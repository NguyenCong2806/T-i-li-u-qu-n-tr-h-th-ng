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B62" w:rsidRDefault="00E94533" w:rsidP="00E94533">
      <w:pPr>
        <w:pStyle w:val="Title"/>
        <w:jc w:val="center"/>
      </w:pPr>
      <w:r>
        <w:t>ĐỀ THI ĐÁNH GIÁ NĂNG LỰC</w:t>
      </w:r>
    </w:p>
    <w:p w:rsidR="00E94533" w:rsidRDefault="00E94533" w:rsidP="00E94533">
      <w:pPr>
        <w:pStyle w:val="Title"/>
        <w:jc w:val="center"/>
        <w:rPr>
          <w:sz w:val="28"/>
          <w:szCs w:val="28"/>
        </w:rPr>
      </w:pPr>
      <w:r w:rsidRPr="00E94533">
        <w:rPr>
          <w:sz w:val="28"/>
          <w:szCs w:val="28"/>
        </w:rPr>
        <w:t xml:space="preserve">NHÓM NĂNG LỰC: </w:t>
      </w:r>
      <w:r w:rsidR="005F5DC0">
        <w:rPr>
          <w:sz w:val="28"/>
          <w:szCs w:val="28"/>
        </w:rPr>
        <w:t>CM (CL, CN, QL)</w:t>
      </w:r>
    </w:p>
    <w:p w:rsidR="00E94533" w:rsidRDefault="00E94533" w:rsidP="00E94533">
      <w:pPr>
        <w:pStyle w:val="Title"/>
        <w:jc w:val="center"/>
        <w:rPr>
          <w:sz w:val="26"/>
          <w:szCs w:val="26"/>
        </w:rPr>
      </w:pPr>
      <w:r w:rsidRPr="00E94533">
        <w:rPr>
          <w:sz w:val="26"/>
          <w:szCs w:val="26"/>
        </w:rPr>
        <w:t>TÊN NĂNG LỰC</w:t>
      </w:r>
      <w:proofErr w:type="gramStart"/>
      <w:r w:rsidRPr="00E94533"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 (</w:t>
      </w:r>
      <w:proofErr w:type="gramEnd"/>
      <w:r>
        <w:rPr>
          <w:sz w:val="26"/>
          <w:szCs w:val="26"/>
        </w:rPr>
        <w:t xml:space="preserve">VD: </w:t>
      </w:r>
      <w:r w:rsidR="00555B48">
        <w:rPr>
          <w:sz w:val="26"/>
          <w:szCs w:val="26"/>
        </w:rPr>
        <w:t>P. 003-</w:t>
      </w:r>
      <w:r>
        <w:rPr>
          <w:sz w:val="26"/>
          <w:szCs w:val="26"/>
        </w:rPr>
        <w:t>GIAO TIẾP, THUYẾT TRÌNH)</w:t>
      </w:r>
    </w:p>
    <w:p w:rsidR="00E94533" w:rsidRPr="00E94533" w:rsidRDefault="00E94533" w:rsidP="00E94533">
      <w:pPr>
        <w:pStyle w:val="Title"/>
        <w:jc w:val="center"/>
        <w:rPr>
          <w:sz w:val="24"/>
          <w:szCs w:val="24"/>
        </w:rPr>
      </w:pPr>
      <w:r w:rsidRPr="00E94533">
        <w:rPr>
          <w:sz w:val="24"/>
          <w:szCs w:val="24"/>
        </w:rPr>
        <w:t>CẤP ĐỘ: 2</w:t>
      </w:r>
    </w:p>
    <w:p w:rsidR="00EE18B2" w:rsidRPr="00EE18B2" w:rsidRDefault="00E94533" w:rsidP="00EE18B2">
      <w:pPr>
        <w:rPr>
          <w:b/>
          <w:bCs/>
          <w:color w:val="1F497D"/>
          <w:sz w:val="24"/>
          <w:szCs w:val="24"/>
        </w:rPr>
      </w:pPr>
      <w:r w:rsidRPr="00E94533">
        <w:rPr>
          <w:b/>
          <w:sz w:val="28"/>
          <w:szCs w:val="28"/>
        </w:rPr>
        <w:t>Tên file</w:t>
      </w:r>
      <w:r>
        <w:rPr>
          <w:sz w:val="28"/>
          <w:szCs w:val="28"/>
        </w:rPr>
        <w:t xml:space="preserve">: </w:t>
      </w:r>
      <w:r w:rsidR="00EE18B2" w:rsidRPr="00EE18B2">
        <w:rPr>
          <w:color w:val="1F497D"/>
          <w:sz w:val="24"/>
          <w:szCs w:val="24"/>
        </w:rPr>
        <w:t xml:space="preserve">Tên file đặt dưới dạng: </w:t>
      </w:r>
      <w:r w:rsidR="00EE18B2" w:rsidRPr="00EE18B2">
        <w:rPr>
          <w:b/>
          <w:bCs/>
          <w:color w:val="FF0000"/>
          <w:sz w:val="24"/>
          <w:szCs w:val="24"/>
        </w:rPr>
        <w:t xml:space="preserve">Mã NL_Tên NL_Tên nhánh </w:t>
      </w:r>
      <w:proofErr w:type="gramStart"/>
      <w:r w:rsidR="00EE18B2" w:rsidRPr="00EE18B2">
        <w:rPr>
          <w:b/>
          <w:bCs/>
          <w:color w:val="FF0000"/>
          <w:sz w:val="24"/>
          <w:szCs w:val="24"/>
        </w:rPr>
        <w:t>NL(</w:t>
      </w:r>
      <w:proofErr w:type="gramEnd"/>
      <w:r w:rsidR="00EE18B2" w:rsidRPr="00EE18B2">
        <w:rPr>
          <w:b/>
          <w:bCs/>
          <w:color w:val="FF0000"/>
          <w:sz w:val="24"/>
          <w:szCs w:val="24"/>
        </w:rPr>
        <w:t>nếu có)_Cấp độ.doc (hoặc docx/xlsx)</w:t>
      </w:r>
    </w:p>
    <w:p w:rsidR="00EE18B2" w:rsidRPr="00EE18B2" w:rsidRDefault="00EE18B2" w:rsidP="00EE18B2">
      <w:pPr>
        <w:rPr>
          <w:color w:val="1F497D"/>
          <w:sz w:val="24"/>
          <w:szCs w:val="24"/>
        </w:rPr>
      </w:pPr>
    </w:p>
    <w:p w:rsidR="00EE18B2" w:rsidRPr="00EE18B2" w:rsidRDefault="00EE18B2" w:rsidP="00EE18B2">
      <w:pPr>
        <w:rPr>
          <w:color w:val="1F497D"/>
          <w:sz w:val="24"/>
          <w:szCs w:val="24"/>
        </w:rPr>
      </w:pPr>
      <w:r w:rsidRPr="00EE18B2">
        <w:rPr>
          <w:color w:val="1F497D"/>
          <w:sz w:val="24"/>
          <w:szCs w:val="24"/>
        </w:rPr>
        <w:t xml:space="preserve">Ví dụ:  </w:t>
      </w:r>
      <w:proofErr w:type="gramStart"/>
      <w:r w:rsidRPr="00EE18B2">
        <w:rPr>
          <w:i/>
          <w:iCs/>
          <w:color w:val="1F497D"/>
          <w:sz w:val="24"/>
          <w:szCs w:val="24"/>
        </w:rPr>
        <w:t>P007_TinHocVanPhong_1.doc</w:t>
      </w:r>
      <w:r w:rsidRPr="00EE18B2">
        <w:rPr>
          <w:color w:val="1F497D"/>
          <w:sz w:val="24"/>
          <w:szCs w:val="24"/>
        </w:rPr>
        <w:t>  (</w:t>
      </w:r>
      <w:proofErr w:type="gramEnd"/>
      <w:r w:rsidRPr="00EE18B2">
        <w:rPr>
          <w:color w:val="1F497D"/>
          <w:sz w:val="24"/>
          <w:szCs w:val="24"/>
        </w:rPr>
        <w:t>là tên file cho năng lực P007 – có tên Tin Học Văn Phòng – Cấp độ 1)</w:t>
      </w:r>
    </w:p>
    <w:p w:rsidR="00EE18B2" w:rsidRDefault="00EE18B2" w:rsidP="00EE18B2">
      <w:pPr>
        <w:rPr>
          <w:color w:val="1F497D"/>
          <w:sz w:val="24"/>
          <w:szCs w:val="24"/>
        </w:rPr>
      </w:pPr>
      <w:r w:rsidRPr="00EE18B2">
        <w:rPr>
          <w:color w:val="1F497D"/>
          <w:sz w:val="24"/>
          <w:szCs w:val="24"/>
        </w:rPr>
        <w:t xml:space="preserve">              </w:t>
      </w:r>
      <w:r w:rsidRPr="00EE18B2">
        <w:rPr>
          <w:i/>
          <w:iCs/>
          <w:color w:val="1F497D"/>
          <w:sz w:val="24"/>
          <w:szCs w:val="24"/>
        </w:rPr>
        <w:t>F024_HachToanKeToan_TaiSan_3.doc</w:t>
      </w:r>
      <w:r w:rsidRPr="00EE18B2">
        <w:rPr>
          <w:color w:val="1F497D"/>
          <w:sz w:val="24"/>
          <w:szCs w:val="24"/>
        </w:rPr>
        <w:t xml:space="preserve"> (là tên file cho năng lực F024 – có tên Hạch Toán Kế Toán – nhóm Tài Sản – Cấp độ 3)</w:t>
      </w:r>
    </w:p>
    <w:p w:rsidR="00E8186B" w:rsidRDefault="00E8186B" w:rsidP="00EE18B2">
      <w:pPr>
        <w:rPr>
          <w:color w:val="1F497D"/>
          <w:sz w:val="24"/>
          <w:szCs w:val="24"/>
        </w:rPr>
      </w:pPr>
    </w:p>
    <w:p w:rsidR="00E8186B" w:rsidRPr="00E8186B" w:rsidRDefault="00E8186B" w:rsidP="00EE18B2">
      <w:pPr>
        <w:rPr>
          <w:b/>
          <w:color w:val="C0504D" w:themeColor="accent2"/>
          <w:sz w:val="28"/>
          <w:szCs w:val="28"/>
        </w:rPr>
      </w:pPr>
      <w:r w:rsidRPr="00E8186B">
        <w:rPr>
          <w:b/>
          <w:color w:val="C0504D" w:themeColor="accent2"/>
          <w:sz w:val="28"/>
          <w:szCs w:val="28"/>
        </w:rPr>
        <w:t>Biểu hiện: “Copy-paste biểu hiện trong TĐNL”</w:t>
      </w:r>
    </w:p>
    <w:p w:rsidR="00E8186B" w:rsidRDefault="00E8186B" w:rsidP="00EE18B2">
      <w:pPr>
        <w:rPr>
          <w:color w:val="1F497D"/>
          <w:sz w:val="24"/>
          <w:szCs w:val="24"/>
        </w:rPr>
      </w:pPr>
    </w:p>
    <w:p w:rsidR="00E8186B" w:rsidRPr="00E8186B" w:rsidRDefault="00E8186B" w:rsidP="00EE18B2">
      <w:pPr>
        <w:rPr>
          <w:color w:val="FF0000"/>
          <w:sz w:val="24"/>
          <w:szCs w:val="24"/>
        </w:rPr>
      </w:pPr>
      <w:r w:rsidRPr="00E8186B">
        <w:rPr>
          <w:color w:val="FF0000"/>
          <w:sz w:val="24"/>
          <w:szCs w:val="24"/>
        </w:rPr>
        <w:t>LƯU Ý</w:t>
      </w:r>
      <w:r>
        <w:rPr>
          <w:color w:val="FF0000"/>
          <w:sz w:val="24"/>
          <w:szCs w:val="24"/>
        </w:rPr>
        <w:t xml:space="preserve">: Câu hỏi thuộc format nào, áp vào format đó. Nếu có ý định thay đổi hình thức câu hỏi (format) thì copy nội dung sang format mới rồi xóa câu hỏng đi, tuyệt đối k tự sửa format câu hỏi. VD: Bạn dự kiến câu hỏi có 2 ĐA đúng, bạn chọn Form “MA”, nhg sau đó bạn muốn gộp thành 1 ĐA </w:t>
      </w:r>
      <w:r w:rsidR="005F5DC0">
        <w:rPr>
          <w:color w:val="FF0000"/>
          <w:sz w:val="24"/>
          <w:szCs w:val="24"/>
        </w:rPr>
        <w:t>=&gt; Bạn phải chọn Form MC, i.e: Bạn copy-paste câu hỏi và ĐA sang Form mới là MC, k tự sửa Form.</w:t>
      </w:r>
    </w:p>
    <w:p w:rsidR="00EE18B2" w:rsidRDefault="00EE18B2" w:rsidP="00EE18B2">
      <w:pPr>
        <w:pStyle w:val="BodyTextIndent"/>
        <w:ind w:left="720"/>
        <w:rPr>
          <w:b/>
          <w:sz w:val="28"/>
          <w:szCs w:val="28"/>
        </w:rPr>
      </w:pPr>
    </w:p>
    <w:p w:rsidR="003F2F1C" w:rsidRPr="003F2F1C" w:rsidRDefault="003F2F1C" w:rsidP="003F2F1C">
      <w:pPr>
        <w:pStyle w:val="BodyTextIndent"/>
        <w:numPr>
          <w:ilvl w:val="0"/>
          <w:numId w:val="10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p w:rsidR="00B50B62" w:rsidRDefault="00B50B62">
      <w:pPr>
        <w:pStyle w:val="Heading2"/>
      </w:pPr>
      <w:r>
        <w:t>Phát quang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3883"/>
        <w:gridCol w:w="4659"/>
        <w:gridCol w:w="776"/>
      </w:tblGrid>
      <w:tr w:rsidR="00B50B62" w:rsidTr="001C3D9E">
        <w:trPr>
          <w:divId w:val="276914710"/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C64747">
            <w:pPr>
              <w:pStyle w:val="NormalWeb"/>
            </w:pPr>
            <w:r w:rsidRPr="007A6391">
              <w:rPr>
                <w:color w:val="FF0000"/>
              </w:rPr>
              <w:t xml:space="preserve">Anh/Chị cho biết: theo .... (tên tài liệu/văn bản), </w:t>
            </w:r>
            <w:r w:rsidR="00B50B62" w:rsidRPr="00806C8C">
              <w:t>Quá trình chọn lọc tần số dựa trên nguyên lý hoạt động của:</w:t>
            </w:r>
            <w:r w:rsidR="00D1764C">
              <w:t xml:space="preserve">   (</w:t>
            </w:r>
            <w:r w:rsidR="00D1764C" w:rsidRPr="00D1764C">
              <w:rPr>
                <w:color w:val="00B050"/>
              </w:rPr>
              <w:t>Hạn chế viết tắt trong câu hỏi và đáp án</w:t>
            </w:r>
            <w:r w:rsidR="00D1764C">
              <w:t>)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Type"/>
            </w:pPr>
            <w:r>
              <w:t>MC</w:t>
            </w:r>
          </w:p>
        </w:tc>
      </w:tr>
      <w:tr w:rsidR="00B50B62" w:rsidTr="001C3D9E">
        <w:trPr>
          <w:divId w:val="276914710"/>
          <w:cantSplit/>
          <w:tblHeader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TableHead"/>
            </w:pPr>
            <w:r>
              <w:t>#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OptionReset"/>
            </w:pPr>
            <w:r>
              <w:t>Answers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TableHead"/>
            </w:pPr>
            <w:r>
              <w:t>Hints/Feedback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TableHead"/>
            </w:pPr>
            <w:r>
              <w:t>Grade</w:t>
            </w:r>
          </w:p>
        </w:tc>
      </w:tr>
      <w:tr w:rsidR="00B50B62" w:rsidTr="001C3D9E">
        <w:trPr>
          <w:divId w:val="276914710"/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 xml:space="preserve">Hiện tượng phát xạ tự phát 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Grade"/>
            </w:pPr>
            <w:r>
              <w:t>0</w:t>
            </w:r>
          </w:p>
        </w:tc>
      </w:tr>
      <w:tr w:rsidR="00B50B62" w:rsidTr="001C3D9E">
        <w:trPr>
          <w:divId w:val="276914710"/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 xml:space="preserve">Hiện tượng phát xạ kích thích 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Grade"/>
            </w:pPr>
            <w:r>
              <w:t>0</w:t>
            </w:r>
          </w:p>
        </w:tc>
      </w:tr>
      <w:tr w:rsidR="00B50B62" w:rsidTr="001C3D9E">
        <w:trPr>
          <w:divId w:val="276914710"/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 xml:space="preserve">Hiện tượng cộng hưởng của sóng khi lan truyền trong laser 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Grade"/>
            </w:pPr>
            <w:r>
              <w:t>100</w:t>
            </w:r>
          </w:p>
        </w:tc>
      </w:tr>
      <w:tr w:rsidR="00B50B62" w:rsidTr="001C3D9E">
        <w:trPr>
          <w:divId w:val="276914710"/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Option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764C" w:rsidRPr="00806C8C" w:rsidRDefault="00B50B62" w:rsidP="00D1764C">
            <w:pPr>
              <w:pStyle w:val="Cell"/>
            </w:pPr>
            <w:r w:rsidRPr="00806C8C">
              <w:t xml:space="preserve">Cả 3 hiện tượng </w:t>
            </w:r>
            <w:r w:rsidR="007A6391">
              <w:t>(lưu ý: k dùng cụm từ "trên" như "</w:t>
            </w:r>
            <w:r w:rsidR="007A6391" w:rsidRPr="00806C8C">
              <w:t xml:space="preserve"> </w:t>
            </w:r>
            <w:r w:rsidR="007A6391" w:rsidRPr="007A6391">
              <w:rPr>
                <w:i/>
              </w:rPr>
              <w:t xml:space="preserve">Cả 3 hiện tượng </w:t>
            </w:r>
            <w:r w:rsidR="007A6391" w:rsidRPr="007A6391">
              <w:rPr>
                <w:i/>
                <w:color w:val="FF0000"/>
              </w:rPr>
              <w:t>trên</w:t>
            </w:r>
            <w:r w:rsidR="007A6391">
              <w:t>", "</w:t>
            </w:r>
            <w:r w:rsidR="007A6391" w:rsidRPr="007A6391">
              <w:rPr>
                <w:i/>
              </w:rPr>
              <w:t xml:space="preserve">3 </w:t>
            </w:r>
            <w:r w:rsidR="007A6391">
              <w:t>Đáp án</w:t>
            </w:r>
            <w:r w:rsidR="007A6391" w:rsidRPr="007A6391">
              <w:rPr>
                <w:i/>
              </w:rPr>
              <w:t xml:space="preserve"> </w:t>
            </w:r>
            <w:r w:rsidR="007A6391" w:rsidRPr="007A6391">
              <w:rPr>
                <w:i/>
                <w:color w:val="FF0000"/>
              </w:rPr>
              <w:t>trên</w:t>
            </w:r>
            <w:r w:rsidR="007A6391">
              <w:t xml:space="preserve">" hoặc gọi tên ký hiệu của ĐA như "Đáp án </w:t>
            </w:r>
            <w:r w:rsidR="007A6391" w:rsidRPr="00D1764C">
              <w:rPr>
                <w:color w:val="FF0000"/>
              </w:rPr>
              <w:t xml:space="preserve">A, B </w:t>
            </w:r>
            <w:r w:rsidR="007A6391">
              <w:t>đúng ")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Grade"/>
            </w:pPr>
            <w:r>
              <w:t>0</w:t>
            </w:r>
          </w:p>
        </w:tc>
      </w:tr>
      <w:tr w:rsidR="00B50B62" w:rsidTr="001C3D9E">
        <w:trPr>
          <w:divId w:val="276914710"/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TableRowHead"/>
            </w:pPr>
            <w:r>
              <w:t>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</w:tr>
      <w:tr w:rsidR="00B50B62" w:rsidTr="001C3D9E">
        <w:trPr>
          <w:divId w:val="276914710"/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TableRowHead"/>
            </w:pPr>
            <w:r>
              <w:t>Incorrect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</w:tr>
      <w:tr w:rsidR="00B50B62" w:rsidTr="001C3D9E">
        <w:trPr>
          <w:divId w:val="276914710"/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TableRowHead"/>
            </w:pPr>
            <w:r>
              <w:t>General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</w:tr>
      <w:tr w:rsidR="00B50B62" w:rsidTr="001C3D9E">
        <w:trPr>
          <w:divId w:val="276914710"/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r w:rsidRPr="00806C8C">
              <w:t> </w:t>
            </w:r>
          </w:p>
        </w:tc>
      </w:tr>
    </w:tbl>
    <w:p w:rsidR="005F5DC0" w:rsidRDefault="005F5DC0" w:rsidP="001C3D9E">
      <w:pPr>
        <w:pStyle w:val="BodyTextIndent"/>
        <w:ind w:left="720"/>
        <w:rPr>
          <w:b/>
          <w:i/>
          <w:sz w:val="28"/>
          <w:szCs w:val="28"/>
        </w:rPr>
      </w:pPr>
    </w:p>
    <w:p w:rsidR="001C3D9E" w:rsidRPr="000F5AD5" w:rsidRDefault="001C3D9E" w:rsidP="001C3D9E">
      <w:pPr>
        <w:pStyle w:val="BodyTextIndent"/>
        <w:ind w:left="720"/>
        <w:rPr>
          <w:b/>
          <w:i/>
          <w:sz w:val="28"/>
          <w:szCs w:val="28"/>
        </w:rPr>
      </w:pPr>
      <w:r w:rsidRPr="000F5AD5">
        <w:rPr>
          <w:b/>
          <w:i/>
          <w:sz w:val="28"/>
          <w:szCs w:val="28"/>
        </w:rPr>
        <w:t xml:space="preserve">Lưu ý: </w:t>
      </w:r>
    </w:p>
    <w:p w:rsidR="003F2F1C" w:rsidRPr="001C3D9E" w:rsidRDefault="001C3D9E" w:rsidP="001C3D9E">
      <w:pPr>
        <w:pStyle w:val="ListParagraph"/>
        <w:numPr>
          <w:ilvl w:val="0"/>
          <w:numId w:val="12"/>
        </w:numPr>
        <w:rPr>
          <w:b/>
          <w:i/>
          <w:sz w:val="28"/>
          <w:szCs w:val="28"/>
        </w:rPr>
      </w:pPr>
      <w:r w:rsidRPr="001C3D9E">
        <w:rPr>
          <w:b/>
          <w:i/>
          <w:sz w:val="28"/>
          <w:szCs w:val="28"/>
        </w:rPr>
        <w:t>Chỉ có 1 đáp án đúng: 100 đ;</w:t>
      </w:r>
    </w:p>
    <w:p w:rsidR="001C3D9E" w:rsidRDefault="001C3D9E" w:rsidP="001C3D9E">
      <w:pPr>
        <w:pStyle w:val="ListParagraph"/>
        <w:numPr>
          <w:ilvl w:val="0"/>
          <w:numId w:val="12"/>
        </w:numPr>
        <w:rPr>
          <w:b/>
          <w:i/>
          <w:sz w:val="28"/>
          <w:szCs w:val="28"/>
        </w:rPr>
      </w:pPr>
      <w:r w:rsidRPr="001C3D9E">
        <w:rPr>
          <w:b/>
          <w:i/>
          <w:sz w:val="28"/>
          <w:szCs w:val="28"/>
        </w:rPr>
        <w:t>Phải có ít nhất 2 ĐA sai: 0 đ.</w:t>
      </w:r>
    </w:p>
    <w:p w:rsidR="001C3D9E" w:rsidRDefault="001C3D9E" w:rsidP="001C3D9E">
      <w:pPr>
        <w:rPr>
          <w:b/>
          <w:i/>
          <w:sz w:val="28"/>
          <w:szCs w:val="28"/>
        </w:rPr>
      </w:pPr>
    </w:p>
    <w:p w:rsidR="003F2F1C" w:rsidRPr="003F2F1C" w:rsidRDefault="00B50B62" w:rsidP="003F2F1C">
      <w:pPr>
        <w:pStyle w:val="BodyTextIndent"/>
        <w:numPr>
          <w:ilvl w:val="0"/>
          <w:numId w:val="10"/>
        </w:numPr>
        <w:rPr>
          <w:b/>
          <w:sz w:val="28"/>
          <w:szCs w:val="28"/>
        </w:rPr>
      </w:pPr>
      <w:r>
        <w:t> </w:t>
      </w:r>
      <w:r w:rsidR="003F2F1C" w:rsidRPr="003F2F1C">
        <w:rPr>
          <w:b/>
          <w:sz w:val="28"/>
          <w:szCs w:val="28"/>
        </w:rPr>
        <w:t>Câu hỏi chọn 1</w:t>
      </w:r>
      <w:r w:rsidR="003F2F1C">
        <w:rPr>
          <w:b/>
          <w:sz w:val="28"/>
          <w:szCs w:val="28"/>
        </w:rPr>
        <w:t xml:space="preserve"> hay nhiều</w:t>
      </w:r>
      <w:r w:rsidR="003F2F1C" w:rsidRPr="003F2F1C">
        <w:rPr>
          <w:b/>
          <w:sz w:val="28"/>
          <w:szCs w:val="28"/>
        </w:rPr>
        <w:t xml:space="preserve"> đáp án:</w:t>
      </w:r>
    </w:p>
    <w:p w:rsidR="00B50B62" w:rsidRDefault="00B50B62">
      <w:pPr>
        <w:pStyle w:val="Heading2"/>
      </w:pPr>
      <w:r>
        <w:t>WDM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B50B62">
        <w:trPr>
          <w:divId w:val="199683820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C64747">
            <w:pPr>
              <w:pStyle w:val="NormalWeb"/>
            </w:pPr>
            <w:r>
              <w:t xml:space="preserve">Anh/Chị cho biết: theo .... (tên tài liệu/văn bản), </w:t>
            </w:r>
            <w:r w:rsidR="00B50B62" w:rsidRPr="00806C8C">
              <w:t xml:space="preserve">Trong những đặc điểm dưới đây, đặc điểm nào là đúng đối với bộ lọc đa khoang màng mỏng điện môi </w:t>
            </w:r>
            <w:r w:rsidR="00B50B62" w:rsidRPr="00D1764C">
              <w:rPr>
                <w:color w:val="00B050"/>
              </w:rPr>
              <w:t>TFMF</w:t>
            </w:r>
            <w:r w:rsidR="00B50B62" w:rsidRPr="00806C8C">
              <w:t>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Type"/>
            </w:pPr>
            <w:r>
              <w:t>MA</w:t>
            </w:r>
          </w:p>
        </w:tc>
      </w:tr>
      <w:tr w:rsidR="00B50B62">
        <w:trPr>
          <w:divId w:val="1996838200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TableHead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OptionReset"/>
            </w:pPr>
            <w: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TableHead"/>
            </w:pPr>
            <w:r>
              <w:t>Hints/Feedback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TableHead"/>
            </w:pPr>
            <w:r>
              <w:t>Grade</w:t>
            </w:r>
          </w:p>
        </w:tc>
      </w:tr>
      <w:tr w:rsidR="00B50B62">
        <w:trPr>
          <w:divId w:val="199683820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 xml:space="preserve">Hàm truyền đạt có đỉnh bằng phẳng, độ dốc cao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Feedback"/>
            </w:pPr>
            <w:r>
              <w:t xml:space="preserve"> 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Grade"/>
            </w:pPr>
            <w:r>
              <w:t>50</w:t>
            </w:r>
          </w:p>
        </w:tc>
      </w:tr>
      <w:tr w:rsidR="00B50B62">
        <w:trPr>
          <w:divId w:val="199683820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 xml:space="preserve">Ổn định với nhiệt độ, không nhạy với phân cực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Feedback"/>
            </w:pPr>
            <w:r>
              <w:t xml:space="preserve"> 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Grade"/>
            </w:pPr>
            <w:r>
              <w:t>50</w:t>
            </w:r>
          </w:p>
        </w:tc>
      </w:tr>
      <w:tr w:rsidR="00B50B62">
        <w:trPr>
          <w:divId w:val="199683820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 xml:space="preserve">Khả năng điều chỉnh bước sóng linh hoạt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Feedback"/>
            </w:pPr>
            <w:r>
              <w:t xml:space="preserve"> 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Grade"/>
            </w:pPr>
            <w:r>
              <w:t>-100</w:t>
            </w:r>
          </w:p>
        </w:tc>
      </w:tr>
      <w:tr w:rsidR="00B50B62">
        <w:trPr>
          <w:divId w:val="199683820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 xml:space="preserve">Dễ sản xuất để tạo nên các bộ MUX/ DEMUX dung lượng lớn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Feedback"/>
            </w:pPr>
            <w:r>
              <w:t xml:space="preserve"> 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Grade"/>
            </w:pPr>
            <w:r>
              <w:t>-100</w:t>
            </w:r>
          </w:p>
        </w:tc>
      </w:tr>
      <w:tr w:rsidR="00B50B62">
        <w:trPr>
          <w:divId w:val="199683820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TableRowHead"/>
            </w:pPr>
            <w:r>
              <w:t>Correct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</w:tr>
      <w:tr w:rsidR="00B50B62">
        <w:trPr>
          <w:divId w:val="199683820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TableRowHead"/>
            </w:pPr>
            <w:r>
              <w:t>Incorrect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</w:tr>
      <w:tr w:rsidR="00B50B62">
        <w:trPr>
          <w:divId w:val="199683820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TableRowHead"/>
            </w:pPr>
            <w:r>
              <w:t>Partially Correct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</w:tr>
      <w:tr w:rsidR="00B50B62">
        <w:trPr>
          <w:divId w:val="199683820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TableRowHead"/>
            </w:pPr>
            <w: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</w:tr>
      <w:tr w:rsidR="00B50B62">
        <w:trPr>
          <w:divId w:val="1996838200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r w:rsidRPr="00806C8C">
              <w:t> </w:t>
            </w:r>
          </w:p>
        </w:tc>
      </w:tr>
    </w:tbl>
    <w:p w:rsidR="00B50B62" w:rsidRDefault="00B50B62">
      <w:r>
        <w:t> </w:t>
      </w:r>
    </w:p>
    <w:p w:rsidR="000F5AD5" w:rsidRPr="000F5AD5" w:rsidRDefault="000F5AD5" w:rsidP="000F5AD5">
      <w:pPr>
        <w:pStyle w:val="BodyTextIndent"/>
        <w:ind w:left="720"/>
        <w:rPr>
          <w:b/>
          <w:i/>
          <w:sz w:val="28"/>
          <w:szCs w:val="28"/>
        </w:rPr>
      </w:pPr>
      <w:r w:rsidRPr="000F5AD5">
        <w:rPr>
          <w:b/>
          <w:i/>
          <w:sz w:val="28"/>
          <w:szCs w:val="28"/>
        </w:rPr>
        <w:t xml:space="preserve">Lưu ý: </w:t>
      </w:r>
    </w:p>
    <w:p w:rsidR="000F5AD5" w:rsidRPr="000F5AD5" w:rsidRDefault="000F5AD5" w:rsidP="000F5AD5">
      <w:pPr>
        <w:pStyle w:val="BodyTextIndent"/>
        <w:numPr>
          <w:ilvl w:val="0"/>
          <w:numId w:val="11"/>
        </w:numPr>
        <w:rPr>
          <w:b/>
          <w:i/>
          <w:sz w:val="28"/>
          <w:szCs w:val="28"/>
        </w:rPr>
      </w:pPr>
      <w:r w:rsidRPr="000F5AD5">
        <w:rPr>
          <w:b/>
          <w:i/>
          <w:sz w:val="28"/>
          <w:szCs w:val="28"/>
        </w:rPr>
        <w:t>Nếu có "n</w:t>
      </w:r>
      <w:r w:rsidR="005F5DC0">
        <w:rPr>
          <w:b/>
          <w:i/>
          <w:sz w:val="28"/>
          <w:szCs w:val="28"/>
        </w:rPr>
        <w:t>&gt;=2</w:t>
      </w:r>
      <w:r w:rsidRPr="000F5AD5">
        <w:rPr>
          <w:b/>
          <w:i/>
          <w:sz w:val="28"/>
          <w:szCs w:val="28"/>
        </w:rPr>
        <w:t>" câu đúng thì giá trị điểm của mỗi câu đúng là: "100/n";</w:t>
      </w:r>
    </w:p>
    <w:p w:rsidR="001C3D9E" w:rsidRDefault="000F5AD5" w:rsidP="000F5AD5">
      <w:pPr>
        <w:pStyle w:val="BodyTextIndent"/>
        <w:numPr>
          <w:ilvl w:val="0"/>
          <w:numId w:val="11"/>
        </w:numPr>
        <w:rPr>
          <w:b/>
          <w:i/>
          <w:sz w:val="28"/>
          <w:szCs w:val="28"/>
        </w:rPr>
      </w:pPr>
      <w:r w:rsidRPr="000F5AD5">
        <w:rPr>
          <w:b/>
          <w:i/>
          <w:sz w:val="28"/>
          <w:szCs w:val="28"/>
        </w:rPr>
        <w:t xml:space="preserve"> </w:t>
      </w:r>
      <w:r w:rsidR="001C3D9E">
        <w:rPr>
          <w:b/>
          <w:i/>
          <w:sz w:val="28"/>
          <w:szCs w:val="28"/>
        </w:rPr>
        <w:t>Bắt buộc phải có đáp án sai;</w:t>
      </w:r>
    </w:p>
    <w:p w:rsidR="000F5AD5" w:rsidRPr="000F5AD5" w:rsidRDefault="000F5AD5" w:rsidP="000F5AD5">
      <w:pPr>
        <w:pStyle w:val="BodyTextIndent"/>
        <w:numPr>
          <w:ilvl w:val="0"/>
          <w:numId w:val="11"/>
        </w:numPr>
        <w:rPr>
          <w:b/>
          <w:i/>
          <w:sz w:val="28"/>
          <w:szCs w:val="28"/>
        </w:rPr>
      </w:pPr>
      <w:r w:rsidRPr="000F5AD5">
        <w:rPr>
          <w:b/>
          <w:i/>
          <w:sz w:val="28"/>
          <w:szCs w:val="28"/>
        </w:rPr>
        <w:t>Điểm cho tất cả các câu sai là: "-100".</w:t>
      </w:r>
    </w:p>
    <w:p w:rsidR="000F5AD5" w:rsidRDefault="000F5AD5" w:rsidP="000F5AD5">
      <w:pPr>
        <w:pStyle w:val="BodyTextIndent"/>
        <w:ind w:left="1080"/>
        <w:rPr>
          <w:b/>
          <w:sz w:val="28"/>
          <w:szCs w:val="28"/>
        </w:rPr>
      </w:pPr>
    </w:p>
    <w:p w:rsidR="003F2F1C" w:rsidRPr="003F2F1C" w:rsidRDefault="003F2F1C" w:rsidP="003F2F1C">
      <w:pPr>
        <w:pStyle w:val="BodyTextIndent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</w:t>
      </w:r>
      <w:r w:rsidRPr="003F2F1C">
        <w:rPr>
          <w:b/>
          <w:sz w:val="28"/>
          <w:szCs w:val="28"/>
        </w:rPr>
        <w:t xml:space="preserve"> đáp án</w:t>
      </w:r>
      <w:r>
        <w:rPr>
          <w:b/>
          <w:sz w:val="28"/>
          <w:szCs w:val="28"/>
        </w:rPr>
        <w:t xml:space="preserve"> đúng/sai</w:t>
      </w:r>
      <w:r w:rsidRPr="003F2F1C">
        <w:rPr>
          <w:b/>
          <w:sz w:val="28"/>
          <w:szCs w:val="28"/>
        </w:rPr>
        <w:t>:</w:t>
      </w:r>
    </w:p>
    <w:p w:rsidR="00B50B62" w:rsidRDefault="00B50B62">
      <w:pPr>
        <w:pStyle w:val="Heading2"/>
      </w:pPr>
      <w:r>
        <w:t>Bảo vệ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B50B62">
        <w:trPr>
          <w:divId w:val="149024728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C64747" w:rsidP="002578F2">
            <w:pPr>
              <w:pStyle w:val="NormalWeb"/>
            </w:pPr>
            <w:r>
              <w:t xml:space="preserve">Anh/Chị cho biết: </w:t>
            </w:r>
            <w:r w:rsidR="002578F2" w:rsidRPr="00806C8C">
              <w:t xml:space="preserve">Trong </w:t>
            </w:r>
            <w:r w:rsidR="00B50B62" w:rsidRPr="00806C8C">
              <w:t>hệ thống</w:t>
            </w:r>
            <w:r w:rsidR="002578F2" w:rsidRPr="00806C8C">
              <w:t xml:space="preserve"> truyền dẫn quang, phương thức bảo vệ Ring </w:t>
            </w:r>
            <w:r w:rsidR="002578F2" w:rsidRPr="00D1764C">
              <w:rPr>
                <w:color w:val="00B050"/>
              </w:rPr>
              <w:t>SNCP</w:t>
            </w:r>
            <w:r w:rsidR="002578F2" w:rsidRPr="00806C8C">
              <w:t xml:space="preserve"> có sử dụng các byte K1, K2 cho việc điều khiển chuyển mạch</w:t>
            </w:r>
            <w:r w:rsidR="00B50B62" w:rsidRPr="00806C8C"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Type"/>
            </w:pPr>
            <w:r>
              <w:t>TF</w:t>
            </w:r>
          </w:p>
        </w:tc>
      </w:tr>
      <w:tr w:rsidR="00B50B62">
        <w:trPr>
          <w:divId w:val="1490247280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TableHead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OptionReset"/>
            </w:pPr>
            <w: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TableHead"/>
            </w:pPr>
            <w:r>
              <w:t>Hints/Feedback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TableHead"/>
            </w:pPr>
            <w:r>
              <w:t>Grade</w:t>
            </w:r>
          </w:p>
        </w:tc>
      </w:tr>
      <w:tr w:rsidR="00B50B62">
        <w:trPr>
          <w:divId w:val="149024728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EE18B2" w:rsidP="00EE18B2">
            <w:pPr>
              <w:pStyle w:val="Cell"/>
            </w:pPr>
            <w:r w:rsidRPr="00806C8C">
              <w:t>T</w:t>
            </w:r>
            <w:r w:rsidR="00B50B62" w:rsidRPr="00806C8C">
              <w:t>rue</w:t>
            </w:r>
            <w:r>
              <w:t xml:space="preserve"> </w:t>
            </w:r>
            <w:r w:rsidRPr="00EE18B2">
              <w:rPr>
                <w:color w:val="FF0000"/>
              </w:rPr>
              <w:t>(Chỉ là đúng hoặc sai/Có hoặc không, k điền thêm từ khác)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Feedback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Grade"/>
            </w:pPr>
            <w:r>
              <w:t>0</w:t>
            </w:r>
          </w:p>
        </w:tc>
      </w:tr>
      <w:tr w:rsidR="00B50B62">
        <w:trPr>
          <w:divId w:val="149024728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false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Feedback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Grade"/>
            </w:pPr>
            <w:r>
              <w:t>100</w:t>
            </w:r>
          </w:p>
        </w:tc>
      </w:tr>
      <w:tr w:rsidR="00B50B62">
        <w:trPr>
          <w:divId w:val="149024728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TableRowHead"/>
            </w:pPr>
            <w: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</w:tr>
      <w:tr w:rsidR="00B50B62">
        <w:trPr>
          <w:divId w:val="1490247280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r w:rsidRPr="00806C8C">
              <w:t> </w:t>
            </w:r>
          </w:p>
        </w:tc>
      </w:tr>
    </w:tbl>
    <w:p w:rsidR="005F5DC0" w:rsidRDefault="005F5DC0" w:rsidP="001C3D9E">
      <w:pPr>
        <w:pStyle w:val="BodyTextIndent"/>
        <w:ind w:left="720"/>
      </w:pPr>
    </w:p>
    <w:p w:rsidR="001C3D9E" w:rsidRPr="000F5AD5" w:rsidRDefault="00B50B62" w:rsidP="001C3D9E">
      <w:pPr>
        <w:pStyle w:val="BodyTextIndent"/>
        <w:ind w:left="720"/>
        <w:rPr>
          <w:b/>
          <w:i/>
          <w:sz w:val="28"/>
          <w:szCs w:val="28"/>
        </w:rPr>
      </w:pPr>
      <w:r>
        <w:t> </w:t>
      </w:r>
      <w:r w:rsidR="001C3D9E" w:rsidRPr="000F5AD5">
        <w:rPr>
          <w:b/>
          <w:i/>
          <w:sz w:val="28"/>
          <w:szCs w:val="28"/>
        </w:rPr>
        <w:t xml:space="preserve">Lưu ý: </w:t>
      </w:r>
    </w:p>
    <w:p w:rsidR="001C3D9E" w:rsidRPr="001C3D9E" w:rsidRDefault="001C3D9E" w:rsidP="001C3D9E">
      <w:pPr>
        <w:pStyle w:val="ListParagraph"/>
        <w:numPr>
          <w:ilvl w:val="0"/>
          <w:numId w:val="12"/>
        </w:numPr>
        <w:rPr>
          <w:b/>
          <w:i/>
          <w:sz w:val="28"/>
          <w:szCs w:val="28"/>
        </w:rPr>
      </w:pPr>
      <w:r w:rsidRPr="001C3D9E">
        <w:rPr>
          <w:b/>
          <w:i/>
          <w:sz w:val="28"/>
          <w:szCs w:val="28"/>
        </w:rPr>
        <w:t>Chỉ có 1 đáp án đúng: 100 đ;</w:t>
      </w:r>
    </w:p>
    <w:p w:rsidR="001C3D9E" w:rsidRDefault="001C3D9E" w:rsidP="001C3D9E">
      <w:pPr>
        <w:pStyle w:val="ListParagraph"/>
        <w:numPr>
          <w:ilvl w:val="0"/>
          <w:numId w:val="12"/>
        </w:numPr>
        <w:rPr>
          <w:b/>
          <w:i/>
          <w:sz w:val="28"/>
          <w:szCs w:val="28"/>
        </w:rPr>
      </w:pPr>
      <w:r w:rsidRPr="001C3D9E">
        <w:rPr>
          <w:b/>
          <w:i/>
          <w:sz w:val="28"/>
          <w:szCs w:val="28"/>
        </w:rPr>
        <w:t>Chỉ có 1 đáp án sai: 0 đ.</w:t>
      </w:r>
    </w:p>
    <w:p w:rsidR="00B50B62" w:rsidRDefault="00B50B62"/>
    <w:p w:rsidR="003F2F1C" w:rsidRDefault="003F2F1C" w:rsidP="003F2F1C">
      <w:pPr>
        <w:pStyle w:val="BodyTextIndent"/>
        <w:numPr>
          <w:ilvl w:val="0"/>
          <w:numId w:val="10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 xml:space="preserve">Câu hỏi </w:t>
      </w:r>
      <w:r>
        <w:rPr>
          <w:b/>
          <w:sz w:val="28"/>
          <w:szCs w:val="28"/>
        </w:rPr>
        <w:t>Tự luận</w:t>
      </w:r>
      <w:r w:rsidRPr="003F2F1C">
        <w:rPr>
          <w:b/>
          <w:sz w:val="28"/>
          <w:szCs w:val="28"/>
        </w:rPr>
        <w:t>:</w:t>
      </w:r>
    </w:p>
    <w:p w:rsidR="003F2F1C" w:rsidRDefault="003F2F1C" w:rsidP="003F2F1C">
      <w:pPr>
        <w:pStyle w:val="BodyTextIndent"/>
        <w:rPr>
          <w:b/>
          <w:sz w:val="28"/>
          <w:szCs w:val="28"/>
        </w:rPr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3F2F1C" w:rsidTr="003F2F1C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2F1C" w:rsidRPr="001C3D9E" w:rsidRDefault="00C64747" w:rsidP="006129B4">
            <w:pPr>
              <w:pStyle w:val="NormalWeb"/>
              <w:rPr>
                <w:color w:val="FF0000"/>
              </w:rPr>
            </w:pPr>
            <w:r>
              <w:t>Anh/Chị cho biết/Anh/Chị hãy nêu/trình bày....</w:t>
            </w:r>
            <w:r w:rsidR="001C3D9E">
              <w:t xml:space="preserve"> </w:t>
            </w:r>
            <w:r w:rsidR="000E4195">
              <w:rPr>
                <w:color w:val="FF0000"/>
              </w:rPr>
              <w:t>(Chỉ viêt câu hỏi</w:t>
            </w:r>
            <w:r w:rsidR="001C3D9E">
              <w:rPr>
                <w:color w:val="FF0000"/>
              </w:rPr>
              <w:t xml:space="preserve"> vào ô này)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2F1C" w:rsidRPr="003F2F1C" w:rsidRDefault="003F2F1C" w:rsidP="006129B4">
            <w:pPr>
              <w:pStyle w:val="QFType"/>
            </w:pPr>
            <w:r>
              <w:t>ES</w:t>
            </w:r>
          </w:p>
        </w:tc>
      </w:tr>
      <w:tr w:rsidR="003F2F1C" w:rsidTr="003F2F1C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2F1C" w:rsidRPr="003F2F1C" w:rsidRDefault="003F2F1C" w:rsidP="006129B4">
            <w:pPr>
              <w:pStyle w:val="TableHead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2F1C" w:rsidRDefault="003F2F1C" w:rsidP="006129B4">
            <w:pPr>
              <w:spacing w:before="0" w:after="0" w:line="240" w:lineRule="auto"/>
              <w:jc w:val="left"/>
              <w:rPr>
                <w:lang w:val="en-US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2F1C" w:rsidRPr="003F2F1C" w:rsidRDefault="003F2F1C" w:rsidP="006129B4">
            <w:pPr>
              <w:pStyle w:val="TableHead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2F1C" w:rsidRPr="003F2F1C" w:rsidRDefault="003F2F1C" w:rsidP="006129B4">
            <w:pPr>
              <w:pStyle w:val="TableHead"/>
            </w:pPr>
            <w:r>
              <w:t> </w:t>
            </w:r>
          </w:p>
        </w:tc>
      </w:tr>
      <w:tr w:rsidR="003F2F1C" w:rsidTr="003F2F1C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2F1C" w:rsidRPr="003F2F1C" w:rsidRDefault="003F2F1C" w:rsidP="006129B4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2F1C" w:rsidRPr="003F2F1C" w:rsidRDefault="003F2F1C" w:rsidP="006129B4">
            <w:pPr>
              <w:pStyle w:val="Cell"/>
            </w:pPr>
            <w:r>
              <w:t> 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2F1C" w:rsidRPr="003F2F1C" w:rsidRDefault="003F2F1C" w:rsidP="006129B4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2F1C" w:rsidRPr="003F2F1C" w:rsidRDefault="003F2F1C" w:rsidP="006129B4">
            <w:pPr>
              <w:pStyle w:val="Cell"/>
            </w:pPr>
            <w:r>
              <w:t> </w:t>
            </w:r>
          </w:p>
        </w:tc>
      </w:tr>
      <w:tr w:rsidR="003F2F1C" w:rsidTr="003F2F1C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2F1C" w:rsidRPr="003F2F1C" w:rsidRDefault="003F2F1C" w:rsidP="006129B4">
            <w:pPr>
              <w:pStyle w:val="Cell"/>
            </w:pPr>
            <w:r>
              <w:rPr>
                <w:i/>
                <w:iCs/>
              </w:rPr>
              <w:t>Don't forget to include the deadline!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2F1C" w:rsidRPr="003F2F1C" w:rsidRDefault="003F2F1C" w:rsidP="006129B4">
            <w:r>
              <w:t> </w:t>
            </w:r>
          </w:p>
        </w:tc>
      </w:tr>
    </w:tbl>
    <w:p w:rsidR="003F2F1C" w:rsidRPr="003F2F1C" w:rsidRDefault="00C67855" w:rsidP="003F2F1C">
      <w:pPr>
        <w:pStyle w:val="BodyTextInden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Đáp án: </w:t>
      </w:r>
    </w:p>
    <w:p w:rsidR="000E4195" w:rsidRPr="000F5AD5" w:rsidRDefault="000E4195" w:rsidP="000E4195">
      <w:pPr>
        <w:pStyle w:val="BodyTextIndent"/>
        <w:rPr>
          <w:b/>
          <w:i/>
          <w:sz w:val="28"/>
          <w:szCs w:val="28"/>
        </w:rPr>
      </w:pPr>
      <w:r w:rsidRPr="000F5AD5">
        <w:rPr>
          <w:b/>
          <w:i/>
          <w:sz w:val="28"/>
          <w:szCs w:val="28"/>
        </w:rPr>
        <w:t xml:space="preserve">Lưu ý: </w:t>
      </w:r>
    </w:p>
    <w:p w:rsidR="003F2F1C" w:rsidRPr="000E4195" w:rsidRDefault="000E4195" w:rsidP="000E4195">
      <w:pPr>
        <w:pStyle w:val="ListParagraph"/>
        <w:numPr>
          <w:ilvl w:val="0"/>
          <w:numId w:val="12"/>
        </w:numPr>
        <w:rPr>
          <w:b/>
          <w:i/>
          <w:sz w:val="28"/>
          <w:szCs w:val="28"/>
        </w:rPr>
      </w:pPr>
      <w:r w:rsidRPr="000E4195">
        <w:rPr>
          <w:b/>
          <w:i/>
          <w:sz w:val="28"/>
          <w:szCs w:val="28"/>
        </w:rPr>
        <w:t>Chỉ viết chữ vào ô quy định, tuyệt đối không viế</w:t>
      </w:r>
      <w:r w:rsidR="005F5DC0">
        <w:rPr>
          <w:b/>
          <w:i/>
          <w:sz w:val="28"/>
          <w:szCs w:val="28"/>
        </w:rPr>
        <w:t>t</w:t>
      </w:r>
      <w:r w:rsidRPr="000E4195">
        <w:rPr>
          <w:b/>
          <w:i/>
          <w:sz w:val="28"/>
          <w:szCs w:val="28"/>
        </w:rPr>
        <w:t xml:space="preserve"> và</w:t>
      </w:r>
      <w:r w:rsidR="005F5DC0">
        <w:rPr>
          <w:b/>
          <w:i/>
          <w:sz w:val="28"/>
          <w:szCs w:val="28"/>
        </w:rPr>
        <w:t>o</w:t>
      </w:r>
      <w:r w:rsidRPr="000E4195">
        <w:rPr>
          <w:b/>
          <w:i/>
          <w:sz w:val="28"/>
          <w:szCs w:val="28"/>
        </w:rPr>
        <w:t xml:space="preserve"> các ô khác;</w:t>
      </w:r>
    </w:p>
    <w:p w:rsidR="000E4195" w:rsidRPr="000E4195" w:rsidRDefault="000E4195" w:rsidP="000E4195">
      <w:pPr>
        <w:pStyle w:val="ListParagraph"/>
        <w:numPr>
          <w:ilvl w:val="0"/>
          <w:numId w:val="12"/>
        </w:numPr>
        <w:rPr>
          <w:b/>
          <w:i/>
          <w:sz w:val="28"/>
          <w:szCs w:val="28"/>
        </w:rPr>
      </w:pPr>
      <w:r w:rsidRPr="000E4195">
        <w:rPr>
          <w:b/>
          <w:i/>
          <w:sz w:val="28"/>
          <w:szCs w:val="28"/>
        </w:rPr>
        <w:t>Đáp án câu tự luận và thang điểm (theo %) ghi xuống dưới chữ Đáp án, k đưa vào format câu hỏi.</w:t>
      </w:r>
    </w:p>
    <w:sectPr w:rsidR="000E4195" w:rsidRPr="000E4195" w:rsidSect="005F5DC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074A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5E101"/>
    <w:multiLevelType w:val="multilevel"/>
    <w:tmpl w:val="D14AA99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4F8053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913C39A2"/>
    <w:lvl w:ilvl="0">
      <w:start w:val="1"/>
      <w:numFmt w:val="none"/>
      <w:pStyle w:val="ListNumber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10A4D3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7BB4285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TableTitle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EA72ABA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AAC0116C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C7DCCA7A"/>
    <w:lvl w:ilvl="0">
      <w:start w:val="1"/>
      <w:numFmt w:val="none"/>
      <w:pStyle w:val="ListNumberalpha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pStyle w:val="ListNumberalpha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65A4B546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pStyle w:val="QFItemNumber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2D7BDD"/>
    <w:multiLevelType w:val="hybridMultilevel"/>
    <w:tmpl w:val="CD6C424A"/>
    <w:lvl w:ilvl="0" w:tplc="8E8290BA">
      <w:start w:val="199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11AE1"/>
    <w:multiLevelType w:val="hybridMultilevel"/>
    <w:tmpl w:val="2F8C5C68"/>
    <w:lvl w:ilvl="0" w:tplc="E15628C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1"/>
  </w:num>
  <w:num w:numId="12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8F2"/>
    <w:rsid w:val="000E4195"/>
    <w:rsid w:val="000F5AD5"/>
    <w:rsid w:val="001C3D9E"/>
    <w:rsid w:val="002578F2"/>
    <w:rsid w:val="00265B56"/>
    <w:rsid w:val="003D3ECB"/>
    <w:rsid w:val="003F2F1C"/>
    <w:rsid w:val="00555B48"/>
    <w:rsid w:val="005F5DC0"/>
    <w:rsid w:val="006129B4"/>
    <w:rsid w:val="007A6391"/>
    <w:rsid w:val="007E29E8"/>
    <w:rsid w:val="00806C8C"/>
    <w:rsid w:val="00AD279F"/>
    <w:rsid w:val="00B50B62"/>
    <w:rsid w:val="00BE43E9"/>
    <w:rsid w:val="00C64747"/>
    <w:rsid w:val="00C67855"/>
    <w:rsid w:val="00D07C0D"/>
    <w:rsid w:val="00D1764C"/>
    <w:rsid w:val="00E8186B"/>
    <w:rsid w:val="00E94533"/>
    <w:rsid w:val="00EA50F2"/>
    <w:rsid w:val="00EE18B2"/>
    <w:rsid w:val="00F6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49A43D"/>
  <w15:docId w15:val="{861BB89C-F612-4E7F-8D72-382BAAAA1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val="en-IE" w:eastAsia="en-US"/>
    </w:rPr>
  </w:style>
  <w:style w:type="paragraph" w:styleId="Heading1">
    <w:name w:val="heading 1"/>
    <w:basedOn w:val="Normal"/>
    <w:next w:val="BodyTextIndent"/>
    <w:link w:val="Heading1Char"/>
    <w:qFormat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Indent"/>
    <w:link w:val="Heading2Char"/>
    <w:qFormat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link w:val="BodyTextIndent"/>
    <w:locked/>
    <w:rPr>
      <w:rFonts w:ascii="Times New Roman" w:eastAsia="Times New Roman" w:hAnsi="Times New Roman" w:cs="Times New Roman" w:hint="default"/>
      <w:lang w:val="en-IE"/>
    </w:rPr>
  </w:style>
  <w:style w:type="character" w:customStyle="1" w:styleId="Heading1Char">
    <w:name w:val="Heading 1 Char"/>
    <w:link w:val="Heading1"/>
    <w:locked/>
    <w:rPr>
      <w:rFonts w:ascii="Cambria" w:eastAsia="Times New Roman" w:hAnsi="Cambria" w:cs="Times New Roman" w:hint="default"/>
      <w:b/>
      <w:bCs/>
      <w:color w:val="365F91"/>
      <w:sz w:val="28"/>
      <w:szCs w:val="28"/>
      <w:lang w:val="en-IE"/>
    </w:rPr>
  </w:style>
  <w:style w:type="character" w:customStyle="1" w:styleId="Heading2Char">
    <w:name w:val="Heading 2 Char"/>
    <w:link w:val="Heading2"/>
    <w:locked/>
    <w:rPr>
      <w:rFonts w:ascii="Cambria" w:eastAsia="Times New Roman" w:hAnsi="Cambria" w:cs="Times New Roman" w:hint="default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rPr>
      <w:rFonts w:ascii="Cambria" w:eastAsia="Times New Roman" w:hAnsi="Cambria" w:cs="Times New Roman" w:hint="default"/>
      <w:b/>
      <w:bCs/>
      <w:color w:val="4F81BD"/>
      <w:lang w:val="en-IE"/>
    </w:rPr>
  </w:style>
  <w:style w:type="character" w:customStyle="1" w:styleId="Heading4Char">
    <w:name w:val="Heading 4 Char"/>
    <w:rPr>
      <w:rFonts w:ascii="Cambria" w:eastAsia="Times New Roman" w:hAnsi="Cambria" w:cs="Times New Roman" w:hint="default"/>
      <w:b/>
      <w:bCs/>
      <w:i/>
      <w:iCs/>
      <w:color w:val="4F81BD"/>
      <w:lang w:val="en-IE"/>
    </w:rPr>
  </w:style>
  <w:style w:type="character" w:customStyle="1" w:styleId="Heading5Char">
    <w:name w:val="Heading 5 Char"/>
    <w:rPr>
      <w:rFonts w:ascii="Cambria" w:eastAsia="Times New Roman" w:hAnsi="Cambria" w:cs="Times New Roman" w:hint="default"/>
      <w:color w:val="243F60"/>
      <w:lang w:val="en-IE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styleId="TOC1">
    <w:name w:val="toc 1"/>
    <w:basedOn w:val="Normal"/>
    <w:autoRedefine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autoRedefine/>
    <w:pPr>
      <w:pBdr>
        <w:top w:val="single" w:sz="4" w:space="1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</w:style>
  <w:style w:type="character" w:customStyle="1" w:styleId="FootnoteTextChar">
    <w:name w:val="Footnote Text Char"/>
    <w:link w:val="FootnoteText"/>
    <w:locked/>
    <w:rPr>
      <w:rFonts w:ascii="Times New Roman" w:eastAsia="Times New Roman" w:hAnsi="Times New Roman" w:cs="Times New Roman" w:hint="default"/>
      <w:lang w:val="en-IE"/>
    </w:rPr>
  </w:style>
  <w:style w:type="paragraph" w:styleId="CommentText">
    <w:name w:val="annotation text"/>
    <w:basedOn w:val="Normal"/>
    <w:link w:val="CommentTextChar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CommentTextChar">
    <w:name w:val="Comment Text Char"/>
    <w:link w:val="CommentText"/>
    <w:locked/>
    <w:rPr>
      <w:rFonts w:ascii="Times New Roman" w:eastAsia="Times New Roman" w:hAnsi="Times New Roman" w:cs="Times New Roman" w:hint="default"/>
      <w:lang w:val="en-IE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character" w:customStyle="1" w:styleId="HeaderChar">
    <w:name w:val="Header Char"/>
    <w:link w:val="Header"/>
    <w:locked/>
    <w:rPr>
      <w:rFonts w:ascii="Times New Roman" w:eastAsia="Times New Roman" w:hAnsi="Times New Roman" w:cs="Times New Roman" w:hint="default"/>
      <w:lang w:val="en-IE"/>
    </w:rPr>
  </w:style>
  <w:style w:type="paragraph" w:styleId="Footer">
    <w:name w:val="footer"/>
    <w:basedOn w:val="Normal"/>
    <w:link w:val="FooterChar"/>
    <w:pPr>
      <w:tabs>
        <w:tab w:val="center" w:pos="4153"/>
      </w:tabs>
      <w:spacing w:before="0" w:after="0"/>
      <w:ind w:left="1080" w:hanging="1080"/>
      <w:jc w:val="left"/>
    </w:pPr>
    <w:rPr>
      <w:rFonts w:ascii="Arial" w:hAnsi="Arial" w:cs="Arial"/>
      <w:color w:val="0A4E83"/>
      <w:sz w:val="14"/>
      <w:szCs w:val="14"/>
    </w:rPr>
  </w:style>
  <w:style w:type="character" w:customStyle="1" w:styleId="FooterChar">
    <w:name w:val="Footer Char"/>
    <w:link w:val="Footer"/>
    <w:locked/>
    <w:rPr>
      <w:rFonts w:ascii="Times New Roman" w:eastAsia="Times New Roman" w:hAnsi="Times New Roman" w:cs="Times New Roman" w:hint="default"/>
      <w:lang w:val="en-IE"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val="en-IE" w:eastAsia="en-US"/>
    </w:rPr>
  </w:style>
  <w:style w:type="character" w:customStyle="1" w:styleId="BodyTextChar">
    <w:name w:val="Body Text Char"/>
    <w:link w:val="BodyText"/>
    <w:locked/>
    <w:rPr>
      <w:rFonts w:ascii="Times New Roman" w:eastAsia="Times New Roman" w:hAnsi="Times New Roman" w:cs="Times New Roman" w:hint="default"/>
      <w:lang w:val="en-IE"/>
    </w:rPr>
  </w:style>
  <w:style w:type="paragraph" w:styleId="Caption">
    <w:name w:val="caption"/>
    <w:basedOn w:val="Normal"/>
    <w:next w:val="BodyText"/>
    <w:qFormat/>
    <w:pPr>
      <w:numPr>
        <w:ilvl w:val="1"/>
        <w:numId w:val="2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styleId="ListBullet">
    <w:name w:val="List Bullet"/>
    <w:basedOn w:val="Normal"/>
    <w:pPr>
      <w:numPr>
        <w:numId w:val="3"/>
      </w:numPr>
      <w:spacing w:before="0" w:after="0"/>
    </w:pPr>
  </w:style>
  <w:style w:type="paragraph" w:styleId="ListNumber">
    <w:name w:val="List Number"/>
    <w:basedOn w:val="Normal"/>
    <w:pPr>
      <w:numPr>
        <w:ilvl w:val="1"/>
        <w:numId w:val="4"/>
      </w:numPr>
      <w:tabs>
        <w:tab w:val="num" w:pos="360"/>
      </w:tabs>
      <w:spacing w:before="0" w:after="0"/>
      <w:ind w:left="360"/>
    </w:pPr>
  </w:style>
  <w:style w:type="paragraph" w:styleId="ListBullet2">
    <w:name w:val="List Bullet 2"/>
    <w:basedOn w:val="Normal"/>
    <w:pPr>
      <w:numPr>
        <w:ilvl w:val="1"/>
        <w:numId w:val="3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3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3"/>
      </w:numPr>
      <w:spacing w:before="0" w:after="0"/>
    </w:pPr>
    <w:rPr>
      <w:lang w:val="en-US"/>
    </w:rPr>
  </w:style>
  <w:style w:type="paragraph" w:styleId="ListNumber2">
    <w:name w:val="List Number 2"/>
    <w:basedOn w:val="Normal"/>
    <w:pPr>
      <w:numPr>
        <w:ilvl w:val="2"/>
        <w:numId w:val="4"/>
      </w:numPr>
      <w:tabs>
        <w:tab w:val="num" w:pos="720"/>
      </w:tabs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4"/>
      </w:numPr>
      <w:tabs>
        <w:tab w:val="num" w:pos="1080"/>
      </w:tabs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4"/>
      </w:numPr>
      <w:tabs>
        <w:tab w:val="num" w:pos="1440"/>
      </w:tabs>
      <w:spacing w:before="0" w:after="0"/>
      <w:ind w:left="1440"/>
    </w:pPr>
  </w:style>
  <w:style w:type="paragraph" w:styleId="Title">
    <w:name w:val="Title"/>
    <w:basedOn w:val="Normal"/>
    <w:link w:val="TitleChar"/>
    <w:qFormat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character" w:customStyle="1" w:styleId="TitleChar">
    <w:name w:val="Title Char"/>
    <w:link w:val="Title"/>
    <w:locked/>
    <w:rPr>
      <w:rFonts w:ascii="Cambria" w:eastAsia="Times New Roman" w:hAnsi="Cambria" w:cs="Times New Roman" w:hint="default"/>
      <w:color w:val="17365D"/>
      <w:spacing w:val="5"/>
      <w:kern w:val="28"/>
      <w:sz w:val="52"/>
      <w:szCs w:val="52"/>
      <w:lang w:val="en-IE"/>
    </w:r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character" w:customStyle="1" w:styleId="SubtitleChar">
    <w:name w:val="Subtitle Char"/>
    <w:link w:val="Subtitle"/>
    <w:locked/>
    <w:rPr>
      <w:rFonts w:ascii="Cambria" w:eastAsia="Times New Roman" w:hAnsi="Cambria" w:cs="Times New Roman" w:hint="default"/>
      <w:i/>
      <w:iCs/>
      <w:color w:val="4F81BD"/>
      <w:spacing w:val="15"/>
      <w:sz w:val="24"/>
      <w:szCs w:val="24"/>
      <w:lang w:val="en-IE"/>
    </w:rPr>
  </w:style>
  <w:style w:type="paragraph" w:styleId="BlockText">
    <w:name w:val="Block Text"/>
    <w:basedOn w:val="Normal"/>
    <w:pPr>
      <w:spacing w:line="220" w:lineRule="atLeast"/>
      <w:ind w:left="360" w:right="360"/>
      <w:jc w:val="left"/>
    </w:pPr>
    <w:rPr>
      <w:rFonts w:ascii="Arial" w:hAnsi="Arial" w:cs="Arial"/>
      <w:sz w:val="18"/>
      <w:szCs w:val="18"/>
    </w:rPr>
  </w:style>
  <w:style w:type="paragraph" w:customStyle="1" w:styleId="ListTitle">
    <w:name w:val="List Title"/>
    <w:basedOn w:val="Normal"/>
    <w:next w:val="BodyText"/>
    <w:pPr>
      <w:spacing w:before="0" w:after="0"/>
      <w:ind w:left="360"/>
      <w:jc w:val="center"/>
    </w:pPr>
    <w:rPr>
      <w:rFonts w:ascii="Arial" w:hAnsi="Arial" w:cs="Arial"/>
      <w:b/>
      <w:bCs/>
      <w:lang w:val="en-US"/>
    </w:rPr>
  </w:style>
  <w:style w:type="paragraph" w:customStyle="1" w:styleId="ListNumberReset">
    <w:name w:val="List Number Reset"/>
    <w:basedOn w:val="Normal"/>
    <w:pPr>
      <w:numPr>
        <w:numId w:val="4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TableTitle">
    <w:name w:val="Table Title"/>
    <w:basedOn w:val="Normal"/>
    <w:pPr>
      <w:keepNext/>
      <w:numPr>
        <w:ilvl w:val="1"/>
        <w:numId w:val="5"/>
      </w:numPr>
      <w:tabs>
        <w:tab w:val="left" w:pos="1080"/>
      </w:tabs>
      <w:spacing w:before="100" w:beforeAutospacing="1" w:after="100" w:afterAutospacing="1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customStyle="1" w:styleId="ListNumberalphaReset">
    <w:name w:val="List Number alpha Reset"/>
    <w:basedOn w:val="Normal"/>
    <w:pPr>
      <w:numPr>
        <w:numId w:val="8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ListNumberalpha">
    <w:name w:val="List Number alpha"/>
    <w:basedOn w:val="Normal"/>
    <w:pPr>
      <w:numPr>
        <w:ilvl w:val="1"/>
        <w:numId w:val="8"/>
      </w:numPr>
      <w:tabs>
        <w:tab w:val="num" w:pos="360"/>
      </w:tabs>
      <w:spacing w:before="0" w:after="0"/>
      <w:ind w:left="360"/>
    </w:p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BlockQuote">
    <w:name w:val="Block Quote"/>
    <w:pPr>
      <w:spacing w:before="60" w:after="60" w:line="240" w:lineRule="atLeast"/>
      <w:ind w:left="360" w:right="360"/>
      <w:jc w:val="both"/>
    </w:pPr>
    <w:rPr>
      <w:rFonts w:ascii="Arial" w:hAnsi="Arial" w:cs="Arial"/>
      <w:sz w:val="18"/>
      <w:szCs w:val="18"/>
      <w:lang w:val="en-IE" w:eastAsia="en-US"/>
    </w:rPr>
  </w:style>
  <w:style w:type="paragraph" w:customStyle="1" w:styleId="Figure">
    <w:name w:val="Figure"/>
    <w:basedOn w:val="BodyText"/>
    <w:next w:val="BodyText"/>
    <w:pPr>
      <w:keepNext/>
      <w:spacing w:line="240" w:lineRule="auto"/>
      <w:ind w:firstLine="0"/>
      <w:jc w:val="left"/>
    </w:pPr>
  </w:style>
  <w:style w:type="paragraph" w:customStyle="1" w:styleId="QFNormal">
    <w:name w:val="QF Normal"/>
    <w:pPr>
      <w:spacing w:before="60" w:after="60" w:line="220" w:lineRule="atLeast"/>
    </w:pPr>
    <w:rPr>
      <w:rFonts w:ascii="Arial" w:hAnsi="Arial" w:cs="Arial"/>
      <w:sz w:val="18"/>
      <w:szCs w:val="18"/>
      <w:lang w:val="en-IE" w:eastAsia="en-US"/>
    </w:rPr>
  </w:style>
  <w:style w:type="paragraph" w:customStyle="1" w:styleId="QFHeading">
    <w:name w:val="QF Heading"/>
    <w:basedOn w:val="Normal"/>
    <w:next w:val="QFNormal"/>
    <w:pPr>
      <w:spacing w:before="120"/>
      <w:jc w:val="lef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QFFeedback">
    <w:name w:val="QF Feedback"/>
    <w:basedOn w:val="Normal"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Name">
    <w:name w:val="QF Nam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Weight">
    <w:name w:val="QF Weight"/>
    <w:basedOn w:val="Normal"/>
    <w:pPr>
      <w:keepNext/>
      <w:spacing w:before="100" w:beforeAutospacing="1" w:after="100" w:afterAutospacing="1"/>
      <w:jc w:val="righ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CaseStudy">
    <w:name w:val="QF CaseStudy"/>
    <w:basedOn w:val="Normal"/>
    <w:pPr>
      <w:spacing w:before="100" w:beforeAutospacing="1" w:after="100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Normal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Normal"/>
    <w:pPr>
      <w:numPr>
        <w:ilvl w:val="1"/>
        <w:numId w:val="9"/>
      </w:numPr>
      <w:spacing w:before="0" w:after="0" w:line="240" w:lineRule="auto"/>
      <w:ind w:left="0" w:firstLine="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spacer">
    <w:name w:val="spacer"/>
    <w:rPr>
      <w:rFonts w:ascii="Arial" w:hAnsi="Arial" w:cs="Arial"/>
      <w:color w:val="FFFFFF"/>
      <w:sz w:val="2"/>
      <w:szCs w:val="2"/>
      <w:lang w:val="en-IE" w:eastAsia="en-US"/>
    </w:rPr>
  </w:style>
  <w:style w:type="paragraph" w:customStyle="1" w:styleId="TableHead">
    <w:name w:val="Table Head"/>
    <w:basedOn w:val="Normal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pPr>
      <w:keepNext/>
      <w:spacing w:before="20" w:after="40"/>
      <w:ind w:left="40" w:right="144"/>
    </w:pPr>
    <w:rPr>
      <w:rFonts w:ascii="Arial" w:hAnsi="Arial" w:cs="Arial"/>
      <w:sz w:val="18"/>
      <w:szCs w:val="18"/>
      <w:lang w:val="en-IE" w:eastAsia="en-US"/>
    </w:rPr>
  </w:style>
  <w:style w:type="paragraph" w:customStyle="1" w:styleId="Cell2">
    <w:name w:val="Cell2"/>
    <w:pPr>
      <w:keepNext/>
      <w:spacing w:before="20" w:after="20"/>
      <w:ind w:left="40"/>
    </w:pPr>
    <w:rPr>
      <w:lang w:val="en-IE" w:eastAsia="en-US"/>
    </w:rPr>
  </w:style>
  <w:style w:type="paragraph" w:customStyle="1" w:styleId="TableNote">
    <w:name w:val="Table Note"/>
    <w:basedOn w:val="Normal"/>
    <w:pPr>
      <w:spacing w:before="20" w:after="20" w:line="240" w:lineRule="auto"/>
      <w:jc w:val="left"/>
    </w:pPr>
    <w:rPr>
      <w:rFonts w:ascii="Arial" w:hAnsi="Arial" w:cs="Arial"/>
      <w:sz w:val="18"/>
      <w:szCs w:val="18"/>
    </w:rPr>
  </w:style>
  <w:style w:type="character" w:styleId="FootnoteReference">
    <w:name w:val="footnote reference"/>
    <w:rPr>
      <w:vertAlign w:val="superscript"/>
    </w:rPr>
  </w:style>
  <w:style w:type="paragraph" w:styleId="ListParagraph">
    <w:name w:val="List Paragraph"/>
    <w:basedOn w:val="Normal"/>
    <w:uiPriority w:val="34"/>
    <w:qFormat/>
    <w:rsid w:val="001C3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914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7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\HOCTAP\DAOTAO\moodleQues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895</TotalTime>
  <Pages>1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01.Transmission/Câu hỏi khó - TUYỂN DỤNG 2011 - CHUYÊN MÔN</vt:lpstr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01.Transmission/Câu hỏi khó - TUYỂN DỤNG 2011 - CHUYÊN MÔN</dc:title>
  <dc:creator>Quản trị Thành viên</dc:creator>
  <cp:lastModifiedBy>Hoang Bich Thuy</cp:lastModifiedBy>
  <cp:revision>8</cp:revision>
  <cp:lastPrinted>2009-03-13T16:29:00Z</cp:lastPrinted>
  <dcterms:created xsi:type="dcterms:W3CDTF">2015-03-31T13:57:00Z</dcterms:created>
  <dcterms:modified xsi:type="dcterms:W3CDTF">2016-03-30T09:21:00Z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CourseID">
    <vt:lpwstr>7</vt:lpwstr>
  </property>
  <property fmtid="{D5CDD505-2E9C-101B-9397-08002B2CF9AE}" pid="3" name="moodleURL">
    <vt:lpwstr>http://10.147.113.36/</vt:lpwstr>
  </property>
  <property fmtid="{D5CDD505-2E9C-101B-9397-08002B2CF9AE}" pid="4" name="DC.Type">
    <vt:lpwstr>Question</vt:lpwstr>
  </property>
  <property fmtid="{D5CDD505-2E9C-101B-9397-08002B2CF9AE}" pid="5" name="moodleQuestionSeqNum">
    <vt:lpwstr>257</vt:lpwstr>
  </property>
  <property fmtid="{D5CDD505-2E9C-101B-9397-08002B2CF9AE}" pid="6" name="yawcToolbarBehaviour">
    <vt:lpwstr>doNothing</vt:lpwstr>
  </property>
</Properties>
</file>