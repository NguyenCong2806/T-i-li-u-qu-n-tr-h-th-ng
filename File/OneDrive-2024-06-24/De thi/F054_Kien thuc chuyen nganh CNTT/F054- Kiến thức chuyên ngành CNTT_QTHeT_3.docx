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FB1ED" w14:textId="77777777" w:rsidR="00B50B62" w:rsidRDefault="00E94533" w:rsidP="00E94533">
      <w:pPr>
        <w:pStyle w:val="Title"/>
        <w:jc w:val="center"/>
      </w:pPr>
      <w:r>
        <w:t>ĐỀ THI ĐÁNH GIÁ NĂNG LỰC</w:t>
      </w:r>
    </w:p>
    <w:p w14:paraId="4019BA72" w14:textId="77777777"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36129017" w14:textId="77777777" w:rsidR="00EE18B2" w:rsidRDefault="00E94533" w:rsidP="005664AE">
      <w:pPr>
        <w:pStyle w:val="Title"/>
        <w:jc w:val="center"/>
        <w:rPr>
          <w:sz w:val="24"/>
          <w:szCs w:val="24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345447" w:rsidRPr="00345447">
        <w:rPr>
          <w:sz w:val="26"/>
          <w:szCs w:val="26"/>
        </w:rPr>
        <w:t xml:space="preserve">F054- Kiến thức chuyên ngành CNTT </w:t>
      </w:r>
      <w:r w:rsidR="00345447">
        <w:rPr>
          <w:sz w:val="26"/>
          <w:szCs w:val="26"/>
        </w:rPr>
        <w:t>Cấp độ 3</w:t>
      </w:r>
    </w:p>
    <w:p w14:paraId="012E92AF" w14:textId="77777777" w:rsidR="002C78F2" w:rsidRPr="002C78F2" w:rsidRDefault="002C78F2" w:rsidP="002C78F2">
      <w:pPr>
        <w:numPr>
          <w:ilvl w:val="0"/>
          <w:numId w:val="16"/>
        </w:numPr>
        <w:spacing w:after="120"/>
        <w:rPr>
          <w:b/>
          <w:sz w:val="28"/>
          <w:szCs w:val="28"/>
        </w:rPr>
      </w:pPr>
      <w:commentRangeStart w:id="0"/>
      <w:r w:rsidRPr="002C78F2">
        <w:rPr>
          <w:b/>
          <w:sz w:val="28"/>
          <w:szCs w:val="28"/>
        </w:rPr>
        <w:t>Câu hỏi chọn 1 hay nhiều đáp án:</w:t>
      </w:r>
      <w:commentRangeEnd w:id="0"/>
      <w:r w:rsidR="00A958E4">
        <w:rPr>
          <w:rStyle w:val="CommentReference"/>
        </w:rPr>
        <w:commentReference w:id="0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3482"/>
        <w:gridCol w:w="4198"/>
        <w:gridCol w:w="744"/>
      </w:tblGrid>
      <w:tr w:rsidR="002C78F2" w:rsidRPr="002C78F2" w14:paraId="38779A5D" w14:textId="77777777" w:rsidTr="00FD1F7F">
        <w:trPr>
          <w:cantSplit/>
          <w:tblHeader/>
        </w:trPr>
        <w:tc>
          <w:tcPr>
            <w:tcW w:w="923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DEC42" w14:textId="77777777" w:rsidR="002C78F2" w:rsidRPr="002C78F2" w:rsidRDefault="002C78F2" w:rsidP="002C78F2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C78F2">
              <w:rPr>
                <w:sz w:val="24"/>
                <w:szCs w:val="24"/>
                <w:lang w:val="en-US"/>
              </w:rPr>
              <w:t>Anh/Chị cho biết các lệnh dùng trong HĐH Linux, lệnh nào để copy file file1.txt thành file2.txt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D9204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C78F2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2C78F2" w:rsidRPr="002C78F2" w14:paraId="59992660" w14:textId="77777777" w:rsidTr="00FD1F7F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9C5D0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6A935" w14:textId="77777777" w:rsidR="002C78F2" w:rsidRPr="002C78F2" w:rsidRDefault="002C78F2" w:rsidP="002C78F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63EA2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8161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C78F2" w:rsidRPr="002C78F2" w14:paraId="36F69DDB" w14:textId="77777777" w:rsidTr="00FD1F7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228CC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3FC44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Cat file1.txt &gt; file2.txt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9498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6787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2C78F2" w:rsidRPr="002C78F2" w14:paraId="397FB32D" w14:textId="77777777" w:rsidTr="00FD1F7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29F1F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F2375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Cat file1.txt |file2.txt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0604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37802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2C78F2" w:rsidRPr="002C78F2" w14:paraId="31AE8D5B" w14:textId="77777777" w:rsidTr="00FD1F7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9A601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5A57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Cp file1.txt &gt; file2.txt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9DB0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39DC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2C78F2" w:rsidRPr="002C78F2" w14:paraId="0596EB4E" w14:textId="77777777" w:rsidTr="00FD1F7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AD22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B95B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Cp file1.txt file2.txt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2C742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D15F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2C78F2" w:rsidRPr="002C78F2" w14:paraId="43036576" w14:textId="77777777" w:rsidTr="00FD1F7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DBA63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415C9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4897C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B4AD9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47EA572C" w14:textId="77777777" w:rsidTr="00FD1F7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838A8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2683C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5B284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E615F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740C8B8D" w14:textId="77777777" w:rsidTr="00FD1F7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0EC7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88F6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Partially Correct Feedback: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126B3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78FD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7575CBA2" w14:textId="77777777" w:rsidTr="00FD1F7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293FD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41CD1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2317B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0EDF6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7AA67822" w14:textId="77777777" w:rsidTr="00FD1F7F">
        <w:trPr>
          <w:cantSplit/>
        </w:trPr>
        <w:tc>
          <w:tcPr>
            <w:tcW w:w="923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FAD1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i/>
                <w:iCs/>
                <w:sz w:val="18"/>
                <w:szCs w:val="18"/>
              </w:rPr>
              <w:t>Enter two right and two wrong answers.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FEC3C" w14:textId="77777777" w:rsidR="002C78F2" w:rsidRPr="002C78F2" w:rsidRDefault="002C78F2" w:rsidP="002C78F2">
            <w:r w:rsidRPr="002C78F2">
              <w:t> </w:t>
            </w:r>
          </w:p>
        </w:tc>
      </w:tr>
    </w:tbl>
    <w:p w14:paraId="5F5BB559" w14:textId="77777777" w:rsidR="002C78F2" w:rsidRPr="002C78F2" w:rsidRDefault="002C78F2" w:rsidP="002C78F2">
      <w:pPr>
        <w:numPr>
          <w:ilvl w:val="0"/>
          <w:numId w:val="16"/>
        </w:numPr>
        <w:spacing w:after="120"/>
        <w:rPr>
          <w:b/>
          <w:sz w:val="28"/>
          <w:szCs w:val="28"/>
        </w:rPr>
      </w:pPr>
      <w:commentRangeStart w:id="1"/>
      <w:r w:rsidRPr="002C78F2">
        <w:rPr>
          <w:b/>
          <w:sz w:val="28"/>
          <w:szCs w:val="28"/>
        </w:rPr>
        <w:t>Câu hỏi chọn 1 hay nhiều đáp án:</w:t>
      </w:r>
      <w:commentRangeEnd w:id="1"/>
      <w:r w:rsidR="00A958E4">
        <w:rPr>
          <w:rStyle w:val="CommentReference"/>
        </w:rPr>
        <w:commentReference w:id="1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C78F2" w:rsidRPr="002C78F2" w14:paraId="434B153E" w14:textId="77777777" w:rsidTr="00FD1F7F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010E" w14:textId="77777777" w:rsidR="002C78F2" w:rsidRPr="002C78F2" w:rsidRDefault="002C78F2" w:rsidP="002C78F2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C78F2">
              <w:rPr>
                <w:sz w:val="24"/>
                <w:szCs w:val="24"/>
                <w:lang w:val="en-US"/>
              </w:rPr>
              <w:t>Anh/Chị cho biết các lệnh dùng trong giao thức ftp để lấy một file từ server về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A5B3C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C78F2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2C78F2" w:rsidRPr="002C78F2" w14:paraId="3FF49515" w14:textId="77777777" w:rsidTr="00FD1F7F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BC86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F21B8" w14:textId="77777777" w:rsidR="002C78F2" w:rsidRPr="002C78F2" w:rsidRDefault="002C78F2" w:rsidP="002C78F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5CCB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DC67E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C78F2" w:rsidRPr="002C78F2" w14:paraId="67AEAAFC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82125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C4C1A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get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5C1B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A6FC4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2C78F2" w:rsidRPr="002C78F2" w14:paraId="503F9F8C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27E42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2755B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mget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CF38E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88413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2C78F2" w:rsidRPr="002C78F2" w14:paraId="5387C3E2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8A51D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088D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put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BD9D9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1E64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2C78F2" w:rsidRPr="002C78F2" w14:paraId="5193A853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2A1FA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CA460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dir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C552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0E1CF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2C78F2" w:rsidRPr="002C78F2" w14:paraId="43E99EFE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6819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F48CC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8790C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8B160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0ECD7ABF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55E6C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44182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DDD5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82AC5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311D3053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AA72F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C9FF2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FA15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B226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0F953C68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B5CC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1E31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CF16E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C235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5645FD9F" w14:textId="77777777" w:rsidTr="00FD1F7F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0A64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i/>
                <w:iCs/>
                <w:sz w:val="18"/>
                <w:szCs w:val="18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A8966" w14:textId="77777777" w:rsidR="002C78F2" w:rsidRPr="002C78F2" w:rsidRDefault="002C78F2" w:rsidP="002C78F2">
            <w:r w:rsidRPr="002C78F2">
              <w:t> </w:t>
            </w:r>
          </w:p>
        </w:tc>
      </w:tr>
    </w:tbl>
    <w:p w14:paraId="561FA85C" w14:textId="77777777" w:rsidR="002C78F2" w:rsidRPr="002C78F2" w:rsidRDefault="002C78F2" w:rsidP="002C78F2">
      <w:pPr>
        <w:numPr>
          <w:ilvl w:val="0"/>
          <w:numId w:val="16"/>
        </w:numPr>
        <w:spacing w:after="120"/>
        <w:rPr>
          <w:b/>
          <w:sz w:val="28"/>
          <w:szCs w:val="28"/>
        </w:rPr>
      </w:pPr>
      <w:commentRangeStart w:id="2"/>
      <w:r w:rsidRPr="002C78F2">
        <w:rPr>
          <w:b/>
          <w:sz w:val="28"/>
          <w:szCs w:val="28"/>
        </w:rPr>
        <w:t>Câu hỏi chọn đáp án đúng/sai:</w:t>
      </w:r>
      <w:commentRangeEnd w:id="2"/>
      <w:r w:rsidR="00A958E4">
        <w:rPr>
          <w:rStyle w:val="CommentReference"/>
        </w:rPr>
        <w:commentReference w:id="2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C78F2" w:rsidRPr="002C78F2" w14:paraId="1907BCAB" w14:textId="77777777" w:rsidTr="00FD1F7F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A4F8" w14:textId="77777777" w:rsidR="002C78F2" w:rsidRPr="002C78F2" w:rsidRDefault="002C78F2" w:rsidP="002C78F2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C78F2">
              <w:rPr>
                <w:sz w:val="24"/>
                <w:szCs w:val="24"/>
                <w:lang w:val="en-US"/>
              </w:rPr>
              <w:t>Anh/Chị cho biết phát biểu:giao thức TCP làm tăng độ tin cậy truyền dữ liệu bằng cơ chế báo nhận và phát lại,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785E0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C78F2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TF</w:t>
            </w:r>
          </w:p>
        </w:tc>
      </w:tr>
      <w:tr w:rsidR="002C78F2" w:rsidRPr="002C78F2" w14:paraId="4E85295C" w14:textId="77777777" w:rsidTr="00FD1F7F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9AE0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6A67" w14:textId="77777777" w:rsidR="002C78F2" w:rsidRPr="002C78F2" w:rsidRDefault="002C78F2" w:rsidP="002C78F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DC1E5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424D1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C78F2" w:rsidRPr="002C78F2" w14:paraId="7556A84D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09A8B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5A474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2EDCD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AE75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2C78F2" w:rsidRPr="002C78F2" w14:paraId="3A9999C0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37E19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3CC2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C9061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BB208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2C78F2" w:rsidRPr="002C78F2" w14:paraId="42194309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C211C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EF827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2C6DD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C5D4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C78F2" w:rsidRPr="002C78F2" w14:paraId="4FDF76C9" w14:textId="77777777" w:rsidTr="00FD1F7F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951F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8F2">
              <w:rPr>
                <w:rFonts w:ascii="Arial" w:hAnsi="Arial" w:cs="Arial"/>
                <w:i/>
                <w:iCs/>
                <w:sz w:val="18"/>
                <w:szCs w:val="18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EB2D6" w14:textId="77777777" w:rsidR="002C78F2" w:rsidRPr="002C78F2" w:rsidRDefault="002C78F2" w:rsidP="002C78F2">
            <w:r w:rsidRPr="002C78F2">
              <w:t> </w:t>
            </w:r>
          </w:p>
        </w:tc>
      </w:tr>
    </w:tbl>
    <w:p w14:paraId="4ADCDBF4" w14:textId="77777777" w:rsidR="00253889" w:rsidRPr="002C78F2" w:rsidRDefault="002C78F2" w:rsidP="002C78F2">
      <w:pPr>
        <w:numPr>
          <w:ilvl w:val="0"/>
          <w:numId w:val="16"/>
        </w:numPr>
        <w:spacing w:after="120"/>
        <w:rPr>
          <w:b/>
          <w:sz w:val="28"/>
          <w:szCs w:val="28"/>
        </w:rPr>
      </w:pPr>
      <w:commentRangeStart w:id="3"/>
      <w:r>
        <w:rPr>
          <w:b/>
          <w:sz w:val="28"/>
          <w:szCs w:val="28"/>
        </w:rPr>
        <w:t>Câu hỏi chọn 1 đáp án</w:t>
      </w:r>
      <w:commentRangeEnd w:id="3"/>
      <w:r w:rsidR="00A958E4">
        <w:rPr>
          <w:rStyle w:val="CommentReference"/>
        </w:rPr>
        <w:commentReference w:id="3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8"/>
        <w:gridCol w:w="769"/>
      </w:tblGrid>
      <w:tr w:rsidR="00345447" w14:paraId="1BF29BB0" w14:textId="77777777" w:rsidTr="00E724F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EFECD" w14:textId="77777777" w:rsidR="00345447" w:rsidRPr="00345447" w:rsidRDefault="00345447" w:rsidP="00E724F3">
            <w:pPr>
              <w:pStyle w:val="NormalWeb"/>
            </w:pPr>
            <w:r w:rsidRPr="00345447">
              <w:rPr>
                <w:rFonts w:ascii="Arial" w:hAnsi="Arial" w:cs="Arial"/>
                <w:bCs/>
                <w:sz w:val="22"/>
                <w:szCs w:val="22"/>
              </w:rPr>
              <w:t>Anh/chị hãy cho biết khi cài đặt Oracle Database 10g, việc thiết lập biến môi trường ORACLE_HOME nhằm vào mục đích gì: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1CC2D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27636EE9" w14:textId="77777777" w:rsidTr="00E724F3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B7166" w14:textId="77777777" w:rsidR="00345447" w:rsidRPr="00BE43E9" w:rsidRDefault="00345447" w:rsidP="00E724F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A3450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CE3D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5A04D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6939B18A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29851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A33B0" w14:textId="77777777" w:rsidR="00345447" w:rsidRPr="00806C8C" w:rsidRDefault="00345447" w:rsidP="00E724F3">
            <w:pPr>
              <w:pStyle w:val="Cell"/>
            </w:pPr>
            <w:r>
              <w:t>Dùng để xác định thư mục nơi chứa chương trình Oracle được cài đặt.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E618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0E3A2" w14:textId="77777777" w:rsidR="00345447" w:rsidRPr="00BE43E9" w:rsidRDefault="00345447" w:rsidP="00E724F3">
            <w:pPr>
              <w:pStyle w:val="QFGrade"/>
            </w:pPr>
            <w:r>
              <w:t>100</w:t>
            </w:r>
          </w:p>
        </w:tc>
      </w:tr>
      <w:tr w:rsidR="00345447" w14:paraId="30318A97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CE65A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0820" w14:textId="77777777" w:rsidR="00345447" w:rsidRPr="00806C8C" w:rsidRDefault="00345447" w:rsidP="00E724F3">
            <w:pPr>
              <w:pStyle w:val="Cell"/>
            </w:pPr>
            <w:r>
              <w:t>Dùng để xác định thư mục gốc của Optimal Flexible Architecture (OFA).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A9003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39B82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AD0E273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E9DD1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94866" w14:textId="77777777" w:rsidR="00345447" w:rsidRPr="00806C8C" w:rsidRDefault="00345447" w:rsidP="00E724F3">
            <w:pPr>
              <w:pStyle w:val="Cell"/>
            </w:pPr>
            <w:r>
              <w:t>Dùng để xác định thư mục chứa các file Oracle-Managed.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B3311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2EDFD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BB12FA6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BF999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30F51" w14:textId="77777777" w:rsidR="00345447" w:rsidRPr="00806C8C" w:rsidRDefault="00345447" w:rsidP="00E724F3">
            <w:pPr>
              <w:pStyle w:val="Cell"/>
            </w:pPr>
            <w:r>
              <w:t>Dùng để xác định thư mục mặc định chứa các datafile.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F5AC3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B77D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105830CB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DA2E3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E9F0E" w14:textId="77777777" w:rsidR="00345447" w:rsidRPr="00BE43E9" w:rsidRDefault="00345447" w:rsidP="00E724F3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A598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72F6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1812D2FC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4A51A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A99E" w14:textId="77777777" w:rsidR="00345447" w:rsidRPr="00BE43E9" w:rsidRDefault="00345447" w:rsidP="00E724F3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DDDB3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F0AED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505A5654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4B975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81E9" w14:textId="77777777" w:rsidR="00345447" w:rsidRPr="00BE43E9" w:rsidRDefault="00345447" w:rsidP="00E724F3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C1A1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80C3D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0AA5A3AB" w14:textId="77777777" w:rsidTr="00E724F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EAA03" w14:textId="77777777" w:rsidR="00345447" w:rsidRPr="00806C8C" w:rsidRDefault="00345447" w:rsidP="00E724F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F23C" w14:textId="77777777" w:rsidR="00345447" w:rsidRPr="00806C8C" w:rsidRDefault="00345447" w:rsidP="00E724F3">
            <w:r w:rsidRPr="00806C8C">
              <w:t> </w:t>
            </w:r>
          </w:p>
        </w:tc>
      </w:tr>
    </w:tbl>
    <w:p w14:paraId="0F848F9F" w14:textId="77777777" w:rsidR="002C78F2" w:rsidRPr="002C78F2" w:rsidRDefault="002C78F2" w:rsidP="002C78F2">
      <w:pPr>
        <w:numPr>
          <w:ilvl w:val="0"/>
          <w:numId w:val="16"/>
        </w:numPr>
        <w:spacing w:after="120"/>
        <w:rPr>
          <w:b/>
          <w:sz w:val="28"/>
          <w:szCs w:val="28"/>
        </w:rPr>
      </w:pPr>
      <w:commentRangeStart w:id="4"/>
      <w:r>
        <w:rPr>
          <w:b/>
          <w:sz w:val="28"/>
          <w:szCs w:val="28"/>
        </w:rPr>
        <w:t>Câu hỏi chọn 1 đáp án</w:t>
      </w:r>
      <w:commentRangeEnd w:id="4"/>
      <w:r w:rsidR="00A958E4">
        <w:rPr>
          <w:rStyle w:val="CommentReference"/>
        </w:rPr>
        <w:commentReference w:id="4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345447" w14:paraId="751F762C" w14:textId="77777777" w:rsidTr="002C78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67896" w14:textId="77777777" w:rsidR="00345447" w:rsidRPr="00806C8C" w:rsidRDefault="00345447" w:rsidP="00E724F3">
            <w:pPr>
              <w:pStyle w:val="NormalWeb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Giả sử trong phần cài đặt Oracle Database 10g, biến môi trường ORACLE_BÁSE được thiết lập với giá trị /u01/app/oracle. Anh/chị hãy cho biết phát biểu nào đúng trong các phát biểu sau: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0AAE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2270CB82" w14:textId="77777777" w:rsidTr="002C78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56254" w14:textId="77777777" w:rsidR="00345447" w:rsidRPr="00BE43E9" w:rsidRDefault="00345447" w:rsidP="00E724F3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A2389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1EB48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D896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7038ABB9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C0BF9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42FD2" w14:textId="77777777" w:rsidR="00345447" w:rsidRPr="00806C8C" w:rsidRDefault="00345447" w:rsidP="00E724F3">
            <w:pPr>
              <w:pStyle w:val="Cell"/>
            </w:pPr>
            <w:r>
              <w:t>Oracle Kernel sẽ được đặt vào thư mục có đường dẫn /u01/app/oracle.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B2F07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120A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7BB79609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0CAD9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2BD61" w14:textId="77777777" w:rsidR="00345447" w:rsidRPr="00806C8C" w:rsidRDefault="00345447" w:rsidP="00E724F3">
            <w:pPr>
              <w:pStyle w:val="Cell"/>
            </w:pPr>
            <w:r>
              <w:t>Thư mục /u01/app/oracle được dùng làm thư mục gốc cho Optimal Flexible Architecture (OFA).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7DDDA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69CBB" w14:textId="77777777" w:rsidR="00345447" w:rsidRPr="00BE43E9" w:rsidRDefault="00345447" w:rsidP="00E724F3">
            <w:pPr>
              <w:pStyle w:val="QFGrade"/>
            </w:pPr>
            <w:r>
              <w:t>100</w:t>
            </w:r>
          </w:p>
        </w:tc>
      </w:tr>
      <w:tr w:rsidR="00345447" w14:paraId="3987E1B2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3CAE2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B246F" w14:textId="77777777" w:rsidR="00345447" w:rsidRPr="00806C8C" w:rsidRDefault="00345447" w:rsidP="00E724F3">
            <w:pPr>
              <w:pStyle w:val="Cell"/>
            </w:pPr>
            <w:r>
              <w:t>File tham số SPFILE sẽ được đặt vào thư mục có đường dẫn /u01/app/oracle.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1721D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3C0CA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6F0018AF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3B1D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8C05" w14:textId="77777777" w:rsidR="00345447" w:rsidRPr="00806C8C" w:rsidRDefault="00345447" w:rsidP="00E724F3">
            <w:pPr>
              <w:pStyle w:val="Cell"/>
            </w:pPr>
            <w:r>
              <w:t>Các datafile sẽ được đặt mặc định vào thư mục có đường dẫn /u01/app/oracle.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7668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D3E68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3CEAFEE2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FE9FB" w14:textId="77777777" w:rsidR="00345447" w:rsidRDefault="00345447" w:rsidP="00E724F3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03E7D" w14:textId="77777777" w:rsidR="00345447" w:rsidRPr="007819AF" w:rsidRDefault="00345447" w:rsidP="00E724F3">
            <w:pPr>
              <w:pStyle w:val="Cell"/>
            </w:pPr>
            <w:r>
              <w:t>Thư mục /u01/app/oracle được dùng làm thư mục gốc để lưu các file Oracle Managed.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A2870" w14:textId="77777777" w:rsidR="00345447" w:rsidRDefault="00345447" w:rsidP="00E724F3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E2129" w14:textId="77777777" w:rsidR="00345447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A540C33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0E78A" w14:textId="77777777" w:rsidR="00345447" w:rsidRDefault="00345447" w:rsidP="00E724F3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F5EE4" w14:textId="77777777" w:rsidR="00345447" w:rsidRDefault="00345447" w:rsidP="00E724F3">
            <w:pPr>
              <w:pStyle w:val="Cell"/>
            </w:pPr>
            <w:r>
              <w:t>Oracle Software sẽ được cài đặt vào thư mục có đường dẫn /u01/app/oracle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82EC9" w14:textId="77777777" w:rsidR="00345447" w:rsidRDefault="00345447" w:rsidP="00E724F3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7CCAD" w14:textId="77777777" w:rsidR="00345447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7F0BB37A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C409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805D" w14:textId="77777777" w:rsidR="00345447" w:rsidRPr="00BE43E9" w:rsidRDefault="00345447" w:rsidP="00E724F3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62343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39303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08F928CC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143E8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70D67" w14:textId="77777777" w:rsidR="00345447" w:rsidRPr="00BE43E9" w:rsidRDefault="00345447" w:rsidP="00E724F3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9CE1B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4C9A9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6B669856" w14:textId="77777777" w:rsidTr="002C78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C9C3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F2BC3" w14:textId="77777777" w:rsidR="00345447" w:rsidRPr="00BE43E9" w:rsidRDefault="00345447" w:rsidP="00E724F3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E9D39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27530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124BC182" w14:textId="77777777" w:rsidTr="002C78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F1CA4" w14:textId="77777777" w:rsidR="00345447" w:rsidRPr="00806C8C" w:rsidRDefault="00345447" w:rsidP="00E724F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AB417" w14:textId="77777777" w:rsidR="00345447" w:rsidRPr="00806C8C" w:rsidRDefault="00345447" w:rsidP="00E724F3">
            <w:r w:rsidRPr="00806C8C">
              <w:t> </w:t>
            </w:r>
          </w:p>
        </w:tc>
      </w:tr>
    </w:tbl>
    <w:p w14:paraId="7F4B41F5" w14:textId="77777777" w:rsidR="00876C49" w:rsidRDefault="00876C49" w:rsidP="00876C49">
      <w:pPr>
        <w:pStyle w:val="BodyTextIndent"/>
        <w:numPr>
          <w:ilvl w:val="0"/>
          <w:numId w:val="16"/>
        </w:numPr>
        <w:rPr>
          <w:b/>
          <w:sz w:val="28"/>
          <w:szCs w:val="28"/>
        </w:rPr>
      </w:pPr>
      <w:commentRangeStart w:id="5"/>
      <w:r w:rsidRPr="003F2F1C">
        <w:rPr>
          <w:b/>
          <w:sz w:val="28"/>
          <w:szCs w:val="28"/>
        </w:rPr>
        <w:t>Câu hỏi chọn 1 đáp án:</w:t>
      </w:r>
      <w:commentRangeEnd w:id="5"/>
      <w:r w:rsidR="00A958E4">
        <w:rPr>
          <w:rStyle w:val="CommentReference"/>
        </w:rPr>
        <w:commentReference w:id="5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876C49" w14:paraId="4E659BC1" w14:textId="77777777" w:rsidTr="00E5072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E5AE1" w14:textId="77777777" w:rsidR="00876C49" w:rsidRPr="00806C8C" w:rsidRDefault="00876C49" w:rsidP="00E50722">
            <w:pPr>
              <w:pStyle w:val="NormalWeb"/>
            </w:pPr>
            <w:r w:rsidRPr="008A0466">
              <w:t xml:space="preserve">Anh/Chị </w:t>
            </w:r>
            <w:r>
              <w:t>hãy cho biết lệnh nào trên HĐH Windows dùng để xem bảng định tuyến ip từ máy mình đang quản lý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11B6A" w14:textId="77777777" w:rsidR="00876C49" w:rsidRPr="00BE43E9" w:rsidRDefault="00876C49" w:rsidP="00E50722">
            <w:pPr>
              <w:pStyle w:val="QFType"/>
            </w:pPr>
            <w:r>
              <w:t>MC</w:t>
            </w:r>
          </w:p>
        </w:tc>
      </w:tr>
      <w:tr w:rsidR="00876C49" w14:paraId="42AC8EE9" w14:textId="77777777" w:rsidTr="00E5072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52AAF" w14:textId="77777777" w:rsidR="00876C49" w:rsidRPr="00BE43E9" w:rsidRDefault="00876C49" w:rsidP="00E50722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340CE" w14:textId="77777777" w:rsidR="00876C49" w:rsidRPr="00BE43E9" w:rsidRDefault="00876C49" w:rsidP="00E50722">
            <w:pPr>
              <w:pStyle w:val="QFOptionReset"/>
              <w:ind w:left="720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18BF" w14:textId="77777777" w:rsidR="00876C49" w:rsidRPr="00BE43E9" w:rsidRDefault="00876C49" w:rsidP="00E50722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41F2C" w14:textId="77777777" w:rsidR="00876C49" w:rsidRPr="00BE43E9" w:rsidRDefault="00876C49" w:rsidP="00E50722">
            <w:pPr>
              <w:pStyle w:val="TableHead"/>
            </w:pPr>
            <w:r>
              <w:t>Grade</w:t>
            </w:r>
          </w:p>
        </w:tc>
      </w:tr>
      <w:tr w:rsidR="00876C49" w:rsidRPr="00975917" w14:paraId="3A9A7BBA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355C3" w14:textId="77777777" w:rsidR="00876C49" w:rsidRPr="00975917" w:rsidRDefault="00876C49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E00DE" w14:textId="77777777" w:rsidR="00876C49" w:rsidRPr="00975917" w:rsidRDefault="00876C49" w:rsidP="00E50722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Print route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41531" w14:textId="77777777" w:rsidR="00876C49" w:rsidRPr="00975917" w:rsidRDefault="00876C49" w:rsidP="00E5072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E031E" w14:textId="77777777" w:rsidR="00876C49" w:rsidRPr="00975917" w:rsidRDefault="00876C49" w:rsidP="00E5072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76C49" w:rsidRPr="00975917" w14:paraId="37C40402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962A4" w14:textId="77777777" w:rsidR="00876C49" w:rsidRPr="00975917" w:rsidRDefault="00876C49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9FFC6" w14:textId="77777777" w:rsidR="00876C49" w:rsidRPr="00975917" w:rsidRDefault="00876C49" w:rsidP="00E50722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Show route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632BC" w14:textId="77777777" w:rsidR="00876C49" w:rsidRPr="00975917" w:rsidRDefault="00876C49" w:rsidP="00E5072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52E0A" w14:textId="77777777" w:rsidR="00876C49" w:rsidRPr="00975917" w:rsidRDefault="00876C49" w:rsidP="00E5072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76C49" w:rsidRPr="00975917" w14:paraId="715B2756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9A6A" w14:textId="77777777" w:rsidR="00876C49" w:rsidRPr="00975917" w:rsidRDefault="00876C49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BE9B" w14:textId="77777777" w:rsidR="00876C49" w:rsidRPr="00975917" w:rsidRDefault="00876C49" w:rsidP="00E50722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Route show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721F2" w14:textId="77777777" w:rsidR="00876C49" w:rsidRPr="00975917" w:rsidRDefault="00876C49" w:rsidP="00E5072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DE808" w14:textId="77777777" w:rsidR="00876C49" w:rsidRPr="00975917" w:rsidRDefault="00876C49" w:rsidP="00E5072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76C49" w:rsidRPr="00975917" w14:paraId="17E54C87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036E" w14:textId="77777777" w:rsidR="00876C49" w:rsidRPr="00975917" w:rsidRDefault="00876C49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D7019" w14:textId="77777777" w:rsidR="00876C49" w:rsidRPr="00975917" w:rsidRDefault="00876C49" w:rsidP="00E50722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print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24074" w14:textId="77777777" w:rsidR="00876C49" w:rsidRPr="00975917" w:rsidRDefault="00876C49" w:rsidP="00E5072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F8606" w14:textId="77777777" w:rsidR="00876C49" w:rsidRPr="00975917" w:rsidRDefault="00876C49" w:rsidP="00E5072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76C49" w14:paraId="1B65A875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5A14C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9BAAD" w14:textId="77777777" w:rsidR="00876C49" w:rsidRPr="00BE43E9" w:rsidRDefault="00876C49" w:rsidP="00E50722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B3F10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15D7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</w:tr>
      <w:tr w:rsidR="00876C49" w14:paraId="647BC024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C51B2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6CE30" w14:textId="77777777" w:rsidR="00876C49" w:rsidRPr="00BE43E9" w:rsidRDefault="00876C49" w:rsidP="00E50722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0EDF0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FC9C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</w:tr>
      <w:tr w:rsidR="00876C49" w14:paraId="6FD0B93B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70C40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DF806" w14:textId="77777777" w:rsidR="00876C49" w:rsidRPr="00BE43E9" w:rsidRDefault="00876C49" w:rsidP="00E50722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0D2ED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89249" w14:textId="77777777" w:rsidR="00876C49" w:rsidRPr="00806C8C" w:rsidRDefault="00876C49" w:rsidP="00E50722">
            <w:pPr>
              <w:pStyle w:val="Cell"/>
            </w:pPr>
            <w:r w:rsidRPr="00806C8C">
              <w:t> </w:t>
            </w:r>
          </w:p>
        </w:tc>
      </w:tr>
      <w:tr w:rsidR="00876C49" w14:paraId="5913D7FF" w14:textId="77777777" w:rsidTr="00E5072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F0DE9" w14:textId="77777777" w:rsidR="00876C49" w:rsidRPr="00806C8C" w:rsidRDefault="00876C49" w:rsidP="00E50722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578B1" w14:textId="77777777" w:rsidR="00876C49" w:rsidRPr="00806C8C" w:rsidRDefault="00876C49" w:rsidP="00E50722">
            <w:r w:rsidRPr="00806C8C">
              <w:t> </w:t>
            </w:r>
          </w:p>
        </w:tc>
      </w:tr>
    </w:tbl>
    <w:p w14:paraId="6952263B" w14:textId="77777777" w:rsidR="009B11F1" w:rsidRPr="00AB13D8" w:rsidRDefault="009B11F1" w:rsidP="009B11F1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commentRangeStart w:id="6"/>
      <w:r w:rsidRPr="00AB13D8">
        <w:rPr>
          <w:b/>
          <w:sz w:val="24"/>
          <w:szCs w:val="24"/>
        </w:rPr>
        <w:t>Câu hỏi chọn đáp án đúng/sai:</w:t>
      </w:r>
      <w:commentRangeEnd w:id="6"/>
      <w:r w:rsidR="00A958E4">
        <w:rPr>
          <w:rStyle w:val="CommentReference"/>
        </w:rPr>
        <w:commentReference w:id="6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9B11F1" w:rsidRPr="00AB13D8" w14:paraId="782CFF77" w14:textId="77777777" w:rsidTr="00E5072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1820C" w14:textId="77777777" w:rsidR="009B11F1" w:rsidRDefault="009B11F1" w:rsidP="00E50722">
            <w:pPr>
              <w:pStyle w:val="NormalWeb"/>
            </w:pPr>
            <w:r w:rsidRPr="002824B0">
              <w:lastRenderedPageBreak/>
              <w:t>Anh/Chị cho biết</w:t>
            </w:r>
            <w:r>
              <w:t xml:space="preserve"> hình dưới đây thể hiện </w:t>
            </w:r>
            <w:r w:rsidRPr="00051497">
              <w:rPr>
                <w:bCs/>
              </w:rPr>
              <w:t>Network Load Balancing (NLB)</w:t>
            </w:r>
            <w:r>
              <w:rPr>
                <w:bCs/>
              </w:rPr>
              <w:t>?</w:t>
            </w:r>
          </w:p>
          <w:p w14:paraId="5C36CD51" w14:textId="77777777" w:rsidR="009B11F1" w:rsidRPr="00AB13D8" w:rsidRDefault="009B11F1" w:rsidP="00E50722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D320A57" wp14:editId="13C378EF">
                  <wp:extent cx="3333750" cy="207043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268" cy="208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F76CA" w14:textId="77777777" w:rsidR="009B11F1" w:rsidRPr="00AB13D8" w:rsidRDefault="009B11F1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AB13D8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9B11F1" w:rsidRPr="00AB13D8" w14:paraId="28F87FDC" w14:textId="77777777" w:rsidTr="00E5072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1817F" w14:textId="77777777" w:rsidR="009B11F1" w:rsidRPr="00AB13D8" w:rsidRDefault="009B11F1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1DC59" w14:textId="77777777" w:rsidR="009B11F1" w:rsidRPr="00AB13D8" w:rsidRDefault="009B11F1" w:rsidP="00E50722">
            <w:pPr>
              <w:spacing w:before="0" w:after="0" w:line="240" w:lineRule="auto"/>
              <w:ind w:hanging="360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1BE0" w14:textId="77777777" w:rsidR="009B11F1" w:rsidRPr="00AB13D8" w:rsidRDefault="009B11F1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D162D" w14:textId="77777777" w:rsidR="009B11F1" w:rsidRPr="00AB13D8" w:rsidRDefault="009B11F1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9B11F1" w:rsidRPr="00AB13D8" w14:paraId="57605D52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DE7A6" w14:textId="77777777" w:rsidR="009B11F1" w:rsidRPr="00AB13D8" w:rsidRDefault="009B11F1" w:rsidP="00E50722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CA525" w14:textId="77777777" w:rsidR="009B11F1" w:rsidRPr="00AB13D8" w:rsidRDefault="009B11F1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84E1E" w14:textId="77777777" w:rsidR="009B11F1" w:rsidRPr="00AB13D8" w:rsidRDefault="009B11F1" w:rsidP="00E50722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87ED" w14:textId="77777777" w:rsidR="009B11F1" w:rsidRPr="00AB13D8" w:rsidRDefault="009B11F1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9B11F1" w:rsidRPr="00AB13D8" w14:paraId="7BE2D8B1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04E8" w14:textId="77777777" w:rsidR="009B11F1" w:rsidRPr="00AB13D8" w:rsidRDefault="009B11F1" w:rsidP="00E50722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E0442" w14:textId="77777777" w:rsidR="009B11F1" w:rsidRPr="00AB13D8" w:rsidRDefault="009B11F1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38DD" w14:textId="77777777" w:rsidR="009B11F1" w:rsidRPr="00AB13D8" w:rsidRDefault="009B11F1" w:rsidP="00E50722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2471" w14:textId="77777777" w:rsidR="009B11F1" w:rsidRPr="00AB13D8" w:rsidRDefault="009B11F1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9B11F1" w:rsidRPr="00AB13D8" w14:paraId="5FCBE1BA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FEFBE" w14:textId="77777777" w:rsidR="009B11F1" w:rsidRPr="00AB13D8" w:rsidRDefault="009B11F1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262A" w14:textId="77777777" w:rsidR="009B11F1" w:rsidRPr="00AB13D8" w:rsidRDefault="009B11F1" w:rsidP="00E50722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DE072" w14:textId="77777777" w:rsidR="009B11F1" w:rsidRPr="00AB13D8" w:rsidRDefault="009B11F1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817F4" w14:textId="77777777" w:rsidR="009B11F1" w:rsidRPr="00AB13D8" w:rsidRDefault="009B11F1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</w:tr>
      <w:tr w:rsidR="009B11F1" w:rsidRPr="00AB13D8" w14:paraId="4B334B72" w14:textId="77777777" w:rsidTr="00E5072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F809A" w14:textId="77777777" w:rsidR="009B11F1" w:rsidRPr="00AB13D8" w:rsidRDefault="009B11F1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55A3B" w14:textId="77777777" w:rsidR="009B11F1" w:rsidRPr="00AB13D8" w:rsidRDefault="009B11F1" w:rsidP="00E50722">
            <w:pPr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</w:tr>
    </w:tbl>
    <w:p w14:paraId="09E22F3B" w14:textId="77777777" w:rsidR="00A958E4" w:rsidRPr="00A958E4" w:rsidRDefault="00A958E4" w:rsidP="00A958E4">
      <w:pPr>
        <w:pStyle w:val="ListParagraph"/>
        <w:numPr>
          <w:ilvl w:val="0"/>
          <w:numId w:val="16"/>
        </w:numPr>
        <w:spacing w:after="120"/>
        <w:rPr>
          <w:rFonts w:eastAsia="SimSun"/>
          <w:b/>
          <w:sz w:val="28"/>
          <w:szCs w:val="28"/>
        </w:rPr>
      </w:pPr>
      <w:commentRangeStart w:id="7"/>
      <w:r w:rsidRPr="00A958E4">
        <w:rPr>
          <w:rFonts w:eastAsia="SimSun"/>
          <w:b/>
          <w:sz w:val="28"/>
          <w:szCs w:val="28"/>
        </w:rPr>
        <w:t>Câu hỏi chọn 1 đáp án:</w:t>
      </w:r>
      <w:commentRangeEnd w:id="7"/>
      <w:r>
        <w:rPr>
          <w:rStyle w:val="CommentReference"/>
        </w:rPr>
        <w:commentReference w:id="7"/>
      </w:r>
    </w:p>
    <w:tbl>
      <w:tblPr>
        <w:tblW w:w="9989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2"/>
        <w:gridCol w:w="4611"/>
        <w:gridCol w:w="768"/>
      </w:tblGrid>
      <w:tr w:rsidR="007514E9" w:rsidRPr="007514E9" w14:paraId="3278E44F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4470F756" w14:textId="77777777" w:rsidR="007514E9" w:rsidRPr="007514E9" w:rsidRDefault="007514E9" w:rsidP="007514E9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7514E9">
              <w:rPr>
                <w:rFonts w:eastAsia="SimSun"/>
                <w:color w:val="00000A"/>
                <w:sz w:val="24"/>
                <w:szCs w:val="24"/>
                <w:lang w:val="en-US"/>
              </w:rPr>
              <w:t>Anh/Chị cho biết ứng dụng để kết nối tới HLR là gì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CCD7E73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7514E9" w:rsidRPr="007514E9" w14:paraId="0A419F6E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62DB7F11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9A69D40" w14:textId="77777777" w:rsidR="007514E9" w:rsidRPr="007514E9" w:rsidRDefault="007514E9" w:rsidP="007514E9">
            <w:pPr>
              <w:numPr>
                <w:ilvl w:val="0"/>
                <w:numId w:val="35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7EB4D35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8FDC37F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7514E9" w:rsidRPr="007514E9" w14:paraId="63C0AD5A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28DEC98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9BA4E72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24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  <w:lang w:val="en-US"/>
              </w:rPr>
              <w:t>Net bean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B605357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96A07F9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7514E9" w:rsidRPr="007514E9" w14:paraId="357E5253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1C743FD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4882924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24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  <w:lang w:val="en-US"/>
              </w:rPr>
              <w:t>eclipse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69EF0AA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A839880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7514E9" w:rsidRPr="007514E9" w14:paraId="4C7E2318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A28FC3D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16191F2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24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  <w:lang w:val="en-US"/>
              </w:rPr>
              <w:t>Hlr agent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728A5F7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D73BF49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0000A"/>
                <w:sz w:val="24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0000A"/>
                <w:sz w:val="24"/>
                <w:szCs w:val="18"/>
              </w:rPr>
              <w:t>100</w:t>
            </w:r>
          </w:p>
        </w:tc>
      </w:tr>
      <w:tr w:rsidR="007514E9" w:rsidRPr="007514E9" w14:paraId="4949B4FE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E1525D0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C586B17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24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  <w:lang w:val="en-US"/>
              </w:rPr>
              <w:t>Notepad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5711129E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5041941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7514E9" w:rsidRPr="007514E9" w14:paraId="399797BB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BB16112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EE5BF7D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5EEFF0FB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5FCAD78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7514E9" w:rsidRPr="007514E9" w14:paraId="204AC51E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7A4B130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42E2028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8946E55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1597783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7514E9" w:rsidRPr="007514E9" w14:paraId="69D54464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F78D248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92811D1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1402390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4A144B2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7514E9" w:rsidRPr="007514E9" w14:paraId="62FEECC6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35ADA78A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0000A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2013298" w14:textId="77777777" w:rsidR="007514E9" w:rsidRPr="007514E9" w:rsidRDefault="007514E9" w:rsidP="007514E9">
            <w:pPr>
              <w:rPr>
                <w:rFonts w:eastAsia="SimSun"/>
                <w:color w:val="00000A"/>
              </w:rPr>
            </w:pPr>
            <w:r w:rsidRPr="007514E9">
              <w:rPr>
                <w:rFonts w:eastAsia="SimSun"/>
                <w:color w:val="00000A"/>
              </w:rPr>
              <w:t> </w:t>
            </w:r>
          </w:p>
        </w:tc>
      </w:tr>
    </w:tbl>
    <w:p w14:paraId="25AA2C67" w14:textId="16A0E4F3" w:rsidR="007514E9" w:rsidRPr="007514E9" w:rsidRDefault="007514E9" w:rsidP="007514E9">
      <w:pPr>
        <w:pStyle w:val="ListParagraph"/>
        <w:numPr>
          <w:ilvl w:val="0"/>
          <w:numId w:val="16"/>
        </w:numPr>
        <w:spacing w:after="120"/>
        <w:rPr>
          <w:rFonts w:eastAsia="SimSun"/>
          <w:b/>
          <w:sz w:val="28"/>
          <w:szCs w:val="28"/>
        </w:rPr>
      </w:pPr>
      <w:commentRangeStart w:id="8"/>
      <w:r w:rsidRPr="007514E9">
        <w:rPr>
          <w:rFonts w:eastAsia="SimSun"/>
          <w:b/>
          <w:sz w:val="28"/>
          <w:szCs w:val="28"/>
        </w:rPr>
        <w:t>Câu hỏi chọn 1 đáp án:</w:t>
      </w:r>
      <w:commentRangeEnd w:id="8"/>
      <w:r>
        <w:rPr>
          <w:rStyle w:val="CommentReference"/>
        </w:rPr>
        <w:commentReference w:id="8"/>
      </w:r>
    </w:p>
    <w:tbl>
      <w:tblPr>
        <w:tblW w:w="9989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2"/>
        <w:gridCol w:w="4611"/>
        <w:gridCol w:w="768"/>
      </w:tblGrid>
      <w:tr w:rsidR="007514E9" w:rsidRPr="007514E9" w14:paraId="330903A5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0C763E71" w14:textId="77777777" w:rsidR="007514E9" w:rsidRPr="007514E9" w:rsidRDefault="007514E9" w:rsidP="007514E9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7514E9">
              <w:rPr>
                <w:rFonts w:eastAsia="SimSun"/>
                <w:color w:val="00000A"/>
                <w:sz w:val="24"/>
                <w:szCs w:val="24"/>
                <w:lang w:val="en-US"/>
              </w:rPr>
              <w:t>Anh/Chị hãy cho biết lệnh tạo thư mục trong hệ diều hành linux là gì?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F46326B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7514E9" w:rsidRPr="007514E9" w14:paraId="6370CD48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7BDDA36F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0D3D902" w14:textId="77777777" w:rsidR="007514E9" w:rsidRPr="007514E9" w:rsidRDefault="007514E9" w:rsidP="007514E9">
            <w:pPr>
              <w:numPr>
                <w:ilvl w:val="0"/>
                <w:numId w:val="35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5A38C29E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E8F1DA3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7514E9" w:rsidRPr="007514E9" w14:paraId="46532E6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9801F8A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346EFE9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mkdir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36EA460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6A4AB7A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7514E9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7514E9" w:rsidRPr="007514E9" w14:paraId="1D71F486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028F3E7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E219266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cd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8FA36B6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211BC4F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7514E9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7514E9" w:rsidRPr="007514E9" w14:paraId="426621C6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37BE79A5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14D74ED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eastAsia="SimSun"/>
                <w:color w:val="000000"/>
                <w:sz w:val="24"/>
                <w:szCs w:val="26"/>
              </w:rPr>
              <w:t>list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38B749A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804FCE2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7514E9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7514E9" w:rsidRPr="007514E9" w14:paraId="5894A9DB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32A8132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0AB33F4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ls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2F4FAD8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B481D31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</w:p>
        </w:tc>
      </w:tr>
      <w:tr w:rsidR="007514E9" w:rsidRPr="007514E9" w14:paraId="3E1AA3CA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5A451438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7258422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54AD362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29C37F0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7514E9" w:rsidRPr="007514E9" w14:paraId="13C990B8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F0A5FAB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C04E116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23BEB27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FB8E8D9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7514E9" w:rsidRPr="007514E9" w14:paraId="5D4EFEC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36C1AC0D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EF233F5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CC0118C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F6E1602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7514E9" w:rsidRPr="007514E9" w14:paraId="6E8F543C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3A91E187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0000A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985D6D5" w14:textId="77777777" w:rsidR="007514E9" w:rsidRPr="007514E9" w:rsidRDefault="007514E9" w:rsidP="007514E9">
            <w:pPr>
              <w:rPr>
                <w:rFonts w:eastAsia="SimSun"/>
                <w:color w:val="00000A"/>
              </w:rPr>
            </w:pPr>
            <w:r w:rsidRPr="007514E9">
              <w:rPr>
                <w:rFonts w:eastAsia="SimSun"/>
                <w:color w:val="00000A"/>
              </w:rPr>
              <w:t> </w:t>
            </w:r>
          </w:p>
        </w:tc>
      </w:tr>
    </w:tbl>
    <w:p w14:paraId="4175545B" w14:textId="784CD1B9" w:rsidR="00345447" w:rsidRPr="00AF66FC" w:rsidRDefault="00AF66FC" w:rsidP="00AF66FC">
      <w:pPr>
        <w:pStyle w:val="ListParagraph"/>
        <w:numPr>
          <w:ilvl w:val="0"/>
          <w:numId w:val="16"/>
        </w:numPr>
        <w:spacing w:after="120"/>
        <w:rPr>
          <w:rFonts w:eastAsia="SimSun"/>
          <w:b/>
          <w:sz w:val="28"/>
          <w:szCs w:val="28"/>
        </w:rPr>
      </w:pPr>
      <w:bookmarkStart w:id="9" w:name="_GoBack"/>
      <w:r w:rsidRPr="00AF66FC">
        <w:rPr>
          <w:rFonts w:eastAsia="SimSun"/>
          <w:b/>
          <w:sz w:val="28"/>
          <w:szCs w:val="28"/>
        </w:rPr>
        <w:t>Câu hỏi chọn 1 đáp án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537"/>
        <w:gridCol w:w="4253"/>
        <w:gridCol w:w="716"/>
      </w:tblGrid>
      <w:tr w:rsidR="00AF66FC" w:rsidRPr="00AF66FC" w14:paraId="532DD384" w14:textId="77777777" w:rsidTr="007278D3">
        <w:trPr>
          <w:cantSplit/>
          <w:tblHeader/>
        </w:trPr>
        <w:tc>
          <w:tcPr>
            <w:tcW w:w="8640" w:type="dxa"/>
            <w:gridSpan w:val="3"/>
            <w:vAlign w:val="center"/>
            <w:hideMark/>
          </w:tcPr>
          <w:bookmarkEnd w:id="9"/>
          <w:p w14:paraId="36F8D3E8" w14:textId="77777777" w:rsidR="00AF66FC" w:rsidRPr="00AF66FC" w:rsidRDefault="00AF66FC" w:rsidP="00AF66FC">
            <w:pPr>
              <w:spacing w:beforeAutospacing="1" w:afterAutospacing="1" w:line="276" w:lineRule="auto"/>
              <w:jc w:val="left"/>
              <w:rPr>
                <w:color w:val="000000"/>
                <w:lang w:val="en-US"/>
              </w:rPr>
            </w:pPr>
            <w:r w:rsidRPr="00AF66FC">
              <w:rPr>
                <w:lang w:val="en-US"/>
              </w:rPr>
              <w:lastRenderedPageBreak/>
              <w:t xml:space="preserve">Anh/chị xin vui lòng cho biết: </w:t>
            </w:r>
            <w:r w:rsidRPr="00AF66FC">
              <w:rPr>
                <w:color w:val="000000"/>
                <w:lang w:val="en-US"/>
              </w:rPr>
              <w:t>Thứ tự đúng trong một câu lệnh select là gì?</w:t>
            </w:r>
          </w:p>
        </w:tc>
        <w:tc>
          <w:tcPr>
            <w:tcW w:w="719" w:type="dxa"/>
            <w:vAlign w:val="center"/>
            <w:hideMark/>
          </w:tcPr>
          <w:p w14:paraId="02E62BE0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MC</w:t>
            </w:r>
          </w:p>
        </w:tc>
      </w:tr>
      <w:tr w:rsidR="00AF66FC" w:rsidRPr="00AF66FC" w14:paraId="17C73279" w14:textId="77777777" w:rsidTr="007278D3">
        <w:trPr>
          <w:cantSplit/>
          <w:tblHeader/>
        </w:trPr>
        <w:tc>
          <w:tcPr>
            <w:tcW w:w="718" w:type="dxa"/>
            <w:vAlign w:val="center"/>
            <w:hideMark/>
          </w:tcPr>
          <w:p w14:paraId="20185011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#</w:t>
            </w:r>
          </w:p>
        </w:tc>
        <w:tc>
          <w:tcPr>
            <w:tcW w:w="3600" w:type="dxa"/>
            <w:vAlign w:val="center"/>
            <w:hideMark/>
          </w:tcPr>
          <w:p w14:paraId="5FC44FE0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Answers</w:t>
            </w:r>
          </w:p>
        </w:tc>
        <w:tc>
          <w:tcPr>
            <w:tcW w:w="4321" w:type="dxa"/>
            <w:vAlign w:val="center"/>
            <w:hideMark/>
          </w:tcPr>
          <w:p w14:paraId="09392AF5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Hints/Feedback</w:t>
            </w:r>
          </w:p>
        </w:tc>
        <w:tc>
          <w:tcPr>
            <w:tcW w:w="720" w:type="dxa"/>
            <w:vAlign w:val="center"/>
            <w:hideMark/>
          </w:tcPr>
          <w:p w14:paraId="71319FAA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Grade</w:t>
            </w:r>
          </w:p>
        </w:tc>
      </w:tr>
      <w:tr w:rsidR="00AF66FC" w:rsidRPr="00AF66FC" w14:paraId="057C4D38" w14:textId="77777777" w:rsidTr="007278D3">
        <w:trPr>
          <w:cantSplit/>
        </w:trPr>
        <w:tc>
          <w:tcPr>
            <w:tcW w:w="718" w:type="dxa"/>
            <w:vAlign w:val="center"/>
            <w:hideMark/>
          </w:tcPr>
          <w:p w14:paraId="4FE80D38" w14:textId="77777777" w:rsidR="00AF66FC" w:rsidRPr="00AF66FC" w:rsidRDefault="00AF66FC" w:rsidP="00AF66FC">
            <w:pPr>
              <w:keepNext/>
              <w:numPr>
                <w:ilvl w:val="1"/>
                <w:numId w:val="36"/>
              </w:numPr>
              <w:tabs>
                <w:tab w:val="left" w:pos="288"/>
              </w:tabs>
              <w:ind w:right="60"/>
              <w:rPr>
                <w:rFonts w:ascii="Arial" w:hAnsi="Arial" w:cs="Arial"/>
              </w:rPr>
            </w:pPr>
            <w:r w:rsidRPr="00AF66FC">
              <w:rPr>
                <w:rFonts w:ascii="Arial" w:hAnsi="Arial" w:cs="Arial"/>
              </w:rPr>
              <w:t> </w:t>
            </w:r>
          </w:p>
        </w:tc>
        <w:tc>
          <w:tcPr>
            <w:tcW w:w="3600" w:type="dxa"/>
            <w:vAlign w:val="center"/>
            <w:hideMark/>
          </w:tcPr>
          <w:p w14:paraId="144FFF34" w14:textId="77777777" w:rsidR="00AF66FC" w:rsidRPr="00AF66FC" w:rsidRDefault="00AF66FC" w:rsidP="00AF66FC">
            <w:r w:rsidRPr="00AF66FC">
              <w:t>SELECT, FROM , GROUP BY HAVING, WHERE , ORDER BY</w:t>
            </w:r>
          </w:p>
        </w:tc>
        <w:tc>
          <w:tcPr>
            <w:tcW w:w="4321" w:type="dxa"/>
            <w:vAlign w:val="center"/>
            <w:hideMark/>
          </w:tcPr>
          <w:p w14:paraId="5BFE29E8" w14:textId="77777777" w:rsidR="00AF66FC" w:rsidRPr="00AF66FC" w:rsidRDefault="00AF66FC" w:rsidP="00AF66FC">
            <w:r w:rsidRPr="00AF66FC">
              <w:t> </w:t>
            </w:r>
          </w:p>
        </w:tc>
        <w:tc>
          <w:tcPr>
            <w:tcW w:w="720" w:type="dxa"/>
            <w:vAlign w:val="center"/>
            <w:hideMark/>
          </w:tcPr>
          <w:p w14:paraId="409A9614" w14:textId="77777777" w:rsidR="00AF66FC" w:rsidRPr="00AF66FC" w:rsidRDefault="00AF66FC" w:rsidP="00AF66FC">
            <w:r w:rsidRPr="00AF66FC">
              <w:t>0</w:t>
            </w:r>
          </w:p>
        </w:tc>
      </w:tr>
      <w:tr w:rsidR="00AF66FC" w:rsidRPr="00AF66FC" w14:paraId="7C0FED6C" w14:textId="77777777" w:rsidTr="007278D3">
        <w:trPr>
          <w:cantSplit/>
        </w:trPr>
        <w:tc>
          <w:tcPr>
            <w:tcW w:w="718" w:type="dxa"/>
            <w:vAlign w:val="center"/>
            <w:hideMark/>
          </w:tcPr>
          <w:p w14:paraId="0CAB098E" w14:textId="77777777" w:rsidR="00AF66FC" w:rsidRPr="00AF66FC" w:rsidRDefault="00AF66FC" w:rsidP="00AF66FC">
            <w:pPr>
              <w:keepNext/>
              <w:numPr>
                <w:ilvl w:val="1"/>
                <w:numId w:val="36"/>
              </w:numPr>
              <w:tabs>
                <w:tab w:val="left" w:pos="288"/>
              </w:tabs>
              <w:ind w:right="60"/>
              <w:rPr>
                <w:rFonts w:ascii="Arial" w:hAnsi="Arial" w:cs="Arial"/>
              </w:rPr>
            </w:pPr>
            <w:r w:rsidRPr="00AF66FC">
              <w:rPr>
                <w:rFonts w:ascii="Arial" w:hAnsi="Arial" w:cs="Arial"/>
              </w:rPr>
              <w:t> </w:t>
            </w:r>
          </w:p>
        </w:tc>
        <w:tc>
          <w:tcPr>
            <w:tcW w:w="3600" w:type="dxa"/>
            <w:vAlign w:val="center"/>
            <w:hideMark/>
          </w:tcPr>
          <w:p w14:paraId="189A4682" w14:textId="77777777" w:rsidR="00AF66FC" w:rsidRPr="00AF66FC" w:rsidRDefault="00AF66FC" w:rsidP="00AF66FC">
            <w:pPr>
              <w:rPr>
                <w:lang w:val="en-US"/>
              </w:rPr>
            </w:pPr>
            <w:r w:rsidRPr="00AF66FC">
              <w:rPr>
                <w:lang w:val="en-US"/>
              </w:rPr>
              <w:t>SELECT, FROM, GROUP BY HAVING , ORDER BY</w:t>
            </w:r>
          </w:p>
        </w:tc>
        <w:tc>
          <w:tcPr>
            <w:tcW w:w="4321" w:type="dxa"/>
            <w:vAlign w:val="center"/>
            <w:hideMark/>
          </w:tcPr>
          <w:p w14:paraId="718FAC5C" w14:textId="77777777" w:rsidR="00AF66FC" w:rsidRPr="00AF66FC" w:rsidRDefault="00AF66FC" w:rsidP="00AF66FC">
            <w:r w:rsidRPr="00AF66FC">
              <w:t> </w:t>
            </w:r>
          </w:p>
        </w:tc>
        <w:tc>
          <w:tcPr>
            <w:tcW w:w="720" w:type="dxa"/>
            <w:vAlign w:val="center"/>
            <w:hideMark/>
          </w:tcPr>
          <w:p w14:paraId="2FD43C09" w14:textId="77777777" w:rsidR="00AF66FC" w:rsidRPr="00AF66FC" w:rsidRDefault="00AF66FC" w:rsidP="00AF66FC">
            <w:r w:rsidRPr="00AF66FC">
              <w:t>0</w:t>
            </w:r>
          </w:p>
        </w:tc>
      </w:tr>
      <w:tr w:rsidR="00AF66FC" w:rsidRPr="00AF66FC" w14:paraId="40DEA46A" w14:textId="77777777" w:rsidTr="007278D3">
        <w:trPr>
          <w:cantSplit/>
        </w:trPr>
        <w:tc>
          <w:tcPr>
            <w:tcW w:w="718" w:type="dxa"/>
            <w:vAlign w:val="center"/>
            <w:hideMark/>
          </w:tcPr>
          <w:p w14:paraId="0A14455E" w14:textId="77777777" w:rsidR="00AF66FC" w:rsidRPr="00AF66FC" w:rsidRDefault="00AF66FC" w:rsidP="00AF66FC">
            <w:pPr>
              <w:keepNext/>
              <w:numPr>
                <w:ilvl w:val="1"/>
                <w:numId w:val="36"/>
              </w:numPr>
              <w:tabs>
                <w:tab w:val="left" w:pos="288"/>
              </w:tabs>
              <w:ind w:right="60"/>
              <w:rPr>
                <w:rFonts w:ascii="Arial" w:hAnsi="Arial" w:cs="Arial"/>
              </w:rPr>
            </w:pPr>
            <w:r w:rsidRPr="00AF66FC">
              <w:rPr>
                <w:rFonts w:ascii="Arial" w:hAnsi="Arial" w:cs="Arial"/>
              </w:rPr>
              <w:t> </w:t>
            </w:r>
          </w:p>
        </w:tc>
        <w:tc>
          <w:tcPr>
            <w:tcW w:w="3600" w:type="dxa"/>
            <w:vAlign w:val="center"/>
            <w:hideMark/>
          </w:tcPr>
          <w:p w14:paraId="46B5E7D0" w14:textId="77777777" w:rsidR="00AF66FC" w:rsidRPr="00AF66FC" w:rsidRDefault="00AF66FC" w:rsidP="00AF66FC">
            <w:pPr>
              <w:rPr>
                <w:lang w:val="en-US"/>
              </w:rPr>
            </w:pPr>
            <w:r w:rsidRPr="00AF66FC">
              <w:t>SELECT, FROM ,WHERE , GROUP BY HAVING , ORDER BY</w:t>
            </w:r>
          </w:p>
        </w:tc>
        <w:tc>
          <w:tcPr>
            <w:tcW w:w="4321" w:type="dxa"/>
            <w:vAlign w:val="center"/>
            <w:hideMark/>
          </w:tcPr>
          <w:p w14:paraId="4B8AE709" w14:textId="77777777" w:rsidR="00AF66FC" w:rsidRPr="00AF66FC" w:rsidRDefault="00AF66FC" w:rsidP="00AF66FC">
            <w:r w:rsidRPr="00AF66FC">
              <w:t> </w:t>
            </w:r>
          </w:p>
        </w:tc>
        <w:tc>
          <w:tcPr>
            <w:tcW w:w="720" w:type="dxa"/>
            <w:vAlign w:val="center"/>
            <w:hideMark/>
          </w:tcPr>
          <w:p w14:paraId="2ACE2142" w14:textId="77777777" w:rsidR="00AF66FC" w:rsidRPr="00AF66FC" w:rsidRDefault="00AF66FC" w:rsidP="00AF66FC">
            <w:r w:rsidRPr="00AF66FC">
              <w:t>100</w:t>
            </w:r>
          </w:p>
        </w:tc>
      </w:tr>
      <w:tr w:rsidR="00AF66FC" w:rsidRPr="00AF66FC" w14:paraId="785E3F77" w14:textId="77777777" w:rsidTr="007278D3">
        <w:trPr>
          <w:cantSplit/>
        </w:trPr>
        <w:tc>
          <w:tcPr>
            <w:tcW w:w="718" w:type="dxa"/>
            <w:vAlign w:val="center"/>
            <w:hideMark/>
          </w:tcPr>
          <w:p w14:paraId="38563C44" w14:textId="77777777" w:rsidR="00AF66FC" w:rsidRPr="00AF66FC" w:rsidRDefault="00AF66FC" w:rsidP="00AF66FC">
            <w:pPr>
              <w:keepNext/>
              <w:numPr>
                <w:ilvl w:val="1"/>
                <w:numId w:val="36"/>
              </w:numPr>
              <w:tabs>
                <w:tab w:val="left" w:pos="288"/>
              </w:tabs>
              <w:ind w:right="60"/>
              <w:rPr>
                <w:rFonts w:ascii="Arial" w:hAnsi="Arial" w:cs="Arial"/>
              </w:rPr>
            </w:pPr>
            <w:r w:rsidRPr="00AF66FC">
              <w:rPr>
                <w:rFonts w:ascii="Arial" w:hAnsi="Arial" w:cs="Arial"/>
              </w:rPr>
              <w:t> </w:t>
            </w:r>
          </w:p>
        </w:tc>
        <w:tc>
          <w:tcPr>
            <w:tcW w:w="3600" w:type="dxa"/>
            <w:vAlign w:val="center"/>
            <w:hideMark/>
          </w:tcPr>
          <w:p w14:paraId="5F52DAA9" w14:textId="77777777" w:rsidR="00AF66FC" w:rsidRPr="00AF66FC" w:rsidRDefault="00AF66FC" w:rsidP="00AF66FC">
            <w:pPr>
              <w:rPr>
                <w:lang w:val="en-US"/>
              </w:rPr>
            </w:pPr>
            <w:r w:rsidRPr="00AF66FC">
              <w:rPr>
                <w:lang w:val="en-US"/>
              </w:rPr>
              <w:t>SELECT, FROM , GROUP BY HAVING , ORDER BY</w:t>
            </w:r>
          </w:p>
        </w:tc>
        <w:tc>
          <w:tcPr>
            <w:tcW w:w="4321" w:type="dxa"/>
            <w:vAlign w:val="center"/>
            <w:hideMark/>
          </w:tcPr>
          <w:p w14:paraId="089B7D0F" w14:textId="77777777" w:rsidR="00AF66FC" w:rsidRPr="00AF66FC" w:rsidRDefault="00AF66FC" w:rsidP="00AF66FC">
            <w:r w:rsidRPr="00AF66FC">
              <w:t> </w:t>
            </w:r>
          </w:p>
        </w:tc>
        <w:tc>
          <w:tcPr>
            <w:tcW w:w="720" w:type="dxa"/>
            <w:vAlign w:val="center"/>
            <w:hideMark/>
          </w:tcPr>
          <w:p w14:paraId="50195EFF" w14:textId="77777777" w:rsidR="00AF66FC" w:rsidRPr="00AF66FC" w:rsidRDefault="00AF66FC" w:rsidP="00AF66FC">
            <w:r w:rsidRPr="00AF66FC">
              <w:t>0</w:t>
            </w:r>
          </w:p>
        </w:tc>
      </w:tr>
      <w:tr w:rsidR="00AF66FC" w:rsidRPr="00AF66FC" w14:paraId="7409F933" w14:textId="77777777" w:rsidTr="007278D3">
        <w:trPr>
          <w:cantSplit/>
        </w:trPr>
        <w:tc>
          <w:tcPr>
            <w:tcW w:w="718" w:type="dxa"/>
            <w:vAlign w:val="center"/>
            <w:hideMark/>
          </w:tcPr>
          <w:p w14:paraId="52B5A879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  <w:tc>
          <w:tcPr>
            <w:tcW w:w="3600" w:type="dxa"/>
            <w:vAlign w:val="center"/>
            <w:hideMark/>
          </w:tcPr>
          <w:p w14:paraId="1E0D07B2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Correct Feedback:</w:t>
            </w:r>
          </w:p>
        </w:tc>
        <w:tc>
          <w:tcPr>
            <w:tcW w:w="4321" w:type="dxa"/>
            <w:vAlign w:val="center"/>
            <w:hideMark/>
          </w:tcPr>
          <w:p w14:paraId="74ECF40E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  <w:tc>
          <w:tcPr>
            <w:tcW w:w="720" w:type="dxa"/>
            <w:vAlign w:val="center"/>
            <w:hideMark/>
          </w:tcPr>
          <w:p w14:paraId="415BA65C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</w:tr>
      <w:tr w:rsidR="00AF66FC" w:rsidRPr="00AF66FC" w14:paraId="109F381E" w14:textId="77777777" w:rsidTr="007278D3">
        <w:trPr>
          <w:cantSplit/>
        </w:trPr>
        <w:tc>
          <w:tcPr>
            <w:tcW w:w="718" w:type="dxa"/>
            <w:vAlign w:val="center"/>
            <w:hideMark/>
          </w:tcPr>
          <w:p w14:paraId="3DAA1B4E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  <w:tc>
          <w:tcPr>
            <w:tcW w:w="3600" w:type="dxa"/>
            <w:vAlign w:val="center"/>
            <w:hideMark/>
          </w:tcPr>
          <w:p w14:paraId="41E649E4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Incorrect Feedback:</w:t>
            </w:r>
          </w:p>
        </w:tc>
        <w:tc>
          <w:tcPr>
            <w:tcW w:w="4321" w:type="dxa"/>
            <w:vAlign w:val="center"/>
            <w:hideMark/>
          </w:tcPr>
          <w:p w14:paraId="3AAD7F67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  <w:tc>
          <w:tcPr>
            <w:tcW w:w="720" w:type="dxa"/>
            <w:vAlign w:val="center"/>
            <w:hideMark/>
          </w:tcPr>
          <w:p w14:paraId="2CFD6883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</w:tr>
      <w:tr w:rsidR="00AF66FC" w:rsidRPr="00AF66FC" w14:paraId="44C4B2F8" w14:textId="77777777" w:rsidTr="007278D3">
        <w:trPr>
          <w:cantSplit/>
        </w:trPr>
        <w:tc>
          <w:tcPr>
            <w:tcW w:w="718" w:type="dxa"/>
            <w:vAlign w:val="center"/>
            <w:hideMark/>
          </w:tcPr>
          <w:p w14:paraId="47389829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  <w:tc>
          <w:tcPr>
            <w:tcW w:w="3600" w:type="dxa"/>
            <w:vAlign w:val="center"/>
            <w:hideMark/>
          </w:tcPr>
          <w:p w14:paraId="61323EC0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General Feedback:</w:t>
            </w:r>
          </w:p>
        </w:tc>
        <w:tc>
          <w:tcPr>
            <w:tcW w:w="4321" w:type="dxa"/>
            <w:vAlign w:val="center"/>
            <w:hideMark/>
          </w:tcPr>
          <w:p w14:paraId="5F9E2E21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  <w:tc>
          <w:tcPr>
            <w:tcW w:w="720" w:type="dxa"/>
            <w:vAlign w:val="center"/>
            <w:hideMark/>
          </w:tcPr>
          <w:p w14:paraId="525C94C9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</w:tr>
      <w:tr w:rsidR="00AF66FC" w:rsidRPr="00AF66FC" w14:paraId="278B7122" w14:textId="77777777" w:rsidTr="007278D3">
        <w:trPr>
          <w:cantSplit/>
        </w:trPr>
        <w:tc>
          <w:tcPr>
            <w:tcW w:w="8640" w:type="dxa"/>
            <w:gridSpan w:val="3"/>
            <w:vAlign w:val="center"/>
            <w:hideMark/>
          </w:tcPr>
          <w:p w14:paraId="4912A6AA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vAlign w:val="center"/>
            <w:hideMark/>
          </w:tcPr>
          <w:p w14:paraId="6B90A80A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 </w:t>
            </w:r>
          </w:p>
        </w:tc>
      </w:tr>
    </w:tbl>
    <w:p w14:paraId="3616AFDA" w14:textId="77777777" w:rsidR="00AF66FC" w:rsidRPr="00345447" w:rsidRDefault="00AF66FC" w:rsidP="00AF66FC">
      <w:pPr>
        <w:pStyle w:val="BodyTextIndent"/>
        <w:ind w:left="720"/>
      </w:pPr>
    </w:p>
    <w:sectPr w:rsidR="00AF66FC" w:rsidRPr="00345447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ran Thanh Ha" w:date="2016-05-27T21:23:00Z" w:initials="TTH">
    <w:p w14:paraId="35831EE2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1" w:author="Tran Thanh Ha" w:date="2016-05-27T21:24:00Z" w:initials="TTH">
    <w:p w14:paraId="02448631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2" w:author="Tran Thanh Ha" w:date="2016-05-27T21:24:00Z" w:initials="TTH">
    <w:p w14:paraId="19DCC139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3" w:author="Tran Thanh Ha" w:date="2016-05-27T21:24:00Z" w:initials="TTH">
    <w:p w14:paraId="44ED5CC2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VAS</w:t>
      </w:r>
    </w:p>
  </w:comment>
  <w:comment w:id="4" w:author="Tran Thanh Ha" w:date="2016-05-27T21:24:00Z" w:initials="TTH">
    <w:p w14:paraId="610C6008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VAS</w:t>
      </w:r>
    </w:p>
  </w:comment>
  <w:comment w:id="5" w:author="Tran Thanh Ha" w:date="2016-05-27T21:24:00Z" w:initials="TTH">
    <w:p w14:paraId="32CCFFC7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MSS</w:t>
      </w:r>
    </w:p>
  </w:comment>
  <w:comment w:id="6" w:author="Tran Thanh Ha" w:date="2016-05-27T21:25:00Z" w:initials="TTH">
    <w:p w14:paraId="7D7D4C35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MSS</w:t>
      </w:r>
    </w:p>
  </w:comment>
  <w:comment w:id="7" w:author="Tran Thanh Ha" w:date="2016-05-27T21:25:00Z" w:initials="TTH">
    <w:p w14:paraId="4AE18211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CCBS</w:t>
      </w:r>
    </w:p>
  </w:comment>
  <w:comment w:id="8" w:author="Tran Thanh Ha" w:date="2016-05-27T21:27:00Z" w:initials="TTH">
    <w:p w14:paraId="294C9255" w14:textId="394AFD0F" w:rsidR="007514E9" w:rsidRDefault="007514E9">
      <w:pPr>
        <w:pStyle w:val="CommentText"/>
      </w:pPr>
      <w:r>
        <w:rPr>
          <w:rStyle w:val="CommentReference"/>
        </w:rPr>
        <w:annotationRef/>
      </w:r>
      <w:r>
        <w:t>CCBS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831EE2" w15:done="0"/>
  <w15:commentEx w15:paraId="02448631" w15:done="0"/>
  <w15:commentEx w15:paraId="19DCC139" w15:done="0"/>
  <w15:commentEx w15:paraId="44ED5CC2" w15:done="0"/>
  <w15:commentEx w15:paraId="610C6008" w15:done="0"/>
  <w15:commentEx w15:paraId="32CCFFC7" w15:done="0"/>
  <w15:commentEx w15:paraId="7D7D4C35" w15:done="0"/>
  <w15:commentEx w15:paraId="4AE18211" w15:done="0"/>
  <w15:commentEx w15:paraId="294C92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21095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653B"/>
    <w:multiLevelType w:val="hybridMultilevel"/>
    <w:tmpl w:val="37FC4134"/>
    <w:lvl w:ilvl="0" w:tplc="7ACA01F4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A5922"/>
    <w:multiLevelType w:val="hybridMultilevel"/>
    <w:tmpl w:val="F2729FD0"/>
    <w:lvl w:ilvl="0" w:tplc="9A565B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8546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4817A8"/>
    <w:multiLevelType w:val="multilevel"/>
    <w:tmpl w:val="574817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74817B3"/>
    <w:multiLevelType w:val="multilevel"/>
    <w:tmpl w:val="574817B3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5" w15:restartNumberingAfterBreak="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E35E5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8" w15:restartNumberingAfterBreak="0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1243"/>
    <w:multiLevelType w:val="hybridMultilevel"/>
    <w:tmpl w:val="B8C28B2A"/>
    <w:lvl w:ilvl="0" w:tplc="BD8EA70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2"/>
  </w:num>
  <w:num w:numId="12">
    <w:abstractNumId w:val="31"/>
  </w:num>
  <w:num w:numId="13">
    <w:abstractNumId w:val="21"/>
  </w:num>
  <w:num w:numId="14">
    <w:abstractNumId w:val="12"/>
  </w:num>
  <w:num w:numId="15">
    <w:abstractNumId w:val="33"/>
  </w:num>
  <w:num w:numId="16">
    <w:abstractNumId w:val="30"/>
  </w:num>
  <w:num w:numId="17">
    <w:abstractNumId w:val="26"/>
  </w:num>
  <w:num w:numId="18">
    <w:abstractNumId w:val="28"/>
  </w:num>
  <w:num w:numId="19">
    <w:abstractNumId w:val="10"/>
  </w:num>
  <w:num w:numId="20">
    <w:abstractNumId w:val="16"/>
  </w:num>
  <w:num w:numId="21">
    <w:abstractNumId w:val="18"/>
  </w:num>
  <w:num w:numId="22">
    <w:abstractNumId w:val="15"/>
  </w:num>
  <w:num w:numId="23">
    <w:abstractNumId w:val="29"/>
  </w:num>
  <w:num w:numId="24">
    <w:abstractNumId w:val="32"/>
  </w:num>
  <w:num w:numId="25">
    <w:abstractNumId w:val="25"/>
  </w:num>
  <w:num w:numId="26">
    <w:abstractNumId w:val="35"/>
  </w:num>
  <w:num w:numId="27">
    <w:abstractNumId w:val="13"/>
  </w:num>
  <w:num w:numId="28">
    <w:abstractNumId w:val="14"/>
  </w:num>
  <w:num w:numId="29">
    <w:abstractNumId w:val="19"/>
  </w:num>
  <w:num w:numId="30">
    <w:abstractNumId w:val="17"/>
  </w:num>
  <w:num w:numId="31">
    <w:abstractNumId w:val="11"/>
  </w:num>
  <w:num w:numId="32">
    <w:abstractNumId w:val="34"/>
  </w:num>
  <w:num w:numId="33">
    <w:abstractNumId w:val="20"/>
  </w:num>
  <w:num w:numId="34">
    <w:abstractNumId w:val="23"/>
  </w:num>
  <w:num w:numId="35">
    <w:abstractNumId w:val="24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 Thanh Ha">
    <w15:presenceInfo w15:providerId="None" w15:userId="Tran Thanh 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10029"/>
    <w:rsid w:val="000421FF"/>
    <w:rsid w:val="000471EC"/>
    <w:rsid w:val="000644FE"/>
    <w:rsid w:val="0006671F"/>
    <w:rsid w:val="000758DA"/>
    <w:rsid w:val="0009044B"/>
    <w:rsid w:val="00090D57"/>
    <w:rsid w:val="000962E6"/>
    <w:rsid w:val="0009642D"/>
    <w:rsid w:val="000A33FF"/>
    <w:rsid w:val="000C1A66"/>
    <w:rsid w:val="000D2DD6"/>
    <w:rsid w:val="000F340E"/>
    <w:rsid w:val="000F5AD5"/>
    <w:rsid w:val="00106901"/>
    <w:rsid w:val="00116C67"/>
    <w:rsid w:val="00135771"/>
    <w:rsid w:val="001731B8"/>
    <w:rsid w:val="00186B4E"/>
    <w:rsid w:val="001A5A8B"/>
    <w:rsid w:val="001A5FAB"/>
    <w:rsid w:val="001A7F22"/>
    <w:rsid w:val="001B0AE2"/>
    <w:rsid w:val="001B0EEB"/>
    <w:rsid w:val="001B5631"/>
    <w:rsid w:val="001C3179"/>
    <w:rsid w:val="001C62F1"/>
    <w:rsid w:val="001D64D1"/>
    <w:rsid w:val="0024269A"/>
    <w:rsid w:val="00253889"/>
    <w:rsid w:val="002578F2"/>
    <w:rsid w:val="00265B56"/>
    <w:rsid w:val="0026648F"/>
    <w:rsid w:val="00266921"/>
    <w:rsid w:val="002A5F52"/>
    <w:rsid w:val="002B2B1B"/>
    <w:rsid w:val="002B5EF9"/>
    <w:rsid w:val="002C14DF"/>
    <w:rsid w:val="002C78F2"/>
    <w:rsid w:val="002D1436"/>
    <w:rsid w:val="002D1E5F"/>
    <w:rsid w:val="002E4A8B"/>
    <w:rsid w:val="00313590"/>
    <w:rsid w:val="00345447"/>
    <w:rsid w:val="003739BF"/>
    <w:rsid w:val="00392CF3"/>
    <w:rsid w:val="003C0E26"/>
    <w:rsid w:val="003D0CE0"/>
    <w:rsid w:val="003D3ECB"/>
    <w:rsid w:val="003D7397"/>
    <w:rsid w:val="003E2D4E"/>
    <w:rsid w:val="003E486F"/>
    <w:rsid w:val="003F2F1C"/>
    <w:rsid w:val="00421813"/>
    <w:rsid w:val="00434367"/>
    <w:rsid w:val="00464200"/>
    <w:rsid w:val="004716F2"/>
    <w:rsid w:val="0048298D"/>
    <w:rsid w:val="00482EC9"/>
    <w:rsid w:val="004A02B3"/>
    <w:rsid w:val="004B4756"/>
    <w:rsid w:val="004E72A2"/>
    <w:rsid w:val="00511479"/>
    <w:rsid w:val="00525D0E"/>
    <w:rsid w:val="0052633A"/>
    <w:rsid w:val="00534F98"/>
    <w:rsid w:val="00535906"/>
    <w:rsid w:val="005434F2"/>
    <w:rsid w:val="00555B48"/>
    <w:rsid w:val="005661E2"/>
    <w:rsid w:val="005664AE"/>
    <w:rsid w:val="00584274"/>
    <w:rsid w:val="0059107D"/>
    <w:rsid w:val="005963C3"/>
    <w:rsid w:val="00596F8F"/>
    <w:rsid w:val="005B74BC"/>
    <w:rsid w:val="005F3F21"/>
    <w:rsid w:val="005F3FC9"/>
    <w:rsid w:val="00602E01"/>
    <w:rsid w:val="00605A61"/>
    <w:rsid w:val="006129B4"/>
    <w:rsid w:val="006155F4"/>
    <w:rsid w:val="006173B4"/>
    <w:rsid w:val="0063469F"/>
    <w:rsid w:val="00643043"/>
    <w:rsid w:val="006519FB"/>
    <w:rsid w:val="00652D0A"/>
    <w:rsid w:val="006550CF"/>
    <w:rsid w:val="00657958"/>
    <w:rsid w:val="00666F14"/>
    <w:rsid w:val="00675098"/>
    <w:rsid w:val="00687F76"/>
    <w:rsid w:val="006F35EB"/>
    <w:rsid w:val="006F7BB4"/>
    <w:rsid w:val="00703F8B"/>
    <w:rsid w:val="0071794F"/>
    <w:rsid w:val="00734C85"/>
    <w:rsid w:val="00744CD8"/>
    <w:rsid w:val="007514E9"/>
    <w:rsid w:val="007779EF"/>
    <w:rsid w:val="007912FF"/>
    <w:rsid w:val="007A6391"/>
    <w:rsid w:val="007B62DD"/>
    <w:rsid w:val="007D39B4"/>
    <w:rsid w:val="007E1B79"/>
    <w:rsid w:val="007E3829"/>
    <w:rsid w:val="008016E5"/>
    <w:rsid w:val="00806C8C"/>
    <w:rsid w:val="0082797A"/>
    <w:rsid w:val="00857618"/>
    <w:rsid w:val="00871C04"/>
    <w:rsid w:val="00876167"/>
    <w:rsid w:val="00876C49"/>
    <w:rsid w:val="00881929"/>
    <w:rsid w:val="00897A2C"/>
    <w:rsid w:val="008A0466"/>
    <w:rsid w:val="008C3AD8"/>
    <w:rsid w:val="008E577E"/>
    <w:rsid w:val="00901463"/>
    <w:rsid w:val="009020D9"/>
    <w:rsid w:val="00905E6A"/>
    <w:rsid w:val="00932622"/>
    <w:rsid w:val="009469CE"/>
    <w:rsid w:val="00947681"/>
    <w:rsid w:val="009509A4"/>
    <w:rsid w:val="00953770"/>
    <w:rsid w:val="00955E0A"/>
    <w:rsid w:val="00975917"/>
    <w:rsid w:val="009759B6"/>
    <w:rsid w:val="009A30F3"/>
    <w:rsid w:val="009A625F"/>
    <w:rsid w:val="009B11F1"/>
    <w:rsid w:val="009B1F13"/>
    <w:rsid w:val="009C1A21"/>
    <w:rsid w:val="009E4EDD"/>
    <w:rsid w:val="009F7280"/>
    <w:rsid w:val="00A06DDC"/>
    <w:rsid w:val="00A12123"/>
    <w:rsid w:val="00A17902"/>
    <w:rsid w:val="00A31198"/>
    <w:rsid w:val="00A33AD9"/>
    <w:rsid w:val="00A3570A"/>
    <w:rsid w:val="00A46F0C"/>
    <w:rsid w:val="00A8051B"/>
    <w:rsid w:val="00A87F03"/>
    <w:rsid w:val="00A958E4"/>
    <w:rsid w:val="00AA1629"/>
    <w:rsid w:val="00AC6C79"/>
    <w:rsid w:val="00AD279F"/>
    <w:rsid w:val="00AD3598"/>
    <w:rsid w:val="00AE7A6F"/>
    <w:rsid w:val="00AF66FC"/>
    <w:rsid w:val="00B113E8"/>
    <w:rsid w:val="00B11AA6"/>
    <w:rsid w:val="00B12F95"/>
    <w:rsid w:val="00B25AD5"/>
    <w:rsid w:val="00B30510"/>
    <w:rsid w:val="00B402A9"/>
    <w:rsid w:val="00B4050D"/>
    <w:rsid w:val="00B42D5A"/>
    <w:rsid w:val="00B45B55"/>
    <w:rsid w:val="00B46B4A"/>
    <w:rsid w:val="00B473E3"/>
    <w:rsid w:val="00B50B62"/>
    <w:rsid w:val="00B65273"/>
    <w:rsid w:val="00B74DBC"/>
    <w:rsid w:val="00B87B79"/>
    <w:rsid w:val="00BB6B7A"/>
    <w:rsid w:val="00BE43E9"/>
    <w:rsid w:val="00BE5677"/>
    <w:rsid w:val="00C00178"/>
    <w:rsid w:val="00C022B9"/>
    <w:rsid w:val="00C64747"/>
    <w:rsid w:val="00C67855"/>
    <w:rsid w:val="00C72379"/>
    <w:rsid w:val="00C852B4"/>
    <w:rsid w:val="00C85E23"/>
    <w:rsid w:val="00CD4910"/>
    <w:rsid w:val="00CF010C"/>
    <w:rsid w:val="00CF3B4C"/>
    <w:rsid w:val="00D07C0D"/>
    <w:rsid w:val="00D1764C"/>
    <w:rsid w:val="00D36C21"/>
    <w:rsid w:val="00D47819"/>
    <w:rsid w:val="00D74034"/>
    <w:rsid w:val="00DA08C0"/>
    <w:rsid w:val="00DC38F1"/>
    <w:rsid w:val="00DD4E4B"/>
    <w:rsid w:val="00E4533F"/>
    <w:rsid w:val="00E55EE7"/>
    <w:rsid w:val="00E77742"/>
    <w:rsid w:val="00E94533"/>
    <w:rsid w:val="00EA50F2"/>
    <w:rsid w:val="00EB0DC7"/>
    <w:rsid w:val="00EE18B2"/>
    <w:rsid w:val="00EF49F3"/>
    <w:rsid w:val="00F46D7F"/>
    <w:rsid w:val="00F67B80"/>
    <w:rsid w:val="00F706C5"/>
    <w:rsid w:val="00F73C09"/>
    <w:rsid w:val="00F84F5F"/>
    <w:rsid w:val="00FA0E22"/>
    <w:rsid w:val="00FB1E60"/>
    <w:rsid w:val="00FC3D4F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E31F5"/>
  <w15:docId w15:val="{D5B794A4-A783-40AA-BEA4-655773A2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A958E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58E4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958E4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A958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58E4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A958E4"/>
    <w:pPr>
      <w:spacing w:after="120"/>
      <w:ind w:left="36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9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Phan Danh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Tran Thanh Ha</cp:lastModifiedBy>
  <cp:revision>9</cp:revision>
  <cp:lastPrinted>2009-03-13T16:29:00Z</cp:lastPrinted>
  <dcterms:created xsi:type="dcterms:W3CDTF">2016-05-26T01:39:00Z</dcterms:created>
  <dcterms:modified xsi:type="dcterms:W3CDTF">2016-05-27T23:09:00Z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