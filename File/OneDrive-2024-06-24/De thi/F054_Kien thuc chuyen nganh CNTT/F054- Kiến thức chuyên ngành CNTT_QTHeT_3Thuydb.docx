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FB1ED" w14:textId="77777777" w:rsidR="00B50B62" w:rsidRDefault="00E94533" w:rsidP="00E94533">
      <w:pPr>
        <w:pStyle w:val="Title"/>
        <w:jc w:val="center"/>
      </w:pPr>
      <w:r>
        <w:t>ĐỀ THI ĐÁNH GIÁ NĂNG LỰC</w:t>
      </w:r>
    </w:p>
    <w:p w14:paraId="4019BA72" w14:textId="77777777"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36129017" w14:textId="77777777" w:rsidR="00EE18B2" w:rsidRDefault="00E94533" w:rsidP="005664AE">
      <w:pPr>
        <w:pStyle w:val="Title"/>
        <w:jc w:val="center"/>
        <w:rPr>
          <w:sz w:val="24"/>
          <w:szCs w:val="24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</w:t>
      </w:r>
      <w:r w:rsidR="00345447" w:rsidRPr="00345447">
        <w:rPr>
          <w:sz w:val="26"/>
          <w:szCs w:val="26"/>
        </w:rPr>
        <w:t xml:space="preserve">F054- Kiến thức chuyên ngành CNTT </w:t>
      </w:r>
      <w:r w:rsidR="00345447">
        <w:rPr>
          <w:sz w:val="26"/>
          <w:szCs w:val="26"/>
        </w:rPr>
        <w:t>Cấp độ 3</w:t>
      </w:r>
    </w:p>
    <w:p w14:paraId="012E92AF" w14:textId="77777777" w:rsidR="002C78F2" w:rsidRPr="002C78F2" w:rsidRDefault="002C78F2" w:rsidP="002C78F2">
      <w:pPr>
        <w:numPr>
          <w:ilvl w:val="0"/>
          <w:numId w:val="16"/>
        </w:numPr>
        <w:spacing w:after="120"/>
        <w:rPr>
          <w:b/>
          <w:sz w:val="28"/>
          <w:szCs w:val="28"/>
        </w:rPr>
      </w:pPr>
      <w:commentRangeStart w:id="0"/>
      <w:r w:rsidRPr="002C78F2">
        <w:rPr>
          <w:b/>
          <w:sz w:val="28"/>
          <w:szCs w:val="28"/>
        </w:rPr>
        <w:t>Câu hỏi chọn 1 hay nhiều đáp án:</w:t>
      </w:r>
      <w:commentRangeEnd w:id="0"/>
      <w:r w:rsidR="00A958E4">
        <w:rPr>
          <w:rStyle w:val="CommentReference"/>
        </w:rPr>
        <w:commentReference w:id="0"/>
      </w:r>
    </w:p>
    <w:tbl>
      <w:tblPr>
        <w:tblW w:w="5011" w:type="pct"/>
        <w:tblInd w:w="-2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746"/>
        <w:gridCol w:w="24"/>
        <w:gridCol w:w="730"/>
        <w:gridCol w:w="81"/>
        <w:gridCol w:w="3007"/>
        <w:gridCol w:w="30"/>
        <w:gridCol w:w="419"/>
        <w:gridCol w:w="26"/>
        <w:gridCol w:w="4136"/>
        <w:gridCol w:w="37"/>
        <w:gridCol w:w="25"/>
        <w:gridCol w:w="29"/>
        <w:gridCol w:w="677"/>
        <w:gridCol w:w="39"/>
      </w:tblGrid>
      <w:tr w:rsidR="002C78F2" w:rsidRPr="002C78F2" w14:paraId="38779A5D" w14:textId="77777777" w:rsidTr="00950BD1">
        <w:trPr>
          <w:gridBefore w:val="1"/>
          <w:wBefore w:w="22" w:type="dxa"/>
          <w:cantSplit/>
          <w:tblHeader/>
        </w:trPr>
        <w:tc>
          <w:tcPr>
            <w:tcW w:w="9261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DEC42" w14:textId="77777777" w:rsidR="002C78F2" w:rsidRPr="002C78F2" w:rsidRDefault="002C78F2" w:rsidP="002C78F2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2C78F2">
              <w:rPr>
                <w:sz w:val="24"/>
                <w:szCs w:val="24"/>
                <w:lang w:val="en-US"/>
              </w:rPr>
              <w:t xml:space="preserve">Anh/Chị cho biết các lệnh dùng trong HĐH Linux, lệnh nào để copy file file1.txt thành </w:t>
            </w:r>
            <w:bookmarkStart w:id="1" w:name="_GoBack"/>
            <w:bookmarkEnd w:id="1"/>
            <w:r w:rsidRPr="002C78F2">
              <w:rPr>
                <w:sz w:val="24"/>
                <w:szCs w:val="24"/>
                <w:lang w:val="en-US"/>
              </w:rPr>
              <w:t>file2.txt</w:t>
            </w:r>
          </w:p>
        </w:tc>
        <w:tc>
          <w:tcPr>
            <w:tcW w:w="7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D9204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C78F2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2C78F2" w:rsidRPr="002C78F2" w14:paraId="59992660" w14:textId="77777777" w:rsidTr="00950BD1">
        <w:trPr>
          <w:gridBefore w:val="1"/>
          <w:wBefore w:w="22" w:type="dxa"/>
          <w:cantSplit/>
          <w:tblHeader/>
        </w:trPr>
        <w:tc>
          <w:tcPr>
            <w:tcW w:w="15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9C5D0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48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6A935" w14:textId="77777777" w:rsidR="002C78F2" w:rsidRPr="002C78F2" w:rsidRDefault="002C78F2" w:rsidP="002C78F2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19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63EA2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D8161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2C78F2" w:rsidRPr="002C78F2" w14:paraId="36F69DDB" w14:textId="77777777" w:rsidTr="00950BD1">
        <w:trPr>
          <w:gridBefore w:val="1"/>
          <w:wBefore w:w="22" w:type="dxa"/>
          <w:cantSplit/>
        </w:trPr>
        <w:tc>
          <w:tcPr>
            <w:tcW w:w="15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228CC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48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3FC44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Cat file1.txt &gt; file2.txt</w:t>
            </w:r>
          </w:p>
        </w:tc>
        <w:tc>
          <w:tcPr>
            <w:tcW w:w="419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19498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E6787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2C78F2" w:rsidRPr="002C78F2" w14:paraId="397FB32D" w14:textId="77777777" w:rsidTr="00950BD1">
        <w:trPr>
          <w:gridBefore w:val="1"/>
          <w:wBefore w:w="22" w:type="dxa"/>
          <w:cantSplit/>
        </w:trPr>
        <w:tc>
          <w:tcPr>
            <w:tcW w:w="15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29F1F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48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F2375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Cat file1.txt |file2.txt</w:t>
            </w:r>
          </w:p>
        </w:tc>
        <w:tc>
          <w:tcPr>
            <w:tcW w:w="419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00604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</w:p>
        </w:tc>
        <w:tc>
          <w:tcPr>
            <w:tcW w:w="7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E37802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2C78F2" w:rsidRPr="002C78F2" w14:paraId="31AE8D5B" w14:textId="77777777" w:rsidTr="00950BD1">
        <w:trPr>
          <w:gridBefore w:val="1"/>
          <w:wBefore w:w="22" w:type="dxa"/>
          <w:cantSplit/>
        </w:trPr>
        <w:tc>
          <w:tcPr>
            <w:tcW w:w="15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9A601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48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25A57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Cp file1.txt &gt; file2.txt</w:t>
            </w:r>
          </w:p>
        </w:tc>
        <w:tc>
          <w:tcPr>
            <w:tcW w:w="419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09DB0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39DC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2C78F2" w:rsidRPr="002C78F2" w14:paraId="0596EB4E" w14:textId="77777777" w:rsidTr="00950BD1">
        <w:trPr>
          <w:gridBefore w:val="1"/>
          <w:wBefore w:w="22" w:type="dxa"/>
          <w:cantSplit/>
        </w:trPr>
        <w:tc>
          <w:tcPr>
            <w:tcW w:w="15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AD22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48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BB95B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Cp file1.txt file2.txt</w:t>
            </w:r>
          </w:p>
        </w:tc>
        <w:tc>
          <w:tcPr>
            <w:tcW w:w="419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2C742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2D15F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2C78F2" w:rsidRPr="002C78F2" w14:paraId="434B153E" w14:textId="77777777" w:rsidTr="00950BD1">
        <w:trPr>
          <w:gridBefore w:val="1"/>
          <w:wBefore w:w="22" w:type="dxa"/>
          <w:cantSplit/>
          <w:tblHeader/>
        </w:trPr>
        <w:tc>
          <w:tcPr>
            <w:tcW w:w="9236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9010E" w14:textId="77777777" w:rsidR="002C78F2" w:rsidRPr="002C78F2" w:rsidRDefault="002C78F2" w:rsidP="002C78F2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2C78F2">
              <w:rPr>
                <w:sz w:val="24"/>
                <w:szCs w:val="24"/>
                <w:lang w:val="en-US"/>
              </w:rPr>
              <w:t>Anh/Chị cho biết các lệnh dùng trong giao thức ftp để lấy một file từ server về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A5B3C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C78F2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2C78F2" w:rsidRPr="002C78F2" w14:paraId="3FF49515" w14:textId="77777777" w:rsidTr="00950BD1">
        <w:trPr>
          <w:gridBefore w:val="1"/>
          <w:wBefore w:w="22" w:type="dxa"/>
          <w:cantSplit/>
          <w:tblHeader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ABC86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F21B8" w14:textId="77777777" w:rsidR="002C78F2" w:rsidRPr="002C78F2" w:rsidRDefault="002C78F2" w:rsidP="002C78F2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D5CCB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DC67E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2C78F2" w:rsidRPr="002C78F2" w14:paraId="67AEAAFC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82125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C4C1A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get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5C1B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A6FC4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2C78F2" w:rsidRPr="002C78F2" w14:paraId="503F9F8C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27E42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2755B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mget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CF38E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88413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2C78F2" w:rsidRPr="002C78F2" w14:paraId="5387C3E2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8A51D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3088D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put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BD9D9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11E64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2C78F2" w:rsidRPr="002C78F2" w14:paraId="5193A853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2A1FA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CA460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dir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AC552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0E1CF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2C78F2" w:rsidRPr="002C78F2" w14:paraId="1907BCAB" w14:textId="77777777" w:rsidTr="00950BD1">
        <w:trPr>
          <w:gridBefore w:val="1"/>
          <w:wBefore w:w="22" w:type="dxa"/>
          <w:cantSplit/>
          <w:tblHeader/>
        </w:trPr>
        <w:tc>
          <w:tcPr>
            <w:tcW w:w="9236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AA4F8" w14:textId="77777777" w:rsidR="002C78F2" w:rsidRPr="002C78F2" w:rsidRDefault="002C78F2" w:rsidP="002C78F2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2C78F2">
              <w:rPr>
                <w:sz w:val="24"/>
                <w:szCs w:val="24"/>
                <w:lang w:val="en-US"/>
              </w:rPr>
              <w:t>Anh/Chị cho biết phát biểu:giao thức TCP làm tăng độ tin cậy truyền dữ liệu bằng cơ chế báo nhận và phát lại, đúng hay sai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785E0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C78F2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TF</w:t>
            </w:r>
          </w:p>
        </w:tc>
      </w:tr>
      <w:tr w:rsidR="002C78F2" w:rsidRPr="002C78F2" w14:paraId="4E85295C" w14:textId="77777777" w:rsidTr="00950BD1">
        <w:trPr>
          <w:gridBefore w:val="1"/>
          <w:wBefore w:w="22" w:type="dxa"/>
          <w:cantSplit/>
          <w:tblHeader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D9AE0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B6A67" w14:textId="77777777" w:rsidR="002C78F2" w:rsidRPr="002C78F2" w:rsidRDefault="002C78F2" w:rsidP="002C78F2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DC1E5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424D1" w14:textId="77777777" w:rsidR="002C78F2" w:rsidRPr="002C78F2" w:rsidRDefault="002C78F2" w:rsidP="002C78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78F2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2C78F2" w:rsidRPr="002C78F2" w14:paraId="7556A84D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09A8B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5A474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2EDCD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9AE75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2C78F2" w:rsidRPr="002C78F2" w14:paraId="3A9999C0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37E19" w14:textId="77777777" w:rsidR="002C78F2" w:rsidRPr="002C78F2" w:rsidRDefault="002C78F2" w:rsidP="002C78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93CC2" w14:textId="77777777" w:rsidR="002C78F2" w:rsidRPr="002C78F2" w:rsidRDefault="002C78F2" w:rsidP="002C78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False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C9061" w14:textId="77777777" w:rsidR="002C78F2" w:rsidRPr="002C78F2" w:rsidRDefault="002C78F2" w:rsidP="002C78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C78F2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BB208" w14:textId="77777777" w:rsidR="002C78F2" w:rsidRPr="002C78F2" w:rsidRDefault="002C78F2" w:rsidP="002C78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C78F2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345447" w14:paraId="1BF29BB0" w14:textId="77777777" w:rsidTr="00950BD1">
        <w:trPr>
          <w:gridBefore w:val="1"/>
          <w:wBefore w:w="22" w:type="dxa"/>
          <w:cantSplit/>
          <w:tblHeader/>
        </w:trPr>
        <w:tc>
          <w:tcPr>
            <w:tcW w:w="9236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EFECD" w14:textId="77777777" w:rsidR="00345447" w:rsidRPr="00345447" w:rsidRDefault="00345447" w:rsidP="00E724F3">
            <w:pPr>
              <w:pStyle w:val="NormalWeb"/>
            </w:pPr>
            <w:r w:rsidRPr="00345447">
              <w:rPr>
                <w:rFonts w:ascii="Arial" w:hAnsi="Arial" w:cs="Arial"/>
                <w:bCs/>
                <w:sz w:val="22"/>
                <w:szCs w:val="22"/>
              </w:rPr>
              <w:t>Anh/chị hãy cho biết khi cài đặt Oracle Database 10g, việc thiết lập biến môi trường ORACLE_HOME nhằm vào mục đích gì: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1CC2D" w14:textId="77777777" w:rsidR="00345447" w:rsidRPr="00BE43E9" w:rsidRDefault="00345447" w:rsidP="00E724F3">
            <w:pPr>
              <w:pStyle w:val="QFType"/>
            </w:pPr>
            <w:r>
              <w:t>MC</w:t>
            </w:r>
          </w:p>
        </w:tc>
      </w:tr>
      <w:tr w:rsidR="00345447" w14:paraId="27636EE9" w14:textId="77777777" w:rsidTr="00950BD1">
        <w:trPr>
          <w:gridBefore w:val="1"/>
          <w:wBefore w:w="22" w:type="dxa"/>
          <w:cantSplit/>
          <w:tblHeader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B7166" w14:textId="77777777" w:rsidR="00345447" w:rsidRPr="00BE43E9" w:rsidRDefault="00345447" w:rsidP="00E724F3">
            <w:pPr>
              <w:pStyle w:val="TableHead"/>
            </w:pPr>
            <w:r>
              <w:t>#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A3450" w14:textId="77777777" w:rsidR="00345447" w:rsidRPr="00BE43E9" w:rsidRDefault="00345447" w:rsidP="00E724F3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5CE3D" w14:textId="77777777" w:rsidR="00345447" w:rsidRPr="00BE43E9" w:rsidRDefault="00345447" w:rsidP="00E724F3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5A04D" w14:textId="77777777" w:rsidR="00345447" w:rsidRPr="00BE43E9" w:rsidRDefault="00345447" w:rsidP="00E724F3">
            <w:pPr>
              <w:pStyle w:val="TableHead"/>
            </w:pPr>
            <w:r>
              <w:t>Grade</w:t>
            </w:r>
          </w:p>
        </w:tc>
      </w:tr>
      <w:tr w:rsidR="00345447" w14:paraId="6939B18A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29851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A33B0" w14:textId="77777777" w:rsidR="00345447" w:rsidRPr="00806C8C" w:rsidRDefault="00345447" w:rsidP="00E724F3">
            <w:pPr>
              <w:pStyle w:val="Cell"/>
            </w:pPr>
            <w:r>
              <w:t>Dùng để xác định thư mục nơi chứa chương trình Oracle được cài đặt.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E618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0E3A2" w14:textId="77777777" w:rsidR="00345447" w:rsidRPr="00BE43E9" w:rsidRDefault="00345447" w:rsidP="00E724F3">
            <w:pPr>
              <w:pStyle w:val="QFGrade"/>
            </w:pPr>
            <w:r>
              <w:t>100</w:t>
            </w:r>
          </w:p>
        </w:tc>
      </w:tr>
      <w:tr w:rsidR="00345447" w14:paraId="30318A97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CE65A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0820" w14:textId="77777777" w:rsidR="00345447" w:rsidRPr="00806C8C" w:rsidRDefault="00345447" w:rsidP="00E724F3">
            <w:pPr>
              <w:pStyle w:val="Cell"/>
            </w:pPr>
            <w:r>
              <w:t>Dùng để xác định thư mục gốc của Optimal Flexible Architecture (OFA).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A9003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39B82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0AD0E273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E9DD1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94866" w14:textId="77777777" w:rsidR="00345447" w:rsidRPr="00806C8C" w:rsidRDefault="00345447" w:rsidP="00E724F3">
            <w:pPr>
              <w:pStyle w:val="Cell"/>
            </w:pPr>
            <w:r>
              <w:t>Dùng để xác định thư mục chứa các file Oracle-Managed.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B3311" w14:textId="77777777" w:rsidR="00345447" w:rsidRPr="00BE43E9" w:rsidRDefault="00345447" w:rsidP="00E724F3">
            <w:pPr>
              <w:pStyle w:val="QFFeedback"/>
            </w:pP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2EDFD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0BB12FA6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BF999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30F51" w14:textId="77777777" w:rsidR="00345447" w:rsidRPr="00806C8C" w:rsidRDefault="00345447" w:rsidP="00E724F3">
            <w:pPr>
              <w:pStyle w:val="Cell"/>
            </w:pPr>
            <w:r>
              <w:t>Dùng để xác định thư mục mặc định chứa các datafile.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F5AC3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B77D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751F762C" w14:textId="77777777" w:rsidTr="00950BD1">
        <w:trPr>
          <w:gridBefore w:val="1"/>
          <w:wBefore w:w="22" w:type="dxa"/>
          <w:cantSplit/>
          <w:tblHeader/>
        </w:trPr>
        <w:tc>
          <w:tcPr>
            <w:tcW w:w="9236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67896" w14:textId="77777777" w:rsidR="00345447" w:rsidRPr="00806C8C" w:rsidRDefault="00345447" w:rsidP="00E724F3">
            <w:pPr>
              <w:pStyle w:val="NormalWeb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Giả sử trong phần cài đặt Oracle Database 10g, biến môi trường ORACLE_BÁSE được thiết lập với giá trị /u01/app/oracle. Anh/chị hãy cho biết phát biểu nào đúng trong các phát biểu sau: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D0AAE" w14:textId="77777777" w:rsidR="00345447" w:rsidRPr="00BE43E9" w:rsidRDefault="00345447" w:rsidP="00E724F3">
            <w:pPr>
              <w:pStyle w:val="QFType"/>
            </w:pPr>
            <w:r>
              <w:t>MC</w:t>
            </w:r>
          </w:p>
        </w:tc>
      </w:tr>
      <w:tr w:rsidR="00345447" w14:paraId="2270CB82" w14:textId="77777777" w:rsidTr="00950BD1">
        <w:trPr>
          <w:gridBefore w:val="1"/>
          <w:wBefore w:w="22" w:type="dxa"/>
          <w:cantSplit/>
          <w:tblHeader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56254" w14:textId="77777777" w:rsidR="00345447" w:rsidRPr="00BE43E9" w:rsidRDefault="00345447" w:rsidP="00E724F3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A2389" w14:textId="77777777" w:rsidR="00345447" w:rsidRPr="00BE43E9" w:rsidRDefault="00345447" w:rsidP="00E724F3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1EB48" w14:textId="77777777" w:rsidR="00345447" w:rsidRPr="00BE43E9" w:rsidRDefault="00345447" w:rsidP="00E724F3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BD896" w14:textId="77777777" w:rsidR="00345447" w:rsidRPr="00BE43E9" w:rsidRDefault="00345447" w:rsidP="00E724F3">
            <w:pPr>
              <w:pStyle w:val="TableHead"/>
            </w:pPr>
            <w:r>
              <w:t>Grade</w:t>
            </w:r>
          </w:p>
        </w:tc>
      </w:tr>
      <w:tr w:rsidR="00345447" w14:paraId="7038ABB9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C0BF9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42FD2" w14:textId="77777777" w:rsidR="00345447" w:rsidRPr="00806C8C" w:rsidRDefault="00345447" w:rsidP="00E724F3">
            <w:pPr>
              <w:pStyle w:val="Cell"/>
            </w:pPr>
            <w:r>
              <w:t>Oracle Kernel sẽ được đặt vào thư mục có đường dẫn /u01/app/oracle.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B2F07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8120A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7BB79609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0CAD9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2BD61" w14:textId="77777777" w:rsidR="00345447" w:rsidRPr="00806C8C" w:rsidRDefault="00345447" w:rsidP="00E724F3">
            <w:pPr>
              <w:pStyle w:val="Cell"/>
            </w:pPr>
            <w:r>
              <w:t>Thư mục /u01/app/oracle được dùng làm thư mục gốc cho Optimal Flexible Architecture (OFA).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7DDDA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69CBB" w14:textId="77777777" w:rsidR="00345447" w:rsidRPr="00BE43E9" w:rsidRDefault="00345447" w:rsidP="00E724F3">
            <w:pPr>
              <w:pStyle w:val="QFGrade"/>
            </w:pPr>
            <w:r>
              <w:t>100</w:t>
            </w:r>
          </w:p>
        </w:tc>
      </w:tr>
      <w:tr w:rsidR="00345447" w14:paraId="3987E1B2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3CAE2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B246F" w14:textId="77777777" w:rsidR="00345447" w:rsidRPr="00806C8C" w:rsidRDefault="00345447" w:rsidP="00E724F3">
            <w:pPr>
              <w:pStyle w:val="Cell"/>
            </w:pPr>
            <w:r>
              <w:t>File tham số SPFILE sẽ được đặt vào thư mục có đường dẫn /u01/app/oracle.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1721D" w14:textId="77777777" w:rsidR="00345447" w:rsidRPr="00BE43E9" w:rsidRDefault="00345447" w:rsidP="00E724F3">
            <w:pPr>
              <w:pStyle w:val="QFFeedback"/>
            </w:pP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3C0CA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6F0018AF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3B1D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8C05" w14:textId="77777777" w:rsidR="00345447" w:rsidRPr="00806C8C" w:rsidRDefault="00345447" w:rsidP="00E724F3">
            <w:pPr>
              <w:pStyle w:val="Cell"/>
            </w:pPr>
            <w:r>
              <w:t>Các datafile sẽ được đặt mặc định vào thư mục có đường dẫn /u01/app/oracle.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7668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D3E68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3CEAFEE2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FE9FB" w14:textId="77777777" w:rsidR="00345447" w:rsidRDefault="00345447" w:rsidP="00E724F3">
            <w:pPr>
              <w:pStyle w:val="QFOption"/>
            </w:pP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03E7D" w14:textId="77777777" w:rsidR="00345447" w:rsidRPr="007819AF" w:rsidRDefault="00345447" w:rsidP="00E724F3">
            <w:pPr>
              <w:pStyle w:val="Cell"/>
            </w:pPr>
            <w:r>
              <w:t>Thư mục /u01/app/oracle được dùng làm thư mục gốc để lưu các file Oracle Managed.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A2870" w14:textId="77777777" w:rsidR="00345447" w:rsidRDefault="00345447" w:rsidP="00E724F3">
            <w:pPr>
              <w:pStyle w:val="QFFeedback"/>
            </w:pP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E2129" w14:textId="77777777" w:rsidR="00345447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0A540C33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0E78A" w14:textId="77777777" w:rsidR="00345447" w:rsidRDefault="00345447" w:rsidP="00E724F3">
            <w:pPr>
              <w:pStyle w:val="QFOption"/>
            </w:pP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FF5EE4" w14:textId="77777777" w:rsidR="00345447" w:rsidRDefault="00345447" w:rsidP="00E724F3">
            <w:pPr>
              <w:pStyle w:val="Cell"/>
            </w:pPr>
            <w:r>
              <w:t>Oracle Software sẽ được cài đặt vào thư mục có đường dẫn /u01/app/oracle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82EC9" w14:textId="77777777" w:rsidR="00345447" w:rsidRDefault="00345447" w:rsidP="00E724F3">
            <w:pPr>
              <w:pStyle w:val="QFFeedback"/>
            </w:pP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7CCAD" w14:textId="77777777" w:rsidR="00345447" w:rsidRDefault="00345447" w:rsidP="00E724F3">
            <w:pPr>
              <w:pStyle w:val="QFGrade"/>
            </w:pPr>
            <w:r>
              <w:t>0</w:t>
            </w:r>
          </w:p>
        </w:tc>
      </w:tr>
      <w:tr w:rsidR="00876C49" w14:paraId="4E659BC1" w14:textId="77777777" w:rsidTr="00950BD1">
        <w:trPr>
          <w:gridBefore w:val="1"/>
          <w:wBefore w:w="22" w:type="dxa"/>
          <w:cantSplit/>
          <w:tblHeader/>
        </w:trPr>
        <w:tc>
          <w:tcPr>
            <w:tcW w:w="9236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E5AE1" w14:textId="77777777" w:rsidR="00876C49" w:rsidRPr="00806C8C" w:rsidRDefault="00876C49" w:rsidP="00E50722">
            <w:pPr>
              <w:pStyle w:val="NormalWeb"/>
            </w:pPr>
            <w:r w:rsidRPr="008A0466">
              <w:t xml:space="preserve">Anh/Chị </w:t>
            </w:r>
            <w:r>
              <w:t>hãy cho biết lệnh nào trên HĐH Windows dùng để xem bảng định tuyến ip từ máy mình đang quản lý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11B6A" w14:textId="77777777" w:rsidR="00876C49" w:rsidRPr="00BE43E9" w:rsidRDefault="00876C49" w:rsidP="00E50722">
            <w:pPr>
              <w:pStyle w:val="QFType"/>
            </w:pPr>
            <w:r>
              <w:t>MC</w:t>
            </w:r>
          </w:p>
        </w:tc>
      </w:tr>
      <w:tr w:rsidR="00876C49" w14:paraId="42AC8EE9" w14:textId="77777777" w:rsidTr="00950BD1">
        <w:trPr>
          <w:gridBefore w:val="1"/>
          <w:wBefore w:w="22" w:type="dxa"/>
          <w:cantSplit/>
          <w:tblHeader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52AAF" w14:textId="77777777" w:rsidR="00876C49" w:rsidRPr="00BE43E9" w:rsidRDefault="00876C49" w:rsidP="00E50722">
            <w:pPr>
              <w:pStyle w:val="TableHead"/>
            </w:pPr>
            <w:r>
              <w:t>#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340CE" w14:textId="77777777" w:rsidR="00876C49" w:rsidRPr="00BE43E9" w:rsidRDefault="00876C49" w:rsidP="00E50722">
            <w:pPr>
              <w:pStyle w:val="QFOptionReset"/>
              <w:ind w:left="720"/>
            </w:pPr>
            <w:r>
              <w:t>Answers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A18BF" w14:textId="77777777" w:rsidR="00876C49" w:rsidRPr="00BE43E9" w:rsidRDefault="00876C49" w:rsidP="00E50722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41F2C" w14:textId="77777777" w:rsidR="00876C49" w:rsidRPr="00BE43E9" w:rsidRDefault="00876C49" w:rsidP="00E50722">
            <w:pPr>
              <w:pStyle w:val="TableHead"/>
            </w:pPr>
            <w:r>
              <w:t>Grade</w:t>
            </w:r>
          </w:p>
        </w:tc>
      </w:tr>
      <w:tr w:rsidR="00876C49" w:rsidRPr="00975917" w14:paraId="3A9A7BBA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355C3" w14:textId="77777777" w:rsidR="00876C49" w:rsidRPr="00975917" w:rsidRDefault="00876C49" w:rsidP="00E50722">
            <w:pPr>
              <w:pStyle w:val="QFOption"/>
              <w:ind w:hanging="360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E00DE" w14:textId="77777777" w:rsidR="00876C49" w:rsidRPr="00975917" w:rsidRDefault="00876C49" w:rsidP="00E50722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Print route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41531" w14:textId="77777777" w:rsidR="00876C49" w:rsidRPr="00975917" w:rsidRDefault="00876C49" w:rsidP="00E50722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E031E" w14:textId="77777777" w:rsidR="00876C49" w:rsidRPr="00975917" w:rsidRDefault="00876C49" w:rsidP="00E5072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76C49" w:rsidRPr="00975917" w14:paraId="37C40402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962A4" w14:textId="77777777" w:rsidR="00876C49" w:rsidRPr="00975917" w:rsidRDefault="00876C49" w:rsidP="00E50722">
            <w:pPr>
              <w:pStyle w:val="QFOption"/>
              <w:ind w:hanging="360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9FFC6" w14:textId="77777777" w:rsidR="00876C49" w:rsidRPr="00975917" w:rsidRDefault="00876C49" w:rsidP="00E50722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Show route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632BC" w14:textId="77777777" w:rsidR="00876C49" w:rsidRPr="00975917" w:rsidRDefault="00876C49" w:rsidP="00E50722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52E0A" w14:textId="77777777" w:rsidR="00876C49" w:rsidRPr="00975917" w:rsidRDefault="00876C49" w:rsidP="00E5072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76C49" w:rsidRPr="00975917" w14:paraId="715B2756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A9A6A" w14:textId="77777777" w:rsidR="00876C49" w:rsidRPr="00975917" w:rsidRDefault="00876C49" w:rsidP="00E50722">
            <w:pPr>
              <w:pStyle w:val="QFOption"/>
              <w:ind w:hanging="360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2BE9B" w14:textId="77777777" w:rsidR="00876C49" w:rsidRPr="00975917" w:rsidRDefault="00876C49" w:rsidP="00E50722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Route show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721F2" w14:textId="77777777" w:rsidR="00876C49" w:rsidRPr="00975917" w:rsidRDefault="00876C49" w:rsidP="00E50722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DE808" w14:textId="77777777" w:rsidR="00876C49" w:rsidRPr="00975917" w:rsidRDefault="00876C49" w:rsidP="00E5072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76C49" w:rsidRPr="00975917" w14:paraId="17E54C87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036E" w14:textId="77777777" w:rsidR="00876C49" w:rsidRPr="00975917" w:rsidRDefault="00876C49" w:rsidP="00E50722">
            <w:pPr>
              <w:pStyle w:val="QFOption"/>
              <w:ind w:hanging="360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D7019" w14:textId="77777777" w:rsidR="00876C49" w:rsidRPr="00975917" w:rsidRDefault="00876C49" w:rsidP="00E50722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Route print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24074" w14:textId="77777777" w:rsidR="00876C49" w:rsidRPr="00975917" w:rsidRDefault="00876C49" w:rsidP="00E50722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F8606" w14:textId="77777777" w:rsidR="00876C49" w:rsidRPr="00975917" w:rsidRDefault="00876C49" w:rsidP="00E5072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B11F1" w:rsidRPr="00AB13D8" w14:paraId="782CFF77" w14:textId="77777777" w:rsidTr="00950BD1">
        <w:trPr>
          <w:gridBefore w:val="1"/>
          <w:wBefore w:w="22" w:type="dxa"/>
          <w:cantSplit/>
          <w:tblHeader/>
        </w:trPr>
        <w:tc>
          <w:tcPr>
            <w:tcW w:w="9236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91820C" w14:textId="77777777" w:rsidR="009B11F1" w:rsidRDefault="009B11F1" w:rsidP="00E50722">
            <w:pPr>
              <w:pStyle w:val="NormalWeb"/>
            </w:pPr>
            <w:r w:rsidRPr="002824B0">
              <w:t>Anh/Chị cho biết</w:t>
            </w:r>
            <w:r>
              <w:t xml:space="preserve"> hình dưới đây thể hiện </w:t>
            </w:r>
            <w:r w:rsidRPr="00051497">
              <w:rPr>
                <w:bCs/>
              </w:rPr>
              <w:t>Network Load Balancing (NLB)</w:t>
            </w:r>
            <w:r>
              <w:rPr>
                <w:bCs/>
              </w:rPr>
              <w:t>?</w:t>
            </w:r>
          </w:p>
          <w:p w14:paraId="5C36CD51" w14:textId="77777777" w:rsidR="009B11F1" w:rsidRPr="00AB13D8" w:rsidRDefault="009B11F1" w:rsidP="00E50722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D320A57" wp14:editId="13C378EF">
                  <wp:extent cx="3333750" cy="2070434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268" cy="2081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F76CA" w14:textId="77777777" w:rsidR="009B11F1" w:rsidRPr="00AB13D8" w:rsidRDefault="009B11F1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AB13D8">
              <w:rPr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9B11F1" w:rsidRPr="00AB13D8" w14:paraId="28F87FDC" w14:textId="77777777" w:rsidTr="00950BD1">
        <w:trPr>
          <w:gridBefore w:val="1"/>
          <w:wBefore w:w="22" w:type="dxa"/>
          <w:cantSplit/>
          <w:tblHeader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1817F" w14:textId="77777777" w:rsidR="009B11F1" w:rsidRPr="00AB13D8" w:rsidRDefault="009B11F1" w:rsidP="00E50722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1DC59" w14:textId="77777777" w:rsidR="009B11F1" w:rsidRPr="00AB13D8" w:rsidRDefault="009B11F1" w:rsidP="00E50722">
            <w:pPr>
              <w:spacing w:before="0" w:after="0" w:line="240" w:lineRule="auto"/>
              <w:ind w:hanging="360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F1BE0" w14:textId="77777777" w:rsidR="009B11F1" w:rsidRPr="00AB13D8" w:rsidRDefault="009B11F1" w:rsidP="00E50722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D162D" w14:textId="77777777" w:rsidR="009B11F1" w:rsidRPr="00AB13D8" w:rsidRDefault="009B11F1" w:rsidP="00E50722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9B11F1" w:rsidRPr="00AB13D8" w14:paraId="57605D52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DE7A6" w14:textId="77777777" w:rsidR="009B11F1" w:rsidRPr="00AB13D8" w:rsidRDefault="009B11F1" w:rsidP="00E50722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CA525" w14:textId="77777777" w:rsidR="009B11F1" w:rsidRPr="00AB13D8" w:rsidRDefault="009B11F1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84E1E" w14:textId="77777777" w:rsidR="009B11F1" w:rsidRPr="00AB13D8" w:rsidRDefault="009B11F1" w:rsidP="00E50722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87ED" w14:textId="77777777" w:rsidR="009B11F1" w:rsidRPr="00AB13D8" w:rsidRDefault="009B11F1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9B11F1" w:rsidRPr="00AB13D8" w14:paraId="7BE2D8B1" w14:textId="77777777" w:rsidTr="00950BD1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904E8" w14:textId="77777777" w:rsidR="009B11F1" w:rsidRPr="00AB13D8" w:rsidRDefault="009B11F1" w:rsidP="00E50722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E0442" w14:textId="77777777" w:rsidR="009B11F1" w:rsidRPr="00AB13D8" w:rsidRDefault="009B11F1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False</w:t>
            </w:r>
          </w:p>
        </w:tc>
        <w:tc>
          <w:tcPr>
            <w:tcW w:w="46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638DD" w14:textId="77777777" w:rsidR="009B11F1" w:rsidRPr="00AB13D8" w:rsidRDefault="009B11F1" w:rsidP="00E50722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02471" w14:textId="77777777" w:rsidR="009B11F1" w:rsidRPr="00AB13D8" w:rsidRDefault="009B11F1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7514E9" w:rsidRPr="007514E9" w14:paraId="3278E44F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  <w:tblHeader/>
        </w:trPr>
        <w:tc>
          <w:tcPr>
            <w:tcW w:w="9221" w:type="dxa"/>
            <w:gridSpan w:val="10"/>
            <w:tcMar>
              <w:left w:w="-15" w:type="dxa"/>
            </w:tcMar>
            <w:vAlign w:val="center"/>
          </w:tcPr>
          <w:p w14:paraId="4470F756" w14:textId="77777777" w:rsidR="007514E9" w:rsidRPr="007514E9" w:rsidRDefault="007514E9" w:rsidP="007514E9">
            <w:pPr>
              <w:spacing w:beforeAutospacing="1" w:afterAutospacing="1" w:line="240" w:lineRule="auto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7514E9">
              <w:rPr>
                <w:rFonts w:eastAsia="SimSun"/>
                <w:color w:val="00000A"/>
                <w:sz w:val="24"/>
                <w:szCs w:val="24"/>
                <w:lang w:val="en-US"/>
              </w:rPr>
              <w:t>Anh/Chị cho biết ứng dụng để kết nối tới HLR là gì</w:t>
            </w:r>
          </w:p>
        </w:tc>
        <w:tc>
          <w:tcPr>
            <w:tcW w:w="768" w:type="dxa"/>
            <w:gridSpan w:val="4"/>
            <w:tcMar>
              <w:left w:w="-15" w:type="dxa"/>
            </w:tcMar>
            <w:vAlign w:val="center"/>
          </w:tcPr>
          <w:p w14:paraId="3CCD7E73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7514E9" w:rsidRPr="007514E9" w14:paraId="0A419F6E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  <w:tblHeader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62DB7F11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gridSpan w:val="4"/>
            <w:tcMar>
              <w:left w:w="-15" w:type="dxa"/>
            </w:tcMar>
            <w:vAlign w:val="center"/>
          </w:tcPr>
          <w:p w14:paraId="19A69D40" w14:textId="77777777" w:rsidR="007514E9" w:rsidRPr="007514E9" w:rsidRDefault="007514E9" w:rsidP="007514E9">
            <w:pPr>
              <w:numPr>
                <w:ilvl w:val="0"/>
                <w:numId w:val="35"/>
              </w:numPr>
              <w:spacing w:before="0"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gridSpan w:val="4"/>
            <w:tcMar>
              <w:left w:w="-15" w:type="dxa"/>
            </w:tcMar>
            <w:vAlign w:val="center"/>
          </w:tcPr>
          <w:p w14:paraId="27EB4D35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gridSpan w:val="4"/>
            <w:tcMar>
              <w:left w:w="-15" w:type="dxa"/>
            </w:tcMar>
            <w:vAlign w:val="center"/>
          </w:tcPr>
          <w:p w14:paraId="08FDC37F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7514E9" w:rsidRPr="007514E9" w14:paraId="63C0AD5A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128DEC98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gridSpan w:val="4"/>
            <w:tcMar>
              <w:left w:w="-15" w:type="dxa"/>
            </w:tcMar>
            <w:vAlign w:val="center"/>
          </w:tcPr>
          <w:p w14:paraId="69BA4E72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24"/>
                <w:szCs w:val="18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  <w:lang w:val="en-US"/>
              </w:rPr>
              <w:t>Net bean</w:t>
            </w:r>
          </w:p>
        </w:tc>
        <w:tc>
          <w:tcPr>
            <w:tcW w:w="4611" w:type="dxa"/>
            <w:gridSpan w:val="4"/>
            <w:tcMar>
              <w:left w:w="-15" w:type="dxa"/>
            </w:tcMar>
            <w:vAlign w:val="center"/>
          </w:tcPr>
          <w:p w14:paraId="2B605357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gridSpan w:val="4"/>
            <w:tcMar>
              <w:left w:w="-15" w:type="dxa"/>
            </w:tcMar>
            <w:vAlign w:val="center"/>
          </w:tcPr>
          <w:p w14:paraId="296A07F9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7514E9" w:rsidRPr="007514E9" w14:paraId="357E5253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71C743FD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gridSpan w:val="4"/>
            <w:tcMar>
              <w:left w:w="-15" w:type="dxa"/>
            </w:tcMar>
            <w:vAlign w:val="center"/>
          </w:tcPr>
          <w:p w14:paraId="04882924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24"/>
                <w:szCs w:val="18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  <w:lang w:val="en-US"/>
              </w:rPr>
              <w:t>eclipse</w:t>
            </w:r>
          </w:p>
        </w:tc>
        <w:tc>
          <w:tcPr>
            <w:tcW w:w="4611" w:type="dxa"/>
            <w:gridSpan w:val="4"/>
            <w:tcMar>
              <w:left w:w="-15" w:type="dxa"/>
            </w:tcMar>
            <w:vAlign w:val="center"/>
          </w:tcPr>
          <w:p w14:paraId="769EF0AA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gridSpan w:val="4"/>
            <w:tcMar>
              <w:left w:w="-15" w:type="dxa"/>
            </w:tcMar>
            <w:vAlign w:val="center"/>
          </w:tcPr>
          <w:p w14:paraId="4A839880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7514E9" w:rsidRPr="007514E9" w14:paraId="4C7E2318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4A28FC3D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gridSpan w:val="4"/>
            <w:tcMar>
              <w:left w:w="-15" w:type="dxa"/>
            </w:tcMar>
            <w:vAlign w:val="center"/>
          </w:tcPr>
          <w:p w14:paraId="216191F2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24"/>
                <w:szCs w:val="18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  <w:lang w:val="en-US"/>
              </w:rPr>
              <w:t>Hlr agent</w:t>
            </w:r>
          </w:p>
        </w:tc>
        <w:tc>
          <w:tcPr>
            <w:tcW w:w="4611" w:type="dxa"/>
            <w:gridSpan w:val="4"/>
            <w:tcMar>
              <w:left w:w="-15" w:type="dxa"/>
            </w:tcMar>
            <w:vAlign w:val="center"/>
          </w:tcPr>
          <w:p w14:paraId="3728A5F7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gridSpan w:val="4"/>
            <w:tcMar>
              <w:left w:w="-15" w:type="dxa"/>
            </w:tcMar>
            <w:vAlign w:val="center"/>
          </w:tcPr>
          <w:p w14:paraId="2D73BF49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0000A"/>
                <w:sz w:val="24"/>
                <w:szCs w:val="18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0000A"/>
                <w:sz w:val="24"/>
                <w:szCs w:val="18"/>
              </w:rPr>
              <w:t>100</w:t>
            </w:r>
          </w:p>
        </w:tc>
      </w:tr>
      <w:tr w:rsidR="007514E9" w:rsidRPr="007514E9" w14:paraId="4949B4FE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1E1525D0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gridSpan w:val="4"/>
            <w:tcMar>
              <w:left w:w="-15" w:type="dxa"/>
            </w:tcMar>
            <w:vAlign w:val="center"/>
          </w:tcPr>
          <w:p w14:paraId="2C586B17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24"/>
                <w:szCs w:val="18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  <w:lang w:val="en-US"/>
              </w:rPr>
              <w:t>Notepad</w:t>
            </w:r>
          </w:p>
        </w:tc>
        <w:tc>
          <w:tcPr>
            <w:tcW w:w="4611" w:type="dxa"/>
            <w:gridSpan w:val="4"/>
            <w:tcMar>
              <w:left w:w="-15" w:type="dxa"/>
            </w:tcMar>
            <w:vAlign w:val="center"/>
          </w:tcPr>
          <w:p w14:paraId="5711129E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7514E9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gridSpan w:val="4"/>
            <w:tcMar>
              <w:left w:w="-15" w:type="dxa"/>
            </w:tcMar>
            <w:vAlign w:val="center"/>
          </w:tcPr>
          <w:p w14:paraId="45041941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7514E9" w:rsidRPr="007514E9" w14:paraId="330903A5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  <w:tblHeader/>
        </w:trPr>
        <w:tc>
          <w:tcPr>
            <w:tcW w:w="9221" w:type="dxa"/>
            <w:gridSpan w:val="10"/>
            <w:tcMar>
              <w:left w:w="-15" w:type="dxa"/>
            </w:tcMar>
            <w:vAlign w:val="center"/>
          </w:tcPr>
          <w:p w14:paraId="0C763E71" w14:textId="77777777" w:rsidR="007514E9" w:rsidRPr="007514E9" w:rsidRDefault="007514E9" w:rsidP="007514E9">
            <w:pPr>
              <w:spacing w:beforeAutospacing="1" w:afterAutospacing="1" w:line="240" w:lineRule="auto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7514E9">
              <w:rPr>
                <w:rFonts w:eastAsia="SimSun"/>
                <w:color w:val="00000A"/>
                <w:sz w:val="24"/>
                <w:szCs w:val="24"/>
                <w:lang w:val="en-US"/>
              </w:rPr>
              <w:t>Anh/Chị hãy cho biết lệnh tạo thư mục trong hệ diều hành linux là gì?</w:t>
            </w:r>
          </w:p>
        </w:tc>
        <w:tc>
          <w:tcPr>
            <w:tcW w:w="768" w:type="dxa"/>
            <w:gridSpan w:val="4"/>
            <w:tcMar>
              <w:left w:w="-15" w:type="dxa"/>
            </w:tcMar>
            <w:vAlign w:val="center"/>
          </w:tcPr>
          <w:p w14:paraId="2F46326B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7514E9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7514E9" w:rsidRPr="007514E9" w14:paraId="6370CD48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  <w:tblHeader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7BDDA36F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lastRenderedPageBreak/>
              <w:t>#</w:t>
            </w:r>
          </w:p>
        </w:tc>
        <w:tc>
          <w:tcPr>
            <w:tcW w:w="3842" w:type="dxa"/>
            <w:gridSpan w:val="4"/>
            <w:tcMar>
              <w:left w:w="-15" w:type="dxa"/>
            </w:tcMar>
            <w:vAlign w:val="center"/>
          </w:tcPr>
          <w:p w14:paraId="00D3D902" w14:textId="77777777" w:rsidR="007514E9" w:rsidRPr="007514E9" w:rsidRDefault="007514E9" w:rsidP="007514E9">
            <w:pPr>
              <w:numPr>
                <w:ilvl w:val="0"/>
                <w:numId w:val="35"/>
              </w:numPr>
              <w:spacing w:before="0"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gridSpan w:val="4"/>
            <w:tcMar>
              <w:left w:w="-15" w:type="dxa"/>
            </w:tcMar>
            <w:vAlign w:val="center"/>
          </w:tcPr>
          <w:p w14:paraId="5A38C29E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gridSpan w:val="4"/>
            <w:tcMar>
              <w:left w:w="-15" w:type="dxa"/>
            </w:tcMar>
            <w:vAlign w:val="center"/>
          </w:tcPr>
          <w:p w14:paraId="4E8F1DA3" w14:textId="77777777" w:rsidR="007514E9" w:rsidRPr="007514E9" w:rsidRDefault="007514E9" w:rsidP="007514E9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7514E9" w:rsidRPr="007514E9" w14:paraId="46532E6D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79801F8A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4"/>
            <w:tcMar>
              <w:left w:w="-15" w:type="dxa"/>
            </w:tcMar>
            <w:vAlign w:val="center"/>
          </w:tcPr>
          <w:p w14:paraId="4346EFE9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ascii="Arial" w:eastAsia="SimSun" w:hAnsi="Arial" w:cs="Arial"/>
                <w:color w:val="00000A"/>
                <w:sz w:val="18"/>
                <w:szCs w:val="18"/>
              </w:rPr>
              <w:t>mkdir</w:t>
            </w:r>
          </w:p>
        </w:tc>
        <w:tc>
          <w:tcPr>
            <w:tcW w:w="4611" w:type="dxa"/>
            <w:gridSpan w:val="4"/>
            <w:tcMar>
              <w:left w:w="-15" w:type="dxa"/>
            </w:tcMar>
            <w:vAlign w:val="center"/>
          </w:tcPr>
          <w:p w14:paraId="136EA460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gridSpan w:val="4"/>
            <w:tcMar>
              <w:left w:w="-15" w:type="dxa"/>
            </w:tcMar>
            <w:vAlign w:val="center"/>
          </w:tcPr>
          <w:p w14:paraId="16A4AB7A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7514E9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7514E9" w:rsidRPr="007514E9" w14:paraId="1D71F486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0028F3E7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4"/>
            <w:tcMar>
              <w:left w:w="-15" w:type="dxa"/>
            </w:tcMar>
            <w:vAlign w:val="center"/>
          </w:tcPr>
          <w:p w14:paraId="3E219266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cd</w:t>
            </w:r>
          </w:p>
        </w:tc>
        <w:tc>
          <w:tcPr>
            <w:tcW w:w="4611" w:type="dxa"/>
            <w:gridSpan w:val="4"/>
            <w:tcMar>
              <w:left w:w="-15" w:type="dxa"/>
            </w:tcMar>
            <w:vAlign w:val="center"/>
          </w:tcPr>
          <w:p w14:paraId="28FA36B6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gridSpan w:val="4"/>
            <w:tcMar>
              <w:left w:w="-15" w:type="dxa"/>
            </w:tcMar>
            <w:vAlign w:val="center"/>
          </w:tcPr>
          <w:p w14:paraId="2211BC4F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7514E9">
              <w:rPr>
                <w:rFonts w:eastAsia="SimSun"/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7514E9" w:rsidRPr="007514E9" w14:paraId="426621C6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37BE79A5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4"/>
            <w:tcMar>
              <w:left w:w="-15" w:type="dxa"/>
            </w:tcMar>
            <w:vAlign w:val="center"/>
          </w:tcPr>
          <w:p w14:paraId="214D74ED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eastAsia="SimSun"/>
                <w:color w:val="000000"/>
                <w:sz w:val="24"/>
                <w:szCs w:val="26"/>
              </w:rPr>
              <w:t>list</w:t>
            </w:r>
          </w:p>
        </w:tc>
        <w:tc>
          <w:tcPr>
            <w:tcW w:w="4611" w:type="dxa"/>
            <w:gridSpan w:val="4"/>
            <w:tcMar>
              <w:left w:w="-15" w:type="dxa"/>
            </w:tcMar>
            <w:vAlign w:val="center"/>
          </w:tcPr>
          <w:p w14:paraId="338B749A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gridSpan w:val="4"/>
            <w:tcMar>
              <w:left w:w="-15" w:type="dxa"/>
            </w:tcMar>
            <w:vAlign w:val="center"/>
          </w:tcPr>
          <w:p w14:paraId="0804FCE2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7514E9">
              <w:rPr>
                <w:rFonts w:eastAsia="SimSun"/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7514E9" w:rsidRPr="007514E9" w14:paraId="5894A9DB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632A8132" w14:textId="77777777" w:rsidR="007514E9" w:rsidRPr="007514E9" w:rsidRDefault="007514E9" w:rsidP="007514E9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4"/>
            <w:tcMar>
              <w:left w:w="-15" w:type="dxa"/>
            </w:tcMar>
            <w:vAlign w:val="center"/>
          </w:tcPr>
          <w:p w14:paraId="70AB33F4" w14:textId="77777777" w:rsidR="007514E9" w:rsidRPr="007514E9" w:rsidRDefault="007514E9" w:rsidP="007514E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ls</w:t>
            </w:r>
          </w:p>
        </w:tc>
        <w:tc>
          <w:tcPr>
            <w:tcW w:w="4611" w:type="dxa"/>
            <w:gridSpan w:val="4"/>
            <w:tcMar>
              <w:left w:w="-15" w:type="dxa"/>
            </w:tcMar>
            <w:vAlign w:val="center"/>
          </w:tcPr>
          <w:p w14:paraId="72F4FAD8" w14:textId="77777777" w:rsidR="007514E9" w:rsidRPr="007514E9" w:rsidRDefault="007514E9" w:rsidP="007514E9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7514E9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gridSpan w:val="4"/>
            <w:tcMar>
              <w:left w:w="-15" w:type="dxa"/>
            </w:tcMar>
            <w:vAlign w:val="center"/>
          </w:tcPr>
          <w:p w14:paraId="3B481D31" w14:textId="77777777" w:rsidR="007514E9" w:rsidRPr="007514E9" w:rsidRDefault="007514E9" w:rsidP="007514E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</w:p>
        </w:tc>
      </w:tr>
      <w:tr w:rsidR="00AF66FC" w:rsidRPr="00AF66FC" w14:paraId="532DD384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7" w:type="dxa"/>
          </w:tblCellMar>
        </w:tblPrEx>
        <w:trPr>
          <w:gridBefore w:val="1"/>
          <w:wBefore w:w="22" w:type="dxa"/>
          <w:cantSplit/>
          <w:tblHeader/>
        </w:trPr>
        <w:tc>
          <w:tcPr>
            <w:tcW w:w="9290" w:type="dxa"/>
            <w:gridSpan w:val="12"/>
            <w:vAlign w:val="center"/>
            <w:hideMark/>
          </w:tcPr>
          <w:p w14:paraId="36F8D3E8" w14:textId="77777777" w:rsidR="00AF66FC" w:rsidRPr="00AF66FC" w:rsidRDefault="00AF66FC" w:rsidP="00AF66FC">
            <w:pPr>
              <w:spacing w:beforeAutospacing="1" w:afterAutospacing="1" w:line="276" w:lineRule="auto"/>
              <w:jc w:val="left"/>
              <w:rPr>
                <w:color w:val="000000"/>
                <w:lang w:val="en-US"/>
              </w:rPr>
            </w:pPr>
            <w:r w:rsidRPr="00AF66FC">
              <w:rPr>
                <w:lang w:val="en-US"/>
              </w:rPr>
              <w:t xml:space="preserve">Anh/chị xin vui lòng cho biết: </w:t>
            </w:r>
            <w:r w:rsidRPr="00AF66FC">
              <w:rPr>
                <w:color w:val="000000"/>
                <w:lang w:val="en-US"/>
              </w:rPr>
              <w:t>Thứ tự đúng trong một câu lệnh select là gì?</w:t>
            </w:r>
          </w:p>
        </w:tc>
        <w:tc>
          <w:tcPr>
            <w:tcW w:w="716" w:type="dxa"/>
            <w:gridSpan w:val="2"/>
            <w:vAlign w:val="center"/>
            <w:hideMark/>
          </w:tcPr>
          <w:p w14:paraId="02E62BE0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MC</w:t>
            </w:r>
          </w:p>
        </w:tc>
      </w:tr>
      <w:tr w:rsidR="00AF66FC" w:rsidRPr="00AF66FC" w14:paraId="17C73279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7" w:type="dxa"/>
          </w:tblCellMar>
        </w:tblPrEx>
        <w:trPr>
          <w:gridBefore w:val="1"/>
          <w:wBefore w:w="22" w:type="dxa"/>
          <w:cantSplit/>
          <w:tblHeader/>
        </w:trPr>
        <w:tc>
          <w:tcPr>
            <w:tcW w:w="1500" w:type="dxa"/>
            <w:gridSpan w:val="3"/>
            <w:vAlign w:val="center"/>
            <w:hideMark/>
          </w:tcPr>
          <w:p w14:paraId="20185011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#</w:t>
            </w:r>
          </w:p>
        </w:tc>
        <w:tc>
          <w:tcPr>
            <w:tcW w:w="3537" w:type="dxa"/>
            <w:gridSpan w:val="4"/>
            <w:vAlign w:val="center"/>
            <w:hideMark/>
          </w:tcPr>
          <w:p w14:paraId="5FC44FE0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Answers</w:t>
            </w:r>
          </w:p>
        </w:tc>
        <w:tc>
          <w:tcPr>
            <w:tcW w:w="4253" w:type="dxa"/>
            <w:gridSpan w:val="5"/>
            <w:vAlign w:val="center"/>
            <w:hideMark/>
          </w:tcPr>
          <w:p w14:paraId="09392AF5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Hints/Feedback</w:t>
            </w:r>
          </w:p>
        </w:tc>
        <w:tc>
          <w:tcPr>
            <w:tcW w:w="716" w:type="dxa"/>
            <w:gridSpan w:val="2"/>
            <w:vAlign w:val="center"/>
            <w:hideMark/>
          </w:tcPr>
          <w:p w14:paraId="71319FAA" w14:textId="77777777" w:rsidR="00AF66FC" w:rsidRPr="00AF66FC" w:rsidRDefault="00AF66FC" w:rsidP="00AF66FC">
            <w:pPr>
              <w:rPr>
                <w:b/>
              </w:rPr>
            </w:pPr>
            <w:r w:rsidRPr="00AF66FC">
              <w:rPr>
                <w:b/>
              </w:rPr>
              <w:t>Grade</w:t>
            </w:r>
          </w:p>
        </w:tc>
      </w:tr>
      <w:tr w:rsidR="00AF66FC" w:rsidRPr="00AF66FC" w14:paraId="057C4D38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7" w:type="dxa"/>
          </w:tblCellMar>
        </w:tblPrEx>
        <w:trPr>
          <w:gridBefore w:val="1"/>
          <w:wBefore w:w="22" w:type="dxa"/>
          <w:cantSplit/>
        </w:trPr>
        <w:tc>
          <w:tcPr>
            <w:tcW w:w="1500" w:type="dxa"/>
            <w:gridSpan w:val="3"/>
            <w:vAlign w:val="center"/>
            <w:hideMark/>
          </w:tcPr>
          <w:p w14:paraId="4FE80D38" w14:textId="77777777" w:rsidR="00AF66FC" w:rsidRPr="00AF66FC" w:rsidRDefault="00AF66FC" w:rsidP="00AF66FC">
            <w:pPr>
              <w:keepNext/>
              <w:numPr>
                <w:ilvl w:val="1"/>
                <w:numId w:val="36"/>
              </w:numPr>
              <w:tabs>
                <w:tab w:val="left" w:pos="288"/>
              </w:tabs>
              <w:ind w:right="60"/>
              <w:rPr>
                <w:rFonts w:ascii="Arial" w:hAnsi="Arial" w:cs="Arial"/>
              </w:rPr>
            </w:pPr>
            <w:r w:rsidRPr="00AF66FC">
              <w:rPr>
                <w:rFonts w:ascii="Arial" w:hAnsi="Arial" w:cs="Arial"/>
              </w:rPr>
              <w:t> </w:t>
            </w:r>
          </w:p>
        </w:tc>
        <w:tc>
          <w:tcPr>
            <w:tcW w:w="3537" w:type="dxa"/>
            <w:gridSpan w:val="4"/>
            <w:vAlign w:val="center"/>
            <w:hideMark/>
          </w:tcPr>
          <w:p w14:paraId="144FFF34" w14:textId="77777777" w:rsidR="00AF66FC" w:rsidRPr="00AF66FC" w:rsidRDefault="00AF66FC" w:rsidP="00AF66FC">
            <w:r w:rsidRPr="00AF66FC">
              <w:t>SELECT, FROM , GROUP BY HAVING, WHERE , ORDER BY</w:t>
            </w:r>
          </w:p>
        </w:tc>
        <w:tc>
          <w:tcPr>
            <w:tcW w:w="4253" w:type="dxa"/>
            <w:gridSpan w:val="5"/>
            <w:vAlign w:val="center"/>
            <w:hideMark/>
          </w:tcPr>
          <w:p w14:paraId="5BFE29E8" w14:textId="77777777" w:rsidR="00AF66FC" w:rsidRPr="00AF66FC" w:rsidRDefault="00AF66FC" w:rsidP="00AF66FC">
            <w:r w:rsidRPr="00AF66FC">
              <w:t> </w:t>
            </w:r>
          </w:p>
        </w:tc>
        <w:tc>
          <w:tcPr>
            <w:tcW w:w="716" w:type="dxa"/>
            <w:gridSpan w:val="2"/>
            <w:vAlign w:val="center"/>
            <w:hideMark/>
          </w:tcPr>
          <w:p w14:paraId="409A9614" w14:textId="77777777" w:rsidR="00AF66FC" w:rsidRPr="00AF66FC" w:rsidRDefault="00AF66FC" w:rsidP="00AF66FC">
            <w:r w:rsidRPr="00AF66FC">
              <w:t>0</w:t>
            </w:r>
          </w:p>
        </w:tc>
      </w:tr>
      <w:tr w:rsidR="00AF66FC" w:rsidRPr="00AF66FC" w14:paraId="7C0FED6C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7" w:type="dxa"/>
          </w:tblCellMar>
        </w:tblPrEx>
        <w:trPr>
          <w:gridBefore w:val="1"/>
          <w:wBefore w:w="22" w:type="dxa"/>
          <w:cantSplit/>
        </w:trPr>
        <w:tc>
          <w:tcPr>
            <w:tcW w:w="1500" w:type="dxa"/>
            <w:gridSpan w:val="3"/>
            <w:vAlign w:val="center"/>
            <w:hideMark/>
          </w:tcPr>
          <w:p w14:paraId="0CAB098E" w14:textId="77777777" w:rsidR="00AF66FC" w:rsidRPr="00AF66FC" w:rsidRDefault="00AF66FC" w:rsidP="00AF66FC">
            <w:pPr>
              <w:keepNext/>
              <w:numPr>
                <w:ilvl w:val="1"/>
                <w:numId w:val="36"/>
              </w:numPr>
              <w:tabs>
                <w:tab w:val="left" w:pos="288"/>
              </w:tabs>
              <w:ind w:right="60"/>
              <w:rPr>
                <w:rFonts w:ascii="Arial" w:hAnsi="Arial" w:cs="Arial"/>
              </w:rPr>
            </w:pPr>
            <w:r w:rsidRPr="00AF66FC">
              <w:rPr>
                <w:rFonts w:ascii="Arial" w:hAnsi="Arial" w:cs="Arial"/>
              </w:rPr>
              <w:t> </w:t>
            </w:r>
          </w:p>
        </w:tc>
        <w:tc>
          <w:tcPr>
            <w:tcW w:w="3537" w:type="dxa"/>
            <w:gridSpan w:val="4"/>
            <w:vAlign w:val="center"/>
            <w:hideMark/>
          </w:tcPr>
          <w:p w14:paraId="189A4682" w14:textId="77777777" w:rsidR="00AF66FC" w:rsidRPr="00AF66FC" w:rsidRDefault="00AF66FC" w:rsidP="00AF66FC">
            <w:pPr>
              <w:rPr>
                <w:lang w:val="en-US"/>
              </w:rPr>
            </w:pPr>
            <w:r w:rsidRPr="00AF66FC">
              <w:rPr>
                <w:lang w:val="en-US"/>
              </w:rPr>
              <w:t>SELECT, FROM, GROUP BY HAVING , ORDER BY</w:t>
            </w:r>
          </w:p>
        </w:tc>
        <w:tc>
          <w:tcPr>
            <w:tcW w:w="4253" w:type="dxa"/>
            <w:gridSpan w:val="5"/>
            <w:vAlign w:val="center"/>
            <w:hideMark/>
          </w:tcPr>
          <w:p w14:paraId="718FAC5C" w14:textId="77777777" w:rsidR="00AF66FC" w:rsidRPr="00AF66FC" w:rsidRDefault="00AF66FC" w:rsidP="00AF66FC">
            <w:r w:rsidRPr="00AF66FC">
              <w:t> </w:t>
            </w:r>
          </w:p>
        </w:tc>
        <w:tc>
          <w:tcPr>
            <w:tcW w:w="716" w:type="dxa"/>
            <w:gridSpan w:val="2"/>
            <w:vAlign w:val="center"/>
            <w:hideMark/>
          </w:tcPr>
          <w:p w14:paraId="2FD43C09" w14:textId="77777777" w:rsidR="00AF66FC" w:rsidRPr="00AF66FC" w:rsidRDefault="00AF66FC" w:rsidP="00AF66FC">
            <w:r w:rsidRPr="00AF66FC">
              <w:t>0</w:t>
            </w:r>
          </w:p>
        </w:tc>
      </w:tr>
      <w:tr w:rsidR="00AF66FC" w:rsidRPr="00AF66FC" w14:paraId="40DEA46A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7" w:type="dxa"/>
          </w:tblCellMar>
        </w:tblPrEx>
        <w:trPr>
          <w:gridBefore w:val="1"/>
          <w:wBefore w:w="22" w:type="dxa"/>
          <w:cantSplit/>
        </w:trPr>
        <w:tc>
          <w:tcPr>
            <w:tcW w:w="1500" w:type="dxa"/>
            <w:gridSpan w:val="3"/>
            <w:vAlign w:val="center"/>
            <w:hideMark/>
          </w:tcPr>
          <w:p w14:paraId="0A14455E" w14:textId="77777777" w:rsidR="00AF66FC" w:rsidRPr="00AF66FC" w:rsidRDefault="00AF66FC" w:rsidP="00AF66FC">
            <w:pPr>
              <w:keepNext/>
              <w:numPr>
                <w:ilvl w:val="1"/>
                <w:numId w:val="36"/>
              </w:numPr>
              <w:tabs>
                <w:tab w:val="left" w:pos="288"/>
              </w:tabs>
              <w:ind w:right="60"/>
              <w:rPr>
                <w:rFonts w:ascii="Arial" w:hAnsi="Arial" w:cs="Arial"/>
              </w:rPr>
            </w:pPr>
            <w:r w:rsidRPr="00AF66FC">
              <w:rPr>
                <w:rFonts w:ascii="Arial" w:hAnsi="Arial" w:cs="Arial"/>
              </w:rPr>
              <w:t> </w:t>
            </w:r>
          </w:p>
        </w:tc>
        <w:tc>
          <w:tcPr>
            <w:tcW w:w="3537" w:type="dxa"/>
            <w:gridSpan w:val="4"/>
            <w:vAlign w:val="center"/>
            <w:hideMark/>
          </w:tcPr>
          <w:p w14:paraId="46B5E7D0" w14:textId="77777777" w:rsidR="00AF66FC" w:rsidRPr="00AF66FC" w:rsidRDefault="00AF66FC" w:rsidP="00AF66FC">
            <w:pPr>
              <w:rPr>
                <w:lang w:val="en-US"/>
              </w:rPr>
            </w:pPr>
            <w:r w:rsidRPr="00AF66FC">
              <w:t>SELECT, FROM ,WHERE , GROUP BY HAVING , ORDER BY</w:t>
            </w:r>
          </w:p>
        </w:tc>
        <w:tc>
          <w:tcPr>
            <w:tcW w:w="4253" w:type="dxa"/>
            <w:gridSpan w:val="5"/>
            <w:vAlign w:val="center"/>
            <w:hideMark/>
          </w:tcPr>
          <w:p w14:paraId="4B8AE709" w14:textId="77777777" w:rsidR="00AF66FC" w:rsidRPr="00AF66FC" w:rsidRDefault="00AF66FC" w:rsidP="00AF66FC">
            <w:r w:rsidRPr="00AF66FC">
              <w:t> </w:t>
            </w:r>
          </w:p>
        </w:tc>
        <w:tc>
          <w:tcPr>
            <w:tcW w:w="716" w:type="dxa"/>
            <w:gridSpan w:val="2"/>
            <w:vAlign w:val="center"/>
            <w:hideMark/>
          </w:tcPr>
          <w:p w14:paraId="2ACE2142" w14:textId="77777777" w:rsidR="00AF66FC" w:rsidRPr="00AF66FC" w:rsidRDefault="00AF66FC" w:rsidP="00AF66FC">
            <w:r w:rsidRPr="00AF66FC">
              <w:t>100</w:t>
            </w:r>
          </w:p>
        </w:tc>
      </w:tr>
      <w:tr w:rsidR="00AF66FC" w:rsidRPr="00AF66FC" w14:paraId="785E3F77" w14:textId="77777777" w:rsidTr="00950BD1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7" w:type="dxa"/>
          </w:tblCellMar>
        </w:tblPrEx>
        <w:trPr>
          <w:gridBefore w:val="1"/>
          <w:wBefore w:w="22" w:type="dxa"/>
          <w:cantSplit/>
        </w:trPr>
        <w:tc>
          <w:tcPr>
            <w:tcW w:w="1500" w:type="dxa"/>
            <w:gridSpan w:val="3"/>
            <w:vAlign w:val="center"/>
            <w:hideMark/>
          </w:tcPr>
          <w:p w14:paraId="38563C44" w14:textId="77777777" w:rsidR="00AF66FC" w:rsidRPr="00AF66FC" w:rsidRDefault="00AF66FC" w:rsidP="00AF66FC">
            <w:pPr>
              <w:keepNext/>
              <w:numPr>
                <w:ilvl w:val="1"/>
                <w:numId w:val="36"/>
              </w:numPr>
              <w:tabs>
                <w:tab w:val="left" w:pos="288"/>
              </w:tabs>
              <w:ind w:right="60"/>
              <w:rPr>
                <w:rFonts w:ascii="Arial" w:hAnsi="Arial" w:cs="Arial"/>
              </w:rPr>
            </w:pPr>
            <w:r w:rsidRPr="00AF66FC">
              <w:rPr>
                <w:rFonts w:ascii="Arial" w:hAnsi="Arial" w:cs="Arial"/>
              </w:rPr>
              <w:t> </w:t>
            </w:r>
          </w:p>
        </w:tc>
        <w:tc>
          <w:tcPr>
            <w:tcW w:w="3537" w:type="dxa"/>
            <w:gridSpan w:val="4"/>
            <w:vAlign w:val="center"/>
            <w:hideMark/>
          </w:tcPr>
          <w:p w14:paraId="5F52DAA9" w14:textId="77777777" w:rsidR="00AF66FC" w:rsidRPr="00AF66FC" w:rsidRDefault="00AF66FC" w:rsidP="00AF66FC">
            <w:pPr>
              <w:rPr>
                <w:lang w:val="en-US"/>
              </w:rPr>
            </w:pPr>
            <w:r w:rsidRPr="00AF66FC">
              <w:rPr>
                <w:lang w:val="en-US"/>
              </w:rPr>
              <w:t>SELECT, FROM , GROUP BY HAVING , ORDER BY</w:t>
            </w:r>
          </w:p>
        </w:tc>
        <w:tc>
          <w:tcPr>
            <w:tcW w:w="4253" w:type="dxa"/>
            <w:gridSpan w:val="5"/>
            <w:vAlign w:val="center"/>
            <w:hideMark/>
          </w:tcPr>
          <w:p w14:paraId="089B7D0F" w14:textId="77777777" w:rsidR="00AF66FC" w:rsidRPr="00AF66FC" w:rsidRDefault="00AF66FC" w:rsidP="00AF66FC">
            <w:r w:rsidRPr="00AF66FC">
              <w:t> </w:t>
            </w:r>
          </w:p>
        </w:tc>
        <w:tc>
          <w:tcPr>
            <w:tcW w:w="716" w:type="dxa"/>
            <w:gridSpan w:val="2"/>
            <w:vAlign w:val="center"/>
            <w:hideMark/>
          </w:tcPr>
          <w:p w14:paraId="50195EFF" w14:textId="77777777" w:rsidR="00AF66FC" w:rsidRPr="00AF66FC" w:rsidRDefault="00AF66FC" w:rsidP="00AF66FC">
            <w:r w:rsidRPr="00AF66FC">
              <w:t>0</w:t>
            </w:r>
          </w:p>
        </w:tc>
      </w:tr>
    </w:tbl>
    <w:p w14:paraId="3616AFDA" w14:textId="77777777" w:rsidR="00AF66FC" w:rsidRPr="00345447" w:rsidRDefault="00AF66FC" w:rsidP="00950BD1">
      <w:pPr>
        <w:pStyle w:val="BodyTextIndent"/>
        <w:ind w:left="720"/>
      </w:pPr>
    </w:p>
    <w:sectPr w:rsidR="00AF66FC" w:rsidRPr="00345447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ran Thanh Ha" w:date="2016-05-27T21:23:00Z" w:initials="TTH">
    <w:p w14:paraId="35831EE2" w14:textId="77777777" w:rsidR="00A958E4" w:rsidRDefault="00A958E4">
      <w:pPr>
        <w:pStyle w:val="CommentText"/>
      </w:pPr>
      <w:r>
        <w:rPr>
          <w:rStyle w:val="CommentReference"/>
        </w:rPr>
        <w:annotationRef/>
      </w:r>
      <w:r>
        <w:t>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831EE2" w15:done="0"/>
  <w15:commentEx w15:paraId="02448631" w15:done="0"/>
  <w15:commentEx w15:paraId="19DCC139" w15:done="0"/>
  <w15:commentEx w15:paraId="44ED5CC2" w15:done="0"/>
  <w15:commentEx w15:paraId="610C6008" w15:done="0"/>
  <w15:commentEx w15:paraId="32CCFFC7" w15:done="0"/>
  <w15:commentEx w15:paraId="7D7D4C35" w15:done="0"/>
  <w15:commentEx w15:paraId="4AE18211" w15:done="0"/>
  <w15:commentEx w15:paraId="294C92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721095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40653B"/>
    <w:multiLevelType w:val="hybridMultilevel"/>
    <w:tmpl w:val="37FC4134"/>
    <w:lvl w:ilvl="0" w:tplc="7ACA01F4">
      <w:start w:val="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3A5922"/>
    <w:multiLevelType w:val="hybridMultilevel"/>
    <w:tmpl w:val="F2729FD0"/>
    <w:lvl w:ilvl="0" w:tplc="9A565B3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18546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4817A8"/>
    <w:multiLevelType w:val="multilevel"/>
    <w:tmpl w:val="574817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74817B3"/>
    <w:multiLevelType w:val="multilevel"/>
    <w:tmpl w:val="574817B3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5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E35E5"/>
    <w:multiLevelType w:val="multilevel"/>
    <w:tmpl w:val="A0AA161E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8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431243"/>
    <w:multiLevelType w:val="hybridMultilevel"/>
    <w:tmpl w:val="B8C28B2A"/>
    <w:lvl w:ilvl="0" w:tplc="BD8EA70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2"/>
  </w:num>
  <w:num w:numId="12">
    <w:abstractNumId w:val="31"/>
  </w:num>
  <w:num w:numId="13">
    <w:abstractNumId w:val="21"/>
  </w:num>
  <w:num w:numId="14">
    <w:abstractNumId w:val="12"/>
  </w:num>
  <w:num w:numId="15">
    <w:abstractNumId w:val="33"/>
  </w:num>
  <w:num w:numId="16">
    <w:abstractNumId w:val="30"/>
  </w:num>
  <w:num w:numId="17">
    <w:abstractNumId w:val="26"/>
  </w:num>
  <w:num w:numId="18">
    <w:abstractNumId w:val="28"/>
  </w:num>
  <w:num w:numId="19">
    <w:abstractNumId w:val="10"/>
  </w:num>
  <w:num w:numId="20">
    <w:abstractNumId w:val="16"/>
  </w:num>
  <w:num w:numId="21">
    <w:abstractNumId w:val="18"/>
  </w:num>
  <w:num w:numId="22">
    <w:abstractNumId w:val="15"/>
  </w:num>
  <w:num w:numId="23">
    <w:abstractNumId w:val="29"/>
  </w:num>
  <w:num w:numId="24">
    <w:abstractNumId w:val="32"/>
  </w:num>
  <w:num w:numId="25">
    <w:abstractNumId w:val="25"/>
  </w:num>
  <w:num w:numId="26">
    <w:abstractNumId w:val="35"/>
  </w:num>
  <w:num w:numId="27">
    <w:abstractNumId w:val="13"/>
  </w:num>
  <w:num w:numId="28">
    <w:abstractNumId w:val="14"/>
  </w:num>
  <w:num w:numId="29">
    <w:abstractNumId w:val="19"/>
  </w:num>
  <w:num w:numId="30">
    <w:abstractNumId w:val="17"/>
  </w:num>
  <w:num w:numId="31">
    <w:abstractNumId w:val="11"/>
  </w:num>
  <w:num w:numId="32">
    <w:abstractNumId w:val="34"/>
  </w:num>
  <w:num w:numId="33">
    <w:abstractNumId w:val="20"/>
  </w:num>
  <w:num w:numId="34">
    <w:abstractNumId w:val="23"/>
  </w:num>
  <w:num w:numId="35">
    <w:abstractNumId w:val="24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n Thanh Ha">
    <w15:presenceInfo w15:providerId="None" w15:userId="Tran Thanh 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2"/>
    <w:rsid w:val="00010029"/>
    <w:rsid w:val="000421FF"/>
    <w:rsid w:val="000471EC"/>
    <w:rsid w:val="000644FE"/>
    <w:rsid w:val="0006671F"/>
    <w:rsid w:val="000758DA"/>
    <w:rsid w:val="0009044B"/>
    <w:rsid w:val="00090D57"/>
    <w:rsid w:val="000962E6"/>
    <w:rsid w:val="0009642D"/>
    <w:rsid w:val="000A33FF"/>
    <w:rsid w:val="000C1A66"/>
    <w:rsid w:val="000D2DD6"/>
    <w:rsid w:val="000F340E"/>
    <w:rsid w:val="000F5AD5"/>
    <w:rsid w:val="00106901"/>
    <w:rsid w:val="00116C67"/>
    <w:rsid w:val="00135771"/>
    <w:rsid w:val="001731B8"/>
    <w:rsid w:val="00186B4E"/>
    <w:rsid w:val="001A5A8B"/>
    <w:rsid w:val="001A5FAB"/>
    <w:rsid w:val="001A7F22"/>
    <w:rsid w:val="001B0AE2"/>
    <w:rsid w:val="001B0EEB"/>
    <w:rsid w:val="001B5631"/>
    <w:rsid w:val="001C3179"/>
    <w:rsid w:val="001C62F1"/>
    <w:rsid w:val="001D64D1"/>
    <w:rsid w:val="0024269A"/>
    <w:rsid w:val="00253889"/>
    <w:rsid w:val="002578F2"/>
    <w:rsid w:val="00265B56"/>
    <w:rsid w:val="0026648F"/>
    <w:rsid w:val="00266921"/>
    <w:rsid w:val="002A5F52"/>
    <w:rsid w:val="002B2B1B"/>
    <w:rsid w:val="002B5EF9"/>
    <w:rsid w:val="002C14DF"/>
    <w:rsid w:val="002C78F2"/>
    <w:rsid w:val="002D1436"/>
    <w:rsid w:val="002D1E5F"/>
    <w:rsid w:val="002E4A8B"/>
    <w:rsid w:val="002E51DB"/>
    <w:rsid w:val="00313590"/>
    <w:rsid w:val="00345447"/>
    <w:rsid w:val="003739BF"/>
    <w:rsid w:val="00392CF3"/>
    <w:rsid w:val="003C0E26"/>
    <w:rsid w:val="003D0CE0"/>
    <w:rsid w:val="003D3ECB"/>
    <w:rsid w:val="003D7397"/>
    <w:rsid w:val="003E2D4E"/>
    <w:rsid w:val="003E486F"/>
    <w:rsid w:val="003F2F1C"/>
    <w:rsid w:val="00421813"/>
    <w:rsid w:val="00434367"/>
    <w:rsid w:val="00464200"/>
    <w:rsid w:val="004716F2"/>
    <w:rsid w:val="0048298D"/>
    <w:rsid w:val="00482EC9"/>
    <w:rsid w:val="004A02B3"/>
    <w:rsid w:val="004B4756"/>
    <w:rsid w:val="004E72A2"/>
    <w:rsid w:val="00511479"/>
    <w:rsid w:val="00525D0E"/>
    <w:rsid w:val="0052633A"/>
    <w:rsid w:val="00534F98"/>
    <w:rsid w:val="00535906"/>
    <w:rsid w:val="005434F2"/>
    <w:rsid w:val="00555B48"/>
    <w:rsid w:val="005661E2"/>
    <w:rsid w:val="005664AE"/>
    <w:rsid w:val="00584274"/>
    <w:rsid w:val="0059107D"/>
    <w:rsid w:val="005963C3"/>
    <w:rsid w:val="00596F8F"/>
    <w:rsid w:val="005B74BC"/>
    <w:rsid w:val="005F3F21"/>
    <w:rsid w:val="005F3FC9"/>
    <w:rsid w:val="00602E01"/>
    <w:rsid w:val="00605A61"/>
    <w:rsid w:val="006129B4"/>
    <w:rsid w:val="006155F4"/>
    <w:rsid w:val="006173B4"/>
    <w:rsid w:val="0063469F"/>
    <w:rsid w:val="00643043"/>
    <w:rsid w:val="006519FB"/>
    <w:rsid w:val="00652D0A"/>
    <w:rsid w:val="006550CF"/>
    <w:rsid w:val="00657958"/>
    <w:rsid w:val="00666F14"/>
    <w:rsid w:val="00675098"/>
    <w:rsid w:val="00687F76"/>
    <w:rsid w:val="006F35EB"/>
    <w:rsid w:val="006F7BB4"/>
    <w:rsid w:val="00703F8B"/>
    <w:rsid w:val="0071794F"/>
    <w:rsid w:val="00734C85"/>
    <w:rsid w:val="00744CD8"/>
    <w:rsid w:val="007514E9"/>
    <w:rsid w:val="007779EF"/>
    <w:rsid w:val="007912FF"/>
    <w:rsid w:val="007A6391"/>
    <w:rsid w:val="007B62DD"/>
    <w:rsid w:val="007D39B4"/>
    <w:rsid w:val="007E1B79"/>
    <w:rsid w:val="007E3829"/>
    <w:rsid w:val="008016E5"/>
    <w:rsid w:val="00806C8C"/>
    <w:rsid w:val="0082797A"/>
    <w:rsid w:val="00857618"/>
    <w:rsid w:val="00871C04"/>
    <w:rsid w:val="00876167"/>
    <w:rsid w:val="00876C49"/>
    <w:rsid w:val="00881929"/>
    <w:rsid w:val="00897A2C"/>
    <w:rsid w:val="008A0466"/>
    <w:rsid w:val="008C3AD8"/>
    <w:rsid w:val="008E577E"/>
    <w:rsid w:val="00901463"/>
    <w:rsid w:val="009020D9"/>
    <w:rsid w:val="00905E6A"/>
    <w:rsid w:val="00932622"/>
    <w:rsid w:val="009469CE"/>
    <w:rsid w:val="00947681"/>
    <w:rsid w:val="009509A4"/>
    <w:rsid w:val="00950BD1"/>
    <w:rsid w:val="00953770"/>
    <w:rsid w:val="00955E0A"/>
    <w:rsid w:val="00975917"/>
    <w:rsid w:val="009759B6"/>
    <w:rsid w:val="009A30F3"/>
    <w:rsid w:val="009A625F"/>
    <w:rsid w:val="009B11F1"/>
    <w:rsid w:val="009B1F13"/>
    <w:rsid w:val="009C1A21"/>
    <w:rsid w:val="009E4EDD"/>
    <w:rsid w:val="009F7280"/>
    <w:rsid w:val="00A06DDC"/>
    <w:rsid w:val="00A12123"/>
    <w:rsid w:val="00A17902"/>
    <w:rsid w:val="00A31198"/>
    <w:rsid w:val="00A33AD9"/>
    <w:rsid w:val="00A3570A"/>
    <w:rsid w:val="00A46F0C"/>
    <w:rsid w:val="00A8051B"/>
    <w:rsid w:val="00A87F03"/>
    <w:rsid w:val="00A958E4"/>
    <w:rsid w:val="00AA1629"/>
    <w:rsid w:val="00AC6C79"/>
    <w:rsid w:val="00AD279F"/>
    <w:rsid w:val="00AD3598"/>
    <w:rsid w:val="00AE7A6F"/>
    <w:rsid w:val="00AF66FC"/>
    <w:rsid w:val="00B113E8"/>
    <w:rsid w:val="00B11AA6"/>
    <w:rsid w:val="00B12F95"/>
    <w:rsid w:val="00B25AD5"/>
    <w:rsid w:val="00B30510"/>
    <w:rsid w:val="00B402A9"/>
    <w:rsid w:val="00B4050D"/>
    <w:rsid w:val="00B42D5A"/>
    <w:rsid w:val="00B45B55"/>
    <w:rsid w:val="00B46B4A"/>
    <w:rsid w:val="00B473E3"/>
    <w:rsid w:val="00B50B62"/>
    <w:rsid w:val="00B65273"/>
    <w:rsid w:val="00B74DBC"/>
    <w:rsid w:val="00B87B79"/>
    <w:rsid w:val="00BB6B7A"/>
    <w:rsid w:val="00BE43E9"/>
    <w:rsid w:val="00BE5677"/>
    <w:rsid w:val="00C00178"/>
    <w:rsid w:val="00C022B9"/>
    <w:rsid w:val="00C64747"/>
    <w:rsid w:val="00C67855"/>
    <w:rsid w:val="00C72379"/>
    <w:rsid w:val="00C852B4"/>
    <w:rsid w:val="00C85E23"/>
    <w:rsid w:val="00CD4910"/>
    <w:rsid w:val="00CF010C"/>
    <w:rsid w:val="00CF3B4C"/>
    <w:rsid w:val="00D07C0D"/>
    <w:rsid w:val="00D1764C"/>
    <w:rsid w:val="00D36C21"/>
    <w:rsid w:val="00D47819"/>
    <w:rsid w:val="00D74034"/>
    <w:rsid w:val="00DA08C0"/>
    <w:rsid w:val="00DC38F1"/>
    <w:rsid w:val="00DD4E4B"/>
    <w:rsid w:val="00E4533F"/>
    <w:rsid w:val="00E55EE7"/>
    <w:rsid w:val="00E77742"/>
    <w:rsid w:val="00E94533"/>
    <w:rsid w:val="00EA50F2"/>
    <w:rsid w:val="00EB0DC7"/>
    <w:rsid w:val="00EE18B2"/>
    <w:rsid w:val="00EF49F3"/>
    <w:rsid w:val="00F46D7F"/>
    <w:rsid w:val="00F67B80"/>
    <w:rsid w:val="00F706C5"/>
    <w:rsid w:val="00F73C09"/>
    <w:rsid w:val="00F84F5F"/>
    <w:rsid w:val="00FA0E22"/>
    <w:rsid w:val="00FB1E60"/>
    <w:rsid w:val="00FC3D4F"/>
    <w:rsid w:val="00F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E3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iPriority="1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aliases w:val="Câu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qFormat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aliases w:val="Câu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uiPriority w:val="10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FE"/>
    <w:pPr>
      <w:ind w:left="720"/>
      <w:contextualSpacing/>
    </w:pPr>
  </w:style>
  <w:style w:type="paragraph" w:customStyle="1" w:styleId="NormalItalic">
    <w:name w:val="Normal + Italic"/>
    <w:basedOn w:val="Normal"/>
    <w:rsid w:val="003E2D4E"/>
    <w:pPr>
      <w:spacing w:before="0" w:after="0" w:line="240" w:lineRule="exact"/>
      <w:jc w:val="left"/>
    </w:pPr>
    <w:rPr>
      <w:i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A958E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58E4"/>
    <w:pPr>
      <w:spacing w:before="60" w:beforeAutospacing="0" w:after="60" w:afterAutospacing="0" w:line="240" w:lineRule="auto"/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958E4"/>
    <w:rPr>
      <w:rFonts w:ascii="Times New Roman" w:eastAsia="Times New Roman" w:hAnsi="Times New Roman" w:cs="Times New Roman" w:hint="default"/>
      <w:b/>
      <w:bCs/>
      <w:lang w:val="en-IE" w:eastAsia="en-US"/>
    </w:rPr>
  </w:style>
  <w:style w:type="paragraph" w:styleId="BalloonText">
    <w:name w:val="Balloon Text"/>
    <w:basedOn w:val="Normal"/>
    <w:link w:val="BalloonTextChar"/>
    <w:semiHidden/>
    <w:unhideWhenUsed/>
    <w:rsid w:val="00A958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958E4"/>
    <w:rPr>
      <w:rFonts w:ascii="Segoe UI" w:hAnsi="Segoe UI" w:cs="Segoe UI"/>
      <w:sz w:val="18"/>
      <w:szCs w:val="18"/>
      <w:lang w:val="en-IE" w:eastAsia="en-US"/>
    </w:rPr>
  </w:style>
  <w:style w:type="paragraph" w:customStyle="1" w:styleId="TextBodyIndent">
    <w:name w:val="Text Body Indent"/>
    <w:basedOn w:val="Normal"/>
    <w:rsid w:val="00A958E4"/>
    <w:pPr>
      <w:spacing w:after="120"/>
      <w:ind w:left="360"/>
    </w:pPr>
    <w:rPr>
      <w:rFonts w:eastAsia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iPriority="1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aliases w:val="Câu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qFormat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aliases w:val="Câu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uiPriority w:val="10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FE"/>
    <w:pPr>
      <w:ind w:left="720"/>
      <w:contextualSpacing/>
    </w:pPr>
  </w:style>
  <w:style w:type="paragraph" w:customStyle="1" w:styleId="NormalItalic">
    <w:name w:val="Normal + Italic"/>
    <w:basedOn w:val="Normal"/>
    <w:rsid w:val="003E2D4E"/>
    <w:pPr>
      <w:spacing w:before="0" w:after="0" w:line="240" w:lineRule="exact"/>
      <w:jc w:val="left"/>
    </w:pPr>
    <w:rPr>
      <w:i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A958E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58E4"/>
    <w:pPr>
      <w:spacing w:before="60" w:beforeAutospacing="0" w:after="60" w:afterAutospacing="0" w:line="240" w:lineRule="auto"/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958E4"/>
    <w:rPr>
      <w:rFonts w:ascii="Times New Roman" w:eastAsia="Times New Roman" w:hAnsi="Times New Roman" w:cs="Times New Roman" w:hint="default"/>
      <w:b/>
      <w:bCs/>
      <w:lang w:val="en-IE" w:eastAsia="en-US"/>
    </w:rPr>
  </w:style>
  <w:style w:type="paragraph" w:styleId="BalloonText">
    <w:name w:val="Balloon Text"/>
    <w:basedOn w:val="Normal"/>
    <w:link w:val="BalloonTextChar"/>
    <w:semiHidden/>
    <w:unhideWhenUsed/>
    <w:rsid w:val="00A958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958E4"/>
    <w:rPr>
      <w:rFonts w:ascii="Segoe UI" w:hAnsi="Segoe UI" w:cs="Segoe UI"/>
      <w:sz w:val="18"/>
      <w:szCs w:val="18"/>
      <w:lang w:val="en-IE" w:eastAsia="en-US"/>
    </w:rPr>
  </w:style>
  <w:style w:type="paragraph" w:customStyle="1" w:styleId="TextBodyIndent">
    <w:name w:val="Text Body Indent"/>
    <w:basedOn w:val="Normal"/>
    <w:rsid w:val="00A958E4"/>
    <w:pPr>
      <w:spacing w:after="120"/>
      <w:ind w:left="360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2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>Phan Danh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Dau Bich Thuy</cp:lastModifiedBy>
  <cp:revision>4</cp:revision>
  <cp:lastPrinted>2009-03-13T16:29:00Z</cp:lastPrinted>
  <dcterms:created xsi:type="dcterms:W3CDTF">2016-10-10T04:20:00Z</dcterms:created>
  <dcterms:modified xsi:type="dcterms:W3CDTF">2016-10-10T04:22:00Z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