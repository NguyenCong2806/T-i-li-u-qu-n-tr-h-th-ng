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36DA1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10419428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3EDD6DC4" w14:textId="77777777" w:rsidR="00E879CC" w:rsidRDefault="00E94533" w:rsidP="005664AE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</w:t>
      </w:r>
      <w:proofErr w:type="spellStart"/>
      <w:r w:rsidR="00345447" w:rsidRPr="00345447">
        <w:rPr>
          <w:sz w:val="26"/>
          <w:szCs w:val="26"/>
        </w:rPr>
        <w:t>Kiến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thức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chuyên</w:t>
      </w:r>
      <w:proofErr w:type="spellEnd"/>
      <w:r w:rsidR="00345447" w:rsidRPr="00345447">
        <w:rPr>
          <w:sz w:val="26"/>
          <w:szCs w:val="26"/>
        </w:rPr>
        <w:t xml:space="preserve"> </w:t>
      </w:r>
      <w:proofErr w:type="spellStart"/>
      <w:r w:rsidR="00345447" w:rsidRPr="00345447">
        <w:rPr>
          <w:sz w:val="26"/>
          <w:szCs w:val="26"/>
        </w:rPr>
        <w:t>ngành</w:t>
      </w:r>
      <w:proofErr w:type="spellEnd"/>
      <w:r w:rsidR="00345447" w:rsidRPr="00345447">
        <w:rPr>
          <w:sz w:val="26"/>
          <w:szCs w:val="26"/>
        </w:rPr>
        <w:t xml:space="preserve"> CNTT </w:t>
      </w:r>
    </w:p>
    <w:p w14:paraId="4FC8CAA0" w14:textId="77777777" w:rsidR="00EE18B2" w:rsidRDefault="00345447" w:rsidP="005664AE">
      <w:pPr>
        <w:pStyle w:val="Title"/>
        <w:jc w:val="center"/>
        <w:rPr>
          <w:sz w:val="24"/>
          <w:szCs w:val="24"/>
        </w:rPr>
      </w:pP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r w:rsidR="00FE2EC2">
        <w:rPr>
          <w:sz w:val="26"/>
          <w:szCs w:val="26"/>
        </w:rPr>
        <w:t>4</w:t>
      </w:r>
    </w:p>
    <w:p w14:paraId="65122E78" w14:textId="77777777" w:rsidR="00E879CC" w:rsidRPr="002824B0" w:rsidRDefault="00E879CC" w:rsidP="00E879CC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0"/>
      <w:proofErr w:type="spellStart"/>
      <w:r w:rsidRPr="002824B0"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chọn</w:t>
      </w:r>
      <w:proofErr w:type="spellEnd"/>
      <w:r w:rsidRPr="002824B0">
        <w:rPr>
          <w:b/>
          <w:sz w:val="24"/>
          <w:szCs w:val="24"/>
        </w:rPr>
        <w:t xml:space="preserve"> 1 </w:t>
      </w:r>
      <w:proofErr w:type="spellStart"/>
      <w:r w:rsidRPr="002824B0"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2824B0">
        <w:rPr>
          <w:b/>
          <w:sz w:val="24"/>
          <w:szCs w:val="24"/>
        </w:rPr>
        <w:t>án</w:t>
      </w:r>
      <w:proofErr w:type="spellEnd"/>
      <w:r w:rsidRPr="002824B0">
        <w:rPr>
          <w:b/>
          <w:sz w:val="24"/>
          <w:szCs w:val="24"/>
        </w:rPr>
        <w:t>:</w:t>
      </w:r>
      <w:commentRangeEnd w:id="0"/>
      <w:r w:rsidR="00271C13">
        <w:rPr>
          <w:rStyle w:val="CommentReference"/>
        </w:rPr>
        <w:commentReference w:id="0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8"/>
        <w:gridCol w:w="4618"/>
        <w:gridCol w:w="769"/>
      </w:tblGrid>
      <w:tr w:rsidR="00345447" w14:paraId="07A5FE40" w14:textId="77777777" w:rsidTr="00E879CC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A35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Cho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đoạn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PL/SQL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sau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  <w:p w14:paraId="25BFE9BE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DECLARE</w:t>
            </w:r>
          </w:p>
          <w:p w14:paraId="4E76ED2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TYPE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prorefcurt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IS REF CURSOR;</w:t>
            </w:r>
          </w:p>
          <w:p w14:paraId="43749D73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p1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prorefcurt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6BC92C0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p2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prorefcurt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1FAAEDEC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B76476E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PROCEDURE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get_date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(pc1 </w:t>
            </w:r>
            <w:proofErr w:type="gram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proofErr w:type="gram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OUT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prorefcurt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, pc2 IN OUT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prorefcurt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) </w:t>
            </w:r>
          </w:p>
          <w:p w14:paraId="039F38D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IS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prods%ROWTYPE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0E54E0A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BEGIN</w:t>
            </w:r>
          </w:p>
          <w:p w14:paraId="693A6DB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OPEN p1 FOR SELECT * FROM prods;</w:t>
            </w:r>
          </w:p>
          <w:p w14:paraId="019098B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p</w:t>
            </w:r>
            <w:proofErr w:type="gram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1 :</w:t>
            </w:r>
            <w:proofErr w:type="gram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= p2;</w:t>
            </w:r>
          </w:p>
          <w:p w14:paraId="233E9E83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p1 INTO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3453C3C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DBMS_OUTPUT.put_line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prc.prod</w:t>
            </w:r>
            <w:proofErr w:type="gram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_id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||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prc.prod_name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);</w:t>
            </w:r>
          </w:p>
          <w:p w14:paraId="0C89C95A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p1 INTO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1CFE31B0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DBMS_OUTPUT.put_line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prc.prod</w:t>
            </w:r>
            <w:proofErr w:type="gram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_id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||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prc.prod_name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);</w:t>
            </w:r>
          </w:p>
          <w:p w14:paraId="5EC500A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CLOSE p1;</w:t>
            </w:r>
          </w:p>
          <w:p w14:paraId="46B78C81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p2 INTO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prc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;</w:t>
            </w:r>
          </w:p>
          <w:p w14:paraId="0A96141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END;</w:t>
            </w:r>
          </w:p>
          <w:p w14:paraId="3A8CBCE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4378C89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BEGIN</w:t>
            </w:r>
          </w:p>
          <w:p w14:paraId="22173A7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get_date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(p1, p2);</w:t>
            </w:r>
          </w:p>
          <w:p w14:paraId="702AA0C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END;</w:t>
            </w:r>
          </w:p>
          <w:p w14:paraId="2E66B8F4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Khi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thực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thi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đoạn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chương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trình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trên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trả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về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lỗi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sau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: ORA-01001: invalid cursor</w:t>
            </w:r>
          </w:p>
          <w:p w14:paraId="35D22735" w14:textId="77777777" w:rsidR="00345447" w:rsidRPr="00345447" w:rsidRDefault="00C15B2B" w:rsidP="00E879CC">
            <w:pPr>
              <w:pStyle w:val="NormalWeb"/>
              <w:spacing w:before="0" w:beforeAutospacing="0" w:after="0" w:afterAutospacing="0"/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Anh/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chị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hãy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cho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biết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nguyên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nhân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gây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ra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lỗi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E879CC">
              <w:rPr>
                <w:rFonts w:ascii="Arial" w:hAnsi="Arial" w:cs="Arial"/>
                <w:bCs/>
                <w:sz w:val="22"/>
                <w:szCs w:val="22"/>
              </w:rPr>
              <w:t>trên</w:t>
            </w:r>
            <w:proofErr w:type="spellEnd"/>
            <w:r w:rsidRPr="00E879CC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E96E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5CE9B67C" w14:textId="77777777" w:rsidTr="00E879CC">
        <w:trPr>
          <w:cantSplit/>
          <w:tblHeader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9633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D7CD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B2EF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3E09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0CBC9E13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A9D60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415AF" w14:textId="77777777" w:rsidR="00345447" w:rsidRPr="00806C8C" w:rsidRDefault="00C15B2B" w:rsidP="00983495">
            <w:pPr>
              <w:pStyle w:val="Cell"/>
            </w:pPr>
            <w:proofErr w:type="spellStart"/>
            <w:r w:rsidRPr="00C15B2B">
              <w:t>Câu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lệnh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đóng</w:t>
            </w:r>
            <w:proofErr w:type="spellEnd"/>
            <w:r w:rsidRPr="00C15B2B">
              <w:t xml:space="preserve"> con </w:t>
            </w:r>
            <w:proofErr w:type="spellStart"/>
            <w:proofErr w:type="gramStart"/>
            <w:r w:rsidRPr="00C15B2B">
              <w:t>trỏ</w:t>
            </w:r>
            <w:proofErr w:type="spellEnd"/>
            <w:r w:rsidRPr="00C15B2B">
              <w:t xml:space="preserve">  CLOSE</w:t>
            </w:r>
            <w:proofErr w:type="gramEnd"/>
            <w:r w:rsidRPr="00C15B2B">
              <w:t xml:space="preserve"> p1 </w:t>
            </w:r>
            <w:proofErr w:type="spellStart"/>
            <w:r w:rsidRPr="00C15B2B">
              <w:t>sẽ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thực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hiện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đóng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cả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hai</w:t>
            </w:r>
            <w:proofErr w:type="spellEnd"/>
            <w:r w:rsidRPr="00C15B2B">
              <w:t xml:space="preserve"> con </w:t>
            </w:r>
            <w:proofErr w:type="spellStart"/>
            <w:r w:rsidRPr="00C15B2B">
              <w:t>trỏ</w:t>
            </w:r>
            <w:proofErr w:type="spellEnd"/>
            <w:r w:rsidRPr="00C15B2B">
              <w:t xml:space="preserve"> p1 </w:t>
            </w:r>
            <w:proofErr w:type="spellStart"/>
            <w:r w:rsidRPr="00C15B2B">
              <w:t>và</w:t>
            </w:r>
            <w:proofErr w:type="spellEnd"/>
            <w:r w:rsidRPr="00C15B2B">
              <w:t xml:space="preserve"> p2 do </w:t>
            </w:r>
            <w:proofErr w:type="spellStart"/>
            <w:r w:rsidRPr="00C15B2B">
              <w:t>đó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câu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lệnh</w:t>
            </w:r>
            <w:proofErr w:type="spellEnd"/>
            <w:r w:rsidRPr="00C15B2B">
              <w:t xml:space="preserve"> FETCH </w:t>
            </w:r>
            <w:proofErr w:type="spellStart"/>
            <w:r w:rsidRPr="00C15B2B">
              <w:t>tiếp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theo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gây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ra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lỗi</w:t>
            </w:r>
            <w:proofErr w:type="spellEnd"/>
            <w:r w:rsidRPr="00C15B2B">
              <w:t xml:space="preserve"> ORA-01001.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C20D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140B7" w14:textId="77777777" w:rsidR="00345447" w:rsidRPr="00BE43E9" w:rsidRDefault="00C15B2B" w:rsidP="00E724F3">
            <w:pPr>
              <w:pStyle w:val="QFGrade"/>
            </w:pPr>
            <w:r>
              <w:t>100</w:t>
            </w:r>
          </w:p>
        </w:tc>
      </w:tr>
      <w:tr w:rsidR="00345447" w14:paraId="5EE56043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90077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AC98" w14:textId="77777777" w:rsidR="00345447" w:rsidRPr="00806C8C" w:rsidRDefault="00C15B2B" w:rsidP="00E724F3">
            <w:pPr>
              <w:pStyle w:val="Cell"/>
            </w:pPr>
            <w:proofErr w:type="spellStart"/>
            <w:r w:rsidRPr="00C15B2B">
              <w:t>Không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thể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tham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số</w:t>
            </w:r>
            <w:proofErr w:type="spellEnd"/>
            <w:r w:rsidRPr="00C15B2B">
              <w:t xml:space="preserve"> con </w:t>
            </w:r>
            <w:proofErr w:type="spellStart"/>
            <w:r w:rsidRPr="00C15B2B">
              <w:t>trỏ</w:t>
            </w:r>
            <w:proofErr w:type="spellEnd"/>
            <w:r w:rsidRPr="00C15B2B">
              <w:t xml:space="preserve"> ở </w:t>
            </w:r>
            <w:proofErr w:type="spellStart"/>
            <w:r w:rsidRPr="00C15B2B">
              <w:t>chế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độ</w:t>
            </w:r>
            <w:proofErr w:type="spellEnd"/>
            <w:r w:rsidRPr="00C15B2B">
              <w:t xml:space="preserve"> </w:t>
            </w:r>
            <w:proofErr w:type="gramStart"/>
            <w:r w:rsidRPr="00C15B2B">
              <w:t>IN</w:t>
            </w:r>
            <w:proofErr w:type="gramEnd"/>
            <w:r w:rsidRPr="00C15B2B">
              <w:t xml:space="preserve"> OUT </w:t>
            </w:r>
            <w:proofErr w:type="spellStart"/>
            <w:r w:rsidRPr="00C15B2B">
              <w:t>mà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chỉ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có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thể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truyền</w:t>
            </w:r>
            <w:proofErr w:type="spellEnd"/>
            <w:r w:rsidRPr="00C15B2B">
              <w:t xml:space="preserve"> ở </w:t>
            </w:r>
            <w:proofErr w:type="spellStart"/>
            <w:r w:rsidRPr="00C15B2B">
              <w:t>chế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độ</w:t>
            </w:r>
            <w:proofErr w:type="spellEnd"/>
            <w:r w:rsidRPr="00C15B2B">
              <w:t xml:space="preserve"> 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3B7C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A59E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659DB5B2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CE3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190D" w14:textId="77777777" w:rsidR="00345447" w:rsidRPr="00806C8C" w:rsidRDefault="00C15B2B" w:rsidP="00E724F3">
            <w:pPr>
              <w:pStyle w:val="Cell"/>
            </w:pPr>
            <w:proofErr w:type="spellStart"/>
            <w:r w:rsidRPr="00C15B2B">
              <w:t>Không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thể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thực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hiện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phép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gán</w:t>
            </w:r>
            <w:proofErr w:type="spellEnd"/>
            <w:r w:rsidRPr="00C15B2B">
              <w:t xml:space="preserve"> con </w:t>
            </w:r>
            <w:proofErr w:type="spellStart"/>
            <w:r w:rsidRPr="00C15B2B">
              <w:t>trỏ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bằng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toán</w:t>
            </w:r>
            <w:proofErr w:type="spellEnd"/>
            <w:r w:rsidRPr="00C15B2B">
              <w:t xml:space="preserve"> </w:t>
            </w:r>
            <w:proofErr w:type="spellStart"/>
            <w:proofErr w:type="gramStart"/>
            <w:r w:rsidRPr="00C15B2B">
              <w:t>tử</w:t>
            </w:r>
            <w:proofErr w:type="spellEnd"/>
            <w:r w:rsidRPr="00C15B2B">
              <w:t xml:space="preserve"> :</w:t>
            </w:r>
            <w:proofErr w:type="gramEnd"/>
            <w:r w:rsidRPr="00C15B2B">
              <w:t>=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F858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FBAB" w14:textId="77777777" w:rsidR="00345447" w:rsidRPr="00BE43E9" w:rsidRDefault="00C15B2B" w:rsidP="00E724F3">
            <w:pPr>
              <w:pStyle w:val="QFGrade"/>
            </w:pPr>
            <w:r>
              <w:t>0</w:t>
            </w:r>
          </w:p>
        </w:tc>
      </w:tr>
      <w:tr w:rsidR="00345447" w14:paraId="20234E37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6120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054F" w14:textId="77777777" w:rsidR="00345447" w:rsidRPr="00806C8C" w:rsidRDefault="00C15B2B" w:rsidP="00E724F3">
            <w:pPr>
              <w:pStyle w:val="Cell"/>
            </w:pPr>
            <w:proofErr w:type="spellStart"/>
            <w:r w:rsidRPr="00C15B2B">
              <w:t>Biến</w:t>
            </w:r>
            <w:proofErr w:type="spellEnd"/>
            <w:r w:rsidRPr="00C15B2B">
              <w:t xml:space="preserve"> con </w:t>
            </w:r>
            <w:proofErr w:type="spellStart"/>
            <w:r w:rsidRPr="00C15B2B">
              <w:t>trỏ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được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khai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báo</w:t>
            </w:r>
            <w:proofErr w:type="spellEnd"/>
            <w:r w:rsidRPr="00C15B2B">
              <w:t xml:space="preserve"> p1 </w:t>
            </w:r>
            <w:proofErr w:type="spellStart"/>
            <w:r w:rsidRPr="00C15B2B">
              <w:t>và</w:t>
            </w:r>
            <w:proofErr w:type="spellEnd"/>
            <w:r w:rsidRPr="00C15B2B">
              <w:t xml:space="preserve"> p2 </w:t>
            </w:r>
            <w:proofErr w:type="spellStart"/>
            <w:r w:rsidRPr="00C15B2B">
              <w:t>phải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trùng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tên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với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tham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số</w:t>
            </w:r>
            <w:proofErr w:type="spellEnd"/>
            <w:r w:rsidRPr="00C15B2B">
              <w:t xml:space="preserve"> con </w:t>
            </w:r>
            <w:proofErr w:type="spellStart"/>
            <w:r w:rsidRPr="00C15B2B">
              <w:t>trỏ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truyền</w:t>
            </w:r>
            <w:proofErr w:type="spellEnd"/>
            <w:r w:rsidRPr="00C15B2B">
              <w:t xml:space="preserve"> </w:t>
            </w:r>
            <w:proofErr w:type="spellStart"/>
            <w:r w:rsidRPr="00C15B2B">
              <w:t>vào</w:t>
            </w:r>
            <w:proofErr w:type="spellEnd"/>
            <w:r w:rsidRPr="00C15B2B">
              <w:t xml:space="preserve"> pc1 </w:t>
            </w:r>
            <w:proofErr w:type="spellStart"/>
            <w:r w:rsidRPr="00C15B2B">
              <w:t>và</w:t>
            </w:r>
            <w:proofErr w:type="spellEnd"/>
            <w:r w:rsidRPr="00C15B2B">
              <w:t xml:space="preserve"> pc2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64C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18E78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9B40142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C4570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088AC" w14:textId="77777777" w:rsidR="00345447" w:rsidRPr="00BE43E9" w:rsidRDefault="00345447" w:rsidP="00E724F3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7DDB0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0936A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14D31FF9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F9D9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DCE81" w14:textId="77777777" w:rsidR="00345447" w:rsidRPr="00BE43E9" w:rsidRDefault="00345447" w:rsidP="00E724F3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7E815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F3077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481A8BD8" w14:textId="77777777" w:rsidTr="00E879CC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45AA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32B2" w14:textId="77777777" w:rsidR="00345447" w:rsidRPr="00BE43E9" w:rsidRDefault="00345447" w:rsidP="00E724F3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A963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19D2" w14:textId="77777777" w:rsidR="00345447" w:rsidRPr="00806C8C" w:rsidRDefault="00345447" w:rsidP="00E724F3">
            <w:pPr>
              <w:pStyle w:val="Cell"/>
            </w:pPr>
            <w:r w:rsidRPr="00806C8C">
              <w:t> </w:t>
            </w:r>
          </w:p>
        </w:tc>
      </w:tr>
      <w:tr w:rsidR="00345447" w14:paraId="29CDF47E" w14:textId="77777777" w:rsidTr="00E879CC">
        <w:trPr>
          <w:cantSplit/>
        </w:trPr>
        <w:tc>
          <w:tcPr>
            <w:tcW w:w="923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3AF5E" w14:textId="77777777" w:rsidR="00345447" w:rsidRPr="00806C8C" w:rsidRDefault="00345447" w:rsidP="00E724F3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7115" w14:textId="77777777" w:rsidR="00345447" w:rsidRPr="00806C8C" w:rsidRDefault="00345447" w:rsidP="00E724F3">
            <w:r w:rsidRPr="00806C8C">
              <w:t> </w:t>
            </w:r>
          </w:p>
        </w:tc>
      </w:tr>
    </w:tbl>
    <w:p w14:paraId="5D2952A6" w14:textId="77777777" w:rsidR="0044499E" w:rsidRPr="00FF24DC" w:rsidRDefault="0044499E" w:rsidP="0044499E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1"/>
      <w:proofErr w:type="spellStart"/>
      <w:r w:rsidRPr="00FF24DC">
        <w:rPr>
          <w:b/>
          <w:sz w:val="24"/>
          <w:szCs w:val="24"/>
        </w:rPr>
        <w:t>Câu</w:t>
      </w:r>
      <w:proofErr w:type="spellEnd"/>
      <w:r w:rsidRPr="00FF24DC">
        <w:rPr>
          <w:b/>
          <w:sz w:val="24"/>
          <w:szCs w:val="24"/>
        </w:rPr>
        <w:t xml:space="preserve"> </w:t>
      </w:r>
      <w:proofErr w:type="spellStart"/>
      <w:r w:rsidRPr="00FF24DC">
        <w:rPr>
          <w:b/>
          <w:sz w:val="24"/>
          <w:szCs w:val="24"/>
        </w:rPr>
        <w:t>hỏi</w:t>
      </w:r>
      <w:proofErr w:type="spellEnd"/>
      <w:r w:rsidRPr="00FF24DC">
        <w:rPr>
          <w:b/>
          <w:sz w:val="24"/>
          <w:szCs w:val="24"/>
        </w:rPr>
        <w:t xml:space="preserve"> </w:t>
      </w:r>
      <w:proofErr w:type="spellStart"/>
      <w:r w:rsidRPr="00FF24DC">
        <w:rPr>
          <w:b/>
          <w:sz w:val="24"/>
          <w:szCs w:val="24"/>
        </w:rPr>
        <w:t>Tự</w:t>
      </w:r>
      <w:proofErr w:type="spellEnd"/>
      <w:r w:rsidRPr="00FF24DC">
        <w:rPr>
          <w:b/>
          <w:sz w:val="24"/>
          <w:szCs w:val="24"/>
        </w:rPr>
        <w:t xml:space="preserve"> </w:t>
      </w:r>
      <w:proofErr w:type="spellStart"/>
      <w:r w:rsidRPr="00FF24DC">
        <w:rPr>
          <w:b/>
          <w:sz w:val="24"/>
          <w:szCs w:val="24"/>
        </w:rPr>
        <w:t>luận</w:t>
      </w:r>
      <w:proofErr w:type="spellEnd"/>
      <w:r w:rsidRPr="00FF24DC">
        <w:rPr>
          <w:b/>
          <w:sz w:val="24"/>
          <w:szCs w:val="24"/>
        </w:rPr>
        <w:t>:</w:t>
      </w:r>
      <w:commentRangeEnd w:id="1"/>
      <w:r w:rsidR="00271C13">
        <w:rPr>
          <w:rStyle w:val="CommentReference"/>
        </w:rPr>
        <w:commentReference w:id="1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44499E" w:rsidRPr="00FF24DC" w14:paraId="6A838E96" w14:textId="77777777" w:rsidTr="004167A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49215" w14:textId="77777777" w:rsidR="0044499E" w:rsidRPr="00DE0A21" w:rsidRDefault="0044499E" w:rsidP="004167A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Công ty ABC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Organization Exchange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04 role: Mailbox Server Role, Client Access Server Role, Edge Transport Server Role, Hub Transport Server Role. Anh </w:t>
            </w:r>
            <w:proofErr w:type="spellStart"/>
            <w:r>
              <w:rPr>
                <w:sz w:val="24"/>
                <w:szCs w:val="24"/>
              </w:rPr>
              <w:t>chị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hãy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thích</w:t>
            </w:r>
            <w:proofErr w:type="spellEnd"/>
            <w:r>
              <w:rPr>
                <w:sz w:val="24"/>
                <w:szCs w:val="24"/>
              </w:rPr>
              <w:t xml:space="preserve"> ý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từng</w:t>
            </w:r>
            <w:proofErr w:type="spellEnd"/>
            <w:r>
              <w:rPr>
                <w:sz w:val="24"/>
                <w:szCs w:val="24"/>
              </w:rPr>
              <w:t xml:space="preserve"> Role</w:t>
            </w:r>
            <w:r>
              <w:rPr>
                <w:sz w:val="24"/>
                <w:szCs w:val="24"/>
                <w:lang w:val="en-US"/>
              </w:rPr>
              <w:t>?</w:t>
            </w:r>
            <w:r w:rsidRPr="00FF24D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F90E" w14:textId="77777777" w:rsidR="0044499E" w:rsidRPr="00FF24DC" w:rsidRDefault="0044499E" w:rsidP="004167A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FF24DC">
              <w:rPr>
                <w:i/>
                <w:iCs/>
                <w:color w:val="0A4E83"/>
                <w:sz w:val="24"/>
                <w:szCs w:val="24"/>
                <w:lang w:eastAsia="ko-KR"/>
              </w:rPr>
              <w:t>ES</w:t>
            </w:r>
          </w:p>
        </w:tc>
      </w:tr>
      <w:tr w:rsidR="0044499E" w:rsidRPr="00FF24DC" w14:paraId="378A1337" w14:textId="77777777" w:rsidTr="004167A3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1FE09" w14:textId="77777777" w:rsidR="0044499E" w:rsidRPr="00FF24DC" w:rsidRDefault="0044499E" w:rsidP="004167A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FF24D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8E89" w14:textId="77777777" w:rsidR="0044499E" w:rsidRPr="00FF24DC" w:rsidRDefault="0044499E" w:rsidP="004167A3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13DA" w14:textId="77777777" w:rsidR="0044499E" w:rsidRPr="00FF24DC" w:rsidRDefault="0044499E" w:rsidP="004167A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FF24DC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9C96" w14:textId="77777777" w:rsidR="0044499E" w:rsidRPr="00FF24DC" w:rsidRDefault="0044499E" w:rsidP="004167A3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FF24DC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44499E" w:rsidRPr="00FF24DC" w14:paraId="3A6D637D" w14:textId="77777777" w:rsidTr="004167A3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EE09" w14:textId="77777777" w:rsidR="0044499E" w:rsidRPr="00FF24DC" w:rsidRDefault="0044499E" w:rsidP="004167A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FF24DC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BACEE" w14:textId="77777777" w:rsidR="0044499E" w:rsidRPr="00FF24DC" w:rsidRDefault="0044499E" w:rsidP="004167A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60240" w14:textId="77777777" w:rsidR="0044499E" w:rsidRPr="00FF24DC" w:rsidRDefault="0044499E" w:rsidP="004167A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FF24DC">
              <w:rPr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1848" w14:textId="77777777" w:rsidR="0044499E" w:rsidRPr="00FF24DC" w:rsidRDefault="0044499E" w:rsidP="004167A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FF24DC">
              <w:rPr>
                <w:sz w:val="24"/>
                <w:szCs w:val="24"/>
              </w:rPr>
              <w:t> </w:t>
            </w:r>
          </w:p>
        </w:tc>
      </w:tr>
      <w:tr w:rsidR="0044499E" w:rsidRPr="00FF24DC" w14:paraId="7B2B93DB" w14:textId="77777777" w:rsidTr="004167A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E8A61" w14:textId="77777777" w:rsidR="0044499E" w:rsidRPr="00FF24DC" w:rsidRDefault="0044499E" w:rsidP="004167A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FF24DC">
              <w:rPr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6828" w14:textId="77777777" w:rsidR="0044499E" w:rsidRPr="00FF24DC" w:rsidRDefault="0044499E" w:rsidP="004167A3">
            <w:pPr>
              <w:rPr>
                <w:sz w:val="24"/>
                <w:szCs w:val="24"/>
              </w:rPr>
            </w:pPr>
            <w:r w:rsidRPr="00FF24DC">
              <w:rPr>
                <w:sz w:val="24"/>
                <w:szCs w:val="24"/>
              </w:rPr>
              <w:t> </w:t>
            </w:r>
          </w:p>
        </w:tc>
      </w:tr>
    </w:tbl>
    <w:p w14:paraId="51D423C8" w14:textId="77777777" w:rsidR="0044499E" w:rsidRDefault="0044499E" w:rsidP="0044499E">
      <w:pPr>
        <w:spacing w:before="0" w:after="0" w:line="240" w:lineRule="auto"/>
        <w:jc w:val="left"/>
        <w:rPr>
          <w:sz w:val="24"/>
          <w:szCs w:val="24"/>
          <w:u w:val="single"/>
          <w:lang w:val="en-US"/>
        </w:rPr>
      </w:pPr>
      <w:proofErr w:type="spellStart"/>
      <w:r w:rsidRPr="006D6561">
        <w:rPr>
          <w:sz w:val="24"/>
          <w:szCs w:val="24"/>
          <w:u w:val="single"/>
          <w:lang w:val="en-US"/>
        </w:rPr>
        <w:t>Trả</w:t>
      </w:r>
      <w:proofErr w:type="spellEnd"/>
      <w:r w:rsidRPr="006D656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6D6561">
        <w:rPr>
          <w:sz w:val="24"/>
          <w:szCs w:val="24"/>
          <w:u w:val="single"/>
          <w:lang w:val="en-US"/>
        </w:rPr>
        <w:t>lời</w:t>
      </w:r>
      <w:proofErr w:type="spellEnd"/>
    </w:p>
    <w:p w14:paraId="526D86CC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- Edge Transport Server:</w:t>
      </w:r>
    </w:p>
    <w:p w14:paraId="4ED92377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mail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internet</w:t>
      </w:r>
    </w:p>
    <w:p w14:paraId="7B326086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spam mail</w:t>
      </w:r>
    </w:p>
    <w:p w14:paraId="56ADDBC8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- Hub Transport Server:</w:t>
      </w:r>
    </w:p>
    <w:p w14:paraId="66D55F18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mail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bộ</w:t>
      </w:r>
    </w:p>
    <w:p w14:paraId="22AE1AF3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spam mail</w:t>
      </w:r>
    </w:p>
    <w:p w14:paraId="0C4CA017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- Mailbox Server:</w:t>
      </w:r>
    </w:p>
    <w:p w14:paraId="72A65497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thống Exchange</w:t>
      </w:r>
    </w:p>
    <w:p w14:paraId="72081492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MAPI Client,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MS Outlook</w:t>
      </w:r>
    </w:p>
    <w:p w14:paraId="3B0A1EA6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- Client Access Server:</w:t>
      </w:r>
    </w:p>
    <w:p w14:paraId="0E4698A7" w14:textId="77777777" w:rsidR="0044499E" w:rsidRDefault="0044499E" w:rsidP="0044499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các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None-MAPI Client</w:t>
      </w:r>
    </w:p>
    <w:p w14:paraId="455B0A0C" w14:textId="77777777" w:rsidR="00E0791F" w:rsidRPr="00E0791F" w:rsidRDefault="00E0791F" w:rsidP="00E0791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2"/>
      <w:proofErr w:type="spellStart"/>
      <w:r w:rsidRPr="00E0791F">
        <w:rPr>
          <w:b/>
          <w:sz w:val="24"/>
          <w:szCs w:val="24"/>
        </w:rPr>
        <w:t>Câu</w:t>
      </w:r>
      <w:proofErr w:type="spellEnd"/>
      <w:r w:rsidRPr="00E0791F">
        <w:rPr>
          <w:b/>
          <w:sz w:val="24"/>
          <w:szCs w:val="24"/>
        </w:rPr>
        <w:t xml:space="preserve"> </w:t>
      </w:r>
      <w:proofErr w:type="spellStart"/>
      <w:r w:rsidRPr="00E0791F">
        <w:rPr>
          <w:b/>
          <w:sz w:val="24"/>
          <w:szCs w:val="24"/>
        </w:rPr>
        <w:t>hỏi</w:t>
      </w:r>
      <w:proofErr w:type="spellEnd"/>
      <w:r w:rsidRPr="00E0791F">
        <w:rPr>
          <w:b/>
          <w:sz w:val="24"/>
          <w:szCs w:val="24"/>
        </w:rPr>
        <w:t xml:space="preserve"> </w:t>
      </w:r>
      <w:proofErr w:type="spellStart"/>
      <w:r w:rsidRPr="00E0791F">
        <w:rPr>
          <w:b/>
          <w:sz w:val="24"/>
          <w:szCs w:val="24"/>
        </w:rPr>
        <w:t>Tự</w:t>
      </w:r>
      <w:proofErr w:type="spellEnd"/>
      <w:r w:rsidRPr="00E0791F">
        <w:rPr>
          <w:b/>
          <w:sz w:val="24"/>
          <w:szCs w:val="24"/>
        </w:rPr>
        <w:t xml:space="preserve"> </w:t>
      </w:r>
      <w:proofErr w:type="spellStart"/>
      <w:r w:rsidRPr="00E0791F">
        <w:rPr>
          <w:b/>
          <w:sz w:val="24"/>
          <w:szCs w:val="24"/>
        </w:rPr>
        <w:t>luận</w:t>
      </w:r>
      <w:proofErr w:type="spellEnd"/>
      <w:r w:rsidRPr="00E0791F">
        <w:rPr>
          <w:b/>
          <w:sz w:val="24"/>
          <w:szCs w:val="24"/>
        </w:rPr>
        <w:t>:</w:t>
      </w:r>
      <w:commentRangeEnd w:id="2"/>
      <w:r w:rsidR="00271C13">
        <w:rPr>
          <w:rStyle w:val="CommentReference"/>
        </w:rPr>
        <w:commentReference w:id="2"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3846"/>
        <w:gridCol w:w="4619"/>
        <w:gridCol w:w="770"/>
      </w:tblGrid>
      <w:tr w:rsidR="00E0791F" w:rsidRPr="00E0791F" w14:paraId="2AB7CF02" w14:textId="77777777" w:rsidTr="00271C13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3DDC" w14:textId="77777777" w:rsidR="00E0791F" w:rsidRPr="00E0791F" w:rsidRDefault="00E0791F" w:rsidP="00E0791F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E0791F">
              <w:rPr>
                <w:sz w:val="24"/>
                <w:szCs w:val="24"/>
                <w:lang w:val="en-US"/>
              </w:rPr>
              <w:t xml:space="preserve">Trung tâm CNTT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thực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hiện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khai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báo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thêm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1 user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trên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HĐH Linux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để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cấp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một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chương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trình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ngoài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>.</w:t>
            </w:r>
            <w:r w:rsidRPr="00E0791F">
              <w:rPr>
                <w:sz w:val="24"/>
                <w:szCs w:val="24"/>
                <w:lang w:val="en-US"/>
              </w:rPr>
              <w:br/>
            </w:r>
            <w:r w:rsidRPr="00E0791F">
              <w:rPr>
                <w:sz w:val="24"/>
                <w:szCs w:val="24"/>
                <w:lang w:val="en-US"/>
              </w:rPr>
              <w:br/>
              <w:t xml:space="preserve">Anh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mô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tả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các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tối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thiểu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cần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có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khi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khai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báo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thể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hiện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ở 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trong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 xml:space="preserve"> file /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etc</w:t>
            </w:r>
            <w:proofErr w:type="spellEnd"/>
            <w:r w:rsidRPr="00E0791F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E0791F">
              <w:rPr>
                <w:sz w:val="24"/>
                <w:szCs w:val="24"/>
                <w:lang w:val="en-US"/>
              </w:rPr>
              <w:t>passwd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AF00C" w14:textId="77777777" w:rsidR="00E0791F" w:rsidRPr="00E0791F" w:rsidRDefault="00E0791F" w:rsidP="00E0791F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E0791F">
              <w:rPr>
                <w:i/>
                <w:iCs/>
                <w:color w:val="0A4E83"/>
                <w:sz w:val="24"/>
                <w:szCs w:val="24"/>
                <w:lang w:eastAsia="ko-KR"/>
              </w:rPr>
              <w:t>ES</w:t>
            </w:r>
          </w:p>
        </w:tc>
      </w:tr>
      <w:tr w:rsidR="00E0791F" w:rsidRPr="00E0791F" w14:paraId="4E2B9F47" w14:textId="77777777" w:rsidTr="00271C13">
        <w:trPr>
          <w:cantSplit/>
          <w:tblHeader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409D" w14:textId="77777777" w:rsidR="00E0791F" w:rsidRPr="00E0791F" w:rsidRDefault="00E0791F" w:rsidP="00E0791F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0791F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AC6B" w14:textId="77777777" w:rsidR="00E0791F" w:rsidRPr="00E0791F" w:rsidRDefault="00E0791F" w:rsidP="00E0791F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72F21" w14:textId="77777777" w:rsidR="00E0791F" w:rsidRPr="00E0791F" w:rsidRDefault="00E0791F" w:rsidP="00E0791F">
            <w:pPr>
              <w:keepNext/>
              <w:spacing w:before="100" w:beforeAutospacing="1" w:after="100" w:afterAutospacing="1" w:line="200" w:lineRule="atLeast"/>
              <w:jc w:val="left"/>
              <w:rPr>
                <w:bCs/>
                <w:sz w:val="24"/>
                <w:szCs w:val="24"/>
              </w:rPr>
            </w:pPr>
            <w:r w:rsidRPr="00E0791F">
              <w:rPr>
                <w:bCs/>
                <w:sz w:val="24"/>
                <w:szCs w:val="24"/>
              </w:rPr>
              <w:t xml:space="preserve"> username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7EFEA" w14:textId="77777777" w:rsidR="00E0791F" w:rsidRPr="00E0791F" w:rsidRDefault="00E0791F" w:rsidP="00E0791F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0791F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E0791F" w:rsidRPr="00E0791F" w14:paraId="090FDAF7" w14:textId="77777777" w:rsidTr="00271C13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3444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> </w:t>
            </w: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0DDD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> </w:t>
            </w: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A62F" w14:textId="77777777" w:rsidR="00E0791F" w:rsidRPr="00E0791F" w:rsidRDefault="00E0791F" w:rsidP="00E0791F">
            <w:pPr>
              <w:keepNext/>
              <w:spacing w:before="20" w:after="40" w:line="240" w:lineRule="auto"/>
              <w:ind w:right="144"/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 xml:space="preserve"> </w:t>
            </w:r>
            <w:proofErr w:type="spellStart"/>
            <w:r w:rsidRPr="00E0791F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3D2D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> </w:t>
            </w:r>
          </w:p>
        </w:tc>
      </w:tr>
      <w:tr w:rsidR="00E0791F" w:rsidRPr="00E0791F" w14:paraId="217BCDA1" w14:textId="77777777" w:rsidTr="00271C13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FF3B2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4D5D2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BB12E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proofErr w:type="spellStart"/>
            <w:r w:rsidRPr="00E0791F">
              <w:rPr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590E07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</w:tr>
      <w:tr w:rsidR="00E0791F" w:rsidRPr="00E0791F" w14:paraId="5DD57E30" w14:textId="77777777" w:rsidTr="00271C13">
        <w:trPr>
          <w:cantSplit/>
        </w:trPr>
        <w:tc>
          <w:tcPr>
            <w:tcW w:w="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C5DFA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DF40C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  <w:tc>
          <w:tcPr>
            <w:tcW w:w="4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83AFC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>home directory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BD274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</w:p>
        </w:tc>
      </w:tr>
      <w:tr w:rsidR="00E0791F" w:rsidRPr="00E0791F" w14:paraId="56E55C6A" w14:textId="77777777" w:rsidTr="00271C13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6CD4E" w14:textId="77777777" w:rsidR="00E0791F" w:rsidRPr="00E0791F" w:rsidRDefault="00E0791F" w:rsidP="00E0791F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E0791F">
              <w:rPr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0952" w14:textId="77777777" w:rsidR="00E0791F" w:rsidRPr="00E0791F" w:rsidRDefault="00E0791F" w:rsidP="00E0791F">
            <w:pPr>
              <w:rPr>
                <w:sz w:val="24"/>
                <w:szCs w:val="24"/>
              </w:rPr>
            </w:pPr>
            <w:r w:rsidRPr="00E0791F">
              <w:rPr>
                <w:sz w:val="24"/>
                <w:szCs w:val="24"/>
              </w:rPr>
              <w:t> </w:t>
            </w:r>
          </w:p>
        </w:tc>
      </w:tr>
    </w:tbl>
    <w:p w14:paraId="38172F3E" w14:textId="77777777" w:rsidR="00271C13" w:rsidRPr="00271C13" w:rsidRDefault="00271C13" w:rsidP="00271C13">
      <w:pPr>
        <w:pStyle w:val="ListParagraph"/>
        <w:numPr>
          <w:ilvl w:val="0"/>
          <w:numId w:val="10"/>
        </w:numPr>
        <w:spacing w:after="120"/>
        <w:rPr>
          <w:rFonts w:eastAsia="SimSun"/>
          <w:b/>
          <w:sz w:val="28"/>
          <w:szCs w:val="28"/>
        </w:rPr>
      </w:pPr>
      <w:commentRangeStart w:id="3"/>
      <w:proofErr w:type="spellStart"/>
      <w:r w:rsidRPr="00271C13">
        <w:rPr>
          <w:rFonts w:eastAsia="SimSun"/>
          <w:b/>
          <w:sz w:val="28"/>
          <w:szCs w:val="28"/>
        </w:rPr>
        <w:t>Câu</w:t>
      </w:r>
      <w:proofErr w:type="spellEnd"/>
      <w:r w:rsidRPr="00271C13">
        <w:rPr>
          <w:rFonts w:eastAsia="SimSun"/>
          <w:b/>
          <w:sz w:val="28"/>
          <w:szCs w:val="28"/>
        </w:rPr>
        <w:t xml:space="preserve"> </w:t>
      </w:r>
      <w:proofErr w:type="spellStart"/>
      <w:r w:rsidRPr="00271C13">
        <w:rPr>
          <w:rFonts w:eastAsia="SimSun"/>
          <w:b/>
          <w:sz w:val="28"/>
          <w:szCs w:val="28"/>
        </w:rPr>
        <w:t>hỏi</w:t>
      </w:r>
      <w:proofErr w:type="spellEnd"/>
      <w:r w:rsidRPr="00271C13">
        <w:rPr>
          <w:rFonts w:eastAsia="SimSun"/>
          <w:b/>
          <w:sz w:val="28"/>
          <w:szCs w:val="28"/>
        </w:rPr>
        <w:t xml:space="preserve"> </w:t>
      </w:r>
      <w:proofErr w:type="spellStart"/>
      <w:r w:rsidRPr="00271C13">
        <w:rPr>
          <w:rFonts w:eastAsia="SimSun"/>
          <w:b/>
          <w:sz w:val="28"/>
          <w:szCs w:val="28"/>
        </w:rPr>
        <w:t>chọn</w:t>
      </w:r>
      <w:proofErr w:type="spellEnd"/>
      <w:r w:rsidRPr="00271C13">
        <w:rPr>
          <w:rFonts w:eastAsia="SimSun"/>
          <w:b/>
          <w:sz w:val="28"/>
          <w:szCs w:val="28"/>
        </w:rPr>
        <w:t xml:space="preserve"> 1 </w:t>
      </w:r>
      <w:proofErr w:type="spellStart"/>
      <w:r w:rsidRPr="00271C13">
        <w:rPr>
          <w:rFonts w:eastAsia="SimSun"/>
          <w:b/>
          <w:sz w:val="28"/>
          <w:szCs w:val="28"/>
        </w:rPr>
        <w:t>đáp</w:t>
      </w:r>
      <w:proofErr w:type="spellEnd"/>
      <w:r w:rsidRPr="00271C13">
        <w:rPr>
          <w:rFonts w:eastAsia="SimSun"/>
          <w:b/>
          <w:sz w:val="28"/>
          <w:szCs w:val="28"/>
        </w:rPr>
        <w:t xml:space="preserve"> </w:t>
      </w:r>
      <w:proofErr w:type="spellStart"/>
      <w:r w:rsidRPr="00271C13">
        <w:rPr>
          <w:rFonts w:eastAsia="SimSun"/>
          <w:b/>
          <w:sz w:val="28"/>
          <w:szCs w:val="28"/>
        </w:rPr>
        <w:t>án</w:t>
      </w:r>
      <w:proofErr w:type="spellEnd"/>
      <w:r w:rsidRPr="00271C13">
        <w:rPr>
          <w:rFonts w:eastAsia="SimSun"/>
          <w:b/>
          <w:sz w:val="28"/>
          <w:szCs w:val="28"/>
        </w:rPr>
        <w:t>:</w:t>
      </w:r>
      <w:commentRangeEnd w:id="3"/>
      <w:r>
        <w:rPr>
          <w:rStyle w:val="CommentReference"/>
        </w:rPr>
        <w:commentReference w:id="3"/>
      </w:r>
    </w:p>
    <w:tbl>
      <w:tblPr>
        <w:tblW w:w="998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2"/>
        <w:gridCol w:w="4611"/>
        <w:gridCol w:w="768"/>
      </w:tblGrid>
      <w:tr w:rsidR="00271C13" w:rsidRPr="00271C13" w14:paraId="22EE6012" w14:textId="77777777" w:rsidTr="007278D3">
        <w:trPr>
          <w:cantSplit/>
          <w:tblHeader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6C7C241A" w14:textId="77777777" w:rsidR="00271C13" w:rsidRPr="00271C13" w:rsidRDefault="00271C13" w:rsidP="00271C13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Anh/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Chị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cho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biết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để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update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bản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ghi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>trong</w:t>
            </w:r>
            <w:proofErr w:type="spellEnd"/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 </w:t>
            </w:r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 xml:space="preserve">database </w:t>
            </w:r>
            <w:proofErr w:type="spellStart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sử</w:t>
            </w:r>
            <w:proofErr w:type="spellEnd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dụng</w:t>
            </w:r>
            <w:proofErr w:type="spellEnd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câu</w:t>
            </w:r>
            <w:proofErr w:type="spellEnd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lệnh</w:t>
            </w:r>
            <w:proofErr w:type="spellEnd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nào</w:t>
            </w:r>
            <w:proofErr w:type="spellEnd"/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7181FDB1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71C13" w:rsidRPr="00271C13" w14:paraId="1D00EC13" w14:textId="77777777" w:rsidTr="007278D3">
        <w:trPr>
          <w:cantSplit/>
          <w:tblHeader/>
        </w:trPr>
        <w:tc>
          <w:tcPr>
            <w:tcW w:w="768" w:type="dxa"/>
            <w:tcMar>
              <w:left w:w="-15" w:type="dxa"/>
            </w:tcMar>
            <w:vAlign w:val="center"/>
          </w:tcPr>
          <w:p w14:paraId="2DE85441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4F5008E" w14:textId="77777777" w:rsidR="00271C13" w:rsidRPr="00271C13" w:rsidRDefault="00271C13" w:rsidP="00271C13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623113F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0A594035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271C13" w:rsidRPr="00271C13" w14:paraId="0868A6F6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76D5EEE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9DFBBFC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Select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273B7F20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088BA87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  <w:t>0</w:t>
            </w:r>
          </w:p>
        </w:tc>
      </w:tr>
      <w:tr w:rsidR="00271C13" w:rsidRPr="00271C13" w14:paraId="18CEAF24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31D9DDA5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0E18D837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Insert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A2B5E37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1CCA5294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  <w:lang w:val="en-US"/>
              </w:rPr>
              <w:t>0</w:t>
            </w:r>
          </w:p>
        </w:tc>
      </w:tr>
      <w:tr w:rsidR="00271C13" w:rsidRPr="00271C13" w14:paraId="715B9C9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4C21B478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41548DE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Update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7F994E5A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375FCD81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  <w:t>100</w:t>
            </w:r>
          </w:p>
        </w:tc>
      </w:tr>
      <w:tr w:rsidR="00271C13" w:rsidRPr="00271C13" w14:paraId="7A3058E5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2940933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6431E588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Delete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693F83D8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4B1F5D2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71C13" w:rsidRPr="00271C13" w14:paraId="24A1968E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BCF40B4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48F20871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83AA2BB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4C81A4F1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271C13" w:rsidRPr="00271C13" w14:paraId="2EC74184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661999BA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7F2B7418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Incorrect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4111C2C4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169B164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271C13" w:rsidRPr="00271C13" w14:paraId="458CF0EC" w14:textId="77777777" w:rsidTr="007278D3">
        <w:trPr>
          <w:cantSplit/>
        </w:trPr>
        <w:tc>
          <w:tcPr>
            <w:tcW w:w="768" w:type="dxa"/>
            <w:tcMar>
              <w:left w:w="-15" w:type="dxa"/>
            </w:tcMar>
            <w:vAlign w:val="center"/>
          </w:tcPr>
          <w:p w14:paraId="2D2925EB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3842" w:type="dxa"/>
            <w:tcMar>
              <w:left w:w="-15" w:type="dxa"/>
            </w:tcMar>
            <w:vAlign w:val="center"/>
          </w:tcPr>
          <w:p w14:paraId="1EA06E5B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left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General Feedback:</w:t>
            </w:r>
          </w:p>
        </w:tc>
        <w:tc>
          <w:tcPr>
            <w:tcW w:w="4611" w:type="dxa"/>
            <w:tcMar>
              <w:left w:w="-15" w:type="dxa"/>
            </w:tcMar>
            <w:vAlign w:val="center"/>
          </w:tcPr>
          <w:p w14:paraId="0BB66590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6F630A3E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color w:val="00000A"/>
                <w:sz w:val="18"/>
                <w:szCs w:val="18"/>
              </w:rPr>
              <w:t> </w:t>
            </w:r>
          </w:p>
        </w:tc>
      </w:tr>
      <w:tr w:rsidR="00271C13" w:rsidRPr="00271C13" w14:paraId="4725207A" w14:textId="77777777" w:rsidTr="007278D3">
        <w:trPr>
          <w:cantSplit/>
        </w:trPr>
        <w:tc>
          <w:tcPr>
            <w:tcW w:w="9221" w:type="dxa"/>
            <w:gridSpan w:val="3"/>
            <w:tcMar>
              <w:left w:w="-15" w:type="dxa"/>
            </w:tcMar>
            <w:vAlign w:val="center"/>
          </w:tcPr>
          <w:p w14:paraId="4B036613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0000A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Mar>
              <w:left w:w="-15" w:type="dxa"/>
            </w:tcMar>
            <w:vAlign w:val="center"/>
          </w:tcPr>
          <w:p w14:paraId="5C6FC6A9" w14:textId="77777777" w:rsidR="00271C13" w:rsidRPr="00271C13" w:rsidRDefault="00271C13" w:rsidP="00271C13">
            <w:pPr>
              <w:rPr>
                <w:rFonts w:eastAsia="SimSun"/>
                <w:color w:val="00000A"/>
              </w:rPr>
            </w:pPr>
            <w:r w:rsidRPr="00271C13">
              <w:rPr>
                <w:rFonts w:eastAsia="SimSun"/>
                <w:color w:val="00000A"/>
              </w:rPr>
              <w:t> </w:t>
            </w:r>
          </w:p>
        </w:tc>
      </w:tr>
    </w:tbl>
    <w:p w14:paraId="765BD56A" w14:textId="2B3D00F2" w:rsidR="00253889" w:rsidRDefault="00CB203B" w:rsidP="00CB203B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bookmarkStart w:id="4" w:name="_GoBack"/>
      <w:commentRangeStart w:id="5"/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hỏi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chọn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đáp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bookmarkEnd w:id="4"/>
      <w:commentRangeEnd w:id="5"/>
      <w:proofErr w:type="spellEnd"/>
      <w:r>
        <w:rPr>
          <w:rStyle w:val="CommentReference"/>
        </w:rPr>
        <w:commentReference w:id="5"/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3848"/>
        <w:gridCol w:w="4620"/>
        <w:gridCol w:w="770"/>
      </w:tblGrid>
      <w:tr w:rsidR="00CB203B" w:rsidRPr="00CB203B" w14:paraId="22AFA54F" w14:textId="77777777" w:rsidTr="007278D3">
        <w:trPr>
          <w:cantSplit/>
          <w:tblHeader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14:paraId="6C320EF2" w14:textId="77777777" w:rsidR="00CB203B" w:rsidRPr="00CB203B" w:rsidRDefault="00CB203B" w:rsidP="00CB203B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CB203B">
              <w:rPr>
                <w:sz w:val="24"/>
                <w:szCs w:val="24"/>
                <w:lang w:val="en-US"/>
              </w:rPr>
              <w:t>Anh (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chị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xin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vui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lòng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cho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biết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thứ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tự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đúng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từ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lớn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tới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nhỏ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khi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đề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cập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tới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cấu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trúc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logic </w:t>
            </w:r>
            <w:proofErr w:type="spellStart"/>
            <w:r w:rsidRPr="00CB203B">
              <w:rPr>
                <w:sz w:val="24"/>
                <w:szCs w:val="24"/>
                <w:lang w:val="en-US"/>
              </w:rPr>
              <w:t>của</w:t>
            </w:r>
            <w:proofErr w:type="spellEnd"/>
            <w:r w:rsidRPr="00CB203B">
              <w:rPr>
                <w:sz w:val="24"/>
                <w:szCs w:val="24"/>
                <w:lang w:val="en-US"/>
              </w:rPr>
              <w:t xml:space="preserve"> CSDL?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14:paraId="5774460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CB203B" w:rsidRPr="00CB203B" w14:paraId="67AB4EAF" w14:textId="77777777" w:rsidTr="007278D3">
        <w:trPr>
          <w:cantSplit/>
          <w:tblHeader/>
        </w:trPr>
        <w:tc>
          <w:tcPr>
            <w:tcW w:w="718" w:type="dxa"/>
            <w:tcMar>
              <w:left w:w="7" w:type="dxa"/>
            </w:tcMar>
            <w:vAlign w:val="center"/>
          </w:tcPr>
          <w:p w14:paraId="4765799A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1AF6E1BD" w14:textId="77777777" w:rsidR="00CB203B" w:rsidRPr="00CB203B" w:rsidRDefault="00CB203B" w:rsidP="00CB203B">
            <w:pPr>
              <w:numPr>
                <w:ilvl w:val="0"/>
                <w:numId w:val="36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0C3ECC81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60383738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203B" w:rsidRPr="00CB203B" w14:paraId="0C756BAB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31F68CA1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5A7DDC65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tablespace, extent, segment, block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297CFBB7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3AD159F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B203B" w:rsidRPr="00CB203B" w14:paraId="68A3E4B1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0FB03A2B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76B43C30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</w:rPr>
              <w:t>Database, tablespace, segment, extent, block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7B7602F5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795C6537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CB203B" w:rsidRPr="00CB203B" w14:paraId="6CF9FBEA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728941ED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16B302F5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segment, tablespace, extent, block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6C852D2B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4C22C55A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B203B" w:rsidRPr="00CB203B" w14:paraId="6223619C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4D422144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7D02FED9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extent, tablespace, segment, block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76F7C02B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19941CD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B203B" w:rsidRPr="00CB203B" w14:paraId="478CE5CE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02648108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64B6BDD6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519DA1D8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2756C9EA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203B" w:rsidRPr="00CB203B" w14:paraId="53F05783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0358FAD6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079BA5E8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793877AA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0653B26B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203B" w:rsidRPr="00CB203B" w14:paraId="487A51EC" w14:textId="77777777" w:rsidTr="007278D3">
        <w:trPr>
          <w:cantSplit/>
        </w:trPr>
        <w:tc>
          <w:tcPr>
            <w:tcW w:w="718" w:type="dxa"/>
            <w:tcMar>
              <w:left w:w="7" w:type="dxa"/>
            </w:tcMar>
            <w:vAlign w:val="center"/>
          </w:tcPr>
          <w:p w14:paraId="465A0F9C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600" w:type="dxa"/>
            <w:tcMar>
              <w:left w:w="7" w:type="dxa"/>
            </w:tcMar>
            <w:vAlign w:val="center"/>
          </w:tcPr>
          <w:p w14:paraId="0815B768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321" w:type="dxa"/>
            <w:tcMar>
              <w:left w:w="7" w:type="dxa"/>
            </w:tcMar>
            <w:vAlign w:val="center"/>
          </w:tcPr>
          <w:p w14:paraId="4429BB31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Mar>
              <w:left w:w="7" w:type="dxa"/>
            </w:tcMar>
            <w:vAlign w:val="center"/>
          </w:tcPr>
          <w:p w14:paraId="0FFF194D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CB203B" w:rsidRPr="00CB203B" w14:paraId="12AD7E6E" w14:textId="77777777" w:rsidTr="007278D3">
        <w:trPr>
          <w:cantSplit/>
        </w:trPr>
        <w:tc>
          <w:tcPr>
            <w:tcW w:w="8640" w:type="dxa"/>
            <w:gridSpan w:val="3"/>
            <w:tcMar>
              <w:left w:w="7" w:type="dxa"/>
            </w:tcMar>
            <w:vAlign w:val="center"/>
          </w:tcPr>
          <w:p w14:paraId="17A5B85B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Mar>
              <w:left w:w="7" w:type="dxa"/>
            </w:tcMar>
            <w:vAlign w:val="center"/>
          </w:tcPr>
          <w:p w14:paraId="4B9E4AEF" w14:textId="77777777" w:rsidR="00CB203B" w:rsidRPr="00CB203B" w:rsidRDefault="00CB203B" w:rsidP="00CB203B">
            <w:r w:rsidRPr="00CB203B">
              <w:t> </w:t>
            </w:r>
          </w:p>
        </w:tc>
      </w:tr>
    </w:tbl>
    <w:p w14:paraId="5E5A015B" w14:textId="77777777" w:rsidR="00CB203B" w:rsidRDefault="00CB203B" w:rsidP="00CB203B">
      <w:pPr>
        <w:pStyle w:val="BodyTextIndent"/>
        <w:ind w:left="720"/>
        <w:rPr>
          <w:b/>
          <w:sz w:val="28"/>
          <w:szCs w:val="28"/>
        </w:rPr>
      </w:pPr>
    </w:p>
    <w:sectPr w:rsidR="00CB203B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ran Thanh Ha" w:date="2016-05-27T21:22:00Z" w:initials="TTH">
    <w:p w14:paraId="00D4D4A2" w14:textId="77777777" w:rsidR="00271C13" w:rsidRDefault="00271C13">
      <w:pPr>
        <w:pStyle w:val="CommentText"/>
      </w:pPr>
      <w:r>
        <w:rPr>
          <w:rStyle w:val="CommentReference"/>
        </w:rPr>
        <w:annotationRef/>
      </w:r>
      <w:r>
        <w:t>VAS</w:t>
      </w:r>
    </w:p>
  </w:comment>
  <w:comment w:id="1" w:author="Tran Thanh Ha" w:date="2016-05-27T21:22:00Z" w:initials="TTH">
    <w:p w14:paraId="7FEE09F0" w14:textId="77777777" w:rsidR="00271C13" w:rsidRDefault="00271C13">
      <w:pPr>
        <w:pStyle w:val="CommentText"/>
      </w:pPr>
      <w:r>
        <w:rPr>
          <w:rStyle w:val="CommentReference"/>
        </w:rPr>
        <w:annotationRef/>
      </w:r>
      <w:r>
        <w:t>MSS</w:t>
      </w:r>
    </w:p>
  </w:comment>
  <w:comment w:id="2" w:author="Tran Thanh Ha" w:date="2016-05-27T21:22:00Z" w:initials="TTH">
    <w:p w14:paraId="6A003A24" w14:textId="77777777" w:rsidR="00271C13" w:rsidRDefault="00271C13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3" w:author="Tran Thanh Ha" w:date="2016-05-27T21:23:00Z" w:initials="TTH">
    <w:p w14:paraId="25C3697F" w14:textId="77777777" w:rsidR="00271C13" w:rsidRDefault="00271C13">
      <w:pPr>
        <w:pStyle w:val="CommentText"/>
      </w:pPr>
      <w:r>
        <w:rPr>
          <w:rStyle w:val="CommentReference"/>
        </w:rPr>
        <w:annotationRef/>
      </w:r>
      <w:r>
        <w:t>CCBS</w:t>
      </w:r>
    </w:p>
  </w:comment>
  <w:comment w:id="5" w:author="Tran Thanh Ha" w:date="2016-05-28T06:05:00Z" w:initials="TTH">
    <w:p w14:paraId="24FA5E2A" w14:textId="200D315C" w:rsidR="00CB203B" w:rsidRDefault="00CB203B">
      <w:pPr>
        <w:pStyle w:val="CommentText"/>
      </w:pPr>
      <w:r>
        <w:rPr>
          <w:rStyle w:val="CommentReference"/>
        </w:rPr>
        <w:annotationRef/>
      </w:r>
      <w:r>
        <w:t>DBA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D4D4A2" w15:done="0"/>
  <w15:commentEx w15:paraId="7FEE09F0" w15:done="0"/>
  <w15:commentEx w15:paraId="6A003A24" w15:done="0"/>
  <w15:commentEx w15:paraId="25C3697F" w15:done="0"/>
  <w15:commentEx w15:paraId="24FA5E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A4887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6125C16"/>
    <w:multiLevelType w:val="multilevel"/>
    <w:tmpl w:val="B1F0D3E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5" w15:restartNumberingAfterBreak="0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6" w15:restartNumberingAfterBreak="0">
    <w:nsid w:val="5836514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3"/>
  </w:num>
  <w:num w:numId="12">
    <w:abstractNumId w:val="32"/>
  </w:num>
  <w:num w:numId="13">
    <w:abstractNumId w:val="22"/>
  </w:num>
  <w:num w:numId="14">
    <w:abstractNumId w:val="12"/>
  </w:num>
  <w:num w:numId="15">
    <w:abstractNumId w:val="34"/>
  </w:num>
  <w:num w:numId="16">
    <w:abstractNumId w:val="31"/>
  </w:num>
  <w:num w:numId="17">
    <w:abstractNumId w:val="28"/>
  </w:num>
  <w:num w:numId="18">
    <w:abstractNumId w:val="29"/>
  </w:num>
  <w:num w:numId="19">
    <w:abstractNumId w:val="10"/>
  </w:num>
  <w:num w:numId="20">
    <w:abstractNumId w:val="18"/>
  </w:num>
  <w:num w:numId="21">
    <w:abstractNumId w:val="20"/>
  </w:num>
  <w:num w:numId="22">
    <w:abstractNumId w:val="17"/>
  </w:num>
  <w:num w:numId="23">
    <w:abstractNumId w:val="30"/>
  </w:num>
  <w:num w:numId="24">
    <w:abstractNumId w:val="33"/>
  </w:num>
  <w:num w:numId="25">
    <w:abstractNumId w:val="27"/>
  </w:num>
  <w:num w:numId="26">
    <w:abstractNumId w:val="35"/>
  </w:num>
  <w:num w:numId="27">
    <w:abstractNumId w:val="15"/>
  </w:num>
  <w:num w:numId="28">
    <w:abstractNumId w:val="16"/>
  </w:num>
  <w:num w:numId="29">
    <w:abstractNumId w:val="21"/>
  </w:num>
  <w:num w:numId="30">
    <w:abstractNumId w:val="19"/>
  </w:num>
  <w:num w:numId="31">
    <w:abstractNumId w:val="11"/>
  </w:num>
  <w:num w:numId="32">
    <w:abstractNumId w:val="26"/>
  </w:num>
  <w:num w:numId="33">
    <w:abstractNumId w:val="13"/>
  </w:num>
  <w:num w:numId="34">
    <w:abstractNumId w:val="24"/>
  </w:num>
  <w:num w:numId="35">
    <w:abstractNumId w:val="25"/>
  </w:num>
  <w:num w:numId="36">
    <w:abstractNumId w:val="1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71C13"/>
    <w:rsid w:val="002A5F52"/>
    <w:rsid w:val="002B2B1B"/>
    <w:rsid w:val="002B5EF9"/>
    <w:rsid w:val="002C14DF"/>
    <w:rsid w:val="002D1436"/>
    <w:rsid w:val="002D1E5F"/>
    <w:rsid w:val="002E4A8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4499E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2797A"/>
    <w:rsid w:val="00857618"/>
    <w:rsid w:val="00871C04"/>
    <w:rsid w:val="00876167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3770"/>
    <w:rsid w:val="00955E0A"/>
    <w:rsid w:val="00975917"/>
    <w:rsid w:val="009759B6"/>
    <w:rsid w:val="00983495"/>
    <w:rsid w:val="009A30F3"/>
    <w:rsid w:val="009A625F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A1629"/>
    <w:rsid w:val="00AC6C79"/>
    <w:rsid w:val="00AD279F"/>
    <w:rsid w:val="00AD3598"/>
    <w:rsid w:val="00AE7A6F"/>
    <w:rsid w:val="00B113E8"/>
    <w:rsid w:val="00B11AA6"/>
    <w:rsid w:val="00B12F95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0739"/>
    <w:rsid w:val="00B87B79"/>
    <w:rsid w:val="00BB6B7A"/>
    <w:rsid w:val="00BE43E9"/>
    <w:rsid w:val="00BE5677"/>
    <w:rsid w:val="00C00178"/>
    <w:rsid w:val="00C022B9"/>
    <w:rsid w:val="00C15B2B"/>
    <w:rsid w:val="00C64747"/>
    <w:rsid w:val="00C67855"/>
    <w:rsid w:val="00C72379"/>
    <w:rsid w:val="00C852B4"/>
    <w:rsid w:val="00C85E23"/>
    <w:rsid w:val="00CB203B"/>
    <w:rsid w:val="00CD4910"/>
    <w:rsid w:val="00CF010C"/>
    <w:rsid w:val="00CF3B4C"/>
    <w:rsid w:val="00D07C0D"/>
    <w:rsid w:val="00D1764C"/>
    <w:rsid w:val="00D36C21"/>
    <w:rsid w:val="00D47819"/>
    <w:rsid w:val="00D74034"/>
    <w:rsid w:val="00DA08C0"/>
    <w:rsid w:val="00DC38F1"/>
    <w:rsid w:val="00DD4E4B"/>
    <w:rsid w:val="00E0791F"/>
    <w:rsid w:val="00E4533F"/>
    <w:rsid w:val="00E55EE7"/>
    <w:rsid w:val="00E77742"/>
    <w:rsid w:val="00E879CC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B1E60"/>
    <w:rsid w:val="00FC3D4F"/>
    <w:rsid w:val="00FC6D84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D2AB3"/>
  <w15:docId w15:val="{805CBAEF-A9A6-4F5F-8365-72999123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271C1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1C13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71C13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271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1C13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271C13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2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8</cp:revision>
  <cp:lastPrinted>2009-03-13T16:29:00Z</cp:lastPrinted>
  <dcterms:created xsi:type="dcterms:W3CDTF">2016-05-26T01:53:00Z</dcterms:created>
  <dcterms:modified xsi:type="dcterms:W3CDTF">2016-05-27T23:05:00Z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