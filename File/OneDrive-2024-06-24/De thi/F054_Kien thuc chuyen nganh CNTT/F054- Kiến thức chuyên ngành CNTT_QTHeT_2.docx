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6E584" w14:textId="77777777" w:rsidR="00B50B62" w:rsidRDefault="00E94533" w:rsidP="00E94533">
      <w:pPr>
        <w:pStyle w:val="Title"/>
        <w:jc w:val="center"/>
      </w:pPr>
      <w:r>
        <w:t>ĐỀ THI ĐÁNH GIÁ NĂNG LỰC</w:t>
      </w:r>
    </w:p>
    <w:p w14:paraId="341FDEEE" w14:textId="77777777"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45B83278" w14:textId="77777777" w:rsidR="00EE18B2" w:rsidRDefault="00E94533" w:rsidP="005664AE">
      <w:pPr>
        <w:pStyle w:val="Title"/>
        <w:jc w:val="center"/>
        <w:rPr>
          <w:sz w:val="24"/>
          <w:szCs w:val="24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</w:t>
      </w:r>
      <w:r w:rsidR="00345447" w:rsidRPr="00345447">
        <w:rPr>
          <w:sz w:val="26"/>
          <w:szCs w:val="26"/>
        </w:rPr>
        <w:t xml:space="preserve">F054- </w:t>
      </w:r>
      <w:proofErr w:type="spellStart"/>
      <w:r w:rsidR="00345447" w:rsidRPr="00345447">
        <w:rPr>
          <w:sz w:val="26"/>
          <w:szCs w:val="26"/>
        </w:rPr>
        <w:t>Kiến</w:t>
      </w:r>
      <w:proofErr w:type="spellEnd"/>
      <w:r w:rsidR="00345447" w:rsidRPr="00345447">
        <w:rPr>
          <w:sz w:val="26"/>
          <w:szCs w:val="26"/>
        </w:rPr>
        <w:t xml:space="preserve"> </w:t>
      </w:r>
      <w:proofErr w:type="spellStart"/>
      <w:r w:rsidR="00345447" w:rsidRPr="00345447">
        <w:rPr>
          <w:sz w:val="26"/>
          <w:szCs w:val="26"/>
        </w:rPr>
        <w:t>thức</w:t>
      </w:r>
      <w:proofErr w:type="spellEnd"/>
      <w:r w:rsidR="00345447" w:rsidRPr="00345447">
        <w:rPr>
          <w:sz w:val="26"/>
          <w:szCs w:val="26"/>
        </w:rPr>
        <w:t xml:space="preserve"> </w:t>
      </w:r>
      <w:proofErr w:type="spellStart"/>
      <w:r w:rsidR="00345447" w:rsidRPr="00345447">
        <w:rPr>
          <w:sz w:val="26"/>
          <w:szCs w:val="26"/>
        </w:rPr>
        <w:t>chuyên</w:t>
      </w:r>
      <w:proofErr w:type="spellEnd"/>
      <w:r w:rsidR="00345447" w:rsidRPr="00345447">
        <w:rPr>
          <w:sz w:val="26"/>
          <w:szCs w:val="26"/>
        </w:rPr>
        <w:t xml:space="preserve"> </w:t>
      </w:r>
      <w:proofErr w:type="spellStart"/>
      <w:r w:rsidR="00345447" w:rsidRPr="00345447">
        <w:rPr>
          <w:sz w:val="26"/>
          <w:szCs w:val="26"/>
        </w:rPr>
        <w:t>ngành</w:t>
      </w:r>
      <w:proofErr w:type="spellEnd"/>
      <w:r w:rsidR="00345447" w:rsidRPr="00345447">
        <w:rPr>
          <w:sz w:val="26"/>
          <w:szCs w:val="26"/>
        </w:rPr>
        <w:t xml:space="preserve"> CNTT </w:t>
      </w:r>
      <w:proofErr w:type="spellStart"/>
      <w:r w:rsidR="00345447">
        <w:rPr>
          <w:sz w:val="26"/>
          <w:szCs w:val="26"/>
        </w:rPr>
        <w:t>Cấp</w:t>
      </w:r>
      <w:proofErr w:type="spellEnd"/>
      <w:r w:rsidR="00345447">
        <w:rPr>
          <w:sz w:val="26"/>
          <w:szCs w:val="26"/>
        </w:rPr>
        <w:t xml:space="preserve"> </w:t>
      </w:r>
      <w:proofErr w:type="spellStart"/>
      <w:r w:rsidR="00345447">
        <w:rPr>
          <w:sz w:val="26"/>
          <w:szCs w:val="26"/>
        </w:rPr>
        <w:t>độ</w:t>
      </w:r>
      <w:proofErr w:type="spellEnd"/>
      <w:r w:rsidR="00345447">
        <w:rPr>
          <w:sz w:val="26"/>
          <w:szCs w:val="26"/>
        </w:rPr>
        <w:t xml:space="preserve"> </w:t>
      </w:r>
      <w:r w:rsidR="00983495">
        <w:rPr>
          <w:sz w:val="26"/>
          <w:szCs w:val="26"/>
        </w:rPr>
        <w:t>2</w:t>
      </w:r>
    </w:p>
    <w:p w14:paraId="4674EF8C" w14:textId="77777777" w:rsidR="00292A63" w:rsidRPr="00292A63" w:rsidRDefault="00292A63" w:rsidP="00292A63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commentRangeStart w:id="0"/>
      <w:proofErr w:type="spellStart"/>
      <w:r w:rsidRPr="00292A63">
        <w:rPr>
          <w:b/>
          <w:sz w:val="28"/>
          <w:szCs w:val="28"/>
        </w:rPr>
        <w:t>Câu</w:t>
      </w:r>
      <w:proofErr w:type="spellEnd"/>
      <w:r w:rsidRPr="00292A63">
        <w:rPr>
          <w:b/>
          <w:sz w:val="28"/>
          <w:szCs w:val="28"/>
        </w:rPr>
        <w:t xml:space="preserve"> </w:t>
      </w:r>
      <w:proofErr w:type="spellStart"/>
      <w:r w:rsidRPr="00292A63">
        <w:rPr>
          <w:b/>
          <w:sz w:val="28"/>
          <w:szCs w:val="28"/>
        </w:rPr>
        <w:t>hỏi</w:t>
      </w:r>
      <w:proofErr w:type="spellEnd"/>
      <w:r w:rsidRPr="00292A63">
        <w:rPr>
          <w:b/>
          <w:sz w:val="28"/>
          <w:szCs w:val="28"/>
        </w:rPr>
        <w:t xml:space="preserve"> </w:t>
      </w:r>
      <w:proofErr w:type="spellStart"/>
      <w:r w:rsidRPr="00292A63">
        <w:rPr>
          <w:b/>
          <w:sz w:val="28"/>
          <w:szCs w:val="28"/>
        </w:rPr>
        <w:t>chọn</w:t>
      </w:r>
      <w:proofErr w:type="spellEnd"/>
      <w:r w:rsidRPr="00292A63">
        <w:rPr>
          <w:b/>
          <w:sz w:val="28"/>
          <w:szCs w:val="28"/>
        </w:rPr>
        <w:t xml:space="preserve"> 1 </w:t>
      </w:r>
      <w:proofErr w:type="spellStart"/>
      <w:r w:rsidRPr="00292A63">
        <w:rPr>
          <w:b/>
          <w:sz w:val="28"/>
          <w:szCs w:val="28"/>
        </w:rPr>
        <w:t>đáp</w:t>
      </w:r>
      <w:proofErr w:type="spellEnd"/>
      <w:r w:rsidRPr="00292A63">
        <w:rPr>
          <w:b/>
          <w:sz w:val="28"/>
          <w:szCs w:val="28"/>
        </w:rPr>
        <w:t xml:space="preserve"> </w:t>
      </w:r>
      <w:proofErr w:type="spellStart"/>
      <w:r w:rsidRPr="00292A63">
        <w:rPr>
          <w:b/>
          <w:sz w:val="28"/>
          <w:szCs w:val="28"/>
        </w:rPr>
        <w:t>án</w:t>
      </w:r>
      <w:proofErr w:type="spellEnd"/>
      <w:r w:rsidRPr="00292A63">
        <w:rPr>
          <w:b/>
          <w:sz w:val="28"/>
          <w:szCs w:val="28"/>
        </w:rPr>
        <w:t>:</w:t>
      </w:r>
      <w:commentRangeEnd w:id="0"/>
      <w:r w:rsidR="00DE41F0">
        <w:rPr>
          <w:rStyle w:val="CommentReference"/>
        </w:rPr>
        <w:commentReference w:id="0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292A63" w:rsidRPr="00292A63" w14:paraId="1F4F85C9" w14:textId="77777777" w:rsidTr="00FD1F7F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6B26B" w14:textId="77777777" w:rsidR="00292A63" w:rsidRPr="00292A63" w:rsidRDefault="00292A63" w:rsidP="00292A63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92A63">
              <w:rPr>
                <w:sz w:val="24"/>
                <w:szCs w:val="24"/>
                <w:lang w:val="en-US"/>
              </w:rPr>
              <w:t>Anh/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Chị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biết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trên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HĐH Linux,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mỗi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tiến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chạy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trong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thống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đặc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trưng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bởi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tham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nào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dưới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đây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75D34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292A63" w:rsidRPr="00292A63" w14:paraId="06CDC419" w14:textId="77777777" w:rsidTr="00FD1F7F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C2717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48A99" w14:textId="77777777" w:rsidR="00292A63" w:rsidRPr="00292A63" w:rsidRDefault="00292A63" w:rsidP="00292A6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60957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12ED1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92A63" w:rsidRPr="00292A63" w14:paraId="14CA6896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8A117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8B70F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PUID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3B421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25597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92A63" w:rsidRPr="00292A63" w14:paraId="61BA84C6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AF718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1AD4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PID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FF8F3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E7C7B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sz w:val="24"/>
                <w:szCs w:val="18"/>
              </w:rPr>
              <w:t>100</w:t>
            </w:r>
          </w:p>
        </w:tc>
      </w:tr>
      <w:tr w:rsidR="00292A63" w:rsidRPr="00292A63" w14:paraId="4DE3C42D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49724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7198B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PGUID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BBEB0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F53EE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92A63" w:rsidRPr="00292A63" w14:paraId="1183B39A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9CFC9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518E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GUID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92950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2C245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92A63" w:rsidRPr="00292A63" w14:paraId="25C9DEEF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DC8F5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30059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129A7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7C4E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29249F72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4AF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AE543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9F4A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BCF82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3F905D72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59D7F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7FD1B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5EB4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F9694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775A02F1" w14:textId="77777777" w:rsidTr="00FD1F7F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A24D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82D2D" w14:textId="77777777" w:rsidR="00292A63" w:rsidRPr="00292A63" w:rsidRDefault="00292A63" w:rsidP="00292A63">
            <w:r w:rsidRPr="00292A63">
              <w:t> </w:t>
            </w:r>
          </w:p>
        </w:tc>
      </w:tr>
    </w:tbl>
    <w:p w14:paraId="532FD175" w14:textId="77777777" w:rsidR="00292A63" w:rsidRPr="00292A63" w:rsidRDefault="00292A63" w:rsidP="00292A63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commentRangeStart w:id="1"/>
      <w:proofErr w:type="spellStart"/>
      <w:r w:rsidRPr="00292A63">
        <w:rPr>
          <w:b/>
          <w:sz w:val="28"/>
          <w:szCs w:val="28"/>
        </w:rPr>
        <w:t>Câu</w:t>
      </w:r>
      <w:proofErr w:type="spellEnd"/>
      <w:r w:rsidRPr="00292A63">
        <w:rPr>
          <w:b/>
          <w:sz w:val="28"/>
          <w:szCs w:val="28"/>
        </w:rPr>
        <w:t xml:space="preserve"> </w:t>
      </w:r>
      <w:proofErr w:type="spellStart"/>
      <w:r w:rsidRPr="00292A63">
        <w:rPr>
          <w:b/>
          <w:sz w:val="28"/>
          <w:szCs w:val="28"/>
        </w:rPr>
        <w:t>hỏi</w:t>
      </w:r>
      <w:proofErr w:type="spellEnd"/>
      <w:r w:rsidRPr="00292A63">
        <w:rPr>
          <w:b/>
          <w:sz w:val="28"/>
          <w:szCs w:val="28"/>
        </w:rPr>
        <w:t xml:space="preserve"> </w:t>
      </w:r>
      <w:proofErr w:type="spellStart"/>
      <w:r w:rsidRPr="00292A63">
        <w:rPr>
          <w:b/>
          <w:sz w:val="28"/>
          <w:szCs w:val="28"/>
        </w:rPr>
        <w:t>chọn</w:t>
      </w:r>
      <w:proofErr w:type="spellEnd"/>
      <w:r w:rsidRPr="00292A63">
        <w:rPr>
          <w:b/>
          <w:sz w:val="28"/>
          <w:szCs w:val="28"/>
        </w:rPr>
        <w:t xml:space="preserve"> 1 </w:t>
      </w:r>
      <w:proofErr w:type="spellStart"/>
      <w:r w:rsidRPr="00292A63">
        <w:rPr>
          <w:b/>
          <w:sz w:val="28"/>
          <w:szCs w:val="28"/>
        </w:rPr>
        <w:t>đáp</w:t>
      </w:r>
      <w:proofErr w:type="spellEnd"/>
      <w:r w:rsidRPr="00292A63">
        <w:rPr>
          <w:b/>
          <w:sz w:val="28"/>
          <w:szCs w:val="28"/>
        </w:rPr>
        <w:t xml:space="preserve"> </w:t>
      </w:r>
      <w:proofErr w:type="spellStart"/>
      <w:r w:rsidRPr="00292A63">
        <w:rPr>
          <w:b/>
          <w:sz w:val="28"/>
          <w:szCs w:val="28"/>
        </w:rPr>
        <w:t>án</w:t>
      </w:r>
      <w:proofErr w:type="spellEnd"/>
      <w:r w:rsidRPr="00292A63">
        <w:rPr>
          <w:b/>
          <w:sz w:val="28"/>
          <w:szCs w:val="28"/>
        </w:rPr>
        <w:t>:</w:t>
      </w:r>
      <w:commentRangeEnd w:id="1"/>
      <w:r w:rsidR="00DE41F0">
        <w:rPr>
          <w:rStyle w:val="CommentReference"/>
        </w:rPr>
        <w:commentReference w:id="1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292A63" w:rsidRPr="00292A63" w14:paraId="0FFA5362" w14:textId="77777777" w:rsidTr="00FD1F7F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363B9" w14:textId="77777777" w:rsidR="00292A63" w:rsidRPr="00292A63" w:rsidRDefault="00292A63" w:rsidP="00292A63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92A63">
              <w:rPr>
                <w:sz w:val="24"/>
                <w:szCs w:val="24"/>
                <w:lang w:val="en-US"/>
              </w:rPr>
              <w:t>Anh/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Chị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biết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thiết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bị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route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định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nghĩa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hoạt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trong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phân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lớp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nào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mô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92A63">
              <w:rPr>
                <w:sz w:val="26"/>
                <w:szCs w:val="26"/>
                <w:lang w:val="en-US"/>
              </w:rPr>
              <w:t>hình</w:t>
            </w:r>
            <w:proofErr w:type="spellEnd"/>
            <w:r w:rsidRPr="00292A63">
              <w:rPr>
                <w:sz w:val="26"/>
                <w:szCs w:val="26"/>
                <w:lang w:val="en-US"/>
              </w:rPr>
              <w:t xml:space="preserve"> OSI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59178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292A63" w:rsidRPr="00292A63" w14:paraId="5BA61898" w14:textId="77777777" w:rsidTr="00FD1F7F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D7F37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625B0" w14:textId="77777777" w:rsidR="00292A63" w:rsidRPr="00292A63" w:rsidRDefault="00292A63" w:rsidP="00292A6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C06D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32098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92A63" w:rsidRPr="00292A63" w14:paraId="1D8A126A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73F6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F57B1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Physical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40B66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29AF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92A63" w:rsidRPr="00292A63" w14:paraId="7A6F2668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13F74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C21E7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Transport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D6FD0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750AE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92A63" w:rsidRPr="00292A63" w14:paraId="2A3531F8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16616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608AC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Data Link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78E8B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3F17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sz w:val="24"/>
                <w:szCs w:val="18"/>
              </w:rPr>
              <w:t>0</w:t>
            </w:r>
          </w:p>
        </w:tc>
      </w:tr>
      <w:tr w:rsidR="00292A63" w:rsidRPr="00292A63" w14:paraId="3C0509D5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ABE0D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9D31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Network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3CF14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152C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100</w:t>
            </w:r>
          </w:p>
        </w:tc>
      </w:tr>
      <w:tr w:rsidR="00292A63" w:rsidRPr="00292A63" w14:paraId="165BF993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709D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78AA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ED963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69DAF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6DCC93A4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23C51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0C6F1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CEB63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EF4A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6814A432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8E6C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A1EDB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B19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6BB84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2138CC15" w14:textId="77777777" w:rsidTr="00FD1F7F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C0BEB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23CF1" w14:textId="77777777" w:rsidR="00292A63" w:rsidRPr="00292A63" w:rsidRDefault="00292A63" w:rsidP="00292A63">
            <w:r w:rsidRPr="00292A63">
              <w:t> </w:t>
            </w:r>
          </w:p>
        </w:tc>
      </w:tr>
    </w:tbl>
    <w:p w14:paraId="1AFA1600" w14:textId="77777777" w:rsidR="00292A63" w:rsidRPr="00292A63" w:rsidRDefault="00292A63" w:rsidP="00292A63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commentRangeStart w:id="2"/>
      <w:proofErr w:type="spellStart"/>
      <w:r w:rsidRPr="00292A63">
        <w:rPr>
          <w:b/>
          <w:sz w:val="28"/>
          <w:szCs w:val="28"/>
        </w:rPr>
        <w:t>Câu</w:t>
      </w:r>
      <w:proofErr w:type="spellEnd"/>
      <w:r w:rsidRPr="00292A63">
        <w:rPr>
          <w:b/>
          <w:sz w:val="28"/>
          <w:szCs w:val="28"/>
        </w:rPr>
        <w:t xml:space="preserve"> </w:t>
      </w:r>
      <w:proofErr w:type="spellStart"/>
      <w:r w:rsidRPr="00292A63">
        <w:rPr>
          <w:b/>
          <w:sz w:val="28"/>
          <w:szCs w:val="28"/>
        </w:rPr>
        <w:t>hỏi</w:t>
      </w:r>
      <w:proofErr w:type="spellEnd"/>
      <w:r w:rsidRPr="00292A63">
        <w:rPr>
          <w:b/>
          <w:sz w:val="28"/>
          <w:szCs w:val="28"/>
        </w:rPr>
        <w:t xml:space="preserve"> </w:t>
      </w:r>
      <w:proofErr w:type="spellStart"/>
      <w:r w:rsidRPr="00292A63">
        <w:rPr>
          <w:b/>
          <w:sz w:val="28"/>
          <w:szCs w:val="28"/>
        </w:rPr>
        <w:t>chọn</w:t>
      </w:r>
      <w:proofErr w:type="spellEnd"/>
      <w:r w:rsidRPr="00292A63">
        <w:rPr>
          <w:b/>
          <w:sz w:val="28"/>
          <w:szCs w:val="28"/>
        </w:rPr>
        <w:t xml:space="preserve"> 1 </w:t>
      </w:r>
      <w:proofErr w:type="spellStart"/>
      <w:r w:rsidRPr="00292A63">
        <w:rPr>
          <w:b/>
          <w:sz w:val="28"/>
          <w:szCs w:val="28"/>
        </w:rPr>
        <w:t>đáp</w:t>
      </w:r>
      <w:proofErr w:type="spellEnd"/>
      <w:r w:rsidRPr="00292A63">
        <w:rPr>
          <w:b/>
          <w:sz w:val="28"/>
          <w:szCs w:val="28"/>
        </w:rPr>
        <w:t xml:space="preserve"> </w:t>
      </w:r>
      <w:proofErr w:type="spellStart"/>
      <w:r w:rsidRPr="00292A63">
        <w:rPr>
          <w:b/>
          <w:sz w:val="28"/>
          <w:szCs w:val="28"/>
        </w:rPr>
        <w:t>án</w:t>
      </w:r>
      <w:proofErr w:type="spellEnd"/>
      <w:r w:rsidRPr="00292A63">
        <w:rPr>
          <w:b/>
          <w:sz w:val="28"/>
          <w:szCs w:val="28"/>
        </w:rPr>
        <w:t>:</w:t>
      </w:r>
      <w:commentRangeEnd w:id="2"/>
      <w:r w:rsidR="00DE41F0">
        <w:rPr>
          <w:rStyle w:val="CommentReference"/>
        </w:rPr>
        <w:commentReference w:id="2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292A63" w:rsidRPr="00292A63" w14:paraId="15AAA625" w14:textId="77777777" w:rsidTr="00FD1F7F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AC5B6" w14:textId="77777777" w:rsidR="00292A63" w:rsidRPr="00292A63" w:rsidRDefault="00292A63" w:rsidP="00292A63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92A63">
              <w:rPr>
                <w:sz w:val="24"/>
                <w:szCs w:val="24"/>
                <w:lang w:val="en-US"/>
              </w:rPr>
              <w:t>Anh/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Chị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hãy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biết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giao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thức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nào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được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dùng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giám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sát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các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thiết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bị</w:t>
            </w:r>
            <w:proofErr w:type="spellEnd"/>
            <w:r w:rsidRPr="00292A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A63">
              <w:rPr>
                <w:sz w:val="24"/>
                <w:szCs w:val="24"/>
                <w:lang w:val="en-US"/>
              </w:rPr>
              <w:t>mạng</w:t>
            </w:r>
            <w:proofErr w:type="spell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F8414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292A63" w:rsidRPr="00292A63" w14:paraId="0EBDCF1E" w14:textId="77777777" w:rsidTr="00FD1F7F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499BB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A6EEF" w14:textId="77777777" w:rsidR="00292A63" w:rsidRPr="00292A63" w:rsidRDefault="00292A63" w:rsidP="00292A6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6BB0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26DD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92A63" w:rsidRPr="00292A63" w14:paraId="1A3B3D68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7BC8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C5EE1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SMTP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0B28F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EE319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92A63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292A63" w:rsidRPr="00292A63" w14:paraId="586D0916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F740E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1C8B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SMNP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7EA38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14B93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92A63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292A63" w:rsidRPr="00292A63" w14:paraId="22C87430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8428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4D35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92A63">
              <w:rPr>
                <w:color w:val="000000"/>
                <w:sz w:val="24"/>
                <w:szCs w:val="26"/>
              </w:rPr>
              <w:t>SMPP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C7E28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09E5F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92A63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292A63" w:rsidRPr="00292A63" w14:paraId="57EAAFAC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E0876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78B75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SNMP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DD341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E56F5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92A63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292A63" w:rsidRPr="00292A63" w14:paraId="7A4759E4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3BF0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59F4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1B17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21B8B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5664D714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7B1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ECD31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28E3E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7B844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6F7EA6DF" w14:textId="77777777" w:rsidTr="00FD1F7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BF3F4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C1BC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7514B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677CB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7113E603" w14:textId="77777777" w:rsidTr="00FD1F7F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4AA14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D9EDA" w14:textId="77777777" w:rsidR="00292A63" w:rsidRPr="00292A63" w:rsidRDefault="00292A63" w:rsidP="00292A63">
            <w:r w:rsidRPr="00292A63">
              <w:t> </w:t>
            </w:r>
          </w:p>
        </w:tc>
      </w:tr>
    </w:tbl>
    <w:p w14:paraId="236BF29C" w14:textId="77777777" w:rsidR="00292A63" w:rsidRDefault="00292A63" w:rsidP="00345447">
      <w:pPr>
        <w:pStyle w:val="Heading1"/>
      </w:pPr>
    </w:p>
    <w:p w14:paraId="7F470556" w14:textId="77777777" w:rsidR="00253889" w:rsidRPr="00292A63" w:rsidRDefault="00292A63" w:rsidP="00292A63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commentRangeStart w:id="3"/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hỏi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chọn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đáp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commentRangeEnd w:id="3"/>
      <w:proofErr w:type="spellEnd"/>
      <w:r w:rsidR="00DE41F0">
        <w:rPr>
          <w:rStyle w:val="CommentReference"/>
        </w:rPr>
        <w:commentReference w:id="3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848"/>
        <w:gridCol w:w="4618"/>
        <w:gridCol w:w="769"/>
      </w:tblGrid>
      <w:tr w:rsidR="00345447" w14:paraId="4713B58D" w14:textId="77777777" w:rsidTr="00E724F3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4BD0F" w14:textId="77777777" w:rsidR="00345447" w:rsidRPr="00345447" w:rsidRDefault="00345447" w:rsidP="00983495">
            <w:pPr>
              <w:pStyle w:val="NormalWeb"/>
            </w:pPr>
            <w:r w:rsidRPr="00345447">
              <w:rPr>
                <w:rFonts w:ascii="Arial" w:hAnsi="Arial" w:cs="Arial"/>
                <w:bCs/>
                <w:sz w:val="22"/>
                <w:szCs w:val="22"/>
              </w:rPr>
              <w:t>Anh/</w:t>
            </w:r>
            <w:proofErr w:type="spellStart"/>
            <w:r w:rsidRPr="00345447">
              <w:rPr>
                <w:rFonts w:ascii="Arial" w:hAnsi="Arial" w:cs="Arial"/>
                <w:bCs/>
                <w:sz w:val="22"/>
                <w:szCs w:val="22"/>
              </w:rPr>
              <w:t>chị</w:t>
            </w:r>
            <w:proofErr w:type="spellEnd"/>
            <w:r w:rsidRPr="0034544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345447">
              <w:rPr>
                <w:rFonts w:ascii="Arial" w:hAnsi="Arial" w:cs="Arial"/>
                <w:bCs/>
                <w:sz w:val="22"/>
                <w:szCs w:val="22"/>
              </w:rPr>
              <w:t>hãy</w:t>
            </w:r>
            <w:proofErr w:type="spellEnd"/>
            <w:r w:rsidRPr="0034544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345447">
              <w:rPr>
                <w:rFonts w:ascii="Arial" w:hAnsi="Arial" w:cs="Arial"/>
                <w:bCs/>
                <w:sz w:val="22"/>
                <w:szCs w:val="22"/>
              </w:rPr>
              <w:t>cho</w:t>
            </w:r>
            <w:proofErr w:type="spellEnd"/>
            <w:r w:rsidRPr="0034544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345447">
              <w:rPr>
                <w:rFonts w:ascii="Arial" w:hAnsi="Arial" w:cs="Arial"/>
                <w:bCs/>
                <w:sz w:val="22"/>
                <w:szCs w:val="22"/>
              </w:rPr>
              <w:t>biết</w:t>
            </w:r>
            <w:proofErr w:type="spellEnd"/>
            <w:r w:rsidRPr="0034544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983495">
              <w:rPr>
                <w:rFonts w:ascii="Arial" w:hAnsi="Arial" w:cs="Arial"/>
                <w:bCs/>
                <w:sz w:val="22"/>
                <w:szCs w:val="22"/>
              </w:rPr>
              <w:t>trong</w:t>
            </w:r>
            <w:proofErr w:type="spellEnd"/>
            <w:r w:rsid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983495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hần</w:t>
            </w:r>
            <w:proofErr w:type="spellEnd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quan</w:t>
            </w:r>
            <w:proofErr w:type="spellEnd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trọng</w:t>
            </w:r>
            <w:proofErr w:type="spellEnd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nhất</w:t>
            </w:r>
            <w:proofErr w:type="spellEnd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của</w:t>
            </w:r>
            <w:proofErr w:type="spellEnd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hệ</w:t>
            </w:r>
            <w:proofErr w:type="spellEnd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điều</w:t>
            </w:r>
            <w:proofErr w:type="spellEnd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hành</w:t>
            </w:r>
            <w:proofErr w:type="spellEnd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 xml:space="preserve"> Linux </w:t>
            </w:r>
            <w:proofErr w:type="spellStart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là</w:t>
            </w:r>
            <w:proofErr w:type="spellEnd"/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DC5D" w14:textId="77777777" w:rsidR="00345447" w:rsidRPr="00BE43E9" w:rsidRDefault="00345447" w:rsidP="00E724F3">
            <w:pPr>
              <w:pStyle w:val="QFType"/>
            </w:pPr>
            <w:r>
              <w:t>MC</w:t>
            </w:r>
          </w:p>
        </w:tc>
      </w:tr>
      <w:tr w:rsidR="00345447" w14:paraId="6E565738" w14:textId="77777777" w:rsidTr="00E724F3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8ACED" w14:textId="77777777" w:rsidR="00345447" w:rsidRPr="00BE43E9" w:rsidRDefault="00345447" w:rsidP="00E724F3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EDD9B" w14:textId="77777777" w:rsidR="00345447" w:rsidRPr="00BE43E9" w:rsidRDefault="00345447" w:rsidP="00E724F3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87786" w14:textId="77777777" w:rsidR="00345447" w:rsidRPr="00BE43E9" w:rsidRDefault="00345447" w:rsidP="00E724F3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E1EF5" w14:textId="77777777" w:rsidR="00345447" w:rsidRPr="00BE43E9" w:rsidRDefault="00345447" w:rsidP="00E724F3">
            <w:pPr>
              <w:pStyle w:val="TableHead"/>
            </w:pPr>
            <w:r>
              <w:t>Grade</w:t>
            </w:r>
          </w:p>
        </w:tc>
      </w:tr>
      <w:tr w:rsidR="00345447" w14:paraId="4AA41CAB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04B8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C69B" w14:textId="77777777" w:rsidR="00345447" w:rsidRPr="00806C8C" w:rsidRDefault="00983495" w:rsidP="00983495">
            <w:pPr>
              <w:pStyle w:val="Cell"/>
            </w:pPr>
            <w:r>
              <w:t xml:space="preserve">File System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21841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942CB" w14:textId="77777777" w:rsidR="00345447" w:rsidRPr="00BE43E9" w:rsidRDefault="00983495" w:rsidP="00E724F3">
            <w:pPr>
              <w:pStyle w:val="QFGrade"/>
            </w:pPr>
            <w:r>
              <w:t>0</w:t>
            </w:r>
          </w:p>
        </w:tc>
      </w:tr>
      <w:tr w:rsidR="00345447" w14:paraId="19EB3079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CAB6F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97699" w14:textId="77777777" w:rsidR="00345447" w:rsidRPr="00806C8C" w:rsidRDefault="00983495" w:rsidP="00E724F3">
            <w:pPr>
              <w:pStyle w:val="Cell"/>
            </w:pPr>
            <w:r>
              <w:t>Services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7AB0B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98834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5E819047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F55EA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FE88B" w14:textId="77777777" w:rsidR="00345447" w:rsidRPr="00806C8C" w:rsidRDefault="00983495" w:rsidP="00E724F3">
            <w:pPr>
              <w:pStyle w:val="Cell"/>
            </w:pPr>
            <w:r w:rsidRPr="00983495">
              <w:t>Kernel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9041F" w14:textId="77777777" w:rsidR="00345447" w:rsidRPr="00BE43E9" w:rsidRDefault="00345447" w:rsidP="00E724F3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FB1F" w14:textId="77777777" w:rsidR="00345447" w:rsidRPr="00BE43E9" w:rsidRDefault="00983495" w:rsidP="00E724F3">
            <w:pPr>
              <w:pStyle w:val="QFGrade"/>
            </w:pPr>
            <w:r>
              <w:t>100</w:t>
            </w:r>
          </w:p>
        </w:tc>
      </w:tr>
      <w:tr w:rsidR="00345447" w14:paraId="77F5364F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8E097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CD0CE" w14:textId="77777777" w:rsidR="00345447" w:rsidRPr="00806C8C" w:rsidRDefault="00983495" w:rsidP="00E724F3">
            <w:pPr>
              <w:pStyle w:val="Cell"/>
            </w:pPr>
            <w:r w:rsidRPr="00983495">
              <w:t>Shell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34169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11310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3EFE5142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16B50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EA438" w14:textId="77777777" w:rsidR="00345447" w:rsidRPr="00BE43E9" w:rsidRDefault="00345447" w:rsidP="00E724F3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ECF1D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4C0C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31541A49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03635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C51F0" w14:textId="77777777" w:rsidR="00345447" w:rsidRPr="00BE43E9" w:rsidRDefault="00345447" w:rsidP="00E724F3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0575A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3F894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14E2F585" w14:textId="77777777" w:rsidTr="00E724F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1382B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46E56" w14:textId="77777777" w:rsidR="00345447" w:rsidRPr="00BE43E9" w:rsidRDefault="00345447" w:rsidP="00E724F3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9B33B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DD50C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64EB47BE" w14:textId="77777777" w:rsidTr="00E724F3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19FB8" w14:textId="77777777" w:rsidR="00345447" w:rsidRPr="00806C8C" w:rsidRDefault="00345447" w:rsidP="00E724F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93CB9" w14:textId="77777777" w:rsidR="00345447" w:rsidRPr="00806C8C" w:rsidRDefault="00345447" w:rsidP="00E724F3">
            <w:r w:rsidRPr="00806C8C">
              <w:t> </w:t>
            </w:r>
          </w:p>
        </w:tc>
      </w:tr>
    </w:tbl>
    <w:p w14:paraId="312C2941" w14:textId="77777777" w:rsidR="00253889" w:rsidRDefault="00253889" w:rsidP="00253889">
      <w:pPr>
        <w:pStyle w:val="BodyTextIndent"/>
        <w:ind w:left="720"/>
        <w:rPr>
          <w:b/>
          <w:sz w:val="28"/>
          <w:szCs w:val="28"/>
        </w:rPr>
      </w:pPr>
    </w:p>
    <w:p w14:paraId="0637654E" w14:textId="77777777" w:rsidR="00292A63" w:rsidRPr="00292A63" w:rsidRDefault="00292A63" w:rsidP="00292A63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commentRangeStart w:id="4"/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hỏi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chọn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đáp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commentRangeEnd w:id="4"/>
      <w:proofErr w:type="spellEnd"/>
      <w:r w:rsidR="00DE41F0">
        <w:rPr>
          <w:rStyle w:val="CommentReference"/>
        </w:rPr>
        <w:commentReference w:id="4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345447" w14:paraId="56FC7B36" w14:textId="77777777" w:rsidTr="0098349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607C7" w14:textId="77777777" w:rsidR="00345447" w:rsidRPr="00983495" w:rsidRDefault="00983495" w:rsidP="00983495">
            <w:pPr>
              <w:pStyle w:val="NormalWeb"/>
            </w:pPr>
            <w:r>
              <w:rPr>
                <w:rFonts w:ascii="Arial" w:hAnsi="Arial" w:cs="Arial"/>
                <w:bCs/>
                <w:sz w:val="22"/>
                <w:szCs w:val="22"/>
              </w:rPr>
              <w:t>Anh/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chị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cho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biết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đ</w:t>
            </w:r>
            <w:r w:rsidRPr="00983495">
              <w:rPr>
                <w:rFonts w:ascii="Arial" w:hAnsi="Arial" w:cs="Arial"/>
                <w:bCs/>
                <w:sz w:val="22"/>
                <w:szCs w:val="22"/>
              </w:rPr>
              <w:t>ể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chép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một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file /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tmp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/hello.txt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vào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thư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mục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/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tmp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/hello/ ta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phải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làm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lệnh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nào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sau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đây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517BD" w14:textId="77777777" w:rsidR="00345447" w:rsidRPr="00BE43E9" w:rsidRDefault="00345447" w:rsidP="00E724F3">
            <w:pPr>
              <w:pStyle w:val="QFType"/>
            </w:pPr>
            <w:r>
              <w:t>MC</w:t>
            </w:r>
          </w:p>
        </w:tc>
      </w:tr>
      <w:tr w:rsidR="00345447" w14:paraId="102489DA" w14:textId="77777777" w:rsidTr="0098349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FA062" w14:textId="77777777" w:rsidR="00345447" w:rsidRPr="00BE43E9" w:rsidRDefault="00345447" w:rsidP="00E724F3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9A4F" w14:textId="77777777" w:rsidR="00345447" w:rsidRPr="00BE43E9" w:rsidRDefault="00345447" w:rsidP="00E724F3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7FD8" w14:textId="77777777" w:rsidR="00345447" w:rsidRPr="00BE43E9" w:rsidRDefault="00345447" w:rsidP="00E724F3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975AF" w14:textId="77777777" w:rsidR="00345447" w:rsidRPr="00BE43E9" w:rsidRDefault="00345447" w:rsidP="00E724F3">
            <w:pPr>
              <w:pStyle w:val="TableHead"/>
            </w:pPr>
            <w:r>
              <w:t>Grade</w:t>
            </w:r>
          </w:p>
        </w:tc>
      </w:tr>
      <w:tr w:rsidR="00345447" w14:paraId="15F05955" w14:textId="77777777" w:rsidTr="0098349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92A6A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D0385" w14:textId="77777777" w:rsidR="00345447" w:rsidRPr="00806C8C" w:rsidRDefault="00983495" w:rsidP="00983495">
            <w:pPr>
              <w:pStyle w:val="Cell"/>
            </w:pPr>
            <w:r>
              <w:t>copy /</w:t>
            </w:r>
            <w:proofErr w:type="spellStart"/>
            <w:r>
              <w:t>tmp</w:t>
            </w:r>
            <w:proofErr w:type="spellEnd"/>
            <w:r>
              <w:t>/hello.txt /</w:t>
            </w:r>
            <w:proofErr w:type="spellStart"/>
            <w:r>
              <w:t>tmp</w:t>
            </w:r>
            <w:proofErr w:type="spellEnd"/>
            <w:r>
              <w:t xml:space="preserve">/hello/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CC515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18036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022CC287" w14:textId="77777777" w:rsidTr="0098349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FD0D2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D1F1" w14:textId="77777777" w:rsidR="00345447" w:rsidRPr="00806C8C" w:rsidRDefault="00983495" w:rsidP="00E724F3">
            <w:pPr>
              <w:pStyle w:val="Cell"/>
            </w:pPr>
            <w:proofErr w:type="spellStart"/>
            <w:r>
              <w:t>cp</w:t>
            </w:r>
            <w:proofErr w:type="spellEnd"/>
            <w:r>
              <w:t xml:space="preserve"> </w:t>
            </w:r>
            <w:proofErr w:type="spellStart"/>
            <w:r>
              <w:t>tmp</w:t>
            </w:r>
            <w:proofErr w:type="spellEnd"/>
            <w:r>
              <w:t>/hello.txt /</w:t>
            </w:r>
            <w:proofErr w:type="spellStart"/>
            <w:r>
              <w:t>tmp</w:t>
            </w:r>
            <w:proofErr w:type="spellEnd"/>
            <w:r>
              <w:t>/hello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4F997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81D66" w14:textId="77777777" w:rsidR="00345447" w:rsidRPr="00BE43E9" w:rsidRDefault="00345447" w:rsidP="00E724F3">
            <w:pPr>
              <w:pStyle w:val="QFGrade"/>
            </w:pPr>
            <w:r>
              <w:t>100</w:t>
            </w:r>
          </w:p>
        </w:tc>
      </w:tr>
      <w:tr w:rsidR="00345447" w14:paraId="42E34D00" w14:textId="77777777" w:rsidTr="0098349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5ACF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B7FA8" w14:textId="77777777" w:rsidR="00345447" w:rsidRPr="00806C8C" w:rsidRDefault="00983495" w:rsidP="00983495">
            <w:pPr>
              <w:pStyle w:val="Cell"/>
            </w:pPr>
            <w:proofErr w:type="spellStart"/>
            <w:r>
              <w:t>cp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/hello /</w:t>
            </w:r>
            <w:proofErr w:type="spellStart"/>
            <w:r>
              <w:t>tmp</w:t>
            </w:r>
            <w:proofErr w:type="spellEnd"/>
            <w:r>
              <w:t xml:space="preserve">/hello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D334E" w14:textId="77777777" w:rsidR="00345447" w:rsidRPr="00BE43E9" w:rsidRDefault="00345447" w:rsidP="00E724F3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5F561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45EDCC56" w14:textId="77777777" w:rsidTr="0098349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DCCC6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57E41" w14:textId="77777777" w:rsidR="00345447" w:rsidRPr="00806C8C" w:rsidRDefault="00983495" w:rsidP="00E724F3">
            <w:pPr>
              <w:pStyle w:val="Cell"/>
            </w:pPr>
            <w:proofErr w:type="spellStart"/>
            <w:r>
              <w:t>cp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/hello.txt /</w:t>
            </w:r>
            <w:proofErr w:type="spellStart"/>
            <w:r>
              <w:t>tmp</w:t>
            </w:r>
            <w:proofErr w:type="spellEnd"/>
            <w:r>
              <w:t>/hello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9518A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F160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32021D05" w14:textId="77777777" w:rsidTr="0098349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4DEA0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D82BA" w14:textId="77777777" w:rsidR="00345447" w:rsidRPr="00BE43E9" w:rsidRDefault="00345447" w:rsidP="00E724F3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1B45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1018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2E65A744" w14:textId="77777777" w:rsidTr="0098349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01A6B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226ED" w14:textId="77777777" w:rsidR="00345447" w:rsidRPr="00BE43E9" w:rsidRDefault="00345447" w:rsidP="00E724F3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C4ACF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EB293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0B2EE428" w14:textId="77777777" w:rsidTr="0098349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EAAD5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C59A9" w14:textId="77777777" w:rsidR="00345447" w:rsidRPr="00BE43E9" w:rsidRDefault="00345447" w:rsidP="00E724F3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88FA6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B9278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58EB0D8B" w14:textId="77777777" w:rsidTr="0098349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38EDA" w14:textId="77777777" w:rsidR="00345447" w:rsidRPr="00806C8C" w:rsidRDefault="00345447" w:rsidP="00E724F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BFD23" w14:textId="77777777" w:rsidR="00345447" w:rsidRPr="00806C8C" w:rsidRDefault="00345447" w:rsidP="00E724F3">
            <w:r w:rsidRPr="00806C8C">
              <w:t> </w:t>
            </w:r>
          </w:p>
        </w:tc>
      </w:tr>
    </w:tbl>
    <w:p w14:paraId="4C736191" w14:textId="77777777" w:rsidR="00345447" w:rsidRDefault="00345447" w:rsidP="00345447">
      <w:pPr>
        <w:pStyle w:val="BodyTextIndent"/>
      </w:pPr>
    </w:p>
    <w:p w14:paraId="0172C9E0" w14:textId="77777777" w:rsidR="00292A63" w:rsidRPr="00292A63" w:rsidRDefault="00292A63" w:rsidP="00292A63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commentRangeStart w:id="5"/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hỏi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chọn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đáp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commentRangeEnd w:id="5"/>
      <w:proofErr w:type="spellEnd"/>
      <w:r w:rsidR="00DE41F0">
        <w:rPr>
          <w:rStyle w:val="CommentReference"/>
        </w:rPr>
        <w:commentReference w:id="5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983495" w14:paraId="207E8A00" w14:textId="77777777" w:rsidTr="00E724F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53D1" w14:textId="77777777" w:rsidR="00983495" w:rsidRPr="00983495" w:rsidRDefault="00983495" w:rsidP="00E724F3">
            <w:pPr>
              <w:pStyle w:val="NormalWeb"/>
            </w:pPr>
            <w:r>
              <w:rPr>
                <w:rFonts w:ascii="Arial" w:hAnsi="Arial" w:cs="Arial"/>
                <w:bCs/>
                <w:sz w:val="22"/>
                <w:szCs w:val="22"/>
              </w:rPr>
              <w:t>Anh/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chị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cho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biết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đ</w:t>
            </w:r>
            <w:r w:rsidRPr="00983495">
              <w:rPr>
                <w:rFonts w:ascii="Arial" w:hAnsi="Arial" w:cs="Arial"/>
                <w:bCs/>
                <w:sz w:val="22"/>
                <w:szCs w:val="22"/>
              </w:rPr>
              <w:t>ể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đọc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nội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dung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một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đĩa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CD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trong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Linux ta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phải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làm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thế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nào</w:t>
            </w:r>
            <w:proofErr w:type="spellEnd"/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 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750AB" w14:textId="77777777" w:rsidR="00983495" w:rsidRPr="00BE43E9" w:rsidRDefault="00983495" w:rsidP="00E724F3">
            <w:pPr>
              <w:pStyle w:val="QFType"/>
            </w:pPr>
            <w:r>
              <w:t>MC</w:t>
            </w:r>
          </w:p>
        </w:tc>
      </w:tr>
      <w:tr w:rsidR="00983495" w14:paraId="3F3AE723" w14:textId="77777777" w:rsidTr="00E724F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0E3FA" w14:textId="77777777" w:rsidR="00983495" w:rsidRPr="00BE43E9" w:rsidRDefault="00983495" w:rsidP="00E724F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6B1F8" w14:textId="77777777" w:rsidR="00983495" w:rsidRPr="00BE43E9" w:rsidRDefault="00983495" w:rsidP="00E724F3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4581" w14:textId="77777777" w:rsidR="00983495" w:rsidRPr="00BE43E9" w:rsidRDefault="00983495" w:rsidP="00E724F3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55641" w14:textId="77777777" w:rsidR="00983495" w:rsidRPr="00BE43E9" w:rsidRDefault="00983495" w:rsidP="00E724F3">
            <w:pPr>
              <w:pStyle w:val="TableHead"/>
            </w:pPr>
            <w:r>
              <w:t>Grade</w:t>
            </w:r>
          </w:p>
        </w:tc>
      </w:tr>
      <w:tr w:rsidR="00983495" w14:paraId="62B26F63" w14:textId="77777777" w:rsidTr="00E724F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1F64A" w14:textId="77777777" w:rsidR="00983495" w:rsidRPr="00BE43E9" w:rsidRDefault="00983495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26727" w14:textId="77777777" w:rsidR="00983495" w:rsidRPr="00806C8C" w:rsidRDefault="00983495" w:rsidP="00983495">
            <w:pPr>
              <w:pStyle w:val="Cell"/>
            </w:pPr>
            <w:proofErr w:type="spellStart"/>
            <w:r>
              <w:t>Phải</w:t>
            </w:r>
            <w:proofErr w:type="spellEnd"/>
            <w:r>
              <w:t xml:space="preserve"> mount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BF6B7" w14:textId="77777777" w:rsidR="00983495" w:rsidRPr="00BE43E9" w:rsidRDefault="00983495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4C97C" w14:textId="77777777" w:rsidR="00983495" w:rsidRPr="00BE43E9" w:rsidRDefault="00983495" w:rsidP="00E724F3">
            <w:pPr>
              <w:pStyle w:val="QFGrade"/>
            </w:pPr>
            <w:r>
              <w:t>100</w:t>
            </w:r>
          </w:p>
        </w:tc>
      </w:tr>
      <w:tr w:rsidR="00983495" w14:paraId="2744ADAA" w14:textId="77777777" w:rsidTr="00E724F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24E5" w14:textId="77777777" w:rsidR="00983495" w:rsidRPr="00BE43E9" w:rsidRDefault="00983495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C4FAB" w14:textId="77777777" w:rsidR="00983495" w:rsidRPr="00806C8C" w:rsidRDefault="00983495" w:rsidP="00E724F3">
            <w:pPr>
              <w:pStyle w:val="Cell"/>
            </w:pPr>
            <w:r>
              <w:t xml:space="preserve">eject </w:t>
            </w:r>
            <w:proofErr w:type="spellStart"/>
            <w:r>
              <w:t>cdrom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90AF2" w14:textId="77777777" w:rsidR="00983495" w:rsidRPr="00BE43E9" w:rsidRDefault="00983495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5A5C1" w14:textId="77777777" w:rsidR="00983495" w:rsidRPr="00BE43E9" w:rsidRDefault="00983495" w:rsidP="00E724F3">
            <w:pPr>
              <w:pStyle w:val="QFGrade"/>
            </w:pPr>
            <w:r>
              <w:t>0</w:t>
            </w:r>
          </w:p>
        </w:tc>
      </w:tr>
      <w:tr w:rsidR="00983495" w14:paraId="6AA41C92" w14:textId="77777777" w:rsidTr="00E724F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7105A" w14:textId="77777777" w:rsidR="00983495" w:rsidRPr="00BE43E9" w:rsidRDefault="00983495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B0C03" w14:textId="77777777" w:rsidR="00983495" w:rsidRPr="00806C8C" w:rsidRDefault="00983495" w:rsidP="00983495">
            <w:pPr>
              <w:pStyle w:val="Cell"/>
            </w:pPr>
            <w:r>
              <w:t>cd 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cdrom</w:t>
            </w:r>
            <w:proofErr w:type="spellEnd"/>
            <w: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89538" w14:textId="77777777" w:rsidR="00983495" w:rsidRPr="00BE43E9" w:rsidRDefault="00983495" w:rsidP="00E724F3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18625" w14:textId="77777777" w:rsidR="00983495" w:rsidRPr="00BE43E9" w:rsidRDefault="00983495" w:rsidP="00E724F3">
            <w:pPr>
              <w:pStyle w:val="QFGrade"/>
            </w:pPr>
            <w:r>
              <w:t>0</w:t>
            </w:r>
          </w:p>
        </w:tc>
      </w:tr>
      <w:tr w:rsidR="00983495" w14:paraId="09E31723" w14:textId="77777777" w:rsidTr="00E724F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8F2CB" w14:textId="77777777" w:rsidR="00983495" w:rsidRPr="00BE43E9" w:rsidRDefault="00983495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722D8" w14:textId="77777777" w:rsidR="00983495" w:rsidRPr="00806C8C" w:rsidRDefault="00983495" w:rsidP="00E724F3">
            <w:pPr>
              <w:pStyle w:val="Cell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CD rom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0B525" w14:textId="77777777" w:rsidR="00983495" w:rsidRPr="00BE43E9" w:rsidRDefault="00983495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2563C" w14:textId="77777777" w:rsidR="00983495" w:rsidRPr="00BE43E9" w:rsidRDefault="00983495" w:rsidP="00E724F3">
            <w:pPr>
              <w:pStyle w:val="QFGrade"/>
            </w:pPr>
            <w:r>
              <w:t>0</w:t>
            </w:r>
          </w:p>
        </w:tc>
      </w:tr>
      <w:tr w:rsidR="00983495" w14:paraId="0841EB0A" w14:textId="77777777" w:rsidTr="00E724F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B5D4C" w14:textId="77777777" w:rsidR="00983495" w:rsidRPr="00806C8C" w:rsidRDefault="00983495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26AB" w14:textId="77777777" w:rsidR="00983495" w:rsidRPr="00BE43E9" w:rsidRDefault="00983495" w:rsidP="00E724F3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43D7" w14:textId="77777777" w:rsidR="00983495" w:rsidRPr="00806C8C" w:rsidRDefault="00983495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E6126" w14:textId="77777777" w:rsidR="00983495" w:rsidRPr="00806C8C" w:rsidRDefault="00983495" w:rsidP="00E724F3">
            <w:pPr>
              <w:pStyle w:val="Cell"/>
            </w:pPr>
            <w:r w:rsidRPr="00806C8C">
              <w:t> </w:t>
            </w:r>
          </w:p>
        </w:tc>
      </w:tr>
      <w:tr w:rsidR="00983495" w14:paraId="661BD7D0" w14:textId="77777777" w:rsidTr="00E724F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29840" w14:textId="77777777" w:rsidR="00983495" w:rsidRPr="00806C8C" w:rsidRDefault="00983495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7C33E" w14:textId="77777777" w:rsidR="00983495" w:rsidRPr="00BE43E9" w:rsidRDefault="00983495" w:rsidP="00E724F3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9DBE4" w14:textId="77777777" w:rsidR="00983495" w:rsidRPr="00806C8C" w:rsidRDefault="00983495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5A6C7" w14:textId="77777777" w:rsidR="00983495" w:rsidRPr="00806C8C" w:rsidRDefault="00983495" w:rsidP="00E724F3">
            <w:pPr>
              <w:pStyle w:val="Cell"/>
            </w:pPr>
            <w:r w:rsidRPr="00806C8C">
              <w:t> </w:t>
            </w:r>
          </w:p>
        </w:tc>
      </w:tr>
      <w:tr w:rsidR="00983495" w14:paraId="0F1BCB56" w14:textId="77777777" w:rsidTr="00E724F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33741" w14:textId="77777777" w:rsidR="00983495" w:rsidRPr="00806C8C" w:rsidRDefault="00983495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B99A6" w14:textId="77777777" w:rsidR="00983495" w:rsidRPr="00BE43E9" w:rsidRDefault="00983495" w:rsidP="00E724F3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23167" w14:textId="77777777" w:rsidR="00983495" w:rsidRPr="00806C8C" w:rsidRDefault="00983495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DE374" w14:textId="77777777" w:rsidR="00983495" w:rsidRPr="00806C8C" w:rsidRDefault="00983495" w:rsidP="00E724F3">
            <w:pPr>
              <w:pStyle w:val="Cell"/>
            </w:pPr>
            <w:r w:rsidRPr="00806C8C">
              <w:t> </w:t>
            </w:r>
          </w:p>
        </w:tc>
      </w:tr>
      <w:tr w:rsidR="00983495" w14:paraId="3E4EA467" w14:textId="77777777" w:rsidTr="00E724F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44ED3" w14:textId="77777777" w:rsidR="00983495" w:rsidRPr="00806C8C" w:rsidRDefault="00983495" w:rsidP="00E724F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0D16B" w14:textId="77777777" w:rsidR="00983495" w:rsidRPr="00806C8C" w:rsidRDefault="00983495" w:rsidP="00E724F3">
            <w:r w:rsidRPr="00806C8C">
              <w:t> </w:t>
            </w:r>
          </w:p>
        </w:tc>
      </w:tr>
    </w:tbl>
    <w:p w14:paraId="6A05D58A" w14:textId="77777777" w:rsidR="00551259" w:rsidRPr="00646E9C" w:rsidRDefault="00551259" w:rsidP="00551259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commentRangeStart w:id="6"/>
      <w:proofErr w:type="spellStart"/>
      <w:r w:rsidRPr="00646E9C">
        <w:rPr>
          <w:b/>
          <w:sz w:val="28"/>
          <w:szCs w:val="28"/>
        </w:rPr>
        <w:t>Câu</w:t>
      </w:r>
      <w:proofErr w:type="spellEnd"/>
      <w:r w:rsidRPr="00646E9C">
        <w:rPr>
          <w:b/>
          <w:sz w:val="28"/>
          <w:szCs w:val="28"/>
        </w:rPr>
        <w:t xml:space="preserve"> </w:t>
      </w:r>
      <w:proofErr w:type="spellStart"/>
      <w:r w:rsidRPr="00646E9C">
        <w:rPr>
          <w:b/>
          <w:sz w:val="28"/>
          <w:szCs w:val="28"/>
        </w:rPr>
        <w:t>hỏi</w:t>
      </w:r>
      <w:proofErr w:type="spellEnd"/>
      <w:r w:rsidRPr="00646E9C">
        <w:rPr>
          <w:b/>
          <w:sz w:val="28"/>
          <w:szCs w:val="28"/>
        </w:rPr>
        <w:t xml:space="preserve"> </w:t>
      </w:r>
      <w:proofErr w:type="spellStart"/>
      <w:r w:rsidRPr="00646E9C">
        <w:rPr>
          <w:b/>
          <w:sz w:val="28"/>
          <w:szCs w:val="28"/>
        </w:rPr>
        <w:t>chọn</w:t>
      </w:r>
      <w:proofErr w:type="spellEnd"/>
      <w:r w:rsidRPr="00646E9C">
        <w:rPr>
          <w:b/>
          <w:sz w:val="28"/>
          <w:szCs w:val="28"/>
        </w:rPr>
        <w:t xml:space="preserve"> 1 </w:t>
      </w:r>
      <w:proofErr w:type="spellStart"/>
      <w:r w:rsidRPr="00646E9C">
        <w:rPr>
          <w:b/>
          <w:sz w:val="28"/>
          <w:szCs w:val="28"/>
        </w:rPr>
        <w:t>đáp</w:t>
      </w:r>
      <w:proofErr w:type="spellEnd"/>
      <w:r w:rsidRPr="00646E9C">
        <w:rPr>
          <w:b/>
          <w:sz w:val="28"/>
          <w:szCs w:val="28"/>
        </w:rPr>
        <w:t xml:space="preserve"> </w:t>
      </w:r>
      <w:proofErr w:type="spellStart"/>
      <w:r w:rsidRPr="00646E9C">
        <w:rPr>
          <w:b/>
          <w:sz w:val="28"/>
          <w:szCs w:val="28"/>
        </w:rPr>
        <w:t>án</w:t>
      </w:r>
      <w:proofErr w:type="spellEnd"/>
      <w:r w:rsidRPr="00646E9C">
        <w:rPr>
          <w:b/>
          <w:sz w:val="28"/>
          <w:szCs w:val="28"/>
        </w:rPr>
        <w:t>:</w:t>
      </w:r>
      <w:commentRangeEnd w:id="6"/>
      <w:r w:rsidR="00DE41F0">
        <w:rPr>
          <w:rStyle w:val="CommentReference"/>
        </w:rPr>
        <w:commentReference w:id="6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551259" w:rsidRPr="00646E9C" w14:paraId="1ED7D928" w14:textId="77777777" w:rsidTr="00E5072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DEBF7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4"/>
                <w:szCs w:val="26"/>
              </w:rPr>
              <w:t xml:space="preserve">Anh </w:t>
            </w:r>
            <w:proofErr w:type="spellStart"/>
            <w:r>
              <w:rPr>
                <w:sz w:val="24"/>
                <w:szCs w:val="26"/>
              </w:rPr>
              <w:t>chị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cho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biết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trong</w:t>
            </w:r>
            <w:proofErr w:type="spellEnd"/>
            <w:r>
              <w:rPr>
                <w:sz w:val="24"/>
                <w:szCs w:val="26"/>
              </w:rPr>
              <w:t xml:space="preserve"> các </w:t>
            </w:r>
            <w:proofErr w:type="spellStart"/>
            <w:r>
              <w:rPr>
                <w:sz w:val="24"/>
                <w:szCs w:val="26"/>
              </w:rPr>
              <w:t>loại</w:t>
            </w:r>
            <w:proofErr w:type="spellEnd"/>
            <w:r>
              <w:rPr>
                <w:sz w:val="24"/>
                <w:szCs w:val="26"/>
              </w:rPr>
              <w:t xml:space="preserve"> CSDL </w:t>
            </w:r>
            <w:proofErr w:type="spellStart"/>
            <w:r>
              <w:rPr>
                <w:sz w:val="24"/>
                <w:szCs w:val="26"/>
              </w:rPr>
              <w:t>sau</w:t>
            </w:r>
            <w:proofErr w:type="spellEnd"/>
            <w:r>
              <w:rPr>
                <w:sz w:val="24"/>
                <w:szCs w:val="26"/>
              </w:rPr>
              <w:t xml:space="preserve">, CSDL </w:t>
            </w:r>
            <w:proofErr w:type="spellStart"/>
            <w:r>
              <w:rPr>
                <w:sz w:val="24"/>
                <w:szCs w:val="26"/>
              </w:rPr>
              <w:t>nào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cho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phép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lưu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trữ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dữ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liệu</w:t>
            </w:r>
            <w:proofErr w:type="spellEnd"/>
            <w:r>
              <w:rPr>
                <w:sz w:val="24"/>
                <w:szCs w:val="26"/>
              </w:rPr>
              <w:t xml:space="preserve"> phi </w:t>
            </w:r>
            <w:proofErr w:type="spellStart"/>
            <w:r>
              <w:rPr>
                <w:sz w:val="24"/>
                <w:szCs w:val="26"/>
              </w:rPr>
              <w:t>cấu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trúc</w:t>
            </w:r>
            <w:proofErr w:type="spellEnd"/>
            <w:r>
              <w:rPr>
                <w:sz w:val="24"/>
                <w:szCs w:val="26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64F4" w14:textId="77777777" w:rsidR="00551259" w:rsidRPr="00646E9C" w:rsidRDefault="00551259" w:rsidP="00E50722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646E9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551259" w:rsidRPr="00646E9C" w14:paraId="3BC8AB92" w14:textId="77777777" w:rsidTr="00E5072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29850" w14:textId="77777777" w:rsidR="00551259" w:rsidRPr="00646E9C" w:rsidRDefault="00551259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A2B86" w14:textId="77777777" w:rsidR="00551259" w:rsidRPr="00646E9C" w:rsidRDefault="00551259" w:rsidP="00E50722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49430" w14:textId="77777777" w:rsidR="00551259" w:rsidRPr="00646E9C" w:rsidRDefault="00551259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5CD7A" w14:textId="77777777" w:rsidR="00551259" w:rsidRPr="00646E9C" w:rsidRDefault="00551259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551259" w:rsidRPr="00646E9C" w14:paraId="565EF279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AC93F" w14:textId="77777777" w:rsidR="00551259" w:rsidRPr="00646E9C" w:rsidRDefault="00551259" w:rsidP="00E5072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73B1F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Lotus Domino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3E7CE" w14:textId="77777777" w:rsidR="00551259" w:rsidRPr="00646E9C" w:rsidRDefault="00551259" w:rsidP="00E5072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0B7FC" w14:textId="77777777" w:rsidR="00551259" w:rsidRPr="00646E9C" w:rsidRDefault="00551259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551259" w:rsidRPr="00646E9C" w14:paraId="4577FDFF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E114" w14:textId="77777777" w:rsidR="00551259" w:rsidRPr="00646E9C" w:rsidRDefault="00551259" w:rsidP="00E5072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F7CEF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Oracle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886F0" w14:textId="77777777" w:rsidR="00551259" w:rsidRPr="00646E9C" w:rsidRDefault="00551259" w:rsidP="00E5072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5BCF" w14:textId="77777777" w:rsidR="00551259" w:rsidRPr="00646E9C" w:rsidRDefault="00551259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551259" w:rsidRPr="00646E9C" w14:paraId="52173734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80BC3" w14:textId="77777777" w:rsidR="00551259" w:rsidRPr="00646E9C" w:rsidRDefault="00551259" w:rsidP="00E5072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7EF6F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SQL Server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96CFC" w14:textId="77777777" w:rsidR="00551259" w:rsidRPr="00646E9C" w:rsidRDefault="00551259" w:rsidP="00E5072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6DC88" w14:textId="77777777" w:rsidR="00551259" w:rsidRPr="00646E9C" w:rsidRDefault="00551259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551259" w:rsidRPr="00646E9C" w14:paraId="46853967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DB203" w14:textId="77777777" w:rsidR="00551259" w:rsidRPr="00646E9C" w:rsidRDefault="00551259" w:rsidP="00E5072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2FB0D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DB2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5F306" w14:textId="77777777" w:rsidR="00551259" w:rsidRPr="00646E9C" w:rsidRDefault="00551259" w:rsidP="00E5072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8E3BA" w14:textId="77777777" w:rsidR="00551259" w:rsidRPr="00646E9C" w:rsidRDefault="00551259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551259" w:rsidRPr="00646E9C" w14:paraId="64CAA8E0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7EE4B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B731" w14:textId="77777777" w:rsidR="00551259" w:rsidRPr="00646E9C" w:rsidRDefault="00551259" w:rsidP="00E5072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9CE0F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2E791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51259" w:rsidRPr="00646E9C" w14:paraId="3554EDCE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7550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A5307" w14:textId="77777777" w:rsidR="00551259" w:rsidRPr="00646E9C" w:rsidRDefault="00551259" w:rsidP="00E5072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032FF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1396D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51259" w:rsidRPr="00646E9C" w14:paraId="22C45C00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BE32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44D25" w14:textId="77777777" w:rsidR="00551259" w:rsidRPr="00646E9C" w:rsidRDefault="00551259" w:rsidP="00E5072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5B22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50742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51259" w:rsidRPr="00646E9C" w14:paraId="79792396" w14:textId="77777777" w:rsidTr="00E5072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2A7D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CE9FB" w14:textId="77777777" w:rsidR="00551259" w:rsidRPr="00646E9C" w:rsidRDefault="00551259" w:rsidP="00E50722">
            <w:r w:rsidRPr="00646E9C">
              <w:t> </w:t>
            </w:r>
          </w:p>
        </w:tc>
      </w:tr>
    </w:tbl>
    <w:p w14:paraId="375736CA" w14:textId="77777777" w:rsidR="00B95308" w:rsidRPr="00C75CFE" w:rsidRDefault="00B95308" w:rsidP="00B95308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commentRangeStart w:id="7"/>
      <w:proofErr w:type="spellStart"/>
      <w:r w:rsidRPr="00C75CFE">
        <w:rPr>
          <w:b/>
          <w:sz w:val="24"/>
          <w:szCs w:val="24"/>
        </w:rPr>
        <w:t>Câu</w:t>
      </w:r>
      <w:proofErr w:type="spellEnd"/>
      <w:r w:rsidRPr="00C75CFE">
        <w:rPr>
          <w:b/>
          <w:sz w:val="24"/>
          <w:szCs w:val="24"/>
        </w:rPr>
        <w:t xml:space="preserve"> </w:t>
      </w:r>
      <w:proofErr w:type="spellStart"/>
      <w:r w:rsidRPr="00C75CFE">
        <w:rPr>
          <w:b/>
          <w:sz w:val="24"/>
          <w:szCs w:val="24"/>
        </w:rPr>
        <w:t>hỏi</w:t>
      </w:r>
      <w:proofErr w:type="spellEnd"/>
      <w:r w:rsidRPr="00C75CFE">
        <w:rPr>
          <w:b/>
          <w:sz w:val="24"/>
          <w:szCs w:val="24"/>
        </w:rPr>
        <w:t xml:space="preserve"> </w:t>
      </w:r>
      <w:proofErr w:type="spellStart"/>
      <w:r w:rsidRPr="00C75CFE">
        <w:rPr>
          <w:b/>
          <w:sz w:val="24"/>
          <w:szCs w:val="24"/>
        </w:rPr>
        <w:t>chọn</w:t>
      </w:r>
      <w:proofErr w:type="spellEnd"/>
      <w:r w:rsidRPr="00C75CFE">
        <w:rPr>
          <w:b/>
          <w:sz w:val="24"/>
          <w:szCs w:val="24"/>
        </w:rPr>
        <w:t xml:space="preserve"> </w:t>
      </w:r>
      <w:proofErr w:type="spellStart"/>
      <w:r w:rsidRPr="00C75CFE">
        <w:rPr>
          <w:b/>
          <w:sz w:val="24"/>
          <w:szCs w:val="24"/>
        </w:rPr>
        <w:t>đáp</w:t>
      </w:r>
      <w:proofErr w:type="spellEnd"/>
      <w:r w:rsidRPr="00C75CFE">
        <w:rPr>
          <w:b/>
          <w:sz w:val="24"/>
          <w:szCs w:val="24"/>
        </w:rPr>
        <w:t xml:space="preserve"> </w:t>
      </w:r>
      <w:proofErr w:type="spellStart"/>
      <w:r w:rsidRPr="00C75CFE">
        <w:rPr>
          <w:b/>
          <w:sz w:val="24"/>
          <w:szCs w:val="24"/>
        </w:rPr>
        <w:t>án</w:t>
      </w:r>
      <w:proofErr w:type="spellEnd"/>
      <w:r w:rsidRPr="00C75CFE">
        <w:rPr>
          <w:b/>
          <w:sz w:val="24"/>
          <w:szCs w:val="24"/>
        </w:rPr>
        <w:t xml:space="preserve"> </w:t>
      </w:r>
      <w:proofErr w:type="spellStart"/>
      <w:r w:rsidRPr="00C75CFE">
        <w:rPr>
          <w:b/>
          <w:sz w:val="24"/>
          <w:szCs w:val="24"/>
        </w:rPr>
        <w:t>đúng</w:t>
      </w:r>
      <w:proofErr w:type="spellEnd"/>
      <w:r w:rsidRPr="00C75CFE">
        <w:rPr>
          <w:b/>
          <w:sz w:val="24"/>
          <w:szCs w:val="24"/>
        </w:rPr>
        <w:t>/</w:t>
      </w:r>
      <w:proofErr w:type="spellStart"/>
      <w:r w:rsidRPr="00C75CFE">
        <w:rPr>
          <w:b/>
          <w:sz w:val="24"/>
          <w:szCs w:val="24"/>
        </w:rPr>
        <w:t>sai</w:t>
      </w:r>
      <w:proofErr w:type="spellEnd"/>
      <w:r w:rsidRPr="00C75CFE">
        <w:rPr>
          <w:b/>
          <w:sz w:val="24"/>
          <w:szCs w:val="24"/>
        </w:rPr>
        <w:t>:</w:t>
      </w:r>
      <w:commentRangeEnd w:id="7"/>
      <w:r w:rsidR="00DE41F0">
        <w:rPr>
          <w:rStyle w:val="CommentReference"/>
        </w:rPr>
        <w:commentReference w:id="7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B95308" w:rsidRPr="00C75CFE" w14:paraId="25F5FBC2" w14:textId="77777777" w:rsidTr="00E5072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DC29E" w14:textId="77777777" w:rsidR="00B95308" w:rsidRPr="00C75CFE" w:rsidRDefault="00B95308" w:rsidP="00E50722">
            <w:pPr>
              <w:pStyle w:val="NormalWeb"/>
            </w:pPr>
            <w:r w:rsidRPr="00C75CFE">
              <w:t>Anh/</w:t>
            </w:r>
            <w:proofErr w:type="spellStart"/>
            <w:r w:rsidRPr="00C75CFE">
              <w:t>Chị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cho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biết</w:t>
            </w:r>
            <w:proofErr w:type="spellEnd"/>
            <w:r w:rsidRPr="00C75CFE">
              <w:t xml:space="preserve">: </w:t>
            </w:r>
            <w:proofErr w:type="spellStart"/>
            <w:r w:rsidRPr="00C75CFE">
              <w:t>Tên</w:t>
            </w:r>
            <w:proofErr w:type="spellEnd"/>
            <w:r w:rsidRPr="00C75CFE">
              <w:t xml:space="preserve"> file </w:t>
            </w:r>
            <w:proofErr w:type="spellStart"/>
            <w:r w:rsidRPr="00C75CFE">
              <w:t>trong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hệ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điều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hành</w:t>
            </w:r>
            <w:proofErr w:type="spellEnd"/>
            <w:r w:rsidRPr="00C75CFE">
              <w:t xml:space="preserve"> Unix </w:t>
            </w:r>
            <w:proofErr w:type="spellStart"/>
            <w:r w:rsidRPr="00C75CFE">
              <w:t>không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phân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biệt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chữ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viết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hoa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và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viết</w:t>
            </w:r>
            <w:proofErr w:type="spellEnd"/>
            <w:r w:rsidRPr="00C75CFE">
              <w:t xml:space="preserve"> </w:t>
            </w:r>
            <w:proofErr w:type="spellStart"/>
            <w:r w:rsidRPr="00C75CFE">
              <w:t>thường</w:t>
            </w:r>
            <w:proofErr w:type="spellEnd"/>
            <w:r w:rsidRPr="00C75CFE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FFC12" w14:textId="77777777" w:rsidR="00B95308" w:rsidRPr="00C75CFE" w:rsidRDefault="00B95308" w:rsidP="00E5072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B95308" w:rsidRPr="00C75CFE" w14:paraId="57D3389D" w14:textId="77777777" w:rsidTr="00E5072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80450" w14:textId="77777777" w:rsidR="00B95308" w:rsidRPr="00C75CFE" w:rsidRDefault="00B95308" w:rsidP="00E5072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574D" w14:textId="77777777" w:rsidR="00B95308" w:rsidRPr="00C75CFE" w:rsidRDefault="00B95308" w:rsidP="00E50722">
            <w:pPr>
              <w:pStyle w:val="QFOptionRese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0C3A" w14:textId="77777777" w:rsidR="00B95308" w:rsidRPr="00C75CFE" w:rsidRDefault="00B95308" w:rsidP="00E5072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CC16" w14:textId="77777777" w:rsidR="00B95308" w:rsidRPr="00C75CFE" w:rsidRDefault="00B95308" w:rsidP="00E5072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95308" w:rsidRPr="00C75CFE" w14:paraId="5AEC2DB4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FC9F5" w14:textId="77777777" w:rsidR="00B95308" w:rsidRPr="00C75CFE" w:rsidRDefault="00B95308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39D90" w14:textId="77777777" w:rsidR="00B95308" w:rsidRPr="00C75CFE" w:rsidRDefault="00B95308" w:rsidP="00E5072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063D2" w14:textId="77777777" w:rsidR="00B95308" w:rsidRPr="00C75CFE" w:rsidRDefault="00B95308" w:rsidP="00E5072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4635" w14:textId="77777777" w:rsidR="00B95308" w:rsidRPr="00C75CFE" w:rsidRDefault="00B95308" w:rsidP="00E5072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5308" w:rsidRPr="00C75CFE" w14:paraId="6D92B671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2330D" w14:textId="77777777" w:rsidR="00B95308" w:rsidRPr="00C75CFE" w:rsidRDefault="00B95308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D3956" w14:textId="77777777" w:rsidR="00B95308" w:rsidRPr="00C75CFE" w:rsidRDefault="00B95308" w:rsidP="00E5072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7A3F" w14:textId="77777777" w:rsidR="00B95308" w:rsidRPr="00C75CFE" w:rsidRDefault="00B95308" w:rsidP="00E5072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B334" w14:textId="77777777" w:rsidR="00B95308" w:rsidRPr="00C75CFE" w:rsidRDefault="00B95308" w:rsidP="00E5072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95308" w:rsidRPr="00C75CFE" w14:paraId="2CC7F4F3" w14:textId="77777777" w:rsidTr="00E5072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E041D" w14:textId="77777777" w:rsidR="00B95308" w:rsidRPr="00C75CFE" w:rsidRDefault="00B95308" w:rsidP="00E5072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09824" w14:textId="77777777" w:rsidR="00B95308" w:rsidRPr="00C75CFE" w:rsidRDefault="00B95308" w:rsidP="00E5072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5B1F" w14:textId="77777777" w:rsidR="00B95308" w:rsidRPr="00C75CFE" w:rsidRDefault="00B95308" w:rsidP="00E5072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97707" w14:textId="77777777" w:rsidR="00B95308" w:rsidRPr="00C75CFE" w:rsidRDefault="00B95308" w:rsidP="00E5072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95308" w:rsidRPr="00C75CFE" w14:paraId="082AAA47" w14:textId="77777777" w:rsidTr="00E5072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CEAF8" w14:textId="77777777" w:rsidR="00B95308" w:rsidRPr="00C75CFE" w:rsidRDefault="00B95308" w:rsidP="00E5072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ED3A8" w14:textId="77777777" w:rsidR="00B95308" w:rsidRPr="00C75CFE" w:rsidRDefault="00B95308" w:rsidP="00E50722">
            <w:pPr>
              <w:rPr>
                <w:sz w:val="24"/>
                <w:szCs w:val="24"/>
              </w:rPr>
            </w:pPr>
            <w:r w:rsidRPr="00C75CFE">
              <w:rPr>
                <w:sz w:val="24"/>
                <w:szCs w:val="24"/>
              </w:rPr>
              <w:t> </w:t>
            </w:r>
          </w:p>
        </w:tc>
      </w:tr>
    </w:tbl>
    <w:p w14:paraId="67D31BE4" w14:textId="067C7F68" w:rsidR="00983495" w:rsidRDefault="00983495" w:rsidP="00983495">
      <w:pPr>
        <w:pStyle w:val="BodyTextIndent"/>
      </w:pPr>
    </w:p>
    <w:p w14:paraId="6B092263" w14:textId="7FEC79BF" w:rsidR="00B15123" w:rsidRPr="00AB13D8" w:rsidRDefault="00B15123" w:rsidP="00B15123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commentRangeStart w:id="8"/>
      <w:proofErr w:type="spellStart"/>
      <w:r w:rsidRPr="00AB13D8">
        <w:rPr>
          <w:b/>
          <w:sz w:val="24"/>
          <w:szCs w:val="24"/>
        </w:rPr>
        <w:t>Câu</w:t>
      </w:r>
      <w:proofErr w:type="spellEnd"/>
      <w:r w:rsidRPr="00AB13D8">
        <w:rPr>
          <w:b/>
          <w:sz w:val="24"/>
          <w:szCs w:val="24"/>
        </w:rPr>
        <w:t xml:space="preserve"> </w:t>
      </w:r>
      <w:proofErr w:type="spellStart"/>
      <w:r w:rsidRPr="00AB13D8">
        <w:rPr>
          <w:b/>
          <w:sz w:val="24"/>
          <w:szCs w:val="24"/>
        </w:rPr>
        <w:t>hỏi</w:t>
      </w:r>
      <w:proofErr w:type="spellEnd"/>
      <w:r w:rsidRPr="00AB13D8">
        <w:rPr>
          <w:b/>
          <w:sz w:val="24"/>
          <w:szCs w:val="24"/>
        </w:rPr>
        <w:t xml:space="preserve"> </w:t>
      </w:r>
      <w:proofErr w:type="spellStart"/>
      <w:r w:rsidRPr="00AB13D8">
        <w:rPr>
          <w:b/>
          <w:sz w:val="24"/>
          <w:szCs w:val="24"/>
        </w:rPr>
        <w:t>chọn</w:t>
      </w:r>
      <w:proofErr w:type="spellEnd"/>
      <w:r w:rsidRPr="00AB13D8">
        <w:rPr>
          <w:b/>
          <w:sz w:val="24"/>
          <w:szCs w:val="24"/>
        </w:rPr>
        <w:t xml:space="preserve"> </w:t>
      </w:r>
      <w:proofErr w:type="spellStart"/>
      <w:r w:rsidRPr="00AB13D8">
        <w:rPr>
          <w:b/>
          <w:sz w:val="24"/>
          <w:szCs w:val="24"/>
        </w:rPr>
        <w:t>đáp</w:t>
      </w:r>
      <w:proofErr w:type="spellEnd"/>
      <w:r w:rsidRPr="00AB13D8">
        <w:rPr>
          <w:b/>
          <w:sz w:val="24"/>
          <w:szCs w:val="24"/>
        </w:rPr>
        <w:t xml:space="preserve"> </w:t>
      </w:r>
      <w:proofErr w:type="spellStart"/>
      <w:r w:rsidRPr="00AB13D8">
        <w:rPr>
          <w:b/>
          <w:sz w:val="24"/>
          <w:szCs w:val="24"/>
        </w:rPr>
        <w:t>án</w:t>
      </w:r>
      <w:proofErr w:type="spellEnd"/>
      <w:r w:rsidRPr="00AB13D8">
        <w:rPr>
          <w:b/>
          <w:sz w:val="24"/>
          <w:szCs w:val="24"/>
        </w:rPr>
        <w:t xml:space="preserve"> </w:t>
      </w:r>
      <w:proofErr w:type="spellStart"/>
      <w:r w:rsidRPr="00AB13D8">
        <w:rPr>
          <w:b/>
          <w:sz w:val="24"/>
          <w:szCs w:val="24"/>
        </w:rPr>
        <w:t>đúng</w:t>
      </w:r>
      <w:proofErr w:type="spellEnd"/>
      <w:r w:rsidRPr="00AB13D8">
        <w:rPr>
          <w:b/>
          <w:sz w:val="24"/>
          <w:szCs w:val="24"/>
        </w:rPr>
        <w:t>/</w:t>
      </w:r>
      <w:proofErr w:type="spellStart"/>
      <w:r w:rsidRPr="00AB13D8">
        <w:rPr>
          <w:b/>
          <w:sz w:val="24"/>
          <w:szCs w:val="24"/>
        </w:rPr>
        <w:t>sai</w:t>
      </w:r>
      <w:proofErr w:type="spellEnd"/>
      <w:r w:rsidRPr="00AB13D8">
        <w:rPr>
          <w:b/>
          <w:sz w:val="24"/>
          <w:szCs w:val="24"/>
        </w:rPr>
        <w:t>:</w:t>
      </w:r>
      <w:commentRangeEnd w:id="8"/>
      <w:r>
        <w:rPr>
          <w:rStyle w:val="CommentReference"/>
        </w:rPr>
        <w:commentReference w:id="8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B15123" w:rsidRPr="00AB13D8" w14:paraId="5AF5E6F5" w14:textId="77777777" w:rsidTr="00692AA9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915CB" w14:textId="77777777" w:rsidR="00B15123" w:rsidRDefault="00B15123" w:rsidP="00692AA9">
            <w:pPr>
              <w:pStyle w:val="NormalWeb"/>
            </w:pPr>
            <w:r w:rsidRPr="002824B0">
              <w:lastRenderedPageBreak/>
              <w:t>Anh/</w:t>
            </w:r>
            <w:proofErr w:type="spellStart"/>
            <w:r w:rsidRPr="002824B0">
              <w:t>Chị</w:t>
            </w:r>
            <w:proofErr w:type="spellEnd"/>
            <w:r w:rsidRPr="002824B0">
              <w:t xml:space="preserve"> </w:t>
            </w:r>
            <w:proofErr w:type="spellStart"/>
            <w:r w:rsidRPr="002824B0">
              <w:t>cho</w:t>
            </w:r>
            <w:proofErr w:type="spellEnd"/>
            <w:r w:rsidRPr="002824B0">
              <w:t xml:space="preserve"> </w:t>
            </w:r>
            <w:proofErr w:type="spellStart"/>
            <w:r w:rsidRPr="002824B0">
              <w:t>biết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r w:rsidRPr="00051497">
              <w:rPr>
                <w:bCs/>
              </w:rPr>
              <w:t>Failover Clustering</w:t>
            </w:r>
            <w:r>
              <w:rPr>
                <w:bCs/>
              </w:rPr>
              <w:t>?</w:t>
            </w:r>
          </w:p>
          <w:p w14:paraId="3845E0E4" w14:textId="77777777" w:rsidR="00B15123" w:rsidRPr="00AB13D8" w:rsidRDefault="00B15123" w:rsidP="00692AA9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90C42CB" wp14:editId="066B2E0E">
                  <wp:extent cx="2181225" cy="2095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163FE" w14:textId="77777777" w:rsidR="00B15123" w:rsidRPr="00AB13D8" w:rsidRDefault="00B15123" w:rsidP="00692A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AB13D8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B15123" w:rsidRPr="00AB13D8" w14:paraId="18CDE2ED" w14:textId="77777777" w:rsidTr="00692AA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A1D32" w14:textId="77777777" w:rsidR="00B15123" w:rsidRPr="00AB13D8" w:rsidRDefault="00B15123" w:rsidP="00692AA9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D8FC" w14:textId="77777777" w:rsidR="00B15123" w:rsidRPr="00AB13D8" w:rsidRDefault="00B15123" w:rsidP="00692AA9">
            <w:pPr>
              <w:spacing w:before="0" w:after="0" w:line="240" w:lineRule="auto"/>
              <w:ind w:hanging="360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22E0" w14:textId="77777777" w:rsidR="00B15123" w:rsidRPr="00AB13D8" w:rsidRDefault="00B15123" w:rsidP="00692AA9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1B15C" w14:textId="77777777" w:rsidR="00B15123" w:rsidRPr="00AB13D8" w:rsidRDefault="00B15123" w:rsidP="00692AA9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B15123" w:rsidRPr="00AB13D8" w14:paraId="09E411B0" w14:textId="77777777" w:rsidTr="00692AA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76308" w14:textId="77777777" w:rsidR="00B15123" w:rsidRPr="00AB13D8" w:rsidRDefault="00B15123" w:rsidP="00692AA9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07F1" w14:textId="77777777" w:rsidR="00B15123" w:rsidRPr="00AB13D8" w:rsidRDefault="00B15123" w:rsidP="00692AA9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080D2" w14:textId="77777777" w:rsidR="00B15123" w:rsidRPr="00AB13D8" w:rsidRDefault="00B15123" w:rsidP="00692AA9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AAAB8" w14:textId="77777777" w:rsidR="00B15123" w:rsidRPr="00AB13D8" w:rsidRDefault="00B15123" w:rsidP="00692A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15123" w:rsidRPr="00AB13D8" w14:paraId="4F3E8C39" w14:textId="77777777" w:rsidTr="00692AA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7534C" w14:textId="77777777" w:rsidR="00B15123" w:rsidRPr="00AB13D8" w:rsidRDefault="00B15123" w:rsidP="00692AA9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35398" w14:textId="77777777" w:rsidR="00B15123" w:rsidRPr="00AB13D8" w:rsidRDefault="00B15123" w:rsidP="00692AA9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A9E8B" w14:textId="77777777" w:rsidR="00B15123" w:rsidRPr="00AB13D8" w:rsidRDefault="00B15123" w:rsidP="00692AA9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40C5" w14:textId="77777777" w:rsidR="00B15123" w:rsidRPr="00AB13D8" w:rsidRDefault="00B15123" w:rsidP="00692A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B15123" w:rsidRPr="00AB13D8" w14:paraId="11D3003D" w14:textId="77777777" w:rsidTr="00692AA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4B90" w14:textId="77777777" w:rsidR="00B15123" w:rsidRPr="00AB13D8" w:rsidRDefault="00B15123" w:rsidP="00692AA9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D9984" w14:textId="77777777" w:rsidR="00B15123" w:rsidRPr="00AB13D8" w:rsidRDefault="00B15123" w:rsidP="00692AA9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764B9" w14:textId="77777777" w:rsidR="00B15123" w:rsidRPr="00AB13D8" w:rsidRDefault="00B15123" w:rsidP="00692AA9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FEC24" w14:textId="77777777" w:rsidR="00B15123" w:rsidRPr="00AB13D8" w:rsidRDefault="00B15123" w:rsidP="00692AA9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</w:tr>
      <w:tr w:rsidR="00B15123" w:rsidRPr="00AB13D8" w14:paraId="412EF896" w14:textId="77777777" w:rsidTr="00692AA9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CF1DC" w14:textId="77777777" w:rsidR="00B15123" w:rsidRPr="00AB13D8" w:rsidRDefault="00B15123" w:rsidP="00692AA9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76C9F" w14:textId="77777777" w:rsidR="00B15123" w:rsidRPr="00AB13D8" w:rsidRDefault="00B15123" w:rsidP="00692AA9">
            <w:pPr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</w:tr>
    </w:tbl>
    <w:p w14:paraId="420370D4" w14:textId="78DD33AF" w:rsidR="00B15123" w:rsidRDefault="00B15123" w:rsidP="00B15123">
      <w:pPr>
        <w:rPr>
          <w:b/>
          <w:color w:val="FF0000"/>
          <w:sz w:val="26"/>
          <w:szCs w:val="26"/>
        </w:rPr>
      </w:pPr>
    </w:p>
    <w:p w14:paraId="7032902D" w14:textId="5D0C50EE" w:rsidR="00B15123" w:rsidRPr="00B15123" w:rsidRDefault="00B15123" w:rsidP="00B15123">
      <w:pPr>
        <w:pStyle w:val="ListParagraph"/>
        <w:numPr>
          <w:ilvl w:val="0"/>
          <w:numId w:val="10"/>
        </w:numPr>
        <w:spacing w:after="120"/>
        <w:rPr>
          <w:rFonts w:eastAsia="SimSun"/>
          <w:b/>
          <w:sz w:val="28"/>
          <w:szCs w:val="28"/>
        </w:rPr>
      </w:pPr>
      <w:commentRangeStart w:id="9"/>
      <w:commentRangeStart w:id="10"/>
      <w:proofErr w:type="spellStart"/>
      <w:r w:rsidRPr="00B15123">
        <w:rPr>
          <w:rFonts w:eastAsia="SimSun"/>
          <w:b/>
          <w:sz w:val="28"/>
          <w:szCs w:val="28"/>
        </w:rPr>
        <w:t>Câu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hỏi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chọn</w:t>
      </w:r>
      <w:proofErr w:type="spellEnd"/>
      <w:r w:rsidRPr="00B15123">
        <w:rPr>
          <w:rFonts w:eastAsia="SimSun"/>
          <w:b/>
          <w:sz w:val="28"/>
          <w:szCs w:val="28"/>
        </w:rPr>
        <w:t xml:space="preserve"> 1 </w:t>
      </w:r>
      <w:proofErr w:type="spellStart"/>
      <w:r w:rsidRPr="00B15123">
        <w:rPr>
          <w:rFonts w:eastAsia="SimSun"/>
          <w:b/>
          <w:sz w:val="28"/>
          <w:szCs w:val="28"/>
        </w:rPr>
        <w:t>đáp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án</w:t>
      </w:r>
      <w:proofErr w:type="spellEnd"/>
      <w:r w:rsidRPr="00B15123">
        <w:rPr>
          <w:rFonts w:eastAsia="SimSun"/>
          <w:b/>
          <w:sz w:val="28"/>
          <w:szCs w:val="28"/>
        </w:rPr>
        <w:t>: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tbl>
      <w:tblPr>
        <w:tblW w:w="9989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2"/>
        <w:gridCol w:w="4611"/>
        <w:gridCol w:w="768"/>
      </w:tblGrid>
      <w:tr w:rsidR="00B15123" w:rsidRPr="00B15123" w14:paraId="1D291EAC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5ED20E66" w14:textId="77777777" w:rsidR="00B15123" w:rsidRPr="00B15123" w:rsidRDefault="00B15123" w:rsidP="00B15123">
            <w:pPr>
              <w:spacing w:beforeAutospacing="1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Anh/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chị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cho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biết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tổ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hợp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phím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Window+L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trong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hệ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điều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hành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window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có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tác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dụng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gì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?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B7F493B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B15123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B15123" w:rsidRPr="00B15123" w14:paraId="341E4848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4D8A75D7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53D78C46" w14:textId="77777777" w:rsidR="00B15123" w:rsidRPr="00B15123" w:rsidRDefault="00B15123" w:rsidP="00B15123">
            <w:pPr>
              <w:numPr>
                <w:ilvl w:val="0"/>
                <w:numId w:val="37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F2D4B19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7A6C69D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B15123" w:rsidRPr="00B15123" w14:paraId="78707A9C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8C7C46E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2C7745E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Khóa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máy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tính</w:t>
            </w:r>
            <w:proofErr w:type="spellEnd"/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8C83421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384CB19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B15123" w:rsidRPr="00B15123" w14:paraId="0095FC74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E1CAE88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D60549F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  <w:lang w:val="en-US"/>
              </w:rPr>
            </w:pP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Tăt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máy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tính</w:t>
            </w:r>
            <w:proofErr w:type="spellEnd"/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39B40F5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617F81B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B15123" w:rsidRPr="00B15123" w14:paraId="3425FF66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5029D0C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04FA3F6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proofErr w:type="spellStart"/>
            <w:r w:rsidRPr="00B15123">
              <w:rPr>
                <w:rFonts w:eastAsia="SimSun"/>
                <w:color w:val="000000"/>
                <w:sz w:val="24"/>
                <w:szCs w:val="26"/>
                <w:lang w:val="en-US"/>
              </w:rPr>
              <w:t>Bật</w:t>
            </w:r>
            <w:proofErr w:type="spellEnd"/>
            <w:r w:rsidRPr="00B15123">
              <w:rPr>
                <w:rFonts w:eastAsia="SimSun"/>
                <w:color w:val="000000"/>
                <w:sz w:val="24"/>
                <w:szCs w:val="26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0"/>
                <w:sz w:val="24"/>
                <w:szCs w:val="26"/>
                <w:lang w:val="en-US"/>
              </w:rPr>
              <w:t>máy</w:t>
            </w:r>
            <w:proofErr w:type="spellEnd"/>
            <w:r w:rsidRPr="00B15123">
              <w:rPr>
                <w:rFonts w:eastAsia="SimSun"/>
                <w:color w:val="000000"/>
                <w:sz w:val="24"/>
                <w:szCs w:val="26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0"/>
                <w:sz w:val="24"/>
                <w:szCs w:val="26"/>
                <w:lang w:val="en-US"/>
              </w:rPr>
              <w:t>tinh</w:t>
            </w:r>
            <w:proofErr w:type="spellEnd"/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A51E81A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341F378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B15123" w:rsidRPr="00B15123" w14:paraId="0D2EF576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30C3C21C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0FA8A64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  <w:lang w:val="en-US"/>
              </w:rPr>
              <w:t xml:space="preserve">Remote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6"/>
                <w:lang w:val="en-US"/>
              </w:rPr>
              <w:t>máy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6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6"/>
                <w:lang w:val="en-US"/>
              </w:rPr>
              <w:t>tính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6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6"/>
                <w:lang w:val="en-US"/>
              </w:rPr>
              <w:t>khác</w:t>
            </w:r>
            <w:proofErr w:type="spellEnd"/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69C1B33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DCC2EDF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B15123" w:rsidRPr="00B15123" w14:paraId="0F7B7791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5D8B582D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5C2ABE9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5849E342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5A03E1C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1E0413D0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EA69C6B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8CB64D4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1DE7D616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20CBEE4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4AE54BF9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D78C405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D04A2CC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5E641AD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D727453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419A9581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59A075A8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i/>
                <w:iCs/>
                <w:color w:val="00000A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7BCEA4F0" w14:textId="77777777" w:rsidR="00B15123" w:rsidRPr="00B15123" w:rsidRDefault="00B15123" w:rsidP="00B15123">
            <w:pPr>
              <w:rPr>
                <w:rFonts w:eastAsia="SimSun"/>
                <w:color w:val="00000A"/>
              </w:rPr>
            </w:pPr>
            <w:r w:rsidRPr="00B15123">
              <w:rPr>
                <w:rFonts w:eastAsia="SimSun"/>
                <w:color w:val="00000A"/>
              </w:rPr>
              <w:t> </w:t>
            </w:r>
          </w:p>
        </w:tc>
      </w:tr>
    </w:tbl>
    <w:p w14:paraId="0BD86960" w14:textId="242A73E2" w:rsidR="00B15123" w:rsidRPr="00B15123" w:rsidRDefault="00B15123" w:rsidP="00B15123">
      <w:pPr>
        <w:pStyle w:val="ListParagraph"/>
        <w:numPr>
          <w:ilvl w:val="0"/>
          <w:numId w:val="10"/>
        </w:numPr>
        <w:spacing w:after="120"/>
        <w:rPr>
          <w:rFonts w:eastAsia="SimSun"/>
          <w:b/>
          <w:sz w:val="28"/>
          <w:szCs w:val="28"/>
        </w:rPr>
      </w:pPr>
      <w:commentRangeStart w:id="11"/>
      <w:r w:rsidRPr="00B15123">
        <w:rPr>
          <w:rFonts w:eastAsia="SimSun"/>
        </w:rPr>
        <w:t> </w:t>
      </w:r>
      <w:proofErr w:type="spellStart"/>
      <w:r w:rsidRPr="00B15123">
        <w:rPr>
          <w:rFonts w:eastAsia="SimSun"/>
          <w:b/>
          <w:sz w:val="28"/>
          <w:szCs w:val="28"/>
        </w:rPr>
        <w:t>Câu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hỏi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chọn</w:t>
      </w:r>
      <w:proofErr w:type="spellEnd"/>
      <w:r w:rsidRPr="00B15123">
        <w:rPr>
          <w:rFonts w:eastAsia="SimSun"/>
          <w:b/>
          <w:sz w:val="28"/>
          <w:szCs w:val="28"/>
        </w:rPr>
        <w:t xml:space="preserve"> 1 hay </w:t>
      </w:r>
      <w:proofErr w:type="spellStart"/>
      <w:r w:rsidRPr="00B15123">
        <w:rPr>
          <w:rFonts w:eastAsia="SimSun"/>
          <w:b/>
          <w:sz w:val="28"/>
          <w:szCs w:val="28"/>
        </w:rPr>
        <w:t>nhiều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đáp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án</w:t>
      </w:r>
      <w:proofErr w:type="spellEnd"/>
      <w:r w:rsidRPr="00B15123">
        <w:rPr>
          <w:rFonts w:eastAsia="SimSun"/>
          <w:b/>
          <w:sz w:val="28"/>
          <w:szCs w:val="28"/>
        </w:rPr>
        <w:t>:</w:t>
      </w:r>
      <w:commentRangeEnd w:id="11"/>
      <w:r>
        <w:rPr>
          <w:rStyle w:val="CommentReference"/>
        </w:rPr>
        <w:commentReference w:id="11"/>
      </w:r>
    </w:p>
    <w:tbl>
      <w:tblPr>
        <w:tblW w:w="9989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2"/>
        <w:gridCol w:w="4611"/>
        <w:gridCol w:w="768"/>
      </w:tblGrid>
      <w:tr w:rsidR="00B15123" w:rsidRPr="00B15123" w14:paraId="74F367B0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084F33B6" w14:textId="77777777" w:rsidR="00B15123" w:rsidRPr="00B15123" w:rsidRDefault="00B15123" w:rsidP="00B15123">
            <w:pPr>
              <w:spacing w:beforeAutospacing="1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Anh/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chị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cho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biết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ứng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dụng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dùng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mở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file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có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đuôi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txt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17F8A8F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B15123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B15123" w:rsidRPr="00B15123" w14:paraId="311A8C0A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38DDBFAD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E0F29B0" w14:textId="77777777" w:rsidR="00B15123" w:rsidRPr="00B15123" w:rsidRDefault="00B15123" w:rsidP="00B15123">
            <w:pPr>
              <w:numPr>
                <w:ilvl w:val="0"/>
                <w:numId w:val="37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16BF169D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BD33810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B15123" w:rsidRPr="00B15123" w14:paraId="7EF07C1C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27B2762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9A2CCF2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Putty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59D1A6E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70BE8D8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  <w:lang w:val="en-US"/>
              </w:rPr>
              <w:t>-</w:t>
            </w: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B15123" w:rsidRPr="00B15123" w14:paraId="636F29D3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AD62F9C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5ED742D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Windows notepad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18EA99A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90D6F30" w14:textId="77777777" w:rsidR="00B15123" w:rsidRPr="00B15123" w:rsidRDefault="00B15123" w:rsidP="00B15123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</w:t>
            </w: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  <w:lang w:val="en-US"/>
              </w:rPr>
              <w:t>/2</w:t>
            </w:r>
          </w:p>
        </w:tc>
      </w:tr>
      <w:tr w:rsidR="00B15123" w:rsidRPr="00B15123" w14:paraId="58556E3A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3AA475FE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524F7228" w14:textId="77777777" w:rsidR="00B15123" w:rsidRPr="00B15123" w:rsidRDefault="00B15123" w:rsidP="00B15123">
            <w:pPr>
              <w:keepNext/>
              <w:spacing w:before="20" w:after="40" w:line="259" w:lineRule="auto"/>
              <w:ind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Total commander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CDB3D0D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1C1F15E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B15123" w:rsidRPr="00B15123" w14:paraId="668EFAA8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072810F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3CDFC0F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proofErr w:type="spellStart"/>
            <w:r w:rsidRPr="00B15123">
              <w:rPr>
                <w:rFonts w:eastAsia="SimSun"/>
                <w:color w:val="00000A"/>
                <w:sz w:val="24"/>
                <w:szCs w:val="26"/>
                <w:lang w:val="en-US"/>
              </w:rPr>
              <w:t>Ultraedit</w:t>
            </w:r>
            <w:proofErr w:type="spellEnd"/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04B9C99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FC3688E" w14:textId="77777777" w:rsidR="00B15123" w:rsidRPr="00B15123" w:rsidRDefault="00B15123" w:rsidP="00B15123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B15123" w:rsidRPr="00B15123" w14:paraId="240C3779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632EE87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AF56F4F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4BC015D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B8D3A8E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1FB4913C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3B8E75D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7909C6C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1CDB992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C54E3D1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0523D63F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D346923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EB2425A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Partially 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7A83A0E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BC8103D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0ABA6AB7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ADED972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248CAD8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1D9AB7E8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38E0749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754A102F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2C9CB73D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i/>
                <w:iCs/>
                <w:color w:val="00000A"/>
                <w:sz w:val="18"/>
                <w:szCs w:val="18"/>
              </w:rPr>
              <w:t>Enter two right and two wrong answers.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32E60F3" w14:textId="77777777" w:rsidR="00B15123" w:rsidRPr="00B15123" w:rsidRDefault="00B15123" w:rsidP="00B15123">
            <w:pPr>
              <w:rPr>
                <w:rFonts w:eastAsia="SimSun"/>
                <w:color w:val="00000A"/>
              </w:rPr>
            </w:pPr>
            <w:r w:rsidRPr="00B15123">
              <w:rPr>
                <w:rFonts w:eastAsia="SimSun"/>
                <w:color w:val="00000A"/>
              </w:rPr>
              <w:t> </w:t>
            </w:r>
          </w:p>
        </w:tc>
      </w:tr>
    </w:tbl>
    <w:p w14:paraId="355BC6F9" w14:textId="77777777" w:rsidR="00B15123" w:rsidRPr="00B15123" w:rsidRDefault="00B15123" w:rsidP="00B15123">
      <w:pPr>
        <w:numPr>
          <w:ilvl w:val="0"/>
          <w:numId w:val="10"/>
        </w:numPr>
        <w:spacing w:after="120"/>
        <w:rPr>
          <w:rFonts w:eastAsia="SimSun"/>
          <w:b/>
          <w:sz w:val="28"/>
          <w:szCs w:val="28"/>
        </w:rPr>
      </w:pPr>
      <w:r w:rsidRPr="00B15123">
        <w:rPr>
          <w:rFonts w:eastAsia="SimSun"/>
        </w:rPr>
        <w:t> </w:t>
      </w:r>
      <w:commentRangeStart w:id="12"/>
      <w:proofErr w:type="spellStart"/>
      <w:r w:rsidRPr="00B15123">
        <w:rPr>
          <w:rFonts w:eastAsia="SimSun"/>
          <w:b/>
          <w:sz w:val="28"/>
          <w:szCs w:val="28"/>
        </w:rPr>
        <w:t>Câu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hỏi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chọn</w:t>
      </w:r>
      <w:proofErr w:type="spellEnd"/>
      <w:r w:rsidRPr="00B15123">
        <w:rPr>
          <w:rFonts w:eastAsia="SimSun"/>
          <w:b/>
          <w:sz w:val="28"/>
          <w:szCs w:val="28"/>
        </w:rPr>
        <w:t xml:space="preserve"> 1 hay </w:t>
      </w:r>
      <w:proofErr w:type="spellStart"/>
      <w:r w:rsidRPr="00B15123">
        <w:rPr>
          <w:rFonts w:eastAsia="SimSun"/>
          <w:b/>
          <w:sz w:val="28"/>
          <w:szCs w:val="28"/>
        </w:rPr>
        <w:t>nhiều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đáp</w:t>
      </w:r>
      <w:proofErr w:type="spellEnd"/>
      <w:r w:rsidRPr="00B15123">
        <w:rPr>
          <w:rFonts w:eastAsia="SimSun"/>
          <w:b/>
          <w:sz w:val="28"/>
          <w:szCs w:val="28"/>
        </w:rPr>
        <w:t xml:space="preserve"> </w:t>
      </w:r>
      <w:proofErr w:type="spellStart"/>
      <w:r w:rsidRPr="00B15123">
        <w:rPr>
          <w:rFonts w:eastAsia="SimSun"/>
          <w:b/>
          <w:sz w:val="28"/>
          <w:szCs w:val="28"/>
        </w:rPr>
        <w:t>án</w:t>
      </w:r>
      <w:proofErr w:type="spellEnd"/>
      <w:r w:rsidRPr="00B15123">
        <w:rPr>
          <w:rFonts w:eastAsia="SimSun"/>
          <w:b/>
          <w:sz w:val="28"/>
          <w:szCs w:val="28"/>
        </w:rPr>
        <w:t>:</w:t>
      </w:r>
      <w:commentRangeEnd w:id="12"/>
      <w:r>
        <w:rPr>
          <w:rStyle w:val="CommentReference"/>
        </w:rPr>
        <w:commentReference w:id="12"/>
      </w:r>
    </w:p>
    <w:tbl>
      <w:tblPr>
        <w:tblW w:w="9989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2"/>
        <w:gridCol w:w="4611"/>
        <w:gridCol w:w="768"/>
      </w:tblGrid>
      <w:tr w:rsidR="00B15123" w:rsidRPr="00B15123" w14:paraId="3604150A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1CED0784" w14:textId="77777777" w:rsidR="00B15123" w:rsidRPr="00B15123" w:rsidRDefault="00B15123" w:rsidP="00B15123">
            <w:pPr>
              <w:spacing w:beforeAutospacing="1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Anh/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chị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cho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biết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đâu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là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các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trình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duyệt</w:t>
            </w:r>
            <w:proofErr w:type="spellEnd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web?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C460A40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B15123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B15123" w:rsidRPr="00B15123" w14:paraId="082B50DE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55A7E7AA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56F4617" w14:textId="77777777" w:rsidR="00B15123" w:rsidRPr="00B15123" w:rsidRDefault="00B15123" w:rsidP="00B15123">
            <w:pPr>
              <w:numPr>
                <w:ilvl w:val="0"/>
                <w:numId w:val="37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8E0B852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00C0512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B15123" w:rsidRPr="00B15123" w14:paraId="2604CAA5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0CA1983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441674B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Java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C2484A2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0011EBB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B15123" w:rsidRPr="00B15123" w14:paraId="258F723B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0DEE633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231E63B" w14:textId="77777777" w:rsidR="00B15123" w:rsidRPr="00B15123" w:rsidRDefault="00B15123" w:rsidP="00B15123">
            <w:pPr>
              <w:keepNext/>
              <w:spacing w:before="20" w:after="40" w:line="259" w:lineRule="auto"/>
              <w:ind w:right="144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F5A25A5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70631E54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B15123" w:rsidRPr="00B15123" w14:paraId="6E8DCBD0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B1E02B3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195A4886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proofErr w:type="spellStart"/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firefox</w:t>
            </w:r>
            <w:proofErr w:type="spellEnd"/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79CF8B3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BFDB176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B15123" w:rsidRPr="00B15123" w14:paraId="47859A11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50D0E37F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8B45F91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ASP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AC3351D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DD961B0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B15123" w:rsidRPr="00B15123" w14:paraId="775D8A8E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B746533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B5B4C5C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88D68EC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3FEF72E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24F8AC82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5A996A89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A98FAD6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9DBC140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E91A877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5DF7CEDC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2FEB171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FEA416D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Partially 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8DCB25D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5B3635D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15D4716E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6C7B33B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63381BA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1048540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578C96E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B15123" w:rsidRPr="00B15123" w14:paraId="0140C6D8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12105517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i/>
                <w:iCs/>
                <w:color w:val="00000A"/>
                <w:sz w:val="18"/>
                <w:szCs w:val="18"/>
              </w:rPr>
              <w:t>Enter two right and two wrong answers.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79D1BD0" w14:textId="77777777" w:rsidR="00B15123" w:rsidRPr="00B15123" w:rsidRDefault="00B15123" w:rsidP="00B15123">
            <w:pPr>
              <w:rPr>
                <w:rFonts w:eastAsia="SimSun"/>
                <w:color w:val="00000A"/>
              </w:rPr>
            </w:pPr>
            <w:r w:rsidRPr="00B15123">
              <w:rPr>
                <w:rFonts w:eastAsia="SimSun"/>
                <w:color w:val="00000A"/>
              </w:rPr>
              <w:t> </w:t>
            </w:r>
          </w:p>
        </w:tc>
      </w:tr>
    </w:tbl>
    <w:p w14:paraId="5914B610" w14:textId="77777777" w:rsidR="00B15123" w:rsidRDefault="00B15123" w:rsidP="00B15123">
      <w:pPr>
        <w:rPr>
          <w:b/>
          <w:color w:val="FF0000"/>
          <w:sz w:val="26"/>
          <w:szCs w:val="26"/>
        </w:rPr>
      </w:pPr>
    </w:p>
    <w:p w14:paraId="5CB568AD" w14:textId="77170D21" w:rsidR="00812CBC" w:rsidRPr="00812CBC" w:rsidRDefault="00812CBC" w:rsidP="00812CBC">
      <w:pPr>
        <w:pStyle w:val="ListParagraph"/>
        <w:numPr>
          <w:ilvl w:val="0"/>
          <w:numId w:val="10"/>
        </w:numPr>
        <w:spacing w:after="120"/>
        <w:rPr>
          <w:b/>
          <w:sz w:val="28"/>
          <w:szCs w:val="28"/>
          <w:lang w:eastAsia="ja-JP"/>
        </w:rPr>
      </w:pPr>
      <w:proofErr w:type="spellStart"/>
      <w:r w:rsidRPr="00812CBC">
        <w:rPr>
          <w:b/>
          <w:sz w:val="28"/>
          <w:szCs w:val="28"/>
          <w:lang w:eastAsia="ja-JP"/>
        </w:rPr>
        <w:t>Câu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hỏi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chọn</w:t>
      </w:r>
      <w:proofErr w:type="spellEnd"/>
      <w:r w:rsidRPr="00812CBC">
        <w:rPr>
          <w:b/>
          <w:sz w:val="28"/>
          <w:szCs w:val="28"/>
          <w:lang w:eastAsia="ja-JP"/>
        </w:rPr>
        <w:t xml:space="preserve"> 1 </w:t>
      </w:r>
      <w:proofErr w:type="spellStart"/>
      <w:r w:rsidRPr="00812CBC">
        <w:rPr>
          <w:b/>
          <w:sz w:val="28"/>
          <w:szCs w:val="28"/>
          <w:lang w:eastAsia="ja-JP"/>
        </w:rPr>
        <w:t>đáp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án</w:t>
      </w:r>
      <w:proofErr w:type="spellEnd"/>
      <w:r w:rsidRPr="00812CBC">
        <w:rPr>
          <w:b/>
          <w:sz w:val="28"/>
          <w:szCs w:val="28"/>
          <w:lang w:eastAsia="ja-JP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12CBC" w:rsidRPr="00812CBC" w14:paraId="763949F6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367DAFB2" w14:textId="77777777" w:rsidR="00812CBC" w:rsidRPr="00812CBC" w:rsidRDefault="00812CBC" w:rsidP="00812CBC">
            <w:pPr>
              <w:spacing w:before="280" w:beforeAutospacing="1" w:after="280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6"/>
                <w:szCs w:val="26"/>
                <w:lang w:val="en-US"/>
              </w:rPr>
              <w:t>Which application you often use to remote Windows?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EC9FE9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812CBC" w:rsidRPr="00812CBC" w14:paraId="4AD23E8A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0ED7516A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55B0A79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0ADC249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5034DF3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0EDB8901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EB6171C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AA18B5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Notepad 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126BD10B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D3F4233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100</w:t>
            </w:r>
          </w:p>
        </w:tc>
      </w:tr>
      <w:tr w:rsidR="00812CBC" w:rsidRPr="00812CBC" w14:paraId="41817142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723A31D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D354868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Total commander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10279274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92A295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0000A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24"/>
                <w:szCs w:val="18"/>
              </w:rPr>
              <w:t>0</w:t>
            </w:r>
          </w:p>
        </w:tc>
      </w:tr>
      <w:tr w:rsidR="00812CBC" w:rsidRPr="00812CBC" w14:paraId="704012C1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DE2CBB8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0AE040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Remote desktop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EDE0EA9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7E53C1E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812CBC" w:rsidRPr="00812CBC" w14:paraId="7FE8AAD5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51C575E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B50A8A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SSH Client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0632A5F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75D4338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812CBC" w:rsidRPr="00812CBC" w14:paraId="28EC6DC2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BEEB860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023EC41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D2B47F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0758E9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6746BB97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13B6DB7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FECCED6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AC7BAE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B5A6E4F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101CEB7A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F978977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13816C81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72C5545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AD0320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57F02E67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40825720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3553C1E" w14:textId="77777777" w:rsidR="00812CBC" w:rsidRPr="00812CBC" w:rsidRDefault="00812CBC" w:rsidP="00812CBC">
            <w:pPr>
              <w:rPr>
                <w:color w:val="00000A"/>
              </w:rPr>
            </w:pPr>
            <w:r w:rsidRPr="00812CBC">
              <w:rPr>
                <w:color w:val="00000A"/>
              </w:rPr>
              <w:t> </w:t>
            </w:r>
          </w:p>
        </w:tc>
      </w:tr>
    </w:tbl>
    <w:p w14:paraId="343107A6" w14:textId="77777777" w:rsidR="00812CBC" w:rsidRPr="00812CBC" w:rsidRDefault="00812CBC" w:rsidP="00812CBC">
      <w:pPr>
        <w:numPr>
          <w:ilvl w:val="0"/>
          <w:numId w:val="10"/>
        </w:numPr>
        <w:spacing w:after="120"/>
        <w:rPr>
          <w:lang w:eastAsia="ja-JP"/>
        </w:rPr>
      </w:pPr>
      <w:proofErr w:type="spellStart"/>
      <w:r w:rsidRPr="00812CBC">
        <w:rPr>
          <w:b/>
          <w:sz w:val="28"/>
          <w:szCs w:val="28"/>
          <w:lang w:eastAsia="ja-JP"/>
        </w:rPr>
        <w:t>Câu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hỏi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chọn</w:t>
      </w:r>
      <w:proofErr w:type="spellEnd"/>
      <w:r w:rsidRPr="00812CBC">
        <w:rPr>
          <w:b/>
          <w:sz w:val="28"/>
          <w:szCs w:val="28"/>
          <w:lang w:eastAsia="ja-JP"/>
        </w:rPr>
        <w:t xml:space="preserve"> 1 </w:t>
      </w:r>
      <w:proofErr w:type="spellStart"/>
      <w:r w:rsidRPr="00812CBC">
        <w:rPr>
          <w:b/>
          <w:sz w:val="28"/>
          <w:szCs w:val="28"/>
          <w:lang w:eastAsia="ja-JP"/>
        </w:rPr>
        <w:t>đáp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án</w:t>
      </w:r>
      <w:proofErr w:type="spellEnd"/>
      <w:r w:rsidRPr="00812CBC">
        <w:rPr>
          <w:b/>
          <w:sz w:val="28"/>
          <w:szCs w:val="28"/>
          <w:lang w:eastAsia="ja-JP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12CBC" w:rsidRPr="00812CBC" w14:paraId="0F56DE9A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57FF4A2A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6"/>
                <w:szCs w:val="26"/>
                <w:lang w:val="en-US"/>
              </w:rPr>
              <w:t>Which webserver does CCBS system use?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77CD0572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812CBC" w:rsidRPr="00812CBC" w14:paraId="7CD18649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12A67AE9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17C602A1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25FA6FE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A962335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28224864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D199D27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AAE93BF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Tomcat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666D12B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1731CBD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812CBC" w:rsidRPr="00812CBC" w14:paraId="1743B29F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63FF3FA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1E7F9AE2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proofErr w:type="spellStart"/>
            <w:r w:rsidRPr="00812CBC">
              <w:rPr>
                <w:color w:val="00000A"/>
                <w:sz w:val="24"/>
                <w:szCs w:val="26"/>
              </w:rPr>
              <w:t>JRun</w:t>
            </w:r>
            <w:proofErr w:type="spellEnd"/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0659A82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74E52EDC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812CBC" w:rsidRPr="00812CBC" w14:paraId="133F0E42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B284B9D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3E9954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AS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311D848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EA3213E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0000A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24"/>
                <w:szCs w:val="18"/>
              </w:rPr>
              <w:t>100</w:t>
            </w:r>
          </w:p>
        </w:tc>
      </w:tr>
      <w:tr w:rsidR="00812CBC" w:rsidRPr="00812CBC" w14:paraId="1437329D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512BF6F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B46EDC6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proofErr w:type="spellStart"/>
            <w:r w:rsidRPr="00812CBC">
              <w:rPr>
                <w:color w:val="00000A"/>
                <w:sz w:val="24"/>
                <w:szCs w:val="26"/>
              </w:rPr>
              <w:t>Weblogic</w:t>
            </w:r>
            <w:proofErr w:type="spellEnd"/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1B1CA6DD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53A2F59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812CBC" w:rsidRPr="00812CBC" w14:paraId="7D79B290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49D7D3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8DA5C95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C1EAEA5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01EED12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3241EBD2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0C43526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237CFF1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23121E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1EF3E9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40888935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600A883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24D7F89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2226B5B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D7D71E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44A16435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5104969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812CF24" w14:textId="77777777" w:rsidR="00812CBC" w:rsidRPr="00812CBC" w:rsidRDefault="00812CBC" w:rsidP="00812CBC">
            <w:pPr>
              <w:rPr>
                <w:color w:val="00000A"/>
              </w:rPr>
            </w:pPr>
            <w:r w:rsidRPr="00812CBC">
              <w:rPr>
                <w:color w:val="00000A"/>
              </w:rPr>
              <w:t> </w:t>
            </w:r>
          </w:p>
        </w:tc>
      </w:tr>
    </w:tbl>
    <w:p w14:paraId="7E8E0DB5" w14:textId="77777777" w:rsidR="00812CBC" w:rsidRPr="00812CBC" w:rsidRDefault="00812CBC" w:rsidP="00812CBC">
      <w:pPr>
        <w:numPr>
          <w:ilvl w:val="0"/>
          <w:numId w:val="10"/>
        </w:numPr>
        <w:spacing w:after="120"/>
        <w:rPr>
          <w:b/>
          <w:sz w:val="28"/>
          <w:szCs w:val="28"/>
          <w:lang w:eastAsia="ja-JP"/>
        </w:rPr>
      </w:pPr>
      <w:proofErr w:type="spellStart"/>
      <w:r w:rsidRPr="00812CBC">
        <w:rPr>
          <w:b/>
          <w:sz w:val="28"/>
          <w:szCs w:val="28"/>
          <w:lang w:eastAsia="ja-JP"/>
        </w:rPr>
        <w:t>Câu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hỏi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chọn</w:t>
      </w:r>
      <w:proofErr w:type="spellEnd"/>
      <w:r w:rsidRPr="00812CBC">
        <w:rPr>
          <w:b/>
          <w:sz w:val="28"/>
          <w:szCs w:val="28"/>
          <w:lang w:eastAsia="ja-JP"/>
        </w:rPr>
        <w:t xml:space="preserve"> 1 </w:t>
      </w:r>
      <w:proofErr w:type="spellStart"/>
      <w:r w:rsidRPr="00812CBC">
        <w:rPr>
          <w:b/>
          <w:sz w:val="28"/>
          <w:szCs w:val="28"/>
          <w:lang w:eastAsia="ja-JP"/>
        </w:rPr>
        <w:t>đáp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án</w:t>
      </w:r>
      <w:proofErr w:type="spellEnd"/>
      <w:r w:rsidRPr="00812CBC">
        <w:rPr>
          <w:b/>
          <w:sz w:val="28"/>
          <w:szCs w:val="28"/>
          <w:lang w:eastAsia="ja-JP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12CBC" w:rsidRPr="00812CBC" w14:paraId="1AE3A7C5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2AB0CB65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4"/>
                <w:szCs w:val="24"/>
                <w:lang w:val="en-US"/>
              </w:rPr>
              <w:t>As you know, which port is default port of FTP service?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B77B83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812CBC" w:rsidRPr="00812CBC" w14:paraId="08F9D1BC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2AA7FF78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A005C57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AE31C7E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5C8F208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2BBFD5CF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2EFCEF1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4E2F5D9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0"/>
                <w:sz w:val="24"/>
                <w:szCs w:val="26"/>
              </w:rPr>
              <w:t>22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1FE813D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BB0E14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7BD77837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97A3EB0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1C3D3A1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21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09AC4B2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C78A825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812CBC" w:rsidRPr="00812CBC" w14:paraId="1154E8BF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142BE1F3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287E670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0"/>
                <w:sz w:val="24"/>
                <w:szCs w:val="26"/>
              </w:rPr>
              <w:t>24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2A05B9C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CE75281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52AA4487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1719E9D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EDE9B7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20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CFFFBEE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3709FA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5F47724C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913CDF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7D1CEFB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6FE40E3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30C05C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5FA5EB5B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52F8ABD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8E650D2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6B754B8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239D4CF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7BCD7FE0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B42D9F2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EB01B97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551F414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B1911D2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41B0A146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15AFA55F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E67DDB2" w14:textId="77777777" w:rsidR="00812CBC" w:rsidRPr="00812CBC" w:rsidRDefault="00812CBC" w:rsidP="00812CBC">
            <w:pPr>
              <w:rPr>
                <w:color w:val="00000A"/>
              </w:rPr>
            </w:pPr>
            <w:r w:rsidRPr="00812CBC">
              <w:rPr>
                <w:color w:val="00000A"/>
              </w:rPr>
              <w:t> </w:t>
            </w:r>
          </w:p>
        </w:tc>
      </w:tr>
    </w:tbl>
    <w:p w14:paraId="3027C955" w14:textId="77777777" w:rsidR="00812CBC" w:rsidRPr="00812CBC" w:rsidRDefault="00812CBC" w:rsidP="00812CBC">
      <w:pPr>
        <w:numPr>
          <w:ilvl w:val="0"/>
          <w:numId w:val="10"/>
        </w:numPr>
        <w:spacing w:after="120"/>
        <w:rPr>
          <w:b/>
          <w:sz w:val="28"/>
          <w:szCs w:val="28"/>
          <w:lang w:eastAsia="ja-JP"/>
        </w:rPr>
      </w:pPr>
      <w:proofErr w:type="spellStart"/>
      <w:r w:rsidRPr="00812CBC">
        <w:rPr>
          <w:b/>
          <w:sz w:val="28"/>
          <w:szCs w:val="28"/>
          <w:lang w:eastAsia="ja-JP"/>
        </w:rPr>
        <w:t>Câu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hỏi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chọn</w:t>
      </w:r>
      <w:proofErr w:type="spellEnd"/>
      <w:r w:rsidRPr="00812CBC">
        <w:rPr>
          <w:b/>
          <w:sz w:val="28"/>
          <w:szCs w:val="28"/>
          <w:lang w:eastAsia="ja-JP"/>
        </w:rPr>
        <w:t xml:space="preserve"> 1 </w:t>
      </w:r>
      <w:proofErr w:type="spellStart"/>
      <w:r w:rsidRPr="00812CBC">
        <w:rPr>
          <w:b/>
          <w:sz w:val="28"/>
          <w:szCs w:val="28"/>
          <w:lang w:eastAsia="ja-JP"/>
        </w:rPr>
        <w:t>đáp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án</w:t>
      </w:r>
      <w:proofErr w:type="spellEnd"/>
      <w:r w:rsidRPr="00812CBC">
        <w:rPr>
          <w:b/>
          <w:sz w:val="28"/>
          <w:szCs w:val="28"/>
          <w:lang w:eastAsia="ja-JP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12CBC" w:rsidRPr="00812CBC" w14:paraId="34238B59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01637FA0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4"/>
                <w:szCs w:val="24"/>
                <w:lang w:val="en-US"/>
              </w:rPr>
              <w:t>Which indicators you often observe when monitoring systems?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123C403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812CBC" w:rsidRPr="00812CBC" w14:paraId="0A5424CC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52A5959F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569C8C2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64785B5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70E13250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66682DA7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591451CB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B92AE9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Type of operating System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5419D05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1319685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149C8066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5AC487E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D65F37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Machine name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B3B344A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951DD1D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0AD82F9D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52F67AE2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54D501E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0"/>
                <w:sz w:val="24"/>
                <w:szCs w:val="26"/>
              </w:rPr>
              <w:t>Time of machine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AB7A210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1D105CC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7D5E509F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2A75EF9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9F32E22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CPU, RAM, Network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513D8041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F6E1667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812CBC" w:rsidRPr="00812CBC" w14:paraId="380F609D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647D07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C15EE1A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05C391B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D079C98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7F918678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0FA485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5CB7161D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6D839D0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02ED440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58E981FF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CE0A707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1746DB8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AA1EBD6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0E128D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6D615D81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112CFA11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58228BC" w14:textId="77777777" w:rsidR="00812CBC" w:rsidRPr="00812CBC" w:rsidRDefault="00812CBC" w:rsidP="00812CBC">
            <w:pPr>
              <w:rPr>
                <w:color w:val="00000A"/>
              </w:rPr>
            </w:pPr>
            <w:r w:rsidRPr="00812CBC">
              <w:rPr>
                <w:color w:val="00000A"/>
              </w:rPr>
              <w:t> </w:t>
            </w:r>
          </w:p>
        </w:tc>
      </w:tr>
    </w:tbl>
    <w:p w14:paraId="67F78A63" w14:textId="3E05934F" w:rsidR="00812CBC" w:rsidRPr="00812CBC" w:rsidRDefault="00812CBC" w:rsidP="00812CBC">
      <w:pPr>
        <w:pStyle w:val="ListParagraph"/>
        <w:numPr>
          <w:ilvl w:val="0"/>
          <w:numId w:val="10"/>
        </w:numPr>
        <w:spacing w:after="120"/>
        <w:rPr>
          <w:b/>
          <w:sz w:val="28"/>
          <w:szCs w:val="28"/>
          <w:lang w:eastAsia="ja-JP"/>
        </w:rPr>
      </w:pPr>
      <w:r w:rsidRPr="00812CBC">
        <w:rPr>
          <w:lang w:eastAsia="ja-JP"/>
        </w:rPr>
        <w:t> </w:t>
      </w:r>
      <w:proofErr w:type="spellStart"/>
      <w:r w:rsidRPr="00812CBC">
        <w:rPr>
          <w:b/>
          <w:sz w:val="28"/>
          <w:szCs w:val="28"/>
          <w:lang w:eastAsia="ja-JP"/>
        </w:rPr>
        <w:t>Câu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hỏi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chọn</w:t>
      </w:r>
      <w:proofErr w:type="spellEnd"/>
      <w:r w:rsidRPr="00812CBC">
        <w:rPr>
          <w:b/>
          <w:sz w:val="28"/>
          <w:szCs w:val="28"/>
          <w:lang w:eastAsia="ja-JP"/>
        </w:rPr>
        <w:t xml:space="preserve"> 1 hay </w:t>
      </w:r>
      <w:proofErr w:type="spellStart"/>
      <w:r w:rsidRPr="00812CBC">
        <w:rPr>
          <w:b/>
          <w:sz w:val="28"/>
          <w:szCs w:val="28"/>
          <w:lang w:eastAsia="ja-JP"/>
        </w:rPr>
        <w:t>nhiều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đáp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án</w:t>
      </w:r>
      <w:proofErr w:type="spellEnd"/>
      <w:r w:rsidRPr="00812CBC">
        <w:rPr>
          <w:b/>
          <w:sz w:val="28"/>
          <w:szCs w:val="28"/>
          <w:lang w:eastAsia="ja-JP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12CBC" w:rsidRPr="00812CBC" w14:paraId="3BE4F155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1E84E690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4"/>
                <w:szCs w:val="24"/>
                <w:lang w:val="en-US"/>
              </w:rPr>
              <w:t>Which processes does VTI System have?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B8DD9AF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812CBC" w:rsidRPr="00812CBC" w14:paraId="01CBBFBF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590B0CF0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17FC42D5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39CB195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D55708D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38212BDD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087B2DF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0E5B621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Mediation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7890BC4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F9527B6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100/3</w:t>
            </w:r>
          </w:p>
        </w:tc>
      </w:tr>
      <w:tr w:rsidR="00812CBC" w:rsidRPr="00812CBC" w14:paraId="6D89834C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B9C8058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DF49F9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Rating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5C9C1663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B13B166" w14:textId="77777777" w:rsidR="00812CBC" w:rsidRPr="00812CBC" w:rsidRDefault="00812CBC" w:rsidP="00812CBC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bookmarkStart w:id="13" w:name="__DdeLink__12651_1711161918"/>
            <w:bookmarkEnd w:id="13"/>
            <w:r w:rsidRPr="00812CBC">
              <w:rPr>
                <w:i/>
                <w:iCs/>
                <w:color w:val="0A4E83"/>
                <w:sz w:val="24"/>
                <w:szCs w:val="26"/>
              </w:rPr>
              <w:t>100/3</w:t>
            </w:r>
          </w:p>
        </w:tc>
      </w:tr>
      <w:tr w:rsidR="00812CBC" w:rsidRPr="00812CBC" w14:paraId="366E67B8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F7EF484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54775A2C" w14:textId="77777777" w:rsidR="00812CBC" w:rsidRPr="00812CBC" w:rsidRDefault="00812CBC" w:rsidP="00812CBC">
            <w:pPr>
              <w:keepNext/>
              <w:spacing w:before="20" w:after="40" w:line="240" w:lineRule="auto"/>
              <w:ind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Get file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1CB2B3F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A46BA85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100/3</w:t>
            </w:r>
          </w:p>
        </w:tc>
      </w:tr>
      <w:tr w:rsidR="00812CBC" w:rsidRPr="00812CBC" w14:paraId="5E1A6062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48DE1CC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121C34CA" w14:textId="77777777" w:rsidR="00812CBC" w:rsidRPr="00812CBC" w:rsidRDefault="00812CBC" w:rsidP="00812CBC">
            <w:pPr>
              <w:keepNext/>
              <w:spacing w:before="20" w:after="40" w:line="240" w:lineRule="auto"/>
              <w:ind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Barring service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5F21EF84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3EE7565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812CBC" w:rsidRPr="00812CBC" w14:paraId="471E614E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34F06E63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6C79D31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2E61062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F0F4031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38A90A1F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387CE71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C07AE7A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DBD47A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1738B05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0CB474B1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7F60FCB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5C8B1FE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Partially 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F612F8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E69D246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26AE88E0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1ED52B1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88A001C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132E14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7FA417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02410480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10C5C744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18"/>
                <w:szCs w:val="18"/>
              </w:rPr>
              <w:t>Enter two right and two wrong answers.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E7A3B48" w14:textId="77777777" w:rsidR="00812CBC" w:rsidRPr="00812CBC" w:rsidRDefault="00812CBC" w:rsidP="00812CBC">
            <w:pPr>
              <w:rPr>
                <w:color w:val="00000A"/>
              </w:rPr>
            </w:pPr>
            <w:r w:rsidRPr="00812CBC">
              <w:rPr>
                <w:color w:val="00000A"/>
              </w:rPr>
              <w:t> </w:t>
            </w:r>
          </w:p>
        </w:tc>
      </w:tr>
    </w:tbl>
    <w:p w14:paraId="13565B56" w14:textId="21C03937" w:rsidR="00812CBC" w:rsidRPr="00812CBC" w:rsidRDefault="00812CBC" w:rsidP="00812CBC">
      <w:pPr>
        <w:pStyle w:val="ListParagraph"/>
        <w:numPr>
          <w:ilvl w:val="0"/>
          <w:numId w:val="10"/>
        </w:numPr>
        <w:spacing w:after="120"/>
        <w:rPr>
          <w:b/>
          <w:sz w:val="28"/>
          <w:szCs w:val="28"/>
          <w:lang w:eastAsia="ja-JP"/>
        </w:rPr>
      </w:pPr>
      <w:r w:rsidRPr="00812CBC">
        <w:rPr>
          <w:lang w:eastAsia="ja-JP"/>
        </w:rPr>
        <w:t> </w:t>
      </w:r>
      <w:proofErr w:type="spellStart"/>
      <w:r w:rsidRPr="00812CBC">
        <w:rPr>
          <w:b/>
          <w:sz w:val="28"/>
          <w:szCs w:val="28"/>
          <w:lang w:eastAsia="ja-JP"/>
        </w:rPr>
        <w:t>Câu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hỏi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chọn</w:t>
      </w:r>
      <w:proofErr w:type="spellEnd"/>
      <w:r w:rsidRPr="00812CBC">
        <w:rPr>
          <w:b/>
          <w:sz w:val="28"/>
          <w:szCs w:val="28"/>
          <w:lang w:eastAsia="ja-JP"/>
        </w:rPr>
        <w:t xml:space="preserve"> 1 hay </w:t>
      </w:r>
      <w:proofErr w:type="spellStart"/>
      <w:r w:rsidRPr="00812CBC">
        <w:rPr>
          <w:b/>
          <w:sz w:val="28"/>
          <w:szCs w:val="28"/>
          <w:lang w:eastAsia="ja-JP"/>
        </w:rPr>
        <w:t>nhiều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đáp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án</w:t>
      </w:r>
      <w:proofErr w:type="spellEnd"/>
      <w:r w:rsidRPr="00812CBC">
        <w:rPr>
          <w:b/>
          <w:sz w:val="28"/>
          <w:szCs w:val="28"/>
          <w:lang w:eastAsia="ja-JP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12CBC" w:rsidRPr="00812CBC" w14:paraId="6E591850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72FAB03F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6484A5A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812CBC" w:rsidRPr="00812CBC" w14:paraId="141CCFD5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6B06A90D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9903874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CD2A72A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863B4D3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3E227277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305DD54D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1ACCCA49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proofErr w:type="spellStart"/>
            <w:r w:rsidRPr="00812CBC">
              <w:rPr>
                <w:color w:val="00000A"/>
                <w:sz w:val="24"/>
                <w:szCs w:val="26"/>
              </w:rPr>
              <w:t>Đăng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ký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các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dịch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vụ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MO, MC, SMS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D7907CB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72CD634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812CBC" w:rsidRPr="00812CBC" w14:paraId="1DAF927B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A8E1672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7FFFDB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proofErr w:type="spellStart"/>
            <w:r w:rsidRPr="00812CBC">
              <w:rPr>
                <w:color w:val="00000A"/>
                <w:sz w:val="24"/>
                <w:szCs w:val="26"/>
              </w:rPr>
              <w:t>Đăng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ký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dịch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vụ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data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2B60BD5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CF0D1DA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812CBC" w:rsidRPr="00812CBC" w14:paraId="4D2C018D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3933CF1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295D598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Quản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lý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thông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tin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thuê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bao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trả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sau</w:t>
            </w:r>
            <w:proofErr w:type="spellEnd"/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93025B8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7240DA3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812CBC" w:rsidRPr="00812CBC" w14:paraId="5EA38418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C44682C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575D33A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proofErr w:type="spellStart"/>
            <w:r w:rsidRPr="00812CBC">
              <w:rPr>
                <w:color w:val="00000A"/>
                <w:sz w:val="24"/>
                <w:szCs w:val="26"/>
              </w:rPr>
              <w:t>Tất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cả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các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câu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hỏi</w:t>
            </w:r>
            <w:proofErr w:type="spellEnd"/>
            <w:r w:rsidRPr="00812CBC">
              <w:rPr>
                <w:color w:val="00000A"/>
                <w:sz w:val="24"/>
                <w:szCs w:val="26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6"/>
              </w:rPr>
              <w:t>trên</w:t>
            </w:r>
            <w:proofErr w:type="spellEnd"/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D946FEE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296CF82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812CBC" w:rsidRPr="00812CBC" w14:paraId="620F8EB3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20F6CB4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4CA0304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4E29130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72E8A504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41F5A6DA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9E259C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B9BA8BF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DA585B9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207D7F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2A11348D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80EDDE7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D639F31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Partially 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1DEDE16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DFAD02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6FD75CC9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7119D5C5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72ACA86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FA83626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331FD83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6A1A2D10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340F6ED3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18"/>
                <w:szCs w:val="18"/>
              </w:rPr>
              <w:t>Enter two right and two wrong answers.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F1B6C65" w14:textId="77777777" w:rsidR="00812CBC" w:rsidRPr="00812CBC" w:rsidRDefault="00812CBC" w:rsidP="00812CBC">
            <w:pPr>
              <w:rPr>
                <w:color w:val="00000A"/>
              </w:rPr>
            </w:pPr>
            <w:r w:rsidRPr="00812CBC">
              <w:rPr>
                <w:color w:val="00000A"/>
              </w:rPr>
              <w:t> </w:t>
            </w:r>
          </w:p>
        </w:tc>
      </w:tr>
    </w:tbl>
    <w:p w14:paraId="6D8A0E62" w14:textId="4F242E06" w:rsidR="00812CBC" w:rsidRPr="00812CBC" w:rsidRDefault="00812CBC" w:rsidP="00812CBC">
      <w:pPr>
        <w:pStyle w:val="ListParagraph"/>
        <w:numPr>
          <w:ilvl w:val="0"/>
          <w:numId w:val="10"/>
        </w:numPr>
        <w:spacing w:after="120"/>
        <w:rPr>
          <w:b/>
          <w:sz w:val="28"/>
          <w:szCs w:val="28"/>
          <w:lang w:eastAsia="ja-JP"/>
        </w:rPr>
      </w:pPr>
      <w:proofErr w:type="spellStart"/>
      <w:r w:rsidRPr="00812CBC">
        <w:rPr>
          <w:b/>
          <w:sz w:val="28"/>
          <w:szCs w:val="28"/>
          <w:lang w:eastAsia="ja-JP"/>
        </w:rPr>
        <w:t>Câu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hỏi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chọn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đáp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án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đúng</w:t>
      </w:r>
      <w:proofErr w:type="spellEnd"/>
      <w:r w:rsidRPr="00812CBC">
        <w:rPr>
          <w:b/>
          <w:sz w:val="28"/>
          <w:szCs w:val="28"/>
          <w:lang w:eastAsia="ja-JP"/>
        </w:rPr>
        <w:t>/</w:t>
      </w:r>
      <w:proofErr w:type="spellStart"/>
      <w:r w:rsidRPr="00812CBC">
        <w:rPr>
          <w:b/>
          <w:sz w:val="28"/>
          <w:szCs w:val="28"/>
          <w:lang w:eastAsia="ja-JP"/>
        </w:rPr>
        <w:t>sai</w:t>
      </w:r>
      <w:proofErr w:type="spellEnd"/>
      <w:r w:rsidRPr="00812CBC">
        <w:rPr>
          <w:b/>
          <w:sz w:val="28"/>
          <w:szCs w:val="28"/>
          <w:lang w:eastAsia="ja-JP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12CBC" w:rsidRPr="00812CBC" w14:paraId="087B0E1A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6456A73B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4"/>
                <w:szCs w:val="24"/>
                <w:lang w:val="en-US"/>
              </w:rPr>
              <w:t>Anh/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Chị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cho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biết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Giao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thức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FTP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dùng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để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thực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hiện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xem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truy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cập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website?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B5A7658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TF</w:t>
            </w:r>
          </w:p>
        </w:tc>
      </w:tr>
      <w:tr w:rsidR="00812CBC" w:rsidRPr="00812CBC" w14:paraId="0500A35B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73D89FEF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587C7F45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3B2B6630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AFC1D67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3A5378AD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0487909C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5FC36D23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True 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73EC7F5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E89DF96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5B2E8810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F495001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2A8EF0F5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false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8BEC27E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9382D4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812CBC" w:rsidRPr="00812CBC" w14:paraId="26718382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326A448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1C792929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F2CDCE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723E0B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0DE361D9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6BCEEBB0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18"/>
                <w:szCs w:val="18"/>
              </w:rPr>
              <w:t>Swap 'True' and 'False' to put the right answer first. Do not include hints/feedback.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7C34BA7E" w14:textId="77777777" w:rsidR="00812CBC" w:rsidRPr="00812CBC" w:rsidRDefault="00812CBC" w:rsidP="00812CBC">
            <w:pPr>
              <w:rPr>
                <w:color w:val="00000A"/>
              </w:rPr>
            </w:pPr>
            <w:r w:rsidRPr="00812CBC">
              <w:rPr>
                <w:color w:val="00000A"/>
              </w:rPr>
              <w:t> </w:t>
            </w:r>
          </w:p>
        </w:tc>
      </w:tr>
    </w:tbl>
    <w:p w14:paraId="672D6EDD" w14:textId="77777777" w:rsidR="00812CBC" w:rsidRPr="00812CBC" w:rsidRDefault="00812CBC" w:rsidP="00812CBC">
      <w:pPr>
        <w:numPr>
          <w:ilvl w:val="0"/>
          <w:numId w:val="10"/>
        </w:numPr>
        <w:spacing w:after="120"/>
        <w:rPr>
          <w:b/>
          <w:sz w:val="28"/>
          <w:szCs w:val="28"/>
          <w:lang w:eastAsia="ja-JP"/>
        </w:rPr>
      </w:pPr>
      <w:proofErr w:type="spellStart"/>
      <w:r w:rsidRPr="00812CBC">
        <w:rPr>
          <w:b/>
          <w:sz w:val="28"/>
          <w:szCs w:val="28"/>
          <w:lang w:eastAsia="ja-JP"/>
        </w:rPr>
        <w:t>Câu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hỏi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chọn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đáp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án</w:t>
      </w:r>
      <w:proofErr w:type="spellEnd"/>
      <w:r w:rsidRPr="00812CBC">
        <w:rPr>
          <w:b/>
          <w:sz w:val="28"/>
          <w:szCs w:val="28"/>
          <w:lang w:eastAsia="ja-JP"/>
        </w:rPr>
        <w:t xml:space="preserve"> </w:t>
      </w:r>
      <w:proofErr w:type="spellStart"/>
      <w:r w:rsidRPr="00812CBC">
        <w:rPr>
          <w:b/>
          <w:sz w:val="28"/>
          <w:szCs w:val="28"/>
          <w:lang w:eastAsia="ja-JP"/>
        </w:rPr>
        <w:t>đúng</w:t>
      </w:r>
      <w:proofErr w:type="spellEnd"/>
      <w:r w:rsidRPr="00812CBC">
        <w:rPr>
          <w:b/>
          <w:sz w:val="28"/>
          <w:szCs w:val="28"/>
          <w:lang w:eastAsia="ja-JP"/>
        </w:rPr>
        <w:t>/</w:t>
      </w:r>
      <w:proofErr w:type="spellStart"/>
      <w:r w:rsidRPr="00812CBC">
        <w:rPr>
          <w:b/>
          <w:sz w:val="28"/>
          <w:szCs w:val="28"/>
          <w:lang w:eastAsia="ja-JP"/>
        </w:rPr>
        <w:t>sai</w:t>
      </w:r>
      <w:proofErr w:type="spellEnd"/>
      <w:r w:rsidRPr="00812CBC">
        <w:rPr>
          <w:b/>
          <w:sz w:val="28"/>
          <w:szCs w:val="28"/>
          <w:lang w:eastAsia="ja-JP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12CBC" w:rsidRPr="00812CBC" w14:paraId="26304CB5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5502F47E" w14:textId="77777777" w:rsidR="00812CBC" w:rsidRPr="00812CBC" w:rsidRDefault="00812CBC" w:rsidP="00812CBC">
            <w:pPr>
              <w:spacing w:before="280" w:beforeAutospacing="1" w:after="280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Anh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chị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cho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biết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để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theo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dõi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tổng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quan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database Oracle,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chúng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ta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có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dùng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ứng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dụng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EM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đi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kèm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2CBC">
              <w:rPr>
                <w:color w:val="00000A"/>
                <w:sz w:val="24"/>
                <w:szCs w:val="24"/>
                <w:lang w:val="en-US"/>
              </w:rPr>
              <w:t>theo</w:t>
            </w:r>
            <w:proofErr w:type="spellEnd"/>
            <w:r w:rsidRPr="00812CBC">
              <w:rPr>
                <w:color w:val="00000A"/>
                <w:sz w:val="24"/>
                <w:szCs w:val="24"/>
                <w:lang w:val="en-US"/>
              </w:rPr>
              <w:t xml:space="preserve"> Oracle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D6A684D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TF</w:t>
            </w:r>
          </w:p>
        </w:tc>
      </w:tr>
      <w:tr w:rsidR="00812CBC" w:rsidRPr="00812CBC" w14:paraId="641FAF3B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25FB839D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CF4D8EE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1832F376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75B2B6E7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7AE1C529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E925941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3F76DEE4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True 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E51A738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2D88F9BE" w14:textId="77777777" w:rsidR="00812CBC" w:rsidRPr="00812CBC" w:rsidRDefault="00812CBC" w:rsidP="00812CBC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812CBC" w:rsidRPr="00812CBC" w14:paraId="3C9B401E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255BF9D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EA4BE7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false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12C435C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A20EFC5" w14:textId="77777777" w:rsidR="00812CBC" w:rsidRPr="00812CBC" w:rsidRDefault="00812CBC" w:rsidP="00812CBC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5DDAB309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AF799C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7D39A85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BDBCCB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A4A4235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812CBC" w:rsidRPr="00812CBC" w14:paraId="0D5E5435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2A133A8F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18"/>
                <w:szCs w:val="18"/>
              </w:rPr>
              <w:t>Swap 'True' and 'False' to put the right answer first. Do not include hints/feedback.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EBA5511" w14:textId="77777777" w:rsidR="00812CBC" w:rsidRPr="00812CBC" w:rsidRDefault="00812CBC" w:rsidP="00812CBC">
            <w:pPr>
              <w:rPr>
                <w:color w:val="00000A"/>
              </w:rPr>
            </w:pPr>
            <w:r w:rsidRPr="00812CBC">
              <w:rPr>
                <w:color w:val="00000A"/>
              </w:rPr>
              <w:t> </w:t>
            </w:r>
          </w:p>
        </w:tc>
      </w:tr>
    </w:tbl>
    <w:p w14:paraId="71307519" w14:textId="77777777" w:rsidR="00B15123" w:rsidRPr="00983495" w:rsidRDefault="00B15123" w:rsidP="00983495">
      <w:pPr>
        <w:pStyle w:val="BodyTextIndent"/>
      </w:pPr>
      <w:bookmarkStart w:id="14" w:name="_GoBack"/>
      <w:bookmarkEnd w:id="14"/>
    </w:p>
    <w:sectPr w:rsidR="00B15123" w:rsidRPr="00983495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ran Thanh Ha" w:date="2016-05-27T21:28:00Z" w:initials="TTH">
    <w:p w14:paraId="64BB9F88" w14:textId="77777777" w:rsidR="00DE41F0" w:rsidRDefault="00DE41F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VAS</w:t>
      </w:r>
    </w:p>
  </w:comment>
  <w:comment w:id="1" w:author="Tran Thanh Ha" w:date="2016-05-27T21:28:00Z" w:initials="TTH">
    <w:p w14:paraId="0CE40A76" w14:textId="77777777" w:rsidR="00DE41F0" w:rsidRDefault="00DE41F0">
      <w:pPr>
        <w:pStyle w:val="CommentText"/>
      </w:pPr>
      <w:r>
        <w:rPr>
          <w:rStyle w:val="CommentReference"/>
        </w:rPr>
        <w:annotationRef/>
      </w:r>
      <w:r>
        <w:t>VAS</w:t>
      </w:r>
    </w:p>
  </w:comment>
  <w:comment w:id="2" w:author="Tran Thanh Ha" w:date="2016-05-27T21:28:00Z" w:initials="TTH">
    <w:p w14:paraId="2372137B" w14:textId="77777777" w:rsidR="00DE41F0" w:rsidRDefault="00DE41F0">
      <w:pPr>
        <w:pStyle w:val="CommentText"/>
      </w:pPr>
      <w:r>
        <w:rPr>
          <w:rStyle w:val="CommentReference"/>
        </w:rPr>
        <w:annotationRef/>
      </w:r>
      <w:r>
        <w:t>VAS</w:t>
      </w:r>
    </w:p>
  </w:comment>
  <w:comment w:id="3" w:author="Tran Thanh Ha" w:date="2016-05-27T21:30:00Z" w:initials="TTH">
    <w:p w14:paraId="6A621B84" w14:textId="77777777" w:rsidR="00DE41F0" w:rsidRDefault="00DE41F0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4" w:author="Tran Thanh Ha" w:date="2016-05-27T21:30:00Z" w:initials="TTH">
    <w:p w14:paraId="50C67BE1" w14:textId="77777777" w:rsidR="00DE41F0" w:rsidRDefault="00DE41F0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5" w:author="Tran Thanh Ha" w:date="2016-05-27T21:30:00Z" w:initials="TTH">
    <w:p w14:paraId="698B5A47" w14:textId="77777777" w:rsidR="00DE41F0" w:rsidRDefault="00DE41F0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6" w:author="Tran Thanh Ha" w:date="2016-05-27T21:30:00Z" w:initials="TTH">
    <w:p w14:paraId="22133315" w14:textId="77777777" w:rsidR="00DE41F0" w:rsidRDefault="00DE41F0">
      <w:pPr>
        <w:pStyle w:val="CommentText"/>
      </w:pPr>
      <w:r>
        <w:rPr>
          <w:rStyle w:val="CommentReference"/>
        </w:rPr>
        <w:annotationRef/>
      </w:r>
      <w:r>
        <w:t>MSS</w:t>
      </w:r>
    </w:p>
  </w:comment>
  <w:comment w:id="7" w:author="Tran Thanh Ha" w:date="2016-05-27T21:30:00Z" w:initials="TTH">
    <w:p w14:paraId="559B6593" w14:textId="77777777" w:rsidR="00DE41F0" w:rsidRDefault="00DE41F0">
      <w:pPr>
        <w:pStyle w:val="CommentText"/>
      </w:pPr>
      <w:r>
        <w:rPr>
          <w:rStyle w:val="CommentReference"/>
        </w:rPr>
        <w:annotationRef/>
      </w:r>
      <w:r>
        <w:t>MSS</w:t>
      </w:r>
    </w:p>
  </w:comment>
  <w:comment w:id="8" w:author="Tran Thanh Ha" w:date="2016-05-27T21:31:00Z" w:initials="TTH">
    <w:p w14:paraId="2E079EB5" w14:textId="4D1D51F0" w:rsidR="00B15123" w:rsidRDefault="00B15123">
      <w:pPr>
        <w:pStyle w:val="CommentText"/>
      </w:pPr>
      <w:r>
        <w:rPr>
          <w:rStyle w:val="CommentReference"/>
        </w:rPr>
        <w:annotationRef/>
      </w:r>
      <w:r>
        <w:t>MSS</w:t>
      </w:r>
    </w:p>
  </w:comment>
  <w:comment w:id="9" w:author="Tran Thanh Ha" w:date="2016-05-27T21:32:00Z" w:initials="TTH">
    <w:p w14:paraId="1D2CA80C" w14:textId="5537A641" w:rsidR="00B15123" w:rsidRDefault="00B15123">
      <w:pPr>
        <w:pStyle w:val="CommentText"/>
      </w:pPr>
      <w:r>
        <w:rPr>
          <w:rStyle w:val="CommentReference"/>
        </w:rPr>
        <w:annotationRef/>
      </w:r>
    </w:p>
  </w:comment>
  <w:comment w:id="10" w:author="Tran Thanh Ha" w:date="2016-05-27T21:32:00Z" w:initials="TTH">
    <w:p w14:paraId="280D2182" w14:textId="3645B1BC" w:rsidR="00B15123" w:rsidRDefault="00B15123">
      <w:pPr>
        <w:pStyle w:val="CommentText"/>
      </w:pPr>
      <w:r>
        <w:rPr>
          <w:rStyle w:val="CommentReference"/>
        </w:rPr>
        <w:annotationRef/>
      </w:r>
      <w:r>
        <w:t>CCBS</w:t>
      </w:r>
    </w:p>
  </w:comment>
  <w:comment w:id="11" w:author="Tran Thanh Ha" w:date="2016-05-27T21:32:00Z" w:initials="TTH">
    <w:p w14:paraId="4BAE57B7" w14:textId="3F7E0F3F" w:rsidR="00B15123" w:rsidRDefault="00B15123">
      <w:pPr>
        <w:pStyle w:val="CommentText"/>
      </w:pPr>
      <w:r>
        <w:rPr>
          <w:rStyle w:val="CommentReference"/>
        </w:rPr>
        <w:annotationRef/>
      </w:r>
      <w:r>
        <w:t>CCBS</w:t>
      </w:r>
    </w:p>
  </w:comment>
  <w:comment w:id="12" w:author="Tran Thanh Ha" w:date="2016-05-27T21:33:00Z" w:initials="TTH">
    <w:p w14:paraId="621BAC31" w14:textId="11520A19" w:rsidR="00B15123" w:rsidRDefault="00B15123">
      <w:pPr>
        <w:pStyle w:val="CommentText"/>
      </w:pPr>
      <w:r>
        <w:rPr>
          <w:rStyle w:val="CommentReference"/>
        </w:rPr>
        <w:annotationRef/>
      </w:r>
      <w:r>
        <w:t>CCBS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BB9F88" w15:done="0"/>
  <w15:commentEx w15:paraId="0CE40A76" w15:done="0"/>
  <w15:commentEx w15:paraId="2372137B" w15:done="0"/>
  <w15:commentEx w15:paraId="6A621B84" w15:done="0"/>
  <w15:commentEx w15:paraId="50C67BE1" w15:done="0"/>
  <w15:commentEx w15:paraId="698B5A47" w15:done="0"/>
  <w15:commentEx w15:paraId="22133315" w15:done="0"/>
  <w15:commentEx w15:paraId="559B6593" w15:done="0"/>
  <w15:commentEx w15:paraId="2E079EB5" w15:done="0"/>
  <w15:commentEx w15:paraId="1D2CA80C" w15:done="0"/>
  <w15:commentEx w15:paraId="280D2182" w15:paraIdParent="1D2CA80C" w15:done="0"/>
  <w15:commentEx w15:paraId="4BAE57B7" w15:done="0"/>
  <w15:commentEx w15:paraId="621BAC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21095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92632"/>
    <w:multiLevelType w:val="multilevel"/>
    <w:tmpl w:val="0598D8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0653B"/>
    <w:multiLevelType w:val="hybridMultilevel"/>
    <w:tmpl w:val="37FC4134"/>
    <w:lvl w:ilvl="0" w:tplc="7ACA01F4">
      <w:start w:val="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E2D86"/>
    <w:multiLevelType w:val="multilevel"/>
    <w:tmpl w:val="484AAA5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0" w15:restartNumberingAfterBreak="0">
    <w:nsid w:val="3408520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5420F"/>
    <w:multiLevelType w:val="multilevel"/>
    <w:tmpl w:val="D3A6207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3A5922"/>
    <w:multiLevelType w:val="hybridMultilevel"/>
    <w:tmpl w:val="F2729FD0"/>
    <w:lvl w:ilvl="0" w:tplc="9A565B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48179D"/>
    <w:multiLevelType w:val="multilevel"/>
    <w:tmpl w:val="5748179D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 w15:restartNumberingAfterBreak="0">
    <w:nsid w:val="574817A8"/>
    <w:multiLevelType w:val="multilevel"/>
    <w:tmpl w:val="574817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74817B3"/>
    <w:multiLevelType w:val="multilevel"/>
    <w:tmpl w:val="574817B3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9" w15:restartNumberingAfterBreak="0">
    <w:nsid w:val="574817BE"/>
    <w:multiLevelType w:val="multilevel"/>
    <w:tmpl w:val="574817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8D1208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91C2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70F1B"/>
    <w:multiLevelType w:val="multilevel"/>
    <w:tmpl w:val="87B827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92F468D"/>
    <w:multiLevelType w:val="multilevel"/>
    <w:tmpl w:val="CB30A762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5"/>
  </w:num>
  <w:num w:numId="12">
    <w:abstractNumId w:val="37"/>
  </w:num>
  <w:num w:numId="13">
    <w:abstractNumId w:val="24"/>
  </w:num>
  <w:num w:numId="14">
    <w:abstractNumId w:val="12"/>
  </w:num>
  <w:num w:numId="15">
    <w:abstractNumId w:val="41"/>
  </w:num>
  <w:num w:numId="16">
    <w:abstractNumId w:val="36"/>
  </w:num>
  <w:num w:numId="17">
    <w:abstractNumId w:val="33"/>
  </w:num>
  <w:num w:numId="18">
    <w:abstractNumId w:val="34"/>
  </w:num>
  <w:num w:numId="19">
    <w:abstractNumId w:val="10"/>
  </w:num>
  <w:num w:numId="20">
    <w:abstractNumId w:val="17"/>
  </w:num>
  <w:num w:numId="21">
    <w:abstractNumId w:val="21"/>
  </w:num>
  <w:num w:numId="22">
    <w:abstractNumId w:val="15"/>
  </w:num>
  <w:num w:numId="23">
    <w:abstractNumId w:val="35"/>
  </w:num>
  <w:num w:numId="24">
    <w:abstractNumId w:val="38"/>
  </w:num>
  <w:num w:numId="25">
    <w:abstractNumId w:val="32"/>
  </w:num>
  <w:num w:numId="26">
    <w:abstractNumId w:val="42"/>
  </w:num>
  <w:num w:numId="27">
    <w:abstractNumId w:val="13"/>
  </w:num>
  <w:num w:numId="28">
    <w:abstractNumId w:val="14"/>
  </w:num>
  <w:num w:numId="29">
    <w:abstractNumId w:val="23"/>
  </w:num>
  <w:num w:numId="30">
    <w:abstractNumId w:val="18"/>
  </w:num>
  <w:num w:numId="31">
    <w:abstractNumId w:val="11"/>
  </w:num>
  <w:num w:numId="32">
    <w:abstractNumId w:val="20"/>
  </w:num>
  <w:num w:numId="33">
    <w:abstractNumId w:val="31"/>
  </w:num>
  <w:num w:numId="34">
    <w:abstractNumId w:val="30"/>
  </w:num>
  <w:num w:numId="35">
    <w:abstractNumId w:val="26"/>
  </w:num>
  <w:num w:numId="36">
    <w:abstractNumId w:val="27"/>
  </w:num>
  <w:num w:numId="37">
    <w:abstractNumId w:val="28"/>
  </w:num>
  <w:num w:numId="38">
    <w:abstractNumId w:val="29"/>
  </w:num>
  <w:num w:numId="39">
    <w:abstractNumId w:val="19"/>
  </w:num>
  <w:num w:numId="40">
    <w:abstractNumId w:val="22"/>
  </w:num>
  <w:num w:numId="41">
    <w:abstractNumId w:val="40"/>
  </w:num>
  <w:num w:numId="42">
    <w:abstractNumId w:val="39"/>
  </w:num>
  <w:num w:numId="43">
    <w:abstractNumId w:val="16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n Thanh Ha">
    <w15:presenceInfo w15:providerId="None" w15:userId="Tran Thanh 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2"/>
    <w:rsid w:val="00010029"/>
    <w:rsid w:val="000421FF"/>
    <w:rsid w:val="000471EC"/>
    <w:rsid w:val="000644FE"/>
    <w:rsid w:val="0006671F"/>
    <w:rsid w:val="000758DA"/>
    <w:rsid w:val="0009044B"/>
    <w:rsid w:val="00090D57"/>
    <w:rsid w:val="000962E6"/>
    <w:rsid w:val="0009642D"/>
    <w:rsid w:val="000A33FF"/>
    <w:rsid w:val="000C1A66"/>
    <w:rsid w:val="000D2DD6"/>
    <w:rsid w:val="000F340E"/>
    <w:rsid w:val="000F5AD5"/>
    <w:rsid w:val="00106901"/>
    <w:rsid w:val="00116C67"/>
    <w:rsid w:val="00135771"/>
    <w:rsid w:val="001731B8"/>
    <w:rsid w:val="00186B4E"/>
    <w:rsid w:val="001A5A8B"/>
    <w:rsid w:val="001A5FAB"/>
    <w:rsid w:val="001A7F22"/>
    <w:rsid w:val="001B0AE2"/>
    <w:rsid w:val="001B0EEB"/>
    <w:rsid w:val="001B5631"/>
    <w:rsid w:val="001C3179"/>
    <w:rsid w:val="001C62F1"/>
    <w:rsid w:val="001D64D1"/>
    <w:rsid w:val="0024269A"/>
    <w:rsid w:val="00253889"/>
    <w:rsid w:val="002578F2"/>
    <w:rsid w:val="00265B56"/>
    <w:rsid w:val="0026648F"/>
    <w:rsid w:val="00266921"/>
    <w:rsid w:val="00292A63"/>
    <w:rsid w:val="002A5F52"/>
    <w:rsid w:val="002B2B1B"/>
    <w:rsid w:val="002B5EF9"/>
    <w:rsid w:val="002C14DF"/>
    <w:rsid w:val="002D1436"/>
    <w:rsid w:val="002D1E5F"/>
    <w:rsid w:val="002E4A8B"/>
    <w:rsid w:val="00313590"/>
    <w:rsid w:val="00345447"/>
    <w:rsid w:val="003739BF"/>
    <w:rsid w:val="00392CF3"/>
    <w:rsid w:val="003C0E26"/>
    <w:rsid w:val="003D0CE0"/>
    <w:rsid w:val="003D3ECB"/>
    <w:rsid w:val="003D7397"/>
    <w:rsid w:val="003E2D4E"/>
    <w:rsid w:val="003E486F"/>
    <w:rsid w:val="003F2F1C"/>
    <w:rsid w:val="00421813"/>
    <w:rsid w:val="00434367"/>
    <w:rsid w:val="00464200"/>
    <w:rsid w:val="004716F2"/>
    <w:rsid w:val="0048298D"/>
    <w:rsid w:val="00482EC9"/>
    <w:rsid w:val="004A02B3"/>
    <w:rsid w:val="004B4756"/>
    <w:rsid w:val="004E72A2"/>
    <w:rsid w:val="00511479"/>
    <w:rsid w:val="00525D0E"/>
    <w:rsid w:val="0052633A"/>
    <w:rsid w:val="00534F98"/>
    <w:rsid w:val="00535906"/>
    <w:rsid w:val="005434F2"/>
    <w:rsid w:val="00551259"/>
    <w:rsid w:val="00555B48"/>
    <w:rsid w:val="005661E2"/>
    <w:rsid w:val="005664AE"/>
    <w:rsid w:val="00584274"/>
    <w:rsid w:val="0059107D"/>
    <w:rsid w:val="005963C3"/>
    <w:rsid w:val="00596F8F"/>
    <w:rsid w:val="005B74BC"/>
    <w:rsid w:val="005F3F21"/>
    <w:rsid w:val="005F3FC9"/>
    <w:rsid w:val="00602E01"/>
    <w:rsid w:val="00605A61"/>
    <w:rsid w:val="006129B4"/>
    <w:rsid w:val="006155F4"/>
    <w:rsid w:val="006173B4"/>
    <w:rsid w:val="0063469F"/>
    <w:rsid w:val="00643043"/>
    <w:rsid w:val="006519FB"/>
    <w:rsid w:val="00652D0A"/>
    <w:rsid w:val="006550CF"/>
    <w:rsid w:val="00657958"/>
    <w:rsid w:val="006612B9"/>
    <w:rsid w:val="00666F14"/>
    <w:rsid w:val="00675098"/>
    <w:rsid w:val="00687F76"/>
    <w:rsid w:val="006F35EB"/>
    <w:rsid w:val="006F7BB4"/>
    <w:rsid w:val="00703F8B"/>
    <w:rsid w:val="0071794F"/>
    <w:rsid w:val="00734C85"/>
    <w:rsid w:val="00744CD8"/>
    <w:rsid w:val="007779EF"/>
    <w:rsid w:val="007912FF"/>
    <w:rsid w:val="007A6391"/>
    <w:rsid w:val="007B62DD"/>
    <w:rsid w:val="007D39B4"/>
    <w:rsid w:val="007E1B79"/>
    <w:rsid w:val="007E3829"/>
    <w:rsid w:val="008016E5"/>
    <w:rsid w:val="00806C8C"/>
    <w:rsid w:val="00812CBC"/>
    <w:rsid w:val="0082797A"/>
    <w:rsid w:val="00857618"/>
    <w:rsid w:val="00871C04"/>
    <w:rsid w:val="00876167"/>
    <w:rsid w:val="00881929"/>
    <w:rsid w:val="00897A2C"/>
    <w:rsid w:val="008A0466"/>
    <w:rsid w:val="008C3AD8"/>
    <w:rsid w:val="008E577E"/>
    <w:rsid w:val="00901463"/>
    <w:rsid w:val="009020D9"/>
    <w:rsid w:val="00905E6A"/>
    <w:rsid w:val="00932622"/>
    <w:rsid w:val="009469CE"/>
    <w:rsid w:val="00947681"/>
    <w:rsid w:val="009509A4"/>
    <w:rsid w:val="00953770"/>
    <w:rsid w:val="00955E0A"/>
    <w:rsid w:val="00975917"/>
    <w:rsid w:val="009759B6"/>
    <w:rsid w:val="00983495"/>
    <w:rsid w:val="009A30F3"/>
    <w:rsid w:val="009A625F"/>
    <w:rsid w:val="009B1F13"/>
    <w:rsid w:val="009C1A21"/>
    <w:rsid w:val="009E4EDD"/>
    <w:rsid w:val="009F7280"/>
    <w:rsid w:val="00A06DDC"/>
    <w:rsid w:val="00A12123"/>
    <w:rsid w:val="00A17902"/>
    <w:rsid w:val="00A31198"/>
    <w:rsid w:val="00A33AD9"/>
    <w:rsid w:val="00A3570A"/>
    <w:rsid w:val="00A46F0C"/>
    <w:rsid w:val="00A8051B"/>
    <w:rsid w:val="00A87F03"/>
    <w:rsid w:val="00AA1629"/>
    <w:rsid w:val="00AC6C79"/>
    <w:rsid w:val="00AD279F"/>
    <w:rsid w:val="00AD3598"/>
    <w:rsid w:val="00AE7A6F"/>
    <w:rsid w:val="00B113E8"/>
    <w:rsid w:val="00B11AA6"/>
    <w:rsid w:val="00B12F95"/>
    <w:rsid w:val="00B15123"/>
    <w:rsid w:val="00B25AD5"/>
    <w:rsid w:val="00B30510"/>
    <w:rsid w:val="00B402A9"/>
    <w:rsid w:val="00B4050D"/>
    <w:rsid w:val="00B42D5A"/>
    <w:rsid w:val="00B45B55"/>
    <w:rsid w:val="00B46B4A"/>
    <w:rsid w:val="00B473E3"/>
    <w:rsid w:val="00B50B62"/>
    <w:rsid w:val="00B65273"/>
    <w:rsid w:val="00B74DBC"/>
    <w:rsid w:val="00B87B79"/>
    <w:rsid w:val="00B95308"/>
    <w:rsid w:val="00BB6B7A"/>
    <w:rsid w:val="00BE43E9"/>
    <w:rsid w:val="00BE5677"/>
    <w:rsid w:val="00C00178"/>
    <w:rsid w:val="00C022B9"/>
    <w:rsid w:val="00C64747"/>
    <w:rsid w:val="00C67855"/>
    <w:rsid w:val="00C72379"/>
    <w:rsid w:val="00C852B4"/>
    <w:rsid w:val="00C85E23"/>
    <w:rsid w:val="00CD4910"/>
    <w:rsid w:val="00CF010C"/>
    <w:rsid w:val="00CF3B4C"/>
    <w:rsid w:val="00D07C0D"/>
    <w:rsid w:val="00D1764C"/>
    <w:rsid w:val="00D36C21"/>
    <w:rsid w:val="00D47819"/>
    <w:rsid w:val="00D74034"/>
    <w:rsid w:val="00DA08C0"/>
    <w:rsid w:val="00DC38F1"/>
    <w:rsid w:val="00DD4E4B"/>
    <w:rsid w:val="00DE41F0"/>
    <w:rsid w:val="00E4533F"/>
    <w:rsid w:val="00E55EE7"/>
    <w:rsid w:val="00E77742"/>
    <w:rsid w:val="00E94533"/>
    <w:rsid w:val="00EA50F2"/>
    <w:rsid w:val="00EB0DC7"/>
    <w:rsid w:val="00EE18B2"/>
    <w:rsid w:val="00EF49F3"/>
    <w:rsid w:val="00F46D7F"/>
    <w:rsid w:val="00F67B80"/>
    <w:rsid w:val="00F706C5"/>
    <w:rsid w:val="00F73C09"/>
    <w:rsid w:val="00F84F5F"/>
    <w:rsid w:val="00FA0E22"/>
    <w:rsid w:val="00FB1E60"/>
    <w:rsid w:val="00FC3D4F"/>
    <w:rsid w:val="00F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F12EE"/>
  <w15:docId w15:val="{2F3B906C-B849-4752-9987-BBB6BB6D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aliases w:val="Câu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qFormat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aliases w:val="Câu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FE"/>
    <w:pPr>
      <w:ind w:left="720"/>
      <w:contextualSpacing/>
    </w:pPr>
  </w:style>
  <w:style w:type="paragraph" w:customStyle="1" w:styleId="NormalItalic">
    <w:name w:val="Normal + Italic"/>
    <w:basedOn w:val="Normal"/>
    <w:rsid w:val="003E2D4E"/>
    <w:pPr>
      <w:spacing w:before="0" w:after="0" w:line="240" w:lineRule="exact"/>
      <w:jc w:val="left"/>
    </w:pPr>
    <w:rPr>
      <w:i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DE41F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1F0"/>
    <w:pPr>
      <w:spacing w:before="60" w:beforeAutospacing="0" w:after="60" w:afterAutospacing="0" w:line="240" w:lineRule="auto"/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E41F0"/>
    <w:rPr>
      <w:rFonts w:ascii="Times New Roman" w:eastAsia="Times New Roman" w:hAnsi="Times New Roman" w:cs="Times New Roman" w:hint="default"/>
      <w:b/>
      <w:bCs/>
      <w:lang w:val="en-IE" w:eastAsia="en-US"/>
    </w:rPr>
  </w:style>
  <w:style w:type="paragraph" w:styleId="BalloonText">
    <w:name w:val="Balloon Text"/>
    <w:basedOn w:val="Normal"/>
    <w:link w:val="BalloonTextChar"/>
    <w:semiHidden/>
    <w:unhideWhenUsed/>
    <w:rsid w:val="00DE41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E41F0"/>
    <w:rPr>
      <w:rFonts w:ascii="Segoe UI" w:hAnsi="Segoe UI" w:cs="Segoe UI"/>
      <w:sz w:val="18"/>
      <w:szCs w:val="18"/>
      <w:lang w:val="en-IE" w:eastAsia="en-US"/>
    </w:rPr>
  </w:style>
  <w:style w:type="paragraph" w:customStyle="1" w:styleId="TextBodyIndent">
    <w:name w:val="Text Body Indent"/>
    <w:basedOn w:val="Normal"/>
    <w:rsid w:val="00B15123"/>
    <w:pPr>
      <w:spacing w:after="120"/>
      <w:ind w:left="36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16</TotalTime>
  <Pages>7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Phan Danh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Tran Thanh Ha</cp:lastModifiedBy>
  <cp:revision>11</cp:revision>
  <cp:lastPrinted>2009-03-13T16:29:00Z</cp:lastPrinted>
  <dcterms:created xsi:type="dcterms:W3CDTF">2016-05-26T01:46:00Z</dcterms:created>
  <dcterms:modified xsi:type="dcterms:W3CDTF">2016-05-27T15:03:00Z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