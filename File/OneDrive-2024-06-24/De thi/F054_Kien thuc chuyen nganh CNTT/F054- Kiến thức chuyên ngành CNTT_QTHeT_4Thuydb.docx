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36DA1" w14:textId="77777777" w:rsidR="00B50B62" w:rsidRDefault="00E94533" w:rsidP="00E94533">
      <w:pPr>
        <w:pStyle w:val="Title"/>
        <w:jc w:val="center"/>
      </w:pPr>
      <w:r>
        <w:t>ĐỀ THI ĐÁNH GIÁ NĂNG LỰC</w:t>
      </w:r>
    </w:p>
    <w:p w14:paraId="10419428" w14:textId="77777777"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  <w:bookmarkStart w:id="0" w:name="_GoBack"/>
      <w:bookmarkEnd w:id="0"/>
    </w:p>
    <w:p w14:paraId="3EDD6DC4" w14:textId="77777777" w:rsidR="00E879CC" w:rsidRDefault="00E94533" w:rsidP="005664AE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</w:t>
      </w:r>
      <w:r w:rsidR="00345447" w:rsidRPr="00345447">
        <w:rPr>
          <w:sz w:val="26"/>
          <w:szCs w:val="26"/>
        </w:rPr>
        <w:t xml:space="preserve">F054- Kiến thức chuyên ngành CNTT </w:t>
      </w:r>
    </w:p>
    <w:p w14:paraId="4FC8CAA0" w14:textId="77777777" w:rsidR="00EE18B2" w:rsidRDefault="00345447" w:rsidP="005664AE">
      <w:pPr>
        <w:pStyle w:val="Title"/>
        <w:jc w:val="center"/>
        <w:rPr>
          <w:sz w:val="24"/>
          <w:szCs w:val="24"/>
        </w:rPr>
      </w:pPr>
      <w:r>
        <w:rPr>
          <w:sz w:val="26"/>
          <w:szCs w:val="26"/>
        </w:rPr>
        <w:t xml:space="preserve">Cấp độ </w:t>
      </w:r>
      <w:r w:rsidR="00FE2EC2">
        <w:rPr>
          <w:sz w:val="26"/>
          <w:szCs w:val="26"/>
        </w:rPr>
        <w:t>4</w:t>
      </w:r>
    </w:p>
    <w:p w14:paraId="65122E78" w14:textId="77777777" w:rsidR="00E879CC" w:rsidRPr="002824B0" w:rsidRDefault="00E879CC" w:rsidP="00E879CC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commentRangeStart w:id="1"/>
      <w:r w:rsidRPr="002824B0">
        <w:rPr>
          <w:b/>
          <w:sz w:val="24"/>
          <w:szCs w:val="24"/>
        </w:rPr>
        <w:t>Câu</w:t>
      </w:r>
      <w:r>
        <w:rPr>
          <w:b/>
          <w:sz w:val="24"/>
          <w:szCs w:val="24"/>
        </w:rPr>
        <w:t xml:space="preserve"> </w:t>
      </w:r>
      <w:r w:rsidRPr="002824B0">
        <w:rPr>
          <w:b/>
          <w:sz w:val="24"/>
          <w:szCs w:val="24"/>
        </w:rPr>
        <w:t>hỏi</w:t>
      </w:r>
      <w:r>
        <w:rPr>
          <w:b/>
          <w:sz w:val="24"/>
          <w:szCs w:val="24"/>
        </w:rPr>
        <w:t xml:space="preserve"> </w:t>
      </w:r>
      <w:r w:rsidRPr="002824B0">
        <w:rPr>
          <w:b/>
          <w:sz w:val="24"/>
          <w:szCs w:val="24"/>
        </w:rPr>
        <w:t>chọn 1 đáp</w:t>
      </w:r>
      <w:r>
        <w:rPr>
          <w:b/>
          <w:sz w:val="24"/>
          <w:szCs w:val="24"/>
        </w:rPr>
        <w:t xml:space="preserve"> </w:t>
      </w:r>
      <w:r w:rsidRPr="002824B0">
        <w:rPr>
          <w:b/>
          <w:sz w:val="24"/>
          <w:szCs w:val="24"/>
        </w:rPr>
        <w:t>án:</w:t>
      </w:r>
      <w:commentRangeEnd w:id="1"/>
      <w:r w:rsidR="00271C13">
        <w:rPr>
          <w:rStyle w:val="CommentReference"/>
        </w:rPr>
        <w:commentReference w:id="1"/>
      </w:r>
    </w:p>
    <w:tbl>
      <w:tblPr>
        <w:tblW w:w="5011" w:type="pct"/>
        <w:tblInd w:w="-2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746"/>
        <w:gridCol w:w="24"/>
        <w:gridCol w:w="3817"/>
        <w:gridCol w:w="30"/>
        <w:gridCol w:w="4580"/>
        <w:gridCol w:w="39"/>
        <w:gridCol w:w="729"/>
        <w:gridCol w:w="41"/>
      </w:tblGrid>
      <w:tr w:rsidR="00345447" w14:paraId="07A5FE40" w14:textId="77777777" w:rsidTr="00001A47">
        <w:trPr>
          <w:gridBefore w:val="1"/>
          <w:wBefore w:w="22" w:type="dxa"/>
          <w:cantSplit/>
          <w:tblHeader/>
        </w:trPr>
        <w:tc>
          <w:tcPr>
            <w:tcW w:w="92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DA357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>Cho đoạn PL/SQL sau:</w:t>
            </w:r>
          </w:p>
          <w:p w14:paraId="25BFE9BE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>DECLARE</w:t>
            </w:r>
          </w:p>
          <w:p w14:paraId="4E76ED26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TYPE prorefcurt IS REF CURSOR;</w:t>
            </w:r>
          </w:p>
          <w:p w14:paraId="43749D73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p1   prorefcurt;</w:t>
            </w:r>
          </w:p>
          <w:p w14:paraId="6BC92C07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p2   prorefcurt;</w:t>
            </w:r>
          </w:p>
          <w:p w14:paraId="1FAAEDEC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B76476E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PROCEDURE get_date (pc1 IN OUT prorefcurt, pc2 IN OUT prorefcurt) </w:t>
            </w:r>
          </w:p>
          <w:p w14:paraId="039F38DB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IS prc   prods%ROWTYPE;</w:t>
            </w:r>
          </w:p>
          <w:p w14:paraId="0E54E0A2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BEGIN</w:t>
            </w:r>
          </w:p>
          <w:p w14:paraId="693A6DBB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OPEN p1 FOR SELECT * FROM prods;</w:t>
            </w:r>
          </w:p>
          <w:p w14:paraId="019098B2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p1 := p2;</w:t>
            </w:r>
          </w:p>
          <w:p w14:paraId="233E9E83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FETCH p1 INTO prc;</w:t>
            </w:r>
          </w:p>
          <w:p w14:paraId="3453C3C2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DBMS_OUTPUT.put_line (prc.prod_id || prc.prod_name);</w:t>
            </w:r>
          </w:p>
          <w:p w14:paraId="0C89C95A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FETCH p1 INTO prc;</w:t>
            </w:r>
          </w:p>
          <w:p w14:paraId="1CFE31B0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DBMS_OUTPUT.put_line (prc.prod_id || prc.prod_name);</w:t>
            </w:r>
          </w:p>
          <w:p w14:paraId="5EC500AB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CLOSE p1;</w:t>
            </w:r>
          </w:p>
          <w:p w14:paraId="46B78C81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   FETCH p2 INTO prc;</w:t>
            </w:r>
          </w:p>
          <w:p w14:paraId="0A961412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END;</w:t>
            </w:r>
          </w:p>
          <w:p w14:paraId="3A8CBCE6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44378C89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>BEGIN</w:t>
            </w:r>
          </w:p>
          <w:p w14:paraId="22173A77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 xml:space="preserve">   get_date (p1, p2);</w:t>
            </w:r>
          </w:p>
          <w:p w14:paraId="702AA0C6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>END;</w:t>
            </w:r>
          </w:p>
          <w:p w14:paraId="2E66B8F4" w14:textId="77777777" w:rsidR="00C15B2B" w:rsidRPr="00E879CC" w:rsidRDefault="00C15B2B" w:rsidP="00E879C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>Khi thực thi đoạn chương trình trên trả về lỗi sau: ORA-01001: invalid cursor</w:t>
            </w:r>
          </w:p>
          <w:p w14:paraId="35D22735" w14:textId="77777777" w:rsidR="00345447" w:rsidRPr="00345447" w:rsidRDefault="00C15B2B" w:rsidP="00E879CC">
            <w:pPr>
              <w:pStyle w:val="NormalWeb"/>
              <w:spacing w:before="0" w:beforeAutospacing="0" w:after="0" w:afterAutospacing="0"/>
            </w:pPr>
            <w:r w:rsidRPr="00E879CC">
              <w:rPr>
                <w:rFonts w:ascii="Arial" w:hAnsi="Arial" w:cs="Arial"/>
                <w:bCs/>
                <w:sz w:val="22"/>
                <w:szCs w:val="22"/>
              </w:rPr>
              <w:t>Anh/chị hãy cho biết nguyên nhân gây ra lỗi trên:</w:t>
            </w:r>
          </w:p>
        </w:tc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6E96E" w14:textId="77777777" w:rsidR="00345447" w:rsidRPr="00BE43E9" w:rsidRDefault="00345447" w:rsidP="00E724F3">
            <w:pPr>
              <w:pStyle w:val="QFType"/>
            </w:pPr>
            <w:r>
              <w:t>MC</w:t>
            </w:r>
          </w:p>
        </w:tc>
      </w:tr>
      <w:tr w:rsidR="00345447" w14:paraId="5CE9B67C" w14:textId="77777777" w:rsidTr="00001A47">
        <w:trPr>
          <w:gridBefore w:val="1"/>
          <w:wBefore w:w="22" w:type="dxa"/>
          <w:cantSplit/>
          <w:tblHeader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9633" w14:textId="77777777" w:rsidR="00345447" w:rsidRPr="00BE43E9" w:rsidRDefault="00345447" w:rsidP="00E724F3">
            <w:pPr>
              <w:pStyle w:val="TableHead"/>
            </w:pPr>
            <w:r>
              <w:t>#</w:t>
            </w:r>
          </w:p>
        </w:tc>
        <w:tc>
          <w:tcPr>
            <w:tcW w:w="38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9D7CD" w14:textId="77777777" w:rsidR="00345447" w:rsidRPr="00BE43E9" w:rsidRDefault="00345447" w:rsidP="00E724F3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8B2EF" w14:textId="77777777" w:rsidR="00345447" w:rsidRPr="00BE43E9" w:rsidRDefault="00345447" w:rsidP="00E724F3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53E09" w14:textId="77777777" w:rsidR="00345447" w:rsidRPr="00BE43E9" w:rsidRDefault="00345447" w:rsidP="00E724F3">
            <w:pPr>
              <w:pStyle w:val="TableHead"/>
            </w:pPr>
            <w:r>
              <w:t>Grade</w:t>
            </w:r>
          </w:p>
        </w:tc>
      </w:tr>
      <w:tr w:rsidR="00345447" w14:paraId="0CBC9E13" w14:textId="77777777" w:rsidTr="00001A47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A9D60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415AF" w14:textId="77777777" w:rsidR="00345447" w:rsidRPr="00806C8C" w:rsidRDefault="00C15B2B" w:rsidP="00983495">
            <w:pPr>
              <w:pStyle w:val="Cell"/>
            </w:pPr>
            <w:r w:rsidRPr="00C15B2B">
              <w:t xml:space="preserve">Câu lệnh đóng con </w:t>
            </w:r>
            <w:proofErr w:type="gramStart"/>
            <w:r w:rsidRPr="00C15B2B">
              <w:t>trỏ  CLOSE</w:t>
            </w:r>
            <w:proofErr w:type="gramEnd"/>
            <w:r w:rsidRPr="00C15B2B">
              <w:t xml:space="preserve"> p1 sẽ thực hiện đóng cả hai con trỏ p1 và p2 do đó câu lệnh FETCH tiếp theo gây ra lỗi ORA-01001.</w:t>
            </w:r>
          </w:p>
        </w:tc>
        <w:tc>
          <w:tcPr>
            <w:tcW w:w="4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C20D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140B7" w14:textId="77777777" w:rsidR="00345447" w:rsidRPr="00BE43E9" w:rsidRDefault="00C15B2B" w:rsidP="00E724F3">
            <w:pPr>
              <w:pStyle w:val="QFGrade"/>
            </w:pPr>
            <w:r>
              <w:t>100</w:t>
            </w:r>
          </w:p>
        </w:tc>
      </w:tr>
      <w:tr w:rsidR="00345447" w14:paraId="5EE56043" w14:textId="77777777" w:rsidTr="00001A47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90077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3AC98" w14:textId="77777777" w:rsidR="00345447" w:rsidRPr="00806C8C" w:rsidRDefault="00C15B2B" w:rsidP="00E724F3">
            <w:pPr>
              <w:pStyle w:val="Cell"/>
            </w:pPr>
            <w:r w:rsidRPr="00C15B2B">
              <w:t>Không thể tham số con trỏ ở chế độ IN OUT mà chỉ có thể truyền ở chế độ IN</w:t>
            </w:r>
          </w:p>
        </w:tc>
        <w:tc>
          <w:tcPr>
            <w:tcW w:w="4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13B7C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3A59E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659DB5B2" w14:textId="77777777" w:rsidTr="00001A47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ACE39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6190D" w14:textId="77777777" w:rsidR="00345447" w:rsidRPr="00806C8C" w:rsidRDefault="00C15B2B" w:rsidP="00E724F3">
            <w:pPr>
              <w:pStyle w:val="Cell"/>
            </w:pPr>
            <w:r w:rsidRPr="00C15B2B">
              <w:t>Không thể thực hiện phép gán con trỏ bằng toán tử :=</w:t>
            </w:r>
          </w:p>
        </w:tc>
        <w:tc>
          <w:tcPr>
            <w:tcW w:w="4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BF858" w14:textId="77777777" w:rsidR="00345447" w:rsidRPr="00BE43E9" w:rsidRDefault="00345447" w:rsidP="00E724F3">
            <w:pPr>
              <w:pStyle w:val="QFFeedback"/>
            </w:pPr>
          </w:p>
        </w:tc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2FBAB" w14:textId="77777777" w:rsidR="00345447" w:rsidRPr="00BE43E9" w:rsidRDefault="00C15B2B" w:rsidP="00E724F3">
            <w:pPr>
              <w:pStyle w:val="QFGrade"/>
            </w:pPr>
            <w:r>
              <w:t>0</w:t>
            </w:r>
          </w:p>
        </w:tc>
      </w:tr>
      <w:tr w:rsidR="00345447" w14:paraId="20234E37" w14:textId="77777777" w:rsidTr="00001A47">
        <w:trPr>
          <w:gridBefore w:val="1"/>
          <w:wBefore w:w="22" w:type="dxa"/>
          <w:cantSplit/>
        </w:trPr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06120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B054F" w14:textId="77777777" w:rsidR="00345447" w:rsidRPr="00806C8C" w:rsidRDefault="00C15B2B" w:rsidP="00E724F3">
            <w:pPr>
              <w:pStyle w:val="Cell"/>
            </w:pPr>
            <w:r w:rsidRPr="00C15B2B">
              <w:t>Biến con trỏ được khai báo p1 và p2 phải trùng tên với tham số con trỏ truyền vào pc1 và pc2</w:t>
            </w:r>
          </w:p>
        </w:tc>
        <w:tc>
          <w:tcPr>
            <w:tcW w:w="4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764C3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18E78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271C13" w:rsidRPr="00271C13" w14:paraId="22EE6012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  <w:tblHeader/>
        </w:trPr>
        <w:tc>
          <w:tcPr>
            <w:tcW w:w="9221" w:type="dxa"/>
            <w:gridSpan w:val="6"/>
            <w:tcMar>
              <w:left w:w="-15" w:type="dxa"/>
            </w:tcMar>
            <w:vAlign w:val="center"/>
          </w:tcPr>
          <w:p w14:paraId="6C7C241A" w14:textId="77777777" w:rsidR="00271C13" w:rsidRPr="00271C13" w:rsidRDefault="00271C13" w:rsidP="00271C13">
            <w:pPr>
              <w:spacing w:before="280" w:beforeAutospacing="1" w:after="280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271C13">
              <w:rPr>
                <w:rFonts w:eastAsia="SimSun"/>
                <w:color w:val="00000A"/>
                <w:sz w:val="24"/>
                <w:szCs w:val="24"/>
                <w:lang w:val="en-US"/>
              </w:rPr>
              <w:t xml:space="preserve">Anh/Chị cho biết để update bản ghi trong </w:t>
            </w:r>
            <w:r w:rsidRPr="00271C13">
              <w:rPr>
                <w:rFonts w:eastAsia="SimSun"/>
                <w:color w:val="00000A"/>
                <w:sz w:val="26"/>
                <w:szCs w:val="26"/>
                <w:lang w:val="en-US"/>
              </w:rPr>
              <w:t>database sử dụng câu lệnh nào</w:t>
            </w:r>
          </w:p>
        </w:tc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7181FDB1" w14:textId="77777777" w:rsidR="00271C13" w:rsidRPr="00271C13" w:rsidRDefault="00271C13" w:rsidP="00271C1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71C13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271C13" w:rsidRPr="00271C13" w14:paraId="1D00EC13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  <w:tblHeader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2DE85441" w14:textId="77777777" w:rsidR="00271C13" w:rsidRPr="00271C13" w:rsidRDefault="00271C13" w:rsidP="00271C1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44F5008E" w14:textId="77777777" w:rsidR="00271C13" w:rsidRPr="00271C13" w:rsidRDefault="00271C13" w:rsidP="00271C13">
            <w:pPr>
              <w:numPr>
                <w:ilvl w:val="0"/>
                <w:numId w:val="35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1" w:type="dxa"/>
            <w:gridSpan w:val="2"/>
            <w:tcMar>
              <w:left w:w="-15" w:type="dxa"/>
            </w:tcMar>
            <w:vAlign w:val="center"/>
          </w:tcPr>
          <w:p w14:paraId="0623113F" w14:textId="77777777" w:rsidR="00271C13" w:rsidRPr="00271C13" w:rsidRDefault="00271C13" w:rsidP="00271C1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0A594035" w14:textId="77777777" w:rsidR="00271C13" w:rsidRPr="00271C13" w:rsidRDefault="00271C13" w:rsidP="00271C1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271C1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271C13" w:rsidRPr="00271C13" w14:paraId="0868A6F6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476D5EEE" w14:textId="77777777" w:rsidR="00271C13" w:rsidRPr="00271C13" w:rsidRDefault="00271C13" w:rsidP="00271C13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49DFBBFC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eastAsia="SimSun"/>
                <w:color w:val="00000A"/>
                <w:sz w:val="24"/>
                <w:szCs w:val="26"/>
              </w:rPr>
              <w:t>Select</w:t>
            </w:r>
          </w:p>
        </w:tc>
        <w:tc>
          <w:tcPr>
            <w:tcW w:w="4611" w:type="dxa"/>
            <w:gridSpan w:val="2"/>
            <w:tcMar>
              <w:left w:w="-15" w:type="dxa"/>
            </w:tcMar>
            <w:vAlign w:val="center"/>
          </w:tcPr>
          <w:p w14:paraId="273B7F20" w14:textId="77777777" w:rsidR="00271C13" w:rsidRPr="00271C13" w:rsidRDefault="00271C13" w:rsidP="00271C1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3088BA87" w14:textId="77777777" w:rsidR="00271C13" w:rsidRPr="00271C13" w:rsidRDefault="00271C13" w:rsidP="00271C1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  <w:lang w:val="en-US"/>
              </w:rPr>
            </w:pPr>
            <w:r w:rsidRPr="00271C13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  <w:lang w:val="en-US"/>
              </w:rPr>
              <w:t>0</w:t>
            </w:r>
          </w:p>
        </w:tc>
      </w:tr>
      <w:tr w:rsidR="00271C13" w:rsidRPr="00271C13" w14:paraId="18CEAF24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31D9DDA5" w14:textId="77777777" w:rsidR="00271C13" w:rsidRPr="00271C13" w:rsidRDefault="00271C13" w:rsidP="00271C13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0E18D837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eastAsia="SimSun"/>
                <w:color w:val="00000A"/>
                <w:sz w:val="24"/>
                <w:szCs w:val="26"/>
              </w:rPr>
              <w:t>Insert</w:t>
            </w:r>
          </w:p>
        </w:tc>
        <w:tc>
          <w:tcPr>
            <w:tcW w:w="4611" w:type="dxa"/>
            <w:gridSpan w:val="2"/>
            <w:tcMar>
              <w:left w:w="-15" w:type="dxa"/>
            </w:tcMar>
            <w:vAlign w:val="center"/>
          </w:tcPr>
          <w:p w14:paraId="6A2B5E37" w14:textId="77777777" w:rsidR="00271C13" w:rsidRPr="00271C13" w:rsidRDefault="00271C13" w:rsidP="00271C1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1CCA5294" w14:textId="77777777" w:rsidR="00271C13" w:rsidRPr="00271C13" w:rsidRDefault="00271C13" w:rsidP="00271C1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0000A"/>
                <w:sz w:val="24"/>
                <w:szCs w:val="18"/>
                <w:lang w:val="en-US"/>
              </w:rPr>
            </w:pPr>
            <w:r w:rsidRPr="00271C13">
              <w:rPr>
                <w:rFonts w:ascii="Arial" w:eastAsia="SimSun" w:hAnsi="Arial" w:cs="Arial"/>
                <w:i/>
                <w:iCs/>
                <w:color w:val="00000A"/>
                <w:sz w:val="24"/>
                <w:szCs w:val="18"/>
                <w:lang w:val="en-US"/>
              </w:rPr>
              <w:t>0</w:t>
            </w:r>
          </w:p>
        </w:tc>
      </w:tr>
      <w:tr w:rsidR="00271C13" w:rsidRPr="00271C13" w14:paraId="715B9C9C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4C21B478" w14:textId="77777777" w:rsidR="00271C13" w:rsidRPr="00271C13" w:rsidRDefault="00271C13" w:rsidP="00271C13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441548DE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eastAsia="SimSun"/>
                <w:color w:val="00000A"/>
                <w:sz w:val="24"/>
                <w:szCs w:val="26"/>
              </w:rPr>
              <w:t>Update</w:t>
            </w:r>
          </w:p>
        </w:tc>
        <w:tc>
          <w:tcPr>
            <w:tcW w:w="4611" w:type="dxa"/>
            <w:gridSpan w:val="2"/>
            <w:tcMar>
              <w:left w:w="-15" w:type="dxa"/>
            </w:tcMar>
            <w:vAlign w:val="center"/>
          </w:tcPr>
          <w:p w14:paraId="7F994E5A" w14:textId="77777777" w:rsidR="00271C13" w:rsidRPr="00271C13" w:rsidRDefault="00271C13" w:rsidP="00271C1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375FCD81" w14:textId="77777777" w:rsidR="00271C13" w:rsidRPr="00271C13" w:rsidRDefault="00271C13" w:rsidP="00271C1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  <w:lang w:val="en-US"/>
              </w:rPr>
            </w:pPr>
            <w:r w:rsidRPr="00271C13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  <w:lang w:val="en-US"/>
              </w:rPr>
              <w:t>100</w:t>
            </w:r>
          </w:p>
        </w:tc>
      </w:tr>
      <w:tr w:rsidR="00271C13" w:rsidRPr="00271C13" w14:paraId="7A3058E5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39" w:type="dxa"/>
          <w:cantSplit/>
        </w:trPr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62940933" w14:textId="77777777" w:rsidR="00271C13" w:rsidRPr="00271C13" w:rsidRDefault="00271C13" w:rsidP="00271C13">
            <w:pPr>
              <w:keepNext/>
              <w:numPr>
                <w:ilvl w:val="1"/>
                <w:numId w:val="35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6431E588" w14:textId="77777777" w:rsidR="00271C13" w:rsidRPr="00271C13" w:rsidRDefault="00271C13" w:rsidP="00271C1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271C13">
              <w:rPr>
                <w:rFonts w:eastAsia="SimSun"/>
                <w:color w:val="00000A"/>
                <w:sz w:val="24"/>
                <w:szCs w:val="26"/>
              </w:rPr>
              <w:t>Delete</w:t>
            </w:r>
          </w:p>
        </w:tc>
        <w:tc>
          <w:tcPr>
            <w:tcW w:w="4611" w:type="dxa"/>
            <w:gridSpan w:val="2"/>
            <w:tcMar>
              <w:left w:w="-15" w:type="dxa"/>
            </w:tcMar>
            <w:vAlign w:val="center"/>
          </w:tcPr>
          <w:p w14:paraId="693F83D8" w14:textId="77777777" w:rsidR="00271C13" w:rsidRPr="00271C13" w:rsidRDefault="00271C13" w:rsidP="00271C1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  <w:sz w:val="24"/>
              </w:rPr>
            </w:pPr>
            <w:r w:rsidRPr="00271C13">
              <w:rPr>
                <w:rFonts w:ascii="Arial" w:eastAsia="SimSun" w:hAnsi="Arial" w:cs="Arial"/>
                <w:color w:val="00000A"/>
                <w:sz w:val="24"/>
              </w:rPr>
              <w:t> </w:t>
            </w:r>
          </w:p>
        </w:tc>
        <w:tc>
          <w:tcPr>
            <w:tcW w:w="768" w:type="dxa"/>
            <w:gridSpan w:val="2"/>
            <w:tcMar>
              <w:left w:w="-15" w:type="dxa"/>
            </w:tcMar>
            <w:vAlign w:val="center"/>
          </w:tcPr>
          <w:p w14:paraId="44B1F5D2" w14:textId="77777777" w:rsidR="00271C13" w:rsidRPr="00271C13" w:rsidRDefault="00271C13" w:rsidP="00271C1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</w:pPr>
            <w:r w:rsidRPr="00271C13">
              <w:rPr>
                <w:rFonts w:ascii="Arial" w:eastAsia="SimSun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CB203B" w:rsidRPr="00CB203B" w14:paraId="22AFA54F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  <w:tblHeader/>
        </w:trPr>
        <w:tc>
          <w:tcPr>
            <w:tcW w:w="9236" w:type="dxa"/>
            <w:gridSpan w:val="6"/>
            <w:tcMar>
              <w:left w:w="7" w:type="dxa"/>
            </w:tcMar>
            <w:vAlign w:val="center"/>
          </w:tcPr>
          <w:p w14:paraId="6C320EF2" w14:textId="77777777" w:rsidR="00CB203B" w:rsidRPr="00CB203B" w:rsidRDefault="00CB203B" w:rsidP="00CB203B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CB203B">
              <w:rPr>
                <w:sz w:val="24"/>
                <w:szCs w:val="24"/>
                <w:lang w:val="en-US"/>
              </w:rPr>
              <w:t>Anh (chị) xin vui lòng cho biết thứ tự đúng từ lớn tới nhỏ khi đề cập tới cấu trúc logic của CSDL?</w:t>
            </w:r>
          </w:p>
        </w:tc>
        <w:tc>
          <w:tcPr>
            <w:tcW w:w="770" w:type="dxa"/>
            <w:gridSpan w:val="2"/>
            <w:tcMar>
              <w:left w:w="7" w:type="dxa"/>
            </w:tcMar>
            <w:vAlign w:val="center"/>
          </w:tcPr>
          <w:p w14:paraId="57744609" w14:textId="77777777" w:rsidR="00CB203B" w:rsidRPr="00CB203B" w:rsidRDefault="00CB203B" w:rsidP="00CB203B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CB203B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CB203B" w:rsidRPr="00CB203B" w14:paraId="67AB4EAF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  <w:tblHeader/>
        </w:trPr>
        <w:tc>
          <w:tcPr>
            <w:tcW w:w="768" w:type="dxa"/>
            <w:gridSpan w:val="2"/>
            <w:tcMar>
              <w:left w:w="7" w:type="dxa"/>
            </w:tcMar>
            <w:vAlign w:val="center"/>
          </w:tcPr>
          <w:p w14:paraId="4765799A" w14:textId="77777777" w:rsidR="00CB203B" w:rsidRPr="00CB203B" w:rsidRDefault="00CB203B" w:rsidP="00CB203B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#</w:t>
            </w:r>
          </w:p>
        </w:tc>
        <w:tc>
          <w:tcPr>
            <w:tcW w:w="3848" w:type="dxa"/>
            <w:gridSpan w:val="2"/>
            <w:tcMar>
              <w:left w:w="7" w:type="dxa"/>
            </w:tcMar>
            <w:vAlign w:val="center"/>
          </w:tcPr>
          <w:p w14:paraId="1AF6E1BD" w14:textId="77777777" w:rsidR="00CB203B" w:rsidRPr="00CB203B" w:rsidRDefault="00CB203B" w:rsidP="00CB203B">
            <w:pPr>
              <w:numPr>
                <w:ilvl w:val="0"/>
                <w:numId w:val="36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20" w:type="dxa"/>
            <w:gridSpan w:val="2"/>
            <w:tcMar>
              <w:left w:w="7" w:type="dxa"/>
            </w:tcMar>
            <w:vAlign w:val="center"/>
          </w:tcPr>
          <w:p w14:paraId="0C3ECC81" w14:textId="77777777" w:rsidR="00CB203B" w:rsidRPr="00CB203B" w:rsidRDefault="00CB203B" w:rsidP="00CB203B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0" w:type="dxa"/>
            <w:gridSpan w:val="2"/>
            <w:tcMar>
              <w:left w:w="7" w:type="dxa"/>
            </w:tcMar>
            <w:vAlign w:val="center"/>
          </w:tcPr>
          <w:p w14:paraId="60383738" w14:textId="77777777" w:rsidR="00CB203B" w:rsidRPr="00CB203B" w:rsidRDefault="00CB203B" w:rsidP="00CB203B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CB203B" w:rsidRPr="00CB203B" w14:paraId="0C756BAB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</w:trPr>
        <w:tc>
          <w:tcPr>
            <w:tcW w:w="768" w:type="dxa"/>
            <w:gridSpan w:val="2"/>
            <w:tcMar>
              <w:left w:w="7" w:type="dxa"/>
            </w:tcMar>
            <w:vAlign w:val="center"/>
          </w:tcPr>
          <w:p w14:paraId="31F68CA1" w14:textId="77777777" w:rsidR="00CB203B" w:rsidRPr="00CB203B" w:rsidRDefault="00CB203B" w:rsidP="00CB203B">
            <w:pPr>
              <w:keepNext/>
              <w:numPr>
                <w:ilvl w:val="1"/>
                <w:numId w:val="36"/>
              </w:numPr>
              <w:tabs>
                <w:tab w:val="left" w:pos="288"/>
                <w:tab w:val="num" w:pos="1440"/>
              </w:tabs>
              <w:ind w:left="60" w:right="60" w:firstLine="0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gridSpan w:val="2"/>
            <w:tcMar>
              <w:left w:w="7" w:type="dxa"/>
            </w:tcMar>
            <w:vAlign w:val="center"/>
          </w:tcPr>
          <w:p w14:paraId="5A7DDC65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</w:rPr>
              <w:t>Database, tablespace, extent, segment, block</w:t>
            </w:r>
          </w:p>
        </w:tc>
        <w:tc>
          <w:tcPr>
            <w:tcW w:w="4620" w:type="dxa"/>
            <w:gridSpan w:val="2"/>
            <w:tcMar>
              <w:left w:w="7" w:type="dxa"/>
            </w:tcMar>
            <w:vAlign w:val="center"/>
          </w:tcPr>
          <w:p w14:paraId="297CFBB7" w14:textId="77777777" w:rsidR="00CB203B" w:rsidRPr="00CB203B" w:rsidRDefault="00CB203B" w:rsidP="00CB203B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gridSpan w:val="2"/>
            <w:tcMar>
              <w:left w:w="7" w:type="dxa"/>
            </w:tcMar>
            <w:vAlign w:val="center"/>
          </w:tcPr>
          <w:p w14:paraId="3AD159F9" w14:textId="77777777" w:rsidR="00CB203B" w:rsidRPr="00CB203B" w:rsidRDefault="00CB203B" w:rsidP="00CB203B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CB203B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CB203B" w:rsidRPr="00CB203B" w14:paraId="68A3E4B1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</w:trPr>
        <w:tc>
          <w:tcPr>
            <w:tcW w:w="768" w:type="dxa"/>
            <w:gridSpan w:val="2"/>
            <w:tcMar>
              <w:left w:w="7" w:type="dxa"/>
            </w:tcMar>
            <w:vAlign w:val="center"/>
          </w:tcPr>
          <w:p w14:paraId="0FB03A2B" w14:textId="77777777" w:rsidR="00CB203B" w:rsidRPr="00CB203B" w:rsidRDefault="00CB203B" w:rsidP="00CB203B">
            <w:pPr>
              <w:keepNext/>
              <w:numPr>
                <w:ilvl w:val="1"/>
                <w:numId w:val="36"/>
              </w:numPr>
              <w:tabs>
                <w:tab w:val="left" w:pos="288"/>
                <w:tab w:val="num" w:pos="1440"/>
              </w:tabs>
              <w:ind w:left="60" w:right="60" w:firstLine="0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gridSpan w:val="2"/>
            <w:tcMar>
              <w:left w:w="7" w:type="dxa"/>
            </w:tcMar>
            <w:vAlign w:val="center"/>
          </w:tcPr>
          <w:p w14:paraId="76B43C30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  <w:b/>
                <w:bCs/>
              </w:rPr>
              <w:t>Database, tablespace, segment, extent, block</w:t>
            </w:r>
          </w:p>
        </w:tc>
        <w:tc>
          <w:tcPr>
            <w:tcW w:w="4620" w:type="dxa"/>
            <w:gridSpan w:val="2"/>
            <w:tcMar>
              <w:left w:w="7" w:type="dxa"/>
            </w:tcMar>
            <w:vAlign w:val="center"/>
          </w:tcPr>
          <w:p w14:paraId="7B7602F5" w14:textId="77777777" w:rsidR="00CB203B" w:rsidRPr="00CB203B" w:rsidRDefault="00CB203B" w:rsidP="00CB203B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gridSpan w:val="2"/>
            <w:tcMar>
              <w:left w:w="7" w:type="dxa"/>
            </w:tcMar>
            <w:vAlign w:val="center"/>
          </w:tcPr>
          <w:p w14:paraId="795C6537" w14:textId="77777777" w:rsidR="00CB203B" w:rsidRPr="00CB203B" w:rsidRDefault="00CB203B" w:rsidP="00CB203B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CB203B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CB203B" w:rsidRPr="00CB203B" w14:paraId="6CF9FBEA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</w:trPr>
        <w:tc>
          <w:tcPr>
            <w:tcW w:w="768" w:type="dxa"/>
            <w:gridSpan w:val="2"/>
            <w:tcMar>
              <w:left w:w="7" w:type="dxa"/>
            </w:tcMar>
            <w:vAlign w:val="center"/>
          </w:tcPr>
          <w:p w14:paraId="728941ED" w14:textId="77777777" w:rsidR="00CB203B" w:rsidRPr="00CB203B" w:rsidRDefault="00CB203B" w:rsidP="00CB203B">
            <w:pPr>
              <w:keepNext/>
              <w:numPr>
                <w:ilvl w:val="1"/>
                <w:numId w:val="36"/>
              </w:numPr>
              <w:tabs>
                <w:tab w:val="left" w:pos="288"/>
                <w:tab w:val="num" w:pos="1440"/>
              </w:tabs>
              <w:ind w:left="60" w:right="60" w:firstLine="0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gridSpan w:val="2"/>
            <w:tcMar>
              <w:left w:w="7" w:type="dxa"/>
            </w:tcMar>
            <w:vAlign w:val="center"/>
          </w:tcPr>
          <w:p w14:paraId="16B302F5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</w:rPr>
              <w:t>Database, segment, tablespace, extent, block</w:t>
            </w:r>
          </w:p>
        </w:tc>
        <w:tc>
          <w:tcPr>
            <w:tcW w:w="4620" w:type="dxa"/>
            <w:gridSpan w:val="2"/>
            <w:tcMar>
              <w:left w:w="7" w:type="dxa"/>
            </w:tcMar>
            <w:vAlign w:val="center"/>
          </w:tcPr>
          <w:p w14:paraId="6C852D2B" w14:textId="77777777" w:rsidR="00CB203B" w:rsidRPr="00CB203B" w:rsidRDefault="00CB203B" w:rsidP="00CB203B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gridSpan w:val="2"/>
            <w:tcMar>
              <w:left w:w="7" w:type="dxa"/>
            </w:tcMar>
            <w:vAlign w:val="center"/>
          </w:tcPr>
          <w:p w14:paraId="4C22C55A" w14:textId="77777777" w:rsidR="00CB203B" w:rsidRPr="00CB203B" w:rsidRDefault="00CB203B" w:rsidP="00CB203B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CB203B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CB203B" w:rsidRPr="00CB203B" w14:paraId="6223619C" w14:textId="77777777" w:rsidTr="00001A47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7" w:type="dxa"/>
          </w:tblCellMar>
        </w:tblPrEx>
        <w:trPr>
          <w:gridBefore w:val="1"/>
          <w:wBefore w:w="22" w:type="dxa"/>
          <w:cantSplit/>
        </w:trPr>
        <w:tc>
          <w:tcPr>
            <w:tcW w:w="768" w:type="dxa"/>
            <w:gridSpan w:val="2"/>
            <w:tcMar>
              <w:left w:w="7" w:type="dxa"/>
            </w:tcMar>
            <w:vAlign w:val="center"/>
          </w:tcPr>
          <w:p w14:paraId="4D422144" w14:textId="77777777" w:rsidR="00CB203B" w:rsidRPr="00CB203B" w:rsidRDefault="00CB203B" w:rsidP="00CB203B">
            <w:pPr>
              <w:keepNext/>
              <w:numPr>
                <w:ilvl w:val="1"/>
                <w:numId w:val="36"/>
              </w:numPr>
              <w:tabs>
                <w:tab w:val="left" w:pos="288"/>
                <w:tab w:val="num" w:pos="1440"/>
              </w:tabs>
              <w:ind w:left="60" w:right="60" w:firstLine="0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3848" w:type="dxa"/>
            <w:gridSpan w:val="2"/>
            <w:tcMar>
              <w:left w:w="7" w:type="dxa"/>
            </w:tcMar>
            <w:vAlign w:val="center"/>
          </w:tcPr>
          <w:p w14:paraId="7D02FED9" w14:textId="77777777" w:rsidR="00CB203B" w:rsidRPr="00CB203B" w:rsidRDefault="00CB203B" w:rsidP="00CB203B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203B">
              <w:rPr>
                <w:rFonts w:ascii="Arial" w:hAnsi="Arial" w:cs="Arial"/>
              </w:rPr>
              <w:t>Database, extent, tablespace, segment, block</w:t>
            </w:r>
          </w:p>
        </w:tc>
        <w:tc>
          <w:tcPr>
            <w:tcW w:w="4620" w:type="dxa"/>
            <w:gridSpan w:val="2"/>
            <w:tcMar>
              <w:left w:w="7" w:type="dxa"/>
            </w:tcMar>
            <w:vAlign w:val="center"/>
          </w:tcPr>
          <w:p w14:paraId="76F7C02B" w14:textId="77777777" w:rsidR="00CB203B" w:rsidRPr="00CB203B" w:rsidRDefault="00CB203B" w:rsidP="00CB203B">
            <w:p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CB203B">
              <w:rPr>
                <w:rFonts w:ascii="Arial" w:hAnsi="Arial" w:cs="Arial"/>
              </w:rPr>
              <w:t> </w:t>
            </w:r>
          </w:p>
        </w:tc>
        <w:tc>
          <w:tcPr>
            <w:tcW w:w="770" w:type="dxa"/>
            <w:gridSpan w:val="2"/>
            <w:tcMar>
              <w:left w:w="7" w:type="dxa"/>
            </w:tcMar>
            <w:vAlign w:val="center"/>
          </w:tcPr>
          <w:p w14:paraId="19941CD9" w14:textId="77777777" w:rsidR="00CB203B" w:rsidRPr="00CB203B" w:rsidRDefault="00CB203B" w:rsidP="00CB203B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CB203B"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</w:tbl>
    <w:p w14:paraId="5E5A015B" w14:textId="77777777" w:rsidR="00CB203B" w:rsidRDefault="00CB203B" w:rsidP="00001A47">
      <w:pPr>
        <w:pStyle w:val="BodyTextIndent"/>
        <w:ind w:left="720"/>
        <w:rPr>
          <w:b/>
          <w:sz w:val="28"/>
          <w:szCs w:val="28"/>
        </w:rPr>
      </w:pPr>
    </w:p>
    <w:sectPr w:rsidR="00CB203B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ran Thanh Ha" w:date="2016-05-27T21:22:00Z" w:initials="TTH">
    <w:p w14:paraId="00D4D4A2" w14:textId="77777777" w:rsidR="00271C13" w:rsidRDefault="00271C13">
      <w:pPr>
        <w:pStyle w:val="CommentText"/>
      </w:pPr>
      <w:r>
        <w:rPr>
          <w:rStyle w:val="CommentReference"/>
        </w:rPr>
        <w:annotationRef/>
      </w:r>
      <w:r>
        <w:t>VAS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D4D4A2" w15:done="0"/>
  <w15:commentEx w15:paraId="7FEE09F0" w15:done="0"/>
  <w15:commentEx w15:paraId="6A003A24" w15:done="0"/>
  <w15:commentEx w15:paraId="25C3697F" w15:done="0"/>
  <w15:commentEx w15:paraId="24FA5E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721095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AA4887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6125C16"/>
    <w:multiLevelType w:val="multilevel"/>
    <w:tmpl w:val="B1F0D3E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15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40653B"/>
    <w:multiLevelType w:val="hybridMultilevel"/>
    <w:tmpl w:val="37FC4134"/>
    <w:lvl w:ilvl="0" w:tplc="7ACA01F4">
      <w:start w:val="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3A5922"/>
    <w:multiLevelType w:val="hybridMultilevel"/>
    <w:tmpl w:val="F2729FD0"/>
    <w:lvl w:ilvl="0" w:tplc="9A565B3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4817A8"/>
    <w:multiLevelType w:val="multilevel"/>
    <w:tmpl w:val="574817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74817B3"/>
    <w:multiLevelType w:val="multilevel"/>
    <w:tmpl w:val="574817B3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6">
    <w:nsid w:val="5836514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3"/>
  </w:num>
  <w:num w:numId="12">
    <w:abstractNumId w:val="32"/>
  </w:num>
  <w:num w:numId="13">
    <w:abstractNumId w:val="22"/>
  </w:num>
  <w:num w:numId="14">
    <w:abstractNumId w:val="12"/>
  </w:num>
  <w:num w:numId="15">
    <w:abstractNumId w:val="34"/>
  </w:num>
  <w:num w:numId="16">
    <w:abstractNumId w:val="31"/>
  </w:num>
  <w:num w:numId="17">
    <w:abstractNumId w:val="28"/>
  </w:num>
  <w:num w:numId="18">
    <w:abstractNumId w:val="29"/>
  </w:num>
  <w:num w:numId="19">
    <w:abstractNumId w:val="10"/>
  </w:num>
  <w:num w:numId="20">
    <w:abstractNumId w:val="18"/>
  </w:num>
  <w:num w:numId="21">
    <w:abstractNumId w:val="20"/>
  </w:num>
  <w:num w:numId="22">
    <w:abstractNumId w:val="17"/>
  </w:num>
  <w:num w:numId="23">
    <w:abstractNumId w:val="30"/>
  </w:num>
  <w:num w:numId="24">
    <w:abstractNumId w:val="33"/>
  </w:num>
  <w:num w:numId="25">
    <w:abstractNumId w:val="27"/>
  </w:num>
  <w:num w:numId="26">
    <w:abstractNumId w:val="35"/>
  </w:num>
  <w:num w:numId="27">
    <w:abstractNumId w:val="15"/>
  </w:num>
  <w:num w:numId="28">
    <w:abstractNumId w:val="16"/>
  </w:num>
  <w:num w:numId="29">
    <w:abstractNumId w:val="21"/>
  </w:num>
  <w:num w:numId="30">
    <w:abstractNumId w:val="19"/>
  </w:num>
  <w:num w:numId="31">
    <w:abstractNumId w:val="11"/>
  </w:num>
  <w:num w:numId="32">
    <w:abstractNumId w:val="26"/>
  </w:num>
  <w:num w:numId="33">
    <w:abstractNumId w:val="13"/>
  </w:num>
  <w:num w:numId="34">
    <w:abstractNumId w:val="24"/>
  </w:num>
  <w:num w:numId="35">
    <w:abstractNumId w:val="25"/>
  </w:num>
  <w:num w:numId="36">
    <w:abstractNumId w:val="14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n Thanh Ha">
    <w15:presenceInfo w15:providerId="None" w15:userId="Tran Thanh 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2"/>
    <w:rsid w:val="00001A47"/>
    <w:rsid w:val="00010029"/>
    <w:rsid w:val="000421FF"/>
    <w:rsid w:val="000471EC"/>
    <w:rsid w:val="000644FE"/>
    <w:rsid w:val="0006671F"/>
    <w:rsid w:val="000758DA"/>
    <w:rsid w:val="0009044B"/>
    <w:rsid w:val="00090D57"/>
    <w:rsid w:val="000962E6"/>
    <w:rsid w:val="0009642D"/>
    <w:rsid w:val="000A33FF"/>
    <w:rsid w:val="000C1A66"/>
    <w:rsid w:val="000D2DD6"/>
    <w:rsid w:val="000F340E"/>
    <w:rsid w:val="000F5AD5"/>
    <w:rsid w:val="00106901"/>
    <w:rsid w:val="00116C67"/>
    <w:rsid w:val="00135771"/>
    <w:rsid w:val="001731B8"/>
    <w:rsid w:val="00186B4E"/>
    <w:rsid w:val="001A5A8B"/>
    <w:rsid w:val="001A5FAB"/>
    <w:rsid w:val="001A7F22"/>
    <w:rsid w:val="001B0AE2"/>
    <w:rsid w:val="001B0EEB"/>
    <w:rsid w:val="001B5631"/>
    <w:rsid w:val="001C3179"/>
    <w:rsid w:val="001C62F1"/>
    <w:rsid w:val="001D64D1"/>
    <w:rsid w:val="0024269A"/>
    <w:rsid w:val="00253889"/>
    <w:rsid w:val="002578F2"/>
    <w:rsid w:val="00265B56"/>
    <w:rsid w:val="0026648F"/>
    <w:rsid w:val="00266921"/>
    <w:rsid w:val="00271C13"/>
    <w:rsid w:val="002A5F52"/>
    <w:rsid w:val="002B2B1B"/>
    <w:rsid w:val="002B5EF9"/>
    <w:rsid w:val="002C14DF"/>
    <w:rsid w:val="002D1436"/>
    <w:rsid w:val="002D1E5F"/>
    <w:rsid w:val="002E4A8B"/>
    <w:rsid w:val="00313590"/>
    <w:rsid w:val="00345447"/>
    <w:rsid w:val="003739BF"/>
    <w:rsid w:val="00392CF3"/>
    <w:rsid w:val="003C0E26"/>
    <w:rsid w:val="003D0CE0"/>
    <w:rsid w:val="003D3ECB"/>
    <w:rsid w:val="003D7397"/>
    <w:rsid w:val="003E2D4E"/>
    <w:rsid w:val="003E486F"/>
    <w:rsid w:val="003F2F1C"/>
    <w:rsid w:val="00421813"/>
    <w:rsid w:val="00434367"/>
    <w:rsid w:val="0044499E"/>
    <w:rsid w:val="00464200"/>
    <w:rsid w:val="004716F2"/>
    <w:rsid w:val="0048298D"/>
    <w:rsid w:val="00482EC9"/>
    <w:rsid w:val="004A02B3"/>
    <w:rsid w:val="004B4756"/>
    <w:rsid w:val="004E72A2"/>
    <w:rsid w:val="00511479"/>
    <w:rsid w:val="00525D0E"/>
    <w:rsid w:val="0052633A"/>
    <w:rsid w:val="00534F98"/>
    <w:rsid w:val="00535906"/>
    <w:rsid w:val="005434F2"/>
    <w:rsid w:val="00555B48"/>
    <w:rsid w:val="005661E2"/>
    <w:rsid w:val="005664AE"/>
    <w:rsid w:val="00584274"/>
    <w:rsid w:val="0059107D"/>
    <w:rsid w:val="005963C3"/>
    <w:rsid w:val="00596F8F"/>
    <w:rsid w:val="005B74BC"/>
    <w:rsid w:val="005F3F21"/>
    <w:rsid w:val="005F3FC9"/>
    <w:rsid w:val="00602E01"/>
    <w:rsid w:val="00605A61"/>
    <w:rsid w:val="006129B4"/>
    <w:rsid w:val="006155F4"/>
    <w:rsid w:val="006173B4"/>
    <w:rsid w:val="0063469F"/>
    <w:rsid w:val="00643043"/>
    <w:rsid w:val="006519FB"/>
    <w:rsid w:val="00652D0A"/>
    <w:rsid w:val="006550CF"/>
    <w:rsid w:val="00657958"/>
    <w:rsid w:val="00666F14"/>
    <w:rsid w:val="00675098"/>
    <w:rsid w:val="00687F76"/>
    <w:rsid w:val="006F35EB"/>
    <w:rsid w:val="006F7BB4"/>
    <w:rsid w:val="00703F8B"/>
    <w:rsid w:val="0071794F"/>
    <w:rsid w:val="00734C85"/>
    <w:rsid w:val="00744CD8"/>
    <w:rsid w:val="007779EF"/>
    <w:rsid w:val="007912FF"/>
    <w:rsid w:val="007A6391"/>
    <w:rsid w:val="007B62DD"/>
    <w:rsid w:val="007D39B4"/>
    <w:rsid w:val="007E1B79"/>
    <w:rsid w:val="007E3829"/>
    <w:rsid w:val="008016E5"/>
    <w:rsid w:val="00806C8C"/>
    <w:rsid w:val="0082797A"/>
    <w:rsid w:val="00857618"/>
    <w:rsid w:val="00871C04"/>
    <w:rsid w:val="00876167"/>
    <w:rsid w:val="00881929"/>
    <w:rsid w:val="00897A2C"/>
    <w:rsid w:val="008A0466"/>
    <w:rsid w:val="008C3AD8"/>
    <w:rsid w:val="008E577E"/>
    <w:rsid w:val="00901463"/>
    <w:rsid w:val="009020D9"/>
    <w:rsid w:val="00905E6A"/>
    <w:rsid w:val="00932622"/>
    <w:rsid w:val="009469CE"/>
    <w:rsid w:val="00947681"/>
    <w:rsid w:val="009509A4"/>
    <w:rsid w:val="00953770"/>
    <w:rsid w:val="00955E0A"/>
    <w:rsid w:val="00975917"/>
    <w:rsid w:val="009759B6"/>
    <w:rsid w:val="00983495"/>
    <w:rsid w:val="009A30F3"/>
    <w:rsid w:val="009A625F"/>
    <w:rsid w:val="009B1F13"/>
    <w:rsid w:val="009C1A21"/>
    <w:rsid w:val="009E4EDD"/>
    <w:rsid w:val="009F7280"/>
    <w:rsid w:val="00A06DDC"/>
    <w:rsid w:val="00A12123"/>
    <w:rsid w:val="00A17902"/>
    <w:rsid w:val="00A31198"/>
    <w:rsid w:val="00A33AD9"/>
    <w:rsid w:val="00A3570A"/>
    <w:rsid w:val="00A46F0C"/>
    <w:rsid w:val="00A8051B"/>
    <w:rsid w:val="00A87F03"/>
    <w:rsid w:val="00AA1629"/>
    <w:rsid w:val="00AC6C79"/>
    <w:rsid w:val="00AD279F"/>
    <w:rsid w:val="00AD3598"/>
    <w:rsid w:val="00AE7A6F"/>
    <w:rsid w:val="00B113E8"/>
    <w:rsid w:val="00B11AA6"/>
    <w:rsid w:val="00B12F95"/>
    <w:rsid w:val="00B25AD5"/>
    <w:rsid w:val="00B30510"/>
    <w:rsid w:val="00B402A9"/>
    <w:rsid w:val="00B4050D"/>
    <w:rsid w:val="00B42D5A"/>
    <w:rsid w:val="00B45B55"/>
    <w:rsid w:val="00B46B4A"/>
    <w:rsid w:val="00B473E3"/>
    <w:rsid w:val="00B50B62"/>
    <w:rsid w:val="00B65273"/>
    <w:rsid w:val="00B74DBC"/>
    <w:rsid w:val="00B80739"/>
    <w:rsid w:val="00B87B79"/>
    <w:rsid w:val="00BB6B7A"/>
    <w:rsid w:val="00BE43E9"/>
    <w:rsid w:val="00BE5677"/>
    <w:rsid w:val="00C00178"/>
    <w:rsid w:val="00C022B9"/>
    <w:rsid w:val="00C15B2B"/>
    <w:rsid w:val="00C64747"/>
    <w:rsid w:val="00C67855"/>
    <w:rsid w:val="00C72379"/>
    <w:rsid w:val="00C852B4"/>
    <w:rsid w:val="00C85E23"/>
    <w:rsid w:val="00CB203B"/>
    <w:rsid w:val="00CD4910"/>
    <w:rsid w:val="00CD4A65"/>
    <w:rsid w:val="00CF010C"/>
    <w:rsid w:val="00CF3B4C"/>
    <w:rsid w:val="00D07C0D"/>
    <w:rsid w:val="00D1764C"/>
    <w:rsid w:val="00D36C21"/>
    <w:rsid w:val="00D47819"/>
    <w:rsid w:val="00D74034"/>
    <w:rsid w:val="00DA08C0"/>
    <w:rsid w:val="00DC38F1"/>
    <w:rsid w:val="00DD4E4B"/>
    <w:rsid w:val="00E0791F"/>
    <w:rsid w:val="00E4533F"/>
    <w:rsid w:val="00E55EE7"/>
    <w:rsid w:val="00E77742"/>
    <w:rsid w:val="00E879CC"/>
    <w:rsid w:val="00E94533"/>
    <w:rsid w:val="00EA50F2"/>
    <w:rsid w:val="00EB0DC7"/>
    <w:rsid w:val="00EE18B2"/>
    <w:rsid w:val="00EF49F3"/>
    <w:rsid w:val="00F46D7F"/>
    <w:rsid w:val="00F67B80"/>
    <w:rsid w:val="00F706C5"/>
    <w:rsid w:val="00F73C09"/>
    <w:rsid w:val="00F84F5F"/>
    <w:rsid w:val="00FA0E22"/>
    <w:rsid w:val="00FB1E60"/>
    <w:rsid w:val="00FC3D4F"/>
    <w:rsid w:val="00FC6D84"/>
    <w:rsid w:val="00F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D2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iPriority="10" w:unhideWhenUsed="0" w:qFormat="1"/>
    <w:lsdException w:name="Default Paragraph Font" w:uiPriority="1"/>
    <w:lsdException w:name="Body Text Indent" w:uiPriority="99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aliases w:val="Câu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link w:val="BodyTextIndent"/>
    <w:qFormat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aliases w:val="Câu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uiPriority w:val="10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FE"/>
    <w:pPr>
      <w:ind w:left="720"/>
      <w:contextualSpacing/>
    </w:pPr>
  </w:style>
  <w:style w:type="paragraph" w:customStyle="1" w:styleId="NormalItalic">
    <w:name w:val="Normal + Italic"/>
    <w:basedOn w:val="Normal"/>
    <w:rsid w:val="003E2D4E"/>
    <w:pPr>
      <w:spacing w:before="0" w:after="0" w:line="240" w:lineRule="exact"/>
      <w:jc w:val="left"/>
    </w:pPr>
    <w:rPr>
      <w:i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271C1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1C13"/>
    <w:pPr>
      <w:spacing w:before="60" w:beforeAutospacing="0" w:after="60" w:afterAutospacing="0" w:line="240" w:lineRule="auto"/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271C13"/>
    <w:rPr>
      <w:rFonts w:ascii="Times New Roman" w:eastAsia="Times New Roman" w:hAnsi="Times New Roman" w:cs="Times New Roman" w:hint="default"/>
      <w:b/>
      <w:bCs/>
      <w:lang w:val="en-IE" w:eastAsia="en-US"/>
    </w:rPr>
  </w:style>
  <w:style w:type="paragraph" w:styleId="BalloonText">
    <w:name w:val="Balloon Text"/>
    <w:basedOn w:val="Normal"/>
    <w:link w:val="BalloonTextChar"/>
    <w:semiHidden/>
    <w:unhideWhenUsed/>
    <w:rsid w:val="00271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71C13"/>
    <w:rPr>
      <w:rFonts w:ascii="Segoe UI" w:hAnsi="Segoe UI" w:cs="Segoe UI"/>
      <w:sz w:val="18"/>
      <w:szCs w:val="18"/>
      <w:lang w:val="en-IE" w:eastAsia="en-US"/>
    </w:rPr>
  </w:style>
  <w:style w:type="paragraph" w:customStyle="1" w:styleId="TextBodyIndent">
    <w:name w:val="Text Body Indent"/>
    <w:basedOn w:val="Normal"/>
    <w:rsid w:val="00271C13"/>
    <w:pPr>
      <w:spacing w:after="120"/>
      <w:ind w:left="360"/>
    </w:pPr>
    <w:rPr>
      <w:rFonts w:eastAsia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iPriority="10" w:unhideWhenUsed="0" w:qFormat="1"/>
    <w:lsdException w:name="Default Paragraph Font" w:uiPriority="1"/>
    <w:lsdException w:name="Body Text Indent" w:uiPriority="99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aliases w:val="Câu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link w:val="BodyTextIndent"/>
    <w:qFormat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aliases w:val="Câu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uiPriority w:val="10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FE"/>
    <w:pPr>
      <w:ind w:left="720"/>
      <w:contextualSpacing/>
    </w:pPr>
  </w:style>
  <w:style w:type="paragraph" w:customStyle="1" w:styleId="NormalItalic">
    <w:name w:val="Normal + Italic"/>
    <w:basedOn w:val="Normal"/>
    <w:rsid w:val="003E2D4E"/>
    <w:pPr>
      <w:spacing w:before="0" w:after="0" w:line="240" w:lineRule="exact"/>
      <w:jc w:val="left"/>
    </w:pPr>
    <w:rPr>
      <w:i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271C1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1C13"/>
    <w:pPr>
      <w:spacing w:before="60" w:beforeAutospacing="0" w:after="60" w:afterAutospacing="0" w:line="240" w:lineRule="auto"/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271C13"/>
    <w:rPr>
      <w:rFonts w:ascii="Times New Roman" w:eastAsia="Times New Roman" w:hAnsi="Times New Roman" w:cs="Times New Roman" w:hint="default"/>
      <w:b/>
      <w:bCs/>
      <w:lang w:val="en-IE" w:eastAsia="en-US"/>
    </w:rPr>
  </w:style>
  <w:style w:type="paragraph" w:styleId="BalloonText">
    <w:name w:val="Balloon Text"/>
    <w:basedOn w:val="Normal"/>
    <w:link w:val="BalloonTextChar"/>
    <w:semiHidden/>
    <w:unhideWhenUsed/>
    <w:rsid w:val="00271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71C13"/>
    <w:rPr>
      <w:rFonts w:ascii="Segoe UI" w:hAnsi="Segoe UI" w:cs="Segoe UI"/>
      <w:sz w:val="18"/>
      <w:szCs w:val="18"/>
      <w:lang w:val="en-IE" w:eastAsia="en-US"/>
    </w:rPr>
  </w:style>
  <w:style w:type="paragraph" w:customStyle="1" w:styleId="TextBodyIndent">
    <w:name w:val="Text Body Indent"/>
    <w:basedOn w:val="Normal"/>
    <w:rsid w:val="00271C13"/>
    <w:pPr>
      <w:spacing w:after="120"/>
      <w:ind w:left="360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>Phan Danh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Dau Bich Thuy</cp:lastModifiedBy>
  <cp:revision>4</cp:revision>
  <cp:lastPrinted>2009-03-13T16:29:00Z</cp:lastPrinted>
  <dcterms:created xsi:type="dcterms:W3CDTF">2016-10-10T04:22:00Z</dcterms:created>
  <dcterms:modified xsi:type="dcterms:W3CDTF">2016-10-10T04:25:00Z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