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:rsidR="00E94533" w:rsidRDefault="00E94533" w:rsidP="00E94533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(VD: </w:t>
      </w:r>
      <w:r w:rsidR="006155F4">
        <w:rPr>
          <w:sz w:val="26"/>
          <w:szCs w:val="26"/>
        </w:rPr>
        <w:t>I</w:t>
      </w:r>
      <w:r w:rsidR="00555B48">
        <w:rPr>
          <w:sz w:val="26"/>
          <w:szCs w:val="26"/>
        </w:rPr>
        <w:t>. 00</w:t>
      </w:r>
      <w:r w:rsidR="00735187">
        <w:rPr>
          <w:sz w:val="26"/>
          <w:szCs w:val="26"/>
        </w:rPr>
        <w:t>2</w:t>
      </w:r>
      <w:r w:rsidR="00555B48">
        <w:rPr>
          <w:sz w:val="26"/>
          <w:szCs w:val="26"/>
        </w:rPr>
        <w:t>-</w:t>
      </w:r>
      <w:r w:rsidR="00D83746" w:rsidRPr="00D83746">
        <w:t xml:space="preserve"> </w:t>
      </w:r>
      <w:r w:rsidR="00D83746" w:rsidRPr="00D83746">
        <w:rPr>
          <w:sz w:val="26"/>
          <w:szCs w:val="26"/>
        </w:rPr>
        <w:t>Lập trình phần mềm</w:t>
      </w:r>
      <w:r>
        <w:rPr>
          <w:sz w:val="26"/>
          <w:szCs w:val="26"/>
        </w:rPr>
        <w:t>)</w:t>
      </w:r>
    </w:p>
    <w:p w:rsidR="00EE18B2" w:rsidRDefault="009A30F3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 w:rsidR="007B5429">
        <w:rPr>
          <w:sz w:val="24"/>
          <w:szCs w:val="24"/>
        </w:rPr>
        <w:t>3</w:t>
      </w:r>
    </w:p>
    <w:p w:rsidR="0009044B" w:rsidRDefault="0009044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84229A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</w:pPr>
            <w:r w:rsidRPr="002824B0">
              <w:t xml:space="preserve">Anh/Chị cho biết </w:t>
            </w:r>
            <w:r>
              <w:t>câu lệnh sau thực hiện điều gì? alter user effie identified by kerberos;</w:t>
            </w:r>
            <w:r w:rsidRPr="002824B0"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7A2A5A" w:rsidRDefault="0084229A" w:rsidP="00E966B8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 một user effie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7A2A5A" w:rsidRDefault="0084229A" w:rsidP="00E966B8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Thay đổi user effie thành 1 user toàn cục.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7A2A5A" w:rsidRDefault="0084229A" w:rsidP="00E966B8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 mật khẩu cho user effie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7A2A5A" w:rsidRDefault="0084229A" w:rsidP="00E966B8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 3 câu đều sai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84229A" w:rsidRDefault="002031BB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0"/>
        <w:gridCol w:w="4184"/>
        <w:gridCol w:w="755"/>
      </w:tblGrid>
      <w:tr w:rsidR="0084229A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</w:pPr>
            <w:r w:rsidRPr="002824B0">
              <w:t xml:space="preserve">Anh/chị cho biết </w:t>
            </w:r>
            <w:r>
              <w:t xml:space="preserve">lệnh nào sau đây dùng để cấp phát quyền trong Oracle </w:t>
            </w:r>
            <w:r w:rsidRPr="002824B0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5">
              <w:rPr>
                <w:rFonts w:ascii="Times New Roman" w:hAnsi="Times New Roman" w:cs="Times New Roman"/>
                <w:sz w:val="24"/>
                <w:szCs w:val="24"/>
              </w:rPr>
              <w:t>REVOKE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GRANT, CREATE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84229A" w:rsidRPr="002824B0" w:rsidTr="00E966B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  <w:r>
              <w:lastRenderedPageBreak/>
              <w:t xml:space="preserve">Anh/Chị cho biết </w:t>
            </w:r>
            <w:r>
              <w:rPr>
                <w:rFonts w:eastAsiaTheme="minorHAnsi"/>
                <w:sz w:val="28"/>
                <w:szCs w:val="20"/>
              </w:rPr>
              <w:t>Trong lập trình PLSQL thì nên sử dụng cái nào sau đây để tối ưu tốc độ</w:t>
            </w:r>
            <w:r>
              <w:t xml:space="preserve"> ?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5214">
              <w:rPr>
                <w:rFonts w:ascii="Times New Roman" w:hAnsi="Times New Roman" w:cs="Times New Roman"/>
                <w:sz w:val="28"/>
              </w:rPr>
              <w:t>Index</w:t>
            </w: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6D3772" w:rsidRDefault="0084229A" w:rsidP="00E966B8">
            <w:pPr>
              <w:pStyle w:val="Cell"/>
              <w:rPr>
                <w:rFonts w:ascii="Times New Roman" w:hAnsi="Times New Roman" w:cs="Times New Roman"/>
                <w:sz w:val="28"/>
              </w:rPr>
            </w:pPr>
            <w:r w:rsidRPr="006D3772">
              <w:rPr>
                <w:rFonts w:ascii="Times New Roman" w:hAnsi="Times New Roman" w:cs="Times New Roman"/>
                <w:sz w:val="28"/>
              </w:rPr>
              <w:t>Bind Variables</w:t>
            </w:r>
          </w:p>
          <w:p w:rsidR="0084229A" w:rsidRPr="006D3772" w:rsidRDefault="0084229A" w:rsidP="00E966B8">
            <w:pPr>
              <w:pStyle w:val="Cell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6D3772" w:rsidRDefault="0084229A" w:rsidP="00E966B8">
            <w:pPr>
              <w:spacing w:before="0" w:after="20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6D3772" w:rsidRDefault="0084229A" w:rsidP="00E966B8">
            <w:pPr>
              <w:pStyle w:val="Cell"/>
              <w:rPr>
                <w:rFonts w:ascii="Times New Roman" w:hAnsi="Times New Roman" w:cs="Times New Roman"/>
                <w:sz w:val="28"/>
              </w:rPr>
            </w:pPr>
            <w:r w:rsidRPr="006D3772">
              <w:rPr>
                <w:rFonts w:ascii="Times New Roman" w:hAnsi="Times New Roman" w:cs="Times New Roman"/>
                <w:sz w:val="28"/>
              </w:rPr>
              <w:t>Temp tablespace</w:t>
            </w:r>
          </w:p>
          <w:p w:rsidR="0084229A" w:rsidRPr="006D3772" w:rsidRDefault="0084229A" w:rsidP="00E966B8">
            <w:pPr>
              <w:pStyle w:val="Cell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6D3772" w:rsidRDefault="0084229A" w:rsidP="00E966B8">
            <w:pPr>
              <w:pStyle w:val="Cell"/>
              <w:rPr>
                <w:rFonts w:ascii="Times New Roman" w:hAnsi="Times New Roman" w:cs="Times New Roman"/>
                <w:sz w:val="28"/>
              </w:rPr>
            </w:pPr>
            <w:r w:rsidRPr="006D3772">
              <w:rPr>
                <w:rFonts w:ascii="Times New Roman" w:hAnsi="Times New Roman" w:cs="Times New Roman"/>
                <w:sz w:val="28"/>
              </w:rPr>
              <w:t>Array</w:t>
            </w:r>
          </w:p>
          <w:p w:rsidR="0084229A" w:rsidRPr="006D3772" w:rsidRDefault="0084229A" w:rsidP="00E966B8">
            <w:pPr>
              <w:pStyle w:val="Cell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84229A" w:rsidRPr="002824B0" w:rsidTr="00E966B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Default="0084229A" w:rsidP="00E966B8">
            <w:pPr>
              <w:ind w:left="360"/>
            </w:pPr>
            <w:r>
              <w:lastRenderedPageBreak/>
              <w:t xml:space="preserve">Trong  table  CHECKING,  giá  trị </w:t>
            </w:r>
          </w:p>
          <w:p w:rsidR="0084229A" w:rsidRDefault="0084229A" w:rsidP="00E966B8">
            <w:pPr>
              <w:ind w:left="360"/>
            </w:pPr>
            <w:r>
              <w:t xml:space="preserve">BALANCE  của  tài  khoản  có  mã  số  'A' </w:t>
            </w:r>
          </w:p>
          <w:p w:rsidR="0084229A" w:rsidRDefault="0084229A" w:rsidP="00E966B8">
            <w:pPr>
              <w:ind w:left="360"/>
            </w:pPr>
            <w:r>
              <w:t xml:space="preserve">(ACCOUNT_ID  =  'A')  trong  PL/SQL  sau </w:t>
            </w:r>
          </w:p>
          <w:p w:rsidR="0084229A" w:rsidRDefault="0084229A" w:rsidP="00E966B8">
            <w:pPr>
              <w:ind w:left="360"/>
            </w:pPr>
            <w:r>
              <w:t>bằng mấy?</w:t>
            </w:r>
          </w:p>
          <w:p w:rsidR="0084229A" w:rsidRDefault="0084229A" w:rsidP="00E966B8">
            <w:pPr>
              <w:ind w:left="360"/>
            </w:pPr>
            <w:r>
              <w:t>BEGIN</w:t>
            </w:r>
          </w:p>
          <w:p w:rsidR="0084229A" w:rsidRDefault="0084229A" w:rsidP="00E966B8">
            <w:pPr>
              <w:ind w:left="360"/>
            </w:pPr>
            <w:r>
              <w:t xml:space="preserve">UPDATE checking SET balance = 5000 WHERE </w:t>
            </w:r>
          </w:p>
          <w:p w:rsidR="0084229A" w:rsidRDefault="0084229A" w:rsidP="00E966B8">
            <w:pPr>
              <w:ind w:left="360"/>
            </w:pPr>
            <w:r>
              <w:t>account_id = 'A';</w:t>
            </w:r>
          </w:p>
          <w:p w:rsidR="0084229A" w:rsidRDefault="0084229A" w:rsidP="00E966B8">
            <w:pPr>
              <w:ind w:left="360"/>
            </w:pPr>
            <w:r>
              <w:t>SAVEPOINT save_A;</w:t>
            </w:r>
          </w:p>
          <w:p w:rsidR="0084229A" w:rsidRDefault="0084229A" w:rsidP="00E966B8">
            <w:pPr>
              <w:ind w:left="360"/>
            </w:pPr>
            <w:r>
              <w:t xml:space="preserve">UPDATE checking SET balance = 7500 WHERE </w:t>
            </w:r>
          </w:p>
          <w:p w:rsidR="0084229A" w:rsidRDefault="0084229A" w:rsidP="00E966B8">
            <w:pPr>
              <w:ind w:left="360"/>
            </w:pPr>
            <w:r>
              <w:t>account_id = 'A';</w:t>
            </w:r>
          </w:p>
          <w:p w:rsidR="0084229A" w:rsidRDefault="0084229A" w:rsidP="00E966B8">
            <w:pPr>
              <w:ind w:left="360"/>
            </w:pPr>
            <w:r>
              <w:t>SAVEPOINT save_A2;</w:t>
            </w:r>
          </w:p>
          <w:p w:rsidR="0084229A" w:rsidRDefault="0084229A" w:rsidP="00E966B8">
            <w:pPr>
              <w:ind w:left="360"/>
            </w:pPr>
            <w:r>
              <w:t xml:space="preserve">UPDATE checking SET balance = 3000 WHERE </w:t>
            </w:r>
          </w:p>
          <w:p w:rsidR="0084229A" w:rsidRDefault="0084229A" w:rsidP="00E966B8">
            <w:pPr>
              <w:ind w:left="360"/>
            </w:pPr>
            <w:r>
              <w:t>account_id = 'A';</w:t>
            </w:r>
          </w:p>
          <w:p w:rsidR="0084229A" w:rsidRDefault="0084229A" w:rsidP="00E966B8">
            <w:pPr>
              <w:ind w:left="360"/>
            </w:pPr>
            <w:r>
              <w:t>SAVEPOINT save_A3;</w:t>
            </w:r>
          </w:p>
          <w:p w:rsidR="0084229A" w:rsidRDefault="0084229A" w:rsidP="00E966B8">
            <w:pPr>
              <w:ind w:left="360"/>
            </w:pPr>
            <w:r>
              <w:t>ROLLBACK TO SAVEPOINT save_A;</w:t>
            </w:r>
          </w:p>
          <w:p w:rsidR="0084229A" w:rsidRDefault="0084229A" w:rsidP="00E966B8">
            <w:pPr>
              <w:ind w:left="360"/>
            </w:pPr>
            <w:r>
              <w:t>END;</w:t>
            </w:r>
          </w:p>
          <w:p w:rsidR="0084229A" w:rsidRPr="002824B0" w:rsidRDefault="0084229A" w:rsidP="00E966B8">
            <w:pPr>
              <w:ind w:left="360"/>
            </w:pPr>
            <w:r>
              <w:t>COMMIT;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A237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AF3FA8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AF3FA8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84229A" w:rsidRPr="002824B0" w:rsidTr="00E966B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  <w:r>
              <w:lastRenderedPageBreak/>
              <w:t>Anh/Chị cho biết tr</w:t>
            </w:r>
            <w:r w:rsidRPr="00363051">
              <w:t xml:space="preserve">ong câu lệnh SQL có chứa Union và Union all thì câu nào là đúng  </w:t>
            </w:r>
            <w:r>
              <w:t>?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  <w:r w:rsidRPr="00363051">
              <w:t>Lệnh có Union sẽ chạy nhanh hơn lệnh có Union all</w:t>
            </w:r>
            <w:r w:rsidRPr="002824B0">
              <w:t xml:space="preserve"> 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363051" w:rsidRDefault="0084229A" w:rsidP="00E966B8">
            <w:pPr>
              <w:pStyle w:val="NormalWeb"/>
              <w:spacing w:before="0" w:beforeAutospacing="0" w:after="0" w:afterAutospacing="0"/>
            </w:pPr>
            <w:r w:rsidRPr="00363051">
              <w:t>Lệnh có Union All sẽ chạy nhanh hơn lệnh có Union</w:t>
            </w:r>
          </w:p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363051" w:rsidRDefault="0084229A" w:rsidP="00E966B8">
            <w:pPr>
              <w:spacing w:before="0" w:after="20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363051" w:rsidRDefault="0084229A" w:rsidP="00E966B8">
            <w:pPr>
              <w:pStyle w:val="NormalWeb"/>
              <w:spacing w:before="0" w:beforeAutospacing="0" w:after="0" w:afterAutospacing="0"/>
            </w:pPr>
            <w:r w:rsidRPr="00363051">
              <w:t>Kết quả không thay đổi</w:t>
            </w:r>
          </w:p>
          <w:p w:rsidR="0084229A" w:rsidRPr="00AF3FA8" w:rsidRDefault="0084229A" w:rsidP="00E966B8">
            <w:pPr>
              <w:pStyle w:val="NormalWeb"/>
              <w:spacing w:before="0" w:beforeAutospacing="0" w:after="0" w:afterAutospacing="0"/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363051" w:rsidRDefault="0084229A" w:rsidP="00E966B8">
            <w:pPr>
              <w:pStyle w:val="NormalWeb"/>
              <w:spacing w:before="0" w:beforeAutospacing="0" w:after="0" w:afterAutospacing="0"/>
            </w:pPr>
            <w:r w:rsidRPr="00363051">
              <w:t>Tùy thuộc vào từng câu lệnh với khối lượng dữ liệu khác nhau</w:t>
            </w:r>
          </w:p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81"/>
        <w:gridCol w:w="4163"/>
        <w:gridCol w:w="755"/>
      </w:tblGrid>
      <w:tr w:rsidR="0084229A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  <w:spacing w:before="0" w:after="0"/>
            </w:pPr>
            <w:r>
              <w:t>Anh/Chị cho biết Lệnh nào sau đây làm mất hiệu lực các trigger trên bảng EMP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LTER TRIGGERS ON TABLE EMP DISABLE;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ALTER EMP DISABLE ALL TRIGGERS;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AF3FA8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ALTER TABLE EMP DISABLE ALL TRIGGERS;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Không có câu lệnh nào cả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3367"/>
        <w:gridCol w:w="4130"/>
        <w:gridCol w:w="795"/>
      </w:tblGrid>
      <w:tr w:rsidR="00E74C03" w:rsidTr="00E966B8">
        <w:trPr>
          <w:cantSplit/>
          <w:tblHeader/>
        </w:trPr>
        <w:tc>
          <w:tcPr>
            <w:tcW w:w="91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NormalWeb"/>
            </w:pPr>
            <w:r>
              <w:lastRenderedPageBreak/>
              <w:t>Anh/Chị hãy cho biết, trong lập trình hướng đối tượng; “access modifier”nào cho phép các thuộc tính và phương thức được phép truy cập ngoài phạm vị object ?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74C03" w:rsidTr="00E966B8">
        <w:trPr>
          <w:cantSplit/>
          <w:tblHeader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74C03">
            <w:pPr>
              <w:pStyle w:val="QFOptionRese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4C03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74C0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sz w:val="24"/>
              </w:rPr>
              <w:t>private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C03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74C0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default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C03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74C0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public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74C03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74C0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static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C03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4C03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4C03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4C03" w:rsidTr="00E966B8">
        <w:trPr>
          <w:cantSplit/>
        </w:trPr>
        <w:tc>
          <w:tcPr>
            <w:tcW w:w="91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74C03" w:rsidRDefault="00E74C03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E74C03" w:rsidTr="00E74C03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NormalWeb"/>
              <w:spacing w:before="0" w:after="280"/>
            </w:pPr>
            <w:r>
              <w:t>Anh chị hãy cho biết, trong lập trình hướng đối tượng cụ thể là java; để ngăn việc ghi đè một thuộc tính trong lớp thì sử dụng từ khóa nào ?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Type"/>
              <w:spacing w:before="280" w:after="0"/>
            </w:pPr>
            <w:r>
              <w:t>MC</w:t>
            </w:r>
          </w:p>
        </w:tc>
      </w:tr>
      <w:tr w:rsidR="00E74C03" w:rsidTr="00E74C03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final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sz w:val="24"/>
              </w:rPr>
              <w:t>100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static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sz w:val="24"/>
              </w:rPr>
              <w:t>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protected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color w:val="auto"/>
                <w:sz w:val="24"/>
              </w:rPr>
              <w:t>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default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sz w:val="24"/>
              </w:rPr>
              <w:t>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E74C03" w:rsidTr="00E74C03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NormalWeb"/>
              <w:spacing w:before="0"/>
            </w:pPr>
            <w:r>
              <w:t>Anh/Chị hãy cho biết, với khai báo lớp Test như sau trong Java, thì hàm khởi tạo mặc định của lớp Test có định dạng như thế nào?</w:t>
            </w:r>
          </w:p>
          <w:p w:rsidR="00E74C03" w:rsidRDefault="00E74C03" w:rsidP="00E966B8">
            <w:pPr>
              <w:pStyle w:val="NormalWeb"/>
              <w:spacing w:before="0"/>
            </w:pPr>
            <w:r>
              <w:t>public class Test { }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Type"/>
              <w:spacing w:after="0"/>
            </w:pPr>
            <w:r>
              <w:t>MC</w:t>
            </w:r>
          </w:p>
        </w:tc>
      </w:tr>
      <w:tr w:rsidR="00E74C03" w:rsidTr="00E74C03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after="0"/>
            </w:pPr>
            <w:r>
              <w:t>Grade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Pr="005327B9" w:rsidRDefault="00E74C03" w:rsidP="00E966B8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Test()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sz w:val="24"/>
              </w:rPr>
              <w:t>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public Test()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color w:val="auto"/>
                <w:sz w:val="24"/>
              </w:rPr>
              <w:t>100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Test(void)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sz w:val="24"/>
              </w:rPr>
              <w:t>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public Test(void)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sz w:val="24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sz w:val="24"/>
              </w:rPr>
              <w:t>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3366"/>
        <w:gridCol w:w="4130"/>
        <w:gridCol w:w="796"/>
      </w:tblGrid>
      <w:tr w:rsidR="006826A0" w:rsidTr="00E966B8">
        <w:trPr>
          <w:cantSplit/>
          <w:tblHeader/>
        </w:trPr>
        <w:tc>
          <w:tcPr>
            <w:tcW w:w="919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NormalWeb"/>
            </w:pPr>
            <w:r>
              <w:lastRenderedPageBreak/>
              <w:t>Anh/Chị hãy cho biết, với đoạn mã nguồn dưới đây trong Java, giá trị in ra màn hình của biến i là bao nhiêu?</w:t>
            </w:r>
            <w:r>
              <w:br/>
              <w:t>int i, j, k = 257;</w:t>
            </w:r>
            <w:r>
              <w:br/>
              <w:t>System.out.println(i);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6826A0" w:rsidTr="00E966B8">
        <w:trPr>
          <w:cantSplit/>
          <w:tblHeader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6826A0">
            <w:pPr>
              <w:pStyle w:val="QFOptionReset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257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Lỗi biên dịch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E966B8">
        <w:trPr>
          <w:cantSplit/>
        </w:trPr>
        <w:tc>
          <w:tcPr>
            <w:tcW w:w="919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6826A0" w:rsidRDefault="006826A0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9"/>
        <w:gridCol w:w="3848"/>
        <w:gridCol w:w="4619"/>
        <w:gridCol w:w="785"/>
      </w:tblGrid>
      <w:tr w:rsidR="006826A0" w:rsidTr="006826A0">
        <w:trPr>
          <w:cantSplit/>
          <w:tblHeader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NormalWeb"/>
              <w:spacing w:before="0" w:after="280"/>
            </w:pPr>
            <w:r>
              <w:t>Cho đoạn mã nguồn Java sau:</w:t>
            </w:r>
            <w:r>
              <w:br/>
              <w:t>int[] a = new int[1000];</w:t>
            </w:r>
            <w:r>
              <w:br/>
              <w:t>System.out.println(a[5]);</w:t>
            </w:r>
          </w:p>
          <w:p w:rsidR="006826A0" w:rsidRDefault="006826A0" w:rsidP="00E966B8">
            <w:pPr>
              <w:pStyle w:val="NormalWeb"/>
              <w:spacing w:before="0" w:after="280"/>
            </w:pPr>
            <w:r>
              <w:t>Anh chị hãy cho biết, kết quả in ra màn hình là bao nhiêu?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6826A0" w:rsidTr="006826A0">
        <w:trPr>
          <w:cantSplit/>
          <w:tblHeader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Reset"/>
              <w:numPr>
                <w:ilvl w:val="0"/>
                <w:numId w:val="37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826A0" w:rsidTr="006826A0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826A0" w:rsidTr="006826A0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Lỗi biên dịch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6826A0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0</w:t>
            </w:r>
          </w:p>
        </w:tc>
      </w:tr>
      <w:tr w:rsidR="006826A0" w:rsidTr="006826A0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3 đáp án còn lại đều sai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6826A0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6826A0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6826A0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6826A0">
        <w:trPr>
          <w:cantSplit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3366"/>
        <w:gridCol w:w="4131"/>
        <w:gridCol w:w="796"/>
      </w:tblGrid>
      <w:tr w:rsidR="006826A0" w:rsidTr="00E966B8">
        <w:trPr>
          <w:cantSplit/>
          <w:tblHeader/>
        </w:trPr>
        <w:tc>
          <w:tcPr>
            <w:tcW w:w="919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NormalWeb"/>
            </w:pPr>
            <w:r>
              <w:lastRenderedPageBreak/>
              <w:t xml:space="preserve">Anh/Chị hãy cho biết, trong ngôn ngữ lập trình JAVA, kiểu số nguyên Integer có kích thước bao nhiêu bit? 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Typ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6826A0" w:rsidTr="00E966B8">
        <w:trPr>
          <w:cantSplit/>
          <w:tblHeader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6826A0">
            <w:pPr>
              <w:pStyle w:val="QFOptionReset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8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8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8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32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8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E966B8">
        <w:trPr>
          <w:cantSplit/>
        </w:trPr>
        <w:tc>
          <w:tcPr>
            <w:tcW w:w="16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E966B8">
        <w:trPr>
          <w:cantSplit/>
        </w:trPr>
        <w:tc>
          <w:tcPr>
            <w:tcW w:w="919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6826A0" w:rsidRDefault="006826A0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B669C" w:rsidRDefault="005B669C" w:rsidP="005B669C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848"/>
        <w:gridCol w:w="4620"/>
        <w:gridCol w:w="785"/>
      </w:tblGrid>
      <w:tr w:rsidR="006826A0" w:rsidTr="006826A0">
        <w:trPr>
          <w:cantSplit/>
          <w:tblHeader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NormalWeb"/>
              <w:pageBreakBefore/>
              <w:spacing w:before="0" w:after="280"/>
            </w:pPr>
            <w:r>
              <w:lastRenderedPageBreak/>
              <w:t>Cho đoạn mã nguồn Java sau:</w:t>
            </w:r>
            <w:r>
              <w:br/>
              <w:t>String ten = “Nguyen Van”;</w:t>
            </w:r>
            <w:r>
              <w:br/>
              <w:t>ten + “ A”;</w:t>
            </w:r>
            <w:r>
              <w:br/>
              <w:t>System.out.println(ten);</w:t>
            </w:r>
          </w:p>
          <w:p w:rsidR="006826A0" w:rsidRDefault="006826A0" w:rsidP="00E966B8">
            <w:pPr>
              <w:pStyle w:val="NormalWeb"/>
              <w:spacing w:before="0" w:after="280"/>
            </w:pPr>
            <w:r>
              <w:t>Anh chị hãy cho biết, kết quả in ra màn hình là bao nhiêu?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6826A0" w:rsidTr="006826A0">
        <w:trPr>
          <w:cantSplit/>
          <w:tblHeader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Reset"/>
              <w:numPr>
                <w:ilvl w:val="0"/>
                <w:numId w:val="39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826A0" w:rsidTr="006826A0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Van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826A0" w:rsidTr="006826A0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Lỗi biên dịch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6826A0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Van A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0</w:t>
            </w:r>
          </w:p>
        </w:tc>
      </w:tr>
      <w:tr w:rsidR="006826A0" w:rsidTr="006826A0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6826A0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3 đáp án còn lại đều sai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A0" w:rsidTr="006826A0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6826A0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6826A0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26A0" w:rsidTr="006826A0">
        <w:trPr>
          <w:cantSplit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6826A0" w:rsidRDefault="006826A0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B669C" w:rsidRDefault="005B669C" w:rsidP="005B669C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3367"/>
        <w:gridCol w:w="4130"/>
        <w:gridCol w:w="795"/>
      </w:tblGrid>
      <w:tr w:rsidR="00944D95" w:rsidTr="00E966B8">
        <w:trPr>
          <w:cantSplit/>
          <w:tblHeader/>
        </w:trPr>
        <w:tc>
          <w:tcPr>
            <w:tcW w:w="91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4"/>
                <w:szCs w:val="24"/>
                <w:lang w:val="en-US"/>
              </w:rPr>
            </w:pPr>
            <w:r>
              <w:t>Anh/Chị cho biết kết quả của đoạn mã sau là gì</w:t>
            </w:r>
            <w:r>
              <w:rPr>
                <w:sz w:val="24"/>
                <w:szCs w:val="24"/>
                <w:lang w:val="en-US"/>
              </w:rPr>
              <w:t>?</w:t>
            </w:r>
          </w:p>
          <w:p w:rsidR="00944D95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4"/>
                <w:szCs w:val="24"/>
                <w:lang w:val="en-US"/>
              </w:rPr>
            </w:pPr>
          </w:p>
          <w:p w:rsidR="00944D95" w:rsidRPr="000C7E22" w:rsidRDefault="00944D95" w:rsidP="00E966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C7E2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Main {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0C7E2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void 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main(String argv[]){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Integer a = </w:t>
            </w:r>
            <w:r w:rsidRPr="000C7E2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Integer(</w:t>
            </w:r>
            <w:r w:rsidRPr="000C7E22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Integer b= </w:t>
            </w:r>
            <w:r w:rsidRPr="000C7E2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Integer(</w:t>
            </w:r>
            <w:r w:rsidRPr="000C7E22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System.</w:t>
            </w:r>
            <w:r w:rsidRPr="000C7E22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out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.print(a==b);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0C7E2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944D95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</w:pP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44D95" w:rsidTr="00E966B8">
        <w:trPr>
          <w:cantSplit/>
          <w:tblHeader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Complier error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  <w:trHeight w:val="327"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 exception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280"/>
            </w:pPr>
            <w:r>
              <w:t>0</w:t>
            </w:r>
          </w:p>
        </w:tc>
      </w:tr>
      <w:tr w:rsidR="00944D95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4D95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91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6826A0" w:rsidRDefault="006826A0" w:rsidP="006826A0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3367"/>
        <w:gridCol w:w="4130"/>
        <w:gridCol w:w="795"/>
      </w:tblGrid>
      <w:tr w:rsidR="00944D95" w:rsidTr="00E966B8">
        <w:trPr>
          <w:cantSplit/>
          <w:tblHeader/>
        </w:trPr>
        <w:tc>
          <w:tcPr>
            <w:tcW w:w="861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NormalWeb"/>
            </w:pPr>
            <w:r>
              <w:lastRenderedPageBreak/>
              <w:t>Anh/Chị cho biết kết quả khi biên địch đoạn mã sau?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>class exception_handling {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public static void main(String args[]) {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try {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    int i, sum;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    sum = 10;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    for (i = -1; i &lt; 3 ;++i)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        sum = (sum / i);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}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catch(ArithmeticException e) {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</w:t>
            </w:r>
            <w:r>
              <w:tab/>
              <w:t xml:space="preserve">System.out.print("0");        </w:t>
            </w:r>
            <w:r>
              <w:tab/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} 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    System.out.print(sum);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    }</w:t>
            </w:r>
          </w:p>
          <w:p w:rsidR="00944D95" w:rsidRDefault="00944D95" w:rsidP="00E966B8">
            <w:pPr>
              <w:pStyle w:val="NormalWeb"/>
              <w:spacing w:before="0" w:beforeAutospacing="0" w:after="0" w:afterAutospacing="0"/>
            </w:pPr>
            <w:r>
              <w:tab/>
              <w:t xml:space="preserve">    }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44D95" w:rsidTr="00E966B8">
        <w:trPr>
          <w:cantSplit/>
          <w:tblHeader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CE1A93" w:rsidRDefault="00944D95" w:rsidP="00E966B8">
            <w:pPr>
              <w:pStyle w:val="QFGrade"/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</w:pPr>
            <w:r w:rsidRPr="00CE1A93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944D95" w:rsidTr="00E966B8">
        <w:trPr>
          <w:cantSplit/>
          <w:trHeight w:val="327"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CE1A93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</w:pPr>
            <w:r w:rsidRPr="00CE1A93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Compilation Error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CE1A93" w:rsidRDefault="00944D95" w:rsidP="00E966B8">
            <w:pPr>
              <w:pStyle w:val="QFGrade"/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  <w:t>1</w:t>
            </w:r>
            <w:r w:rsidRPr="00CE1A93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F214C2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F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 Error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CE1A93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861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6826A0" w:rsidRDefault="006826A0" w:rsidP="006826A0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3366"/>
        <w:gridCol w:w="4131"/>
        <w:gridCol w:w="796"/>
      </w:tblGrid>
      <w:tr w:rsidR="00944D95" w:rsidTr="00E966B8">
        <w:trPr>
          <w:cantSplit/>
          <w:tblHeader/>
        </w:trPr>
        <w:tc>
          <w:tcPr>
            <w:tcW w:w="917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NormalWeb"/>
            </w:pPr>
            <w:r>
              <w:t xml:space="preserve">Anh/Chị hãy chọn khai báo đúng cho phương thức main() 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Typ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44D95" w:rsidTr="00E966B8">
        <w:trPr>
          <w:cantSplit/>
          <w:tblHeader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E966B8">
        <w:trPr>
          <w:cantSplit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0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Public static void main (String[] args)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4D95" w:rsidTr="00E966B8">
        <w:trPr>
          <w:cantSplit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0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Private  static void main (String[] args)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0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Public void main (String[] arg)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0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Public static String main (String[] args)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917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6826A0" w:rsidRDefault="006826A0" w:rsidP="006826A0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848"/>
        <w:gridCol w:w="4620"/>
        <w:gridCol w:w="785"/>
      </w:tblGrid>
      <w:tr w:rsidR="00944D95" w:rsidTr="00944D95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NormalWeb"/>
              <w:pageBreakBefore/>
              <w:spacing w:before="0" w:after="280"/>
            </w:pPr>
            <w:r>
              <w:lastRenderedPageBreak/>
              <w:t>Cho đoạn mã nguồn Java sau:</w:t>
            </w:r>
            <w:r>
              <w:br/>
              <w:t>String word = “Hello”;</w:t>
            </w:r>
            <w:r>
              <w:br/>
              <w:t>word = word.substring(0,3)</w:t>
            </w:r>
            <w:r>
              <w:br/>
              <w:t>System.out.println(word);</w:t>
            </w:r>
          </w:p>
          <w:p w:rsidR="00944D95" w:rsidRDefault="00944D95" w:rsidP="00E966B8">
            <w:pPr>
              <w:pStyle w:val="NormalWeb"/>
              <w:pageBreakBefore/>
              <w:spacing w:before="0" w:after="280"/>
            </w:pPr>
            <w:r>
              <w:t>Anh chị hãy cho biết, kết quả in ra màn hình là bao nhiêu?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44D95" w:rsidTr="00944D95">
        <w:trPr>
          <w:cantSplit/>
          <w:tblHeader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41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ello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9236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6826A0" w:rsidRDefault="006826A0" w:rsidP="006826A0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3366"/>
        <w:gridCol w:w="4129"/>
        <w:gridCol w:w="796"/>
      </w:tblGrid>
      <w:tr w:rsidR="00944D95" w:rsidTr="00E966B8">
        <w:trPr>
          <w:cantSplit/>
          <w:tblHeader/>
        </w:trPr>
        <w:tc>
          <w:tcPr>
            <w:tcW w:w="920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NormalWeb"/>
            </w:pPr>
            <w:r w:rsidRPr="0017247C">
              <w:t>Cho đoạn mã nguồn Java sau:</w:t>
            </w:r>
          </w:p>
          <w:p w:rsidR="00944D95" w:rsidRPr="0017247C" w:rsidRDefault="00944D95" w:rsidP="00E966B8">
            <w:pPr>
              <w:pStyle w:val="NormalWeb"/>
              <w:rPr>
                <w:color w:val="000000"/>
              </w:rPr>
            </w:pPr>
            <w:r w:rsidRPr="0017247C">
              <w:rPr>
                <w:color w:val="000000"/>
              </w:rPr>
              <w:t>public boolean testAns(String ans,int n){</w:t>
            </w:r>
          </w:p>
          <w:p w:rsidR="00944D95" w:rsidRPr="0017247C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ind w:left="1080"/>
              <w:jc w:val="left"/>
              <w:rPr>
                <w:color w:val="000000"/>
                <w:sz w:val="24"/>
                <w:szCs w:val="24"/>
              </w:rPr>
            </w:pPr>
            <w:r w:rsidRPr="0017247C">
              <w:rPr>
                <w:color w:val="000000"/>
                <w:sz w:val="24"/>
                <w:szCs w:val="24"/>
              </w:rPr>
              <w:t xml:space="preserve">      boolean rslt ; </w:t>
            </w:r>
          </w:p>
          <w:p w:rsidR="00944D95" w:rsidRPr="0017247C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ind w:left="1080"/>
              <w:jc w:val="left"/>
              <w:rPr>
                <w:color w:val="000000"/>
                <w:sz w:val="24"/>
                <w:szCs w:val="24"/>
              </w:rPr>
            </w:pPr>
            <w:r w:rsidRPr="0017247C">
              <w:rPr>
                <w:color w:val="000000"/>
                <w:sz w:val="24"/>
                <w:szCs w:val="24"/>
              </w:rPr>
              <w:t xml:space="preserve">      if( ans.equalsIgnoreCase("YES") &amp;&amp; n &gt; 5 ) rslt = true ; </w:t>
            </w:r>
          </w:p>
          <w:p w:rsidR="00944D95" w:rsidRPr="0017247C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ind w:left="1080"/>
              <w:jc w:val="left"/>
              <w:rPr>
                <w:color w:val="000000"/>
                <w:sz w:val="24"/>
                <w:szCs w:val="24"/>
              </w:rPr>
            </w:pPr>
            <w:r w:rsidRPr="0017247C">
              <w:rPr>
                <w:color w:val="000000"/>
                <w:sz w:val="24"/>
                <w:szCs w:val="24"/>
              </w:rPr>
              <w:t xml:space="preserve">      return rslt ; </w:t>
            </w:r>
          </w:p>
          <w:p w:rsidR="00944D95" w:rsidRPr="0017247C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ind w:left="1080"/>
              <w:jc w:val="left"/>
              <w:rPr>
                <w:color w:val="000000"/>
                <w:sz w:val="24"/>
                <w:szCs w:val="24"/>
              </w:rPr>
            </w:pPr>
            <w:r w:rsidRPr="0017247C">
              <w:rPr>
                <w:color w:val="000000"/>
                <w:sz w:val="24"/>
                <w:szCs w:val="24"/>
              </w:rPr>
              <w:t xml:space="preserve"> }</w:t>
            </w:r>
          </w:p>
          <w:p w:rsidR="00944D95" w:rsidRPr="0017247C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17247C">
              <w:rPr>
                <w:sz w:val="24"/>
                <w:szCs w:val="24"/>
              </w:rPr>
              <w:t xml:space="preserve">Anh chị hãy cho biết, kết quả trả ra khi biên dịch và gọi phương thức </w:t>
            </w:r>
            <w:r w:rsidRPr="0017247C">
              <w:rPr>
                <w:color w:val="000000"/>
                <w:sz w:val="24"/>
                <w:szCs w:val="24"/>
              </w:rPr>
              <w:t>testAns với tham số truyền vào là “no” và 5</w:t>
            </w:r>
          </w:p>
          <w:p w:rsidR="00944D95" w:rsidRPr="00E37418" w:rsidRDefault="00944D95" w:rsidP="00E966B8">
            <w:pPr>
              <w:pStyle w:val="NormalWeb"/>
            </w:pP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44D95" w:rsidTr="00E966B8">
        <w:trPr>
          <w:cantSplit/>
          <w:tblHeader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Ném ra Exception khi gọi phương thức testAns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  <w:trHeight w:val="327"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3F5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Trả ra kết quả false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3F5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Biên dịch lỗi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Trả ra kết quả true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920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6826A0" w:rsidRDefault="006826A0" w:rsidP="006826A0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3367"/>
        <w:gridCol w:w="4130"/>
        <w:gridCol w:w="795"/>
      </w:tblGrid>
      <w:tr w:rsidR="00944D95" w:rsidTr="00E966B8">
        <w:trPr>
          <w:cantSplit/>
          <w:tblHeader/>
        </w:trPr>
        <w:tc>
          <w:tcPr>
            <w:tcW w:w="861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Anh chị hãy cho biết phương thức nào được dùng khởi động 1 Thread?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44D95" w:rsidTr="00E966B8">
        <w:trPr>
          <w:cantSplit/>
          <w:tblHeader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1B754A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54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start()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  <w:r w:rsidRPr="00283F59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  <w:trHeight w:val="327"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1B754A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54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init()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1B754A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54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begin()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1B754A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54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run()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283F59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83F59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861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6826A0" w:rsidRDefault="006826A0" w:rsidP="006826A0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3368"/>
        <w:gridCol w:w="4128"/>
        <w:gridCol w:w="796"/>
      </w:tblGrid>
      <w:tr w:rsidR="000B2F63" w:rsidTr="00E966B8">
        <w:trPr>
          <w:cantSplit/>
          <w:tblHeader/>
        </w:trPr>
        <w:tc>
          <w:tcPr>
            <w:tcW w:w="920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NormalWeb"/>
            </w:pPr>
            <w:r w:rsidRPr="00E37418">
              <w:t>Anh/Chị cho biết Cấu trúc lặp nào sau đây phải thực hiện ít nhất 1 lần?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B2F63" w:rsidTr="00E966B8">
        <w:trPr>
          <w:cantSplit/>
          <w:tblHeader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0B2F63">
            <w:pPr>
              <w:pStyle w:val="QFOptionRese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B2F63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0B2F6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41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while (&lt;boolean-expression&gt;) &lt;statements&gt;...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63" w:rsidTr="00E966B8">
        <w:trPr>
          <w:cantSplit/>
          <w:trHeight w:val="327"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0B2F6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41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 &lt;statements&gt;... while (&lt;boolean-expression&gt;);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63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0B2F6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41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for (&lt;init-stmts&gt;...; &lt;boolean-expression&gt;; &lt;exprs&gt;...) &lt;statements&gt;...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63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0B2F63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Cả 3 cấu trúc trên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Pr="00E37418" w:rsidRDefault="000B2F63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63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B2F63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B2F63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B2F63" w:rsidTr="00E966B8">
        <w:trPr>
          <w:cantSplit/>
        </w:trPr>
        <w:tc>
          <w:tcPr>
            <w:tcW w:w="920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B2F63" w:rsidRDefault="000B2F63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</w:t>
      </w:r>
      <w:r>
        <w:rPr>
          <w:sz w:val="24"/>
          <w:szCs w:val="24"/>
        </w:rPr>
        <w:t>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84229A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</w:pPr>
            <w:r>
              <w:lastRenderedPageBreak/>
              <w:t xml:space="preserve">Anh/Chị cho biết trong </w:t>
            </w:r>
            <w:r>
              <w:rPr>
                <w:sz w:val="28"/>
              </w:rPr>
              <w:t>các lệnh nào sau đây không phải là kiểu DML trong Oracle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QFOptionReset"/>
              <w:numPr>
                <w:ilvl w:val="0"/>
                <w:numId w:val="0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Alter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QFOptionReset"/>
              <w:numPr>
                <w:ilvl w:val="0"/>
                <w:numId w:val="0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bookmarkStart w:id="0" w:name="_GoBack"/>
            <w:bookmarkEnd w:id="0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38"/>
        <w:gridCol w:w="4598"/>
        <w:gridCol w:w="769"/>
      </w:tblGrid>
      <w:tr w:rsidR="0084229A" w:rsidRPr="002824B0" w:rsidTr="00E966B8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</w:pPr>
            <w:r>
              <w:t>Anh/Chị cho biết</w:t>
            </w:r>
            <w:r>
              <w:rPr>
                <w:sz w:val="28"/>
              </w:rPr>
              <w:t xml:space="preserve"> tham số hệ thống Đối với Oracle 11g thì thiết lập có thể thay đổi được trong bộ nhớ mà không cần khởi động lại DB server 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F35EDF" w:rsidRDefault="0084229A" w:rsidP="00E966B8">
            <w:pPr>
              <w:pStyle w:val="Cell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F35EDF">
              <w:rPr>
                <w:rFonts w:ascii="Times New Roman" w:hAnsi="Times New Roman" w:cs="Times New Roman"/>
                <w:sz w:val="28"/>
                <w:szCs w:val="20"/>
              </w:rPr>
              <w:t>Memory_target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F35EDF" w:rsidRDefault="0084229A" w:rsidP="00E966B8">
            <w:pPr>
              <w:pStyle w:val="QFOptionReset"/>
              <w:numPr>
                <w:ilvl w:val="0"/>
                <w:numId w:val="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</w:pPr>
            <w:r w:rsidRPr="00F35EDF"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  <w:t>Sga_target</w:t>
            </w:r>
          </w:p>
          <w:p w:rsidR="0084229A" w:rsidRPr="00F35EDF" w:rsidRDefault="0084229A" w:rsidP="00E966B8">
            <w:pPr>
              <w:pStyle w:val="Cell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  <w:trHeight w:val="705"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F35EDF" w:rsidRDefault="0084229A" w:rsidP="00E966B8">
            <w:pPr>
              <w:spacing w:before="0" w:after="200" w:line="276" w:lineRule="auto"/>
              <w:rPr>
                <w:sz w:val="28"/>
              </w:rPr>
            </w:pPr>
            <w:r w:rsidRPr="00F35EDF">
              <w:rPr>
                <w:sz w:val="28"/>
              </w:rPr>
              <w:t>Memory_max_size</w:t>
            </w:r>
          </w:p>
          <w:p w:rsidR="0084229A" w:rsidRPr="00F35EDF" w:rsidRDefault="0084229A" w:rsidP="00E966B8">
            <w:pPr>
              <w:pStyle w:val="Cell"/>
              <w:ind w:left="0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F35EDF" w:rsidRDefault="0084229A" w:rsidP="00E966B8">
            <w:pPr>
              <w:spacing w:before="0" w:after="200" w:line="276" w:lineRule="auto"/>
              <w:ind w:left="630"/>
              <w:jc w:val="left"/>
              <w:rPr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F35EDF" w:rsidRDefault="0084229A" w:rsidP="00E966B8">
            <w:pPr>
              <w:spacing w:before="0" w:after="200" w:line="276" w:lineRule="auto"/>
              <w:jc w:val="left"/>
              <w:rPr>
                <w:sz w:val="28"/>
              </w:rPr>
            </w:pPr>
            <w:r w:rsidRPr="00F35EDF">
              <w:rPr>
                <w:sz w:val="28"/>
              </w:rPr>
              <w:t>pga_aggregate_target</w:t>
            </w:r>
          </w:p>
          <w:p w:rsidR="0084229A" w:rsidRPr="002824B0" w:rsidRDefault="0084229A" w:rsidP="00E966B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84229A" w:rsidRPr="002824B0" w:rsidTr="00E966B8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NormalWeb"/>
            </w:pPr>
            <w:r>
              <w:lastRenderedPageBreak/>
              <w:t xml:space="preserve">Anh/Chị cho biết trong </w:t>
            </w:r>
            <w:r>
              <w:rPr>
                <w:sz w:val="28"/>
              </w:rPr>
              <w:t>các lệnh nào sau đây không phải là kiểu DDL trong Oracle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890B55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84229A" w:rsidRDefault="002031BB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0"/>
        <w:gridCol w:w="4596"/>
        <w:gridCol w:w="769"/>
      </w:tblGrid>
      <w:tr w:rsidR="0084229A" w:rsidRPr="002824B0" w:rsidTr="00E966B8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ft0"/>
              <w:spacing w:before="0" w:beforeAutospacing="0" w:after="0" w:afterAutospacing="0" w:line="222" w:lineRule="atLeast"/>
            </w:pPr>
            <w:r>
              <w:t xml:space="preserve">Anh/Chị cho biết </w:t>
            </w:r>
            <w:r>
              <w:rPr>
                <w:rFonts w:eastAsiaTheme="minorHAnsi"/>
                <w:sz w:val="28"/>
                <w:szCs w:val="20"/>
              </w:rPr>
              <w:t>Trong các cách nào sau đây sử dụng để khởi động Database oracle là hợp lệ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NORMAL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MOUNT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NOMOUNT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FORCE 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4036"/>
        <w:gridCol w:w="4417"/>
        <w:gridCol w:w="763"/>
      </w:tblGrid>
      <w:tr w:rsidR="0084229A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ft0"/>
              <w:spacing w:before="0" w:beforeAutospacing="0" w:after="0" w:afterAutospacing="0" w:line="222" w:lineRule="atLeast"/>
            </w:pPr>
            <w:r>
              <w:lastRenderedPageBreak/>
              <w:t xml:space="preserve">Anh/Chị cho biết </w:t>
            </w:r>
            <w:r>
              <w:rPr>
                <w:rFonts w:eastAsiaTheme="minorHAnsi"/>
                <w:sz w:val="28"/>
                <w:szCs w:val="20"/>
              </w:rPr>
              <w:t>Trong các cách nào sau đây sử dụng để tắt (shutdown) Database oracle là hợp lệ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 IMMEDIATE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 TRANSACTIONAL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 NORMAL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4325EC" w:rsidRDefault="0084229A" w:rsidP="00E966B8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 ABORTS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E74C03" w:rsidTr="0053205D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NormalWeb"/>
              <w:spacing w:before="280" w:after="0"/>
            </w:pPr>
            <w:r>
              <w:t>Theo anh chị những phát biểu sau đây, phát biểu nào ĐÚNG cho từ khóa static trong lập trình phần mềm hướng đối tượng ?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Type"/>
              <w:spacing w:before="280" w:after="0"/>
            </w:pPr>
            <w:r>
              <w:t>MA</w:t>
            </w:r>
          </w:p>
        </w:tc>
      </w:tr>
      <w:tr w:rsidR="00E74C03" w:rsidTr="0053205D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Các thuộc tính và phương thức sẽ thuộc về class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Chỉ có một instance duy nhất tồn tại bất kể có tạo bao nhiều object thuộc class đó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Chỉ được phép truy cập trong các đối tượng thuộc class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Nếu là thuộc tính static thì không thể chỉnh sửa giá trị sau khi đã gán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Partially 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53205D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53205D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r>
              <w:t> </w:t>
            </w:r>
          </w:p>
        </w:tc>
      </w:tr>
    </w:tbl>
    <w:p w:rsidR="005B669C" w:rsidRDefault="005B669C" w:rsidP="005B669C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E74C03" w:rsidTr="00E74C03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NormalWeb"/>
              <w:spacing w:before="280" w:after="0"/>
            </w:pPr>
            <w:r>
              <w:lastRenderedPageBreak/>
              <w:t>Anh chị hãy chọn các phát biểu đúng liên quan đến từ khóa “final” trong java ?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Type"/>
              <w:spacing w:before="280" w:after="0"/>
            </w:pPr>
            <w:r>
              <w:t>MA</w:t>
            </w:r>
          </w:p>
        </w:tc>
      </w:tr>
      <w:tr w:rsidR="00E74C03" w:rsidTr="00E74C03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Áp dụng cho biến và khiến biến trở thành hàng số – chỉ được gán giá trị một lần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Áp dụng được cho phương thức của lớp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Không áp dụng cho khai báo class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Cho phép tất cả các class khác truy cập sử dụng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Partially 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r>
              <w:t> </w:t>
            </w:r>
          </w:p>
        </w:tc>
      </w:tr>
    </w:tbl>
    <w:p w:rsidR="005B669C" w:rsidRDefault="005B669C" w:rsidP="005B669C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E74C03" w:rsidTr="00E74C03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NormalWeb"/>
              <w:spacing w:after="0"/>
            </w:pPr>
            <w:r>
              <w:t>Anh/Chị hãy cho biết, cách khai báo mảng nào sau đây là đúng trong Java?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Type"/>
              <w:spacing w:after="0"/>
            </w:pPr>
            <w:r>
              <w:t>MA</w:t>
            </w:r>
          </w:p>
        </w:tc>
      </w:tr>
      <w:tr w:rsidR="00E74C03" w:rsidTr="00E74C03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TableHead"/>
              <w:spacing w:after="0"/>
            </w:pPr>
            <w:r>
              <w:t>Grade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public int a[];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static int[] a;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public [] int a;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private int a[3];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after="0"/>
            </w:pPr>
            <w:r>
              <w:t>Partially 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E74C03" w:rsidRDefault="00E74C03" w:rsidP="00E966B8">
            <w:pPr>
              <w:pStyle w:val="TableRowHead"/>
              <w:spacing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t> </w:t>
            </w:r>
          </w:p>
        </w:tc>
      </w:tr>
      <w:tr w:rsidR="00E74C03" w:rsidTr="00E74C03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E74C03" w:rsidRDefault="00E74C03" w:rsidP="00E966B8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E74C03" w:rsidRDefault="00E74C03" w:rsidP="00E966B8">
            <w:r>
              <w:t> </w:t>
            </w:r>
          </w:p>
        </w:tc>
      </w:tr>
    </w:tbl>
    <w:p w:rsidR="00E74C03" w:rsidRDefault="00E74C03" w:rsidP="00E74C03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20057F" w:rsidTr="0020057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0057F" w:rsidRDefault="0020057F" w:rsidP="00E966B8">
            <w:pPr>
              <w:pStyle w:val="NormalWeb"/>
              <w:spacing w:after="0"/>
            </w:pPr>
            <w:r>
              <w:t>Anh/Chị hãy cho biết, những lệnh nào dưới đây sẽ gây lỗi biên dịch trong Java?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Type"/>
              <w:spacing w:after="0"/>
            </w:pPr>
            <w:r>
              <w:t>MA</w:t>
            </w:r>
          </w:p>
        </w:tc>
      </w:tr>
      <w:tr w:rsidR="0020057F" w:rsidTr="0020057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after="0"/>
            </w:pPr>
            <w:r>
              <w:t>Grade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float[] f = new float(3);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 f1[] = new float[];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float[] f2 = new float[3];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 f3[] = {1.0f, 2.0f, 3.0f};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TableRowHead"/>
              <w:spacing w:after="0"/>
            </w:pPr>
            <w:r>
              <w:t>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TableRowHead"/>
              <w:spacing w:after="0"/>
            </w:pPr>
            <w:r>
              <w:t>Incorrect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TableRowHead"/>
              <w:spacing w:after="0"/>
            </w:pPr>
            <w:r>
              <w:t>Partially Correct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TableRowHead"/>
              <w:spacing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</w:tr>
      <w:tr w:rsidR="0020057F" w:rsidTr="0020057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r>
              <w:t> </w:t>
            </w:r>
          </w:p>
        </w:tc>
      </w:tr>
    </w:tbl>
    <w:p w:rsidR="00E74C03" w:rsidRDefault="00E74C03" w:rsidP="00E74C03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9"/>
        <w:gridCol w:w="3848"/>
        <w:gridCol w:w="4619"/>
        <w:gridCol w:w="785"/>
      </w:tblGrid>
      <w:tr w:rsidR="0053205D" w:rsidTr="0053205D">
        <w:trPr>
          <w:cantSplit/>
          <w:tblHeader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NormalWeb"/>
              <w:spacing w:before="280" w:after="0"/>
            </w:pPr>
            <w:r>
              <w:lastRenderedPageBreak/>
              <w:t>Anh/Chị hãy cho biết, thuộc tính của lớp (class) C được khai báo với từ khóa protected trong Java có thể truy cập trực tiếp được từ những lớp nào trừ lớp C?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53205D" w:rsidTr="0053205D">
        <w:trPr>
          <w:cantSplit/>
          <w:tblHeader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Reset"/>
              <w:numPr>
                <w:ilvl w:val="0"/>
                <w:numId w:val="37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lớp con của lớp C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lớp trong cùng package với lớp C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Lớp cha của lớp C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Bất kỳ lớp nào có thuộc tính là 1 đối tượng của lớp C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E74C03" w:rsidRDefault="00E74C03" w:rsidP="00E74C03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848"/>
        <w:gridCol w:w="4620"/>
        <w:gridCol w:w="785"/>
      </w:tblGrid>
      <w:tr w:rsidR="0053205D" w:rsidTr="0053205D">
        <w:trPr>
          <w:cantSplit/>
          <w:tblHeader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NormalWeb"/>
              <w:spacing w:before="280" w:after="0"/>
            </w:pPr>
            <w:r>
              <w:t>Anh/Chị hãy cho biết, phát biểu nào là đúng về hàm Constructor trong Java?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53205D" w:rsidTr="0053205D">
        <w:trPr>
          <w:cantSplit/>
          <w:tblHeader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Reset"/>
              <w:numPr>
                <w:ilvl w:val="0"/>
                <w:numId w:val="39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được gọi ngầm định khi khởi tạo một đối tượng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Constructor phải không có kiểu trả về 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của constructor có thể giống hoặc không giống tên lớp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53205D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phải có kiểu trả về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205D" w:rsidTr="0053205D">
        <w:trPr>
          <w:cantSplit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53205D" w:rsidRDefault="0053205D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848"/>
        <w:gridCol w:w="4620"/>
        <w:gridCol w:w="785"/>
      </w:tblGrid>
      <w:tr w:rsidR="00944D95" w:rsidTr="00944D95">
        <w:trPr>
          <w:cantSplit/>
          <w:tblHeader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NormalWeb"/>
              <w:spacing w:before="280" w:after="0"/>
            </w:pPr>
            <w:r>
              <w:lastRenderedPageBreak/>
              <w:t>Anh/Chị hãy cho biết, kiểu dữ liệu nào là kiểu tham chiếu trong Java?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944D95" w:rsidTr="00944D95">
        <w:trPr>
          <w:cantSplit/>
          <w:tblHeader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41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</w:pPr>
            <w:r w:rsidRPr="007D653C">
              <w:rPr>
                <w:rFonts w:ascii="Times New Roman" w:hAnsi="Times New Roman" w:cs="Times New Roman"/>
                <w:sz w:val="24"/>
                <w:szCs w:val="24"/>
              </w:rPr>
              <w:t>Kiểu dữ liệu mảng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 dữ liệu lớp (class)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Kiểu số nguyên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 số thực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3366"/>
        <w:gridCol w:w="4130"/>
        <w:gridCol w:w="796"/>
      </w:tblGrid>
      <w:tr w:rsidR="00944D95" w:rsidTr="00E966B8">
        <w:trPr>
          <w:cantSplit/>
          <w:tblHeader/>
        </w:trPr>
        <w:tc>
          <w:tcPr>
            <w:tcW w:w="920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NormalWeb"/>
            </w:pPr>
            <w:r w:rsidRPr="00E37418">
              <w:t xml:space="preserve">Anh/Chị </w:t>
            </w:r>
            <w:r>
              <w:t>chọn tất cả các câu trả lời đúng dưới đây khi nói về “final”</w:t>
            </w:r>
            <w:r w:rsidRPr="00E37418">
              <w:t>?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944D95" w:rsidTr="00E966B8">
        <w:trPr>
          <w:cantSplit/>
          <w:tblHeader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814F21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4F2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Một biến được định nghĩa là "final" là một hằng số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944D95" w:rsidTr="00E966B8">
        <w:trPr>
          <w:cantSplit/>
          <w:trHeight w:val="327"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814F21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4F2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Một lớp được khai báo là “final” thì lớp đó có thể là lớp cha của lớp khác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814F21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4F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Một phương thức được khai báo là “final” thì nó sẽ không được ghi đè trong các lớp con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944D95">
            <w:pPr>
              <w:pStyle w:val="QFOption"/>
              <w:numPr>
                <w:ilvl w:val="1"/>
                <w:numId w:val="3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814F21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4F2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Một lớp được khai báo là “final” thì lớp đó không thể là lớp cha của lớp khác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Pr="00E37418" w:rsidRDefault="00944D95" w:rsidP="00E966B8">
            <w:pPr>
              <w:pStyle w:val="QFGrade"/>
              <w:spacing w:before="280" w:after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374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D95" w:rsidTr="00E966B8">
        <w:trPr>
          <w:cantSplit/>
        </w:trPr>
        <w:tc>
          <w:tcPr>
            <w:tcW w:w="16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E966B8">
        <w:trPr>
          <w:cantSplit/>
        </w:trPr>
        <w:tc>
          <w:tcPr>
            <w:tcW w:w="920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CÂU HỎI </w:t>
      </w:r>
      <w:r>
        <w:rPr>
          <w:sz w:val="24"/>
          <w:szCs w:val="24"/>
        </w:rPr>
        <w:t>TF</w:t>
      </w:r>
      <w:r w:rsidRPr="002031BB">
        <w:rPr>
          <w:sz w:val="24"/>
          <w:szCs w:val="24"/>
        </w:rPr>
        <w:t xml:space="preserve"> 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84229A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  <w:r>
              <w:lastRenderedPageBreak/>
              <w:t xml:space="preserve">Anh/Chị cho biết  </w:t>
            </w:r>
            <w:r>
              <w:rPr>
                <w:rFonts w:eastAsiaTheme="minorHAnsi"/>
                <w:sz w:val="28"/>
                <w:szCs w:val="20"/>
              </w:rPr>
              <w:t>Kích cỡ tối đa của kiểu dữ liệu Varchar2 là 4000 byte là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84229A" w:rsidRPr="002824B0" w:rsidTr="00E966B8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  <w:r>
              <w:t xml:space="preserve">Anh/Chị cho biết </w:t>
            </w:r>
            <w:r>
              <w:rPr>
                <w:rFonts w:eastAsiaTheme="minorHAnsi"/>
                <w:sz w:val="28"/>
                <w:szCs w:val="20"/>
              </w:rPr>
              <w:t>kích cỡ tối đa của kiểu dữ liệu Varchar2 trong PLSQL là 32KB là đúng hay sai 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84229A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29A" w:rsidRPr="002824B0" w:rsidRDefault="0084229A" w:rsidP="00E966B8">
            <w:pPr>
              <w:pStyle w:val="NormalWeb"/>
              <w:spacing w:before="0" w:beforeAutospacing="0" w:after="0" w:afterAutospacing="0"/>
            </w:pPr>
            <w:r>
              <w:t xml:space="preserve">Anh/Chị cho biết </w:t>
            </w:r>
            <w:r>
              <w:rPr>
                <w:rFonts w:eastAsiaTheme="minorHAnsi"/>
                <w:sz w:val="28"/>
                <w:szCs w:val="20"/>
              </w:rPr>
              <w:t>khi lưu dữ liệu kiểu DATE trong Oracle thì giá trị ngày sẽ lưu cả thời gian tính bằng giây là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84229A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29A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229A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229A" w:rsidRPr="002824B0" w:rsidRDefault="0084229A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20057F" w:rsidTr="0020057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0057F" w:rsidRDefault="0020057F" w:rsidP="00E966B8">
            <w:pPr>
              <w:pStyle w:val="NormalWeb"/>
              <w:spacing w:before="280" w:after="0"/>
            </w:pPr>
            <w:r>
              <w:t>Anh chị hãy cho biết trong java; từ khóa “final” áp dụng được cho phương thức và class là đúng hay sai ?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Type"/>
              <w:spacing w:before="280" w:after="0"/>
            </w:pPr>
            <w:r>
              <w:t>TF</w:t>
            </w:r>
          </w:p>
        </w:tc>
      </w:tr>
      <w:tr w:rsidR="0020057F" w:rsidTr="0020057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before="280"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before="280"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before="280" w:after="0"/>
            </w:pPr>
            <w:r>
              <w:t>Grade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TableRowHead"/>
              <w:spacing w:before="280"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</w:tr>
      <w:tr w:rsidR="0020057F" w:rsidTr="0020057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20057F" w:rsidTr="0020057F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0057F" w:rsidRDefault="0020057F" w:rsidP="00E966B8">
            <w:pPr>
              <w:pStyle w:val="NormalWeb"/>
              <w:spacing w:after="0"/>
            </w:pPr>
            <w:r>
              <w:lastRenderedPageBreak/>
              <w:t>Anh chị hãy cho biết, với đoạn mã nguồn Java dưới đây, giá trị cuối cùng của y bằng 1 là đúng hay sai?</w:t>
            </w:r>
          </w:p>
          <w:p w:rsidR="0020057F" w:rsidRDefault="0020057F" w:rsidP="00E966B8">
            <w:pPr>
              <w:pStyle w:val="NormalWeb"/>
              <w:spacing w:after="0"/>
            </w:pPr>
            <w:r>
              <w:t>int x = 0, y = 0;</w:t>
            </w:r>
            <w:r>
              <w:br/>
              <w:t>y = x++;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Type"/>
              <w:spacing w:after="0"/>
            </w:pPr>
            <w:r>
              <w:t>TF</w:t>
            </w:r>
          </w:p>
        </w:tc>
      </w:tr>
      <w:tr w:rsidR="0020057F" w:rsidTr="0020057F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TableHead"/>
              <w:spacing w:after="0"/>
            </w:pPr>
            <w:r>
              <w:t>Grade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20057F" w:rsidTr="0020057F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20057F" w:rsidRDefault="0020057F" w:rsidP="00E966B8">
            <w:pPr>
              <w:pStyle w:val="TableRowHead"/>
              <w:spacing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t> </w:t>
            </w:r>
          </w:p>
        </w:tc>
      </w:tr>
      <w:tr w:rsidR="0020057F" w:rsidTr="0020057F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20057F" w:rsidRDefault="0020057F" w:rsidP="00E966B8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20057F" w:rsidRDefault="0020057F" w:rsidP="00E966B8">
            <w:r>
              <w:t> </w:t>
            </w:r>
          </w:p>
        </w:tc>
      </w:tr>
    </w:tbl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CÂU HỎI </w:t>
      </w:r>
      <w:r w:rsidR="0020057F">
        <w:rPr>
          <w:sz w:val="24"/>
          <w:szCs w:val="24"/>
        </w:rPr>
        <w:t>TF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848"/>
        <w:gridCol w:w="4618"/>
        <w:gridCol w:w="785"/>
      </w:tblGrid>
      <w:tr w:rsidR="00B33128" w:rsidTr="00B33128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B33128" w:rsidRDefault="00B33128" w:rsidP="00E966B8">
            <w:pPr>
              <w:pStyle w:val="NormalWeb"/>
              <w:spacing w:after="0"/>
            </w:pPr>
            <w:r>
              <w:t>Anh chị hãy cho biết, trong Java, các lớp con không thừa kế các hàm khởi tạo từ lớp cha là đúng hay sai?</w:t>
            </w:r>
          </w:p>
          <w:p w:rsidR="00B33128" w:rsidRDefault="00B33128" w:rsidP="00E966B8">
            <w:pPr>
              <w:pStyle w:val="NormalWeb"/>
              <w:spacing w:after="0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B33128" w:rsidRDefault="00B33128" w:rsidP="00E966B8">
            <w:pPr>
              <w:pStyle w:val="QFType"/>
              <w:spacing w:after="0"/>
            </w:pPr>
            <w:r>
              <w:t>TF</w:t>
            </w:r>
          </w:p>
        </w:tc>
      </w:tr>
      <w:tr w:rsidR="00B33128" w:rsidTr="00B33128">
        <w:trPr>
          <w:cantSplit/>
          <w:tblHeader/>
        </w:trPr>
        <w:tc>
          <w:tcPr>
            <w:tcW w:w="770" w:type="dxa"/>
            <w:shd w:val="clear" w:color="auto" w:fill="auto"/>
            <w:vAlign w:val="center"/>
          </w:tcPr>
          <w:p w:rsidR="00B33128" w:rsidRDefault="00B33128" w:rsidP="00E966B8">
            <w:pPr>
              <w:pStyle w:val="TableHead"/>
              <w:spacing w:after="0"/>
            </w:pPr>
            <w:r>
              <w:t>#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33128" w:rsidRDefault="00B33128" w:rsidP="00E966B8">
            <w:pPr>
              <w:pStyle w:val="QFOptionReset"/>
              <w:numPr>
                <w:ilvl w:val="0"/>
                <w:numId w:val="35"/>
              </w:numPr>
              <w:suppressAutoHyphens/>
              <w:ind w:left="0" w:firstLine="0"/>
            </w:pPr>
            <w:r>
              <w:t>Answers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33128" w:rsidRDefault="00B33128" w:rsidP="00E966B8">
            <w:pPr>
              <w:pStyle w:val="TableHead"/>
              <w:spacing w:after="0"/>
            </w:pPr>
            <w:r>
              <w:t>Hints/Feedback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B33128" w:rsidRDefault="00B33128" w:rsidP="00E966B8">
            <w:pPr>
              <w:pStyle w:val="TableHead"/>
              <w:spacing w:after="0"/>
            </w:pPr>
            <w:r>
              <w:t>Grade</w:t>
            </w:r>
          </w:p>
        </w:tc>
      </w:tr>
      <w:tr w:rsidR="00B33128" w:rsidTr="00B33128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33128" w:rsidRDefault="00B33128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B33128" w:rsidRDefault="00B33128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33128" w:rsidRDefault="00B33128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B33128" w:rsidRDefault="00B33128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B33128" w:rsidTr="00B33128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33128" w:rsidRDefault="00B33128" w:rsidP="00E966B8">
            <w:pPr>
              <w:pStyle w:val="QFOption"/>
              <w:numPr>
                <w:ilvl w:val="1"/>
                <w:numId w:val="35"/>
              </w:numPr>
              <w:suppressAutoHyphens/>
              <w:ind w:left="60" w:firstLine="0"/>
            </w:pPr>
          </w:p>
        </w:tc>
        <w:tc>
          <w:tcPr>
            <w:tcW w:w="3848" w:type="dxa"/>
            <w:shd w:val="clear" w:color="auto" w:fill="auto"/>
            <w:vAlign w:val="center"/>
          </w:tcPr>
          <w:p w:rsidR="00B33128" w:rsidRDefault="00B33128" w:rsidP="00E966B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33128" w:rsidRDefault="00B33128" w:rsidP="00E966B8">
            <w:pPr>
              <w:pStyle w:val="QFFeedback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B33128" w:rsidRDefault="00B33128" w:rsidP="00E966B8">
            <w:pPr>
              <w:pStyle w:val="QFGrade"/>
              <w:spacing w:after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B33128" w:rsidTr="00B33128">
        <w:trPr>
          <w:cantSplit/>
        </w:trPr>
        <w:tc>
          <w:tcPr>
            <w:tcW w:w="770" w:type="dxa"/>
            <w:shd w:val="clear" w:color="auto" w:fill="auto"/>
            <w:vAlign w:val="center"/>
          </w:tcPr>
          <w:p w:rsidR="00B33128" w:rsidRDefault="00B33128" w:rsidP="00E966B8">
            <w:pPr>
              <w:pStyle w:val="Cell"/>
            </w:pPr>
            <w:r>
              <w:t> 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33128" w:rsidRDefault="00B33128" w:rsidP="00E966B8">
            <w:pPr>
              <w:pStyle w:val="TableRowHead"/>
              <w:spacing w:after="0"/>
            </w:pPr>
            <w:r>
              <w:t>General Feedback:</w:t>
            </w:r>
          </w:p>
        </w:tc>
        <w:tc>
          <w:tcPr>
            <w:tcW w:w="4618" w:type="dxa"/>
            <w:shd w:val="clear" w:color="auto" w:fill="auto"/>
            <w:vAlign w:val="center"/>
          </w:tcPr>
          <w:p w:rsidR="00B33128" w:rsidRDefault="00B33128" w:rsidP="00E966B8">
            <w:pPr>
              <w:pStyle w:val="Cell"/>
            </w:pPr>
            <w:r>
              <w:t> 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B33128" w:rsidRDefault="00B33128" w:rsidP="00E966B8">
            <w:pPr>
              <w:pStyle w:val="Cell"/>
            </w:pPr>
            <w:r>
              <w:t> </w:t>
            </w:r>
          </w:p>
        </w:tc>
      </w:tr>
      <w:tr w:rsidR="00B33128" w:rsidTr="00B33128">
        <w:trPr>
          <w:cantSplit/>
        </w:trPr>
        <w:tc>
          <w:tcPr>
            <w:tcW w:w="9236" w:type="dxa"/>
            <w:gridSpan w:val="3"/>
            <w:shd w:val="clear" w:color="auto" w:fill="auto"/>
            <w:vAlign w:val="center"/>
          </w:tcPr>
          <w:p w:rsidR="00B33128" w:rsidRDefault="00B33128" w:rsidP="00E966B8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B33128" w:rsidRDefault="00B33128" w:rsidP="00E966B8">
            <w: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9"/>
        <w:gridCol w:w="3848"/>
        <w:gridCol w:w="4619"/>
        <w:gridCol w:w="785"/>
      </w:tblGrid>
      <w:tr w:rsidR="008238A6" w:rsidTr="008238A6">
        <w:trPr>
          <w:cantSplit/>
          <w:tblHeader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NormalWeb"/>
              <w:spacing w:before="280" w:after="0"/>
            </w:pPr>
            <w:r>
              <w:t>Java không cho phép khởi tạo đối tượng của lớp abstract.</w:t>
            </w:r>
            <w:r>
              <w:br/>
              <w:t>Anh/Chị hãy cho biết câu nói trên là đúng hay sai?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8238A6" w:rsidTr="008238A6">
        <w:trPr>
          <w:cantSplit/>
          <w:tblHeader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Reset"/>
              <w:numPr>
                <w:ilvl w:val="0"/>
                <w:numId w:val="37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238A6" w:rsidTr="008238A6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238A6" w:rsidTr="008238A6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238A6" w:rsidTr="008238A6">
        <w:trPr>
          <w:cantSplit/>
        </w:trPr>
        <w:tc>
          <w:tcPr>
            <w:tcW w:w="76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238A6" w:rsidTr="008238A6">
        <w:trPr>
          <w:cantSplit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10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8"/>
        <w:gridCol w:w="4618"/>
        <w:gridCol w:w="786"/>
      </w:tblGrid>
      <w:tr w:rsidR="008238A6" w:rsidTr="008238A6">
        <w:trPr>
          <w:cantSplit/>
          <w:tblHeader/>
        </w:trPr>
        <w:tc>
          <w:tcPr>
            <w:tcW w:w="9235" w:type="dxa"/>
            <w:gridSpan w:val="3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NormalWeb"/>
              <w:spacing w:before="280" w:after="0"/>
            </w:pPr>
            <w:r>
              <w:t>Trong Java, một lớp có thể kế thừa nhiều lớp khác.</w:t>
            </w:r>
            <w:r>
              <w:br/>
              <w:t>Anh/Chị hãy cho biết câu nói trên là đúng hay sai?</w:t>
            </w:r>
          </w:p>
        </w:tc>
        <w:tc>
          <w:tcPr>
            <w:tcW w:w="786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8238A6" w:rsidTr="008238A6">
        <w:trPr>
          <w:cantSplit/>
          <w:tblHeader/>
        </w:trPr>
        <w:tc>
          <w:tcPr>
            <w:tcW w:w="76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Reset"/>
              <w:numPr>
                <w:ilvl w:val="0"/>
                <w:numId w:val="37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6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238A6" w:rsidTr="008238A6">
        <w:trPr>
          <w:cantSplit/>
        </w:trPr>
        <w:tc>
          <w:tcPr>
            <w:tcW w:w="76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238A6" w:rsidTr="008238A6">
        <w:trPr>
          <w:cantSplit/>
        </w:trPr>
        <w:tc>
          <w:tcPr>
            <w:tcW w:w="76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7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61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238A6" w:rsidTr="008238A6">
        <w:trPr>
          <w:cantSplit/>
        </w:trPr>
        <w:tc>
          <w:tcPr>
            <w:tcW w:w="76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238A6" w:rsidTr="008238A6">
        <w:trPr>
          <w:cantSplit/>
        </w:trPr>
        <w:tc>
          <w:tcPr>
            <w:tcW w:w="9235" w:type="dxa"/>
            <w:gridSpan w:val="3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86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848"/>
        <w:gridCol w:w="4620"/>
        <w:gridCol w:w="785"/>
      </w:tblGrid>
      <w:tr w:rsidR="008238A6" w:rsidTr="008238A6">
        <w:trPr>
          <w:cantSplit/>
          <w:tblHeader/>
        </w:trPr>
        <w:tc>
          <w:tcPr>
            <w:tcW w:w="9236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NormalWeb"/>
              <w:spacing w:before="280" w:after="0"/>
            </w:pPr>
            <w:r>
              <w:lastRenderedPageBreak/>
              <w:t>Java cho phép khai báo hàm constructor với từ khóa final.</w:t>
            </w:r>
            <w:r>
              <w:br/>
              <w:t>Anh/Chị hãy cho biết câu nói trên là đúng hay sai?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8238A6" w:rsidTr="008238A6">
        <w:trPr>
          <w:cantSplit/>
          <w:tblHeader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Reset"/>
              <w:numPr>
                <w:ilvl w:val="0"/>
                <w:numId w:val="39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238A6" w:rsidTr="008238A6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238A6" w:rsidTr="008238A6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238A6" w:rsidTr="008238A6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238A6" w:rsidTr="008238A6">
        <w:trPr>
          <w:cantSplit/>
        </w:trPr>
        <w:tc>
          <w:tcPr>
            <w:tcW w:w="9236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8238A6" w:rsidRDefault="008238A6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8"/>
        <w:gridCol w:w="4619"/>
        <w:gridCol w:w="785"/>
      </w:tblGrid>
      <w:tr w:rsidR="008238A6" w:rsidTr="008238A6">
        <w:trPr>
          <w:cantSplit/>
          <w:tblHeader/>
        </w:trPr>
        <w:tc>
          <w:tcPr>
            <w:tcW w:w="9235" w:type="dxa"/>
            <w:gridSpan w:val="3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NormalWeb"/>
              <w:spacing w:before="280" w:after="0"/>
            </w:pPr>
            <w:r>
              <w:t>Trong Java, một lớp chỉ có thể có duy nhất một hàm Constructor</w:t>
            </w:r>
            <w:r>
              <w:br/>
              <w:t>Anh/Chị hãy cho biết câu nói trên là đúng hay sai?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8238A6" w:rsidTr="008238A6">
        <w:trPr>
          <w:cantSplit/>
          <w:tblHeader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Reset"/>
              <w:numPr>
                <w:ilvl w:val="0"/>
                <w:numId w:val="39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238A6" w:rsidTr="008238A6">
        <w:trPr>
          <w:cantSplit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238A6" w:rsidTr="008238A6">
        <w:trPr>
          <w:cantSplit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8238A6">
            <w:pPr>
              <w:pStyle w:val="QFOption"/>
              <w:numPr>
                <w:ilvl w:val="1"/>
                <w:numId w:val="39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238A6" w:rsidTr="008238A6">
        <w:trPr>
          <w:cantSplit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238A6" w:rsidTr="008238A6">
        <w:trPr>
          <w:cantSplit/>
        </w:trPr>
        <w:tc>
          <w:tcPr>
            <w:tcW w:w="9235" w:type="dxa"/>
            <w:gridSpan w:val="3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pStyle w:val="Cell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8238A6" w:rsidRDefault="008238A6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848"/>
        <w:gridCol w:w="4620"/>
        <w:gridCol w:w="785"/>
      </w:tblGrid>
      <w:tr w:rsidR="00944D95" w:rsidTr="00944D95">
        <w:trPr>
          <w:cantSplit/>
          <w:tblHeader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NormalWeb"/>
              <w:spacing w:before="280" w:after="0"/>
            </w:pPr>
            <w:r>
              <w:t>Kiểu số nguyên là kiểu dữ liệu tham chiếu trong Java</w:t>
            </w:r>
            <w:r>
              <w:br/>
              <w:t>Anh/Chị hãy cho biết câu nói trên là đúng hay sai?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944D95" w:rsidTr="00944D95">
        <w:trPr>
          <w:cantSplit/>
          <w:tblHeader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41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20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4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9235" w:type="dxa"/>
            <w:gridSpan w:val="3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auto"/>
            <w:tcMar>
              <w:left w:w="-30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1002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3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8"/>
        <w:gridCol w:w="4619"/>
        <w:gridCol w:w="785"/>
      </w:tblGrid>
      <w:tr w:rsidR="00944D95" w:rsidTr="00944D95">
        <w:trPr>
          <w:cantSplit/>
          <w:tblHeader/>
        </w:trPr>
        <w:tc>
          <w:tcPr>
            <w:tcW w:w="9235" w:type="dxa"/>
            <w:gridSpan w:val="3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NormalWeb"/>
              <w:spacing w:before="280" w:after="0"/>
            </w:pPr>
            <w:r>
              <w:t>Các thuộc tính của Interface là các hằng (khai báo dùng từ khóa final).</w:t>
            </w:r>
            <w:r>
              <w:br/>
              <w:t>Anh/Chị hãy cho biết câu nói trên là đúng hay sai?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Typ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944D95" w:rsidTr="00944D95">
        <w:trPr>
          <w:cantSplit/>
          <w:tblHeader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Reset"/>
              <w:numPr>
                <w:ilvl w:val="0"/>
                <w:numId w:val="41"/>
              </w:numPr>
              <w:suppressAutoHyphens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944D95">
            <w:pPr>
              <w:pStyle w:val="QFOption"/>
              <w:numPr>
                <w:ilvl w:val="1"/>
                <w:numId w:val="41"/>
              </w:numPr>
              <w:tabs>
                <w:tab w:val="left" w:pos="288"/>
              </w:tabs>
              <w:suppressAutoHyphens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Feedback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QFGrade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4D95" w:rsidTr="00944D95">
        <w:trPr>
          <w:cantSplit/>
        </w:trPr>
        <w:tc>
          <w:tcPr>
            <w:tcW w:w="76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TableRowHead"/>
              <w:spacing w:before="28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Tr="00944D95">
        <w:trPr>
          <w:cantSplit/>
        </w:trPr>
        <w:tc>
          <w:tcPr>
            <w:tcW w:w="9235" w:type="dxa"/>
            <w:gridSpan w:val="3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pStyle w:val="Cell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85" w:type="dxa"/>
            <w:shd w:val="clear" w:color="auto" w:fill="FFFFFF"/>
            <w:tcMar>
              <w:left w:w="-30" w:type="dxa"/>
            </w:tcMar>
            <w:vAlign w:val="center"/>
          </w:tcPr>
          <w:p w:rsidR="00944D95" w:rsidRDefault="00944D95" w:rsidP="00E96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944D95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4D95" w:rsidRPr="00C76C77" w:rsidRDefault="00944D95" w:rsidP="00E966B8">
            <w:pPr>
              <w:pStyle w:val="NormalWeb"/>
              <w:spacing w:before="280" w:after="280"/>
              <w:ind w:left="360"/>
            </w:pPr>
            <w:r w:rsidRPr="00C76C77">
              <w:lastRenderedPageBreak/>
              <w:t xml:space="preserve">Anh/Chị cho biết phát biểu sau là đúng hay sai: “ Lớp </w:t>
            </w:r>
            <w:r w:rsidRPr="00C76C77">
              <w:rPr>
                <w:i/>
                <w:iCs/>
              </w:rPr>
              <w:t>System.err dùng để in dòng lỗi chuẩn</w:t>
            </w:r>
            <w:r w:rsidRPr="00C76C77">
              <w:t>”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944D95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44D95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4D95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4D95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4D95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4D95" w:rsidRPr="002824B0" w:rsidRDefault="00944D95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0057F" w:rsidRDefault="0020057F" w:rsidP="0020057F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EC2B7D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2B7D" w:rsidRPr="00C76C77" w:rsidRDefault="00EC2B7D" w:rsidP="00E966B8">
            <w:pPr>
              <w:pStyle w:val="NormalWeb"/>
              <w:spacing w:before="280" w:after="280"/>
              <w:ind w:left="360"/>
            </w:pPr>
            <w:r w:rsidRPr="00C76C77">
              <w:t>Anh/Chị cho biết phát biểu sau là đúng hay sai: “</w:t>
            </w:r>
            <w:r w:rsidRPr="00C76C77">
              <w:rPr>
                <w:i/>
                <w:iCs/>
              </w:rPr>
              <w:t xml:space="preserve">Package </w:t>
            </w:r>
            <w:r w:rsidRPr="00C76C77">
              <w:t>cho phép bạn tổ chức các lớp trong các thành phần nhỏ, giúp dễ dàng cho việc định vị và sử dụng lớp phù hợp”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C2B7D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C2B7D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944D95" w:rsidRDefault="00944D95" w:rsidP="00944D95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EC2B7D" w:rsidRPr="002824B0" w:rsidTr="00E966B8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2B7D" w:rsidRPr="00C76C77" w:rsidRDefault="00EC2B7D" w:rsidP="00EC2B7D">
            <w:pPr>
              <w:pStyle w:val="NormalWeb"/>
              <w:spacing w:before="280" w:after="280"/>
            </w:pPr>
            <w:r w:rsidRPr="00C76C77">
              <w:t>Anh/Chị cho biết</w:t>
            </w:r>
            <w:r>
              <w:t xml:space="preserve"> package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DBMS_CRYPTO trong Oracle được sử dụng để mã hóa dữ liệu là đúng hay sai </w:t>
            </w:r>
            <w:r w:rsidRPr="00C76C77">
              <w:t>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C2B7D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C2B7D" w:rsidRPr="002824B0" w:rsidTr="00E966B8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944D95" w:rsidRDefault="00944D95" w:rsidP="00944D95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EC2B7D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2B7D" w:rsidRPr="00C76C77" w:rsidRDefault="00EC2B7D" w:rsidP="00EC2B7D">
            <w:pPr>
              <w:pStyle w:val="NormalWeb"/>
              <w:spacing w:before="280" w:after="280"/>
            </w:pPr>
            <w:r>
              <w:t xml:space="preserve">Anh/Chị cho biết Oracle có thể audit các hoạt động trong Database và ghi log ra hệ điều hành là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đúng hay sai </w:t>
            </w:r>
            <w:r w:rsidRPr="00C76C77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C2B7D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C2B7D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944D95" w:rsidRDefault="00944D95" w:rsidP="00944D95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EC2B7D" w:rsidRPr="002824B0" w:rsidTr="00E966B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2B7D" w:rsidRPr="00C76C77" w:rsidRDefault="00EC2B7D" w:rsidP="00E966B8">
            <w:pPr>
              <w:pStyle w:val="NormalWeb"/>
              <w:spacing w:before="280" w:after="280"/>
              <w:ind w:left="360"/>
            </w:pPr>
            <w:r>
              <w:lastRenderedPageBreak/>
              <w:t xml:space="preserve">Anh/Chị cho biết công cụ Oracle Data Pump được thực hiện trên Client là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đúng hay sai </w:t>
            </w:r>
            <w:r w:rsidRPr="00C76C77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C2B7D" w:rsidRPr="002824B0" w:rsidTr="00E966B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C2B7D" w:rsidRPr="002824B0" w:rsidTr="00E966B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C2B7D" w:rsidRPr="002824B0" w:rsidTr="00E966B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B7D" w:rsidRPr="002824B0" w:rsidRDefault="00EC2B7D" w:rsidP="00E966B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944D95" w:rsidRDefault="00944D95" w:rsidP="00944D95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:rsidR="00944D95" w:rsidRDefault="00944D95" w:rsidP="00944D95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:rsidR="0020057F" w:rsidRDefault="0020057F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</w:p>
    <w:p w:rsidR="0084229A" w:rsidRDefault="0084229A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84229A" w:rsidRDefault="0084229A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84229A" w:rsidRDefault="0084229A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84229A" w:rsidRDefault="0084229A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84229A" w:rsidRDefault="0084229A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84229A" w:rsidRDefault="0084229A" w:rsidP="0084229A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</w:p>
    <w:p w:rsidR="002031BB" w:rsidRDefault="002031BB" w:rsidP="002031B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</w:p>
    <w:p w:rsidR="006519FB" w:rsidRPr="00A12123" w:rsidRDefault="006519FB">
      <w:pPr>
        <w:rPr>
          <w:sz w:val="22"/>
        </w:rPr>
      </w:pPr>
    </w:p>
    <w:sectPr w:rsidR="006519FB" w:rsidRPr="00A12123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74A0"/>
    <w:multiLevelType w:val="hybridMultilevel"/>
    <w:tmpl w:val="E986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AA4887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03F10"/>
    <w:multiLevelType w:val="multilevel"/>
    <w:tmpl w:val="FF02A4C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965A8"/>
    <w:multiLevelType w:val="multilevel"/>
    <w:tmpl w:val="67882A8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3C1CC0"/>
    <w:multiLevelType w:val="multilevel"/>
    <w:tmpl w:val="4774A46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0195FEB"/>
    <w:multiLevelType w:val="multilevel"/>
    <w:tmpl w:val="02BAED3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40BAB"/>
    <w:multiLevelType w:val="hybridMultilevel"/>
    <w:tmpl w:val="AF42207E"/>
    <w:lvl w:ilvl="0" w:tplc="CDCCBD2A">
      <w:start w:val="1"/>
      <w:numFmt w:val="upperLetter"/>
      <w:lvlText w:val="%1."/>
      <w:lvlJc w:val="left"/>
      <w:pPr>
        <w:ind w:left="990" w:hanging="360"/>
      </w:pPr>
    </w:lvl>
    <w:lvl w:ilvl="1" w:tplc="982E95FC">
      <w:start w:val="1"/>
      <w:numFmt w:val="lowerLetter"/>
      <w:lvlText w:val="%2."/>
      <w:lvlJc w:val="left"/>
      <w:pPr>
        <w:ind w:left="1710" w:hanging="360"/>
      </w:pPr>
    </w:lvl>
    <w:lvl w:ilvl="2" w:tplc="7D443C18">
      <w:start w:val="1"/>
      <w:numFmt w:val="lowerRoman"/>
      <w:lvlText w:val="%3."/>
      <w:lvlJc w:val="right"/>
      <w:pPr>
        <w:ind w:left="2430" w:hanging="180"/>
      </w:pPr>
    </w:lvl>
    <w:lvl w:ilvl="3" w:tplc="F5F2E7B4">
      <w:start w:val="1"/>
      <w:numFmt w:val="decimal"/>
      <w:lvlText w:val="%4."/>
      <w:lvlJc w:val="left"/>
      <w:pPr>
        <w:ind w:left="3150" w:hanging="360"/>
      </w:pPr>
    </w:lvl>
    <w:lvl w:ilvl="4" w:tplc="735C2200">
      <w:start w:val="1"/>
      <w:numFmt w:val="lowerLetter"/>
      <w:lvlText w:val="%5."/>
      <w:lvlJc w:val="left"/>
      <w:pPr>
        <w:ind w:left="3870" w:hanging="360"/>
      </w:pPr>
    </w:lvl>
    <w:lvl w:ilvl="5" w:tplc="D1F66FDE">
      <w:start w:val="1"/>
      <w:numFmt w:val="lowerRoman"/>
      <w:lvlText w:val="%6."/>
      <w:lvlJc w:val="right"/>
      <w:pPr>
        <w:ind w:left="4590" w:hanging="180"/>
      </w:pPr>
    </w:lvl>
    <w:lvl w:ilvl="6" w:tplc="FB1C00C6">
      <w:start w:val="1"/>
      <w:numFmt w:val="decimal"/>
      <w:lvlText w:val="%7."/>
      <w:lvlJc w:val="left"/>
      <w:pPr>
        <w:ind w:left="5310" w:hanging="360"/>
      </w:pPr>
    </w:lvl>
    <w:lvl w:ilvl="7" w:tplc="074C4602">
      <w:start w:val="1"/>
      <w:numFmt w:val="lowerLetter"/>
      <w:lvlText w:val="%8."/>
      <w:lvlJc w:val="left"/>
      <w:pPr>
        <w:ind w:left="6030" w:hanging="360"/>
      </w:pPr>
    </w:lvl>
    <w:lvl w:ilvl="8" w:tplc="3346691C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541F771B"/>
    <w:multiLevelType w:val="multilevel"/>
    <w:tmpl w:val="365E00A0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17214"/>
    <w:multiLevelType w:val="hybridMultilevel"/>
    <w:tmpl w:val="CCC8ADB6"/>
    <w:lvl w:ilvl="0" w:tplc="46A0DF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630084"/>
    <w:multiLevelType w:val="hybridMultilevel"/>
    <w:tmpl w:val="0C00984C"/>
    <w:lvl w:ilvl="0" w:tplc="0DA8535C">
      <w:start w:val="1"/>
      <w:numFmt w:val="upperLetter"/>
      <w:lvlText w:val="%1."/>
      <w:lvlJc w:val="left"/>
      <w:pPr>
        <w:ind w:left="1080" w:hanging="360"/>
      </w:pPr>
    </w:lvl>
    <w:lvl w:ilvl="1" w:tplc="81EA53C0">
      <w:start w:val="1"/>
      <w:numFmt w:val="lowerLetter"/>
      <w:lvlText w:val="%2."/>
      <w:lvlJc w:val="left"/>
      <w:pPr>
        <w:ind w:left="1800" w:hanging="360"/>
      </w:pPr>
    </w:lvl>
    <w:lvl w:ilvl="2" w:tplc="771494B4">
      <w:start w:val="1"/>
      <w:numFmt w:val="lowerRoman"/>
      <w:lvlText w:val="%3."/>
      <w:lvlJc w:val="right"/>
      <w:pPr>
        <w:ind w:left="2520" w:hanging="180"/>
      </w:pPr>
    </w:lvl>
    <w:lvl w:ilvl="3" w:tplc="33EC75AE">
      <w:start w:val="1"/>
      <w:numFmt w:val="decimal"/>
      <w:lvlText w:val="%4."/>
      <w:lvlJc w:val="left"/>
      <w:pPr>
        <w:ind w:left="3240" w:hanging="360"/>
      </w:pPr>
    </w:lvl>
    <w:lvl w:ilvl="4" w:tplc="19C85CD0">
      <w:start w:val="1"/>
      <w:numFmt w:val="lowerLetter"/>
      <w:lvlText w:val="%5."/>
      <w:lvlJc w:val="left"/>
      <w:pPr>
        <w:ind w:left="3960" w:hanging="360"/>
      </w:pPr>
    </w:lvl>
    <w:lvl w:ilvl="5" w:tplc="05469566">
      <w:start w:val="1"/>
      <w:numFmt w:val="lowerRoman"/>
      <w:lvlText w:val="%6."/>
      <w:lvlJc w:val="right"/>
      <w:pPr>
        <w:ind w:left="4680" w:hanging="180"/>
      </w:pPr>
    </w:lvl>
    <w:lvl w:ilvl="6" w:tplc="E14251C6">
      <w:start w:val="1"/>
      <w:numFmt w:val="decimal"/>
      <w:lvlText w:val="%7."/>
      <w:lvlJc w:val="left"/>
      <w:pPr>
        <w:ind w:left="5400" w:hanging="360"/>
      </w:pPr>
    </w:lvl>
    <w:lvl w:ilvl="7" w:tplc="ACE675FE">
      <w:start w:val="1"/>
      <w:numFmt w:val="lowerLetter"/>
      <w:lvlText w:val="%8."/>
      <w:lvlJc w:val="left"/>
      <w:pPr>
        <w:ind w:left="6120" w:hanging="360"/>
      </w:pPr>
    </w:lvl>
    <w:lvl w:ilvl="8" w:tplc="05A87824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1F1FE5"/>
    <w:multiLevelType w:val="hybridMultilevel"/>
    <w:tmpl w:val="58287BBA"/>
    <w:lvl w:ilvl="0" w:tplc="F5C41F00">
      <w:start w:val="1"/>
      <w:numFmt w:val="upperLetter"/>
      <w:lvlText w:val="%1."/>
      <w:lvlJc w:val="left"/>
      <w:pPr>
        <w:ind w:left="1080" w:hanging="360"/>
      </w:pPr>
    </w:lvl>
    <w:lvl w:ilvl="1" w:tplc="8CE843E4">
      <w:start w:val="1"/>
      <w:numFmt w:val="lowerLetter"/>
      <w:lvlText w:val="%2."/>
      <w:lvlJc w:val="left"/>
      <w:pPr>
        <w:ind w:left="1800" w:hanging="360"/>
      </w:pPr>
    </w:lvl>
    <w:lvl w:ilvl="2" w:tplc="17EC0604">
      <w:start w:val="1"/>
      <w:numFmt w:val="lowerRoman"/>
      <w:lvlText w:val="%3."/>
      <w:lvlJc w:val="right"/>
      <w:pPr>
        <w:ind w:left="2520" w:hanging="180"/>
      </w:pPr>
    </w:lvl>
    <w:lvl w:ilvl="3" w:tplc="006450CE">
      <w:start w:val="1"/>
      <w:numFmt w:val="decimal"/>
      <w:lvlText w:val="%4."/>
      <w:lvlJc w:val="left"/>
      <w:pPr>
        <w:ind w:left="3240" w:hanging="360"/>
      </w:pPr>
    </w:lvl>
    <w:lvl w:ilvl="4" w:tplc="431ABDAC">
      <w:start w:val="1"/>
      <w:numFmt w:val="lowerLetter"/>
      <w:lvlText w:val="%5."/>
      <w:lvlJc w:val="left"/>
      <w:pPr>
        <w:ind w:left="3960" w:hanging="360"/>
      </w:pPr>
    </w:lvl>
    <w:lvl w:ilvl="5" w:tplc="F390761E">
      <w:start w:val="1"/>
      <w:numFmt w:val="lowerRoman"/>
      <w:lvlText w:val="%6."/>
      <w:lvlJc w:val="right"/>
      <w:pPr>
        <w:ind w:left="4680" w:hanging="180"/>
      </w:pPr>
    </w:lvl>
    <w:lvl w:ilvl="6" w:tplc="DAF8F518">
      <w:start w:val="1"/>
      <w:numFmt w:val="decimal"/>
      <w:lvlText w:val="%7."/>
      <w:lvlJc w:val="left"/>
      <w:pPr>
        <w:ind w:left="5400" w:hanging="360"/>
      </w:pPr>
    </w:lvl>
    <w:lvl w:ilvl="7" w:tplc="1E02973A">
      <w:start w:val="1"/>
      <w:numFmt w:val="lowerLetter"/>
      <w:lvlText w:val="%8."/>
      <w:lvlJc w:val="left"/>
      <w:pPr>
        <w:ind w:left="6120" w:hanging="360"/>
      </w:pPr>
    </w:lvl>
    <w:lvl w:ilvl="8" w:tplc="002E1D40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0576F0"/>
    <w:multiLevelType w:val="multilevel"/>
    <w:tmpl w:val="4CD84D5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F695218"/>
    <w:multiLevelType w:val="multilevel"/>
    <w:tmpl w:val="63367B8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A68"/>
    <w:multiLevelType w:val="hybridMultilevel"/>
    <w:tmpl w:val="2C1A63C4"/>
    <w:lvl w:ilvl="0" w:tplc="CF30F484">
      <w:start w:val="1"/>
      <w:numFmt w:val="decimal"/>
      <w:lvlText w:val="%1."/>
      <w:lvlJc w:val="left"/>
      <w:pPr>
        <w:ind w:left="72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6"/>
  </w:num>
  <w:num w:numId="12">
    <w:abstractNumId w:val="37"/>
  </w:num>
  <w:num w:numId="13">
    <w:abstractNumId w:val="25"/>
  </w:num>
  <w:num w:numId="14">
    <w:abstractNumId w:val="12"/>
  </w:num>
  <w:num w:numId="15">
    <w:abstractNumId w:val="39"/>
  </w:num>
  <w:num w:numId="16">
    <w:abstractNumId w:val="36"/>
  </w:num>
  <w:num w:numId="17">
    <w:abstractNumId w:val="28"/>
  </w:num>
  <w:num w:numId="18">
    <w:abstractNumId w:val="34"/>
  </w:num>
  <w:num w:numId="19">
    <w:abstractNumId w:val="11"/>
  </w:num>
  <w:num w:numId="20">
    <w:abstractNumId w:val="18"/>
  </w:num>
  <w:num w:numId="21">
    <w:abstractNumId w:val="22"/>
  </w:num>
  <w:num w:numId="22">
    <w:abstractNumId w:val="16"/>
  </w:num>
  <w:num w:numId="23">
    <w:abstractNumId w:val="35"/>
  </w:num>
  <w:num w:numId="24">
    <w:abstractNumId w:val="38"/>
  </w:num>
  <w:num w:numId="25">
    <w:abstractNumId w:val="27"/>
  </w:num>
  <w:num w:numId="26">
    <w:abstractNumId w:val="40"/>
  </w:num>
  <w:num w:numId="27">
    <w:abstractNumId w:val="14"/>
  </w:num>
  <w:num w:numId="28">
    <w:abstractNumId w:val="15"/>
  </w:num>
  <w:num w:numId="29">
    <w:abstractNumId w:val="13"/>
  </w:num>
  <w:num w:numId="30">
    <w:abstractNumId w:val="23"/>
  </w:num>
  <w:num w:numId="31">
    <w:abstractNumId w:val="29"/>
  </w:num>
  <w:num w:numId="32">
    <w:abstractNumId w:val="30"/>
  </w:num>
  <w:num w:numId="33">
    <w:abstractNumId w:val="31"/>
  </w:num>
  <w:num w:numId="34">
    <w:abstractNumId w:val="17"/>
  </w:num>
  <w:num w:numId="35">
    <w:abstractNumId w:val="0"/>
  </w:num>
  <w:num w:numId="36">
    <w:abstractNumId w:val="32"/>
  </w:num>
  <w:num w:numId="37">
    <w:abstractNumId w:val="19"/>
  </w:num>
  <w:num w:numId="38">
    <w:abstractNumId w:val="33"/>
  </w:num>
  <w:num w:numId="39">
    <w:abstractNumId w:val="21"/>
  </w:num>
  <w:num w:numId="40">
    <w:abstractNumId w:val="20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F2"/>
    <w:rsid w:val="000471EC"/>
    <w:rsid w:val="0009044B"/>
    <w:rsid w:val="000A19A0"/>
    <w:rsid w:val="000B2F63"/>
    <w:rsid w:val="000C3155"/>
    <w:rsid w:val="000F5AD5"/>
    <w:rsid w:val="00114E01"/>
    <w:rsid w:val="00116C67"/>
    <w:rsid w:val="001731B8"/>
    <w:rsid w:val="00193A06"/>
    <w:rsid w:val="001A237A"/>
    <w:rsid w:val="001A5FAB"/>
    <w:rsid w:val="001B0AE2"/>
    <w:rsid w:val="001B225E"/>
    <w:rsid w:val="001C62F1"/>
    <w:rsid w:val="001D64D1"/>
    <w:rsid w:val="0020057F"/>
    <w:rsid w:val="002031BB"/>
    <w:rsid w:val="002578F2"/>
    <w:rsid w:val="00265B56"/>
    <w:rsid w:val="0026648F"/>
    <w:rsid w:val="00266921"/>
    <w:rsid w:val="0027652F"/>
    <w:rsid w:val="002B76F5"/>
    <w:rsid w:val="002D1E5F"/>
    <w:rsid w:val="002D520D"/>
    <w:rsid w:val="002D64C8"/>
    <w:rsid w:val="002E2096"/>
    <w:rsid w:val="002E4A8B"/>
    <w:rsid w:val="00316DAA"/>
    <w:rsid w:val="003221B8"/>
    <w:rsid w:val="00354E4D"/>
    <w:rsid w:val="00363051"/>
    <w:rsid w:val="003727FC"/>
    <w:rsid w:val="003D0BB5"/>
    <w:rsid w:val="003D3ECB"/>
    <w:rsid w:val="003D7397"/>
    <w:rsid w:val="003F2F1C"/>
    <w:rsid w:val="00421813"/>
    <w:rsid w:val="00423561"/>
    <w:rsid w:val="004325EC"/>
    <w:rsid w:val="0049726F"/>
    <w:rsid w:val="0053205D"/>
    <w:rsid w:val="005411DB"/>
    <w:rsid w:val="005434F2"/>
    <w:rsid w:val="00555B48"/>
    <w:rsid w:val="005664AE"/>
    <w:rsid w:val="00596F8F"/>
    <w:rsid w:val="005B669C"/>
    <w:rsid w:val="006129B4"/>
    <w:rsid w:val="006155F4"/>
    <w:rsid w:val="006173B4"/>
    <w:rsid w:val="006519FB"/>
    <w:rsid w:val="006655A0"/>
    <w:rsid w:val="00671E99"/>
    <w:rsid w:val="006723CD"/>
    <w:rsid w:val="006826A0"/>
    <w:rsid w:val="00687F76"/>
    <w:rsid w:val="006D3772"/>
    <w:rsid w:val="006F35EB"/>
    <w:rsid w:val="00711D15"/>
    <w:rsid w:val="00735187"/>
    <w:rsid w:val="00744CD8"/>
    <w:rsid w:val="007740FF"/>
    <w:rsid w:val="007758A5"/>
    <w:rsid w:val="00797FC6"/>
    <w:rsid w:val="007A2A5A"/>
    <w:rsid w:val="007A6391"/>
    <w:rsid w:val="007B5429"/>
    <w:rsid w:val="007D39B4"/>
    <w:rsid w:val="007E3829"/>
    <w:rsid w:val="00806C8C"/>
    <w:rsid w:val="008238A6"/>
    <w:rsid w:val="0082797A"/>
    <w:rsid w:val="0084229A"/>
    <w:rsid w:val="00890B55"/>
    <w:rsid w:val="008A0466"/>
    <w:rsid w:val="008B00BB"/>
    <w:rsid w:val="008B3C03"/>
    <w:rsid w:val="008E4861"/>
    <w:rsid w:val="00905E6A"/>
    <w:rsid w:val="00944D95"/>
    <w:rsid w:val="00953770"/>
    <w:rsid w:val="009A30F3"/>
    <w:rsid w:val="009C1A21"/>
    <w:rsid w:val="009D35E0"/>
    <w:rsid w:val="009D4FDE"/>
    <w:rsid w:val="009F7280"/>
    <w:rsid w:val="00A12123"/>
    <w:rsid w:val="00A17902"/>
    <w:rsid w:val="00A3570A"/>
    <w:rsid w:val="00A74A03"/>
    <w:rsid w:val="00A87F03"/>
    <w:rsid w:val="00AC66A0"/>
    <w:rsid w:val="00AC6C79"/>
    <w:rsid w:val="00AD279F"/>
    <w:rsid w:val="00AE2C7E"/>
    <w:rsid w:val="00AF3FA8"/>
    <w:rsid w:val="00B11AA6"/>
    <w:rsid w:val="00B302B3"/>
    <w:rsid w:val="00B33128"/>
    <w:rsid w:val="00B37855"/>
    <w:rsid w:val="00B45B55"/>
    <w:rsid w:val="00B50B62"/>
    <w:rsid w:val="00B6550B"/>
    <w:rsid w:val="00B971DC"/>
    <w:rsid w:val="00BE43E9"/>
    <w:rsid w:val="00C10633"/>
    <w:rsid w:val="00C3408F"/>
    <w:rsid w:val="00C64747"/>
    <w:rsid w:val="00C65FBB"/>
    <w:rsid w:val="00C67855"/>
    <w:rsid w:val="00C72379"/>
    <w:rsid w:val="00D07C0D"/>
    <w:rsid w:val="00D1764C"/>
    <w:rsid w:val="00D57811"/>
    <w:rsid w:val="00D74034"/>
    <w:rsid w:val="00D83746"/>
    <w:rsid w:val="00DA4564"/>
    <w:rsid w:val="00DC5FDC"/>
    <w:rsid w:val="00E26301"/>
    <w:rsid w:val="00E44386"/>
    <w:rsid w:val="00E4533F"/>
    <w:rsid w:val="00E55EE7"/>
    <w:rsid w:val="00E74C03"/>
    <w:rsid w:val="00E94533"/>
    <w:rsid w:val="00EA50F2"/>
    <w:rsid w:val="00EA55CF"/>
    <w:rsid w:val="00EB0DC7"/>
    <w:rsid w:val="00EC2B7D"/>
    <w:rsid w:val="00EE18B2"/>
    <w:rsid w:val="00F256C0"/>
    <w:rsid w:val="00F35EDF"/>
    <w:rsid w:val="00F57C37"/>
    <w:rsid w:val="00F67B80"/>
    <w:rsid w:val="00F84F5F"/>
    <w:rsid w:val="00FA0E22"/>
    <w:rsid w:val="00F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A5725"/>
  <w15:docId w15:val="{9048D631-1D81-4378-9F68-ED23E246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429"/>
    <w:pPr>
      <w:ind w:left="720"/>
      <w:contextualSpacing/>
    </w:pPr>
  </w:style>
  <w:style w:type="paragraph" w:customStyle="1" w:styleId="ft0">
    <w:name w:val="ft0"/>
    <w:basedOn w:val="Normal"/>
    <w:rsid w:val="004325E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25</TotalTime>
  <Pages>22</Pages>
  <Words>3273</Words>
  <Characters>18662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16</cp:revision>
  <cp:lastPrinted>2009-03-13T16:29:00Z</cp:lastPrinted>
  <dcterms:created xsi:type="dcterms:W3CDTF">2016-05-25T07:43:00Z</dcterms:created>
  <dcterms:modified xsi:type="dcterms:W3CDTF">2016-05-25T08:11:00Z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