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83ED9" w14:textId="77777777" w:rsidR="00B50B62" w:rsidRDefault="00E94533" w:rsidP="00E94533">
      <w:pPr>
        <w:pStyle w:val="Title"/>
        <w:jc w:val="center"/>
      </w:pPr>
      <w:r>
        <w:t>ĐỀ THI ĐÁNH GIÁ NĂNG LỰC</w:t>
      </w:r>
    </w:p>
    <w:p w14:paraId="30EFBCE3" w14:textId="77777777" w:rsidR="00E94533" w:rsidRDefault="00E94533" w:rsidP="00E94533">
      <w:pPr>
        <w:pStyle w:val="Title"/>
        <w:jc w:val="center"/>
        <w:rPr>
          <w:sz w:val="28"/>
          <w:szCs w:val="28"/>
        </w:rPr>
      </w:pPr>
      <w:r w:rsidRPr="00E94533">
        <w:rPr>
          <w:sz w:val="28"/>
          <w:szCs w:val="28"/>
        </w:rPr>
        <w:t>NHÓM NĂNG LỰC: (CM)</w:t>
      </w:r>
    </w:p>
    <w:p w14:paraId="782E10D3" w14:textId="77777777" w:rsidR="00E94533" w:rsidRDefault="00E94533" w:rsidP="00E94533">
      <w:pPr>
        <w:pStyle w:val="Title"/>
        <w:jc w:val="center"/>
        <w:rPr>
          <w:sz w:val="26"/>
          <w:szCs w:val="26"/>
        </w:rPr>
      </w:pPr>
      <w:r w:rsidRPr="00E94533">
        <w:rPr>
          <w:sz w:val="26"/>
          <w:szCs w:val="26"/>
        </w:rPr>
        <w:t xml:space="preserve">TÊN NĂNG LỰC: </w:t>
      </w:r>
      <w:r>
        <w:rPr>
          <w:sz w:val="26"/>
          <w:szCs w:val="26"/>
        </w:rPr>
        <w:t xml:space="preserve"> </w:t>
      </w:r>
      <w:r w:rsidR="00566E7A" w:rsidRPr="00A735DF">
        <w:rPr>
          <w:rFonts w:ascii="Times New Roman" w:hAnsi="Times New Roman" w:cs="Times New Roman"/>
          <w:bCs/>
          <w:color w:val="000000"/>
          <w:sz w:val="22"/>
          <w:szCs w:val="22"/>
        </w:rPr>
        <w:t xml:space="preserve">Quản lý ứng dụng, vận hành khai thác </w:t>
      </w:r>
      <w:r w:rsidR="00566E7A">
        <w:rPr>
          <w:rFonts w:ascii="Times New Roman" w:hAnsi="Times New Roman" w:cs="Times New Roman"/>
          <w:bCs/>
          <w:color w:val="000000"/>
          <w:sz w:val="22"/>
          <w:szCs w:val="22"/>
        </w:rPr>
        <w:t xml:space="preserve">hệ thống, </w:t>
      </w:r>
      <w:r w:rsidR="00566E7A" w:rsidRPr="00A735DF">
        <w:rPr>
          <w:rFonts w:ascii="Times New Roman" w:hAnsi="Times New Roman" w:cs="Times New Roman"/>
          <w:bCs/>
          <w:color w:val="000000"/>
          <w:sz w:val="22"/>
          <w:szCs w:val="22"/>
        </w:rPr>
        <w:t>dịch vụ CNTT</w:t>
      </w:r>
    </w:p>
    <w:p w14:paraId="1A486FFB" w14:textId="77777777" w:rsidR="00EE18B2" w:rsidRDefault="009A30F3" w:rsidP="005664AE">
      <w:pPr>
        <w:pStyle w:val="Title"/>
        <w:jc w:val="center"/>
        <w:rPr>
          <w:sz w:val="24"/>
          <w:szCs w:val="24"/>
        </w:rPr>
      </w:pPr>
      <w:r>
        <w:rPr>
          <w:sz w:val="24"/>
          <w:szCs w:val="24"/>
        </w:rPr>
        <w:t xml:space="preserve">CẤP ĐỘ: </w:t>
      </w:r>
      <w:r w:rsidR="0049726F">
        <w:rPr>
          <w:sz w:val="24"/>
          <w:szCs w:val="24"/>
        </w:rPr>
        <w:t>2</w:t>
      </w:r>
    </w:p>
    <w:p w14:paraId="67FCB770" w14:textId="77777777" w:rsidR="00EE3F26" w:rsidRPr="00EE3F26" w:rsidRDefault="00EE3F26" w:rsidP="00EE3F26">
      <w:pPr>
        <w:rPr>
          <w:b/>
          <w:color w:val="FF0000"/>
          <w:sz w:val="26"/>
          <w:szCs w:val="26"/>
        </w:rPr>
      </w:pPr>
      <w:r w:rsidRPr="00EE3F26">
        <w:rPr>
          <w:b/>
          <w:color w:val="FF0000"/>
          <w:sz w:val="26"/>
          <w:szCs w:val="26"/>
        </w:rPr>
        <w:t>Biểu hiện</w:t>
      </w:r>
      <w:r w:rsidR="00221A8E">
        <w:rPr>
          <w:b/>
          <w:color w:val="FF0000"/>
          <w:sz w:val="26"/>
          <w:szCs w:val="26"/>
        </w:rPr>
        <w:t xml:space="preserve"> 1</w:t>
      </w:r>
      <w:r w:rsidRPr="00EE3F26">
        <w:rPr>
          <w:b/>
          <w:color w:val="FF0000"/>
          <w:sz w:val="26"/>
          <w:szCs w:val="26"/>
        </w:rPr>
        <w:t>:</w:t>
      </w:r>
    </w:p>
    <w:p w14:paraId="651639EC" w14:textId="77777777" w:rsidR="00A426E2" w:rsidRDefault="00EE3F26" w:rsidP="00EE3F26">
      <w:pPr>
        <w:rPr>
          <w:b/>
          <w:color w:val="FF0000"/>
          <w:sz w:val="26"/>
          <w:szCs w:val="26"/>
        </w:rPr>
      </w:pPr>
      <w:r w:rsidRPr="00EE3F26">
        <w:rPr>
          <w:b/>
          <w:color w:val="FF0000"/>
          <w:sz w:val="26"/>
          <w:szCs w:val="26"/>
        </w:rPr>
        <w:t xml:space="preserve">- Có kiến thức về các HĐH của hệ thống do mình quản </w:t>
      </w:r>
      <w:proofErr w:type="gramStart"/>
      <w:r w:rsidRPr="00EE3F26">
        <w:rPr>
          <w:b/>
          <w:color w:val="FF0000"/>
          <w:sz w:val="26"/>
          <w:szCs w:val="26"/>
        </w:rPr>
        <w:t>lý .</w:t>
      </w:r>
      <w:proofErr w:type="gramEnd"/>
      <w:r w:rsidRPr="00EE3F26">
        <w:rPr>
          <w:b/>
          <w:color w:val="FF0000"/>
          <w:sz w:val="26"/>
          <w:szCs w:val="26"/>
        </w:rPr>
        <w:t xml:space="preserve"> Có khả năng sử dụng các câu lệnh cơ bản, hoặc giao diện GUI của </w:t>
      </w:r>
      <w:proofErr w:type="gramStart"/>
      <w:r w:rsidRPr="00EE3F26">
        <w:rPr>
          <w:b/>
          <w:color w:val="FF0000"/>
          <w:sz w:val="26"/>
          <w:szCs w:val="26"/>
        </w:rPr>
        <w:t>HĐH .</w:t>
      </w:r>
      <w:proofErr w:type="gramEnd"/>
      <w:r w:rsidRPr="00EE3F26">
        <w:rPr>
          <w:b/>
          <w:color w:val="FF0000"/>
          <w:sz w:val="26"/>
          <w:szCs w:val="26"/>
        </w:rPr>
        <w:t xml:space="preserve"> </w:t>
      </w:r>
      <w:r w:rsidRPr="00EE3F26">
        <w:rPr>
          <w:b/>
          <w:color w:val="FF0000"/>
          <w:sz w:val="26"/>
          <w:szCs w:val="26"/>
        </w:rPr>
        <w:tab/>
      </w:r>
    </w:p>
    <w:p w14:paraId="20B904B4" w14:textId="77777777" w:rsidR="00221A8E" w:rsidRDefault="00221A8E" w:rsidP="00EE3F26">
      <w:pPr>
        <w:rPr>
          <w:b/>
          <w:color w:val="FF0000"/>
          <w:sz w:val="26"/>
          <w:szCs w:val="26"/>
        </w:rPr>
      </w:pPr>
    </w:p>
    <w:p w14:paraId="74F62B6E" w14:textId="77777777" w:rsidR="00321DB4" w:rsidRPr="002824B0" w:rsidRDefault="00321DB4" w:rsidP="00321DB4">
      <w:pPr>
        <w:pStyle w:val="BodyTextIndent"/>
        <w:numPr>
          <w:ilvl w:val="0"/>
          <w:numId w:val="10"/>
        </w:numPr>
        <w:rPr>
          <w:b/>
          <w:sz w:val="24"/>
          <w:szCs w:val="24"/>
        </w:rPr>
      </w:pPr>
      <w:r w:rsidRPr="002824B0">
        <w:rPr>
          <w:b/>
          <w:sz w:val="24"/>
          <w:szCs w:val="24"/>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21DB4" w:rsidRPr="002824B0" w14:paraId="38AE5C66"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2ED0416" w14:textId="77777777" w:rsidR="00321DB4" w:rsidRPr="002824B0" w:rsidRDefault="00321DB4" w:rsidP="00FE5BA2">
            <w:pPr>
              <w:pStyle w:val="NormalWeb"/>
            </w:pPr>
            <w:r w:rsidRPr="002824B0">
              <w:t>Anh/Chị cho biết các phát biểu đúng về cổng mặc định (default port) của các giao thức dưới đây:</w:t>
            </w:r>
          </w:p>
        </w:tc>
        <w:tc>
          <w:tcPr>
            <w:tcW w:w="770" w:type="dxa"/>
            <w:tcBorders>
              <w:top w:val="outset" w:sz="6" w:space="0" w:color="auto"/>
              <w:left w:val="outset" w:sz="6" w:space="0" w:color="auto"/>
              <w:bottom w:val="outset" w:sz="6" w:space="0" w:color="auto"/>
              <w:right w:val="outset" w:sz="6" w:space="0" w:color="auto"/>
            </w:tcBorders>
            <w:vAlign w:val="center"/>
            <w:hideMark/>
          </w:tcPr>
          <w:p w14:paraId="79C293D5" w14:textId="77777777" w:rsidR="00321DB4" w:rsidRPr="002824B0" w:rsidRDefault="00321DB4" w:rsidP="00FE5BA2">
            <w:pPr>
              <w:pStyle w:val="QFType"/>
              <w:rPr>
                <w:rFonts w:ascii="Times New Roman" w:hAnsi="Times New Roman" w:cs="Times New Roman"/>
                <w:sz w:val="24"/>
                <w:szCs w:val="24"/>
              </w:rPr>
            </w:pPr>
            <w:r w:rsidRPr="002824B0">
              <w:rPr>
                <w:rFonts w:ascii="Times New Roman" w:hAnsi="Times New Roman" w:cs="Times New Roman"/>
                <w:sz w:val="24"/>
                <w:szCs w:val="24"/>
              </w:rPr>
              <w:t>MA</w:t>
            </w:r>
          </w:p>
        </w:tc>
      </w:tr>
      <w:tr w:rsidR="00321DB4" w:rsidRPr="002824B0" w14:paraId="6B42A04C"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41B7F03" w14:textId="77777777" w:rsidR="00321DB4" w:rsidRPr="002824B0" w:rsidRDefault="00321DB4"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DE45447" w14:textId="77777777" w:rsidR="00321DB4" w:rsidRPr="002824B0" w:rsidRDefault="00321DB4" w:rsidP="00FE5BA2">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821EDB" w14:textId="77777777" w:rsidR="00321DB4" w:rsidRPr="002824B0" w:rsidRDefault="00321DB4"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9E6832A" w14:textId="77777777" w:rsidR="00321DB4" w:rsidRPr="002824B0" w:rsidRDefault="00321DB4"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321DB4" w:rsidRPr="002824B0" w14:paraId="63A4381A"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60C6CBB" w14:textId="77777777" w:rsidR="00321DB4" w:rsidRPr="002824B0" w:rsidRDefault="00321DB4" w:rsidP="00FE5BA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5B43C24"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color w:val="000000"/>
                <w:sz w:val="24"/>
                <w:szCs w:val="24"/>
              </w:rPr>
              <w:t>Cổng mặc định của giao thức FTP là 21</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E7414CE" w14:textId="77777777" w:rsidR="00321DB4" w:rsidRPr="002824B0" w:rsidRDefault="00321DB4"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64F19F9" w14:textId="77777777" w:rsidR="00321DB4" w:rsidRPr="002824B0" w:rsidRDefault="00321DB4" w:rsidP="00FE5BA2">
            <w:pPr>
              <w:pStyle w:val="QFGrade"/>
              <w:rPr>
                <w:rFonts w:ascii="Times New Roman" w:hAnsi="Times New Roman" w:cs="Times New Roman"/>
                <w:sz w:val="24"/>
                <w:szCs w:val="24"/>
              </w:rPr>
            </w:pPr>
            <w:r w:rsidRPr="002824B0">
              <w:rPr>
                <w:rFonts w:ascii="Times New Roman" w:hAnsi="Times New Roman" w:cs="Times New Roman"/>
                <w:sz w:val="24"/>
                <w:szCs w:val="24"/>
              </w:rPr>
              <w:t>100/3</w:t>
            </w:r>
          </w:p>
        </w:tc>
      </w:tr>
      <w:tr w:rsidR="00321DB4" w:rsidRPr="002824B0" w14:paraId="66354758"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E0924B3" w14:textId="77777777" w:rsidR="00321DB4" w:rsidRPr="002824B0" w:rsidRDefault="00321DB4" w:rsidP="00FE5BA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FD1A60B"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Cổng mặc định của giao thức HTTP là 80</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8DBC49F" w14:textId="77777777" w:rsidR="00321DB4" w:rsidRPr="002824B0" w:rsidRDefault="00321DB4"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212CC52" w14:textId="77777777" w:rsidR="00321DB4" w:rsidRPr="002824B0" w:rsidRDefault="00321DB4" w:rsidP="00FE5BA2">
            <w:pPr>
              <w:pStyle w:val="QFGrade"/>
              <w:rPr>
                <w:rFonts w:ascii="Times New Roman" w:hAnsi="Times New Roman" w:cs="Times New Roman"/>
                <w:sz w:val="24"/>
                <w:szCs w:val="24"/>
              </w:rPr>
            </w:pPr>
            <w:r w:rsidRPr="002824B0">
              <w:rPr>
                <w:rFonts w:ascii="Times New Roman" w:hAnsi="Times New Roman" w:cs="Times New Roman"/>
                <w:sz w:val="24"/>
                <w:szCs w:val="24"/>
              </w:rPr>
              <w:t>100/3</w:t>
            </w:r>
          </w:p>
        </w:tc>
      </w:tr>
      <w:tr w:rsidR="00321DB4" w:rsidRPr="002824B0" w14:paraId="58F5046B"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4FEE7D7" w14:textId="77777777" w:rsidR="00321DB4" w:rsidRPr="002824B0" w:rsidRDefault="00321DB4" w:rsidP="00FE5BA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210FA05"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Cổng mặc định của TELNET là 255</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05486A1" w14:textId="77777777" w:rsidR="00321DB4" w:rsidRPr="002824B0" w:rsidRDefault="00321DB4"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5BDAF26" w14:textId="77777777" w:rsidR="00321DB4" w:rsidRPr="002824B0" w:rsidRDefault="00321DB4" w:rsidP="00FE5BA2">
            <w:pPr>
              <w:pStyle w:val="QFGrade"/>
              <w:rPr>
                <w:rFonts w:ascii="Times New Roman" w:hAnsi="Times New Roman" w:cs="Times New Roman"/>
                <w:sz w:val="24"/>
                <w:szCs w:val="24"/>
              </w:rPr>
            </w:pPr>
            <w:r w:rsidRPr="002824B0">
              <w:rPr>
                <w:rFonts w:ascii="Times New Roman" w:hAnsi="Times New Roman" w:cs="Times New Roman"/>
                <w:sz w:val="24"/>
                <w:szCs w:val="24"/>
              </w:rPr>
              <w:t>-100</w:t>
            </w:r>
          </w:p>
        </w:tc>
      </w:tr>
      <w:tr w:rsidR="00321DB4" w:rsidRPr="002824B0" w14:paraId="7826C63E"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AB75EE1" w14:textId="77777777" w:rsidR="00321DB4" w:rsidRPr="002824B0" w:rsidRDefault="00321DB4" w:rsidP="00FE5BA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BFA7B0"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Cổng mặc định của SMTP là 25</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E9115DC" w14:textId="77777777" w:rsidR="00321DB4" w:rsidRPr="002824B0" w:rsidRDefault="00321DB4"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004367" w14:textId="77777777" w:rsidR="00321DB4" w:rsidRPr="002824B0" w:rsidRDefault="00321DB4" w:rsidP="00FE5BA2">
            <w:pPr>
              <w:pStyle w:val="QFGrade"/>
              <w:rPr>
                <w:rFonts w:ascii="Times New Roman" w:hAnsi="Times New Roman" w:cs="Times New Roman"/>
                <w:sz w:val="24"/>
                <w:szCs w:val="24"/>
              </w:rPr>
            </w:pPr>
            <w:r w:rsidRPr="002824B0">
              <w:rPr>
                <w:rFonts w:ascii="Times New Roman" w:hAnsi="Times New Roman" w:cs="Times New Roman"/>
                <w:sz w:val="24"/>
                <w:szCs w:val="24"/>
              </w:rPr>
              <w:t>100/3</w:t>
            </w:r>
          </w:p>
        </w:tc>
      </w:tr>
      <w:tr w:rsidR="00321DB4" w:rsidRPr="002824B0" w14:paraId="1C34A2DC"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290343C"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1309113" w14:textId="77777777" w:rsidR="00321DB4" w:rsidRPr="002824B0" w:rsidRDefault="00321DB4"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F3A7758"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1015C09"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321DB4" w:rsidRPr="002824B0" w14:paraId="03ECE341"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A588061"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041D465" w14:textId="77777777" w:rsidR="00321DB4" w:rsidRPr="002824B0" w:rsidRDefault="00321DB4"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87DE14A"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388902"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321DB4" w:rsidRPr="002824B0" w14:paraId="05E783A2"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1D6D9B4"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A6AA4DC" w14:textId="77777777" w:rsidR="00321DB4" w:rsidRPr="002824B0" w:rsidRDefault="00321DB4"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84356EE"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A6A951F"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321DB4" w:rsidRPr="002824B0" w14:paraId="623EF4A0"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DB18843"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EC544D6" w14:textId="77777777" w:rsidR="00321DB4" w:rsidRPr="002824B0" w:rsidRDefault="00321DB4"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0EE9F0F"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D58C9B5"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321DB4" w:rsidRPr="002824B0" w14:paraId="38F1499A"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43B9018" w14:textId="77777777" w:rsidR="00321DB4" w:rsidRPr="002824B0" w:rsidRDefault="00321DB4" w:rsidP="00FE5BA2">
            <w:pPr>
              <w:pStyle w:val="Cell"/>
              <w:rPr>
                <w:rFonts w:ascii="Times New Roman" w:hAnsi="Times New Roman" w:cs="Times New Roman"/>
                <w:sz w:val="24"/>
                <w:szCs w:val="24"/>
              </w:rPr>
            </w:pPr>
            <w:r w:rsidRPr="002824B0">
              <w:rPr>
                <w:rFonts w:ascii="Times New Roman" w:hAnsi="Times New Roman" w:cs="Times New Roman"/>
                <w:i/>
                <w:iCs/>
                <w:sz w:val="24"/>
                <w:szCs w:val="24"/>
              </w:rPr>
              <w:t>Chọn tất cả các đáp án đúng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1C13A6C3" w14:textId="77777777" w:rsidR="00321DB4" w:rsidRPr="002824B0" w:rsidRDefault="00321DB4" w:rsidP="00FE5BA2">
            <w:pPr>
              <w:rPr>
                <w:sz w:val="24"/>
                <w:szCs w:val="24"/>
              </w:rPr>
            </w:pPr>
            <w:r w:rsidRPr="002824B0">
              <w:rPr>
                <w:sz w:val="24"/>
                <w:szCs w:val="24"/>
              </w:rPr>
              <w:t> </w:t>
            </w:r>
          </w:p>
        </w:tc>
      </w:tr>
    </w:tbl>
    <w:p w14:paraId="1BA16CB8" w14:textId="77777777" w:rsidR="009C6930" w:rsidRPr="00C75CFE" w:rsidRDefault="009C6930" w:rsidP="009C6930">
      <w:pPr>
        <w:pStyle w:val="BodyTextIndent"/>
        <w:numPr>
          <w:ilvl w:val="0"/>
          <w:numId w:val="10"/>
        </w:numPr>
        <w:rPr>
          <w:b/>
          <w:sz w:val="24"/>
          <w:szCs w:val="24"/>
        </w:rPr>
      </w:pPr>
      <w:r w:rsidRPr="00C75CFE">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9C6930" w:rsidRPr="00C75CFE" w14:paraId="7E872119"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AD4852B" w14:textId="77777777" w:rsidR="009C6930" w:rsidRPr="00C75CFE" w:rsidRDefault="009C6930" w:rsidP="00FE5BA2">
            <w:pPr>
              <w:pStyle w:val="NormalWeb"/>
            </w:pPr>
            <w:r w:rsidRPr="00C75CFE">
              <w:t>Anh/Chị cho biết: Tên file trong hệ điều hành Unix không phân biệt chữ viết hoa và viết thường?</w:t>
            </w:r>
          </w:p>
        </w:tc>
        <w:tc>
          <w:tcPr>
            <w:tcW w:w="770" w:type="dxa"/>
            <w:tcBorders>
              <w:top w:val="outset" w:sz="6" w:space="0" w:color="auto"/>
              <w:left w:val="outset" w:sz="6" w:space="0" w:color="auto"/>
              <w:bottom w:val="outset" w:sz="6" w:space="0" w:color="auto"/>
              <w:right w:val="outset" w:sz="6" w:space="0" w:color="auto"/>
            </w:tcBorders>
            <w:vAlign w:val="center"/>
            <w:hideMark/>
          </w:tcPr>
          <w:p w14:paraId="6605908B" w14:textId="77777777" w:rsidR="009C6930" w:rsidRPr="00C75CFE" w:rsidRDefault="009C6930" w:rsidP="00FE5BA2">
            <w:pPr>
              <w:pStyle w:val="QFType"/>
              <w:rPr>
                <w:rFonts w:ascii="Times New Roman" w:hAnsi="Times New Roman" w:cs="Times New Roman"/>
                <w:sz w:val="24"/>
                <w:szCs w:val="24"/>
              </w:rPr>
            </w:pPr>
            <w:r w:rsidRPr="00C75CFE">
              <w:rPr>
                <w:rFonts w:ascii="Times New Roman" w:hAnsi="Times New Roman" w:cs="Times New Roman"/>
                <w:sz w:val="24"/>
                <w:szCs w:val="24"/>
              </w:rPr>
              <w:t>TF</w:t>
            </w:r>
          </w:p>
        </w:tc>
      </w:tr>
      <w:tr w:rsidR="009C6930" w:rsidRPr="00C75CFE" w14:paraId="1782779E"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10DBEE9" w14:textId="77777777" w:rsidR="009C6930" w:rsidRPr="00C75CFE" w:rsidRDefault="009C6930" w:rsidP="00FE5BA2">
            <w:pPr>
              <w:pStyle w:val="TableHead"/>
              <w:rPr>
                <w:rFonts w:ascii="Times New Roman" w:hAnsi="Times New Roman" w:cs="Times New Roman"/>
                <w:sz w:val="24"/>
                <w:szCs w:val="24"/>
              </w:rPr>
            </w:pPr>
            <w:r w:rsidRPr="00C75CF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761A9D1" w14:textId="77777777" w:rsidR="009C6930" w:rsidRPr="00C75CFE" w:rsidRDefault="009C6930" w:rsidP="009C6930">
            <w:pPr>
              <w:pStyle w:val="QFOptionReset"/>
              <w:ind w:left="720"/>
              <w:rPr>
                <w:rFonts w:ascii="Times New Roman" w:hAnsi="Times New Roman" w:cs="Times New Roman"/>
                <w:sz w:val="24"/>
                <w:szCs w:val="24"/>
              </w:rPr>
            </w:pPr>
            <w:r w:rsidRPr="00C75CF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8BC811A" w14:textId="77777777" w:rsidR="009C6930" w:rsidRPr="00C75CFE" w:rsidRDefault="009C6930" w:rsidP="00FE5BA2">
            <w:pPr>
              <w:pStyle w:val="TableHead"/>
              <w:rPr>
                <w:rFonts w:ascii="Times New Roman" w:hAnsi="Times New Roman" w:cs="Times New Roman"/>
                <w:sz w:val="24"/>
                <w:szCs w:val="24"/>
              </w:rPr>
            </w:pPr>
            <w:r w:rsidRPr="00C75CF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2B1BBE8" w14:textId="77777777" w:rsidR="009C6930" w:rsidRPr="00C75CFE" w:rsidRDefault="009C6930" w:rsidP="00FE5BA2">
            <w:pPr>
              <w:pStyle w:val="TableHead"/>
              <w:rPr>
                <w:rFonts w:ascii="Times New Roman" w:hAnsi="Times New Roman" w:cs="Times New Roman"/>
                <w:sz w:val="24"/>
                <w:szCs w:val="24"/>
              </w:rPr>
            </w:pPr>
            <w:r w:rsidRPr="00C75CFE">
              <w:rPr>
                <w:rFonts w:ascii="Times New Roman" w:hAnsi="Times New Roman" w:cs="Times New Roman"/>
                <w:sz w:val="24"/>
                <w:szCs w:val="24"/>
              </w:rPr>
              <w:t>Grade</w:t>
            </w:r>
          </w:p>
        </w:tc>
      </w:tr>
      <w:tr w:rsidR="009C6930" w:rsidRPr="00C75CFE" w14:paraId="23BAD4DB"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33B50E" w14:textId="77777777" w:rsidR="009C6930" w:rsidRPr="00C75CFE" w:rsidRDefault="009C6930" w:rsidP="009C6930">
            <w:pPr>
              <w:pStyle w:val="QFOption"/>
              <w:ind w:hanging="360"/>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1B58697" w14:textId="77777777" w:rsidR="009C6930" w:rsidRPr="00C75CFE" w:rsidRDefault="009C6930" w:rsidP="00FE5BA2">
            <w:pPr>
              <w:pStyle w:val="Cell"/>
              <w:rPr>
                <w:rFonts w:ascii="Times New Roman" w:hAnsi="Times New Roman" w:cs="Times New Roman"/>
                <w:sz w:val="24"/>
                <w:szCs w:val="24"/>
              </w:rPr>
            </w:pPr>
            <w:r w:rsidRPr="00C75CF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BF94B03" w14:textId="77777777" w:rsidR="009C6930" w:rsidRPr="00C75CFE" w:rsidRDefault="009C6930" w:rsidP="00FE5BA2">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5BFA21D" w14:textId="77777777" w:rsidR="009C6930" w:rsidRPr="00C75CFE" w:rsidRDefault="009C6930" w:rsidP="00FE5BA2">
            <w:pPr>
              <w:pStyle w:val="QFGrade"/>
              <w:rPr>
                <w:rFonts w:ascii="Times New Roman" w:hAnsi="Times New Roman" w:cs="Times New Roman"/>
                <w:sz w:val="24"/>
                <w:szCs w:val="24"/>
              </w:rPr>
            </w:pPr>
            <w:r w:rsidRPr="00C75CFE">
              <w:rPr>
                <w:rFonts w:ascii="Times New Roman" w:hAnsi="Times New Roman" w:cs="Times New Roman"/>
                <w:sz w:val="24"/>
                <w:szCs w:val="24"/>
              </w:rPr>
              <w:t>0</w:t>
            </w:r>
          </w:p>
        </w:tc>
      </w:tr>
      <w:tr w:rsidR="009C6930" w:rsidRPr="00C75CFE" w14:paraId="07DD4036"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1849060" w14:textId="77777777" w:rsidR="009C6930" w:rsidRPr="00C75CFE" w:rsidRDefault="009C6930" w:rsidP="009C6930">
            <w:pPr>
              <w:pStyle w:val="QFOption"/>
              <w:ind w:hanging="360"/>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5A3A344" w14:textId="77777777" w:rsidR="009C6930" w:rsidRPr="00C75CFE" w:rsidRDefault="009C6930" w:rsidP="00FE5BA2">
            <w:pPr>
              <w:pStyle w:val="Cell"/>
              <w:rPr>
                <w:rFonts w:ascii="Times New Roman" w:hAnsi="Times New Roman" w:cs="Times New Roman"/>
                <w:sz w:val="24"/>
                <w:szCs w:val="24"/>
              </w:rPr>
            </w:pPr>
            <w:r w:rsidRPr="00C75CF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1BB5339" w14:textId="77777777" w:rsidR="009C6930" w:rsidRPr="00C75CFE" w:rsidRDefault="009C6930" w:rsidP="00FE5BA2">
            <w:pPr>
              <w:pStyle w:val="QFFeedback"/>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A74A4A6" w14:textId="77777777" w:rsidR="009C6930" w:rsidRPr="00C75CFE" w:rsidRDefault="009C6930" w:rsidP="00FE5BA2">
            <w:pPr>
              <w:pStyle w:val="QFGrade"/>
              <w:rPr>
                <w:rFonts w:ascii="Times New Roman" w:hAnsi="Times New Roman" w:cs="Times New Roman"/>
                <w:sz w:val="24"/>
                <w:szCs w:val="24"/>
              </w:rPr>
            </w:pPr>
            <w:r w:rsidRPr="00C75CFE">
              <w:rPr>
                <w:rFonts w:ascii="Times New Roman" w:hAnsi="Times New Roman" w:cs="Times New Roman"/>
                <w:sz w:val="24"/>
                <w:szCs w:val="24"/>
              </w:rPr>
              <w:t>100</w:t>
            </w:r>
          </w:p>
        </w:tc>
      </w:tr>
      <w:tr w:rsidR="009C6930" w:rsidRPr="00C75CFE" w14:paraId="1279DCAA"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DF50B2B" w14:textId="77777777" w:rsidR="009C6930" w:rsidRPr="00C75CFE" w:rsidRDefault="009C6930" w:rsidP="00FE5BA2">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BA4943" w14:textId="77777777" w:rsidR="009C6930" w:rsidRPr="00C75CFE" w:rsidRDefault="009C6930" w:rsidP="00FE5BA2">
            <w:pPr>
              <w:pStyle w:val="TableRowHead"/>
              <w:rPr>
                <w:rFonts w:ascii="Times New Roman" w:hAnsi="Times New Roman" w:cs="Times New Roman"/>
                <w:sz w:val="24"/>
                <w:szCs w:val="24"/>
              </w:rPr>
            </w:pPr>
            <w:r w:rsidRPr="00C75CF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199649C" w14:textId="77777777" w:rsidR="009C6930" w:rsidRPr="00C75CFE" w:rsidRDefault="009C6930" w:rsidP="00FE5BA2">
            <w:pPr>
              <w:pStyle w:val="Cell"/>
              <w:rPr>
                <w:rFonts w:ascii="Times New Roman" w:hAnsi="Times New Roman" w:cs="Times New Roman"/>
                <w:sz w:val="24"/>
                <w:szCs w:val="24"/>
              </w:rPr>
            </w:pPr>
            <w:r w:rsidRPr="00C75CF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4B58346" w14:textId="77777777" w:rsidR="009C6930" w:rsidRPr="00C75CFE" w:rsidRDefault="009C6930" w:rsidP="00FE5BA2">
            <w:pPr>
              <w:pStyle w:val="Cell"/>
              <w:rPr>
                <w:rFonts w:ascii="Times New Roman" w:hAnsi="Times New Roman" w:cs="Times New Roman"/>
                <w:sz w:val="24"/>
                <w:szCs w:val="24"/>
              </w:rPr>
            </w:pPr>
            <w:r w:rsidRPr="00C75CFE">
              <w:rPr>
                <w:rFonts w:ascii="Times New Roman" w:hAnsi="Times New Roman" w:cs="Times New Roman"/>
                <w:sz w:val="24"/>
                <w:szCs w:val="24"/>
              </w:rPr>
              <w:t> </w:t>
            </w:r>
          </w:p>
        </w:tc>
      </w:tr>
      <w:tr w:rsidR="009C6930" w:rsidRPr="00C75CFE" w14:paraId="0C862B4D"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8131D21" w14:textId="77777777" w:rsidR="009C6930" w:rsidRPr="00C75CFE" w:rsidRDefault="009C6930" w:rsidP="00FE5BA2">
            <w:pPr>
              <w:pStyle w:val="Cell"/>
              <w:rPr>
                <w:rFonts w:ascii="Times New Roman" w:hAnsi="Times New Roman" w:cs="Times New Roman"/>
                <w:sz w:val="24"/>
                <w:szCs w:val="24"/>
              </w:rPr>
            </w:pPr>
            <w:r w:rsidRPr="00C75CF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0515DBE" w14:textId="77777777" w:rsidR="009C6930" w:rsidRPr="00C75CFE" w:rsidRDefault="009C6930" w:rsidP="00FE5BA2">
            <w:pPr>
              <w:rPr>
                <w:sz w:val="24"/>
                <w:szCs w:val="24"/>
              </w:rPr>
            </w:pPr>
            <w:r w:rsidRPr="00C75CFE">
              <w:rPr>
                <w:sz w:val="24"/>
                <w:szCs w:val="24"/>
              </w:rPr>
              <w:t> </w:t>
            </w:r>
          </w:p>
        </w:tc>
      </w:tr>
    </w:tbl>
    <w:p w14:paraId="1237E452" w14:textId="77777777" w:rsidR="00EB5EEF" w:rsidRPr="00EB5EEF" w:rsidRDefault="00EB5EEF" w:rsidP="00EB5EEF">
      <w:pPr>
        <w:pStyle w:val="BodyTextIndent"/>
        <w:numPr>
          <w:ilvl w:val="0"/>
          <w:numId w:val="10"/>
        </w:numPr>
        <w:rPr>
          <w:color w:val="00000A"/>
        </w:rPr>
      </w:pPr>
      <w:r w:rsidRPr="00EB5EEF">
        <w:rPr>
          <w:b/>
          <w:color w:val="00000A"/>
          <w:sz w:val="28"/>
          <w:szCs w:val="28"/>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739"/>
        <w:gridCol w:w="4329"/>
        <w:gridCol w:w="4194"/>
        <w:gridCol w:w="744"/>
      </w:tblGrid>
      <w:tr w:rsidR="00EB5EEF" w:rsidRPr="00EB5EEF" w14:paraId="46944723" w14:textId="77777777" w:rsidTr="00A26410">
        <w:trPr>
          <w:cantSplit/>
          <w:tblHeader/>
        </w:trPr>
        <w:tc>
          <w:tcPr>
            <w:tcW w:w="9262" w:type="dxa"/>
            <w:gridSpan w:val="3"/>
            <w:tcMar>
              <w:left w:w="-15" w:type="dxa"/>
            </w:tcMar>
            <w:vAlign w:val="center"/>
          </w:tcPr>
          <w:p w14:paraId="053ECBE0" w14:textId="77777777" w:rsidR="00EB5EEF" w:rsidRPr="00EB5EEF" w:rsidRDefault="00EB5EEF" w:rsidP="00EB5EEF">
            <w:pPr>
              <w:spacing w:before="100" w:beforeAutospacing="1" w:after="100" w:afterAutospacing="1" w:line="240" w:lineRule="auto"/>
              <w:jc w:val="left"/>
              <w:rPr>
                <w:sz w:val="24"/>
                <w:szCs w:val="24"/>
                <w:lang w:val="en-US"/>
              </w:rPr>
            </w:pPr>
            <w:r w:rsidRPr="00EB5EEF">
              <w:rPr>
                <w:sz w:val="24"/>
                <w:szCs w:val="24"/>
                <w:lang w:val="en-US"/>
              </w:rPr>
              <w:t>Anh/Chị cho biết: Một trong những biện pháp bảo vệ dữ liệu máy tính trên mạng.</w:t>
            </w:r>
          </w:p>
        </w:tc>
        <w:tc>
          <w:tcPr>
            <w:tcW w:w="744" w:type="dxa"/>
            <w:tcMar>
              <w:left w:w="-15" w:type="dxa"/>
            </w:tcMar>
            <w:vAlign w:val="center"/>
          </w:tcPr>
          <w:p w14:paraId="551FF8AF" w14:textId="77777777" w:rsidR="00EB5EEF" w:rsidRPr="00EB5EEF" w:rsidRDefault="00EB5EEF" w:rsidP="00EB5EEF">
            <w:pPr>
              <w:keepNext/>
              <w:spacing w:before="100" w:beforeAutospacing="1" w:after="100" w:afterAutospacing="1"/>
              <w:jc w:val="left"/>
              <w:rPr>
                <w:rFonts w:ascii="Arial" w:hAnsi="Arial" w:cs="Arial"/>
                <w:i/>
                <w:iCs/>
                <w:color w:val="0A4E83"/>
                <w:sz w:val="18"/>
                <w:szCs w:val="18"/>
                <w:lang w:eastAsia="ko-KR"/>
              </w:rPr>
            </w:pPr>
            <w:r w:rsidRPr="00EB5EEF">
              <w:rPr>
                <w:rFonts w:ascii="Arial" w:hAnsi="Arial" w:cs="Arial"/>
                <w:i/>
                <w:iCs/>
                <w:color w:val="0A4E83"/>
                <w:sz w:val="18"/>
                <w:szCs w:val="18"/>
                <w:lang w:eastAsia="ko-KR"/>
              </w:rPr>
              <w:t>MA</w:t>
            </w:r>
          </w:p>
        </w:tc>
      </w:tr>
      <w:tr w:rsidR="00EB5EEF" w:rsidRPr="00EB5EEF" w14:paraId="14487157" w14:textId="77777777" w:rsidTr="00A26410">
        <w:trPr>
          <w:cantSplit/>
          <w:tblHeader/>
        </w:trPr>
        <w:tc>
          <w:tcPr>
            <w:tcW w:w="739" w:type="dxa"/>
            <w:tcMar>
              <w:left w:w="-15" w:type="dxa"/>
            </w:tcMar>
            <w:vAlign w:val="center"/>
          </w:tcPr>
          <w:p w14:paraId="4179E354" w14:textId="77777777" w:rsidR="00EB5EEF" w:rsidRPr="00EB5EEF" w:rsidRDefault="00EB5EEF" w:rsidP="00EB5EEF">
            <w:pPr>
              <w:keepNext/>
              <w:spacing w:before="100" w:beforeAutospacing="1" w:after="100" w:afterAutospacing="1" w:line="200" w:lineRule="atLeast"/>
              <w:jc w:val="center"/>
              <w:rPr>
                <w:rFonts w:ascii="Arial" w:hAnsi="Arial" w:cs="Arial"/>
                <w:b/>
                <w:bCs/>
                <w:sz w:val="18"/>
                <w:szCs w:val="18"/>
              </w:rPr>
            </w:pPr>
            <w:r w:rsidRPr="00EB5EEF">
              <w:rPr>
                <w:rFonts w:ascii="Arial" w:hAnsi="Arial" w:cs="Arial"/>
                <w:b/>
                <w:bCs/>
                <w:sz w:val="18"/>
                <w:szCs w:val="18"/>
              </w:rPr>
              <w:lastRenderedPageBreak/>
              <w:t>#</w:t>
            </w:r>
          </w:p>
        </w:tc>
        <w:tc>
          <w:tcPr>
            <w:tcW w:w="4329" w:type="dxa"/>
            <w:tcMar>
              <w:left w:w="-15" w:type="dxa"/>
            </w:tcMar>
            <w:vAlign w:val="center"/>
          </w:tcPr>
          <w:p w14:paraId="7C12F0A4" w14:textId="77777777" w:rsidR="00EB5EEF" w:rsidRPr="00EB5EEF" w:rsidRDefault="00EB5EEF" w:rsidP="00EB5EEF">
            <w:pPr>
              <w:numPr>
                <w:ilvl w:val="0"/>
                <w:numId w:val="35"/>
              </w:numPr>
              <w:spacing w:before="0" w:after="0" w:line="240" w:lineRule="auto"/>
              <w:jc w:val="center"/>
              <w:rPr>
                <w:rFonts w:ascii="Arial" w:hAnsi="Arial" w:cs="Arial"/>
                <w:b/>
                <w:bCs/>
                <w:sz w:val="18"/>
                <w:szCs w:val="18"/>
              </w:rPr>
            </w:pPr>
            <w:r w:rsidRPr="00EB5EEF">
              <w:rPr>
                <w:rFonts w:ascii="Arial" w:hAnsi="Arial" w:cs="Arial"/>
                <w:b/>
                <w:bCs/>
                <w:sz w:val="18"/>
                <w:szCs w:val="18"/>
              </w:rPr>
              <w:t>Answers</w:t>
            </w:r>
          </w:p>
        </w:tc>
        <w:tc>
          <w:tcPr>
            <w:tcW w:w="4194" w:type="dxa"/>
            <w:tcMar>
              <w:left w:w="-15" w:type="dxa"/>
            </w:tcMar>
            <w:vAlign w:val="center"/>
          </w:tcPr>
          <w:p w14:paraId="7DA6CFB1" w14:textId="77777777" w:rsidR="00EB5EEF" w:rsidRPr="00EB5EEF" w:rsidRDefault="00EB5EEF" w:rsidP="00EB5EEF">
            <w:pPr>
              <w:keepNext/>
              <w:spacing w:before="100" w:beforeAutospacing="1" w:after="100" w:afterAutospacing="1" w:line="200" w:lineRule="atLeast"/>
              <w:jc w:val="center"/>
              <w:rPr>
                <w:rFonts w:ascii="Arial" w:hAnsi="Arial" w:cs="Arial"/>
                <w:b/>
                <w:bCs/>
                <w:sz w:val="18"/>
                <w:szCs w:val="18"/>
              </w:rPr>
            </w:pPr>
            <w:r w:rsidRPr="00EB5EEF">
              <w:rPr>
                <w:rFonts w:ascii="Arial" w:hAnsi="Arial" w:cs="Arial"/>
                <w:b/>
                <w:bCs/>
                <w:sz w:val="18"/>
                <w:szCs w:val="18"/>
              </w:rPr>
              <w:t>Hints/Feedback</w:t>
            </w:r>
          </w:p>
        </w:tc>
        <w:tc>
          <w:tcPr>
            <w:tcW w:w="744" w:type="dxa"/>
            <w:tcMar>
              <w:left w:w="-15" w:type="dxa"/>
            </w:tcMar>
            <w:vAlign w:val="center"/>
          </w:tcPr>
          <w:p w14:paraId="037AACEB" w14:textId="77777777" w:rsidR="00EB5EEF" w:rsidRPr="00EB5EEF" w:rsidRDefault="00EB5EEF" w:rsidP="00EB5EEF">
            <w:pPr>
              <w:keepNext/>
              <w:spacing w:before="100" w:beforeAutospacing="1" w:after="100" w:afterAutospacing="1" w:line="200" w:lineRule="atLeast"/>
              <w:jc w:val="center"/>
              <w:rPr>
                <w:rFonts w:ascii="Arial" w:hAnsi="Arial" w:cs="Arial"/>
                <w:b/>
                <w:bCs/>
                <w:sz w:val="18"/>
                <w:szCs w:val="18"/>
              </w:rPr>
            </w:pPr>
            <w:r w:rsidRPr="00EB5EEF">
              <w:rPr>
                <w:rFonts w:ascii="Arial" w:hAnsi="Arial" w:cs="Arial"/>
                <w:b/>
                <w:bCs/>
                <w:sz w:val="18"/>
                <w:szCs w:val="18"/>
              </w:rPr>
              <w:t>Grade</w:t>
            </w:r>
          </w:p>
        </w:tc>
      </w:tr>
      <w:tr w:rsidR="00EB5EEF" w:rsidRPr="00EB5EEF" w14:paraId="68551ECC" w14:textId="77777777" w:rsidTr="00A26410">
        <w:trPr>
          <w:cantSplit/>
        </w:trPr>
        <w:tc>
          <w:tcPr>
            <w:tcW w:w="739" w:type="dxa"/>
            <w:tcMar>
              <w:left w:w="-15" w:type="dxa"/>
            </w:tcMar>
            <w:vAlign w:val="center"/>
          </w:tcPr>
          <w:p w14:paraId="3A30D266" w14:textId="77777777" w:rsidR="00EB5EEF" w:rsidRPr="00EB5EEF" w:rsidRDefault="00EB5EEF" w:rsidP="00EB5EEF">
            <w:pPr>
              <w:keepNext/>
              <w:numPr>
                <w:ilvl w:val="1"/>
                <w:numId w:val="35"/>
              </w:numPr>
              <w:tabs>
                <w:tab w:val="left" w:pos="288"/>
              </w:tabs>
              <w:ind w:left="60" w:right="60" w:firstLine="0"/>
              <w:jc w:val="left"/>
              <w:rPr>
                <w:sz w:val="24"/>
                <w:szCs w:val="26"/>
              </w:rPr>
            </w:pPr>
            <w:r w:rsidRPr="00EB5EEF">
              <w:rPr>
                <w:sz w:val="24"/>
                <w:szCs w:val="26"/>
              </w:rPr>
              <w:t> </w:t>
            </w:r>
          </w:p>
        </w:tc>
        <w:tc>
          <w:tcPr>
            <w:tcW w:w="4329" w:type="dxa"/>
            <w:tcMar>
              <w:left w:w="-15" w:type="dxa"/>
            </w:tcMar>
            <w:vAlign w:val="center"/>
          </w:tcPr>
          <w:p w14:paraId="7E046AF1"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sz w:val="24"/>
                <w:szCs w:val="26"/>
              </w:rPr>
              <w:t>Tạo User và Password</w:t>
            </w:r>
          </w:p>
        </w:tc>
        <w:tc>
          <w:tcPr>
            <w:tcW w:w="4194" w:type="dxa"/>
            <w:tcMar>
              <w:left w:w="-15" w:type="dxa"/>
            </w:tcMar>
            <w:vAlign w:val="center"/>
          </w:tcPr>
          <w:p w14:paraId="0A87A23B" w14:textId="77777777" w:rsidR="00EB5EEF" w:rsidRPr="00EB5EEF" w:rsidRDefault="00EB5EEF" w:rsidP="00EB5EEF">
            <w:pPr>
              <w:spacing w:before="100" w:beforeAutospacing="1" w:after="100" w:afterAutospacing="1"/>
              <w:jc w:val="left"/>
              <w:rPr>
                <w:sz w:val="24"/>
                <w:szCs w:val="26"/>
              </w:rPr>
            </w:pPr>
            <w:r w:rsidRPr="00EB5EEF">
              <w:rPr>
                <w:sz w:val="24"/>
                <w:szCs w:val="26"/>
              </w:rPr>
              <w:t xml:space="preserve">  </w:t>
            </w:r>
          </w:p>
        </w:tc>
        <w:tc>
          <w:tcPr>
            <w:tcW w:w="744" w:type="dxa"/>
            <w:tcMar>
              <w:left w:w="-15" w:type="dxa"/>
            </w:tcMar>
            <w:vAlign w:val="center"/>
          </w:tcPr>
          <w:p w14:paraId="10675C85" w14:textId="77777777" w:rsidR="00EB5EEF" w:rsidRPr="00EB5EEF" w:rsidRDefault="00EB5EEF" w:rsidP="00EB5EEF">
            <w:pPr>
              <w:keepNext/>
              <w:spacing w:before="100" w:beforeAutospacing="1" w:after="100" w:afterAutospacing="1"/>
              <w:jc w:val="left"/>
              <w:rPr>
                <w:rFonts w:ascii="Arial" w:hAnsi="Arial" w:cs="Arial"/>
                <w:i/>
                <w:iCs/>
                <w:color w:val="0A4E83"/>
                <w:sz w:val="18"/>
                <w:szCs w:val="18"/>
              </w:rPr>
            </w:pPr>
            <w:r w:rsidRPr="00EB5EEF">
              <w:rPr>
                <w:i/>
                <w:iCs/>
                <w:color w:val="0A4E83"/>
                <w:sz w:val="24"/>
                <w:szCs w:val="26"/>
              </w:rPr>
              <w:t>100/2</w:t>
            </w:r>
          </w:p>
        </w:tc>
      </w:tr>
      <w:tr w:rsidR="00EB5EEF" w:rsidRPr="00EB5EEF" w14:paraId="07E221B4" w14:textId="77777777" w:rsidTr="00A26410">
        <w:trPr>
          <w:cantSplit/>
        </w:trPr>
        <w:tc>
          <w:tcPr>
            <w:tcW w:w="739" w:type="dxa"/>
            <w:tcMar>
              <w:left w:w="-15" w:type="dxa"/>
            </w:tcMar>
            <w:vAlign w:val="center"/>
          </w:tcPr>
          <w:p w14:paraId="248B7910" w14:textId="77777777" w:rsidR="00EB5EEF" w:rsidRPr="00EB5EEF" w:rsidRDefault="00EB5EEF" w:rsidP="00EB5EEF">
            <w:pPr>
              <w:keepNext/>
              <w:numPr>
                <w:ilvl w:val="1"/>
                <w:numId w:val="35"/>
              </w:numPr>
              <w:tabs>
                <w:tab w:val="left" w:pos="288"/>
              </w:tabs>
              <w:ind w:left="60" w:right="60" w:firstLine="0"/>
              <w:jc w:val="left"/>
              <w:rPr>
                <w:sz w:val="24"/>
                <w:szCs w:val="26"/>
              </w:rPr>
            </w:pPr>
            <w:r w:rsidRPr="00EB5EEF">
              <w:rPr>
                <w:sz w:val="24"/>
                <w:szCs w:val="26"/>
              </w:rPr>
              <w:t> </w:t>
            </w:r>
          </w:p>
        </w:tc>
        <w:tc>
          <w:tcPr>
            <w:tcW w:w="4329" w:type="dxa"/>
            <w:tcMar>
              <w:left w:w="-15" w:type="dxa"/>
            </w:tcMar>
            <w:vAlign w:val="center"/>
          </w:tcPr>
          <w:p w14:paraId="15B02572"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sz w:val="24"/>
                <w:szCs w:val="26"/>
              </w:rPr>
              <w:t>Phân quyền trên dữ liệu</w:t>
            </w:r>
          </w:p>
        </w:tc>
        <w:tc>
          <w:tcPr>
            <w:tcW w:w="4194" w:type="dxa"/>
            <w:tcMar>
              <w:left w:w="-15" w:type="dxa"/>
            </w:tcMar>
            <w:vAlign w:val="center"/>
          </w:tcPr>
          <w:p w14:paraId="21993698" w14:textId="77777777" w:rsidR="00EB5EEF" w:rsidRPr="00EB5EEF" w:rsidRDefault="00EB5EEF" w:rsidP="00EB5EEF">
            <w:pPr>
              <w:spacing w:before="100" w:beforeAutospacing="1" w:after="100" w:afterAutospacing="1"/>
              <w:jc w:val="left"/>
              <w:rPr>
                <w:sz w:val="24"/>
                <w:szCs w:val="26"/>
              </w:rPr>
            </w:pPr>
            <w:r w:rsidRPr="00EB5EEF">
              <w:rPr>
                <w:sz w:val="24"/>
                <w:szCs w:val="26"/>
              </w:rPr>
              <w:t xml:space="preserve">  </w:t>
            </w:r>
          </w:p>
        </w:tc>
        <w:tc>
          <w:tcPr>
            <w:tcW w:w="744" w:type="dxa"/>
            <w:tcMar>
              <w:left w:w="-15" w:type="dxa"/>
            </w:tcMar>
            <w:vAlign w:val="center"/>
          </w:tcPr>
          <w:p w14:paraId="0DD03732" w14:textId="77777777" w:rsidR="00EB5EEF" w:rsidRPr="00EB5EEF" w:rsidRDefault="00EB5EEF" w:rsidP="00EB5EEF">
            <w:pPr>
              <w:keepNext/>
              <w:spacing w:before="100" w:beforeAutospacing="1" w:after="100" w:afterAutospacing="1"/>
              <w:jc w:val="left"/>
              <w:rPr>
                <w:rFonts w:ascii="Arial" w:hAnsi="Arial" w:cs="Arial"/>
                <w:i/>
                <w:iCs/>
                <w:color w:val="0A4E83"/>
                <w:sz w:val="18"/>
                <w:szCs w:val="18"/>
              </w:rPr>
            </w:pPr>
            <w:r w:rsidRPr="00EB5EEF">
              <w:rPr>
                <w:i/>
                <w:iCs/>
                <w:color w:val="0A4E83"/>
                <w:sz w:val="24"/>
                <w:szCs w:val="26"/>
              </w:rPr>
              <w:t>100/2</w:t>
            </w:r>
          </w:p>
        </w:tc>
      </w:tr>
      <w:tr w:rsidR="00EB5EEF" w:rsidRPr="00EB5EEF" w14:paraId="73AD907D" w14:textId="77777777" w:rsidTr="00A26410">
        <w:trPr>
          <w:cantSplit/>
        </w:trPr>
        <w:tc>
          <w:tcPr>
            <w:tcW w:w="739" w:type="dxa"/>
            <w:tcMar>
              <w:left w:w="-15" w:type="dxa"/>
            </w:tcMar>
            <w:vAlign w:val="center"/>
          </w:tcPr>
          <w:p w14:paraId="0933B423" w14:textId="77777777" w:rsidR="00EB5EEF" w:rsidRPr="00EB5EEF" w:rsidRDefault="00EB5EEF" w:rsidP="00EB5EEF">
            <w:pPr>
              <w:keepNext/>
              <w:numPr>
                <w:ilvl w:val="1"/>
                <w:numId w:val="35"/>
              </w:numPr>
              <w:tabs>
                <w:tab w:val="left" w:pos="288"/>
              </w:tabs>
              <w:ind w:left="60" w:right="60" w:firstLine="0"/>
              <w:jc w:val="left"/>
              <w:rPr>
                <w:sz w:val="24"/>
                <w:szCs w:val="26"/>
              </w:rPr>
            </w:pPr>
            <w:r w:rsidRPr="00EB5EEF">
              <w:rPr>
                <w:sz w:val="24"/>
                <w:szCs w:val="26"/>
              </w:rPr>
              <w:t> </w:t>
            </w:r>
          </w:p>
        </w:tc>
        <w:tc>
          <w:tcPr>
            <w:tcW w:w="4329" w:type="dxa"/>
            <w:tcMar>
              <w:left w:w="-15" w:type="dxa"/>
            </w:tcMar>
            <w:vAlign w:val="center"/>
          </w:tcPr>
          <w:p w14:paraId="1F92499B"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sz w:val="24"/>
                <w:szCs w:val="26"/>
              </w:rPr>
              <w:t>Bật firewall, deny all</w:t>
            </w:r>
          </w:p>
        </w:tc>
        <w:tc>
          <w:tcPr>
            <w:tcW w:w="4194" w:type="dxa"/>
            <w:tcMar>
              <w:left w:w="-15" w:type="dxa"/>
            </w:tcMar>
            <w:vAlign w:val="center"/>
          </w:tcPr>
          <w:p w14:paraId="4A1E7D33" w14:textId="77777777" w:rsidR="00EB5EEF" w:rsidRPr="00EB5EEF" w:rsidRDefault="00EB5EEF" w:rsidP="00EB5EEF">
            <w:pPr>
              <w:spacing w:before="100" w:beforeAutospacing="1" w:after="100" w:afterAutospacing="1"/>
              <w:jc w:val="left"/>
              <w:rPr>
                <w:sz w:val="24"/>
                <w:szCs w:val="26"/>
              </w:rPr>
            </w:pPr>
            <w:r w:rsidRPr="00EB5EEF">
              <w:rPr>
                <w:sz w:val="24"/>
                <w:szCs w:val="26"/>
              </w:rPr>
              <w:t xml:space="preserve">  </w:t>
            </w:r>
          </w:p>
        </w:tc>
        <w:tc>
          <w:tcPr>
            <w:tcW w:w="744" w:type="dxa"/>
            <w:tcMar>
              <w:left w:w="-15" w:type="dxa"/>
            </w:tcMar>
            <w:vAlign w:val="center"/>
          </w:tcPr>
          <w:p w14:paraId="0EB5E8B8" w14:textId="77777777" w:rsidR="00EB5EEF" w:rsidRPr="00EB5EEF" w:rsidRDefault="00EB5EEF" w:rsidP="00EB5EEF">
            <w:pPr>
              <w:keepNext/>
              <w:spacing w:before="100" w:beforeAutospacing="1" w:after="100" w:afterAutospacing="1"/>
              <w:jc w:val="left"/>
              <w:rPr>
                <w:i/>
                <w:iCs/>
                <w:color w:val="0A4E83"/>
                <w:sz w:val="24"/>
                <w:szCs w:val="26"/>
              </w:rPr>
            </w:pPr>
            <w:r w:rsidRPr="00EB5EEF">
              <w:rPr>
                <w:i/>
                <w:iCs/>
                <w:color w:val="0A4E83"/>
                <w:sz w:val="24"/>
                <w:szCs w:val="26"/>
              </w:rPr>
              <w:t>-100</w:t>
            </w:r>
          </w:p>
        </w:tc>
      </w:tr>
      <w:tr w:rsidR="00EB5EEF" w:rsidRPr="00EB5EEF" w14:paraId="2E2AD369" w14:textId="77777777" w:rsidTr="00A26410">
        <w:trPr>
          <w:cantSplit/>
        </w:trPr>
        <w:tc>
          <w:tcPr>
            <w:tcW w:w="739" w:type="dxa"/>
            <w:tcMar>
              <w:left w:w="-15" w:type="dxa"/>
            </w:tcMar>
            <w:vAlign w:val="center"/>
          </w:tcPr>
          <w:p w14:paraId="648D0DB5" w14:textId="77777777" w:rsidR="00EB5EEF" w:rsidRPr="00EB5EEF" w:rsidRDefault="00EB5EEF" w:rsidP="00EB5EEF">
            <w:pPr>
              <w:keepNext/>
              <w:numPr>
                <w:ilvl w:val="1"/>
                <w:numId w:val="35"/>
              </w:numPr>
              <w:tabs>
                <w:tab w:val="left" w:pos="288"/>
              </w:tabs>
              <w:ind w:left="60" w:right="60" w:firstLine="0"/>
              <w:jc w:val="left"/>
              <w:rPr>
                <w:sz w:val="24"/>
                <w:szCs w:val="26"/>
              </w:rPr>
            </w:pPr>
            <w:r w:rsidRPr="00EB5EEF">
              <w:rPr>
                <w:sz w:val="24"/>
                <w:szCs w:val="26"/>
              </w:rPr>
              <w:t> </w:t>
            </w:r>
          </w:p>
        </w:tc>
        <w:tc>
          <w:tcPr>
            <w:tcW w:w="4329" w:type="dxa"/>
            <w:tcMar>
              <w:left w:w="-15" w:type="dxa"/>
            </w:tcMar>
            <w:vAlign w:val="center"/>
          </w:tcPr>
          <w:p w14:paraId="1253D42A"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sz w:val="24"/>
                <w:szCs w:val="26"/>
              </w:rPr>
              <w:t>Không kết nối vào mạng</w:t>
            </w:r>
          </w:p>
        </w:tc>
        <w:tc>
          <w:tcPr>
            <w:tcW w:w="4194" w:type="dxa"/>
            <w:tcMar>
              <w:left w:w="-15" w:type="dxa"/>
            </w:tcMar>
            <w:vAlign w:val="center"/>
          </w:tcPr>
          <w:p w14:paraId="34FF08F4" w14:textId="77777777" w:rsidR="00EB5EEF" w:rsidRPr="00EB5EEF" w:rsidRDefault="00EB5EEF" w:rsidP="00EB5EEF">
            <w:pPr>
              <w:spacing w:before="100" w:beforeAutospacing="1" w:after="100" w:afterAutospacing="1"/>
              <w:jc w:val="left"/>
              <w:rPr>
                <w:sz w:val="24"/>
                <w:szCs w:val="26"/>
              </w:rPr>
            </w:pPr>
          </w:p>
        </w:tc>
        <w:tc>
          <w:tcPr>
            <w:tcW w:w="744" w:type="dxa"/>
            <w:tcMar>
              <w:left w:w="-15" w:type="dxa"/>
            </w:tcMar>
            <w:vAlign w:val="center"/>
          </w:tcPr>
          <w:p w14:paraId="37074D3C" w14:textId="77777777" w:rsidR="00EB5EEF" w:rsidRPr="00EB5EEF" w:rsidRDefault="00EB5EEF" w:rsidP="00EB5EEF">
            <w:pPr>
              <w:keepNext/>
              <w:spacing w:before="100" w:beforeAutospacing="1" w:after="100" w:afterAutospacing="1"/>
              <w:jc w:val="left"/>
              <w:rPr>
                <w:rFonts w:ascii="Arial" w:hAnsi="Arial" w:cs="Arial"/>
                <w:i/>
                <w:iCs/>
                <w:color w:val="0A4E83"/>
                <w:sz w:val="18"/>
                <w:szCs w:val="18"/>
              </w:rPr>
            </w:pPr>
            <w:r w:rsidRPr="00EB5EEF">
              <w:rPr>
                <w:i/>
                <w:iCs/>
                <w:color w:val="0A4E83"/>
                <w:sz w:val="24"/>
                <w:szCs w:val="26"/>
              </w:rPr>
              <w:t>-100</w:t>
            </w:r>
          </w:p>
        </w:tc>
      </w:tr>
      <w:tr w:rsidR="00EB5EEF" w:rsidRPr="00EB5EEF" w14:paraId="34CB5B51" w14:textId="77777777" w:rsidTr="00A26410">
        <w:trPr>
          <w:cantSplit/>
        </w:trPr>
        <w:tc>
          <w:tcPr>
            <w:tcW w:w="739" w:type="dxa"/>
            <w:tcMar>
              <w:left w:w="-15" w:type="dxa"/>
            </w:tcMar>
            <w:vAlign w:val="center"/>
          </w:tcPr>
          <w:p w14:paraId="3BFD2A1A"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4329" w:type="dxa"/>
            <w:tcMar>
              <w:left w:w="-15" w:type="dxa"/>
            </w:tcMar>
            <w:vAlign w:val="center"/>
          </w:tcPr>
          <w:p w14:paraId="7A4501CE" w14:textId="77777777" w:rsidR="00EB5EEF" w:rsidRPr="00EB5EEF" w:rsidRDefault="00EB5EEF" w:rsidP="00EB5EEF">
            <w:pPr>
              <w:keepNext/>
              <w:spacing w:before="100" w:beforeAutospacing="1" w:after="100" w:afterAutospacing="1" w:line="200" w:lineRule="atLeast"/>
              <w:jc w:val="left"/>
              <w:rPr>
                <w:rFonts w:ascii="Arial" w:hAnsi="Arial" w:cs="Arial"/>
                <w:b/>
                <w:bCs/>
                <w:sz w:val="18"/>
                <w:szCs w:val="18"/>
              </w:rPr>
            </w:pPr>
            <w:r w:rsidRPr="00EB5EEF">
              <w:rPr>
                <w:rFonts w:ascii="Arial" w:hAnsi="Arial" w:cs="Arial"/>
                <w:b/>
                <w:bCs/>
                <w:sz w:val="18"/>
                <w:szCs w:val="18"/>
              </w:rPr>
              <w:t>Correct Feedback:</w:t>
            </w:r>
          </w:p>
        </w:tc>
        <w:tc>
          <w:tcPr>
            <w:tcW w:w="4194" w:type="dxa"/>
            <w:tcMar>
              <w:left w:w="-15" w:type="dxa"/>
            </w:tcMar>
            <w:vAlign w:val="center"/>
          </w:tcPr>
          <w:p w14:paraId="44633E49"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744" w:type="dxa"/>
            <w:tcMar>
              <w:left w:w="-15" w:type="dxa"/>
            </w:tcMar>
            <w:vAlign w:val="center"/>
          </w:tcPr>
          <w:p w14:paraId="2E595980"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r>
      <w:tr w:rsidR="00EB5EEF" w:rsidRPr="00EB5EEF" w14:paraId="581307DB" w14:textId="77777777" w:rsidTr="00A26410">
        <w:trPr>
          <w:cantSplit/>
        </w:trPr>
        <w:tc>
          <w:tcPr>
            <w:tcW w:w="739" w:type="dxa"/>
            <w:tcMar>
              <w:left w:w="-15" w:type="dxa"/>
            </w:tcMar>
            <w:vAlign w:val="center"/>
          </w:tcPr>
          <w:p w14:paraId="787B07C4"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4329" w:type="dxa"/>
            <w:tcMar>
              <w:left w:w="-15" w:type="dxa"/>
            </w:tcMar>
            <w:vAlign w:val="center"/>
          </w:tcPr>
          <w:p w14:paraId="22E5E623" w14:textId="77777777" w:rsidR="00EB5EEF" w:rsidRPr="00EB5EEF" w:rsidRDefault="00EB5EEF" w:rsidP="00EB5EEF">
            <w:pPr>
              <w:keepNext/>
              <w:spacing w:before="100" w:beforeAutospacing="1" w:after="100" w:afterAutospacing="1" w:line="200" w:lineRule="atLeast"/>
              <w:jc w:val="left"/>
              <w:rPr>
                <w:rFonts w:ascii="Arial" w:hAnsi="Arial" w:cs="Arial"/>
                <w:b/>
                <w:bCs/>
                <w:sz w:val="18"/>
                <w:szCs w:val="18"/>
              </w:rPr>
            </w:pPr>
            <w:r w:rsidRPr="00EB5EEF">
              <w:rPr>
                <w:rFonts w:ascii="Arial" w:hAnsi="Arial" w:cs="Arial"/>
                <w:b/>
                <w:bCs/>
                <w:sz w:val="18"/>
                <w:szCs w:val="18"/>
              </w:rPr>
              <w:t>Incorrect Feedback:</w:t>
            </w:r>
          </w:p>
        </w:tc>
        <w:tc>
          <w:tcPr>
            <w:tcW w:w="4194" w:type="dxa"/>
            <w:tcMar>
              <w:left w:w="-15" w:type="dxa"/>
            </w:tcMar>
            <w:vAlign w:val="center"/>
          </w:tcPr>
          <w:p w14:paraId="68BA90F9"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744" w:type="dxa"/>
            <w:tcMar>
              <w:left w:w="-15" w:type="dxa"/>
            </w:tcMar>
            <w:vAlign w:val="center"/>
          </w:tcPr>
          <w:p w14:paraId="58588C81"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r>
      <w:tr w:rsidR="00EB5EEF" w:rsidRPr="00EB5EEF" w14:paraId="0C498918" w14:textId="77777777" w:rsidTr="00A26410">
        <w:trPr>
          <w:cantSplit/>
        </w:trPr>
        <w:tc>
          <w:tcPr>
            <w:tcW w:w="739" w:type="dxa"/>
            <w:tcMar>
              <w:left w:w="-15" w:type="dxa"/>
            </w:tcMar>
            <w:vAlign w:val="center"/>
          </w:tcPr>
          <w:p w14:paraId="6D2131F9"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4329" w:type="dxa"/>
            <w:tcMar>
              <w:left w:w="-15" w:type="dxa"/>
            </w:tcMar>
            <w:vAlign w:val="center"/>
          </w:tcPr>
          <w:p w14:paraId="2D87205C" w14:textId="77777777" w:rsidR="00EB5EEF" w:rsidRPr="00EB5EEF" w:rsidRDefault="00EB5EEF" w:rsidP="00EB5EEF">
            <w:pPr>
              <w:keepNext/>
              <w:spacing w:before="100" w:beforeAutospacing="1" w:after="100" w:afterAutospacing="1" w:line="200" w:lineRule="atLeast"/>
              <w:jc w:val="left"/>
              <w:rPr>
                <w:rFonts w:ascii="Arial" w:hAnsi="Arial" w:cs="Arial"/>
                <w:b/>
                <w:bCs/>
                <w:sz w:val="18"/>
                <w:szCs w:val="18"/>
              </w:rPr>
            </w:pPr>
            <w:r w:rsidRPr="00EB5EEF">
              <w:rPr>
                <w:rFonts w:ascii="Arial" w:hAnsi="Arial" w:cs="Arial"/>
                <w:b/>
                <w:bCs/>
                <w:sz w:val="18"/>
                <w:szCs w:val="18"/>
              </w:rPr>
              <w:t>Partially Correct Feedback:</w:t>
            </w:r>
          </w:p>
        </w:tc>
        <w:tc>
          <w:tcPr>
            <w:tcW w:w="4194" w:type="dxa"/>
            <w:tcMar>
              <w:left w:w="-15" w:type="dxa"/>
            </w:tcMar>
            <w:vAlign w:val="center"/>
          </w:tcPr>
          <w:p w14:paraId="33F1297D"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744" w:type="dxa"/>
            <w:tcMar>
              <w:left w:w="-15" w:type="dxa"/>
            </w:tcMar>
            <w:vAlign w:val="center"/>
          </w:tcPr>
          <w:p w14:paraId="45D15F80"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r>
      <w:tr w:rsidR="00EB5EEF" w:rsidRPr="00EB5EEF" w14:paraId="7E326B3E" w14:textId="77777777" w:rsidTr="00A26410">
        <w:trPr>
          <w:cantSplit/>
        </w:trPr>
        <w:tc>
          <w:tcPr>
            <w:tcW w:w="739" w:type="dxa"/>
            <w:tcMar>
              <w:left w:w="-15" w:type="dxa"/>
            </w:tcMar>
            <w:vAlign w:val="center"/>
          </w:tcPr>
          <w:p w14:paraId="7C1D1E27"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4329" w:type="dxa"/>
            <w:tcMar>
              <w:left w:w="-15" w:type="dxa"/>
            </w:tcMar>
            <w:vAlign w:val="center"/>
          </w:tcPr>
          <w:p w14:paraId="041AC677" w14:textId="77777777" w:rsidR="00EB5EEF" w:rsidRPr="00EB5EEF" w:rsidRDefault="00EB5EEF" w:rsidP="00EB5EEF">
            <w:pPr>
              <w:keepNext/>
              <w:spacing w:before="100" w:beforeAutospacing="1" w:after="100" w:afterAutospacing="1" w:line="200" w:lineRule="atLeast"/>
              <w:jc w:val="left"/>
              <w:rPr>
                <w:rFonts w:ascii="Arial" w:hAnsi="Arial" w:cs="Arial"/>
                <w:b/>
                <w:bCs/>
                <w:sz w:val="18"/>
                <w:szCs w:val="18"/>
              </w:rPr>
            </w:pPr>
            <w:r w:rsidRPr="00EB5EEF">
              <w:rPr>
                <w:rFonts w:ascii="Arial" w:hAnsi="Arial" w:cs="Arial"/>
                <w:b/>
                <w:bCs/>
                <w:sz w:val="18"/>
                <w:szCs w:val="18"/>
              </w:rPr>
              <w:t>General Feedback:</w:t>
            </w:r>
          </w:p>
        </w:tc>
        <w:tc>
          <w:tcPr>
            <w:tcW w:w="4194" w:type="dxa"/>
            <w:tcMar>
              <w:left w:w="-15" w:type="dxa"/>
            </w:tcMar>
            <w:vAlign w:val="center"/>
          </w:tcPr>
          <w:p w14:paraId="123C864B"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744" w:type="dxa"/>
            <w:tcMar>
              <w:left w:w="-15" w:type="dxa"/>
            </w:tcMar>
            <w:vAlign w:val="center"/>
          </w:tcPr>
          <w:p w14:paraId="36F8B487"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r>
      <w:tr w:rsidR="00EB5EEF" w:rsidRPr="00EB5EEF" w14:paraId="1D9F2330" w14:textId="77777777" w:rsidTr="00A26410">
        <w:trPr>
          <w:cantSplit/>
        </w:trPr>
        <w:tc>
          <w:tcPr>
            <w:tcW w:w="9262" w:type="dxa"/>
            <w:gridSpan w:val="3"/>
            <w:tcMar>
              <w:left w:w="-15" w:type="dxa"/>
            </w:tcMar>
            <w:vAlign w:val="center"/>
          </w:tcPr>
          <w:p w14:paraId="6F491F4F" w14:textId="77777777" w:rsidR="00EB5EEF" w:rsidRPr="00EB5EEF" w:rsidRDefault="00EB5EEF" w:rsidP="00EB5EEF">
            <w:pPr>
              <w:keepNext/>
              <w:spacing w:before="20" w:after="40" w:line="240" w:lineRule="auto"/>
              <w:ind w:left="40" w:right="144"/>
              <w:jc w:val="left"/>
              <w:rPr>
                <w:rFonts w:ascii="Arial" w:hAnsi="Arial" w:cs="Arial"/>
                <w:sz w:val="18"/>
                <w:szCs w:val="18"/>
              </w:rPr>
            </w:pPr>
            <w:r w:rsidRPr="00EB5EEF">
              <w:rPr>
                <w:rFonts w:ascii="Arial" w:hAnsi="Arial" w:cs="Arial"/>
                <w:i/>
                <w:iCs/>
                <w:sz w:val="18"/>
                <w:szCs w:val="18"/>
              </w:rPr>
              <w:t>Enter two right and two wrong answers.</w:t>
            </w:r>
          </w:p>
        </w:tc>
        <w:tc>
          <w:tcPr>
            <w:tcW w:w="744" w:type="dxa"/>
            <w:tcMar>
              <w:left w:w="-15" w:type="dxa"/>
            </w:tcMar>
            <w:vAlign w:val="center"/>
          </w:tcPr>
          <w:p w14:paraId="63430837" w14:textId="77777777" w:rsidR="00EB5EEF" w:rsidRPr="00EB5EEF" w:rsidRDefault="00EB5EEF" w:rsidP="00EB5EEF">
            <w:r w:rsidRPr="00EB5EEF">
              <w:t> </w:t>
            </w:r>
          </w:p>
        </w:tc>
      </w:tr>
    </w:tbl>
    <w:p w14:paraId="7D15AFEA" w14:textId="77777777" w:rsidR="00FE5BA2" w:rsidRDefault="00FE5BA2" w:rsidP="00FE5BA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E5BA2" w14:paraId="13E09D2F"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40AAF26" w14:textId="77777777" w:rsidR="00FE5BA2" w:rsidRPr="00806C8C" w:rsidRDefault="00FE5BA2" w:rsidP="00FE5BA2">
            <w:pPr>
              <w:pStyle w:val="NormalWeb"/>
            </w:pPr>
            <w:r w:rsidRPr="008A0466">
              <w:t xml:space="preserve">Anh/Chị </w:t>
            </w:r>
            <w:r>
              <w:t>hãy cho biết lệnh nào dùng</w:t>
            </w:r>
            <w:r w:rsidRPr="008A0466">
              <w:t xml:space="preserve"> </w:t>
            </w:r>
            <w:r>
              <w:t xml:space="preserve">để </w:t>
            </w:r>
            <w:r w:rsidRPr="00D939FD">
              <w:t>xác định đường đi từ nguồn tới đích của</w:t>
            </w:r>
            <w:r>
              <w:t xml:space="preserve"> một gói Giao thức mạng từ cửa sổ CMD của HĐH Windows</w:t>
            </w:r>
          </w:p>
        </w:tc>
        <w:tc>
          <w:tcPr>
            <w:tcW w:w="770" w:type="dxa"/>
            <w:tcBorders>
              <w:top w:val="outset" w:sz="6" w:space="0" w:color="auto"/>
              <w:left w:val="outset" w:sz="6" w:space="0" w:color="auto"/>
              <w:bottom w:val="outset" w:sz="6" w:space="0" w:color="auto"/>
              <w:right w:val="outset" w:sz="6" w:space="0" w:color="auto"/>
            </w:tcBorders>
            <w:vAlign w:val="center"/>
            <w:hideMark/>
          </w:tcPr>
          <w:p w14:paraId="68EE2A7B" w14:textId="77777777" w:rsidR="00FE5BA2" w:rsidRPr="00BE43E9" w:rsidRDefault="00FE5BA2" w:rsidP="00FE5BA2">
            <w:pPr>
              <w:pStyle w:val="QFType"/>
            </w:pPr>
            <w:r>
              <w:t>MC</w:t>
            </w:r>
          </w:p>
        </w:tc>
      </w:tr>
      <w:tr w:rsidR="00FE5BA2" w14:paraId="42848EA2"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AFAC827" w14:textId="77777777" w:rsidR="00FE5BA2" w:rsidRPr="00BE43E9" w:rsidRDefault="00FE5BA2" w:rsidP="00FE5BA2">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1DD3CDB" w14:textId="77777777" w:rsidR="00FE5BA2" w:rsidRPr="00BE43E9" w:rsidRDefault="00FE5BA2" w:rsidP="00FE5BA2">
            <w:pPr>
              <w:pStyle w:val="QFOptionReset"/>
              <w:ind w:left="72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F74A2B5" w14:textId="77777777" w:rsidR="00FE5BA2" w:rsidRPr="00BE43E9" w:rsidRDefault="00FE5BA2" w:rsidP="00FE5BA2">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892CB0D" w14:textId="77777777" w:rsidR="00FE5BA2" w:rsidRPr="00BE43E9" w:rsidRDefault="00FE5BA2" w:rsidP="00FE5BA2">
            <w:pPr>
              <w:pStyle w:val="TableHead"/>
            </w:pPr>
            <w:r>
              <w:t>Grade</w:t>
            </w:r>
          </w:p>
        </w:tc>
      </w:tr>
      <w:tr w:rsidR="00FE5BA2" w:rsidRPr="00975917" w14:paraId="295C746A"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260BFAE" w14:textId="77777777" w:rsidR="00FE5BA2" w:rsidRPr="00975917" w:rsidRDefault="00FE5BA2" w:rsidP="00FE5BA2">
            <w:pPr>
              <w:pStyle w:val="QFOption"/>
              <w:ind w:hanging="3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4A66675" w14:textId="77777777" w:rsidR="00FE5BA2" w:rsidRPr="00975917" w:rsidRDefault="00FE5BA2" w:rsidP="00FE5BA2">
            <w:pPr>
              <w:pStyle w:val="Cell"/>
              <w:rPr>
                <w:rFonts w:ascii="Times New Roman" w:hAnsi="Times New Roman" w:cs="Times New Roman"/>
                <w:sz w:val="24"/>
                <w:szCs w:val="26"/>
              </w:rPr>
            </w:pPr>
            <w:r>
              <w:rPr>
                <w:rFonts w:ascii="Times New Roman" w:hAnsi="Times New Roman" w:cs="Times New Roman"/>
                <w:sz w:val="24"/>
                <w:szCs w:val="26"/>
              </w:rPr>
              <w:t>ping</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EB54DDF" w14:textId="77777777" w:rsidR="00FE5BA2" w:rsidRPr="00975917" w:rsidRDefault="00FE5BA2" w:rsidP="00FE5BA2">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C796D22" w14:textId="77777777" w:rsidR="00FE5BA2" w:rsidRPr="00975917" w:rsidRDefault="00FE5BA2" w:rsidP="00FE5BA2">
            <w:pPr>
              <w:pStyle w:val="QFGrade"/>
              <w:rPr>
                <w:rFonts w:ascii="Times New Roman" w:hAnsi="Times New Roman" w:cs="Times New Roman"/>
                <w:sz w:val="24"/>
                <w:szCs w:val="26"/>
              </w:rPr>
            </w:pPr>
            <w:r>
              <w:rPr>
                <w:rFonts w:ascii="Times New Roman" w:hAnsi="Times New Roman" w:cs="Times New Roman"/>
                <w:sz w:val="24"/>
                <w:szCs w:val="26"/>
              </w:rPr>
              <w:t>0</w:t>
            </w:r>
          </w:p>
        </w:tc>
      </w:tr>
      <w:tr w:rsidR="00FE5BA2" w:rsidRPr="00975917" w14:paraId="311F59D0"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AEACFC9" w14:textId="77777777" w:rsidR="00FE5BA2" w:rsidRPr="00975917" w:rsidRDefault="00FE5BA2" w:rsidP="00FE5BA2">
            <w:pPr>
              <w:pStyle w:val="QFOption"/>
              <w:ind w:hanging="3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D324495" w14:textId="77777777" w:rsidR="00FE5BA2" w:rsidRPr="00975917" w:rsidRDefault="00FE5BA2" w:rsidP="00FE5BA2">
            <w:pPr>
              <w:pStyle w:val="Cell"/>
              <w:rPr>
                <w:rFonts w:ascii="Times New Roman" w:hAnsi="Times New Roman" w:cs="Times New Roman"/>
                <w:sz w:val="24"/>
                <w:szCs w:val="26"/>
              </w:rPr>
            </w:pPr>
            <w:r>
              <w:rPr>
                <w:rFonts w:ascii="Times New Roman" w:hAnsi="Times New Roman" w:cs="Times New Roman"/>
                <w:sz w:val="24"/>
                <w:szCs w:val="26"/>
              </w:rPr>
              <w:t>print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C7DFDEB" w14:textId="77777777" w:rsidR="00FE5BA2" w:rsidRPr="00975917" w:rsidRDefault="00FE5BA2" w:rsidP="00FE5BA2">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882E887" w14:textId="77777777" w:rsidR="00FE5BA2" w:rsidRPr="00975917" w:rsidRDefault="00FE5BA2" w:rsidP="00FE5BA2">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FE5BA2" w:rsidRPr="00975917" w14:paraId="4AD63337"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AC54114" w14:textId="77777777" w:rsidR="00FE5BA2" w:rsidRPr="00975917" w:rsidRDefault="00FE5BA2" w:rsidP="00FE5BA2">
            <w:pPr>
              <w:pStyle w:val="QFOption"/>
              <w:ind w:hanging="3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C5E5ECE" w14:textId="77777777" w:rsidR="00FE5BA2" w:rsidRPr="00975917" w:rsidRDefault="00FE5BA2" w:rsidP="00FE5BA2">
            <w:pPr>
              <w:pStyle w:val="Cell"/>
              <w:rPr>
                <w:rFonts w:ascii="Times New Roman" w:hAnsi="Times New Roman" w:cs="Times New Roman"/>
                <w:sz w:val="24"/>
                <w:szCs w:val="26"/>
              </w:rPr>
            </w:pPr>
            <w:r>
              <w:rPr>
                <w:rFonts w:ascii="Times New Roman" w:hAnsi="Times New Roman" w:cs="Times New Roman"/>
                <w:color w:val="000000"/>
                <w:sz w:val="24"/>
                <w:szCs w:val="26"/>
              </w:rPr>
              <w:t>ifconfig</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B67C3B3" w14:textId="77777777" w:rsidR="00FE5BA2" w:rsidRPr="00975917" w:rsidRDefault="00FE5BA2" w:rsidP="00FE5BA2">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6CB9315" w14:textId="77777777" w:rsidR="00FE5BA2" w:rsidRPr="00975917" w:rsidRDefault="00FE5BA2" w:rsidP="00FE5BA2">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FE5BA2" w:rsidRPr="00975917" w14:paraId="456E2E18"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677B3BA" w14:textId="77777777" w:rsidR="00FE5BA2" w:rsidRPr="00975917" w:rsidRDefault="00FE5BA2" w:rsidP="00FE5BA2">
            <w:pPr>
              <w:pStyle w:val="QFOption"/>
              <w:ind w:hanging="3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936ABE2" w14:textId="77777777" w:rsidR="00FE5BA2" w:rsidRPr="00975917" w:rsidRDefault="00FE5BA2" w:rsidP="00FE5BA2">
            <w:pPr>
              <w:pStyle w:val="Cell"/>
              <w:rPr>
                <w:rFonts w:ascii="Times New Roman" w:hAnsi="Times New Roman" w:cs="Times New Roman"/>
                <w:sz w:val="24"/>
                <w:szCs w:val="26"/>
              </w:rPr>
            </w:pPr>
            <w:r w:rsidRPr="00D939FD">
              <w:rPr>
                <w:rFonts w:ascii="Times New Roman" w:hAnsi="Times New Roman" w:cs="Times New Roman"/>
                <w:sz w:val="24"/>
                <w:szCs w:val="26"/>
              </w:rPr>
              <w:t>tracert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16CB141" w14:textId="77777777" w:rsidR="00FE5BA2" w:rsidRPr="00975917" w:rsidRDefault="00FE5BA2" w:rsidP="00FE5BA2">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1D8CE47" w14:textId="77777777" w:rsidR="00FE5BA2" w:rsidRPr="00975917" w:rsidRDefault="00FE5BA2" w:rsidP="00FE5BA2">
            <w:pPr>
              <w:pStyle w:val="QFGrade"/>
              <w:rPr>
                <w:rFonts w:ascii="Times New Roman" w:hAnsi="Times New Roman" w:cs="Times New Roman"/>
                <w:sz w:val="24"/>
                <w:szCs w:val="26"/>
              </w:rPr>
            </w:pPr>
            <w:r>
              <w:rPr>
                <w:rFonts w:ascii="Times New Roman" w:hAnsi="Times New Roman" w:cs="Times New Roman"/>
                <w:sz w:val="24"/>
                <w:szCs w:val="26"/>
              </w:rPr>
              <w:t>100</w:t>
            </w:r>
          </w:p>
        </w:tc>
      </w:tr>
      <w:tr w:rsidR="00FE5BA2" w14:paraId="73E56A00"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EEB2051" w14:textId="77777777" w:rsidR="00FE5BA2" w:rsidRPr="00806C8C" w:rsidRDefault="00FE5BA2" w:rsidP="00FE5BA2">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D4395DA" w14:textId="77777777" w:rsidR="00FE5BA2" w:rsidRPr="00BE43E9" w:rsidRDefault="00FE5BA2" w:rsidP="00FE5BA2">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4D8782D" w14:textId="77777777" w:rsidR="00FE5BA2" w:rsidRPr="00806C8C" w:rsidRDefault="00FE5BA2" w:rsidP="00FE5BA2">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F874817" w14:textId="77777777" w:rsidR="00FE5BA2" w:rsidRPr="00806C8C" w:rsidRDefault="00FE5BA2" w:rsidP="00FE5BA2">
            <w:pPr>
              <w:pStyle w:val="Cell"/>
            </w:pPr>
            <w:r w:rsidRPr="00806C8C">
              <w:t> </w:t>
            </w:r>
          </w:p>
        </w:tc>
      </w:tr>
      <w:tr w:rsidR="00FE5BA2" w14:paraId="665E546C"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320856D" w14:textId="77777777" w:rsidR="00FE5BA2" w:rsidRPr="00806C8C" w:rsidRDefault="00FE5BA2" w:rsidP="00FE5BA2">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1AB7127" w14:textId="77777777" w:rsidR="00FE5BA2" w:rsidRPr="00BE43E9" w:rsidRDefault="00FE5BA2" w:rsidP="00FE5BA2">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920B4BE" w14:textId="77777777" w:rsidR="00FE5BA2" w:rsidRPr="00806C8C" w:rsidRDefault="00FE5BA2" w:rsidP="00FE5BA2">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6C2B31E" w14:textId="77777777" w:rsidR="00FE5BA2" w:rsidRPr="00806C8C" w:rsidRDefault="00FE5BA2" w:rsidP="00FE5BA2">
            <w:pPr>
              <w:pStyle w:val="Cell"/>
            </w:pPr>
            <w:r w:rsidRPr="00806C8C">
              <w:t> </w:t>
            </w:r>
          </w:p>
        </w:tc>
      </w:tr>
      <w:tr w:rsidR="00FE5BA2" w14:paraId="4C30CBFA"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BD99ADC" w14:textId="77777777" w:rsidR="00FE5BA2" w:rsidRPr="00806C8C" w:rsidRDefault="00FE5BA2" w:rsidP="00FE5BA2">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616CBC6" w14:textId="77777777" w:rsidR="00FE5BA2" w:rsidRPr="00BE43E9" w:rsidRDefault="00FE5BA2" w:rsidP="00FE5BA2">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39473AC" w14:textId="77777777" w:rsidR="00FE5BA2" w:rsidRPr="00806C8C" w:rsidRDefault="00FE5BA2" w:rsidP="00FE5BA2">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1267A5B" w14:textId="77777777" w:rsidR="00FE5BA2" w:rsidRPr="00806C8C" w:rsidRDefault="00FE5BA2" w:rsidP="00FE5BA2">
            <w:pPr>
              <w:pStyle w:val="Cell"/>
            </w:pPr>
            <w:r w:rsidRPr="00806C8C">
              <w:t> </w:t>
            </w:r>
          </w:p>
        </w:tc>
      </w:tr>
      <w:tr w:rsidR="00FE5BA2" w14:paraId="43B6BE2F"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70E0446" w14:textId="77777777" w:rsidR="00FE5BA2" w:rsidRPr="00806C8C" w:rsidRDefault="00FE5BA2" w:rsidP="00FE5BA2">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3FC6ABB9" w14:textId="77777777" w:rsidR="00FE5BA2" w:rsidRPr="00806C8C" w:rsidRDefault="00FE5BA2" w:rsidP="00FE5BA2">
            <w:r w:rsidRPr="00806C8C">
              <w:t> </w:t>
            </w:r>
          </w:p>
        </w:tc>
      </w:tr>
    </w:tbl>
    <w:p w14:paraId="54AAF314" w14:textId="77777777" w:rsidR="00FE5BA2" w:rsidRDefault="00FE5BA2" w:rsidP="00EE3F26">
      <w:pPr>
        <w:rPr>
          <w:b/>
          <w:color w:val="FF0000"/>
          <w:sz w:val="26"/>
          <w:szCs w:val="26"/>
        </w:rPr>
      </w:pPr>
    </w:p>
    <w:p w14:paraId="3D3C3695" w14:textId="77777777" w:rsidR="00FE5BA2" w:rsidRDefault="00FE5BA2" w:rsidP="00FE5BA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E5BA2" w14:paraId="191DF0F6"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A06D6AF" w14:textId="77777777" w:rsidR="00FE5BA2" w:rsidRPr="00806C8C" w:rsidRDefault="00FE5BA2" w:rsidP="00FE5BA2">
            <w:pPr>
              <w:pStyle w:val="NormalWeb"/>
            </w:pPr>
            <w:r w:rsidRPr="008A0466">
              <w:t xml:space="preserve">Anh/Chị cho biết </w:t>
            </w:r>
            <w:r>
              <w:rPr>
                <w:sz w:val="26"/>
                <w:szCs w:val="26"/>
              </w:rPr>
              <w:t>trên HĐH Linux, lệnh nào để di chuyển đến thư mục cần đến</w:t>
            </w:r>
          </w:p>
        </w:tc>
        <w:tc>
          <w:tcPr>
            <w:tcW w:w="770" w:type="dxa"/>
            <w:tcBorders>
              <w:top w:val="outset" w:sz="6" w:space="0" w:color="auto"/>
              <w:left w:val="outset" w:sz="6" w:space="0" w:color="auto"/>
              <w:bottom w:val="outset" w:sz="6" w:space="0" w:color="auto"/>
              <w:right w:val="outset" w:sz="6" w:space="0" w:color="auto"/>
            </w:tcBorders>
            <w:vAlign w:val="center"/>
            <w:hideMark/>
          </w:tcPr>
          <w:p w14:paraId="0366C847" w14:textId="77777777" w:rsidR="00FE5BA2" w:rsidRPr="00BE43E9" w:rsidRDefault="00FE5BA2" w:rsidP="00FE5BA2">
            <w:pPr>
              <w:pStyle w:val="QFType"/>
            </w:pPr>
            <w:r>
              <w:t>MC</w:t>
            </w:r>
          </w:p>
        </w:tc>
      </w:tr>
      <w:tr w:rsidR="00FE5BA2" w14:paraId="273208C1"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CB1C471" w14:textId="77777777" w:rsidR="00FE5BA2" w:rsidRPr="00BE43E9" w:rsidRDefault="00FE5BA2" w:rsidP="00FE5BA2">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AC9E9EF" w14:textId="77777777" w:rsidR="00FE5BA2" w:rsidRPr="00BE43E9" w:rsidRDefault="00FE5BA2" w:rsidP="00FE5BA2">
            <w:pPr>
              <w:pStyle w:val="QFOptionReset"/>
              <w:ind w:left="72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F204938" w14:textId="77777777" w:rsidR="00FE5BA2" w:rsidRPr="00BE43E9" w:rsidRDefault="00FE5BA2" w:rsidP="00FE5BA2">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4A5C98D" w14:textId="77777777" w:rsidR="00FE5BA2" w:rsidRPr="00BE43E9" w:rsidRDefault="00FE5BA2" w:rsidP="00FE5BA2">
            <w:pPr>
              <w:pStyle w:val="TableHead"/>
            </w:pPr>
            <w:r>
              <w:t>Grade</w:t>
            </w:r>
          </w:p>
        </w:tc>
      </w:tr>
      <w:tr w:rsidR="00FE5BA2" w:rsidRPr="00AA1629" w14:paraId="47E8150A"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586A87C" w14:textId="77777777" w:rsidR="00FE5BA2" w:rsidRPr="00AA1629" w:rsidRDefault="00FE5BA2" w:rsidP="00FE5BA2">
            <w:pPr>
              <w:pStyle w:val="QFOption"/>
              <w:ind w:hanging="36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9FA64C1" w14:textId="77777777" w:rsidR="00FE5BA2" w:rsidRPr="00AA1629" w:rsidRDefault="00FE5BA2" w:rsidP="00FE5BA2">
            <w:pPr>
              <w:pStyle w:val="Cell"/>
              <w:rPr>
                <w:sz w:val="24"/>
              </w:rPr>
            </w:pPr>
            <w:r>
              <w:rPr>
                <w:rFonts w:ascii="Times New Roman" w:hAnsi="Times New Roman" w:cs="Times New Roman"/>
                <w:sz w:val="24"/>
                <w:szCs w:val="26"/>
              </w:rPr>
              <w:t>cd</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5F8136E" w14:textId="77777777" w:rsidR="00FE5BA2" w:rsidRPr="00AA1629" w:rsidRDefault="00FE5BA2" w:rsidP="00FE5BA2">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90E6290" w14:textId="77777777" w:rsidR="00FE5BA2" w:rsidRPr="00AA1629" w:rsidRDefault="00FE5BA2" w:rsidP="00FE5BA2">
            <w:pPr>
              <w:pStyle w:val="QFGrade"/>
              <w:rPr>
                <w:sz w:val="24"/>
              </w:rPr>
            </w:pPr>
            <w:r>
              <w:rPr>
                <w:sz w:val="24"/>
              </w:rPr>
              <w:t>100</w:t>
            </w:r>
          </w:p>
        </w:tc>
      </w:tr>
      <w:tr w:rsidR="00FE5BA2" w:rsidRPr="00AA1629" w14:paraId="6B5F1904"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D7BFB99" w14:textId="77777777" w:rsidR="00FE5BA2" w:rsidRPr="00AA1629" w:rsidRDefault="00FE5BA2" w:rsidP="00FE5BA2">
            <w:pPr>
              <w:pStyle w:val="QFOption"/>
              <w:ind w:hanging="36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86FE3B1" w14:textId="77777777" w:rsidR="00FE5BA2" w:rsidRPr="00AA1629" w:rsidRDefault="00FE5BA2" w:rsidP="00FE5BA2">
            <w:pPr>
              <w:pStyle w:val="Cell"/>
              <w:rPr>
                <w:sz w:val="24"/>
              </w:rPr>
            </w:pPr>
            <w:r>
              <w:rPr>
                <w:rFonts w:ascii="Times New Roman" w:hAnsi="Times New Roman" w:cs="Times New Roman"/>
                <w:sz w:val="24"/>
                <w:szCs w:val="26"/>
              </w:rPr>
              <w:t>ls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77EBF3D" w14:textId="77777777" w:rsidR="00FE5BA2" w:rsidRPr="00AA1629" w:rsidRDefault="00FE5BA2" w:rsidP="00FE5BA2">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47B5B01" w14:textId="77777777" w:rsidR="00FE5BA2" w:rsidRPr="00AA1629" w:rsidRDefault="00FE5BA2" w:rsidP="00FE5BA2">
            <w:pPr>
              <w:pStyle w:val="QFGrade"/>
              <w:rPr>
                <w:color w:val="auto"/>
                <w:sz w:val="24"/>
              </w:rPr>
            </w:pPr>
            <w:r>
              <w:rPr>
                <w:sz w:val="24"/>
              </w:rPr>
              <w:t>0</w:t>
            </w:r>
          </w:p>
        </w:tc>
      </w:tr>
      <w:tr w:rsidR="00FE5BA2" w:rsidRPr="00AA1629" w14:paraId="2C7FC518"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A4F9E9F" w14:textId="77777777" w:rsidR="00FE5BA2" w:rsidRPr="00AA1629" w:rsidRDefault="00FE5BA2" w:rsidP="00FE5BA2">
            <w:pPr>
              <w:pStyle w:val="QFOption"/>
              <w:ind w:hanging="36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B851075" w14:textId="77777777" w:rsidR="00FE5BA2" w:rsidRPr="00AA1629" w:rsidRDefault="00FE5BA2" w:rsidP="00FE5BA2">
            <w:pPr>
              <w:pStyle w:val="Cell"/>
              <w:rPr>
                <w:sz w:val="24"/>
              </w:rPr>
            </w:pPr>
            <w:r>
              <w:rPr>
                <w:rFonts w:ascii="Times New Roman" w:hAnsi="Times New Roman" w:cs="Times New Roman"/>
                <w:sz w:val="24"/>
                <w:szCs w:val="26"/>
              </w:rPr>
              <w:t>mv</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AD5120C" w14:textId="77777777" w:rsidR="00FE5BA2" w:rsidRPr="00AA1629" w:rsidRDefault="00FE5BA2" w:rsidP="00FE5BA2">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B224361" w14:textId="77777777" w:rsidR="00FE5BA2" w:rsidRPr="00AA1629" w:rsidRDefault="00FE5BA2" w:rsidP="00FE5BA2">
            <w:pPr>
              <w:pStyle w:val="QFGrade"/>
              <w:rPr>
                <w:sz w:val="24"/>
              </w:rPr>
            </w:pPr>
            <w:r>
              <w:rPr>
                <w:sz w:val="24"/>
              </w:rPr>
              <w:t>0</w:t>
            </w:r>
          </w:p>
        </w:tc>
      </w:tr>
      <w:tr w:rsidR="00FE5BA2" w:rsidRPr="00AA1629" w14:paraId="7C9254C4"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CB8EFED" w14:textId="77777777" w:rsidR="00FE5BA2" w:rsidRPr="00AA1629" w:rsidRDefault="00FE5BA2" w:rsidP="00FE5BA2">
            <w:pPr>
              <w:pStyle w:val="QFOption"/>
              <w:ind w:hanging="360"/>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DD93882" w14:textId="77777777" w:rsidR="00FE5BA2" w:rsidRPr="00AA1629" w:rsidRDefault="00FE5BA2" w:rsidP="00FE5BA2">
            <w:pPr>
              <w:pStyle w:val="Cell"/>
              <w:rPr>
                <w:sz w:val="24"/>
              </w:rPr>
            </w:pPr>
            <w:r>
              <w:rPr>
                <w:rFonts w:ascii="Times New Roman" w:hAnsi="Times New Roman" w:cs="Times New Roman"/>
                <w:sz w:val="24"/>
                <w:szCs w:val="26"/>
              </w:rPr>
              <w:t>cp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1598BCC" w14:textId="77777777" w:rsidR="00FE5BA2" w:rsidRPr="00AA1629" w:rsidRDefault="00FE5BA2" w:rsidP="00FE5BA2">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354F044" w14:textId="77777777" w:rsidR="00FE5BA2" w:rsidRPr="00AA1629" w:rsidRDefault="00FE5BA2" w:rsidP="00FE5BA2">
            <w:pPr>
              <w:pStyle w:val="QFGrade"/>
              <w:rPr>
                <w:sz w:val="24"/>
              </w:rPr>
            </w:pPr>
            <w:r w:rsidRPr="00AA1629">
              <w:rPr>
                <w:sz w:val="24"/>
              </w:rPr>
              <w:t>0</w:t>
            </w:r>
          </w:p>
        </w:tc>
      </w:tr>
      <w:tr w:rsidR="00FE5BA2" w14:paraId="2503B4F2"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4CACAE8" w14:textId="77777777" w:rsidR="00FE5BA2" w:rsidRPr="00806C8C" w:rsidRDefault="00FE5BA2" w:rsidP="00FE5BA2">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2D6E8BE" w14:textId="77777777" w:rsidR="00FE5BA2" w:rsidRPr="00BE43E9" w:rsidRDefault="00FE5BA2" w:rsidP="00FE5BA2">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9AB9F48" w14:textId="77777777" w:rsidR="00FE5BA2" w:rsidRPr="00806C8C" w:rsidRDefault="00FE5BA2" w:rsidP="00FE5BA2">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80A7A53" w14:textId="77777777" w:rsidR="00FE5BA2" w:rsidRPr="00806C8C" w:rsidRDefault="00FE5BA2" w:rsidP="00FE5BA2">
            <w:pPr>
              <w:pStyle w:val="Cell"/>
            </w:pPr>
            <w:r w:rsidRPr="00806C8C">
              <w:t> </w:t>
            </w:r>
          </w:p>
        </w:tc>
      </w:tr>
      <w:tr w:rsidR="00FE5BA2" w14:paraId="79EAEEFF"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A4165E2" w14:textId="77777777" w:rsidR="00FE5BA2" w:rsidRPr="00806C8C" w:rsidRDefault="00FE5BA2" w:rsidP="00FE5BA2">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9EE4AE5" w14:textId="77777777" w:rsidR="00FE5BA2" w:rsidRPr="00BE43E9" w:rsidRDefault="00FE5BA2" w:rsidP="00FE5BA2">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5BC0B16" w14:textId="77777777" w:rsidR="00FE5BA2" w:rsidRPr="00806C8C" w:rsidRDefault="00FE5BA2" w:rsidP="00FE5BA2">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0200F1" w14:textId="77777777" w:rsidR="00FE5BA2" w:rsidRPr="00806C8C" w:rsidRDefault="00FE5BA2" w:rsidP="00FE5BA2">
            <w:pPr>
              <w:pStyle w:val="Cell"/>
            </w:pPr>
            <w:r w:rsidRPr="00806C8C">
              <w:t> </w:t>
            </w:r>
          </w:p>
        </w:tc>
      </w:tr>
      <w:tr w:rsidR="00FE5BA2" w14:paraId="2D63C78B"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4DF977C" w14:textId="77777777" w:rsidR="00FE5BA2" w:rsidRPr="00806C8C" w:rsidRDefault="00FE5BA2" w:rsidP="00FE5BA2">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C34AC9" w14:textId="77777777" w:rsidR="00FE5BA2" w:rsidRPr="00BE43E9" w:rsidRDefault="00FE5BA2" w:rsidP="00FE5BA2">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F18D995" w14:textId="77777777" w:rsidR="00FE5BA2" w:rsidRPr="00806C8C" w:rsidRDefault="00FE5BA2" w:rsidP="00FE5BA2">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7601DCB" w14:textId="77777777" w:rsidR="00FE5BA2" w:rsidRPr="00806C8C" w:rsidRDefault="00FE5BA2" w:rsidP="00FE5BA2">
            <w:pPr>
              <w:pStyle w:val="Cell"/>
            </w:pPr>
            <w:r w:rsidRPr="00806C8C">
              <w:t> </w:t>
            </w:r>
          </w:p>
        </w:tc>
      </w:tr>
      <w:tr w:rsidR="00FE5BA2" w14:paraId="4A220178"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7EAEE52" w14:textId="77777777" w:rsidR="00FE5BA2" w:rsidRPr="00806C8C" w:rsidRDefault="00FE5BA2" w:rsidP="00FE5BA2">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C59CED" w14:textId="77777777" w:rsidR="00FE5BA2" w:rsidRPr="00806C8C" w:rsidRDefault="00FE5BA2" w:rsidP="00FE5BA2">
            <w:r w:rsidRPr="00806C8C">
              <w:t> </w:t>
            </w:r>
          </w:p>
        </w:tc>
      </w:tr>
    </w:tbl>
    <w:p w14:paraId="159F3C7A" w14:textId="77777777" w:rsidR="00FE5BA2" w:rsidRDefault="00FE5BA2" w:rsidP="00EE3F26">
      <w:pPr>
        <w:rPr>
          <w:b/>
          <w:color w:val="FF0000"/>
          <w:sz w:val="26"/>
          <w:szCs w:val="26"/>
        </w:rPr>
      </w:pPr>
    </w:p>
    <w:p w14:paraId="18DFCCAB" w14:textId="77777777" w:rsidR="002E09DE" w:rsidRDefault="002E09DE" w:rsidP="002E09DE">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2E09DE" w14:paraId="3A27DFC4" w14:textId="77777777" w:rsidTr="000811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CBB8660" w14:textId="77777777" w:rsidR="002E09DE" w:rsidRPr="00806C8C" w:rsidRDefault="002E09DE" w:rsidP="000811A7">
            <w:pPr>
              <w:pStyle w:val="NormalWeb"/>
            </w:pPr>
            <w:r w:rsidRPr="008A0466">
              <w:t xml:space="preserve">Anh/Chị </w:t>
            </w:r>
            <w:r>
              <w:t>hãy cho biết lệnh nào trên HĐH Windows dùng để xem bảng định tuyến ip từ máy mình đang quản lý</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1EEAF1" w14:textId="77777777" w:rsidR="002E09DE" w:rsidRPr="00BE43E9" w:rsidRDefault="002E09DE" w:rsidP="000811A7">
            <w:pPr>
              <w:pStyle w:val="QFType"/>
            </w:pPr>
            <w:r>
              <w:t>MC</w:t>
            </w:r>
          </w:p>
        </w:tc>
      </w:tr>
      <w:tr w:rsidR="002E09DE" w14:paraId="3CDDE495" w14:textId="77777777" w:rsidTr="000811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6C02F3B" w14:textId="77777777" w:rsidR="002E09DE" w:rsidRPr="00BE43E9" w:rsidRDefault="002E09DE" w:rsidP="000811A7">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5E0B9C9" w14:textId="77777777" w:rsidR="002E09DE" w:rsidRPr="00BE43E9" w:rsidRDefault="002E09DE" w:rsidP="002E09DE">
            <w:pPr>
              <w:pStyle w:val="QFOptionReset"/>
              <w:ind w:left="72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9441536" w14:textId="77777777" w:rsidR="002E09DE" w:rsidRPr="00BE43E9" w:rsidRDefault="002E09DE" w:rsidP="000811A7">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3EE6D25" w14:textId="77777777" w:rsidR="002E09DE" w:rsidRPr="00BE43E9" w:rsidRDefault="002E09DE" w:rsidP="000811A7">
            <w:pPr>
              <w:pStyle w:val="TableHead"/>
            </w:pPr>
            <w:r>
              <w:t>Grade</w:t>
            </w:r>
          </w:p>
        </w:tc>
      </w:tr>
      <w:tr w:rsidR="002E09DE" w:rsidRPr="00975917" w14:paraId="598998C0" w14:textId="77777777" w:rsidTr="000811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796EE30" w14:textId="77777777" w:rsidR="002E09DE" w:rsidRPr="00975917" w:rsidRDefault="002E09DE" w:rsidP="002E09DE">
            <w:pPr>
              <w:pStyle w:val="QFOption"/>
              <w:ind w:hanging="3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43C7AE8" w14:textId="77777777" w:rsidR="002E09DE" w:rsidRPr="00975917" w:rsidRDefault="002E09DE" w:rsidP="000811A7">
            <w:pPr>
              <w:pStyle w:val="Cell"/>
              <w:rPr>
                <w:rFonts w:ascii="Times New Roman" w:hAnsi="Times New Roman" w:cs="Times New Roman"/>
                <w:sz w:val="24"/>
                <w:szCs w:val="26"/>
              </w:rPr>
            </w:pPr>
            <w:r>
              <w:rPr>
                <w:rFonts w:ascii="Times New Roman" w:hAnsi="Times New Roman" w:cs="Times New Roman"/>
                <w:sz w:val="24"/>
                <w:szCs w:val="26"/>
              </w:rPr>
              <w:t>Print route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F43FD74" w14:textId="77777777" w:rsidR="002E09DE" w:rsidRPr="00975917" w:rsidRDefault="002E09DE" w:rsidP="000811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E5F4FE9" w14:textId="77777777" w:rsidR="002E09DE" w:rsidRPr="00975917" w:rsidRDefault="002E09DE" w:rsidP="000811A7">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E09DE" w:rsidRPr="00975917" w14:paraId="7FA66492" w14:textId="77777777" w:rsidTr="000811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EB5E860" w14:textId="77777777" w:rsidR="002E09DE" w:rsidRPr="00975917" w:rsidRDefault="002E09DE" w:rsidP="002E09DE">
            <w:pPr>
              <w:pStyle w:val="QFOption"/>
              <w:ind w:hanging="3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A0708E" w14:textId="77777777" w:rsidR="002E09DE" w:rsidRPr="00975917" w:rsidRDefault="002E09DE" w:rsidP="000811A7">
            <w:pPr>
              <w:pStyle w:val="Cell"/>
              <w:rPr>
                <w:rFonts w:ascii="Times New Roman" w:hAnsi="Times New Roman" w:cs="Times New Roman"/>
                <w:sz w:val="24"/>
                <w:szCs w:val="26"/>
              </w:rPr>
            </w:pPr>
            <w:r>
              <w:rPr>
                <w:rFonts w:ascii="Times New Roman" w:hAnsi="Times New Roman" w:cs="Times New Roman"/>
                <w:sz w:val="24"/>
                <w:szCs w:val="26"/>
              </w:rPr>
              <w:t>Show route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D0AF4F0" w14:textId="77777777" w:rsidR="002E09DE" w:rsidRPr="00975917" w:rsidRDefault="002E09DE" w:rsidP="000811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863970B" w14:textId="77777777" w:rsidR="002E09DE" w:rsidRPr="00975917" w:rsidRDefault="002E09DE" w:rsidP="000811A7">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E09DE" w:rsidRPr="00975917" w14:paraId="0C752EF6" w14:textId="77777777" w:rsidTr="000811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D6D449A" w14:textId="77777777" w:rsidR="002E09DE" w:rsidRPr="00975917" w:rsidRDefault="002E09DE" w:rsidP="002E09DE">
            <w:pPr>
              <w:pStyle w:val="QFOption"/>
              <w:ind w:hanging="3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3EDA2AF" w14:textId="77777777" w:rsidR="002E09DE" w:rsidRPr="00975917" w:rsidRDefault="002E09DE" w:rsidP="000811A7">
            <w:pPr>
              <w:pStyle w:val="Cell"/>
              <w:rPr>
                <w:rFonts w:ascii="Times New Roman" w:hAnsi="Times New Roman" w:cs="Times New Roman"/>
                <w:sz w:val="24"/>
                <w:szCs w:val="26"/>
              </w:rPr>
            </w:pPr>
            <w:r>
              <w:rPr>
                <w:rFonts w:ascii="Times New Roman" w:hAnsi="Times New Roman" w:cs="Times New Roman"/>
                <w:color w:val="000000"/>
                <w:sz w:val="24"/>
                <w:szCs w:val="26"/>
              </w:rPr>
              <w:t>Route show</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E86EC23" w14:textId="77777777" w:rsidR="002E09DE" w:rsidRPr="00975917" w:rsidRDefault="002E09DE" w:rsidP="000811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91DEF60" w14:textId="77777777" w:rsidR="002E09DE" w:rsidRPr="00975917" w:rsidRDefault="002E09DE" w:rsidP="000811A7">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E09DE" w:rsidRPr="00975917" w14:paraId="713DC15A" w14:textId="77777777" w:rsidTr="000811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6975B3A" w14:textId="77777777" w:rsidR="002E09DE" w:rsidRPr="00975917" w:rsidRDefault="002E09DE" w:rsidP="002E09DE">
            <w:pPr>
              <w:pStyle w:val="QFOption"/>
              <w:ind w:hanging="3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937AF6" w14:textId="77777777" w:rsidR="002E09DE" w:rsidRPr="00975917" w:rsidRDefault="002E09DE" w:rsidP="000811A7">
            <w:pPr>
              <w:pStyle w:val="Cell"/>
              <w:rPr>
                <w:rFonts w:ascii="Times New Roman" w:hAnsi="Times New Roman" w:cs="Times New Roman"/>
                <w:sz w:val="24"/>
                <w:szCs w:val="26"/>
              </w:rPr>
            </w:pPr>
            <w:r>
              <w:rPr>
                <w:rFonts w:ascii="Times New Roman" w:hAnsi="Times New Roman" w:cs="Times New Roman"/>
                <w:sz w:val="24"/>
                <w:szCs w:val="26"/>
              </w:rPr>
              <w:t>Route print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FE126BA" w14:textId="77777777" w:rsidR="002E09DE" w:rsidRPr="00975917" w:rsidRDefault="002E09DE" w:rsidP="000811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B97950C" w14:textId="77777777" w:rsidR="002E09DE" w:rsidRPr="00975917" w:rsidRDefault="002E09DE" w:rsidP="000811A7">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2E09DE" w14:paraId="5A587084" w14:textId="77777777" w:rsidTr="000811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92F8B49" w14:textId="77777777" w:rsidR="002E09DE" w:rsidRPr="00806C8C" w:rsidRDefault="002E09DE" w:rsidP="000811A7">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FFF5772" w14:textId="77777777" w:rsidR="002E09DE" w:rsidRPr="00BE43E9" w:rsidRDefault="002E09DE" w:rsidP="000811A7">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1CA87C7" w14:textId="77777777" w:rsidR="002E09DE" w:rsidRPr="00806C8C" w:rsidRDefault="002E09DE" w:rsidP="000811A7">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1C7D58E" w14:textId="77777777" w:rsidR="002E09DE" w:rsidRPr="00806C8C" w:rsidRDefault="002E09DE" w:rsidP="000811A7">
            <w:pPr>
              <w:pStyle w:val="Cell"/>
            </w:pPr>
            <w:r w:rsidRPr="00806C8C">
              <w:t> </w:t>
            </w:r>
          </w:p>
        </w:tc>
      </w:tr>
      <w:tr w:rsidR="002E09DE" w14:paraId="3CB24947" w14:textId="77777777" w:rsidTr="000811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DE1602F" w14:textId="77777777" w:rsidR="002E09DE" w:rsidRPr="00806C8C" w:rsidRDefault="002E09DE" w:rsidP="000811A7">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A339197" w14:textId="77777777" w:rsidR="002E09DE" w:rsidRPr="00BE43E9" w:rsidRDefault="002E09DE" w:rsidP="000811A7">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7650F45" w14:textId="77777777" w:rsidR="002E09DE" w:rsidRPr="00806C8C" w:rsidRDefault="002E09DE" w:rsidP="000811A7">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B079380" w14:textId="77777777" w:rsidR="002E09DE" w:rsidRPr="00806C8C" w:rsidRDefault="002E09DE" w:rsidP="000811A7">
            <w:pPr>
              <w:pStyle w:val="Cell"/>
            </w:pPr>
            <w:r w:rsidRPr="00806C8C">
              <w:t> </w:t>
            </w:r>
          </w:p>
        </w:tc>
      </w:tr>
      <w:tr w:rsidR="002E09DE" w14:paraId="31862814" w14:textId="77777777" w:rsidTr="000811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EB1EFFA" w14:textId="77777777" w:rsidR="002E09DE" w:rsidRPr="00806C8C" w:rsidRDefault="002E09DE" w:rsidP="000811A7">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B5012BA" w14:textId="77777777" w:rsidR="002E09DE" w:rsidRPr="00BE43E9" w:rsidRDefault="002E09DE" w:rsidP="000811A7">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9EB394B" w14:textId="77777777" w:rsidR="002E09DE" w:rsidRPr="00806C8C" w:rsidRDefault="002E09DE" w:rsidP="000811A7">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01D647" w14:textId="77777777" w:rsidR="002E09DE" w:rsidRPr="00806C8C" w:rsidRDefault="002E09DE" w:rsidP="000811A7">
            <w:pPr>
              <w:pStyle w:val="Cell"/>
            </w:pPr>
            <w:r w:rsidRPr="00806C8C">
              <w:t> </w:t>
            </w:r>
          </w:p>
        </w:tc>
      </w:tr>
      <w:tr w:rsidR="002E09DE" w14:paraId="0E1B30D9" w14:textId="77777777" w:rsidTr="000811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2BC4948" w14:textId="77777777" w:rsidR="002E09DE" w:rsidRPr="00806C8C" w:rsidRDefault="002E09DE" w:rsidP="000811A7">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0C54039C" w14:textId="77777777" w:rsidR="002E09DE" w:rsidRPr="00806C8C" w:rsidRDefault="002E09DE" w:rsidP="000811A7">
            <w:r w:rsidRPr="00806C8C">
              <w:t> </w:t>
            </w:r>
          </w:p>
        </w:tc>
      </w:tr>
    </w:tbl>
    <w:p w14:paraId="442DAFA4" w14:textId="77777777" w:rsidR="002E09DE" w:rsidRDefault="002E09DE" w:rsidP="00EE3F26">
      <w:pPr>
        <w:rPr>
          <w:b/>
          <w:color w:val="FF0000"/>
          <w:sz w:val="26"/>
          <w:szCs w:val="26"/>
        </w:rPr>
      </w:pPr>
    </w:p>
    <w:p w14:paraId="27B807B9" w14:textId="77777777" w:rsidR="00051497" w:rsidRPr="00AB13D8" w:rsidRDefault="00051497" w:rsidP="00051497">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51497" w:rsidRPr="00AB13D8" w14:paraId="287FE1A2"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5A0D1DF8" w14:textId="77777777" w:rsidR="00051497" w:rsidRDefault="00051497" w:rsidP="00051497">
            <w:pPr>
              <w:pStyle w:val="NormalWeb"/>
            </w:pPr>
            <w:r w:rsidRPr="002824B0">
              <w:t>Anh/Chị cho biết</w:t>
            </w:r>
            <w:r>
              <w:t xml:space="preserve"> hình dưới đây thể hiện </w:t>
            </w:r>
            <w:r w:rsidRPr="00051497">
              <w:rPr>
                <w:bCs/>
              </w:rPr>
              <w:t>Network Load Balancing (NLB)</w:t>
            </w:r>
            <w:r>
              <w:rPr>
                <w:bCs/>
              </w:rPr>
              <w:t>?</w:t>
            </w:r>
          </w:p>
          <w:p w14:paraId="4443A429" w14:textId="77777777" w:rsidR="00051497" w:rsidRPr="00AB13D8" w:rsidRDefault="00051497" w:rsidP="00051497">
            <w:pPr>
              <w:pStyle w:val="NormalWeb"/>
              <w:jc w:val="center"/>
            </w:pPr>
            <w:r>
              <w:rPr>
                <w:noProof/>
              </w:rPr>
              <w:drawing>
                <wp:inline distT="0" distB="0" distL="0" distR="0" wp14:anchorId="22B6F989" wp14:editId="608FC453">
                  <wp:extent cx="3333750" cy="207043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351268" cy="2081314"/>
                          </a:xfrm>
                          <a:prstGeom prst="rect">
                            <a:avLst/>
                          </a:prstGeom>
                        </pic:spPr>
                      </pic:pic>
                    </a:graphicData>
                  </a:graphic>
                </wp:inline>
              </w:drawing>
            </w:r>
          </w:p>
        </w:tc>
        <w:tc>
          <w:tcPr>
            <w:tcW w:w="770" w:type="dxa"/>
            <w:tcBorders>
              <w:top w:val="outset" w:sz="6" w:space="0" w:color="auto"/>
              <w:left w:val="outset" w:sz="6" w:space="0" w:color="auto"/>
              <w:bottom w:val="outset" w:sz="6" w:space="0" w:color="auto"/>
              <w:right w:val="outset" w:sz="6" w:space="0" w:color="auto"/>
            </w:tcBorders>
            <w:vAlign w:val="center"/>
            <w:hideMark/>
          </w:tcPr>
          <w:p w14:paraId="71FD9667" w14:textId="77777777" w:rsidR="00051497" w:rsidRPr="00AB13D8" w:rsidRDefault="00051497" w:rsidP="00FE5BA2">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051497" w:rsidRPr="00AB13D8" w14:paraId="7614BB8A"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CFFD333" w14:textId="77777777" w:rsidR="00051497" w:rsidRPr="00AB13D8" w:rsidRDefault="00051497" w:rsidP="00FE5BA2">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D563315" w14:textId="77777777" w:rsidR="00051497" w:rsidRPr="00AB13D8" w:rsidRDefault="00051497" w:rsidP="00FE5BA2">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EF26127" w14:textId="77777777" w:rsidR="00051497" w:rsidRPr="00AB13D8" w:rsidRDefault="00051497" w:rsidP="00FE5BA2">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385FBAB" w14:textId="77777777" w:rsidR="00051497" w:rsidRPr="00AB13D8" w:rsidRDefault="00051497" w:rsidP="00FE5BA2">
            <w:pPr>
              <w:keepNext/>
              <w:spacing w:before="100" w:beforeAutospacing="1" w:after="100" w:afterAutospacing="1" w:line="200" w:lineRule="atLeast"/>
              <w:jc w:val="center"/>
              <w:rPr>
                <w:b/>
                <w:bCs/>
                <w:sz w:val="24"/>
                <w:szCs w:val="24"/>
              </w:rPr>
            </w:pPr>
            <w:r w:rsidRPr="00AB13D8">
              <w:rPr>
                <w:b/>
                <w:bCs/>
                <w:sz w:val="24"/>
                <w:szCs w:val="24"/>
              </w:rPr>
              <w:t>Grade</w:t>
            </w:r>
          </w:p>
        </w:tc>
      </w:tr>
      <w:tr w:rsidR="00051497" w:rsidRPr="00AB13D8" w14:paraId="54C8C0DB"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46B970B" w14:textId="77777777" w:rsidR="00051497" w:rsidRPr="00AB13D8" w:rsidRDefault="00051497"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E8E48D9" w14:textId="77777777" w:rsidR="00051497" w:rsidRPr="00AB13D8" w:rsidRDefault="00051497" w:rsidP="00FE5BA2">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38DB474" w14:textId="77777777" w:rsidR="00051497" w:rsidRPr="00AB13D8" w:rsidRDefault="00051497"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509749" w14:textId="77777777" w:rsidR="00051497" w:rsidRPr="00AB13D8" w:rsidRDefault="00051497" w:rsidP="00FE5BA2">
            <w:pPr>
              <w:keepNext/>
              <w:spacing w:before="100" w:beforeAutospacing="1" w:after="100" w:afterAutospacing="1"/>
              <w:jc w:val="left"/>
              <w:rPr>
                <w:i/>
                <w:iCs/>
                <w:color w:val="0A4E83"/>
                <w:sz w:val="24"/>
                <w:szCs w:val="24"/>
              </w:rPr>
            </w:pPr>
            <w:r>
              <w:rPr>
                <w:i/>
                <w:iCs/>
                <w:color w:val="0A4E83"/>
                <w:sz w:val="24"/>
                <w:szCs w:val="24"/>
              </w:rPr>
              <w:t>0</w:t>
            </w:r>
          </w:p>
        </w:tc>
      </w:tr>
      <w:tr w:rsidR="00051497" w:rsidRPr="00AB13D8" w14:paraId="3FAE85D7"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49B7CA2" w14:textId="77777777" w:rsidR="00051497" w:rsidRPr="00AB13D8" w:rsidRDefault="00051497"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091BFB" w14:textId="77777777" w:rsidR="00051497" w:rsidRPr="00AB13D8" w:rsidRDefault="00051497" w:rsidP="00FE5BA2">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48350D1" w14:textId="77777777" w:rsidR="00051497" w:rsidRPr="00AB13D8" w:rsidRDefault="00051497"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CC0133B" w14:textId="77777777" w:rsidR="00051497" w:rsidRPr="00AB13D8" w:rsidRDefault="00051497" w:rsidP="00FE5BA2">
            <w:pPr>
              <w:keepNext/>
              <w:spacing w:before="100" w:beforeAutospacing="1" w:after="100" w:afterAutospacing="1"/>
              <w:jc w:val="left"/>
              <w:rPr>
                <w:i/>
                <w:iCs/>
                <w:color w:val="0A4E83"/>
                <w:sz w:val="24"/>
                <w:szCs w:val="24"/>
              </w:rPr>
            </w:pPr>
            <w:r>
              <w:rPr>
                <w:i/>
                <w:iCs/>
                <w:color w:val="0A4E83"/>
                <w:sz w:val="24"/>
                <w:szCs w:val="24"/>
              </w:rPr>
              <w:t>100</w:t>
            </w:r>
          </w:p>
        </w:tc>
      </w:tr>
      <w:tr w:rsidR="00051497" w:rsidRPr="00AB13D8" w14:paraId="3D220AD3"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55166EB" w14:textId="77777777" w:rsidR="00051497" w:rsidRPr="00AB13D8" w:rsidRDefault="00051497" w:rsidP="00FE5BA2">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EE608BB" w14:textId="77777777" w:rsidR="00051497" w:rsidRPr="00AB13D8" w:rsidRDefault="00051497" w:rsidP="00FE5BA2">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9E9D317" w14:textId="77777777" w:rsidR="00051497" w:rsidRPr="00AB13D8" w:rsidRDefault="00051497" w:rsidP="00FE5BA2">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53D513" w14:textId="77777777" w:rsidR="00051497" w:rsidRPr="00AB13D8" w:rsidRDefault="00051497" w:rsidP="00FE5BA2">
            <w:pPr>
              <w:keepNext/>
              <w:spacing w:before="20" w:after="40" w:line="240" w:lineRule="auto"/>
              <w:ind w:left="40" w:right="144"/>
              <w:jc w:val="left"/>
              <w:rPr>
                <w:sz w:val="24"/>
                <w:szCs w:val="24"/>
              </w:rPr>
            </w:pPr>
            <w:r w:rsidRPr="00AB13D8">
              <w:rPr>
                <w:sz w:val="24"/>
                <w:szCs w:val="24"/>
              </w:rPr>
              <w:t> </w:t>
            </w:r>
          </w:p>
        </w:tc>
      </w:tr>
      <w:tr w:rsidR="00051497" w:rsidRPr="00AB13D8" w14:paraId="4C64C62E"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E062115" w14:textId="77777777" w:rsidR="00051497" w:rsidRPr="00AB13D8" w:rsidRDefault="00051497" w:rsidP="00FE5BA2">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C301A11" w14:textId="77777777" w:rsidR="00051497" w:rsidRPr="00AB13D8" w:rsidRDefault="00051497" w:rsidP="00FE5BA2">
            <w:pPr>
              <w:rPr>
                <w:sz w:val="24"/>
                <w:szCs w:val="24"/>
              </w:rPr>
            </w:pPr>
            <w:r w:rsidRPr="00AB13D8">
              <w:rPr>
                <w:sz w:val="24"/>
                <w:szCs w:val="24"/>
              </w:rPr>
              <w:t> </w:t>
            </w:r>
          </w:p>
        </w:tc>
      </w:tr>
    </w:tbl>
    <w:p w14:paraId="5113C1E7" w14:textId="77777777" w:rsidR="00051497" w:rsidRDefault="00051497" w:rsidP="00EE3F26">
      <w:pPr>
        <w:rPr>
          <w:b/>
          <w:color w:val="FF0000"/>
          <w:sz w:val="26"/>
          <w:szCs w:val="26"/>
        </w:rPr>
      </w:pPr>
    </w:p>
    <w:p w14:paraId="7E02AA08" w14:textId="77777777" w:rsidR="00051497" w:rsidRPr="00AB13D8" w:rsidRDefault="00051497" w:rsidP="00051497">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51497" w:rsidRPr="00AB13D8" w14:paraId="6A858FA8"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4742036B" w14:textId="77777777" w:rsidR="00051497" w:rsidRDefault="00051497" w:rsidP="00FE5BA2">
            <w:pPr>
              <w:pStyle w:val="NormalWeb"/>
            </w:pPr>
            <w:r w:rsidRPr="002824B0">
              <w:lastRenderedPageBreak/>
              <w:t>Anh/Chị cho biết</w:t>
            </w:r>
            <w:r>
              <w:t xml:space="preserve"> hình dưới đây thể hiện </w:t>
            </w:r>
            <w:r w:rsidRPr="00051497">
              <w:rPr>
                <w:bCs/>
              </w:rPr>
              <w:t>Failover Clustering</w:t>
            </w:r>
            <w:r>
              <w:rPr>
                <w:bCs/>
              </w:rPr>
              <w:t>?</w:t>
            </w:r>
          </w:p>
          <w:p w14:paraId="4A8A0C4B" w14:textId="77777777" w:rsidR="00051497" w:rsidRPr="00AB13D8" w:rsidRDefault="00051497" w:rsidP="00FE5BA2">
            <w:pPr>
              <w:pStyle w:val="NormalWeb"/>
              <w:jc w:val="center"/>
            </w:pPr>
            <w:r>
              <w:rPr>
                <w:noProof/>
              </w:rPr>
              <w:drawing>
                <wp:inline distT="0" distB="0" distL="0" distR="0" wp14:anchorId="066B8FE7" wp14:editId="677C4C09">
                  <wp:extent cx="218122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2181225" cy="2095500"/>
                          </a:xfrm>
                          <a:prstGeom prst="rect">
                            <a:avLst/>
                          </a:prstGeom>
                        </pic:spPr>
                      </pic:pic>
                    </a:graphicData>
                  </a:graphic>
                </wp:inline>
              </w:drawing>
            </w:r>
          </w:p>
        </w:tc>
        <w:tc>
          <w:tcPr>
            <w:tcW w:w="770" w:type="dxa"/>
            <w:tcBorders>
              <w:top w:val="outset" w:sz="6" w:space="0" w:color="auto"/>
              <w:left w:val="outset" w:sz="6" w:space="0" w:color="auto"/>
              <w:bottom w:val="outset" w:sz="6" w:space="0" w:color="auto"/>
              <w:right w:val="outset" w:sz="6" w:space="0" w:color="auto"/>
            </w:tcBorders>
            <w:vAlign w:val="center"/>
            <w:hideMark/>
          </w:tcPr>
          <w:p w14:paraId="2D066CB8" w14:textId="77777777" w:rsidR="00051497" w:rsidRPr="00AB13D8" w:rsidRDefault="00051497" w:rsidP="00FE5BA2">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051497" w:rsidRPr="00AB13D8" w14:paraId="43805844"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0E4FE71" w14:textId="77777777" w:rsidR="00051497" w:rsidRPr="00AB13D8" w:rsidRDefault="00051497" w:rsidP="00FE5BA2">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C0209CC" w14:textId="77777777" w:rsidR="00051497" w:rsidRPr="00AB13D8" w:rsidRDefault="00051497" w:rsidP="00FE5BA2">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53E9B4B" w14:textId="77777777" w:rsidR="00051497" w:rsidRPr="00AB13D8" w:rsidRDefault="00051497" w:rsidP="00FE5BA2">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D87154" w14:textId="77777777" w:rsidR="00051497" w:rsidRPr="00AB13D8" w:rsidRDefault="00051497" w:rsidP="00FE5BA2">
            <w:pPr>
              <w:keepNext/>
              <w:spacing w:before="100" w:beforeAutospacing="1" w:after="100" w:afterAutospacing="1" w:line="200" w:lineRule="atLeast"/>
              <w:jc w:val="center"/>
              <w:rPr>
                <w:b/>
                <w:bCs/>
                <w:sz w:val="24"/>
                <w:szCs w:val="24"/>
              </w:rPr>
            </w:pPr>
            <w:r w:rsidRPr="00AB13D8">
              <w:rPr>
                <w:b/>
                <w:bCs/>
                <w:sz w:val="24"/>
                <w:szCs w:val="24"/>
              </w:rPr>
              <w:t>Grade</w:t>
            </w:r>
          </w:p>
        </w:tc>
      </w:tr>
      <w:tr w:rsidR="00051497" w:rsidRPr="00AB13D8" w14:paraId="087D7791"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DC6FDC0" w14:textId="77777777" w:rsidR="00051497" w:rsidRPr="00AB13D8" w:rsidRDefault="00051497"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6016872" w14:textId="77777777" w:rsidR="00051497" w:rsidRPr="00AB13D8" w:rsidRDefault="00051497" w:rsidP="00FE5BA2">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F10B202" w14:textId="77777777" w:rsidR="00051497" w:rsidRPr="00AB13D8" w:rsidRDefault="00051497"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89D356" w14:textId="77777777" w:rsidR="00051497" w:rsidRPr="00AB13D8" w:rsidRDefault="00051497" w:rsidP="00FE5BA2">
            <w:pPr>
              <w:keepNext/>
              <w:spacing w:before="100" w:beforeAutospacing="1" w:after="100" w:afterAutospacing="1"/>
              <w:jc w:val="left"/>
              <w:rPr>
                <w:i/>
                <w:iCs/>
                <w:color w:val="0A4E83"/>
                <w:sz w:val="24"/>
                <w:szCs w:val="24"/>
              </w:rPr>
            </w:pPr>
            <w:r>
              <w:rPr>
                <w:i/>
                <w:iCs/>
                <w:color w:val="0A4E83"/>
                <w:sz w:val="24"/>
                <w:szCs w:val="24"/>
              </w:rPr>
              <w:t>0</w:t>
            </w:r>
          </w:p>
        </w:tc>
      </w:tr>
      <w:tr w:rsidR="00051497" w:rsidRPr="00AB13D8" w14:paraId="38B3D37E"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060A9C0" w14:textId="77777777" w:rsidR="00051497" w:rsidRPr="00AB13D8" w:rsidRDefault="00051497"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75D0DCF" w14:textId="77777777" w:rsidR="00051497" w:rsidRPr="00AB13D8" w:rsidRDefault="00051497" w:rsidP="00FE5BA2">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7E7769F" w14:textId="77777777" w:rsidR="00051497" w:rsidRPr="00AB13D8" w:rsidRDefault="00051497"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5BE82FC" w14:textId="77777777" w:rsidR="00051497" w:rsidRPr="00AB13D8" w:rsidRDefault="00051497" w:rsidP="00FE5BA2">
            <w:pPr>
              <w:keepNext/>
              <w:spacing w:before="100" w:beforeAutospacing="1" w:after="100" w:afterAutospacing="1"/>
              <w:jc w:val="left"/>
              <w:rPr>
                <w:i/>
                <w:iCs/>
                <w:color w:val="0A4E83"/>
                <w:sz w:val="24"/>
                <w:szCs w:val="24"/>
              </w:rPr>
            </w:pPr>
            <w:r>
              <w:rPr>
                <w:i/>
                <w:iCs/>
                <w:color w:val="0A4E83"/>
                <w:sz w:val="24"/>
                <w:szCs w:val="24"/>
              </w:rPr>
              <w:t>100</w:t>
            </w:r>
          </w:p>
        </w:tc>
      </w:tr>
      <w:tr w:rsidR="00051497" w:rsidRPr="00AB13D8" w14:paraId="418B7899"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5C5495C" w14:textId="77777777" w:rsidR="00051497" w:rsidRPr="00AB13D8" w:rsidRDefault="00051497" w:rsidP="00FE5BA2">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C9C3E4A" w14:textId="77777777" w:rsidR="00051497" w:rsidRPr="00AB13D8" w:rsidRDefault="00051497" w:rsidP="00FE5BA2">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10E7DFD" w14:textId="77777777" w:rsidR="00051497" w:rsidRPr="00AB13D8" w:rsidRDefault="00051497" w:rsidP="00FE5BA2">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4043C55" w14:textId="77777777" w:rsidR="00051497" w:rsidRPr="00AB13D8" w:rsidRDefault="00051497" w:rsidP="00FE5BA2">
            <w:pPr>
              <w:keepNext/>
              <w:spacing w:before="20" w:after="40" w:line="240" w:lineRule="auto"/>
              <w:ind w:left="40" w:right="144"/>
              <w:jc w:val="left"/>
              <w:rPr>
                <w:sz w:val="24"/>
                <w:szCs w:val="24"/>
              </w:rPr>
            </w:pPr>
            <w:r w:rsidRPr="00AB13D8">
              <w:rPr>
                <w:sz w:val="24"/>
                <w:szCs w:val="24"/>
              </w:rPr>
              <w:t> </w:t>
            </w:r>
          </w:p>
        </w:tc>
      </w:tr>
      <w:tr w:rsidR="00051497" w:rsidRPr="00AB13D8" w14:paraId="43B96467"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E9E58C1" w14:textId="77777777" w:rsidR="00051497" w:rsidRPr="00AB13D8" w:rsidRDefault="00051497" w:rsidP="00FE5BA2">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BBFAF6B" w14:textId="77777777" w:rsidR="00051497" w:rsidRPr="00AB13D8" w:rsidRDefault="00051497" w:rsidP="00FE5BA2">
            <w:pPr>
              <w:rPr>
                <w:sz w:val="24"/>
                <w:szCs w:val="24"/>
              </w:rPr>
            </w:pPr>
            <w:r w:rsidRPr="00AB13D8">
              <w:rPr>
                <w:sz w:val="24"/>
                <w:szCs w:val="24"/>
              </w:rPr>
              <w:t> </w:t>
            </w:r>
          </w:p>
        </w:tc>
      </w:tr>
    </w:tbl>
    <w:p w14:paraId="3A4D96AA" w14:textId="77777777" w:rsidR="00051497" w:rsidRDefault="00051497" w:rsidP="00EE3F26">
      <w:pPr>
        <w:rPr>
          <w:b/>
          <w:color w:val="FF0000"/>
          <w:sz w:val="26"/>
          <w:szCs w:val="26"/>
        </w:rPr>
      </w:pPr>
    </w:p>
    <w:p w14:paraId="4D99CA07" w14:textId="77777777" w:rsidR="00DB26B3" w:rsidRPr="002824B0" w:rsidRDefault="00DB26B3" w:rsidP="00E41434">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DB26B3" w:rsidRPr="002824B0" w14:paraId="25ED371C"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FE85951" w14:textId="77777777" w:rsidR="00DB26B3" w:rsidRPr="002824B0" w:rsidRDefault="00DB26B3" w:rsidP="00E41434">
            <w:pPr>
              <w:pStyle w:val="NormalWeb"/>
            </w:pPr>
            <w:r w:rsidRPr="002824B0">
              <w:t>Anh/Chị cho biết</w:t>
            </w:r>
            <w:r>
              <w:t xml:space="preserve"> </w:t>
            </w:r>
            <w:r w:rsidR="00E41434">
              <w:t>Hệ điều hành Windows Server 2008 R2 Enterprise hỗ trợ cluster tối đa bao nhiêu node?</w:t>
            </w:r>
          </w:p>
        </w:tc>
        <w:tc>
          <w:tcPr>
            <w:tcW w:w="770" w:type="dxa"/>
            <w:tcBorders>
              <w:top w:val="outset" w:sz="6" w:space="0" w:color="auto"/>
              <w:left w:val="outset" w:sz="6" w:space="0" w:color="auto"/>
              <w:bottom w:val="outset" w:sz="6" w:space="0" w:color="auto"/>
              <w:right w:val="outset" w:sz="6" w:space="0" w:color="auto"/>
            </w:tcBorders>
            <w:vAlign w:val="center"/>
            <w:hideMark/>
          </w:tcPr>
          <w:p w14:paraId="2FB74C0C" w14:textId="77777777" w:rsidR="00DB26B3" w:rsidRPr="002824B0" w:rsidRDefault="00DB26B3" w:rsidP="00FE5BA2">
            <w:pPr>
              <w:pStyle w:val="QFType"/>
              <w:rPr>
                <w:rFonts w:ascii="Times New Roman" w:hAnsi="Times New Roman" w:cs="Times New Roman"/>
                <w:sz w:val="24"/>
                <w:szCs w:val="24"/>
              </w:rPr>
            </w:pPr>
            <w:r>
              <w:rPr>
                <w:rFonts w:ascii="Times New Roman" w:hAnsi="Times New Roman" w:cs="Times New Roman"/>
                <w:sz w:val="24"/>
                <w:szCs w:val="24"/>
              </w:rPr>
              <w:t>MC</w:t>
            </w:r>
          </w:p>
        </w:tc>
      </w:tr>
      <w:tr w:rsidR="00DB26B3" w:rsidRPr="002824B0" w14:paraId="4D2B0424"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8680358" w14:textId="77777777" w:rsidR="00DB26B3" w:rsidRPr="002824B0" w:rsidRDefault="00DB26B3"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954F619" w14:textId="77777777" w:rsidR="00DB26B3" w:rsidRPr="002824B0" w:rsidRDefault="00DB26B3" w:rsidP="00FE5BA2">
            <w:pPr>
              <w:pStyle w:val="QFOptionReset"/>
              <w:rPr>
                <w:rFonts w:ascii="Times New Roman" w:hAnsi="Times New Roman" w:cs="Times New Roman"/>
                <w:sz w:val="24"/>
                <w:szCs w:val="24"/>
              </w:rPr>
            </w:pPr>
            <w:r w:rsidRPr="002824B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B720095" w14:textId="77777777" w:rsidR="00DB26B3" w:rsidRPr="002824B0" w:rsidRDefault="00DB26B3"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F8D5CB9" w14:textId="77777777" w:rsidR="00DB26B3" w:rsidRPr="002824B0" w:rsidRDefault="00DB26B3"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DB26B3" w:rsidRPr="002824B0" w14:paraId="02C8A8C2"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64AB83E" w14:textId="77777777" w:rsidR="00DB26B3" w:rsidRPr="002824B0" w:rsidRDefault="00DB26B3" w:rsidP="00FE5BA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B8AC9DC" w14:textId="77777777" w:rsidR="00DB26B3" w:rsidRPr="00051497" w:rsidRDefault="00E41434" w:rsidP="00FE5BA2">
            <w:pPr>
              <w:pStyle w:val="Cell"/>
              <w:rPr>
                <w:rFonts w:ascii="Times New Roman" w:hAnsi="Times New Roman" w:cs="Times New Roman"/>
                <w:sz w:val="24"/>
                <w:szCs w:val="24"/>
              </w:rPr>
            </w:pPr>
            <w:r>
              <w:rPr>
                <w:rFonts w:ascii="Times New Roman" w:hAnsi="Times New Roman" w:cs="Times New Roman"/>
                <w:bCs/>
                <w:sz w:val="24"/>
                <w:szCs w:val="24"/>
              </w:rPr>
              <w:t>2</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66EE4A0" w14:textId="77777777" w:rsidR="00DB26B3" w:rsidRPr="002824B0" w:rsidRDefault="00DB26B3"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7459096" w14:textId="77777777" w:rsidR="00DB26B3" w:rsidRPr="002824B0" w:rsidRDefault="00E41434" w:rsidP="00FE5BA2">
            <w:pPr>
              <w:pStyle w:val="QFGrade"/>
              <w:rPr>
                <w:rFonts w:ascii="Times New Roman" w:hAnsi="Times New Roman" w:cs="Times New Roman"/>
                <w:sz w:val="24"/>
                <w:szCs w:val="24"/>
              </w:rPr>
            </w:pPr>
            <w:r>
              <w:rPr>
                <w:rFonts w:ascii="Times New Roman" w:hAnsi="Times New Roman" w:cs="Times New Roman"/>
                <w:sz w:val="24"/>
                <w:szCs w:val="24"/>
              </w:rPr>
              <w:t>0</w:t>
            </w:r>
          </w:p>
        </w:tc>
      </w:tr>
      <w:tr w:rsidR="00DB26B3" w:rsidRPr="002824B0" w14:paraId="7E92EB9B"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6FEBAEB" w14:textId="77777777" w:rsidR="00DB26B3" w:rsidRPr="002824B0" w:rsidRDefault="00DB26B3" w:rsidP="00FE5BA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555BC2A" w14:textId="77777777" w:rsidR="00DB26B3" w:rsidRPr="002824B0" w:rsidRDefault="00E41434" w:rsidP="00FE5BA2">
            <w:pPr>
              <w:pStyle w:val="Cell"/>
              <w:rPr>
                <w:rFonts w:ascii="Times New Roman" w:hAnsi="Times New Roman" w:cs="Times New Roman"/>
                <w:sz w:val="24"/>
                <w:szCs w:val="24"/>
              </w:rPr>
            </w:pPr>
            <w:r>
              <w:rPr>
                <w:rFonts w:ascii="Times New Roman" w:hAnsi="Times New Roman" w:cs="Times New Roman"/>
                <w:bCs/>
                <w:sz w:val="24"/>
                <w:szCs w:val="24"/>
              </w:rPr>
              <w:t>4</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5206C3A" w14:textId="77777777" w:rsidR="00DB26B3" w:rsidRPr="002824B0" w:rsidRDefault="00DB26B3"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E4C629" w14:textId="77777777" w:rsidR="00DB26B3" w:rsidRPr="002824B0" w:rsidRDefault="00E41434" w:rsidP="00FE5BA2">
            <w:pPr>
              <w:pStyle w:val="QFGrade"/>
              <w:rPr>
                <w:rFonts w:ascii="Times New Roman" w:hAnsi="Times New Roman" w:cs="Times New Roman"/>
                <w:sz w:val="24"/>
                <w:szCs w:val="24"/>
              </w:rPr>
            </w:pPr>
            <w:r>
              <w:rPr>
                <w:rFonts w:ascii="Times New Roman" w:hAnsi="Times New Roman" w:cs="Times New Roman"/>
                <w:sz w:val="24"/>
                <w:szCs w:val="24"/>
              </w:rPr>
              <w:t>0</w:t>
            </w:r>
          </w:p>
        </w:tc>
      </w:tr>
      <w:tr w:rsidR="00DB26B3" w:rsidRPr="002824B0" w14:paraId="5A5193A8"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5659BE8" w14:textId="77777777" w:rsidR="00DB26B3" w:rsidRPr="002824B0" w:rsidRDefault="00DB26B3" w:rsidP="00FE5BA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61B0434" w14:textId="77777777" w:rsidR="00DB26B3" w:rsidRPr="002824B0" w:rsidRDefault="00E41434" w:rsidP="00051497">
            <w:pPr>
              <w:pStyle w:val="Cell"/>
              <w:rPr>
                <w:rFonts w:ascii="Times New Roman" w:hAnsi="Times New Roman" w:cs="Times New Roman"/>
                <w:sz w:val="24"/>
                <w:szCs w:val="24"/>
              </w:rPr>
            </w:pPr>
            <w:r>
              <w:rPr>
                <w:rFonts w:ascii="Times New Roman" w:hAnsi="Times New Roman" w:cs="Times New Roman"/>
                <w:sz w:val="24"/>
                <w:szCs w:val="24"/>
              </w:rPr>
              <w:t>8</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57CE81A" w14:textId="77777777" w:rsidR="00DB26B3" w:rsidRPr="002824B0" w:rsidRDefault="00DB26B3"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3E1038A" w14:textId="77777777" w:rsidR="00DB26B3" w:rsidRPr="002824B0" w:rsidRDefault="00E41434" w:rsidP="00FE5BA2">
            <w:pPr>
              <w:pStyle w:val="QFGrade"/>
              <w:rPr>
                <w:rFonts w:ascii="Times New Roman" w:hAnsi="Times New Roman" w:cs="Times New Roman"/>
                <w:sz w:val="24"/>
                <w:szCs w:val="24"/>
              </w:rPr>
            </w:pPr>
            <w:r>
              <w:rPr>
                <w:rFonts w:ascii="Times New Roman" w:hAnsi="Times New Roman" w:cs="Times New Roman"/>
                <w:sz w:val="24"/>
                <w:szCs w:val="24"/>
              </w:rPr>
              <w:t>0</w:t>
            </w:r>
          </w:p>
        </w:tc>
      </w:tr>
      <w:tr w:rsidR="00DB26B3" w:rsidRPr="002824B0" w14:paraId="7D9A6685"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69A7BA9" w14:textId="77777777" w:rsidR="00DB26B3" w:rsidRPr="002824B0" w:rsidRDefault="00DB26B3" w:rsidP="00FE5BA2">
            <w:pPr>
              <w:pStyle w:val="QFOption"/>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F86BDE3" w14:textId="77777777" w:rsidR="00DB26B3" w:rsidRPr="002824B0" w:rsidRDefault="00E41434" w:rsidP="00051497">
            <w:pPr>
              <w:pStyle w:val="Cell"/>
              <w:rPr>
                <w:rFonts w:ascii="Times New Roman" w:hAnsi="Times New Roman" w:cs="Times New Roman"/>
                <w:sz w:val="24"/>
                <w:szCs w:val="24"/>
              </w:rPr>
            </w:pPr>
            <w:r>
              <w:rPr>
                <w:rFonts w:ascii="Times New Roman" w:hAnsi="Times New Roman" w:cs="Times New Roman"/>
                <w:sz w:val="24"/>
                <w:szCs w:val="24"/>
              </w:rPr>
              <w:t>16</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F2F8FD9" w14:textId="77777777" w:rsidR="00DB26B3" w:rsidRPr="002824B0" w:rsidRDefault="00DB26B3"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AE3E56" w14:textId="77777777" w:rsidR="00DB26B3" w:rsidRPr="002824B0" w:rsidRDefault="00E41434" w:rsidP="00FE5BA2">
            <w:pPr>
              <w:pStyle w:val="QFGrade"/>
              <w:rPr>
                <w:rFonts w:ascii="Times New Roman" w:hAnsi="Times New Roman" w:cs="Times New Roman"/>
                <w:sz w:val="24"/>
                <w:szCs w:val="24"/>
              </w:rPr>
            </w:pPr>
            <w:r>
              <w:rPr>
                <w:rFonts w:ascii="Times New Roman" w:hAnsi="Times New Roman" w:cs="Times New Roman"/>
                <w:sz w:val="24"/>
                <w:szCs w:val="24"/>
              </w:rPr>
              <w:t>100</w:t>
            </w:r>
          </w:p>
        </w:tc>
      </w:tr>
      <w:tr w:rsidR="00DB26B3" w:rsidRPr="002824B0" w14:paraId="23F36A66"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75BF122"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D3E5FB9" w14:textId="77777777" w:rsidR="00DB26B3" w:rsidRPr="002824B0" w:rsidRDefault="00DB26B3"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CEB02CA"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ED6DD44"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DB26B3" w:rsidRPr="002824B0" w14:paraId="2C4A1727"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C4585B9"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227ECAA" w14:textId="77777777" w:rsidR="00DB26B3" w:rsidRPr="002824B0" w:rsidRDefault="00DB26B3"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0AF0328"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51907BA"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DB26B3" w:rsidRPr="002824B0" w14:paraId="3F728AB9"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1670FEE"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9DAF25A" w14:textId="77777777" w:rsidR="00DB26B3" w:rsidRPr="002824B0" w:rsidRDefault="00DB26B3"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F905F2E"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0A0448D"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DB26B3" w:rsidRPr="002824B0" w14:paraId="363B0558"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840A936"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3A83377" w14:textId="77777777" w:rsidR="00DB26B3" w:rsidRPr="002824B0" w:rsidRDefault="00DB26B3"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6CB3491"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CACA4CC" w14:textId="77777777" w:rsidR="00DB26B3" w:rsidRPr="002824B0" w:rsidRDefault="00DB26B3" w:rsidP="00FE5BA2">
            <w:pPr>
              <w:pStyle w:val="Cell"/>
              <w:rPr>
                <w:rFonts w:ascii="Times New Roman" w:hAnsi="Times New Roman" w:cs="Times New Roman"/>
                <w:sz w:val="24"/>
                <w:szCs w:val="24"/>
              </w:rPr>
            </w:pPr>
            <w:r w:rsidRPr="002824B0">
              <w:rPr>
                <w:rFonts w:ascii="Times New Roman" w:hAnsi="Times New Roman" w:cs="Times New Roman"/>
                <w:sz w:val="24"/>
                <w:szCs w:val="24"/>
              </w:rPr>
              <w:t> </w:t>
            </w:r>
          </w:p>
        </w:tc>
      </w:tr>
      <w:tr w:rsidR="00DB26B3" w:rsidRPr="002824B0" w14:paraId="32500BD6"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148D5B7" w14:textId="77777777" w:rsidR="00DB26B3" w:rsidRPr="002824B0" w:rsidRDefault="00E41434" w:rsidP="00FE5BA2">
            <w:pPr>
              <w:pStyle w:val="Cell"/>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323B91AB" w14:textId="77777777" w:rsidR="00DB26B3" w:rsidRPr="002824B0" w:rsidRDefault="00DB26B3" w:rsidP="00FE5BA2">
            <w:pPr>
              <w:rPr>
                <w:sz w:val="24"/>
                <w:szCs w:val="24"/>
              </w:rPr>
            </w:pPr>
            <w:r w:rsidRPr="002824B0">
              <w:rPr>
                <w:sz w:val="24"/>
                <w:szCs w:val="24"/>
              </w:rPr>
              <w:t> </w:t>
            </w:r>
          </w:p>
        </w:tc>
      </w:tr>
    </w:tbl>
    <w:p w14:paraId="43E2EBDB" w14:textId="77777777" w:rsidR="000811A7" w:rsidRDefault="000811A7" w:rsidP="000811A7">
      <w:pPr>
        <w:pStyle w:val="BodyTextIndent"/>
        <w:numPr>
          <w:ilvl w:val="0"/>
          <w:numId w:val="10"/>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811A7" w14:paraId="7DC08C1B" w14:textId="77777777" w:rsidTr="000811A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37F0599" w14:textId="77777777" w:rsidR="000811A7" w:rsidRPr="00806C8C" w:rsidRDefault="000811A7" w:rsidP="000811A7">
            <w:pPr>
              <w:pStyle w:val="NormalWeb"/>
            </w:pPr>
            <w:r>
              <w:t>Anh/Chị cho biết phát biểu: khi không ping được đến ip một server tức là server đó đang bị tắt</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06C500" w14:textId="77777777" w:rsidR="000811A7" w:rsidRPr="00BE43E9" w:rsidRDefault="000811A7" w:rsidP="000811A7">
            <w:pPr>
              <w:pStyle w:val="QFType"/>
            </w:pPr>
            <w:r>
              <w:t>TF</w:t>
            </w:r>
          </w:p>
        </w:tc>
      </w:tr>
      <w:tr w:rsidR="000811A7" w14:paraId="675FF414" w14:textId="77777777" w:rsidTr="000811A7">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ECBD26E" w14:textId="77777777" w:rsidR="000811A7" w:rsidRPr="00BE43E9" w:rsidRDefault="000811A7" w:rsidP="000811A7">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54B215" w14:textId="77777777" w:rsidR="000811A7" w:rsidRPr="00BE43E9" w:rsidRDefault="000811A7" w:rsidP="000811A7">
            <w:pPr>
              <w:pStyle w:val="QFOptionReset"/>
              <w:ind w:left="720"/>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840AD96" w14:textId="77777777" w:rsidR="000811A7" w:rsidRPr="00BE43E9" w:rsidRDefault="000811A7" w:rsidP="000811A7">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4504B28" w14:textId="77777777" w:rsidR="000811A7" w:rsidRPr="00BE43E9" w:rsidRDefault="000811A7" w:rsidP="000811A7">
            <w:pPr>
              <w:pStyle w:val="TableHead"/>
            </w:pPr>
            <w:r>
              <w:t>Grade</w:t>
            </w:r>
          </w:p>
        </w:tc>
      </w:tr>
      <w:tr w:rsidR="000811A7" w:rsidRPr="00975917" w14:paraId="6FE84305" w14:textId="77777777" w:rsidTr="000811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7238618" w14:textId="77777777" w:rsidR="000811A7" w:rsidRPr="00975917" w:rsidRDefault="000811A7" w:rsidP="000811A7">
            <w:pPr>
              <w:pStyle w:val="QFOption"/>
              <w:ind w:hanging="3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8DC36F6" w14:textId="77777777" w:rsidR="000811A7" w:rsidRPr="00975917" w:rsidRDefault="000811A7" w:rsidP="000811A7">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33558F5" w14:textId="77777777" w:rsidR="000811A7" w:rsidRPr="00975917" w:rsidRDefault="000811A7" w:rsidP="000811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0A25D77" w14:textId="77777777" w:rsidR="000811A7" w:rsidRPr="00975917" w:rsidRDefault="000811A7" w:rsidP="000811A7">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811A7" w:rsidRPr="00975917" w14:paraId="1F138B23" w14:textId="77777777" w:rsidTr="000811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C5FF7C6" w14:textId="77777777" w:rsidR="000811A7" w:rsidRPr="00975917" w:rsidRDefault="000811A7" w:rsidP="000811A7">
            <w:pPr>
              <w:pStyle w:val="QFOption"/>
              <w:ind w:hanging="360"/>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8B14DF5" w14:textId="77777777" w:rsidR="000811A7" w:rsidRPr="00975917" w:rsidRDefault="000811A7" w:rsidP="000811A7">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508807A" w14:textId="77777777" w:rsidR="000811A7" w:rsidRPr="00975917" w:rsidRDefault="000811A7" w:rsidP="000811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235A54E" w14:textId="77777777" w:rsidR="000811A7" w:rsidRPr="00975917" w:rsidRDefault="000811A7" w:rsidP="000811A7">
            <w:pPr>
              <w:pStyle w:val="QFGrade"/>
              <w:rPr>
                <w:rFonts w:ascii="Times New Roman" w:hAnsi="Times New Roman" w:cs="Times New Roman"/>
                <w:sz w:val="24"/>
                <w:szCs w:val="26"/>
              </w:rPr>
            </w:pPr>
            <w:r w:rsidRPr="00975917">
              <w:rPr>
                <w:rFonts w:ascii="Times New Roman" w:hAnsi="Times New Roman" w:cs="Times New Roman"/>
                <w:sz w:val="24"/>
                <w:szCs w:val="26"/>
              </w:rPr>
              <w:t>100</w:t>
            </w:r>
          </w:p>
        </w:tc>
      </w:tr>
      <w:tr w:rsidR="000811A7" w14:paraId="5385B4BC" w14:textId="77777777" w:rsidTr="000811A7">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BCD8379" w14:textId="77777777" w:rsidR="000811A7" w:rsidRPr="00806C8C" w:rsidRDefault="000811A7" w:rsidP="000811A7">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63996EB" w14:textId="77777777" w:rsidR="000811A7" w:rsidRPr="00BE43E9" w:rsidRDefault="000811A7" w:rsidP="000811A7">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A5F86AC" w14:textId="77777777" w:rsidR="000811A7" w:rsidRPr="00806C8C" w:rsidRDefault="000811A7" w:rsidP="000811A7">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BE2B09" w14:textId="77777777" w:rsidR="000811A7" w:rsidRPr="00806C8C" w:rsidRDefault="000811A7" w:rsidP="000811A7">
            <w:pPr>
              <w:pStyle w:val="Cell"/>
            </w:pPr>
            <w:r w:rsidRPr="00806C8C">
              <w:t> </w:t>
            </w:r>
          </w:p>
        </w:tc>
      </w:tr>
      <w:tr w:rsidR="000811A7" w14:paraId="742966A9" w14:textId="77777777" w:rsidTr="000811A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B73808A" w14:textId="77777777" w:rsidR="000811A7" w:rsidRPr="00806C8C" w:rsidRDefault="000811A7" w:rsidP="000811A7">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9170BB8" w14:textId="77777777" w:rsidR="000811A7" w:rsidRPr="00806C8C" w:rsidRDefault="000811A7" w:rsidP="000811A7">
            <w:r w:rsidRPr="00806C8C">
              <w:t> </w:t>
            </w:r>
          </w:p>
        </w:tc>
      </w:tr>
    </w:tbl>
    <w:p w14:paraId="735452E8" w14:textId="77777777" w:rsidR="00221A8E" w:rsidRDefault="00221A8E" w:rsidP="00EE3F26">
      <w:pPr>
        <w:rPr>
          <w:b/>
          <w:color w:val="FF0000"/>
          <w:sz w:val="26"/>
          <w:szCs w:val="26"/>
        </w:rPr>
      </w:pPr>
    </w:p>
    <w:p w14:paraId="04FD95AE" w14:textId="77777777" w:rsidR="00221A8E" w:rsidRPr="00EE3F26" w:rsidRDefault="00221A8E" w:rsidP="00221A8E">
      <w:pPr>
        <w:rPr>
          <w:b/>
          <w:color w:val="FF0000"/>
          <w:sz w:val="26"/>
          <w:szCs w:val="26"/>
        </w:rPr>
      </w:pPr>
      <w:r w:rsidRPr="00EE3F26">
        <w:rPr>
          <w:b/>
          <w:color w:val="FF0000"/>
          <w:sz w:val="26"/>
          <w:szCs w:val="26"/>
        </w:rPr>
        <w:t>Biểu hiện</w:t>
      </w:r>
      <w:r>
        <w:rPr>
          <w:b/>
          <w:color w:val="FF0000"/>
          <w:sz w:val="26"/>
          <w:szCs w:val="26"/>
        </w:rPr>
        <w:t xml:space="preserve"> 2</w:t>
      </w:r>
      <w:r w:rsidRPr="00EE3F26">
        <w:rPr>
          <w:b/>
          <w:color w:val="FF0000"/>
          <w:sz w:val="26"/>
          <w:szCs w:val="26"/>
        </w:rPr>
        <w:t>:</w:t>
      </w:r>
    </w:p>
    <w:p w14:paraId="0F63F062" w14:textId="77777777" w:rsidR="00EE3F26" w:rsidRDefault="00EE3F26" w:rsidP="00EE3F26">
      <w:pPr>
        <w:rPr>
          <w:b/>
          <w:color w:val="FF0000"/>
          <w:sz w:val="26"/>
          <w:szCs w:val="26"/>
        </w:rPr>
      </w:pPr>
      <w:r w:rsidRPr="00EE3F26">
        <w:rPr>
          <w:b/>
          <w:color w:val="FF0000"/>
          <w:sz w:val="26"/>
          <w:szCs w:val="26"/>
        </w:rPr>
        <w:lastRenderedPageBreak/>
        <w:t xml:space="preserve">- Diễn giải và hiểu nội dung các văn bản, quy trình, quy định liên quan đến hệ </w:t>
      </w:r>
      <w:proofErr w:type="gramStart"/>
      <w:r w:rsidRPr="00EE3F26">
        <w:rPr>
          <w:b/>
          <w:color w:val="FF0000"/>
          <w:sz w:val="26"/>
          <w:szCs w:val="26"/>
        </w:rPr>
        <w:t>thống ,</w:t>
      </w:r>
      <w:proofErr w:type="gramEnd"/>
      <w:r w:rsidRPr="00EE3F26">
        <w:rPr>
          <w:b/>
          <w:color w:val="FF0000"/>
          <w:sz w:val="26"/>
          <w:szCs w:val="26"/>
        </w:rPr>
        <w:t xml:space="preserve"> ứng dụng, sản phẩm được quản lý </w:t>
      </w:r>
      <w:r w:rsidRPr="00EE3F26">
        <w:rPr>
          <w:b/>
          <w:color w:val="FF0000"/>
          <w:sz w:val="26"/>
          <w:szCs w:val="26"/>
        </w:rPr>
        <w:tab/>
      </w:r>
      <w:r w:rsidRPr="00EE3F26">
        <w:rPr>
          <w:b/>
          <w:color w:val="FF0000"/>
          <w:sz w:val="26"/>
          <w:szCs w:val="26"/>
        </w:rPr>
        <w:tab/>
      </w:r>
    </w:p>
    <w:p w14:paraId="08098D9C" w14:textId="77777777" w:rsidR="003B32B6" w:rsidRPr="00AB13D8" w:rsidRDefault="003B32B6" w:rsidP="00215C8C">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B32B6" w:rsidRPr="00AB13D8" w14:paraId="31FDDC31"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718A6160" w14:textId="77777777" w:rsidR="003B32B6" w:rsidRPr="002824B0" w:rsidRDefault="003B32B6" w:rsidP="00FE5BA2">
            <w:pPr>
              <w:autoSpaceDE w:val="0"/>
              <w:autoSpaceDN w:val="0"/>
              <w:adjustRightInd w:val="0"/>
              <w:spacing w:after="0" w:line="240" w:lineRule="auto"/>
              <w:rPr>
                <w:noProof/>
                <w:sz w:val="24"/>
                <w:szCs w:val="24"/>
              </w:rPr>
            </w:pPr>
            <w:r>
              <w:rPr>
                <w:noProof/>
                <w:sz w:val="24"/>
                <w:szCs w:val="24"/>
              </w:rPr>
              <w:t>Anh/chị cho biết theo QĐ 1564/QĐ-VNPT-IT&amp;VAS ngày 28/9/2015 thì VNPT-Net chịu trách nhiệm quy hoạch địa chỉ IP mạng VNPT-Intranet</w:t>
            </w:r>
          </w:p>
        </w:tc>
        <w:tc>
          <w:tcPr>
            <w:tcW w:w="770" w:type="dxa"/>
            <w:tcBorders>
              <w:top w:val="outset" w:sz="6" w:space="0" w:color="auto"/>
              <w:left w:val="outset" w:sz="6" w:space="0" w:color="auto"/>
              <w:bottom w:val="outset" w:sz="6" w:space="0" w:color="auto"/>
              <w:right w:val="outset" w:sz="6" w:space="0" w:color="auto"/>
            </w:tcBorders>
            <w:vAlign w:val="center"/>
            <w:hideMark/>
          </w:tcPr>
          <w:p w14:paraId="64C6998E" w14:textId="77777777" w:rsidR="003B32B6" w:rsidRPr="00AB13D8" w:rsidRDefault="003B32B6" w:rsidP="00FE5BA2">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3B32B6" w:rsidRPr="00AB13D8" w14:paraId="19E606A7"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2F50416"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CAABA5A" w14:textId="77777777" w:rsidR="003B32B6" w:rsidRPr="00AB13D8" w:rsidRDefault="003B32B6" w:rsidP="00FE5BA2">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CBBD9FF"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DA6FA88"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Grade</w:t>
            </w:r>
          </w:p>
        </w:tc>
      </w:tr>
      <w:tr w:rsidR="003B32B6" w:rsidRPr="00AB13D8" w14:paraId="65BB7C8F"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89A06F1" w14:textId="77777777" w:rsidR="003B32B6" w:rsidRPr="00AB13D8" w:rsidRDefault="003B32B6"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8090FF6"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EB623FD" w14:textId="77777777" w:rsidR="003B32B6" w:rsidRPr="00AB13D8" w:rsidRDefault="003B32B6"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C8F6FA9" w14:textId="77777777" w:rsidR="003B32B6" w:rsidRPr="00AB13D8" w:rsidRDefault="003B32B6" w:rsidP="00FE5BA2">
            <w:pPr>
              <w:keepNext/>
              <w:spacing w:before="100" w:beforeAutospacing="1" w:after="100" w:afterAutospacing="1"/>
              <w:jc w:val="left"/>
              <w:rPr>
                <w:i/>
                <w:iCs/>
                <w:color w:val="0A4E83"/>
                <w:sz w:val="24"/>
                <w:szCs w:val="24"/>
              </w:rPr>
            </w:pPr>
            <w:r w:rsidRPr="00AB13D8">
              <w:rPr>
                <w:i/>
                <w:iCs/>
                <w:color w:val="0A4E83"/>
                <w:sz w:val="24"/>
                <w:szCs w:val="24"/>
              </w:rPr>
              <w:t>0</w:t>
            </w:r>
          </w:p>
        </w:tc>
      </w:tr>
      <w:tr w:rsidR="003B32B6" w:rsidRPr="00AB13D8" w14:paraId="4752EE23"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4A675CE" w14:textId="77777777" w:rsidR="003B32B6" w:rsidRPr="00AB13D8" w:rsidRDefault="003B32B6"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1024357"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EDE42D6" w14:textId="77777777" w:rsidR="003B32B6" w:rsidRPr="00AB13D8" w:rsidRDefault="003B32B6"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B6EA9B" w14:textId="77777777" w:rsidR="003B32B6" w:rsidRPr="00AB13D8" w:rsidRDefault="003B32B6" w:rsidP="00FE5BA2">
            <w:pPr>
              <w:keepNext/>
              <w:spacing w:before="100" w:beforeAutospacing="1" w:after="100" w:afterAutospacing="1"/>
              <w:jc w:val="left"/>
              <w:rPr>
                <w:i/>
                <w:iCs/>
                <w:color w:val="0A4E83"/>
                <w:sz w:val="24"/>
                <w:szCs w:val="24"/>
              </w:rPr>
            </w:pPr>
            <w:r>
              <w:rPr>
                <w:i/>
                <w:iCs/>
                <w:color w:val="0A4E83"/>
                <w:sz w:val="24"/>
                <w:szCs w:val="24"/>
              </w:rPr>
              <w:t>100</w:t>
            </w:r>
          </w:p>
        </w:tc>
      </w:tr>
      <w:tr w:rsidR="003B32B6" w:rsidRPr="00AB13D8" w14:paraId="18158DE4"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3868689"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AE41D18" w14:textId="77777777" w:rsidR="003B32B6" w:rsidRPr="00AB13D8" w:rsidRDefault="003B32B6" w:rsidP="00FE5BA2">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C3D0E11"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D516ED3"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r>
      <w:tr w:rsidR="003B32B6" w:rsidRPr="00AB13D8" w14:paraId="6CAC1905"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DF11343" w14:textId="77777777" w:rsidR="003B32B6" w:rsidRPr="00AB13D8" w:rsidRDefault="003B32B6" w:rsidP="00FE5BA2">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47CA3FD" w14:textId="77777777" w:rsidR="003B32B6" w:rsidRPr="00AB13D8" w:rsidRDefault="003B32B6" w:rsidP="00FE5BA2">
            <w:pPr>
              <w:rPr>
                <w:sz w:val="24"/>
                <w:szCs w:val="24"/>
              </w:rPr>
            </w:pPr>
            <w:r w:rsidRPr="00AB13D8">
              <w:rPr>
                <w:sz w:val="24"/>
                <w:szCs w:val="24"/>
              </w:rPr>
              <w:t> </w:t>
            </w:r>
          </w:p>
        </w:tc>
      </w:tr>
    </w:tbl>
    <w:p w14:paraId="2148B540" w14:textId="77777777" w:rsidR="003B32B6" w:rsidRPr="00903A6C" w:rsidRDefault="003B32B6" w:rsidP="00215C8C">
      <w:pPr>
        <w:pStyle w:val="BodyTextIndent"/>
        <w:numPr>
          <w:ilvl w:val="0"/>
          <w:numId w:val="10"/>
        </w:numPr>
        <w:rPr>
          <w:b/>
          <w:sz w:val="24"/>
          <w:szCs w:val="24"/>
        </w:rPr>
      </w:pPr>
      <w:r w:rsidRPr="00903A6C">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3B32B6" w:rsidRPr="00903A6C" w14:paraId="2A05E0C4" w14:textId="77777777" w:rsidTr="00FE5BA2">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7D5E2965" w14:textId="77777777" w:rsidR="003B32B6" w:rsidRPr="00903A6C" w:rsidRDefault="003B32B6" w:rsidP="00FE5BA2">
            <w:pPr>
              <w:autoSpaceDE w:val="0"/>
              <w:autoSpaceDN w:val="0"/>
              <w:adjustRightInd w:val="0"/>
              <w:spacing w:after="0" w:line="240" w:lineRule="auto"/>
              <w:rPr>
                <w:noProof/>
                <w:sz w:val="24"/>
                <w:szCs w:val="24"/>
              </w:rPr>
            </w:pPr>
            <w:r>
              <w:rPr>
                <w:noProof/>
                <w:sz w:val="24"/>
                <w:szCs w:val="24"/>
              </w:rPr>
              <w:t xml:space="preserve">Anh/chị cho biết theo QĐ </w:t>
            </w:r>
            <w:r w:rsidRPr="00B24ED8">
              <w:rPr>
                <w:noProof/>
                <w:sz w:val="24"/>
                <w:szCs w:val="24"/>
              </w:rPr>
              <w:t xml:space="preserve">1564/QĐ-VNPT-IT&amp;VAS ngày 28/9/2015 </w:t>
            </w:r>
            <w:r>
              <w:rPr>
                <w:noProof/>
                <w:sz w:val="24"/>
                <w:szCs w:val="24"/>
              </w:rPr>
              <w:t>thì trách nhiệm của Trung tâm CNTT – VNPT-Net trong việc xây dựng và mở rộng mạng cấp 2,3 tại các đơn vị là:</w:t>
            </w:r>
          </w:p>
        </w:tc>
        <w:tc>
          <w:tcPr>
            <w:tcW w:w="809" w:type="dxa"/>
            <w:tcBorders>
              <w:top w:val="outset" w:sz="6" w:space="0" w:color="auto"/>
              <w:left w:val="outset" w:sz="6" w:space="0" w:color="auto"/>
              <w:bottom w:val="outset" w:sz="6" w:space="0" w:color="auto"/>
              <w:right w:val="outset" w:sz="6" w:space="0" w:color="auto"/>
            </w:tcBorders>
            <w:vAlign w:val="center"/>
            <w:hideMark/>
          </w:tcPr>
          <w:p w14:paraId="2066FD08" w14:textId="77777777" w:rsidR="003B32B6" w:rsidRPr="00903A6C" w:rsidRDefault="003B32B6" w:rsidP="00FE5BA2">
            <w:pPr>
              <w:keepNext/>
              <w:spacing w:before="100" w:beforeAutospacing="1" w:after="100" w:afterAutospacing="1"/>
              <w:jc w:val="left"/>
              <w:rPr>
                <w:i/>
                <w:iCs/>
                <w:color w:val="0A4E83"/>
                <w:sz w:val="24"/>
                <w:szCs w:val="24"/>
                <w:lang w:eastAsia="ko-KR"/>
              </w:rPr>
            </w:pPr>
            <w:r w:rsidRPr="00903A6C">
              <w:rPr>
                <w:i/>
                <w:iCs/>
                <w:color w:val="0A4E83"/>
                <w:sz w:val="24"/>
                <w:szCs w:val="24"/>
                <w:lang w:eastAsia="ko-KR"/>
              </w:rPr>
              <w:t>MC</w:t>
            </w:r>
          </w:p>
        </w:tc>
      </w:tr>
      <w:tr w:rsidR="003B32B6" w:rsidRPr="00903A6C" w14:paraId="7C518D06" w14:textId="77777777" w:rsidTr="00FE5BA2">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3E8C9645" w14:textId="77777777" w:rsidR="003B32B6" w:rsidRPr="00903A6C" w:rsidRDefault="003B32B6" w:rsidP="00FE5BA2">
            <w:pPr>
              <w:keepNext/>
              <w:spacing w:before="100" w:beforeAutospacing="1" w:after="100" w:afterAutospacing="1" w:line="200" w:lineRule="atLeast"/>
              <w:jc w:val="center"/>
              <w:rPr>
                <w:b/>
                <w:bCs/>
                <w:sz w:val="24"/>
                <w:szCs w:val="24"/>
              </w:rPr>
            </w:pPr>
            <w:r w:rsidRPr="00903A6C">
              <w:rPr>
                <w:b/>
                <w:bCs/>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326DB174" w14:textId="77777777" w:rsidR="003B32B6" w:rsidRPr="00903A6C" w:rsidRDefault="003B32B6" w:rsidP="00FE5BA2">
            <w:pPr>
              <w:spacing w:before="0" w:after="0" w:line="256" w:lineRule="auto"/>
              <w:ind w:hanging="360"/>
              <w:jc w:val="center"/>
              <w:rPr>
                <w:b/>
                <w:bCs/>
                <w:sz w:val="24"/>
                <w:szCs w:val="24"/>
              </w:rPr>
            </w:pPr>
            <w:r w:rsidRPr="00903A6C">
              <w:rPr>
                <w:b/>
                <w:bCs/>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53D878F" w14:textId="77777777" w:rsidR="003B32B6" w:rsidRPr="00903A6C" w:rsidRDefault="003B32B6" w:rsidP="00FE5BA2">
            <w:pPr>
              <w:keepNext/>
              <w:spacing w:before="100" w:beforeAutospacing="1" w:after="100" w:afterAutospacing="1" w:line="200" w:lineRule="atLeast"/>
              <w:jc w:val="center"/>
              <w:rPr>
                <w:b/>
                <w:bCs/>
                <w:sz w:val="24"/>
                <w:szCs w:val="24"/>
              </w:rPr>
            </w:pPr>
            <w:r w:rsidRPr="00903A6C">
              <w:rPr>
                <w:b/>
                <w:bCs/>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14863951" w14:textId="77777777" w:rsidR="003B32B6" w:rsidRPr="00903A6C" w:rsidRDefault="003B32B6" w:rsidP="00FE5BA2">
            <w:pPr>
              <w:keepNext/>
              <w:spacing w:before="100" w:beforeAutospacing="1" w:after="100" w:afterAutospacing="1" w:line="200" w:lineRule="atLeast"/>
              <w:jc w:val="center"/>
              <w:rPr>
                <w:b/>
                <w:bCs/>
                <w:sz w:val="24"/>
                <w:szCs w:val="24"/>
              </w:rPr>
            </w:pPr>
            <w:r w:rsidRPr="00903A6C">
              <w:rPr>
                <w:b/>
                <w:bCs/>
                <w:sz w:val="24"/>
                <w:szCs w:val="24"/>
              </w:rPr>
              <w:t>Grade</w:t>
            </w:r>
          </w:p>
        </w:tc>
      </w:tr>
      <w:tr w:rsidR="003B32B6" w:rsidRPr="00903A6C" w14:paraId="56E4651F"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F9C0CA6"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009E24AF" w14:textId="77777777" w:rsidR="003B32B6" w:rsidRPr="00903A6C" w:rsidRDefault="003B32B6" w:rsidP="00FE5BA2">
            <w:pPr>
              <w:keepNext/>
              <w:spacing w:before="20" w:after="40" w:line="256" w:lineRule="auto"/>
              <w:ind w:left="40" w:right="144"/>
              <w:jc w:val="left"/>
              <w:rPr>
                <w:sz w:val="24"/>
                <w:szCs w:val="24"/>
              </w:rPr>
            </w:pPr>
            <w:r>
              <w:rPr>
                <w:sz w:val="24"/>
                <w:szCs w:val="24"/>
              </w:rPr>
              <w:t>Đề xuất cấu hình, trình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14:paraId="4DF20206" w14:textId="77777777" w:rsidR="003B32B6" w:rsidRPr="00903A6C" w:rsidRDefault="003B32B6" w:rsidP="00FE5BA2">
            <w:pPr>
              <w:spacing w:before="100" w:beforeAutospacing="1" w:after="100" w:afterAutospacing="1"/>
              <w:jc w:val="left"/>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8447FB7" w14:textId="77777777" w:rsidR="003B32B6" w:rsidRPr="00903A6C" w:rsidRDefault="003B32B6" w:rsidP="00FE5BA2">
            <w:pPr>
              <w:keepNext/>
              <w:spacing w:before="100" w:beforeAutospacing="1" w:after="100" w:afterAutospacing="1"/>
              <w:jc w:val="left"/>
              <w:rPr>
                <w:i/>
                <w:iCs/>
                <w:color w:val="0A4E83"/>
                <w:sz w:val="24"/>
                <w:szCs w:val="24"/>
              </w:rPr>
            </w:pPr>
            <w:r w:rsidRPr="00903A6C">
              <w:rPr>
                <w:i/>
                <w:iCs/>
                <w:color w:val="0A4E83"/>
                <w:sz w:val="24"/>
                <w:szCs w:val="24"/>
              </w:rPr>
              <w:t>0</w:t>
            </w:r>
          </w:p>
        </w:tc>
      </w:tr>
      <w:tr w:rsidR="003B32B6" w:rsidRPr="00903A6C" w14:paraId="1D870B29"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130847B5"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3FB39E61" w14:textId="77777777" w:rsidR="003B32B6" w:rsidRPr="00903A6C" w:rsidRDefault="003B32B6" w:rsidP="00FE5BA2">
            <w:pPr>
              <w:keepNext/>
              <w:spacing w:before="20" w:after="40" w:line="256" w:lineRule="auto"/>
              <w:ind w:left="40" w:right="144"/>
              <w:jc w:val="left"/>
              <w:rPr>
                <w:sz w:val="24"/>
                <w:szCs w:val="24"/>
              </w:rPr>
            </w:pPr>
            <w:r>
              <w:rPr>
                <w:sz w:val="24"/>
                <w:szCs w:val="24"/>
              </w:rPr>
              <w:t>Chủ trì thực hiện theo cấu trúc được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8CFCED8" w14:textId="77777777" w:rsidR="003B32B6" w:rsidRPr="00903A6C" w:rsidRDefault="003B32B6" w:rsidP="00FE5BA2">
            <w:pPr>
              <w:spacing w:before="100" w:beforeAutospacing="1" w:after="100" w:afterAutospacing="1"/>
              <w:jc w:val="left"/>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073F2BFC" w14:textId="77777777" w:rsidR="003B32B6" w:rsidRPr="00903A6C" w:rsidRDefault="003B32B6" w:rsidP="00FE5BA2">
            <w:pPr>
              <w:keepNext/>
              <w:spacing w:before="100" w:beforeAutospacing="1" w:after="100" w:afterAutospacing="1"/>
              <w:jc w:val="left"/>
              <w:rPr>
                <w:i/>
                <w:iCs/>
                <w:color w:val="0A4E83"/>
                <w:sz w:val="24"/>
                <w:szCs w:val="24"/>
              </w:rPr>
            </w:pPr>
            <w:r w:rsidRPr="00903A6C">
              <w:rPr>
                <w:i/>
                <w:iCs/>
                <w:color w:val="0A4E83"/>
                <w:sz w:val="24"/>
                <w:szCs w:val="24"/>
              </w:rPr>
              <w:t>0</w:t>
            </w:r>
          </w:p>
        </w:tc>
      </w:tr>
      <w:tr w:rsidR="003B32B6" w:rsidRPr="00903A6C" w14:paraId="63BFDB20"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0C3E89A"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56BF4B70" w14:textId="77777777" w:rsidR="003B32B6" w:rsidRPr="00903A6C" w:rsidRDefault="003B32B6" w:rsidP="00FE5BA2">
            <w:pPr>
              <w:keepNext/>
              <w:spacing w:before="20" w:after="40" w:line="256" w:lineRule="auto"/>
              <w:ind w:left="40" w:right="144"/>
              <w:jc w:val="left"/>
              <w:rPr>
                <w:sz w:val="24"/>
                <w:szCs w:val="24"/>
              </w:rPr>
            </w:pPr>
            <w:r>
              <w:rPr>
                <w:sz w:val="24"/>
                <w:szCs w:val="24"/>
              </w:rPr>
              <w:t>Phối hợp triển khai theo cấu trúc được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14:paraId="03BDEC52" w14:textId="77777777" w:rsidR="003B32B6" w:rsidRPr="00903A6C" w:rsidRDefault="003B32B6" w:rsidP="00FE5BA2">
            <w:pPr>
              <w:spacing w:before="100" w:beforeAutospacing="1" w:after="100" w:afterAutospacing="1"/>
              <w:jc w:val="left"/>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281FB718" w14:textId="77777777" w:rsidR="003B32B6" w:rsidRPr="00903A6C" w:rsidRDefault="003B32B6" w:rsidP="00FE5BA2">
            <w:pPr>
              <w:keepNext/>
              <w:spacing w:before="100" w:beforeAutospacing="1" w:after="100" w:afterAutospacing="1"/>
              <w:jc w:val="left"/>
              <w:rPr>
                <w:i/>
                <w:iCs/>
                <w:color w:val="0A4E83"/>
                <w:sz w:val="24"/>
                <w:szCs w:val="24"/>
              </w:rPr>
            </w:pPr>
            <w:r>
              <w:rPr>
                <w:i/>
                <w:iCs/>
                <w:color w:val="0A4E83"/>
                <w:sz w:val="24"/>
                <w:szCs w:val="24"/>
              </w:rPr>
              <w:t>10</w:t>
            </w:r>
            <w:r w:rsidRPr="00903A6C">
              <w:rPr>
                <w:i/>
                <w:iCs/>
                <w:color w:val="0A4E83"/>
                <w:sz w:val="24"/>
                <w:szCs w:val="24"/>
              </w:rPr>
              <w:t>0</w:t>
            </w:r>
          </w:p>
        </w:tc>
      </w:tr>
      <w:tr w:rsidR="003B32B6" w:rsidRPr="00903A6C" w14:paraId="5C735B26"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246386F"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6AEFE40C" w14:textId="77777777" w:rsidR="003B32B6" w:rsidRPr="00903A6C" w:rsidRDefault="003B32B6" w:rsidP="00FE5BA2">
            <w:pPr>
              <w:keepNext/>
              <w:spacing w:before="20" w:after="40" w:line="256" w:lineRule="auto"/>
              <w:ind w:left="40" w:right="144"/>
              <w:jc w:val="left"/>
              <w:rPr>
                <w:sz w:val="24"/>
                <w:szCs w:val="24"/>
              </w:rPr>
            </w:pPr>
            <w:r>
              <w:rPr>
                <w:sz w:val="24"/>
                <w:szCs w:val="24"/>
              </w:rPr>
              <w:t>Quản lý cấu hình</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00C8584" w14:textId="77777777" w:rsidR="003B32B6" w:rsidRPr="00903A6C" w:rsidRDefault="003B32B6" w:rsidP="00FE5BA2">
            <w:pPr>
              <w:spacing w:before="100" w:beforeAutospacing="1" w:after="100" w:afterAutospacing="1"/>
              <w:jc w:val="left"/>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4B6AD4D2" w14:textId="77777777" w:rsidR="003B32B6" w:rsidRPr="00903A6C" w:rsidRDefault="003B32B6" w:rsidP="00FE5BA2">
            <w:pPr>
              <w:keepNext/>
              <w:spacing w:before="100" w:beforeAutospacing="1" w:after="100" w:afterAutospacing="1"/>
              <w:jc w:val="left"/>
              <w:rPr>
                <w:i/>
                <w:iCs/>
                <w:color w:val="0A4E83"/>
                <w:sz w:val="24"/>
                <w:szCs w:val="24"/>
              </w:rPr>
            </w:pPr>
            <w:r w:rsidRPr="00903A6C">
              <w:rPr>
                <w:i/>
                <w:iCs/>
                <w:color w:val="0A4E83"/>
                <w:sz w:val="24"/>
                <w:szCs w:val="24"/>
              </w:rPr>
              <w:t>0</w:t>
            </w:r>
          </w:p>
        </w:tc>
      </w:tr>
      <w:tr w:rsidR="003B32B6" w:rsidRPr="00903A6C" w14:paraId="0594704A"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07C98FF" w14:textId="77777777" w:rsidR="003B32B6" w:rsidRPr="00903A6C" w:rsidRDefault="003B32B6" w:rsidP="00FE5BA2">
            <w:pPr>
              <w:keepNext/>
              <w:spacing w:before="20" w:after="40" w:line="256" w:lineRule="auto"/>
              <w:ind w:left="40" w:right="144"/>
              <w:jc w:val="left"/>
              <w:rPr>
                <w:sz w:val="24"/>
                <w:szCs w:val="24"/>
              </w:rPr>
            </w:pPr>
            <w:r w:rsidRPr="00903A6C">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57064075" w14:textId="77777777" w:rsidR="003B32B6" w:rsidRPr="00903A6C" w:rsidRDefault="003B32B6" w:rsidP="00FE5BA2">
            <w:pPr>
              <w:keepNext/>
              <w:spacing w:before="100" w:beforeAutospacing="1" w:after="100" w:afterAutospacing="1" w:line="200" w:lineRule="atLeast"/>
              <w:jc w:val="left"/>
              <w:rPr>
                <w:b/>
                <w:bCs/>
                <w:sz w:val="24"/>
                <w:szCs w:val="24"/>
              </w:rPr>
            </w:pPr>
            <w:r w:rsidRPr="00903A6C">
              <w:rPr>
                <w:b/>
                <w:bCs/>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5E3AFD5" w14:textId="77777777" w:rsidR="003B32B6" w:rsidRPr="00903A6C" w:rsidRDefault="003B32B6" w:rsidP="00FE5BA2">
            <w:pPr>
              <w:keepNext/>
              <w:spacing w:before="20" w:after="40" w:line="256" w:lineRule="auto"/>
              <w:ind w:left="40" w:right="144"/>
              <w:jc w:val="left"/>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2ADD445D" w14:textId="77777777" w:rsidR="003B32B6" w:rsidRPr="00903A6C" w:rsidRDefault="003B32B6" w:rsidP="00FE5BA2">
            <w:pPr>
              <w:keepNext/>
              <w:spacing w:before="20" w:after="40" w:line="256" w:lineRule="auto"/>
              <w:ind w:left="40" w:right="144"/>
              <w:jc w:val="left"/>
              <w:rPr>
                <w:sz w:val="24"/>
                <w:szCs w:val="24"/>
              </w:rPr>
            </w:pPr>
            <w:r w:rsidRPr="00903A6C">
              <w:rPr>
                <w:sz w:val="24"/>
                <w:szCs w:val="24"/>
              </w:rPr>
              <w:t> </w:t>
            </w:r>
          </w:p>
        </w:tc>
      </w:tr>
      <w:tr w:rsidR="003B32B6" w:rsidRPr="00903A6C" w14:paraId="3FBB3CC9"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2AA48BD2" w14:textId="77777777" w:rsidR="003B32B6" w:rsidRPr="00903A6C" w:rsidRDefault="003B32B6" w:rsidP="00FE5BA2">
            <w:pPr>
              <w:keepNext/>
              <w:spacing w:before="20" w:after="40" w:line="256" w:lineRule="auto"/>
              <w:ind w:left="40" w:right="144"/>
              <w:jc w:val="left"/>
              <w:rPr>
                <w:sz w:val="24"/>
                <w:szCs w:val="24"/>
              </w:rPr>
            </w:pPr>
            <w:r w:rsidRPr="00903A6C">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0594AEF7" w14:textId="77777777" w:rsidR="003B32B6" w:rsidRPr="00903A6C" w:rsidRDefault="003B32B6" w:rsidP="00FE5BA2">
            <w:pPr>
              <w:keepNext/>
              <w:spacing w:before="100" w:beforeAutospacing="1" w:after="100" w:afterAutospacing="1" w:line="200" w:lineRule="atLeast"/>
              <w:jc w:val="left"/>
              <w:rPr>
                <w:b/>
                <w:bCs/>
                <w:sz w:val="24"/>
                <w:szCs w:val="24"/>
              </w:rPr>
            </w:pPr>
            <w:r w:rsidRPr="00903A6C">
              <w:rPr>
                <w:b/>
                <w:bCs/>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408EBA2" w14:textId="77777777" w:rsidR="003B32B6" w:rsidRPr="00903A6C" w:rsidRDefault="003B32B6" w:rsidP="00FE5BA2">
            <w:pPr>
              <w:keepNext/>
              <w:spacing w:before="20" w:after="40" w:line="256" w:lineRule="auto"/>
              <w:ind w:left="40" w:right="144"/>
              <w:jc w:val="left"/>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5447EA4" w14:textId="77777777" w:rsidR="003B32B6" w:rsidRPr="00903A6C" w:rsidRDefault="003B32B6" w:rsidP="00FE5BA2">
            <w:pPr>
              <w:keepNext/>
              <w:spacing w:before="20" w:after="40" w:line="256" w:lineRule="auto"/>
              <w:ind w:left="40" w:right="144"/>
              <w:jc w:val="left"/>
              <w:rPr>
                <w:sz w:val="24"/>
                <w:szCs w:val="24"/>
              </w:rPr>
            </w:pPr>
            <w:r w:rsidRPr="00903A6C">
              <w:rPr>
                <w:sz w:val="24"/>
                <w:szCs w:val="24"/>
              </w:rPr>
              <w:t> </w:t>
            </w:r>
          </w:p>
        </w:tc>
      </w:tr>
      <w:tr w:rsidR="003B32B6" w:rsidRPr="00903A6C" w14:paraId="4F15CE5E"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0D17B161" w14:textId="77777777" w:rsidR="003B32B6" w:rsidRPr="00903A6C" w:rsidRDefault="003B32B6" w:rsidP="00FE5BA2">
            <w:pPr>
              <w:keepNext/>
              <w:spacing w:before="20" w:after="40" w:line="256" w:lineRule="auto"/>
              <w:ind w:left="40" w:right="144"/>
              <w:jc w:val="left"/>
              <w:rPr>
                <w:sz w:val="24"/>
                <w:szCs w:val="24"/>
              </w:rPr>
            </w:pPr>
            <w:r w:rsidRPr="00903A6C">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60FC9F37" w14:textId="77777777" w:rsidR="003B32B6" w:rsidRPr="00903A6C" w:rsidRDefault="003B32B6" w:rsidP="00FE5BA2">
            <w:pPr>
              <w:keepNext/>
              <w:spacing w:before="100" w:beforeAutospacing="1" w:after="100" w:afterAutospacing="1" w:line="200" w:lineRule="atLeast"/>
              <w:jc w:val="left"/>
              <w:rPr>
                <w:b/>
                <w:bCs/>
                <w:sz w:val="24"/>
                <w:szCs w:val="24"/>
              </w:rPr>
            </w:pPr>
            <w:r w:rsidRPr="00903A6C">
              <w:rPr>
                <w:b/>
                <w:bCs/>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5674FE09" w14:textId="77777777" w:rsidR="003B32B6" w:rsidRPr="00903A6C" w:rsidRDefault="003B32B6" w:rsidP="00FE5BA2">
            <w:pPr>
              <w:keepNext/>
              <w:spacing w:before="20" w:after="40" w:line="256" w:lineRule="auto"/>
              <w:ind w:left="40" w:right="144"/>
              <w:jc w:val="left"/>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61427F2D" w14:textId="77777777" w:rsidR="003B32B6" w:rsidRPr="00903A6C" w:rsidRDefault="003B32B6" w:rsidP="00FE5BA2">
            <w:pPr>
              <w:keepNext/>
              <w:spacing w:before="20" w:after="40" w:line="256" w:lineRule="auto"/>
              <w:ind w:left="40" w:right="144"/>
              <w:jc w:val="left"/>
              <w:rPr>
                <w:sz w:val="24"/>
                <w:szCs w:val="24"/>
              </w:rPr>
            </w:pPr>
            <w:r w:rsidRPr="00903A6C">
              <w:rPr>
                <w:sz w:val="24"/>
                <w:szCs w:val="24"/>
              </w:rPr>
              <w:t> </w:t>
            </w:r>
          </w:p>
        </w:tc>
      </w:tr>
      <w:tr w:rsidR="003B32B6" w:rsidRPr="00903A6C" w14:paraId="30B79772" w14:textId="77777777" w:rsidTr="00FE5BA2">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129AD101" w14:textId="77777777" w:rsidR="003B32B6" w:rsidRPr="00903A6C" w:rsidRDefault="003B32B6" w:rsidP="00FE5BA2">
            <w:pPr>
              <w:keepNext/>
              <w:spacing w:before="20" w:after="40" w:line="256" w:lineRule="auto"/>
              <w:ind w:left="40" w:right="144"/>
              <w:jc w:val="left"/>
              <w:rPr>
                <w:sz w:val="24"/>
                <w:szCs w:val="24"/>
              </w:rPr>
            </w:pPr>
            <w:r w:rsidRPr="00903A6C">
              <w:rPr>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5850D992" w14:textId="77777777" w:rsidR="003B32B6" w:rsidRPr="00903A6C" w:rsidRDefault="003B32B6" w:rsidP="00FE5BA2">
            <w:pPr>
              <w:spacing w:after="160" w:line="256" w:lineRule="auto"/>
              <w:rPr>
                <w:sz w:val="24"/>
                <w:szCs w:val="24"/>
              </w:rPr>
            </w:pPr>
            <w:r w:rsidRPr="00903A6C">
              <w:rPr>
                <w:sz w:val="24"/>
                <w:szCs w:val="24"/>
              </w:rPr>
              <w:t> </w:t>
            </w:r>
          </w:p>
        </w:tc>
      </w:tr>
    </w:tbl>
    <w:p w14:paraId="0E39CF5A" w14:textId="77777777" w:rsidR="003B32B6" w:rsidRPr="00AB13D8" w:rsidRDefault="003B32B6" w:rsidP="00215C8C">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B32B6" w:rsidRPr="00AB13D8" w14:paraId="632944A8"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5AD4687D" w14:textId="77777777" w:rsidR="003B32B6" w:rsidRPr="002824B0" w:rsidRDefault="003B32B6" w:rsidP="00FE5BA2">
            <w:pPr>
              <w:autoSpaceDE w:val="0"/>
              <w:autoSpaceDN w:val="0"/>
              <w:adjustRightInd w:val="0"/>
              <w:spacing w:after="0" w:line="240" w:lineRule="auto"/>
              <w:rPr>
                <w:noProof/>
                <w:sz w:val="24"/>
                <w:szCs w:val="24"/>
              </w:rPr>
            </w:pPr>
            <w:r>
              <w:rPr>
                <w:noProof/>
                <w:sz w:val="24"/>
                <w:szCs w:val="24"/>
              </w:rPr>
              <w:t>Anh/chị cho biết theo QĐ 1939/QĐ-VNPT-IT&amp;VAS ngày 11/12/2015, Cổng thông tin điện tử Tập đoàn được xây dựng để quảng bá thông tin hoạt động và dịch vụ của Tập đoàn cho khách hàng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B9777A" w14:textId="77777777" w:rsidR="003B32B6" w:rsidRPr="00AB13D8" w:rsidRDefault="003B32B6" w:rsidP="00FE5BA2">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3B32B6" w:rsidRPr="00AB13D8" w14:paraId="4B4FD98E"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13BC9DB"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DBBB4D2" w14:textId="77777777" w:rsidR="003B32B6" w:rsidRPr="00AB13D8" w:rsidRDefault="003B32B6" w:rsidP="00FE5BA2">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514A319"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3C1C282"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Grade</w:t>
            </w:r>
          </w:p>
        </w:tc>
      </w:tr>
      <w:tr w:rsidR="003B32B6" w:rsidRPr="00AB13D8" w14:paraId="58C9BAB8"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159FEBE" w14:textId="77777777" w:rsidR="003B32B6" w:rsidRPr="00AB13D8" w:rsidRDefault="003B32B6"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48E96EB"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D406B51" w14:textId="77777777" w:rsidR="003B32B6" w:rsidRPr="00AB13D8" w:rsidRDefault="003B32B6"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B61FA3C" w14:textId="77777777" w:rsidR="003B32B6" w:rsidRPr="00AB13D8" w:rsidRDefault="003B32B6" w:rsidP="00FE5BA2">
            <w:pPr>
              <w:keepNext/>
              <w:spacing w:before="100" w:beforeAutospacing="1" w:after="100" w:afterAutospacing="1"/>
              <w:jc w:val="left"/>
              <w:rPr>
                <w:i/>
                <w:iCs/>
                <w:color w:val="0A4E83"/>
                <w:sz w:val="24"/>
                <w:szCs w:val="24"/>
              </w:rPr>
            </w:pPr>
            <w:r w:rsidRPr="00AB13D8">
              <w:rPr>
                <w:i/>
                <w:iCs/>
                <w:color w:val="0A4E83"/>
                <w:sz w:val="24"/>
                <w:szCs w:val="24"/>
              </w:rPr>
              <w:t>0</w:t>
            </w:r>
          </w:p>
        </w:tc>
      </w:tr>
      <w:tr w:rsidR="003B32B6" w:rsidRPr="00AB13D8" w14:paraId="537F4B93"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E0D0666" w14:textId="77777777" w:rsidR="003B32B6" w:rsidRPr="00AB13D8" w:rsidRDefault="003B32B6"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4BB63EC"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3F55205" w14:textId="77777777" w:rsidR="003B32B6" w:rsidRPr="00AB13D8" w:rsidRDefault="003B32B6"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55831E6" w14:textId="77777777" w:rsidR="003B32B6" w:rsidRPr="00AB13D8" w:rsidRDefault="003B32B6" w:rsidP="00FE5BA2">
            <w:pPr>
              <w:keepNext/>
              <w:spacing w:before="100" w:beforeAutospacing="1" w:after="100" w:afterAutospacing="1"/>
              <w:jc w:val="left"/>
              <w:rPr>
                <w:i/>
                <w:iCs/>
                <w:color w:val="0A4E83"/>
                <w:sz w:val="24"/>
                <w:szCs w:val="24"/>
              </w:rPr>
            </w:pPr>
            <w:r>
              <w:rPr>
                <w:i/>
                <w:iCs/>
                <w:color w:val="0A4E83"/>
                <w:sz w:val="24"/>
                <w:szCs w:val="24"/>
              </w:rPr>
              <w:t>100</w:t>
            </w:r>
          </w:p>
        </w:tc>
      </w:tr>
      <w:tr w:rsidR="003B32B6" w:rsidRPr="00AB13D8" w14:paraId="68248BD4"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5832C87"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45026FD" w14:textId="77777777" w:rsidR="003B32B6" w:rsidRPr="00AB13D8" w:rsidRDefault="003B32B6" w:rsidP="00FE5BA2">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1F479A0"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EAAE11"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r>
      <w:tr w:rsidR="003B32B6" w:rsidRPr="00AB13D8" w14:paraId="77AFBBE1"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D15330F" w14:textId="77777777" w:rsidR="003B32B6" w:rsidRPr="00AB13D8" w:rsidRDefault="003B32B6" w:rsidP="00FE5BA2">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154A7A2" w14:textId="77777777" w:rsidR="003B32B6" w:rsidRPr="00AB13D8" w:rsidRDefault="003B32B6" w:rsidP="00FE5BA2">
            <w:pPr>
              <w:rPr>
                <w:sz w:val="24"/>
                <w:szCs w:val="24"/>
              </w:rPr>
            </w:pPr>
            <w:r w:rsidRPr="00AB13D8">
              <w:rPr>
                <w:sz w:val="24"/>
                <w:szCs w:val="24"/>
              </w:rPr>
              <w:t> </w:t>
            </w:r>
          </w:p>
        </w:tc>
      </w:tr>
    </w:tbl>
    <w:p w14:paraId="2BC79243" w14:textId="77777777" w:rsidR="003B32B6" w:rsidRPr="00AB13D8" w:rsidRDefault="003B32B6" w:rsidP="00215C8C">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B32B6" w:rsidRPr="00AB13D8" w14:paraId="7022B83B"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2242E0FE" w14:textId="77777777" w:rsidR="003B32B6" w:rsidRPr="002824B0" w:rsidRDefault="003B32B6" w:rsidP="00FE5BA2">
            <w:pPr>
              <w:autoSpaceDE w:val="0"/>
              <w:autoSpaceDN w:val="0"/>
              <w:adjustRightInd w:val="0"/>
              <w:spacing w:after="0" w:line="240" w:lineRule="auto"/>
              <w:rPr>
                <w:noProof/>
                <w:sz w:val="24"/>
                <w:szCs w:val="24"/>
              </w:rPr>
            </w:pPr>
            <w:r>
              <w:rPr>
                <w:noProof/>
                <w:sz w:val="24"/>
                <w:szCs w:val="24"/>
              </w:rPr>
              <w:t>Anh/chị cho biết theo QĐ 1939/QĐ-VNPT-IT&amp;VAS ngày 11/12</w:t>
            </w:r>
            <w:r w:rsidRPr="00B24ED8">
              <w:rPr>
                <w:noProof/>
                <w:sz w:val="24"/>
                <w:szCs w:val="24"/>
              </w:rPr>
              <w:t>/2015</w:t>
            </w:r>
            <w:r>
              <w:rPr>
                <w:noProof/>
                <w:sz w:val="24"/>
                <w:szCs w:val="24"/>
              </w:rPr>
              <w:t>,</w:t>
            </w:r>
            <w:r w:rsidRPr="00B24ED8">
              <w:rPr>
                <w:noProof/>
                <w:sz w:val="24"/>
                <w:szCs w:val="24"/>
              </w:rPr>
              <w:t xml:space="preserve"> </w:t>
            </w:r>
            <w:r>
              <w:rPr>
                <w:noProof/>
                <w:sz w:val="24"/>
                <w:szCs w:val="24"/>
              </w:rPr>
              <w:t>Cổng thông tin điện tử Tập đoàn chỉ có thể được truy cập qua mạng VNPT-NET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BE4324" w14:textId="77777777" w:rsidR="003B32B6" w:rsidRPr="00AB13D8" w:rsidRDefault="003B32B6" w:rsidP="00FE5BA2">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3B32B6" w:rsidRPr="00AB13D8" w14:paraId="235A982D"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F02AEE2"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4FC1342" w14:textId="77777777" w:rsidR="003B32B6" w:rsidRPr="00AB13D8" w:rsidRDefault="003B32B6" w:rsidP="00FE5BA2">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57B87E4"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192985"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Grade</w:t>
            </w:r>
          </w:p>
        </w:tc>
      </w:tr>
      <w:tr w:rsidR="003B32B6" w:rsidRPr="00AB13D8" w14:paraId="58CE753B"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58CCD6A" w14:textId="77777777" w:rsidR="003B32B6" w:rsidRPr="00AB13D8" w:rsidRDefault="003B32B6"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5B137E4"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ABA249B" w14:textId="77777777" w:rsidR="003B32B6" w:rsidRPr="00AB13D8" w:rsidRDefault="003B32B6"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21B3509" w14:textId="77777777" w:rsidR="003B32B6" w:rsidRPr="00AB13D8" w:rsidRDefault="003B32B6" w:rsidP="00FE5BA2">
            <w:pPr>
              <w:keepNext/>
              <w:spacing w:before="100" w:beforeAutospacing="1" w:after="100" w:afterAutospacing="1"/>
              <w:jc w:val="left"/>
              <w:rPr>
                <w:i/>
                <w:iCs/>
                <w:color w:val="0A4E83"/>
                <w:sz w:val="24"/>
                <w:szCs w:val="24"/>
              </w:rPr>
            </w:pPr>
            <w:r w:rsidRPr="00AB13D8">
              <w:rPr>
                <w:i/>
                <w:iCs/>
                <w:color w:val="0A4E83"/>
                <w:sz w:val="24"/>
                <w:szCs w:val="24"/>
              </w:rPr>
              <w:t>0</w:t>
            </w:r>
          </w:p>
        </w:tc>
      </w:tr>
      <w:tr w:rsidR="003B32B6" w:rsidRPr="00AB13D8" w14:paraId="76C7EE85"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7445E8" w14:textId="77777777" w:rsidR="003B32B6" w:rsidRPr="00AB13D8" w:rsidRDefault="003B32B6"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EAA9738"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1781331" w14:textId="77777777" w:rsidR="003B32B6" w:rsidRPr="00AB13D8" w:rsidRDefault="003B32B6"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684FC18" w14:textId="77777777" w:rsidR="003B32B6" w:rsidRPr="00AB13D8" w:rsidRDefault="003B32B6" w:rsidP="00FE5BA2">
            <w:pPr>
              <w:keepNext/>
              <w:spacing w:before="100" w:beforeAutospacing="1" w:after="100" w:afterAutospacing="1"/>
              <w:jc w:val="left"/>
              <w:rPr>
                <w:i/>
                <w:iCs/>
                <w:color w:val="0A4E83"/>
                <w:sz w:val="24"/>
                <w:szCs w:val="24"/>
              </w:rPr>
            </w:pPr>
            <w:r>
              <w:rPr>
                <w:i/>
                <w:iCs/>
                <w:color w:val="0A4E83"/>
                <w:sz w:val="24"/>
                <w:szCs w:val="24"/>
              </w:rPr>
              <w:t>100</w:t>
            </w:r>
          </w:p>
        </w:tc>
      </w:tr>
      <w:tr w:rsidR="003B32B6" w:rsidRPr="00AB13D8" w14:paraId="70701F4D"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F16614B"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89F798D" w14:textId="77777777" w:rsidR="003B32B6" w:rsidRPr="00AB13D8" w:rsidRDefault="003B32B6" w:rsidP="00FE5BA2">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906E114"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7F5815A"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r>
      <w:tr w:rsidR="003B32B6" w:rsidRPr="00AB13D8" w14:paraId="1C0FAE88"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86DC35D" w14:textId="77777777" w:rsidR="003B32B6" w:rsidRPr="00AB13D8" w:rsidRDefault="003B32B6" w:rsidP="00FE5BA2">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5EC79F6" w14:textId="77777777" w:rsidR="003B32B6" w:rsidRPr="00AB13D8" w:rsidRDefault="003B32B6" w:rsidP="00FE5BA2">
            <w:pPr>
              <w:rPr>
                <w:sz w:val="24"/>
                <w:szCs w:val="24"/>
              </w:rPr>
            </w:pPr>
            <w:r w:rsidRPr="00AB13D8">
              <w:rPr>
                <w:sz w:val="24"/>
                <w:szCs w:val="24"/>
              </w:rPr>
              <w:t> </w:t>
            </w:r>
          </w:p>
        </w:tc>
      </w:tr>
    </w:tbl>
    <w:p w14:paraId="20A75AEB" w14:textId="77777777" w:rsidR="003B32B6" w:rsidRPr="00AB13D8" w:rsidRDefault="003B32B6" w:rsidP="00215C8C">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B32B6" w:rsidRPr="00AB13D8" w14:paraId="3E034D68"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4F57B619" w14:textId="77777777" w:rsidR="003B32B6" w:rsidRPr="002824B0" w:rsidRDefault="003B32B6" w:rsidP="00FE5BA2">
            <w:pPr>
              <w:autoSpaceDE w:val="0"/>
              <w:autoSpaceDN w:val="0"/>
              <w:adjustRightInd w:val="0"/>
              <w:spacing w:after="0" w:line="240" w:lineRule="auto"/>
              <w:rPr>
                <w:noProof/>
                <w:sz w:val="24"/>
                <w:szCs w:val="24"/>
              </w:rPr>
            </w:pPr>
            <w:r>
              <w:rPr>
                <w:noProof/>
                <w:sz w:val="24"/>
                <w:szCs w:val="24"/>
              </w:rPr>
              <w:t>Anh/chị cho biết theo QĐ 1939/QĐ-VNPT-IT&amp;VAS ngày 11/12</w:t>
            </w:r>
            <w:r w:rsidRPr="00B24ED8">
              <w:rPr>
                <w:noProof/>
                <w:sz w:val="24"/>
                <w:szCs w:val="24"/>
              </w:rPr>
              <w:t>/2015</w:t>
            </w:r>
            <w:r>
              <w:rPr>
                <w:noProof/>
                <w:sz w:val="24"/>
                <w:szCs w:val="24"/>
              </w:rPr>
              <w:t>,</w:t>
            </w:r>
            <w:r w:rsidRPr="00B24ED8">
              <w:rPr>
                <w:noProof/>
                <w:sz w:val="24"/>
                <w:szCs w:val="24"/>
              </w:rPr>
              <w:t xml:space="preserve"> </w:t>
            </w:r>
            <w:r>
              <w:rPr>
                <w:noProof/>
                <w:sz w:val="24"/>
                <w:szCs w:val="24"/>
              </w:rPr>
              <w:t>VNPT-Net là đầu mối quản lý, triển khai Cổng thông tin điện tử Tập đoàn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2F1B6EB" w14:textId="77777777" w:rsidR="003B32B6" w:rsidRPr="00AB13D8" w:rsidRDefault="003B32B6" w:rsidP="00FE5BA2">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3B32B6" w:rsidRPr="00AB13D8" w14:paraId="6FEB5407"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FBD6853"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057EDF3" w14:textId="77777777" w:rsidR="003B32B6" w:rsidRPr="00AB13D8" w:rsidRDefault="003B32B6" w:rsidP="00FE5BA2">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8506D28"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783DE6"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Grade</w:t>
            </w:r>
          </w:p>
        </w:tc>
      </w:tr>
      <w:tr w:rsidR="003B32B6" w:rsidRPr="00AB13D8" w14:paraId="77F740D1"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2038894" w14:textId="77777777" w:rsidR="003B32B6" w:rsidRPr="00AB13D8" w:rsidRDefault="003B32B6"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9B6F4E"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209DF80" w14:textId="77777777" w:rsidR="003B32B6" w:rsidRPr="00AB13D8" w:rsidRDefault="003B32B6"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CFF502" w14:textId="77777777" w:rsidR="003B32B6" w:rsidRPr="00AB13D8" w:rsidRDefault="003B32B6" w:rsidP="00FE5BA2">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3B32B6" w:rsidRPr="00AB13D8" w14:paraId="6BE10C66"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37E82C4" w14:textId="77777777" w:rsidR="003B32B6" w:rsidRPr="00AB13D8" w:rsidRDefault="003B32B6"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76B8853"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35999F1" w14:textId="77777777" w:rsidR="003B32B6" w:rsidRPr="00AB13D8" w:rsidRDefault="003B32B6"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F737875" w14:textId="77777777" w:rsidR="003B32B6" w:rsidRPr="00AB13D8" w:rsidRDefault="003B32B6" w:rsidP="00FE5BA2">
            <w:pPr>
              <w:keepNext/>
              <w:spacing w:before="100" w:beforeAutospacing="1" w:after="100" w:afterAutospacing="1"/>
              <w:jc w:val="left"/>
              <w:rPr>
                <w:i/>
                <w:iCs/>
                <w:color w:val="0A4E83"/>
                <w:sz w:val="24"/>
                <w:szCs w:val="24"/>
              </w:rPr>
            </w:pPr>
            <w:r>
              <w:rPr>
                <w:i/>
                <w:iCs/>
                <w:color w:val="0A4E83"/>
                <w:sz w:val="24"/>
                <w:szCs w:val="24"/>
              </w:rPr>
              <w:t>0</w:t>
            </w:r>
          </w:p>
        </w:tc>
      </w:tr>
      <w:tr w:rsidR="003B32B6" w:rsidRPr="00AB13D8" w14:paraId="1FE364DF"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3A59479"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23DC3B1" w14:textId="77777777" w:rsidR="003B32B6" w:rsidRPr="00AB13D8" w:rsidRDefault="003B32B6" w:rsidP="00FE5BA2">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689400E"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A6B4283"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r>
      <w:tr w:rsidR="003B32B6" w:rsidRPr="00AB13D8" w14:paraId="422539F0"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1A18B36" w14:textId="77777777" w:rsidR="003B32B6" w:rsidRPr="00AB13D8" w:rsidRDefault="003B32B6" w:rsidP="00FE5BA2">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D668C67" w14:textId="77777777" w:rsidR="003B32B6" w:rsidRPr="00AB13D8" w:rsidRDefault="003B32B6" w:rsidP="00FE5BA2">
            <w:pPr>
              <w:rPr>
                <w:sz w:val="24"/>
                <w:szCs w:val="24"/>
              </w:rPr>
            </w:pPr>
            <w:r w:rsidRPr="00AB13D8">
              <w:rPr>
                <w:sz w:val="24"/>
                <w:szCs w:val="24"/>
              </w:rPr>
              <w:t> </w:t>
            </w:r>
          </w:p>
        </w:tc>
      </w:tr>
    </w:tbl>
    <w:p w14:paraId="292C82F5" w14:textId="77777777" w:rsidR="003B32B6" w:rsidRPr="002824B0" w:rsidRDefault="003B32B6" w:rsidP="00215C8C">
      <w:pPr>
        <w:pStyle w:val="BodyTextIndent"/>
        <w:numPr>
          <w:ilvl w:val="0"/>
          <w:numId w:val="10"/>
        </w:numPr>
        <w:rPr>
          <w:b/>
          <w:sz w:val="24"/>
          <w:szCs w:val="24"/>
        </w:rPr>
      </w:pPr>
      <w:r w:rsidRPr="002824B0">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3B32B6" w:rsidRPr="002824B0" w14:paraId="314D796D" w14:textId="77777777" w:rsidTr="00FE5BA2">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2BA8B185" w14:textId="77777777" w:rsidR="003B32B6" w:rsidRPr="002824B0" w:rsidRDefault="003B32B6" w:rsidP="00FE5BA2">
            <w:pPr>
              <w:autoSpaceDE w:val="0"/>
              <w:autoSpaceDN w:val="0"/>
              <w:adjustRightInd w:val="0"/>
              <w:spacing w:after="0" w:line="240" w:lineRule="auto"/>
              <w:rPr>
                <w:noProof/>
                <w:sz w:val="24"/>
                <w:szCs w:val="24"/>
              </w:rPr>
            </w:pPr>
            <w:r>
              <w:rPr>
                <w:noProof/>
                <w:sz w:val="24"/>
                <w:szCs w:val="24"/>
              </w:rPr>
              <w:t>Anh/chị cho biết trong</w:t>
            </w:r>
            <w:r w:rsidRPr="005E2402">
              <w:rPr>
                <w:noProof/>
                <w:sz w:val="24"/>
                <w:szCs w:val="24"/>
              </w:rPr>
              <w:t xml:space="preserve"> </w:t>
            </w:r>
            <w:r>
              <w:rPr>
                <w:noProof/>
                <w:sz w:val="24"/>
                <w:szCs w:val="24"/>
              </w:rPr>
              <w:t xml:space="preserve">qui định ban hành kèm </w:t>
            </w:r>
            <w:r w:rsidRPr="005E2402">
              <w:rPr>
                <w:noProof/>
                <w:sz w:val="24"/>
                <w:szCs w:val="24"/>
              </w:rPr>
              <w:t>QĐ 1939/QĐ-VNPT-IT&amp;VAS ngày 11/12/2015</w:t>
            </w:r>
            <w:r>
              <w:rPr>
                <w:noProof/>
                <w:sz w:val="24"/>
                <w:szCs w:val="24"/>
              </w:rPr>
              <w:t>, điều 7 – “Bảo vệ bí mật” thông tin quy định:</w:t>
            </w:r>
          </w:p>
        </w:tc>
        <w:tc>
          <w:tcPr>
            <w:tcW w:w="809" w:type="dxa"/>
            <w:tcBorders>
              <w:top w:val="outset" w:sz="6" w:space="0" w:color="auto"/>
              <w:left w:val="outset" w:sz="6" w:space="0" w:color="auto"/>
              <w:bottom w:val="outset" w:sz="6" w:space="0" w:color="auto"/>
              <w:right w:val="outset" w:sz="6" w:space="0" w:color="auto"/>
            </w:tcBorders>
            <w:vAlign w:val="center"/>
            <w:hideMark/>
          </w:tcPr>
          <w:p w14:paraId="01AEFDDB" w14:textId="77777777" w:rsidR="003B32B6" w:rsidRPr="002824B0" w:rsidRDefault="003B32B6" w:rsidP="00FE5BA2">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3B32B6" w:rsidRPr="002824B0" w14:paraId="6336373C" w14:textId="77777777" w:rsidTr="00FE5BA2">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04380D4A"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75628D52" w14:textId="77777777" w:rsidR="003B32B6" w:rsidRPr="002824B0" w:rsidRDefault="003B32B6" w:rsidP="00FE5BA2">
            <w:pPr>
              <w:pStyle w:val="QFOptionReset"/>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0D480E4"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53619FA4"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3B32B6" w:rsidRPr="002824B0" w14:paraId="5229248C"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1F1DEC7"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26FC33F0" w14:textId="77777777" w:rsidR="003B32B6" w:rsidRPr="002824B0" w:rsidRDefault="003B32B6" w:rsidP="00FE5BA2">
            <w:pPr>
              <w:pStyle w:val="Cell"/>
              <w:spacing w:line="256" w:lineRule="auto"/>
              <w:rPr>
                <w:rFonts w:ascii="Times New Roman" w:hAnsi="Times New Roman" w:cs="Times New Roman"/>
                <w:sz w:val="24"/>
                <w:szCs w:val="24"/>
              </w:rPr>
            </w:pPr>
            <w:r>
              <w:rPr>
                <w:rFonts w:ascii="Times New Roman" w:hAnsi="Times New Roman" w:cs="Times New Roman"/>
                <w:sz w:val="24"/>
                <w:szCs w:val="24"/>
              </w:rPr>
              <w:t>Người sử dụng không được ủy quyền cho người khác quản lý sử dụng “Tên/Mật khẩu” của mình</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4614825"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31971A3" w14:textId="77777777" w:rsidR="003B32B6" w:rsidRPr="002824B0" w:rsidRDefault="003B32B6" w:rsidP="00FE5BA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3B32B6" w:rsidRPr="002824B0" w14:paraId="299B5B5C"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0F6C00C1"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3D65A330" w14:textId="77777777" w:rsidR="003B32B6" w:rsidRPr="002824B0" w:rsidRDefault="003B32B6" w:rsidP="00FE5BA2">
            <w:pPr>
              <w:pStyle w:val="Cell"/>
              <w:spacing w:line="256" w:lineRule="auto"/>
              <w:rPr>
                <w:rFonts w:ascii="Times New Roman" w:hAnsi="Times New Roman" w:cs="Times New Roman"/>
                <w:sz w:val="24"/>
                <w:szCs w:val="24"/>
              </w:rPr>
            </w:pPr>
            <w:r w:rsidRPr="005E2402">
              <w:rPr>
                <w:rFonts w:ascii="Times New Roman" w:hAnsi="Times New Roman" w:cs="Times New Roman"/>
                <w:sz w:val="24"/>
                <w:szCs w:val="24"/>
              </w:rPr>
              <w:t>Người sử dụng được ủy quyền cho người khác quản lý sử dụng “Tên/Mật khẩu” của mình</w:t>
            </w:r>
            <w:r>
              <w:rPr>
                <w:rFonts w:ascii="Times New Roman" w:hAnsi="Times New Roman" w:cs="Times New Roman"/>
                <w:sz w:val="24"/>
                <w:szCs w:val="24"/>
              </w:rPr>
              <w:t xml:space="preserve"> và chịu trách nhiệm về sự ủy quyền đó</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F322F51"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434E302F" w14:textId="77777777" w:rsidR="003B32B6" w:rsidRPr="002824B0" w:rsidRDefault="003B32B6" w:rsidP="00FE5BA2">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3B32B6" w:rsidRPr="002824B0" w14:paraId="67EBE397"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480C9B8F"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26B88D33" w14:textId="77777777" w:rsidR="003B32B6" w:rsidRPr="002824B0" w:rsidRDefault="003B32B6" w:rsidP="00FE5BA2">
            <w:pPr>
              <w:pStyle w:val="Cell"/>
              <w:spacing w:line="256" w:lineRule="auto"/>
              <w:rPr>
                <w:rFonts w:ascii="Times New Roman" w:hAnsi="Times New Roman" w:cs="Times New Roman"/>
                <w:sz w:val="24"/>
                <w:szCs w:val="24"/>
              </w:rPr>
            </w:pPr>
            <w:r w:rsidRPr="005E2402">
              <w:rPr>
                <w:rFonts w:ascii="Times New Roman" w:hAnsi="Times New Roman" w:cs="Times New Roman"/>
                <w:sz w:val="24"/>
                <w:szCs w:val="24"/>
              </w:rPr>
              <w:t xml:space="preserve">Người sử dụng được ủy quyền </w:t>
            </w:r>
            <w:r>
              <w:rPr>
                <w:rFonts w:ascii="Times New Roman" w:hAnsi="Times New Roman" w:cs="Times New Roman"/>
                <w:sz w:val="24"/>
                <w:szCs w:val="24"/>
              </w:rPr>
              <w:t xml:space="preserve">có thời hạn </w:t>
            </w:r>
            <w:r w:rsidRPr="005E2402">
              <w:rPr>
                <w:rFonts w:ascii="Times New Roman" w:hAnsi="Times New Roman" w:cs="Times New Roman"/>
                <w:sz w:val="24"/>
                <w:szCs w:val="24"/>
              </w:rPr>
              <w:t xml:space="preserve">cho người khác quản lý sử dụng “Tên/Mật khẩu” của mình </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10DA59D"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3972178" w14:textId="77777777" w:rsidR="003B32B6" w:rsidRPr="002824B0" w:rsidRDefault="003B32B6" w:rsidP="00FE5BA2">
            <w:pPr>
              <w:pStyle w:val="QFGrade"/>
              <w:rPr>
                <w:rFonts w:ascii="Times New Roman" w:hAnsi="Times New Roman" w:cs="Times New Roman"/>
                <w:sz w:val="24"/>
                <w:szCs w:val="24"/>
              </w:rPr>
            </w:pPr>
            <w:r>
              <w:rPr>
                <w:rFonts w:ascii="Times New Roman" w:hAnsi="Times New Roman" w:cs="Times New Roman"/>
                <w:sz w:val="24"/>
                <w:szCs w:val="24"/>
              </w:rPr>
              <w:t>0</w:t>
            </w:r>
          </w:p>
        </w:tc>
      </w:tr>
      <w:tr w:rsidR="003B32B6" w:rsidRPr="002824B0" w14:paraId="3B232358"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F870061"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592671FD" w14:textId="77777777" w:rsidR="003B32B6" w:rsidRPr="002824B0" w:rsidRDefault="003B32B6" w:rsidP="00FE5BA2">
            <w:pPr>
              <w:pStyle w:val="Cell"/>
              <w:spacing w:line="256" w:lineRule="auto"/>
              <w:rPr>
                <w:rFonts w:ascii="Times New Roman" w:hAnsi="Times New Roman" w:cs="Times New Roman"/>
                <w:sz w:val="24"/>
                <w:szCs w:val="24"/>
              </w:rPr>
            </w:pPr>
            <w:r w:rsidRPr="004C5762">
              <w:rPr>
                <w:rFonts w:ascii="Times New Roman" w:hAnsi="Times New Roman" w:cs="Times New Roman"/>
                <w:sz w:val="24"/>
                <w:szCs w:val="24"/>
              </w:rPr>
              <w:t xml:space="preserve">Người sử dụng được ủy quyền cho người khác quản lý sử dụng “Tên/Mật khẩu” của mình và </w:t>
            </w:r>
            <w:r>
              <w:rPr>
                <w:rFonts w:ascii="Times New Roman" w:hAnsi="Times New Roman" w:cs="Times New Roman"/>
                <w:sz w:val="24"/>
                <w:szCs w:val="24"/>
              </w:rPr>
              <w:t xml:space="preserve">người được ủy quyền </w:t>
            </w:r>
            <w:r w:rsidRPr="004C5762">
              <w:rPr>
                <w:rFonts w:ascii="Times New Roman" w:hAnsi="Times New Roman" w:cs="Times New Roman"/>
                <w:sz w:val="24"/>
                <w:szCs w:val="24"/>
              </w:rPr>
              <w:t>chịu trách nhiệm về sự ủy quyền đó</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2EFCE34"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4C66BD2" w14:textId="77777777" w:rsidR="003B32B6" w:rsidRPr="002824B0" w:rsidRDefault="003B32B6" w:rsidP="00FE5BA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3B32B6" w:rsidRPr="002824B0" w14:paraId="30F295C6"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4E0FA875"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49BE60E7"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79853F0"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9D8E5BF"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1B67AB1D"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568880C"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76381A42"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1545760"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BA8F263"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6751829F"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731C47C8"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1EFAB21A"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28F5F66"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214B7844"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215589F0" w14:textId="77777777" w:rsidTr="00FE5BA2">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3D0CF743"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35769597" w14:textId="77777777" w:rsidR="003B32B6" w:rsidRPr="002824B0" w:rsidRDefault="003B32B6" w:rsidP="00FE5BA2">
            <w:pPr>
              <w:spacing w:after="160" w:line="256" w:lineRule="auto"/>
              <w:rPr>
                <w:sz w:val="24"/>
                <w:szCs w:val="24"/>
              </w:rPr>
            </w:pPr>
            <w:r w:rsidRPr="002824B0">
              <w:rPr>
                <w:sz w:val="24"/>
                <w:szCs w:val="24"/>
              </w:rPr>
              <w:t> </w:t>
            </w:r>
          </w:p>
        </w:tc>
      </w:tr>
    </w:tbl>
    <w:p w14:paraId="69998BFC" w14:textId="77777777" w:rsidR="003B32B6" w:rsidRPr="002824B0" w:rsidRDefault="003B32B6" w:rsidP="00215C8C">
      <w:pPr>
        <w:pStyle w:val="BodyTextIndent"/>
        <w:numPr>
          <w:ilvl w:val="0"/>
          <w:numId w:val="10"/>
        </w:numPr>
        <w:rPr>
          <w:b/>
          <w:sz w:val="24"/>
          <w:szCs w:val="24"/>
        </w:rPr>
      </w:pPr>
      <w:r w:rsidRPr="002824B0">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3B32B6" w:rsidRPr="002824B0" w14:paraId="2535A691" w14:textId="77777777" w:rsidTr="00FE5BA2">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429C2D8B" w14:textId="77777777" w:rsidR="003B32B6" w:rsidRPr="002824B0" w:rsidRDefault="003B32B6" w:rsidP="00FE5BA2">
            <w:pPr>
              <w:autoSpaceDE w:val="0"/>
              <w:autoSpaceDN w:val="0"/>
              <w:adjustRightInd w:val="0"/>
              <w:spacing w:after="0" w:line="240" w:lineRule="auto"/>
              <w:rPr>
                <w:noProof/>
                <w:sz w:val="24"/>
                <w:szCs w:val="24"/>
              </w:rPr>
            </w:pPr>
            <w:r>
              <w:rPr>
                <w:noProof/>
                <w:sz w:val="24"/>
                <w:szCs w:val="24"/>
              </w:rPr>
              <w:t>Anh/chị cho biết Quyết định số 1829/QĐ-VNPT-IT&amp;VAS ngày 19/11/2015 quy định đơn vị phải định kỳ rà soát quy chế an toàn, bảo mật hệ thống CNTT tối thiểu:</w:t>
            </w:r>
          </w:p>
        </w:tc>
        <w:tc>
          <w:tcPr>
            <w:tcW w:w="809" w:type="dxa"/>
            <w:tcBorders>
              <w:top w:val="outset" w:sz="6" w:space="0" w:color="auto"/>
              <w:left w:val="outset" w:sz="6" w:space="0" w:color="auto"/>
              <w:bottom w:val="outset" w:sz="6" w:space="0" w:color="auto"/>
              <w:right w:val="outset" w:sz="6" w:space="0" w:color="auto"/>
            </w:tcBorders>
            <w:vAlign w:val="center"/>
            <w:hideMark/>
          </w:tcPr>
          <w:p w14:paraId="7C8C1605" w14:textId="77777777" w:rsidR="003B32B6" w:rsidRPr="002824B0" w:rsidRDefault="003B32B6" w:rsidP="00FE5BA2">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3B32B6" w:rsidRPr="002824B0" w14:paraId="3C486CA8" w14:textId="77777777" w:rsidTr="00FE5BA2">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1643E01F"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44F9B7C3" w14:textId="77777777" w:rsidR="003B32B6" w:rsidRPr="002824B0" w:rsidRDefault="003B32B6" w:rsidP="00FE5BA2">
            <w:pPr>
              <w:pStyle w:val="QFOptionReset"/>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B0B9E04"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47B9C1B1"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3B32B6" w:rsidRPr="002824B0" w14:paraId="62F4BFEA"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417D3C34"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7C7B6231" w14:textId="77777777" w:rsidR="003B32B6" w:rsidRPr="002824B0" w:rsidRDefault="003B32B6" w:rsidP="00FE5BA2">
            <w:pPr>
              <w:pStyle w:val="Cell"/>
              <w:spacing w:line="256" w:lineRule="auto"/>
              <w:rPr>
                <w:rFonts w:ascii="Times New Roman" w:hAnsi="Times New Roman" w:cs="Times New Roman"/>
                <w:sz w:val="24"/>
                <w:szCs w:val="24"/>
              </w:rPr>
            </w:pPr>
            <w:r>
              <w:rPr>
                <w:rFonts w:ascii="Times New Roman" w:hAnsi="Times New Roman" w:cs="Times New Roman"/>
                <w:sz w:val="24"/>
                <w:szCs w:val="24"/>
              </w:rPr>
              <w:t>3 tháng 1 lần</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472E0B2"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6622DFE8" w14:textId="77777777" w:rsidR="003B32B6" w:rsidRPr="002824B0" w:rsidRDefault="003B32B6" w:rsidP="00FE5BA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3B32B6" w:rsidRPr="002824B0" w14:paraId="3E6A2D32"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2735EC7"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7F07F246" w14:textId="77777777" w:rsidR="003B32B6" w:rsidRPr="002824B0" w:rsidRDefault="003B32B6" w:rsidP="00FE5BA2">
            <w:pPr>
              <w:pStyle w:val="Cell"/>
              <w:spacing w:line="256" w:lineRule="auto"/>
              <w:rPr>
                <w:rFonts w:ascii="Times New Roman" w:hAnsi="Times New Roman" w:cs="Times New Roman"/>
                <w:sz w:val="24"/>
                <w:szCs w:val="24"/>
              </w:rPr>
            </w:pPr>
            <w:r>
              <w:rPr>
                <w:rFonts w:ascii="Times New Roman" w:hAnsi="Times New Roman" w:cs="Times New Roman"/>
                <w:sz w:val="24"/>
                <w:szCs w:val="24"/>
              </w:rPr>
              <w:t>6 tháng 1 lần</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EE65C8A"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67916BE" w14:textId="77777777" w:rsidR="003B32B6" w:rsidRPr="002824B0" w:rsidRDefault="003B32B6" w:rsidP="00FE5BA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3B32B6" w:rsidRPr="002824B0" w14:paraId="2E3CB636"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0A54BD85"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6FF74F6F" w14:textId="77777777" w:rsidR="003B32B6" w:rsidRPr="002824B0" w:rsidRDefault="003B32B6" w:rsidP="00FE5BA2">
            <w:pPr>
              <w:pStyle w:val="Cell"/>
              <w:spacing w:line="256" w:lineRule="auto"/>
              <w:rPr>
                <w:rFonts w:ascii="Times New Roman" w:hAnsi="Times New Roman" w:cs="Times New Roman"/>
                <w:sz w:val="24"/>
                <w:szCs w:val="24"/>
              </w:rPr>
            </w:pPr>
            <w:r>
              <w:rPr>
                <w:rFonts w:ascii="Times New Roman" w:hAnsi="Times New Roman" w:cs="Times New Roman"/>
                <w:sz w:val="24"/>
                <w:szCs w:val="24"/>
              </w:rPr>
              <w:t>1 năm 1 lần</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DAF5765"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4AB8CA7B" w14:textId="77777777" w:rsidR="003B32B6" w:rsidRPr="002824B0" w:rsidRDefault="003B32B6" w:rsidP="00FE5BA2">
            <w:pPr>
              <w:pStyle w:val="QFGrade"/>
              <w:rPr>
                <w:rFonts w:ascii="Times New Roman" w:hAnsi="Times New Roman" w:cs="Times New Roman"/>
                <w:sz w:val="24"/>
                <w:szCs w:val="24"/>
              </w:rPr>
            </w:pPr>
            <w:r>
              <w:rPr>
                <w:rFonts w:ascii="Times New Roman" w:hAnsi="Times New Roman" w:cs="Times New Roman"/>
                <w:sz w:val="24"/>
                <w:szCs w:val="24"/>
              </w:rPr>
              <w:t>100</w:t>
            </w:r>
          </w:p>
        </w:tc>
      </w:tr>
      <w:tr w:rsidR="003B32B6" w:rsidRPr="002824B0" w14:paraId="4425008A"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A27142D"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783DE506" w14:textId="77777777" w:rsidR="003B32B6" w:rsidRPr="002824B0" w:rsidRDefault="003B32B6" w:rsidP="00FE5BA2">
            <w:pPr>
              <w:pStyle w:val="Cell"/>
              <w:spacing w:line="256" w:lineRule="auto"/>
              <w:ind w:left="0"/>
              <w:rPr>
                <w:rFonts w:ascii="Times New Roman" w:hAnsi="Times New Roman" w:cs="Times New Roman"/>
                <w:sz w:val="24"/>
                <w:szCs w:val="24"/>
              </w:rPr>
            </w:pPr>
            <w:r>
              <w:rPr>
                <w:rFonts w:ascii="Times New Roman" w:hAnsi="Times New Roman" w:cs="Times New Roman"/>
                <w:sz w:val="24"/>
                <w:szCs w:val="24"/>
              </w:rPr>
              <w:t xml:space="preserve"> Hàng tháng</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9881FD8"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63AADA8" w14:textId="77777777" w:rsidR="003B32B6" w:rsidRPr="002824B0" w:rsidRDefault="003B32B6" w:rsidP="00FE5BA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3B32B6" w:rsidRPr="002824B0" w14:paraId="2543C508"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A92875F"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42602E2A"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ED7D540"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91CE9D8"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0CFB2D75"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3EA9B46"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4A539E53"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04EDC473"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09631A4"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53766740"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1B0BA2EB"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2875DACD"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4C57C49C"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E1E8237"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5EC07EB1" w14:textId="77777777" w:rsidTr="00FE5BA2">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0063D1FA"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107B217D" w14:textId="77777777" w:rsidR="003B32B6" w:rsidRPr="002824B0" w:rsidRDefault="003B32B6" w:rsidP="00FE5BA2">
            <w:pPr>
              <w:spacing w:after="160" w:line="256" w:lineRule="auto"/>
              <w:rPr>
                <w:sz w:val="24"/>
                <w:szCs w:val="24"/>
              </w:rPr>
            </w:pPr>
            <w:r w:rsidRPr="002824B0">
              <w:rPr>
                <w:sz w:val="24"/>
                <w:szCs w:val="24"/>
              </w:rPr>
              <w:t> </w:t>
            </w:r>
          </w:p>
        </w:tc>
      </w:tr>
    </w:tbl>
    <w:p w14:paraId="19C9430C" w14:textId="77777777" w:rsidR="003B32B6" w:rsidRPr="002824B0" w:rsidRDefault="003B32B6" w:rsidP="00215C8C">
      <w:pPr>
        <w:pStyle w:val="BodyTextIndent"/>
        <w:numPr>
          <w:ilvl w:val="0"/>
          <w:numId w:val="10"/>
        </w:numPr>
        <w:rPr>
          <w:b/>
          <w:sz w:val="24"/>
          <w:szCs w:val="24"/>
        </w:rPr>
      </w:pPr>
      <w:r w:rsidRPr="002824B0">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3B32B6" w:rsidRPr="002824B0" w14:paraId="10628EFF" w14:textId="77777777" w:rsidTr="00FE5BA2">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591DDAE1" w14:textId="77777777" w:rsidR="003B32B6" w:rsidRPr="002824B0" w:rsidRDefault="003B32B6" w:rsidP="00FE5BA2">
            <w:pPr>
              <w:autoSpaceDE w:val="0"/>
              <w:autoSpaceDN w:val="0"/>
              <w:adjustRightInd w:val="0"/>
              <w:spacing w:after="0" w:line="240" w:lineRule="auto"/>
              <w:rPr>
                <w:noProof/>
                <w:sz w:val="24"/>
                <w:szCs w:val="24"/>
              </w:rPr>
            </w:pPr>
            <w:r>
              <w:rPr>
                <w:noProof/>
                <w:sz w:val="24"/>
                <w:szCs w:val="24"/>
              </w:rPr>
              <w:t>Anh/chị cho biết Quyết định số 1829/QĐ-VNPT-IT&amp;VAS ngày 19/11/2015 quy định người trực tiếp chỉ đạo công tác đảm bảo an toàn, bảo mật CNTT:</w:t>
            </w:r>
          </w:p>
        </w:tc>
        <w:tc>
          <w:tcPr>
            <w:tcW w:w="809" w:type="dxa"/>
            <w:tcBorders>
              <w:top w:val="outset" w:sz="6" w:space="0" w:color="auto"/>
              <w:left w:val="outset" w:sz="6" w:space="0" w:color="auto"/>
              <w:bottom w:val="outset" w:sz="6" w:space="0" w:color="auto"/>
              <w:right w:val="outset" w:sz="6" w:space="0" w:color="auto"/>
            </w:tcBorders>
            <w:vAlign w:val="center"/>
            <w:hideMark/>
          </w:tcPr>
          <w:p w14:paraId="6962DA6E" w14:textId="77777777" w:rsidR="003B32B6" w:rsidRPr="002824B0" w:rsidRDefault="003B32B6" w:rsidP="00FE5BA2">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3B32B6" w:rsidRPr="002824B0" w14:paraId="64FD50CE" w14:textId="77777777" w:rsidTr="00FE5BA2">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301488BB"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1ECE3B56" w14:textId="77777777" w:rsidR="003B32B6" w:rsidRPr="002824B0" w:rsidRDefault="003B32B6" w:rsidP="00FE5BA2">
            <w:pPr>
              <w:pStyle w:val="QFOptionReset"/>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8C71E11"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39D96B7C"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3B32B6" w:rsidRPr="002824B0" w14:paraId="7BF0D560"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511EA17"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7B4E6CD6" w14:textId="77777777" w:rsidR="003B32B6" w:rsidRPr="002824B0" w:rsidRDefault="003B32B6" w:rsidP="00FE5BA2">
            <w:pPr>
              <w:pStyle w:val="Cell"/>
              <w:spacing w:line="256" w:lineRule="auto"/>
              <w:rPr>
                <w:rFonts w:ascii="Times New Roman" w:hAnsi="Times New Roman" w:cs="Times New Roman"/>
                <w:sz w:val="24"/>
                <w:szCs w:val="24"/>
              </w:rPr>
            </w:pPr>
            <w:r>
              <w:rPr>
                <w:rFonts w:ascii="Times New Roman" w:hAnsi="Times New Roman" w:cs="Times New Roman"/>
                <w:sz w:val="24"/>
                <w:szCs w:val="24"/>
              </w:rPr>
              <w:t>Thủ trưởng đơn vị</w:t>
            </w:r>
          </w:p>
        </w:tc>
        <w:tc>
          <w:tcPr>
            <w:tcW w:w="4526" w:type="dxa"/>
            <w:tcBorders>
              <w:top w:val="outset" w:sz="6" w:space="0" w:color="auto"/>
              <w:left w:val="outset" w:sz="6" w:space="0" w:color="auto"/>
              <w:bottom w:val="outset" w:sz="6" w:space="0" w:color="auto"/>
              <w:right w:val="outset" w:sz="6" w:space="0" w:color="auto"/>
            </w:tcBorders>
            <w:vAlign w:val="center"/>
            <w:hideMark/>
          </w:tcPr>
          <w:p w14:paraId="0AB250F2"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5D8097C" w14:textId="77777777" w:rsidR="003B32B6" w:rsidRPr="002824B0" w:rsidRDefault="003B32B6" w:rsidP="00FE5BA2">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3B32B6" w:rsidRPr="002824B0" w14:paraId="41B40447"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136C37A"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0CF6060D" w14:textId="77777777" w:rsidR="003B32B6" w:rsidRPr="002824B0" w:rsidRDefault="003B32B6" w:rsidP="00FE5BA2">
            <w:pPr>
              <w:pStyle w:val="Cell"/>
              <w:spacing w:line="256" w:lineRule="auto"/>
              <w:rPr>
                <w:rFonts w:ascii="Times New Roman" w:hAnsi="Times New Roman" w:cs="Times New Roman"/>
                <w:sz w:val="24"/>
                <w:szCs w:val="24"/>
              </w:rPr>
            </w:pPr>
            <w:r>
              <w:rPr>
                <w:rFonts w:ascii="Times New Roman" w:hAnsi="Times New Roman" w:cs="Times New Roman"/>
                <w:sz w:val="24"/>
                <w:szCs w:val="24"/>
              </w:rPr>
              <w:t>Lãnh đạo cao nhất phụ trách CNTT của đơn vị</w:t>
            </w:r>
          </w:p>
        </w:tc>
        <w:tc>
          <w:tcPr>
            <w:tcW w:w="4526" w:type="dxa"/>
            <w:tcBorders>
              <w:top w:val="outset" w:sz="6" w:space="0" w:color="auto"/>
              <w:left w:val="outset" w:sz="6" w:space="0" w:color="auto"/>
              <w:bottom w:val="outset" w:sz="6" w:space="0" w:color="auto"/>
              <w:right w:val="outset" w:sz="6" w:space="0" w:color="auto"/>
            </w:tcBorders>
            <w:vAlign w:val="center"/>
            <w:hideMark/>
          </w:tcPr>
          <w:p w14:paraId="5552D552"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65CE9842" w14:textId="77777777" w:rsidR="003B32B6" w:rsidRPr="002824B0" w:rsidRDefault="003B32B6" w:rsidP="00FE5BA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3B32B6" w:rsidRPr="002824B0" w14:paraId="13A27470"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214EBA4"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67A0AFDE" w14:textId="77777777" w:rsidR="003B32B6" w:rsidRPr="002824B0" w:rsidRDefault="003B32B6" w:rsidP="00FE5BA2">
            <w:pPr>
              <w:pStyle w:val="Cell"/>
              <w:spacing w:line="256" w:lineRule="auto"/>
              <w:rPr>
                <w:rFonts w:ascii="Times New Roman" w:hAnsi="Times New Roman" w:cs="Times New Roman"/>
                <w:sz w:val="24"/>
                <w:szCs w:val="24"/>
              </w:rPr>
            </w:pPr>
            <w:r>
              <w:rPr>
                <w:rFonts w:ascii="Times New Roman" w:hAnsi="Times New Roman" w:cs="Times New Roman"/>
                <w:sz w:val="24"/>
                <w:szCs w:val="24"/>
              </w:rPr>
              <w:t>Trưởng bộ phận CNTT</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A87C7D2"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6609738A" w14:textId="77777777" w:rsidR="003B32B6" w:rsidRPr="002824B0" w:rsidRDefault="003B32B6" w:rsidP="00FE5BA2">
            <w:pPr>
              <w:pStyle w:val="QFGrade"/>
              <w:rPr>
                <w:rFonts w:ascii="Times New Roman" w:hAnsi="Times New Roman" w:cs="Times New Roman"/>
                <w:sz w:val="24"/>
                <w:szCs w:val="24"/>
              </w:rPr>
            </w:pPr>
            <w:r>
              <w:rPr>
                <w:rFonts w:ascii="Times New Roman" w:hAnsi="Times New Roman" w:cs="Times New Roman"/>
                <w:sz w:val="24"/>
                <w:szCs w:val="24"/>
              </w:rPr>
              <w:t>0</w:t>
            </w:r>
          </w:p>
        </w:tc>
      </w:tr>
      <w:tr w:rsidR="003B32B6" w:rsidRPr="002824B0" w14:paraId="0A969AC0"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A59B777"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3EE034B6" w14:textId="77777777" w:rsidR="003B32B6" w:rsidRPr="002824B0" w:rsidRDefault="003B32B6" w:rsidP="00FE5BA2">
            <w:pPr>
              <w:pStyle w:val="Cell"/>
              <w:spacing w:line="256" w:lineRule="auto"/>
              <w:ind w:left="0"/>
              <w:rPr>
                <w:rFonts w:ascii="Times New Roman" w:hAnsi="Times New Roman" w:cs="Times New Roman"/>
                <w:sz w:val="24"/>
                <w:szCs w:val="24"/>
              </w:rPr>
            </w:pPr>
            <w:r>
              <w:rPr>
                <w:rFonts w:ascii="Times New Roman" w:hAnsi="Times New Roman" w:cs="Times New Roman"/>
                <w:sz w:val="24"/>
                <w:szCs w:val="24"/>
              </w:rPr>
              <w:t xml:space="preserve"> Quản trị </w:t>
            </w:r>
            <w:proofErr w:type="gramStart"/>
            <w:r>
              <w:rPr>
                <w:rFonts w:ascii="Times New Roman" w:hAnsi="Times New Roman" w:cs="Times New Roman"/>
                <w:sz w:val="24"/>
                <w:szCs w:val="24"/>
              </w:rPr>
              <w:t>hệ  thống</w:t>
            </w:r>
            <w:proofErr w:type="gramEnd"/>
            <w:r>
              <w:rPr>
                <w:rFonts w:ascii="Times New Roman" w:hAnsi="Times New Roman" w:cs="Times New Roman"/>
                <w:sz w:val="24"/>
                <w:szCs w:val="24"/>
              </w:rPr>
              <w:t xml:space="preserve"> CNTT</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A52F3D9"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B619B7C" w14:textId="77777777" w:rsidR="003B32B6" w:rsidRPr="002824B0" w:rsidRDefault="003B32B6" w:rsidP="00FE5BA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3B32B6" w:rsidRPr="002824B0" w14:paraId="6E4DE109"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4EBB5BCA"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04BD3C63"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AC259EF"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D0119F7"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7D6B960F"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CBEFAF9"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05AF0118"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5C9B902"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46CB398C"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2AE96A7D"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2368B45D"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02DC1175"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4F96556C"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557F89C"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3A8F710B" w14:textId="77777777" w:rsidTr="00FE5BA2">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57A713E0"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3FB269BE" w14:textId="77777777" w:rsidR="003B32B6" w:rsidRPr="002824B0" w:rsidRDefault="003B32B6" w:rsidP="00FE5BA2">
            <w:pPr>
              <w:spacing w:after="160" w:line="256" w:lineRule="auto"/>
              <w:rPr>
                <w:sz w:val="24"/>
                <w:szCs w:val="24"/>
              </w:rPr>
            </w:pPr>
            <w:r w:rsidRPr="002824B0">
              <w:rPr>
                <w:sz w:val="24"/>
                <w:szCs w:val="24"/>
              </w:rPr>
              <w:t> </w:t>
            </w:r>
          </w:p>
        </w:tc>
      </w:tr>
    </w:tbl>
    <w:p w14:paraId="2BF096BA" w14:textId="77777777" w:rsidR="003B32B6" w:rsidRPr="002824B0" w:rsidRDefault="003B32B6" w:rsidP="00215C8C">
      <w:pPr>
        <w:pStyle w:val="BodyTextIndent"/>
        <w:numPr>
          <w:ilvl w:val="0"/>
          <w:numId w:val="10"/>
        </w:numPr>
        <w:rPr>
          <w:b/>
          <w:sz w:val="24"/>
          <w:szCs w:val="24"/>
        </w:rPr>
      </w:pPr>
      <w:r w:rsidRPr="002824B0">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3B32B6" w:rsidRPr="002824B0" w14:paraId="6FA2868B" w14:textId="77777777" w:rsidTr="00FE5BA2">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47D32E58" w14:textId="77777777" w:rsidR="003B32B6" w:rsidRPr="002824B0" w:rsidRDefault="003B32B6" w:rsidP="00FE5BA2">
            <w:pPr>
              <w:autoSpaceDE w:val="0"/>
              <w:autoSpaceDN w:val="0"/>
              <w:adjustRightInd w:val="0"/>
              <w:spacing w:after="0" w:line="240" w:lineRule="auto"/>
              <w:rPr>
                <w:noProof/>
                <w:sz w:val="24"/>
                <w:szCs w:val="24"/>
              </w:rPr>
            </w:pPr>
            <w:r>
              <w:rPr>
                <w:noProof/>
                <w:sz w:val="24"/>
                <w:szCs w:val="24"/>
              </w:rPr>
              <w:t>Anh/chị cho biết Quyết định số 1829/QĐ-VNPT-IT&amp;VAS ngày 19/11/2015 quy định việc kiểm kê các tài sản CNTT tối thiểu:</w:t>
            </w:r>
          </w:p>
        </w:tc>
        <w:tc>
          <w:tcPr>
            <w:tcW w:w="809" w:type="dxa"/>
            <w:tcBorders>
              <w:top w:val="outset" w:sz="6" w:space="0" w:color="auto"/>
              <w:left w:val="outset" w:sz="6" w:space="0" w:color="auto"/>
              <w:bottom w:val="outset" w:sz="6" w:space="0" w:color="auto"/>
              <w:right w:val="outset" w:sz="6" w:space="0" w:color="auto"/>
            </w:tcBorders>
            <w:vAlign w:val="center"/>
            <w:hideMark/>
          </w:tcPr>
          <w:p w14:paraId="0BA5B878" w14:textId="77777777" w:rsidR="003B32B6" w:rsidRPr="002824B0" w:rsidRDefault="003B32B6" w:rsidP="00FE5BA2">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3B32B6" w:rsidRPr="002824B0" w14:paraId="7AC0B486" w14:textId="77777777" w:rsidTr="00FE5BA2">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4910701E"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16A9FEDA" w14:textId="77777777" w:rsidR="003B32B6" w:rsidRPr="002824B0" w:rsidRDefault="003B32B6" w:rsidP="00FE5BA2">
            <w:pPr>
              <w:pStyle w:val="QFOptionReset"/>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2A29D68"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037D58B4" w14:textId="77777777" w:rsidR="003B32B6" w:rsidRPr="002824B0" w:rsidRDefault="003B32B6" w:rsidP="00FE5BA2">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3B32B6" w:rsidRPr="002824B0" w14:paraId="06748E2E"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4DDA6F4A"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4FEC5867" w14:textId="77777777" w:rsidR="003B32B6" w:rsidRPr="002824B0" w:rsidRDefault="003B32B6" w:rsidP="00FE5BA2">
            <w:pPr>
              <w:pStyle w:val="Cell"/>
              <w:spacing w:line="256" w:lineRule="auto"/>
              <w:rPr>
                <w:rFonts w:ascii="Times New Roman" w:hAnsi="Times New Roman" w:cs="Times New Roman"/>
                <w:sz w:val="24"/>
                <w:szCs w:val="24"/>
              </w:rPr>
            </w:pPr>
            <w:r>
              <w:rPr>
                <w:rFonts w:ascii="Times New Roman" w:hAnsi="Times New Roman" w:cs="Times New Roman"/>
                <w:sz w:val="24"/>
                <w:szCs w:val="24"/>
              </w:rPr>
              <w:t>1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9083E30"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0C4677F4" w14:textId="77777777" w:rsidR="003B32B6" w:rsidRPr="002824B0" w:rsidRDefault="003B32B6" w:rsidP="00FE5BA2">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3B32B6" w:rsidRPr="002824B0" w14:paraId="414113D8"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407F3993"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6BD0A573" w14:textId="77777777" w:rsidR="003B32B6" w:rsidRPr="002824B0" w:rsidRDefault="003B32B6" w:rsidP="00FE5BA2">
            <w:pPr>
              <w:pStyle w:val="Cell"/>
              <w:spacing w:line="256" w:lineRule="auto"/>
              <w:rPr>
                <w:rFonts w:ascii="Times New Roman" w:hAnsi="Times New Roman" w:cs="Times New Roman"/>
                <w:sz w:val="24"/>
                <w:szCs w:val="24"/>
              </w:rPr>
            </w:pPr>
            <w:r>
              <w:rPr>
                <w:rFonts w:ascii="Times New Roman" w:hAnsi="Times New Roman" w:cs="Times New Roman"/>
                <w:sz w:val="24"/>
                <w:szCs w:val="24"/>
              </w:rPr>
              <w:t>2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E681FF1"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B9E416F" w14:textId="77777777" w:rsidR="003B32B6" w:rsidRPr="002824B0" w:rsidRDefault="003B32B6" w:rsidP="00FE5BA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3B32B6" w:rsidRPr="002824B0" w14:paraId="21D75E50"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78A31B1C"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2453F29E" w14:textId="77777777" w:rsidR="003B32B6" w:rsidRPr="002824B0" w:rsidRDefault="003B32B6" w:rsidP="00FE5BA2">
            <w:pPr>
              <w:pStyle w:val="Cell"/>
              <w:spacing w:line="256" w:lineRule="auto"/>
              <w:rPr>
                <w:rFonts w:ascii="Times New Roman" w:hAnsi="Times New Roman" w:cs="Times New Roman"/>
                <w:sz w:val="24"/>
                <w:szCs w:val="24"/>
              </w:rPr>
            </w:pPr>
            <w:r>
              <w:rPr>
                <w:rFonts w:ascii="Times New Roman" w:hAnsi="Times New Roman" w:cs="Times New Roman"/>
                <w:sz w:val="24"/>
                <w:szCs w:val="24"/>
              </w:rPr>
              <w:t>3</w:t>
            </w:r>
            <w:r w:rsidRPr="009C3467">
              <w:rPr>
                <w:rFonts w:ascii="Times New Roman" w:hAnsi="Times New Roman" w:cs="Times New Roman"/>
                <w:sz w:val="24"/>
                <w:szCs w:val="24"/>
              </w:rPr>
              <w:t xml:space="preserve">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14:paraId="438F4B2D"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6B43C487" w14:textId="77777777" w:rsidR="003B32B6" w:rsidRPr="002824B0" w:rsidRDefault="003B32B6" w:rsidP="00FE5BA2">
            <w:pPr>
              <w:pStyle w:val="QFGrade"/>
              <w:rPr>
                <w:rFonts w:ascii="Times New Roman" w:hAnsi="Times New Roman" w:cs="Times New Roman"/>
                <w:sz w:val="24"/>
                <w:szCs w:val="24"/>
              </w:rPr>
            </w:pPr>
            <w:r>
              <w:rPr>
                <w:rFonts w:ascii="Times New Roman" w:hAnsi="Times New Roman" w:cs="Times New Roman"/>
                <w:sz w:val="24"/>
                <w:szCs w:val="24"/>
              </w:rPr>
              <w:t>0</w:t>
            </w:r>
          </w:p>
        </w:tc>
      </w:tr>
      <w:tr w:rsidR="003B32B6" w:rsidRPr="002824B0" w14:paraId="1FABFCFF"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E49F2DC" w14:textId="77777777" w:rsidR="003B32B6" w:rsidRPr="002824B0" w:rsidRDefault="003B32B6" w:rsidP="00FE5BA2">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55F6CCEB" w14:textId="77777777" w:rsidR="003B32B6" w:rsidRPr="002824B0" w:rsidRDefault="003B32B6" w:rsidP="00FE5BA2">
            <w:pPr>
              <w:pStyle w:val="Cell"/>
              <w:spacing w:line="256" w:lineRule="auto"/>
              <w:ind w:left="0"/>
              <w:rPr>
                <w:rFonts w:ascii="Times New Roman" w:hAnsi="Times New Roman" w:cs="Times New Roman"/>
                <w:sz w:val="24"/>
                <w:szCs w:val="24"/>
              </w:rPr>
            </w:pPr>
            <w:r>
              <w:rPr>
                <w:rFonts w:ascii="Times New Roman" w:hAnsi="Times New Roman" w:cs="Times New Roman"/>
                <w:sz w:val="24"/>
                <w:szCs w:val="24"/>
              </w:rPr>
              <w:t xml:space="preserve"> Hàng tháng</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8203BE5" w14:textId="77777777" w:rsidR="003B32B6" w:rsidRPr="002824B0" w:rsidRDefault="003B32B6" w:rsidP="00FE5BA2">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07A6A8F2" w14:textId="77777777" w:rsidR="003B32B6" w:rsidRPr="002824B0" w:rsidRDefault="003B32B6" w:rsidP="00FE5BA2">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3B32B6" w:rsidRPr="002824B0" w14:paraId="6C547793"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24157524"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663BA9E3"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9F15211"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9E61F88"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482290C0"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7F7C3411"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5AE65F25"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52DCE8BB"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FD9230C"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23492C01" w14:textId="77777777" w:rsidTr="00FE5BA2">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7117E64C"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3CEAD590" w14:textId="77777777" w:rsidR="003B32B6" w:rsidRPr="002824B0" w:rsidRDefault="003B32B6" w:rsidP="00FE5BA2">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80FDB25"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356C826"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3B32B6" w:rsidRPr="002824B0" w14:paraId="338B3124" w14:textId="77777777" w:rsidTr="00FE5BA2">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4929DFCE" w14:textId="77777777" w:rsidR="003B32B6" w:rsidRPr="002824B0" w:rsidRDefault="003B32B6" w:rsidP="00FE5BA2">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667BB993" w14:textId="77777777" w:rsidR="003B32B6" w:rsidRPr="002824B0" w:rsidRDefault="003B32B6" w:rsidP="00FE5BA2">
            <w:pPr>
              <w:spacing w:after="160" w:line="256" w:lineRule="auto"/>
              <w:rPr>
                <w:sz w:val="24"/>
                <w:szCs w:val="24"/>
              </w:rPr>
            </w:pPr>
            <w:r w:rsidRPr="002824B0">
              <w:rPr>
                <w:sz w:val="24"/>
                <w:szCs w:val="24"/>
              </w:rPr>
              <w:t> </w:t>
            </w:r>
          </w:p>
        </w:tc>
      </w:tr>
    </w:tbl>
    <w:p w14:paraId="7DE90BC4" w14:textId="77777777" w:rsidR="003B32B6" w:rsidRPr="00AB13D8" w:rsidRDefault="003B32B6" w:rsidP="00215C8C">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B32B6" w:rsidRPr="00AB13D8" w14:paraId="2D226EDC" w14:textId="77777777" w:rsidTr="00FE5BA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7075484D" w14:textId="77777777" w:rsidR="003B32B6" w:rsidRPr="00AB13D8" w:rsidRDefault="003B32B6" w:rsidP="00FE5BA2">
            <w:pPr>
              <w:spacing w:before="0" w:after="0" w:line="240" w:lineRule="auto"/>
              <w:jc w:val="left"/>
              <w:rPr>
                <w:sz w:val="24"/>
                <w:szCs w:val="24"/>
                <w:lang w:val="en-US"/>
              </w:rPr>
            </w:pPr>
            <w:r w:rsidRPr="009C3467">
              <w:rPr>
                <w:sz w:val="24"/>
                <w:szCs w:val="24"/>
                <w:lang w:val="en-US"/>
              </w:rPr>
              <w:lastRenderedPageBreak/>
              <w:t>Anh/chị cho biế</w:t>
            </w:r>
            <w:r>
              <w:rPr>
                <w:sz w:val="24"/>
                <w:szCs w:val="24"/>
                <w:lang w:val="en-US"/>
              </w:rPr>
              <w:t>t Quyết định số 1829/QĐ-VNPT-IT&amp;VAS ngày 19/11/2015 quy</w:t>
            </w:r>
            <w:r w:rsidRPr="009C3467">
              <w:rPr>
                <w:sz w:val="24"/>
                <w:szCs w:val="24"/>
                <w:lang w:val="en-US"/>
              </w:rPr>
              <w:t xml:space="preserve"> định</w:t>
            </w:r>
            <w:r>
              <w:rPr>
                <w:sz w:val="24"/>
                <w:szCs w:val="24"/>
                <w:lang w:val="en-US"/>
              </w:rPr>
              <w:t xml:space="preserve"> “Không được cấp quyền quản trị trên hệ thống CNTT chính và hệ thống dự phòng cho cùng một cá nhân”</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63939A" w14:textId="77777777" w:rsidR="003B32B6" w:rsidRPr="00AB13D8" w:rsidRDefault="003B32B6" w:rsidP="00FE5BA2">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3B32B6" w:rsidRPr="00AB13D8" w14:paraId="71090286" w14:textId="77777777" w:rsidTr="00FE5BA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D03C7B0"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51075A4" w14:textId="77777777" w:rsidR="003B32B6" w:rsidRPr="00AB13D8" w:rsidRDefault="003B32B6" w:rsidP="00FE5BA2">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37DF216"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BD2A35" w14:textId="77777777" w:rsidR="003B32B6" w:rsidRPr="00AB13D8" w:rsidRDefault="003B32B6" w:rsidP="00FE5BA2">
            <w:pPr>
              <w:keepNext/>
              <w:spacing w:before="100" w:beforeAutospacing="1" w:after="100" w:afterAutospacing="1" w:line="200" w:lineRule="atLeast"/>
              <w:jc w:val="center"/>
              <w:rPr>
                <w:b/>
                <w:bCs/>
                <w:sz w:val="24"/>
                <w:szCs w:val="24"/>
              </w:rPr>
            </w:pPr>
            <w:r w:rsidRPr="00AB13D8">
              <w:rPr>
                <w:b/>
                <w:bCs/>
                <w:sz w:val="24"/>
                <w:szCs w:val="24"/>
              </w:rPr>
              <w:t>Grade</w:t>
            </w:r>
          </w:p>
        </w:tc>
      </w:tr>
      <w:tr w:rsidR="003B32B6" w:rsidRPr="00AB13D8" w14:paraId="4D16A2EA"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1B2D5A1" w14:textId="77777777" w:rsidR="003B32B6" w:rsidRPr="00AB13D8" w:rsidRDefault="003B32B6"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4BA3A36"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757F05A" w14:textId="77777777" w:rsidR="003B32B6" w:rsidRPr="00AB13D8" w:rsidRDefault="003B32B6"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3AC8928" w14:textId="77777777" w:rsidR="003B32B6" w:rsidRPr="00AB13D8" w:rsidRDefault="003B32B6" w:rsidP="00FE5BA2">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3B32B6" w:rsidRPr="00AB13D8" w14:paraId="48452AEC"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874CD9C" w14:textId="77777777" w:rsidR="003B32B6" w:rsidRPr="00AB13D8" w:rsidRDefault="003B32B6" w:rsidP="00FE5BA2">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400DB60"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FECB58A" w14:textId="77777777" w:rsidR="003B32B6" w:rsidRPr="00AB13D8" w:rsidRDefault="003B32B6" w:rsidP="00FE5BA2">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6FD236F" w14:textId="77777777" w:rsidR="003B32B6" w:rsidRPr="00AB13D8" w:rsidRDefault="003B32B6" w:rsidP="00FE5BA2">
            <w:pPr>
              <w:keepNext/>
              <w:spacing w:before="100" w:beforeAutospacing="1" w:after="100" w:afterAutospacing="1"/>
              <w:jc w:val="left"/>
              <w:rPr>
                <w:i/>
                <w:iCs/>
                <w:color w:val="0A4E83"/>
                <w:sz w:val="24"/>
                <w:szCs w:val="24"/>
              </w:rPr>
            </w:pPr>
            <w:r w:rsidRPr="00AB13D8">
              <w:rPr>
                <w:i/>
                <w:iCs/>
                <w:color w:val="0A4E83"/>
                <w:sz w:val="24"/>
                <w:szCs w:val="24"/>
              </w:rPr>
              <w:t>0</w:t>
            </w:r>
          </w:p>
        </w:tc>
      </w:tr>
      <w:tr w:rsidR="003B32B6" w:rsidRPr="00AB13D8" w14:paraId="6B9A6B2D" w14:textId="77777777" w:rsidTr="00FE5BA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08C7228"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7043AE1" w14:textId="77777777" w:rsidR="003B32B6" w:rsidRPr="00AB13D8" w:rsidRDefault="003B32B6" w:rsidP="00FE5BA2">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853951F"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98C6F67" w14:textId="77777777" w:rsidR="003B32B6" w:rsidRPr="00AB13D8" w:rsidRDefault="003B32B6" w:rsidP="00FE5BA2">
            <w:pPr>
              <w:keepNext/>
              <w:spacing w:before="20" w:after="40" w:line="240" w:lineRule="auto"/>
              <w:ind w:left="40" w:right="144"/>
              <w:jc w:val="left"/>
              <w:rPr>
                <w:sz w:val="24"/>
                <w:szCs w:val="24"/>
              </w:rPr>
            </w:pPr>
            <w:r w:rsidRPr="00AB13D8">
              <w:rPr>
                <w:sz w:val="24"/>
                <w:szCs w:val="24"/>
              </w:rPr>
              <w:t> </w:t>
            </w:r>
          </w:p>
        </w:tc>
      </w:tr>
      <w:tr w:rsidR="003B32B6" w:rsidRPr="00AB13D8" w14:paraId="2C6D83F3" w14:textId="77777777" w:rsidTr="00FE5BA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E0E965C" w14:textId="77777777" w:rsidR="003B32B6" w:rsidRPr="00AB13D8" w:rsidRDefault="003B32B6" w:rsidP="00FE5BA2">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AB0863" w14:textId="77777777" w:rsidR="003B32B6" w:rsidRPr="00AB13D8" w:rsidRDefault="003B32B6" w:rsidP="00FE5BA2">
            <w:pPr>
              <w:rPr>
                <w:sz w:val="24"/>
                <w:szCs w:val="24"/>
              </w:rPr>
            </w:pPr>
            <w:r w:rsidRPr="00AB13D8">
              <w:rPr>
                <w:sz w:val="24"/>
                <w:szCs w:val="24"/>
              </w:rPr>
              <w:t> </w:t>
            </w:r>
          </w:p>
        </w:tc>
      </w:tr>
    </w:tbl>
    <w:p w14:paraId="006BCDC9" w14:textId="77777777" w:rsidR="00A426E2" w:rsidRDefault="00A426E2" w:rsidP="00EE3F26">
      <w:pPr>
        <w:rPr>
          <w:b/>
          <w:color w:val="FF0000"/>
          <w:sz w:val="26"/>
          <w:szCs w:val="26"/>
        </w:rPr>
      </w:pPr>
    </w:p>
    <w:p w14:paraId="42C23697" w14:textId="77777777" w:rsidR="00221A8E" w:rsidRPr="00EE3F26" w:rsidRDefault="00221A8E" w:rsidP="00EE3F26">
      <w:pPr>
        <w:rPr>
          <w:b/>
          <w:color w:val="FF0000"/>
          <w:sz w:val="26"/>
          <w:szCs w:val="26"/>
        </w:rPr>
      </w:pPr>
      <w:r w:rsidRPr="00EE3F26">
        <w:rPr>
          <w:b/>
          <w:color w:val="FF0000"/>
          <w:sz w:val="26"/>
          <w:szCs w:val="26"/>
        </w:rPr>
        <w:t>Biểu hiện</w:t>
      </w:r>
      <w:r>
        <w:rPr>
          <w:b/>
          <w:color w:val="FF0000"/>
          <w:sz w:val="26"/>
          <w:szCs w:val="26"/>
        </w:rPr>
        <w:t xml:space="preserve"> 3</w:t>
      </w:r>
      <w:r w:rsidRPr="00EE3F26">
        <w:rPr>
          <w:b/>
          <w:color w:val="FF0000"/>
          <w:sz w:val="26"/>
          <w:szCs w:val="26"/>
        </w:rPr>
        <w:t>:</w:t>
      </w:r>
    </w:p>
    <w:p w14:paraId="2FB51CE5" w14:textId="01FE2992" w:rsidR="0065216F" w:rsidRDefault="00EE3F26" w:rsidP="00EE3F26">
      <w:pPr>
        <w:rPr>
          <w:b/>
          <w:color w:val="FF0000"/>
          <w:sz w:val="26"/>
          <w:szCs w:val="26"/>
        </w:rPr>
      </w:pPr>
      <w:r w:rsidRPr="00EE3F26">
        <w:rPr>
          <w:b/>
          <w:color w:val="FF0000"/>
          <w:sz w:val="26"/>
          <w:szCs w:val="26"/>
        </w:rPr>
        <w:t>- Có khả năng kiểm tra log của phần mềm, hệ điều hành, CSDL… của tất cả các thành phần trong hệ thống.</w:t>
      </w:r>
      <w:r w:rsidRPr="00EE3F26">
        <w:rPr>
          <w:b/>
          <w:color w:val="FF0000"/>
          <w:sz w:val="26"/>
          <w:szCs w:val="26"/>
        </w:rPr>
        <w:tab/>
      </w:r>
    </w:p>
    <w:p w14:paraId="651C8762" w14:textId="77777777" w:rsidR="00E47FE8" w:rsidRDefault="00E47FE8" w:rsidP="00E47FE8">
      <w:pPr>
        <w:rPr>
          <w:b/>
          <w:color w:val="FF0000"/>
          <w:sz w:val="26"/>
          <w:szCs w:val="26"/>
        </w:rPr>
      </w:pPr>
      <w:r w:rsidRPr="00EE3F26">
        <w:rPr>
          <w:b/>
          <w:color w:val="FF0000"/>
          <w:sz w:val="26"/>
          <w:szCs w:val="26"/>
        </w:rPr>
        <w:t xml:space="preserve">- Nắm vững các chức năng, tính năng toàn bộ hệ thống, giao diện GUI, của các ứng dụng, dịch vụ, sản phẩm CNTT liên quan.  </w:t>
      </w:r>
      <w:r w:rsidRPr="00EE3F26">
        <w:rPr>
          <w:b/>
          <w:color w:val="FF0000"/>
          <w:sz w:val="26"/>
          <w:szCs w:val="26"/>
        </w:rPr>
        <w:tab/>
      </w:r>
    </w:p>
    <w:p w14:paraId="0E8D7DB7" w14:textId="77777777" w:rsidR="00E47FE8" w:rsidRDefault="00E47FE8" w:rsidP="00EE3F26">
      <w:pPr>
        <w:rPr>
          <w:b/>
          <w:color w:val="FF0000"/>
          <w:sz w:val="26"/>
          <w:szCs w:val="26"/>
        </w:rPr>
      </w:pPr>
    </w:p>
    <w:p w14:paraId="52223A8F" w14:textId="77777777" w:rsidR="0065216F" w:rsidRPr="002824B0" w:rsidRDefault="0065216F" w:rsidP="0065216F">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159"/>
        <w:gridCol w:w="5236"/>
        <w:gridCol w:w="2974"/>
        <w:gridCol w:w="637"/>
      </w:tblGrid>
      <w:tr w:rsidR="0065216F" w:rsidRPr="0065216F" w14:paraId="7B2821B4" w14:textId="77777777" w:rsidTr="00AC63B4">
        <w:trPr>
          <w:cantSplit/>
          <w:tblHeader/>
        </w:trPr>
        <w:tc>
          <w:tcPr>
            <w:tcW w:w="9369" w:type="dxa"/>
            <w:gridSpan w:val="3"/>
            <w:tcBorders>
              <w:top w:val="outset" w:sz="6" w:space="0" w:color="auto"/>
              <w:left w:val="outset" w:sz="6" w:space="0" w:color="auto"/>
              <w:bottom w:val="outset" w:sz="6" w:space="0" w:color="auto"/>
              <w:right w:val="outset" w:sz="6" w:space="0" w:color="auto"/>
            </w:tcBorders>
            <w:vAlign w:val="center"/>
          </w:tcPr>
          <w:p w14:paraId="062D50BA" w14:textId="77777777" w:rsidR="0065216F" w:rsidRPr="0065216F" w:rsidRDefault="0065216F" w:rsidP="0065216F">
            <w:pPr>
              <w:spacing w:before="100" w:beforeAutospacing="1" w:after="100" w:afterAutospacing="1" w:line="240" w:lineRule="auto"/>
              <w:jc w:val="left"/>
              <w:rPr>
                <w:sz w:val="24"/>
                <w:szCs w:val="24"/>
                <w:lang w:val="en-US"/>
              </w:rPr>
            </w:pPr>
            <w:r w:rsidRPr="0065216F">
              <w:t xml:space="preserve">Anh/chị cho biết: Anh chị cho biết khi có cảnh báo về CPU, RAM quá </w:t>
            </w:r>
            <w:proofErr w:type="gramStart"/>
            <w:r w:rsidRPr="0065216F">
              <w:t>tải ,</w:t>
            </w:r>
            <w:proofErr w:type="gramEnd"/>
            <w:r w:rsidRPr="0065216F">
              <w:t xml:space="preserve"> anh chị truy cập máy chủ xử lý bằng cách nào sau đây:</w:t>
            </w:r>
          </w:p>
        </w:tc>
        <w:tc>
          <w:tcPr>
            <w:tcW w:w="637" w:type="dxa"/>
            <w:tcBorders>
              <w:top w:val="outset" w:sz="6" w:space="0" w:color="auto"/>
              <w:left w:val="outset" w:sz="6" w:space="0" w:color="auto"/>
              <w:bottom w:val="outset" w:sz="6" w:space="0" w:color="auto"/>
              <w:right w:val="outset" w:sz="6" w:space="0" w:color="auto"/>
            </w:tcBorders>
            <w:vAlign w:val="center"/>
            <w:hideMark/>
          </w:tcPr>
          <w:p w14:paraId="137E9BB5" w14:textId="77777777" w:rsidR="0065216F" w:rsidRPr="0065216F" w:rsidRDefault="0065216F" w:rsidP="0065216F">
            <w:r w:rsidRPr="0065216F">
              <w:t>MC</w:t>
            </w:r>
          </w:p>
        </w:tc>
      </w:tr>
      <w:tr w:rsidR="0065216F" w:rsidRPr="0065216F" w14:paraId="2241758F" w14:textId="77777777" w:rsidTr="00AC63B4">
        <w:trPr>
          <w:cantSplit/>
          <w:tblHeader/>
        </w:trPr>
        <w:tc>
          <w:tcPr>
            <w:tcW w:w="1159" w:type="dxa"/>
            <w:tcBorders>
              <w:top w:val="outset" w:sz="6" w:space="0" w:color="auto"/>
              <w:left w:val="outset" w:sz="6" w:space="0" w:color="auto"/>
              <w:bottom w:val="outset" w:sz="6" w:space="0" w:color="auto"/>
              <w:right w:val="outset" w:sz="6" w:space="0" w:color="auto"/>
            </w:tcBorders>
            <w:vAlign w:val="center"/>
            <w:hideMark/>
          </w:tcPr>
          <w:p w14:paraId="4DA1E403" w14:textId="77777777" w:rsidR="0065216F" w:rsidRPr="0065216F" w:rsidRDefault="0065216F" w:rsidP="0065216F">
            <w:pPr>
              <w:keepNext/>
              <w:spacing w:before="100" w:beforeAutospacing="1" w:after="100" w:afterAutospacing="1" w:line="200" w:lineRule="atLeast"/>
              <w:jc w:val="center"/>
              <w:rPr>
                <w:rFonts w:ascii="Arial" w:hAnsi="Arial" w:cs="Arial"/>
                <w:b/>
                <w:bCs/>
                <w:sz w:val="18"/>
                <w:szCs w:val="18"/>
              </w:rPr>
            </w:pPr>
            <w:r w:rsidRPr="0065216F">
              <w:rPr>
                <w:rFonts w:ascii="Arial" w:hAnsi="Arial" w:cs="Arial"/>
                <w:b/>
                <w:bCs/>
                <w:sz w:val="18"/>
                <w:szCs w:val="18"/>
              </w:rPr>
              <w:t>#</w:t>
            </w:r>
          </w:p>
        </w:tc>
        <w:tc>
          <w:tcPr>
            <w:tcW w:w="5236" w:type="dxa"/>
            <w:tcBorders>
              <w:top w:val="outset" w:sz="6" w:space="0" w:color="auto"/>
              <w:left w:val="outset" w:sz="6" w:space="0" w:color="auto"/>
              <w:bottom w:val="outset" w:sz="6" w:space="0" w:color="auto"/>
              <w:right w:val="outset" w:sz="6" w:space="0" w:color="auto"/>
            </w:tcBorders>
            <w:vAlign w:val="center"/>
            <w:hideMark/>
          </w:tcPr>
          <w:p w14:paraId="56B5170A" w14:textId="77777777" w:rsidR="0065216F" w:rsidRPr="0065216F" w:rsidRDefault="0065216F" w:rsidP="0065216F">
            <w:pPr>
              <w:numPr>
                <w:ilvl w:val="0"/>
                <w:numId w:val="7"/>
              </w:numPr>
              <w:spacing w:before="0" w:after="0" w:line="240" w:lineRule="auto"/>
              <w:jc w:val="center"/>
              <w:rPr>
                <w:rFonts w:ascii="Arial" w:hAnsi="Arial" w:cs="Arial"/>
                <w:b/>
                <w:bCs/>
                <w:sz w:val="18"/>
                <w:szCs w:val="18"/>
              </w:rPr>
            </w:pPr>
            <w:r w:rsidRPr="0065216F">
              <w:rPr>
                <w:rFonts w:ascii="Arial" w:hAnsi="Arial" w:cs="Arial"/>
                <w:b/>
                <w:bCs/>
                <w:sz w:val="18"/>
                <w:szCs w:val="18"/>
              </w:rPr>
              <w:t>Answers</w:t>
            </w:r>
          </w:p>
        </w:tc>
        <w:tc>
          <w:tcPr>
            <w:tcW w:w="2974" w:type="dxa"/>
            <w:tcBorders>
              <w:top w:val="outset" w:sz="6" w:space="0" w:color="auto"/>
              <w:left w:val="outset" w:sz="6" w:space="0" w:color="auto"/>
              <w:bottom w:val="outset" w:sz="6" w:space="0" w:color="auto"/>
              <w:right w:val="outset" w:sz="6" w:space="0" w:color="auto"/>
            </w:tcBorders>
            <w:vAlign w:val="center"/>
            <w:hideMark/>
          </w:tcPr>
          <w:p w14:paraId="7C41AD33" w14:textId="77777777" w:rsidR="0065216F" w:rsidRPr="0065216F" w:rsidRDefault="0065216F" w:rsidP="0065216F">
            <w:pPr>
              <w:keepNext/>
              <w:spacing w:before="100" w:beforeAutospacing="1" w:after="100" w:afterAutospacing="1" w:line="200" w:lineRule="atLeast"/>
              <w:jc w:val="center"/>
              <w:rPr>
                <w:rFonts w:ascii="Arial" w:hAnsi="Arial" w:cs="Arial"/>
                <w:b/>
                <w:bCs/>
                <w:sz w:val="18"/>
                <w:szCs w:val="18"/>
              </w:rPr>
            </w:pPr>
            <w:r w:rsidRPr="0065216F">
              <w:rPr>
                <w:rFonts w:ascii="Arial" w:hAnsi="Arial" w:cs="Arial"/>
                <w:b/>
                <w:bCs/>
                <w:sz w:val="18"/>
                <w:szCs w:val="18"/>
              </w:rPr>
              <w:t>Hints/Feedback</w:t>
            </w:r>
          </w:p>
        </w:tc>
        <w:tc>
          <w:tcPr>
            <w:tcW w:w="637" w:type="dxa"/>
            <w:tcBorders>
              <w:top w:val="outset" w:sz="6" w:space="0" w:color="auto"/>
              <w:left w:val="outset" w:sz="6" w:space="0" w:color="auto"/>
              <w:bottom w:val="outset" w:sz="6" w:space="0" w:color="auto"/>
              <w:right w:val="outset" w:sz="6" w:space="0" w:color="auto"/>
            </w:tcBorders>
            <w:vAlign w:val="center"/>
            <w:hideMark/>
          </w:tcPr>
          <w:p w14:paraId="7E9E842C" w14:textId="77777777" w:rsidR="0065216F" w:rsidRPr="0065216F" w:rsidRDefault="0065216F" w:rsidP="0065216F">
            <w:r w:rsidRPr="0065216F">
              <w:t>Grade</w:t>
            </w:r>
          </w:p>
        </w:tc>
      </w:tr>
      <w:tr w:rsidR="0065216F" w:rsidRPr="0065216F" w14:paraId="4D9BE711" w14:textId="77777777" w:rsidTr="00AC63B4">
        <w:trPr>
          <w:cantSplit/>
        </w:trPr>
        <w:tc>
          <w:tcPr>
            <w:tcW w:w="1159" w:type="dxa"/>
            <w:tcBorders>
              <w:top w:val="outset" w:sz="6" w:space="0" w:color="auto"/>
              <w:left w:val="outset" w:sz="6" w:space="0" w:color="auto"/>
              <w:bottom w:val="outset" w:sz="6" w:space="0" w:color="auto"/>
              <w:right w:val="outset" w:sz="6" w:space="0" w:color="auto"/>
            </w:tcBorders>
            <w:vAlign w:val="center"/>
            <w:hideMark/>
          </w:tcPr>
          <w:p w14:paraId="4447C63E" w14:textId="77777777" w:rsidR="0065216F" w:rsidRPr="0065216F" w:rsidRDefault="0065216F" w:rsidP="001F2DA0">
            <w:pPr>
              <w:keepNext/>
              <w:numPr>
                <w:ilvl w:val="1"/>
                <w:numId w:val="7"/>
              </w:numPr>
              <w:ind w:left="724"/>
              <w:jc w:val="left"/>
              <w:rPr>
                <w:rFonts w:ascii="Arial" w:hAnsi="Arial" w:cs="Arial"/>
              </w:rPr>
            </w:pPr>
            <w:r w:rsidRPr="0065216F">
              <w:rPr>
                <w:rFonts w:ascii="Arial" w:hAnsi="Arial" w:cs="Arial"/>
              </w:rPr>
              <w:t> </w:t>
            </w:r>
          </w:p>
        </w:tc>
        <w:tc>
          <w:tcPr>
            <w:tcW w:w="5236" w:type="dxa"/>
            <w:tcBorders>
              <w:top w:val="outset" w:sz="6" w:space="0" w:color="auto"/>
              <w:left w:val="outset" w:sz="6" w:space="0" w:color="auto"/>
              <w:bottom w:val="outset" w:sz="6" w:space="0" w:color="auto"/>
              <w:right w:val="outset" w:sz="6" w:space="0" w:color="auto"/>
            </w:tcBorders>
            <w:vAlign w:val="center"/>
          </w:tcPr>
          <w:p w14:paraId="108D0374"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Dọn dẹp ổ đĩa</w:t>
            </w:r>
          </w:p>
        </w:tc>
        <w:tc>
          <w:tcPr>
            <w:tcW w:w="2974" w:type="dxa"/>
            <w:tcBorders>
              <w:top w:val="outset" w:sz="6" w:space="0" w:color="auto"/>
              <w:left w:val="outset" w:sz="6" w:space="0" w:color="auto"/>
              <w:bottom w:val="outset" w:sz="6" w:space="0" w:color="auto"/>
              <w:right w:val="outset" w:sz="6" w:space="0" w:color="auto"/>
            </w:tcBorders>
            <w:vAlign w:val="center"/>
            <w:hideMark/>
          </w:tcPr>
          <w:p w14:paraId="0CCA4532" w14:textId="77777777" w:rsidR="0065216F" w:rsidRPr="0065216F" w:rsidRDefault="0065216F" w:rsidP="0065216F">
            <w:pPr>
              <w:spacing w:before="100" w:beforeAutospacing="1" w:after="100" w:afterAutospacing="1"/>
              <w:jc w:val="left"/>
              <w:rPr>
                <w:rFonts w:ascii="Arial" w:hAnsi="Arial" w:cs="Arial"/>
              </w:rPr>
            </w:pPr>
            <w:r w:rsidRPr="0065216F">
              <w:rPr>
                <w:rFonts w:ascii="Arial" w:hAnsi="Arial" w:cs="Arial"/>
              </w:rPr>
              <w:t> </w:t>
            </w:r>
          </w:p>
        </w:tc>
        <w:tc>
          <w:tcPr>
            <w:tcW w:w="637" w:type="dxa"/>
            <w:tcBorders>
              <w:top w:val="outset" w:sz="6" w:space="0" w:color="auto"/>
              <w:left w:val="outset" w:sz="6" w:space="0" w:color="auto"/>
              <w:bottom w:val="outset" w:sz="6" w:space="0" w:color="auto"/>
              <w:right w:val="outset" w:sz="6" w:space="0" w:color="auto"/>
            </w:tcBorders>
            <w:vAlign w:val="center"/>
          </w:tcPr>
          <w:p w14:paraId="46CD50A7" w14:textId="77777777" w:rsidR="0065216F" w:rsidRPr="0065216F" w:rsidRDefault="0065216F" w:rsidP="0065216F">
            <w:r w:rsidRPr="0065216F">
              <w:t>0</w:t>
            </w:r>
          </w:p>
        </w:tc>
      </w:tr>
      <w:tr w:rsidR="0065216F" w:rsidRPr="0065216F" w14:paraId="01A6910A" w14:textId="77777777" w:rsidTr="00AC63B4">
        <w:trPr>
          <w:cantSplit/>
        </w:trPr>
        <w:tc>
          <w:tcPr>
            <w:tcW w:w="1159" w:type="dxa"/>
            <w:tcBorders>
              <w:top w:val="outset" w:sz="6" w:space="0" w:color="auto"/>
              <w:left w:val="outset" w:sz="6" w:space="0" w:color="auto"/>
              <w:bottom w:val="outset" w:sz="6" w:space="0" w:color="auto"/>
              <w:right w:val="outset" w:sz="6" w:space="0" w:color="auto"/>
            </w:tcBorders>
            <w:vAlign w:val="center"/>
            <w:hideMark/>
          </w:tcPr>
          <w:p w14:paraId="70FC4D31" w14:textId="77777777" w:rsidR="0065216F" w:rsidRPr="0065216F" w:rsidRDefault="0065216F" w:rsidP="001F2DA0">
            <w:pPr>
              <w:keepNext/>
              <w:numPr>
                <w:ilvl w:val="1"/>
                <w:numId w:val="7"/>
              </w:numPr>
              <w:ind w:left="724"/>
              <w:jc w:val="left"/>
              <w:rPr>
                <w:rFonts w:ascii="Arial" w:hAnsi="Arial" w:cs="Arial"/>
              </w:rPr>
            </w:pPr>
            <w:r w:rsidRPr="0065216F">
              <w:rPr>
                <w:rFonts w:ascii="Arial" w:hAnsi="Arial" w:cs="Arial"/>
              </w:rPr>
              <w:t> </w:t>
            </w:r>
          </w:p>
        </w:tc>
        <w:tc>
          <w:tcPr>
            <w:tcW w:w="5236" w:type="dxa"/>
            <w:tcBorders>
              <w:top w:val="outset" w:sz="6" w:space="0" w:color="auto"/>
              <w:left w:val="outset" w:sz="6" w:space="0" w:color="auto"/>
              <w:bottom w:val="outset" w:sz="6" w:space="0" w:color="auto"/>
              <w:right w:val="outset" w:sz="6" w:space="0" w:color="auto"/>
            </w:tcBorders>
            <w:vAlign w:val="center"/>
          </w:tcPr>
          <w:p w14:paraId="1A2A3EB9" w14:textId="77777777" w:rsidR="0065216F" w:rsidRPr="0065216F" w:rsidRDefault="0065216F" w:rsidP="0065216F">
            <w:pPr>
              <w:keepNext/>
              <w:spacing w:before="20" w:after="40" w:line="240" w:lineRule="auto"/>
              <w:ind w:right="144"/>
              <w:jc w:val="left"/>
              <w:rPr>
                <w:rFonts w:ascii="Arial" w:hAnsi="Arial" w:cs="Arial"/>
                <w:sz w:val="18"/>
                <w:szCs w:val="18"/>
              </w:rPr>
            </w:pPr>
            <w:r w:rsidRPr="0065216F">
              <w:rPr>
                <w:rFonts w:ascii="Arial" w:hAnsi="Arial" w:cs="Arial"/>
                <w:sz w:val="18"/>
                <w:szCs w:val="18"/>
              </w:rPr>
              <w:t xml:space="preserve">  Kiểm tra kết nối mạng</w:t>
            </w:r>
          </w:p>
        </w:tc>
        <w:tc>
          <w:tcPr>
            <w:tcW w:w="2974" w:type="dxa"/>
            <w:tcBorders>
              <w:top w:val="outset" w:sz="6" w:space="0" w:color="auto"/>
              <w:left w:val="outset" w:sz="6" w:space="0" w:color="auto"/>
              <w:bottom w:val="outset" w:sz="6" w:space="0" w:color="auto"/>
              <w:right w:val="outset" w:sz="6" w:space="0" w:color="auto"/>
            </w:tcBorders>
            <w:vAlign w:val="center"/>
            <w:hideMark/>
          </w:tcPr>
          <w:p w14:paraId="61B504AA" w14:textId="77777777" w:rsidR="0065216F" w:rsidRPr="0065216F" w:rsidRDefault="0065216F" w:rsidP="0065216F">
            <w:pPr>
              <w:spacing w:before="100" w:beforeAutospacing="1" w:after="100" w:afterAutospacing="1"/>
              <w:jc w:val="left"/>
              <w:rPr>
                <w:rFonts w:ascii="Arial" w:hAnsi="Arial" w:cs="Arial"/>
              </w:rPr>
            </w:pPr>
            <w:r w:rsidRPr="0065216F">
              <w:rPr>
                <w:rFonts w:ascii="Arial" w:hAnsi="Arial" w:cs="Arial"/>
              </w:rPr>
              <w:t> </w:t>
            </w:r>
          </w:p>
        </w:tc>
        <w:tc>
          <w:tcPr>
            <w:tcW w:w="637" w:type="dxa"/>
            <w:tcBorders>
              <w:top w:val="outset" w:sz="6" w:space="0" w:color="auto"/>
              <w:left w:val="outset" w:sz="6" w:space="0" w:color="auto"/>
              <w:bottom w:val="outset" w:sz="6" w:space="0" w:color="auto"/>
              <w:right w:val="outset" w:sz="6" w:space="0" w:color="auto"/>
            </w:tcBorders>
            <w:vAlign w:val="center"/>
          </w:tcPr>
          <w:p w14:paraId="7880D634" w14:textId="77777777" w:rsidR="0065216F" w:rsidRPr="0065216F" w:rsidRDefault="0065216F" w:rsidP="0065216F">
            <w:r w:rsidRPr="0065216F">
              <w:t>0</w:t>
            </w:r>
          </w:p>
        </w:tc>
      </w:tr>
      <w:tr w:rsidR="0065216F" w:rsidRPr="0065216F" w14:paraId="4EDD9EB5" w14:textId="77777777" w:rsidTr="00AC63B4">
        <w:trPr>
          <w:cantSplit/>
        </w:trPr>
        <w:tc>
          <w:tcPr>
            <w:tcW w:w="1159" w:type="dxa"/>
            <w:tcBorders>
              <w:top w:val="outset" w:sz="6" w:space="0" w:color="auto"/>
              <w:left w:val="outset" w:sz="6" w:space="0" w:color="auto"/>
              <w:bottom w:val="outset" w:sz="6" w:space="0" w:color="auto"/>
              <w:right w:val="outset" w:sz="6" w:space="0" w:color="auto"/>
            </w:tcBorders>
            <w:vAlign w:val="center"/>
            <w:hideMark/>
          </w:tcPr>
          <w:p w14:paraId="6E16E1C1" w14:textId="77777777" w:rsidR="0065216F" w:rsidRPr="0065216F" w:rsidRDefault="0065216F" w:rsidP="001F2DA0">
            <w:pPr>
              <w:keepNext/>
              <w:numPr>
                <w:ilvl w:val="1"/>
                <w:numId w:val="7"/>
              </w:numPr>
              <w:ind w:left="724"/>
              <w:jc w:val="left"/>
              <w:rPr>
                <w:rFonts w:ascii="Arial" w:hAnsi="Arial" w:cs="Arial"/>
              </w:rPr>
            </w:pPr>
            <w:r w:rsidRPr="0065216F">
              <w:rPr>
                <w:rFonts w:ascii="Arial" w:hAnsi="Arial" w:cs="Arial"/>
              </w:rPr>
              <w:t> </w:t>
            </w:r>
          </w:p>
        </w:tc>
        <w:tc>
          <w:tcPr>
            <w:tcW w:w="5236" w:type="dxa"/>
            <w:tcBorders>
              <w:top w:val="outset" w:sz="6" w:space="0" w:color="auto"/>
              <w:left w:val="outset" w:sz="6" w:space="0" w:color="auto"/>
              <w:bottom w:val="outset" w:sz="6" w:space="0" w:color="auto"/>
              <w:right w:val="outset" w:sz="6" w:space="0" w:color="auto"/>
            </w:tcBorders>
            <w:vAlign w:val="center"/>
          </w:tcPr>
          <w:p w14:paraId="7EDFA0FF" w14:textId="7E6A67EF" w:rsidR="0065216F" w:rsidRPr="0065216F" w:rsidRDefault="0065216F" w:rsidP="00A26410">
            <w:pPr>
              <w:keepNext/>
              <w:spacing w:before="20" w:after="40" w:line="240" w:lineRule="auto"/>
              <w:ind w:right="144"/>
              <w:jc w:val="left"/>
              <w:rPr>
                <w:rFonts w:ascii="Arial" w:hAnsi="Arial" w:cs="Arial"/>
                <w:sz w:val="18"/>
                <w:szCs w:val="18"/>
              </w:rPr>
            </w:pPr>
            <w:r w:rsidRPr="0065216F">
              <w:rPr>
                <w:rFonts w:ascii="Arial" w:hAnsi="Arial" w:cs="Arial"/>
                <w:sz w:val="18"/>
                <w:szCs w:val="18"/>
              </w:rPr>
              <w:t xml:space="preserve">  </w:t>
            </w:r>
            <w:r w:rsidR="00A26410">
              <w:rPr>
                <w:rFonts w:ascii="Arial" w:hAnsi="Arial" w:cs="Arial"/>
                <w:sz w:val="18"/>
                <w:szCs w:val="18"/>
              </w:rPr>
              <w:t>Xem xét đánh giá và restart</w:t>
            </w:r>
            <w:r w:rsidRPr="0065216F">
              <w:rPr>
                <w:rFonts w:ascii="Arial" w:hAnsi="Arial" w:cs="Arial"/>
                <w:sz w:val="18"/>
                <w:szCs w:val="18"/>
              </w:rPr>
              <w:t xml:space="preserve"> lại các ứng dụng chiếm tải cao</w:t>
            </w:r>
          </w:p>
        </w:tc>
        <w:tc>
          <w:tcPr>
            <w:tcW w:w="2974" w:type="dxa"/>
            <w:tcBorders>
              <w:top w:val="outset" w:sz="6" w:space="0" w:color="auto"/>
              <w:left w:val="outset" w:sz="6" w:space="0" w:color="auto"/>
              <w:bottom w:val="outset" w:sz="6" w:space="0" w:color="auto"/>
              <w:right w:val="outset" w:sz="6" w:space="0" w:color="auto"/>
            </w:tcBorders>
            <w:vAlign w:val="center"/>
            <w:hideMark/>
          </w:tcPr>
          <w:p w14:paraId="643053FD" w14:textId="77777777" w:rsidR="0065216F" w:rsidRPr="0065216F" w:rsidRDefault="0065216F" w:rsidP="0065216F">
            <w:pPr>
              <w:spacing w:before="100" w:beforeAutospacing="1" w:after="100" w:afterAutospacing="1"/>
              <w:jc w:val="left"/>
              <w:rPr>
                <w:rFonts w:ascii="Arial" w:hAnsi="Arial" w:cs="Arial"/>
              </w:rPr>
            </w:pPr>
            <w:r w:rsidRPr="0065216F">
              <w:rPr>
                <w:rFonts w:ascii="Arial" w:hAnsi="Arial" w:cs="Arial"/>
              </w:rPr>
              <w:t> </w:t>
            </w:r>
          </w:p>
        </w:tc>
        <w:tc>
          <w:tcPr>
            <w:tcW w:w="637" w:type="dxa"/>
            <w:tcBorders>
              <w:top w:val="outset" w:sz="6" w:space="0" w:color="auto"/>
              <w:left w:val="outset" w:sz="6" w:space="0" w:color="auto"/>
              <w:bottom w:val="outset" w:sz="6" w:space="0" w:color="auto"/>
              <w:right w:val="outset" w:sz="6" w:space="0" w:color="auto"/>
            </w:tcBorders>
            <w:vAlign w:val="center"/>
          </w:tcPr>
          <w:p w14:paraId="2D130CC5" w14:textId="77777777" w:rsidR="0065216F" w:rsidRPr="0065216F" w:rsidRDefault="0065216F" w:rsidP="0065216F">
            <w:r w:rsidRPr="0065216F">
              <w:t>100</w:t>
            </w:r>
          </w:p>
        </w:tc>
      </w:tr>
      <w:tr w:rsidR="0065216F" w:rsidRPr="0065216F" w14:paraId="2DF4BB1F" w14:textId="77777777" w:rsidTr="00AC63B4">
        <w:trPr>
          <w:cantSplit/>
        </w:trPr>
        <w:tc>
          <w:tcPr>
            <w:tcW w:w="1159" w:type="dxa"/>
            <w:tcBorders>
              <w:top w:val="outset" w:sz="6" w:space="0" w:color="auto"/>
              <w:left w:val="outset" w:sz="6" w:space="0" w:color="auto"/>
              <w:bottom w:val="outset" w:sz="6" w:space="0" w:color="auto"/>
              <w:right w:val="outset" w:sz="6" w:space="0" w:color="auto"/>
            </w:tcBorders>
            <w:vAlign w:val="center"/>
            <w:hideMark/>
          </w:tcPr>
          <w:p w14:paraId="271E67FD" w14:textId="77777777" w:rsidR="0065216F" w:rsidRPr="0065216F" w:rsidRDefault="0065216F" w:rsidP="001F2DA0">
            <w:pPr>
              <w:keepNext/>
              <w:numPr>
                <w:ilvl w:val="1"/>
                <w:numId w:val="7"/>
              </w:numPr>
              <w:ind w:left="724"/>
              <w:jc w:val="left"/>
              <w:rPr>
                <w:rFonts w:ascii="Arial" w:hAnsi="Arial" w:cs="Arial"/>
              </w:rPr>
            </w:pPr>
            <w:r w:rsidRPr="0065216F">
              <w:rPr>
                <w:rFonts w:ascii="Arial" w:hAnsi="Arial" w:cs="Arial"/>
              </w:rPr>
              <w:t> </w:t>
            </w:r>
          </w:p>
        </w:tc>
        <w:tc>
          <w:tcPr>
            <w:tcW w:w="5236" w:type="dxa"/>
            <w:tcBorders>
              <w:top w:val="outset" w:sz="6" w:space="0" w:color="auto"/>
              <w:left w:val="outset" w:sz="6" w:space="0" w:color="auto"/>
              <w:bottom w:val="outset" w:sz="6" w:space="0" w:color="auto"/>
              <w:right w:val="outset" w:sz="6" w:space="0" w:color="auto"/>
            </w:tcBorders>
            <w:vAlign w:val="center"/>
          </w:tcPr>
          <w:p w14:paraId="54880D68" w14:textId="77777777" w:rsidR="0065216F" w:rsidRPr="0065216F" w:rsidRDefault="0065216F" w:rsidP="0065216F">
            <w:pPr>
              <w:keepNext/>
              <w:spacing w:before="20" w:after="40" w:line="240" w:lineRule="auto"/>
              <w:ind w:right="144"/>
              <w:jc w:val="left"/>
              <w:rPr>
                <w:rFonts w:ascii="Arial" w:hAnsi="Arial" w:cs="Arial"/>
                <w:sz w:val="18"/>
                <w:szCs w:val="18"/>
              </w:rPr>
            </w:pPr>
            <w:r w:rsidRPr="0065216F">
              <w:rPr>
                <w:rFonts w:ascii="Arial" w:hAnsi="Arial" w:cs="Arial"/>
                <w:sz w:val="18"/>
                <w:szCs w:val="18"/>
              </w:rPr>
              <w:t xml:space="preserve"> Tắt các ứng dụng chiếm tải cao</w:t>
            </w:r>
          </w:p>
        </w:tc>
        <w:tc>
          <w:tcPr>
            <w:tcW w:w="2974" w:type="dxa"/>
            <w:tcBorders>
              <w:top w:val="outset" w:sz="6" w:space="0" w:color="auto"/>
              <w:left w:val="outset" w:sz="6" w:space="0" w:color="auto"/>
              <w:bottom w:val="outset" w:sz="6" w:space="0" w:color="auto"/>
              <w:right w:val="outset" w:sz="6" w:space="0" w:color="auto"/>
            </w:tcBorders>
            <w:vAlign w:val="center"/>
            <w:hideMark/>
          </w:tcPr>
          <w:p w14:paraId="027726FA" w14:textId="77777777" w:rsidR="0065216F" w:rsidRPr="0065216F" w:rsidRDefault="0065216F" w:rsidP="0065216F">
            <w:pPr>
              <w:spacing w:before="100" w:beforeAutospacing="1" w:after="100" w:afterAutospacing="1"/>
              <w:jc w:val="left"/>
              <w:rPr>
                <w:rFonts w:ascii="Arial" w:hAnsi="Arial" w:cs="Arial"/>
              </w:rPr>
            </w:pPr>
            <w:r w:rsidRPr="0065216F">
              <w:rPr>
                <w:rFonts w:ascii="Arial" w:hAnsi="Arial" w:cs="Arial"/>
              </w:rPr>
              <w:t> </w:t>
            </w:r>
          </w:p>
        </w:tc>
        <w:tc>
          <w:tcPr>
            <w:tcW w:w="637" w:type="dxa"/>
            <w:tcBorders>
              <w:top w:val="outset" w:sz="6" w:space="0" w:color="auto"/>
              <w:left w:val="outset" w:sz="6" w:space="0" w:color="auto"/>
              <w:bottom w:val="outset" w:sz="6" w:space="0" w:color="auto"/>
              <w:right w:val="outset" w:sz="6" w:space="0" w:color="auto"/>
            </w:tcBorders>
            <w:vAlign w:val="center"/>
          </w:tcPr>
          <w:p w14:paraId="301EF048" w14:textId="77777777" w:rsidR="0065216F" w:rsidRPr="0065216F" w:rsidRDefault="0065216F" w:rsidP="0065216F">
            <w:r w:rsidRPr="0065216F">
              <w:t>0</w:t>
            </w:r>
          </w:p>
        </w:tc>
      </w:tr>
      <w:tr w:rsidR="0065216F" w:rsidRPr="0065216F" w14:paraId="1948FD6D" w14:textId="77777777" w:rsidTr="00AC63B4">
        <w:trPr>
          <w:cantSplit/>
        </w:trPr>
        <w:tc>
          <w:tcPr>
            <w:tcW w:w="1159" w:type="dxa"/>
            <w:tcBorders>
              <w:top w:val="outset" w:sz="6" w:space="0" w:color="auto"/>
              <w:left w:val="outset" w:sz="6" w:space="0" w:color="auto"/>
              <w:bottom w:val="outset" w:sz="6" w:space="0" w:color="auto"/>
              <w:right w:val="outset" w:sz="6" w:space="0" w:color="auto"/>
            </w:tcBorders>
            <w:vAlign w:val="center"/>
            <w:hideMark/>
          </w:tcPr>
          <w:p w14:paraId="20BB7140" w14:textId="77777777" w:rsidR="0065216F" w:rsidRPr="0065216F" w:rsidRDefault="0065216F" w:rsidP="001F2DA0">
            <w:pPr>
              <w:keepNext/>
              <w:spacing w:before="20" w:after="40" w:line="240" w:lineRule="auto"/>
              <w:ind w:left="724"/>
              <w:jc w:val="left"/>
              <w:rPr>
                <w:rFonts w:ascii="Arial" w:hAnsi="Arial" w:cs="Arial"/>
                <w:sz w:val="18"/>
                <w:szCs w:val="18"/>
              </w:rPr>
            </w:pPr>
            <w:r w:rsidRPr="0065216F">
              <w:rPr>
                <w:rFonts w:ascii="Arial" w:hAnsi="Arial" w:cs="Arial"/>
                <w:sz w:val="18"/>
                <w:szCs w:val="18"/>
              </w:rPr>
              <w:t> </w:t>
            </w:r>
          </w:p>
        </w:tc>
        <w:tc>
          <w:tcPr>
            <w:tcW w:w="5236" w:type="dxa"/>
            <w:tcBorders>
              <w:top w:val="outset" w:sz="6" w:space="0" w:color="auto"/>
              <w:left w:val="outset" w:sz="6" w:space="0" w:color="auto"/>
              <w:bottom w:val="outset" w:sz="6" w:space="0" w:color="auto"/>
              <w:right w:val="outset" w:sz="6" w:space="0" w:color="auto"/>
            </w:tcBorders>
            <w:vAlign w:val="center"/>
            <w:hideMark/>
          </w:tcPr>
          <w:p w14:paraId="51F467AF" w14:textId="77777777" w:rsidR="0065216F" w:rsidRPr="0065216F" w:rsidRDefault="0065216F" w:rsidP="0065216F">
            <w:pPr>
              <w:keepNext/>
              <w:spacing w:before="100" w:beforeAutospacing="1" w:after="100" w:afterAutospacing="1" w:line="200" w:lineRule="atLeast"/>
              <w:jc w:val="left"/>
              <w:rPr>
                <w:rFonts w:ascii="Arial" w:hAnsi="Arial" w:cs="Arial"/>
                <w:b/>
                <w:bCs/>
                <w:sz w:val="18"/>
                <w:szCs w:val="18"/>
              </w:rPr>
            </w:pPr>
            <w:r w:rsidRPr="0065216F">
              <w:rPr>
                <w:rFonts w:ascii="Arial" w:hAnsi="Arial" w:cs="Arial"/>
                <w:b/>
                <w:bCs/>
                <w:sz w:val="18"/>
                <w:szCs w:val="18"/>
              </w:rPr>
              <w:t>Correct Feedback:</w:t>
            </w:r>
          </w:p>
        </w:tc>
        <w:tc>
          <w:tcPr>
            <w:tcW w:w="2974" w:type="dxa"/>
            <w:tcBorders>
              <w:top w:val="outset" w:sz="6" w:space="0" w:color="auto"/>
              <w:left w:val="outset" w:sz="6" w:space="0" w:color="auto"/>
              <w:bottom w:val="outset" w:sz="6" w:space="0" w:color="auto"/>
              <w:right w:val="outset" w:sz="6" w:space="0" w:color="auto"/>
            </w:tcBorders>
            <w:vAlign w:val="center"/>
            <w:hideMark/>
          </w:tcPr>
          <w:p w14:paraId="283A90B3"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 </w:t>
            </w:r>
          </w:p>
        </w:tc>
        <w:tc>
          <w:tcPr>
            <w:tcW w:w="637" w:type="dxa"/>
            <w:tcBorders>
              <w:top w:val="outset" w:sz="6" w:space="0" w:color="auto"/>
              <w:left w:val="outset" w:sz="6" w:space="0" w:color="auto"/>
              <w:bottom w:val="outset" w:sz="6" w:space="0" w:color="auto"/>
              <w:right w:val="outset" w:sz="6" w:space="0" w:color="auto"/>
            </w:tcBorders>
            <w:vAlign w:val="center"/>
            <w:hideMark/>
          </w:tcPr>
          <w:p w14:paraId="69CDDA9F" w14:textId="77777777" w:rsidR="0065216F" w:rsidRPr="0065216F" w:rsidRDefault="0065216F" w:rsidP="0065216F">
            <w:r w:rsidRPr="0065216F">
              <w:t> </w:t>
            </w:r>
          </w:p>
        </w:tc>
      </w:tr>
      <w:tr w:rsidR="0065216F" w:rsidRPr="0065216F" w14:paraId="6DB01356" w14:textId="77777777" w:rsidTr="00AC63B4">
        <w:trPr>
          <w:cantSplit/>
        </w:trPr>
        <w:tc>
          <w:tcPr>
            <w:tcW w:w="1159" w:type="dxa"/>
            <w:tcBorders>
              <w:top w:val="outset" w:sz="6" w:space="0" w:color="auto"/>
              <w:left w:val="outset" w:sz="6" w:space="0" w:color="auto"/>
              <w:bottom w:val="outset" w:sz="6" w:space="0" w:color="auto"/>
              <w:right w:val="outset" w:sz="6" w:space="0" w:color="auto"/>
            </w:tcBorders>
            <w:vAlign w:val="center"/>
            <w:hideMark/>
          </w:tcPr>
          <w:p w14:paraId="202EF526"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 </w:t>
            </w:r>
          </w:p>
        </w:tc>
        <w:tc>
          <w:tcPr>
            <w:tcW w:w="5236" w:type="dxa"/>
            <w:tcBorders>
              <w:top w:val="outset" w:sz="6" w:space="0" w:color="auto"/>
              <w:left w:val="outset" w:sz="6" w:space="0" w:color="auto"/>
              <w:bottom w:val="outset" w:sz="6" w:space="0" w:color="auto"/>
              <w:right w:val="outset" w:sz="6" w:space="0" w:color="auto"/>
            </w:tcBorders>
            <w:vAlign w:val="center"/>
            <w:hideMark/>
          </w:tcPr>
          <w:p w14:paraId="447F6F46" w14:textId="77777777" w:rsidR="0065216F" w:rsidRPr="0065216F" w:rsidRDefault="0065216F" w:rsidP="0065216F">
            <w:pPr>
              <w:keepNext/>
              <w:spacing w:before="100" w:beforeAutospacing="1" w:after="100" w:afterAutospacing="1" w:line="200" w:lineRule="atLeast"/>
              <w:jc w:val="left"/>
              <w:rPr>
                <w:rFonts w:ascii="Arial" w:hAnsi="Arial" w:cs="Arial"/>
                <w:b/>
                <w:bCs/>
                <w:sz w:val="18"/>
                <w:szCs w:val="18"/>
              </w:rPr>
            </w:pPr>
            <w:r w:rsidRPr="0065216F">
              <w:rPr>
                <w:rFonts w:ascii="Arial" w:hAnsi="Arial" w:cs="Arial"/>
                <w:b/>
                <w:bCs/>
                <w:sz w:val="18"/>
                <w:szCs w:val="18"/>
              </w:rPr>
              <w:t>Incorrect Feedback:</w:t>
            </w:r>
          </w:p>
        </w:tc>
        <w:tc>
          <w:tcPr>
            <w:tcW w:w="2974" w:type="dxa"/>
            <w:tcBorders>
              <w:top w:val="outset" w:sz="6" w:space="0" w:color="auto"/>
              <w:left w:val="outset" w:sz="6" w:space="0" w:color="auto"/>
              <w:bottom w:val="outset" w:sz="6" w:space="0" w:color="auto"/>
              <w:right w:val="outset" w:sz="6" w:space="0" w:color="auto"/>
            </w:tcBorders>
            <w:vAlign w:val="center"/>
            <w:hideMark/>
          </w:tcPr>
          <w:p w14:paraId="67DC9A4F"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 </w:t>
            </w:r>
          </w:p>
        </w:tc>
        <w:tc>
          <w:tcPr>
            <w:tcW w:w="637" w:type="dxa"/>
            <w:tcBorders>
              <w:top w:val="outset" w:sz="6" w:space="0" w:color="auto"/>
              <w:left w:val="outset" w:sz="6" w:space="0" w:color="auto"/>
              <w:bottom w:val="outset" w:sz="6" w:space="0" w:color="auto"/>
              <w:right w:val="outset" w:sz="6" w:space="0" w:color="auto"/>
            </w:tcBorders>
            <w:vAlign w:val="center"/>
            <w:hideMark/>
          </w:tcPr>
          <w:p w14:paraId="1518A64A" w14:textId="77777777" w:rsidR="0065216F" w:rsidRPr="0065216F" w:rsidRDefault="0065216F" w:rsidP="0065216F">
            <w:r w:rsidRPr="0065216F">
              <w:t> </w:t>
            </w:r>
          </w:p>
        </w:tc>
      </w:tr>
      <w:tr w:rsidR="0065216F" w:rsidRPr="0065216F" w14:paraId="3656DFA6" w14:textId="77777777" w:rsidTr="00AC63B4">
        <w:trPr>
          <w:cantSplit/>
        </w:trPr>
        <w:tc>
          <w:tcPr>
            <w:tcW w:w="1159" w:type="dxa"/>
            <w:tcBorders>
              <w:top w:val="outset" w:sz="6" w:space="0" w:color="auto"/>
              <w:left w:val="outset" w:sz="6" w:space="0" w:color="auto"/>
              <w:bottom w:val="outset" w:sz="6" w:space="0" w:color="auto"/>
              <w:right w:val="outset" w:sz="6" w:space="0" w:color="auto"/>
            </w:tcBorders>
            <w:vAlign w:val="center"/>
            <w:hideMark/>
          </w:tcPr>
          <w:p w14:paraId="16E2BBC3"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 </w:t>
            </w:r>
          </w:p>
        </w:tc>
        <w:tc>
          <w:tcPr>
            <w:tcW w:w="5236" w:type="dxa"/>
            <w:tcBorders>
              <w:top w:val="outset" w:sz="6" w:space="0" w:color="auto"/>
              <w:left w:val="outset" w:sz="6" w:space="0" w:color="auto"/>
              <w:bottom w:val="outset" w:sz="6" w:space="0" w:color="auto"/>
              <w:right w:val="outset" w:sz="6" w:space="0" w:color="auto"/>
            </w:tcBorders>
            <w:vAlign w:val="center"/>
            <w:hideMark/>
          </w:tcPr>
          <w:p w14:paraId="1349E283" w14:textId="77777777" w:rsidR="0065216F" w:rsidRPr="0065216F" w:rsidRDefault="0065216F" w:rsidP="0065216F">
            <w:pPr>
              <w:keepNext/>
              <w:spacing w:before="100" w:beforeAutospacing="1" w:after="100" w:afterAutospacing="1" w:line="200" w:lineRule="atLeast"/>
              <w:jc w:val="left"/>
              <w:rPr>
                <w:rFonts w:ascii="Arial" w:hAnsi="Arial" w:cs="Arial"/>
                <w:b/>
                <w:bCs/>
                <w:sz w:val="18"/>
                <w:szCs w:val="18"/>
              </w:rPr>
            </w:pPr>
            <w:r w:rsidRPr="0065216F">
              <w:rPr>
                <w:rFonts w:ascii="Arial" w:hAnsi="Arial" w:cs="Arial"/>
                <w:b/>
                <w:bCs/>
                <w:sz w:val="18"/>
                <w:szCs w:val="18"/>
              </w:rPr>
              <w:t>General Feedback:</w:t>
            </w:r>
          </w:p>
        </w:tc>
        <w:tc>
          <w:tcPr>
            <w:tcW w:w="2974" w:type="dxa"/>
            <w:tcBorders>
              <w:top w:val="outset" w:sz="6" w:space="0" w:color="auto"/>
              <w:left w:val="outset" w:sz="6" w:space="0" w:color="auto"/>
              <w:bottom w:val="outset" w:sz="6" w:space="0" w:color="auto"/>
              <w:right w:val="outset" w:sz="6" w:space="0" w:color="auto"/>
            </w:tcBorders>
            <w:vAlign w:val="center"/>
            <w:hideMark/>
          </w:tcPr>
          <w:p w14:paraId="148377AF"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 </w:t>
            </w:r>
          </w:p>
        </w:tc>
        <w:tc>
          <w:tcPr>
            <w:tcW w:w="637" w:type="dxa"/>
            <w:tcBorders>
              <w:top w:val="outset" w:sz="6" w:space="0" w:color="auto"/>
              <w:left w:val="outset" w:sz="6" w:space="0" w:color="auto"/>
              <w:bottom w:val="outset" w:sz="6" w:space="0" w:color="auto"/>
              <w:right w:val="outset" w:sz="6" w:space="0" w:color="auto"/>
            </w:tcBorders>
            <w:vAlign w:val="center"/>
            <w:hideMark/>
          </w:tcPr>
          <w:p w14:paraId="129341FA" w14:textId="77777777" w:rsidR="0065216F" w:rsidRPr="0065216F" w:rsidRDefault="0065216F" w:rsidP="0065216F">
            <w:r w:rsidRPr="0065216F">
              <w:t> </w:t>
            </w:r>
          </w:p>
        </w:tc>
      </w:tr>
      <w:tr w:rsidR="0065216F" w:rsidRPr="0065216F" w14:paraId="351851FC" w14:textId="77777777" w:rsidTr="00AC63B4">
        <w:trPr>
          <w:cantSplit/>
        </w:trPr>
        <w:tc>
          <w:tcPr>
            <w:tcW w:w="9369" w:type="dxa"/>
            <w:gridSpan w:val="3"/>
            <w:tcBorders>
              <w:top w:val="outset" w:sz="6" w:space="0" w:color="auto"/>
              <w:left w:val="outset" w:sz="6" w:space="0" w:color="auto"/>
              <w:bottom w:val="outset" w:sz="6" w:space="0" w:color="auto"/>
              <w:right w:val="outset" w:sz="6" w:space="0" w:color="auto"/>
            </w:tcBorders>
            <w:vAlign w:val="center"/>
            <w:hideMark/>
          </w:tcPr>
          <w:p w14:paraId="3DCEB640"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i/>
                <w:iCs/>
                <w:sz w:val="18"/>
                <w:szCs w:val="18"/>
              </w:rPr>
              <w:t>Replace 'Right answer' with the correct answer, and each 'Wrong answer' with a plausible alternative. Add hints or feedback for each wrong answer too.</w:t>
            </w:r>
          </w:p>
        </w:tc>
        <w:tc>
          <w:tcPr>
            <w:tcW w:w="637" w:type="dxa"/>
            <w:tcBorders>
              <w:top w:val="outset" w:sz="6" w:space="0" w:color="auto"/>
              <w:left w:val="outset" w:sz="6" w:space="0" w:color="auto"/>
              <w:bottom w:val="outset" w:sz="6" w:space="0" w:color="auto"/>
              <w:right w:val="outset" w:sz="6" w:space="0" w:color="auto"/>
            </w:tcBorders>
            <w:vAlign w:val="center"/>
            <w:hideMark/>
          </w:tcPr>
          <w:p w14:paraId="3E329203" w14:textId="77777777" w:rsidR="0065216F" w:rsidRPr="0065216F" w:rsidRDefault="0065216F" w:rsidP="0065216F">
            <w:r w:rsidRPr="0065216F">
              <w:t> </w:t>
            </w:r>
          </w:p>
        </w:tc>
      </w:tr>
    </w:tbl>
    <w:p w14:paraId="0F8D5326" w14:textId="67B90249" w:rsidR="00AC63B4" w:rsidRPr="00EA3CD0" w:rsidRDefault="00AC63B4" w:rsidP="00AC63B4">
      <w:pPr>
        <w:pStyle w:val="ListParagraph"/>
        <w:numPr>
          <w:ilvl w:val="0"/>
          <w:numId w:val="10"/>
        </w:numPr>
        <w:rPr>
          <w:b/>
        </w:rPr>
      </w:pPr>
      <w:r w:rsidRPr="00EA3CD0">
        <w:rPr>
          <w:b/>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9"/>
        <w:gridCol w:w="3803"/>
        <w:gridCol w:w="4611"/>
        <w:gridCol w:w="803"/>
      </w:tblGrid>
      <w:tr w:rsidR="00AC63B4" w14:paraId="2EF69847" w14:textId="77777777" w:rsidTr="008537A7">
        <w:trPr>
          <w:cantSplit/>
          <w:tblHeader/>
        </w:trPr>
        <w:tc>
          <w:tcPr>
            <w:tcW w:w="9984" w:type="dxa"/>
            <w:gridSpan w:val="3"/>
            <w:tcBorders>
              <w:top w:val="outset" w:sz="6" w:space="0" w:color="auto"/>
              <w:left w:val="outset" w:sz="6" w:space="0" w:color="auto"/>
              <w:bottom w:val="outset" w:sz="6" w:space="0" w:color="auto"/>
              <w:right w:val="outset" w:sz="6" w:space="0" w:color="auto"/>
            </w:tcBorders>
            <w:vAlign w:val="center"/>
            <w:hideMark/>
          </w:tcPr>
          <w:p w14:paraId="3BBB8217" w14:textId="03D0DAA8" w:rsidR="00AC63B4" w:rsidRPr="00806C8C" w:rsidRDefault="00AC63B4" w:rsidP="00AC63B4">
            <w:r>
              <w:t>Anh/ Chị cho biết</w:t>
            </w:r>
            <w:r>
              <w:t xml:space="preserve"> người sử dụng ngoài mạng VNPT Net </w:t>
            </w:r>
            <w:r>
              <w:t xml:space="preserve">có </w:t>
            </w:r>
            <w:r>
              <w:t xml:space="preserve">thể </w:t>
            </w:r>
            <w:r>
              <w:t xml:space="preserve">truy cập được hệ thống </w:t>
            </w:r>
            <w:r>
              <w:t>Y tế</w:t>
            </w:r>
            <w:r>
              <w:t xml:space="preserve"> </w:t>
            </w:r>
            <w:proofErr w:type="gramStart"/>
            <w:r>
              <w:t>không ?</w:t>
            </w:r>
            <w:proofErr w:type="gramEnd"/>
            <w:r>
              <w:t xml:space="preserve"> </w:t>
            </w:r>
          </w:p>
        </w:tc>
        <w:tc>
          <w:tcPr>
            <w:tcW w:w="832" w:type="dxa"/>
            <w:tcBorders>
              <w:top w:val="outset" w:sz="6" w:space="0" w:color="auto"/>
              <w:left w:val="outset" w:sz="6" w:space="0" w:color="auto"/>
              <w:bottom w:val="outset" w:sz="6" w:space="0" w:color="auto"/>
              <w:right w:val="outset" w:sz="6" w:space="0" w:color="auto"/>
            </w:tcBorders>
            <w:vAlign w:val="center"/>
            <w:hideMark/>
          </w:tcPr>
          <w:p w14:paraId="237A896B" w14:textId="77777777" w:rsidR="00AC63B4" w:rsidRPr="00A93D3D" w:rsidRDefault="00AC63B4" w:rsidP="008537A7">
            <w:pPr>
              <w:rPr>
                <w:b/>
              </w:rPr>
            </w:pPr>
            <w:r w:rsidRPr="00A93D3D">
              <w:rPr>
                <w:b/>
              </w:rPr>
              <w:t>MC</w:t>
            </w:r>
          </w:p>
        </w:tc>
      </w:tr>
      <w:tr w:rsidR="00AC63B4" w14:paraId="6C4909C5" w14:textId="77777777" w:rsidTr="008537A7">
        <w:trPr>
          <w:cantSplit/>
          <w:tblHeader/>
        </w:trPr>
        <w:tc>
          <w:tcPr>
            <w:tcW w:w="832" w:type="dxa"/>
            <w:tcBorders>
              <w:top w:val="outset" w:sz="6" w:space="0" w:color="auto"/>
              <w:left w:val="outset" w:sz="6" w:space="0" w:color="auto"/>
              <w:bottom w:val="outset" w:sz="6" w:space="0" w:color="auto"/>
              <w:right w:val="outset" w:sz="6" w:space="0" w:color="auto"/>
            </w:tcBorders>
            <w:vAlign w:val="center"/>
            <w:hideMark/>
          </w:tcPr>
          <w:p w14:paraId="453C9D6E" w14:textId="77777777" w:rsidR="00AC63B4" w:rsidRPr="00A93D3D" w:rsidRDefault="00AC63B4" w:rsidP="008537A7">
            <w:pPr>
              <w:rPr>
                <w:b/>
              </w:rPr>
            </w:pPr>
            <w:r w:rsidRPr="00A93D3D">
              <w:rPr>
                <w:b/>
              </w:rPr>
              <w:t>#</w:t>
            </w:r>
          </w:p>
        </w:tc>
        <w:tc>
          <w:tcPr>
            <w:tcW w:w="4160" w:type="dxa"/>
            <w:tcBorders>
              <w:top w:val="outset" w:sz="6" w:space="0" w:color="auto"/>
              <w:left w:val="outset" w:sz="6" w:space="0" w:color="auto"/>
              <w:bottom w:val="outset" w:sz="6" w:space="0" w:color="auto"/>
              <w:right w:val="outset" w:sz="6" w:space="0" w:color="auto"/>
            </w:tcBorders>
            <w:vAlign w:val="center"/>
            <w:hideMark/>
          </w:tcPr>
          <w:p w14:paraId="4170634C" w14:textId="77777777" w:rsidR="00AC63B4" w:rsidRPr="00A93D3D" w:rsidRDefault="00AC63B4" w:rsidP="008537A7">
            <w:pPr>
              <w:rPr>
                <w:b/>
              </w:rPr>
            </w:pPr>
            <w:r w:rsidRPr="00A93D3D">
              <w:rPr>
                <w:b/>
              </w:rPr>
              <w:t>Answers</w:t>
            </w:r>
          </w:p>
        </w:tc>
        <w:tc>
          <w:tcPr>
            <w:tcW w:w="4992" w:type="dxa"/>
            <w:tcBorders>
              <w:top w:val="outset" w:sz="6" w:space="0" w:color="auto"/>
              <w:left w:val="outset" w:sz="6" w:space="0" w:color="auto"/>
              <w:bottom w:val="outset" w:sz="6" w:space="0" w:color="auto"/>
              <w:right w:val="outset" w:sz="6" w:space="0" w:color="auto"/>
            </w:tcBorders>
            <w:vAlign w:val="center"/>
            <w:hideMark/>
          </w:tcPr>
          <w:p w14:paraId="0F9E2863" w14:textId="77777777" w:rsidR="00AC63B4" w:rsidRPr="00A93D3D" w:rsidRDefault="00AC63B4" w:rsidP="008537A7">
            <w:pPr>
              <w:rPr>
                <w:b/>
              </w:rPr>
            </w:pPr>
            <w:r w:rsidRPr="00A93D3D">
              <w:rPr>
                <w:b/>
              </w:rPr>
              <w:t>Hints/Feedback</w:t>
            </w:r>
          </w:p>
        </w:tc>
        <w:tc>
          <w:tcPr>
            <w:tcW w:w="832" w:type="dxa"/>
            <w:tcBorders>
              <w:top w:val="outset" w:sz="6" w:space="0" w:color="auto"/>
              <w:left w:val="outset" w:sz="6" w:space="0" w:color="auto"/>
              <w:bottom w:val="outset" w:sz="6" w:space="0" w:color="auto"/>
              <w:right w:val="outset" w:sz="6" w:space="0" w:color="auto"/>
            </w:tcBorders>
            <w:vAlign w:val="center"/>
            <w:hideMark/>
          </w:tcPr>
          <w:p w14:paraId="41802645" w14:textId="77777777" w:rsidR="00AC63B4" w:rsidRPr="00A93D3D" w:rsidRDefault="00AC63B4" w:rsidP="008537A7">
            <w:pPr>
              <w:rPr>
                <w:b/>
              </w:rPr>
            </w:pPr>
            <w:r w:rsidRPr="00A93D3D">
              <w:rPr>
                <w:b/>
              </w:rPr>
              <w:t>Grade</w:t>
            </w:r>
          </w:p>
        </w:tc>
      </w:tr>
      <w:tr w:rsidR="00AC63B4" w14:paraId="67104729"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4908A933" w14:textId="77777777" w:rsidR="00AC63B4" w:rsidRPr="00BE43E9" w:rsidRDefault="00AC63B4" w:rsidP="008537A7">
            <w:pPr>
              <w:pStyle w:val="QFOption"/>
              <w:numPr>
                <w:ilvl w:val="0"/>
                <w:numId w:val="0"/>
              </w:numPr>
              <w:ind w:left="98"/>
            </w:pPr>
            <w:r>
              <w:t>A.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6C4FF340" w14:textId="1AE1B552" w:rsidR="00AC63B4" w:rsidRPr="00806C8C" w:rsidRDefault="00AC63B4" w:rsidP="008537A7">
            <w:r>
              <w:rPr>
                <w:lang w:val="en-US"/>
              </w:rPr>
              <w:t>True</w:t>
            </w:r>
          </w:p>
        </w:tc>
        <w:tc>
          <w:tcPr>
            <w:tcW w:w="4992" w:type="dxa"/>
            <w:tcBorders>
              <w:top w:val="outset" w:sz="6" w:space="0" w:color="auto"/>
              <w:left w:val="outset" w:sz="6" w:space="0" w:color="auto"/>
              <w:bottom w:val="outset" w:sz="6" w:space="0" w:color="auto"/>
              <w:right w:val="outset" w:sz="6" w:space="0" w:color="auto"/>
            </w:tcBorders>
            <w:vAlign w:val="center"/>
            <w:hideMark/>
          </w:tcPr>
          <w:p w14:paraId="5233C367" w14:textId="77777777" w:rsidR="00AC63B4" w:rsidRPr="00BE43E9" w:rsidRDefault="00AC63B4" w:rsidP="008537A7">
            <w: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26DC28A7" w14:textId="0F1687EA" w:rsidR="00AC63B4" w:rsidRPr="00BE43E9" w:rsidRDefault="00AC63B4" w:rsidP="008537A7">
            <w:r>
              <w:t>0</w:t>
            </w:r>
          </w:p>
        </w:tc>
      </w:tr>
      <w:tr w:rsidR="00AC63B4" w14:paraId="04E5DFFE"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7686EE72" w14:textId="77777777" w:rsidR="00AC63B4" w:rsidRPr="00BE43E9" w:rsidRDefault="00AC63B4" w:rsidP="008537A7">
            <w:pPr>
              <w:pStyle w:val="QFOption"/>
              <w:numPr>
                <w:ilvl w:val="0"/>
                <w:numId w:val="0"/>
              </w:numPr>
              <w:ind w:left="60"/>
            </w:pPr>
            <w:r>
              <w:t>B.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3176839A" w14:textId="797F5BA9" w:rsidR="00AC63B4" w:rsidRPr="00F1700A" w:rsidRDefault="00AC63B4" w:rsidP="008537A7">
            <w:pPr>
              <w:rPr>
                <w:lang w:val="en-US"/>
              </w:rPr>
            </w:pPr>
            <w:r>
              <w:rPr>
                <w:lang w:val="en-US"/>
              </w:rPr>
              <w:t>False</w:t>
            </w:r>
          </w:p>
        </w:tc>
        <w:tc>
          <w:tcPr>
            <w:tcW w:w="4992" w:type="dxa"/>
            <w:tcBorders>
              <w:top w:val="outset" w:sz="6" w:space="0" w:color="auto"/>
              <w:left w:val="outset" w:sz="6" w:space="0" w:color="auto"/>
              <w:bottom w:val="outset" w:sz="6" w:space="0" w:color="auto"/>
              <w:right w:val="outset" w:sz="6" w:space="0" w:color="auto"/>
            </w:tcBorders>
            <w:vAlign w:val="center"/>
            <w:hideMark/>
          </w:tcPr>
          <w:p w14:paraId="2AA36BE9" w14:textId="77777777" w:rsidR="00AC63B4" w:rsidRPr="00BE43E9" w:rsidRDefault="00AC63B4" w:rsidP="008537A7">
            <w: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5A6F8FA0" w14:textId="7880FA0C" w:rsidR="00AC63B4" w:rsidRPr="00BE43E9" w:rsidRDefault="00AC63B4" w:rsidP="008537A7">
            <w:r>
              <w:t>10</w:t>
            </w:r>
            <w:r>
              <w:t>0</w:t>
            </w:r>
          </w:p>
        </w:tc>
      </w:tr>
    </w:tbl>
    <w:p w14:paraId="76A41382" w14:textId="0022A7E6" w:rsidR="00AC63B4" w:rsidRDefault="00EA3CD0" w:rsidP="00EA3CD0">
      <w:pPr>
        <w:pStyle w:val="BodyTextIndent"/>
        <w:numPr>
          <w:ilvl w:val="0"/>
          <w:numId w:val="10"/>
        </w:numPr>
        <w:rPr>
          <w:b/>
          <w:sz w:val="24"/>
          <w:szCs w:val="24"/>
        </w:rPr>
      </w:pPr>
      <w:r>
        <w:rPr>
          <w:b/>
          <w:sz w:val="24"/>
          <w:szCs w:val="24"/>
        </w:rPr>
        <w:t>Câu hỏi chọn 1 đáp án</w:t>
      </w:r>
      <w:bookmarkStart w:id="0" w:name="_GoBack"/>
      <w:bookmarkEnd w:id="0"/>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063"/>
        <w:gridCol w:w="3806"/>
        <w:gridCol w:w="4455"/>
        <w:gridCol w:w="682"/>
      </w:tblGrid>
      <w:tr w:rsidR="00EA3CD0" w:rsidRPr="00A93D3D" w14:paraId="24205DF8" w14:textId="77777777" w:rsidTr="008537A7">
        <w:trPr>
          <w:cantSplit/>
          <w:tblHeader/>
        </w:trPr>
        <w:tc>
          <w:tcPr>
            <w:tcW w:w="10356" w:type="dxa"/>
            <w:gridSpan w:val="3"/>
            <w:tcBorders>
              <w:top w:val="outset" w:sz="6" w:space="0" w:color="auto"/>
              <w:left w:val="outset" w:sz="6" w:space="0" w:color="auto"/>
              <w:bottom w:val="outset" w:sz="6" w:space="0" w:color="auto"/>
              <w:right w:val="outset" w:sz="6" w:space="0" w:color="auto"/>
            </w:tcBorders>
            <w:vAlign w:val="center"/>
            <w:hideMark/>
          </w:tcPr>
          <w:p w14:paraId="375DCDFB" w14:textId="77777777" w:rsidR="00EA3CD0" w:rsidRPr="00806C8C" w:rsidRDefault="00EA3CD0" w:rsidP="008537A7">
            <w:r>
              <w:t xml:space="preserve">Anh/ Chị cho biết, Hệ thống Forum VNPT hiện nay có bao nhiêu user đang sử </w:t>
            </w:r>
            <w:proofErr w:type="gramStart"/>
            <w:r>
              <w:t>dụng ?</w:t>
            </w:r>
            <w:proofErr w:type="gramEnd"/>
            <w:r>
              <w:t xml:space="preserve"> </w:t>
            </w:r>
          </w:p>
        </w:tc>
        <w:tc>
          <w:tcPr>
            <w:tcW w:w="755" w:type="dxa"/>
            <w:tcBorders>
              <w:top w:val="outset" w:sz="6" w:space="0" w:color="auto"/>
              <w:left w:val="outset" w:sz="6" w:space="0" w:color="auto"/>
              <w:bottom w:val="outset" w:sz="6" w:space="0" w:color="auto"/>
              <w:right w:val="outset" w:sz="6" w:space="0" w:color="auto"/>
            </w:tcBorders>
            <w:vAlign w:val="center"/>
            <w:hideMark/>
          </w:tcPr>
          <w:p w14:paraId="24B3E336" w14:textId="77777777" w:rsidR="00EA3CD0" w:rsidRPr="00A93D3D" w:rsidRDefault="00EA3CD0" w:rsidP="008537A7">
            <w:pPr>
              <w:rPr>
                <w:b/>
              </w:rPr>
            </w:pPr>
            <w:r w:rsidRPr="00A93D3D">
              <w:rPr>
                <w:b/>
              </w:rPr>
              <w:t>MC</w:t>
            </w:r>
          </w:p>
        </w:tc>
      </w:tr>
      <w:tr w:rsidR="00EA3CD0" w:rsidRPr="00A93D3D" w14:paraId="38ABFE6C" w14:textId="77777777" w:rsidTr="008537A7">
        <w:trPr>
          <w:cantSplit/>
          <w:tblHeader/>
        </w:trPr>
        <w:tc>
          <w:tcPr>
            <w:tcW w:w="1178" w:type="dxa"/>
            <w:tcBorders>
              <w:top w:val="outset" w:sz="6" w:space="0" w:color="auto"/>
              <w:left w:val="outset" w:sz="6" w:space="0" w:color="auto"/>
              <w:bottom w:val="outset" w:sz="6" w:space="0" w:color="auto"/>
              <w:right w:val="outset" w:sz="6" w:space="0" w:color="auto"/>
            </w:tcBorders>
            <w:vAlign w:val="center"/>
            <w:hideMark/>
          </w:tcPr>
          <w:p w14:paraId="08C1B449" w14:textId="77777777" w:rsidR="00EA3CD0" w:rsidRPr="00A93D3D" w:rsidRDefault="00EA3CD0" w:rsidP="008537A7">
            <w:pPr>
              <w:rPr>
                <w:b/>
              </w:rPr>
            </w:pPr>
            <w:r w:rsidRPr="00A93D3D">
              <w:rPr>
                <w:b/>
              </w:rPr>
              <w:t>#</w:t>
            </w:r>
          </w:p>
        </w:tc>
        <w:tc>
          <w:tcPr>
            <w:tcW w:w="4228" w:type="dxa"/>
            <w:tcBorders>
              <w:top w:val="outset" w:sz="6" w:space="0" w:color="auto"/>
              <w:left w:val="outset" w:sz="6" w:space="0" w:color="auto"/>
              <w:bottom w:val="outset" w:sz="6" w:space="0" w:color="auto"/>
              <w:right w:val="outset" w:sz="6" w:space="0" w:color="auto"/>
            </w:tcBorders>
            <w:vAlign w:val="center"/>
            <w:hideMark/>
          </w:tcPr>
          <w:p w14:paraId="0A2E090C" w14:textId="77777777" w:rsidR="00EA3CD0" w:rsidRPr="00A93D3D" w:rsidRDefault="00EA3CD0" w:rsidP="008537A7">
            <w:pPr>
              <w:rPr>
                <w:b/>
              </w:rPr>
            </w:pPr>
            <w:r w:rsidRPr="00A93D3D">
              <w:rPr>
                <w:b/>
              </w:rPr>
              <w:t>Answers</w:t>
            </w:r>
          </w:p>
        </w:tc>
        <w:tc>
          <w:tcPr>
            <w:tcW w:w="4950" w:type="dxa"/>
            <w:tcBorders>
              <w:top w:val="outset" w:sz="6" w:space="0" w:color="auto"/>
              <w:left w:val="outset" w:sz="6" w:space="0" w:color="auto"/>
              <w:bottom w:val="outset" w:sz="6" w:space="0" w:color="auto"/>
              <w:right w:val="outset" w:sz="6" w:space="0" w:color="auto"/>
            </w:tcBorders>
            <w:vAlign w:val="center"/>
            <w:hideMark/>
          </w:tcPr>
          <w:p w14:paraId="231DD180" w14:textId="77777777" w:rsidR="00EA3CD0" w:rsidRPr="00A93D3D" w:rsidRDefault="00EA3CD0" w:rsidP="008537A7">
            <w:pPr>
              <w:rPr>
                <w:b/>
              </w:rPr>
            </w:pPr>
            <w:r w:rsidRPr="00A93D3D">
              <w:rPr>
                <w:b/>
              </w:rPr>
              <w:t>Hints/Feedback</w:t>
            </w:r>
          </w:p>
        </w:tc>
        <w:tc>
          <w:tcPr>
            <w:tcW w:w="755" w:type="dxa"/>
            <w:tcBorders>
              <w:top w:val="outset" w:sz="6" w:space="0" w:color="auto"/>
              <w:left w:val="outset" w:sz="6" w:space="0" w:color="auto"/>
              <w:bottom w:val="outset" w:sz="6" w:space="0" w:color="auto"/>
              <w:right w:val="outset" w:sz="6" w:space="0" w:color="auto"/>
            </w:tcBorders>
            <w:vAlign w:val="center"/>
            <w:hideMark/>
          </w:tcPr>
          <w:p w14:paraId="49FAE18F" w14:textId="77777777" w:rsidR="00EA3CD0" w:rsidRPr="00A93D3D" w:rsidRDefault="00EA3CD0" w:rsidP="008537A7">
            <w:pPr>
              <w:rPr>
                <w:b/>
              </w:rPr>
            </w:pPr>
            <w:r w:rsidRPr="00A93D3D">
              <w:rPr>
                <w:b/>
              </w:rPr>
              <w:t>Grade</w:t>
            </w:r>
          </w:p>
        </w:tc>
      </w:tr>
      <w:tr w:rsidR="00EA3CD0" w:rsidRPr="00BE43E9" w14:paraId="297884F7" w14:textId="77777777" w:rsidTr="008537A7">
        <w:trPr>
          <w:cantSplit/>
        </w:trPr>
        <w:tc>
          <w:tcPr>
            <w:tcW w:w="1178" w:type="dxa"/>
            <w:tcBorders>
              <w:top w:val="outset" w:sz="6" w:space="0" w:color="auto"/>
              <w:left w:val="outset" w:sz="6" w:space="0" w:color="auto"/>
              <w:bottom w:val="outset" w:sz="6" w:space="0" w:color="auto"/>
              <w:right w:val="outset" w:sz="6" w:space="0" w:color="auto"/>
            </w:tcBorders>
            <w:vAlign w:val="center"/>
            <w:hideMark/>
          </w:tcPr>
          <w:p w14:paraId="394C360C" w14:textId="77777777" w:rsidR="00EA3CD0" w:rsidRPr="00BE43E9" w:rsidRDefault="00EA3CD0" w:rsidP="008537A7">
            <w:pPr>
              <w:pStyle w:val="QFOption"/>
              <w:numPr>
                <w:ilvl w:val="0"/>
                <w:numId w:val="0"/>
              </w:numPr>
              <w:ind w:left="98"/>
            </w:pPr>
            <w:r>
              <w:lastRenderedPageBreak/>
              <w:t>A.</w:t>
            </w:r>
          </w:p>
        </w:tc>
        <w:tc>
          <w:tcPr>
            <w:tcW w:w="4228" w:type="dxa"/>
            <w:tcBorders>
              <w:top w:val="outset" w:sz="6" w:space="0" w:color="auto"/>
              <w:left w:val="outset" w:sz="6" w:space="0" w:color="auto"/>
              <w:bottom w:val="outset" w:sz="6" w:space="0" w:color="auto"/>
              <w:right w:val="outset" w:sz="6" w:space="0" w:color="auto"/>
            </w:tcBorders>
            <w:vAlign w:val="center"/>
            <w:hideMark/>
          </w:tcPr>
          <w:p w14:paraId="3BC248C5" w14:textId="77777777" w:rsidR="00EA3CD0" w:rsidRPr="00806C8C" w:rsidRDefault="00EA3CD0" w:rsidP="008537A7">
            <w:r>
              <w:rPr>
                <w:lang w:val="en-US"/>
              </w:rPr>
              <w:t>~ 10.000</w:t>
            </w:r>
          </w:p>
        </w:tc>
        <w:tc>
          <w:tcPr>
            <w:tcW w:w="4950" w:type="dxa"/>
            <w:tcBorders>
              <w:top w:val="outset" w:sz="6" w:space="0" w:color="auto"/>
              <w:left w:val="outset" w:sz="6" w:space="0" w:color="auto"/>
              <w:bottom w:val="outset" w:sz="6" w:space="0" w:color="auto"/>
              <w:right w:val="outset" w:sz="6" w:space="0" w:color="auto"/>
            </w:tcBorders>
            <w:vAlign w:val="center"/>
            <w:hideMark/>
          </w:tcPr>
          <w:p w14:paraId="276E8250" w14:textId="77777777" w:rsidR="00EA3CD0" w:rsidRPr="00BE43E9" w:rsidRDefault="00EA3CD0" w:rsidP="008537A7">
            <w: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5589FB3F" w14:textId="77777777" w:rsidR="00EA3CD0" w:rsidRPr="00BE43E9" w:rsidRDefault="00EA3CD0" w:rsidP="008537A7">
            <w:r>
              <w:t>0</w:t>
            </w:r>
          </w:p>
        </w:tc>
      </w:tr>
      <w:tr w:rsidR="00EA3CD0" w:rsidRPr="00BE43E9" w14:paraId="1DA0722B" w14:textId="77777777" w:rsidTr="008537A7">
        <w:trPr>
          <w:cantSplit/>
        </w:trPr>
        <w:tc>
          <w:tcPr>
            <w:tcW w:w="1178" w:type="dxa"/>
            <w:tcBorders>
              <w:top w:val="outset" w:sz="6" w:space="0" w:color="auto"/>
              <w:left w:val="outset" w:sz="6" w:space="0" w:color="auto"/>
              <w:bottom w:val="outset" w:sz="6" w:space="0" w:color="auto"/>
              <w:right w:val="outset" w:sz="6" w:space="0" w:color="auto"/>
            </w:tcBorders>
            <w:vAlign w:val="center"/>
            <w:hideMark/>
          </w:tcPr>
          <w:p w14:paraId="0F91D2D9" w14:textId="77777777" w:rsidR="00EA3CD0" w:rsidRPr="00BE43E9" w:rsidRDefault="00EA3CD0" w:rsidP="008537A7">
            <w:pPr>
              <w:pStyle w:val="QFOption"/>
              <w:numPr>
                <w:ilvl w:val="0"/>
                <w:numId w:val="0"/>
              </w:numPr>
              <w:ind w:left="60"/>
            </w:pPr>
            <w:r>
              <w:t>B. </w:t>
            </w:r>
          </w:p>
        </w:tc>
        <w:tc>
          <w:tcPr>
            <w:tcW w:w="4228" w:type="dxa"/>
            <w:tcBorders>
              <w:top w:val="outset" w:sz="6" w:space="0" w:color="auto"/>
              <w:left w:val="outset" w:sz="6" w:space="0" w:color="auto"/>
              <w:bottom w:val="outset" w:sz="6" w:space="0" w:color="auto"/>
              <w:right w:val="outset" w:sz="6" w:space="0" w:color="auto"/>
            </w:tcBorders>
            <w:vAlign w:val="center"/>
            <w:hideMark/>
          </w:tcPr>
          <w:p w14:paraId="68527D83" w14:textId="77777777" w:rsidR="00EA3CD0" w:rsidRPr="00F1700A" w:rsidRDefault="00EA3CD0" w:rsidP="008537A7">
            <w:pPr>
              <w:rPr>
                <w:lang w:val="en-US"/>
              </w:rPr>
            </w:pPr>
            <w:r>
              <w:rPr>
                <w:lang w:val="en-US"/>
              </w:rPr>
              <w:t xml:space="preserve">~ 20.000 </w:t>
            </w:r>
          </w:p>
        </w:tc>
        <w:tc>
          <w:tcPr>
            <w:tcW w:w="4950" w:type="dxa"/>
            <w:tcBorders>
              <w:top w:val="outset" w:sz="6" w:space="0" w:color="auto"/>
              <w:left w:val="outset" w:sz="6" w:space="0" w:color="auto"/>
              <w:bottom w:val="outset" w:sz="6" w:space="0" w:color="auto"/>
              <w:right w:val="outset" w:sz="6" w:space="0" w:color="auto"/>
            </w:tcBorders>
            <w:vAlign w:val="center"/>
            <w:hideMark/>
          </w:tcPr>
          <w:p w14:paraId="3FA5EAA6" w14:textId="77777777" w:rsidR="00EA3CD0" w:rsidRPr="00BE43E9" w:rsidRDefault="00EA3CD0" w:rsidP="008537A7">
            <w: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5B27B6E6" w14:textId="77777777" w:rsidR="00EA3CD0" w:rsidRPr="00BE43E9" w:rsidRDefault="00EA3CD0" w:rsidP="008537A7">
            <w:r>
              <w:t>0</w:t>
            </w:r>
          </w:p>
        </w:tc>
      </w:tr>
      <w:tr w:rsidR="00EA3CD0" w:rsidRPr="00BE43E9" w14:paraId="6F1EED0B" w14:textId="77777777" w:rsidTr="008537A7">
        <w:trPr>
          <w:cantSplit/>
        </w:trPr>
        <w:tc>
          <w:tcPr>
            <w:tcW w:w="1178" w:type="dxa"/>
            <w:tcBorders>
              <w:top w:val="outset" w:sz="6" w:space="0" w:color="auto"/>
              <w:left w:val="outset" w:sz="6" w:space="0" w:color="auto"/>
              <w:bottom w:val="outset" w:sz="6" w:space="0" w:color="auto"/>
              <w:right w:val="outset" w:sz="6" w:space="0" w:color="auto"/>
            </w:tcBorders>
            <w:vAlign w:val="center"/>
            <w:hideMark/>
          </w:tcPr>
          <w:p w14:paraId="2F48A294" w14:textId="77777777" w:rsidR="00EA3CD0" w:rsidRPr="00BE43E9" w:rsidRDefault="00EA3CD0" w:rsidP="008537A7">
            <w:pPr>
              <w:pStyle w:val="QFOption"/>
              <w:numPr>
                <w:ilvl w:val="0"/>
                <w:numId w:val="0"/>
              </w:numPr>
              <w:ind w:left="60"/>
            </w:pPr>
            <w:r>
              <w:t>C. </w:t>
            </w:r>
          </w:p>
        </w:tc>
        <w:tc>
          <w:tcPr>
            <w:tcW w:w="4228" w:type="dxa"/>
            <w:tcBorders>
              <w:top w:val="outset" w:sz="6" w:space="0" w:color="auto"/>
              <w:left w:val="outset" w:sz="6" w:space="0" w:color="auto"/>
              <w:bottom w:val="outset" w:sz="6" w:space="0" w:color="auto"/>
              <w:right w:val="outset" w:sz="6" w:space="0" w:color="auto"/>
            </w:tcBorders>
            <w:vAlign w:val="center"/>
            <w:hideMark/>
          </w:tcPr>
          <w:p w14:paraId="1091E222" w14:textId="77777777" w:rsidR="00EA3CD0" w:rsidRPr="00F1700A" w:rsidRDefault="00EA3CD0" w:rsidP="008537A7">
            <w:pPr>
              <w:rPr>
                <w:lang w:val="en-US"/>
              </w:rPr>
            </w:pPr>
            <w:r>
              <w:rPr>
                <w:lang w:val="en-US"/>
              </w:rPr>
              <w:t>~ 30.000</w:t>
            </w:r>
          </w:p>
        </w:tc>
        <w:tc>
          <w:tcPr>
            <w:tcW w:w="4950" w:type="dxa"/>
            <w:tcBorders>
              <w:top w:val="outset" w:sz="6" w:space="0" w:color="auto"/>
              <w:left w:val="outset" w:sz="6" w:space="0" w:color="auto"/>
              <w:bottom w:val="outset" w:sz="6" w:space="0" w:color="auto"/>
              <w:right w:val="outset" w:sz="6" w:space="0" w:color="auto"/>
            </w:tcBorders>
            <w:vAlign w:val="center"/>
            <w:hideMark/>
          </w:tcPr>
          <w:p w14:paraId="479CE813" w14:textId="77777777" w:rsidR="00EA3CD0" w:rsidRPr="00BE43E9" w:rsidRDefault="00EA3CD0" w:rsidP="008537A7">
            <w: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698003CE" w14:textId="77777777" w:rsidR="00EA3CD0" w:rsidRPr="00BE43E9" w:rsidRDefault="00EA3CD0" w:rsidP="008537A7">
            <w:r>
              <w:t>100</w:t>
            </w:r>
          </w:p>
        </w:tc>
      </w:tr>
      <w:tr w:rsidR="00EA3CD0" w:rsidRPr="00BE43E9" w14:paraId="552A6EE6" w14:textId="77777777" w:rsidTr="008537A7">
        <w:trPr>
          <w:cantSplit/>
        </w:trPr>
        <w:tc>
          <w:tcPr>
            <w:tcW w:w="1178" w:type="dxa"/>
            <w:tcBorders>
              <w:top w:val="outset" w:sz="6" w:space="0" w:color="auto"/>
              <w:left w:val="outset" w:sz="6" w:space="0" w:color="auto"/>
              <w:bottom w:val="outset" w:sz="6" w:space="0" w:color="auto"/>
              <w:right w:val="outset" w:sz="6" w:space="0" w:color="auto"/>
            </w:tcBorders>
            <w:vAlign w:val="center"/>
            <w:hideMark/>
          </w:tcPr>
          <w:p w14:paraId="1078BED4" w14:textId="77777777" w:rsidR="00EA3CD0" w:rsidRPr="00BE43E9" w:rsidRDefault="00EA3CD0" w:rsidP="008537A7">
            <w:pPr>
              <w:pStyle w:val="QFOption"/>
              <w:numPr>
                <w:ilvl w:val="0"/>
                <w:numId w:val="0"/>
              </w:numPr>
              <w:ind w:left="60"/>
            </w:pPr>
            <w:r>
              <w:t>D. </w:t>
            </w:r>
          </w:p>
        </w:tc>
        <w:tc>
          <w:tcPr>
            <w:tcW w:w="4228" w:type="dxa"/>
            <w:tcBorders>
              <w:top w:val="outset" w:sz="6" w:space="0" w:color="auto"/>
              <w:left w:val="outset" w:sz="6" w:space="0" w:color="auto"/>
              <w:bottom w:val="outset" w:sz="6" w:space="0" w:color="auto"/>
              <w:right w:val="outset" w:sz="6" w:space="0" w:color="auto"/>
            </w:tcBorders>
            <w:vAlign w:val="center"/>
          </w:tcPr>
          <w:p w14:paraId="033D7A00" w14:textId="77777777" w:rsidR="00EA3CD0" w:rsidRPr="00F1700A" w:rsidRDefault="00EA3CD0" w:rsidP="008537A7">
            <w:pPr>
              <w:rPr>
                <w:lang w:val="en-US"/>
              </w:rPr>
            </w:pPr>
            <w:r>
              <w:rPr>
                <w:lang w:val="en-US"/>
              </w:rPr>
              <w:t>~ 15.000</w:t>
            </w:r>
          </w:p>
        </w:tc>
        <w:tc>
          <w:tcPr>
            <w:tcW w:w="4950" w:type="dxa"/>
            <w:tcBorders>
              <w:top w:val="outset" w:sz="6" w:space="0" w:color="auto"/>
              <w:left w:val="outset" w:sz="6" w:space="0" w:color="auto"/>
              <w:bottom w:val="outset" w:sz="6" w:space="0" w:color="auto"/>
              <w:right w:val="outset" w:sz="6" w:space="0" w:color="auto"/>
            </w:tcBorders>
            <w:vAlign w:val="center"/>
            <w:hideMark/>
          </w:tcPr>
          <w:p w14:paraId="687E0134" w14:textId="77777777" w:rsidR="00EA3CD0" w:rsidRPr="00BE43E9" w:rsidRDefault="00EA3CD0" w:rsidP="008537A7">
            <w: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4501125E" w14:textId="77777777" w:rsidR="00EA3CD0" w:rsidRPr="00BE43E9" w:rsidRDefault="00EA3CD0" w:rsidP="008537A7">
            <w:r>
              <w:t>0</w:t>
            </w:r>
          </w:p>
        </w:tc>
      </w:tr>
      <w:tr w:rsidR="00EA3CD0" w:rsidRPr="00A93D3D" w14:paraId="331C0213" w14:textId="77777777" w:rsidTr="008537A7">
        <w:trPr>
          <w:cantSplit/>
        </w:trPr>
        <w:tc>
          <w:tcPr>
            <w:tcW w:w="1178" w:type="dxa"/>
            <w:tcBorders>
              <w:top w:val="outset" w:sz="6" w:space="0" w:color="auto"/>
              <w:left w:val="outset" w:sz="6" w:space="0" w:color="auto"/>
              <w:bottom w:val="outset" w:sz="6" w:space="0" w:color="auto"/>
              <w:right w:val="outset" w:sz="6" w:space="0" w:color="auto"/>
            </w:tcBorders>
            <w:vAlign w:val="center"/>
            <w:hideMark/>
          </w:tcPr>
          <w:p w14:paraId="57ED43B9" w14:textId="77777777" w:rsidR="00EA3CD0" w:rsidRPr="00A93D3D" w:rsidRDefault="00EA3CD0" w:rsidP="008537A7">
            <w:pPr>
              <w:rPr>
                <w:b/>
              </w:rPr>
            </w:pPr>
            <w:r w:rsidRPr="00A93D3D">
              <w:rPr>
                <w:b/>
              </w:rPr>
              <w:t> </w:t>
            </w:r>
          </w:p>
        </w:tc>
        <w:tc>
          <w:tcPr>
            <w:tcW w:w="4228" w:type="dxa"/>
            <w:tcBorders>
              <w:top w:val="outset" w:sz="6" w:space="0" w:color="auto"/>
              <w:left w:val="outset" w:sz="6" w:space="0" w:color="auto"/>
              <w:bottom w:val="outset" w:sz="6" w:space="0" w:color="auto"/>
              <w:right w:val="outset" w:sz="6" w:space="0" w:color="auto"/>
            </w:tcBorders>
            <w:vAlign w:val="center"/>
            <w:hideMark/>
          </w:tcPr>
          <w:p w14:paraId="444BE5B3" w14:textId="77777777" w:rsidR="00EA3CD0" w:rsidRPr="00A93D3D" w:rsidRDefault="00EA3CD0" w:rsidP="008537A7">
            <w:pPr>
              <w:rPr>
                <w:b/>
              </w:rPr>
            </w:pPr>
            <w:r w:rsidRPr="00A93D3D">
              <w:rPr>
                <w:b/>
              </w:rPr>
              <w:t>Correct Feedback:</w:t>
            </w:r>
          </w:p>
        </w:tc>
        <w:tc>
          <w:tcPr>
            <w:tcW w:w="4950" w:type="dxa"/>
            <w:tcBorders>
              <w:top w:val="outset" w:sz="6" w:space="0" w:color="auto"/>
              <w:left w:val="outset" w:sz="6" w:space="0" w:color="auto"/>
              <w:bottom w:val="outset" w:sz="6" w:space="0" w:color="auto"/>
              <w:right w:val="outset" w:sz="6" w:space="0" w:color="auto"/>
            </w:tcBorders>
            <w:vAlign w:val="center"/>
            <w:hideMark/>
          </w:tcPr>
          <w:p w14:paraId="2EB7E789" w14:textId="77777777" w:rsidR="00EA3CD0" w:rsidRPr="00A93D3D" w:rsidRDefault="00EA3CD0" w:rsidP="008537A7">
            <w:pPr>
              <w:rPr>
                <w:b/>
              </w:rPr>
            </w:pPr>
            <w:r w:rsidRPr="00A93D3D">
              <w:rPr>
                <w:b/>
              </w:rP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603A2EA3" w14:textId="77777777" w:rsidR="00EA3CD0" w:rsidRPr="00A93D3D" w:rsidRDefault="00EA3CD0" w:rsidP="008537A7">
            <w:pPr>
              <w:rPr>
                <w:b/>
              </w:rPr>
            </w:pPr>
            <w:r w:rsidRPr="00A93D3D">
              <w:rPr>
                <w:b/>
              </w:rPr>
              <w:t> </w:t>
            </w:r>
          </w:p>
        </w:tc>
      </w:tr>
      <w:tr w:rsidR="00EA3CD0" w:rsidRPr="00A93D3D" w14:paraId="3C6305B3" w14:textId="77777777" w:rsidTr="008537A7">
        <w:trPr>
          <w:cantSplit/>
        </w:trPr>
        <w:tc>
          <w:tcPr>
            <w:tcW w:w="1178" w:type="dxa"/>
            <w:tcBorders>
              <w:top w:val="outset" w:sz="6" w:space="0" w:color="auto"/>
              <w:left w:val="outset" w:sz="6" w:space="0" w:color="auto"/>
              <w:bottom w:val="outset" w:sz="6" w:space="0" w:color="auto"/>
              <w:right w:val="outset" w:sz="6" w:space="0" w:color="auto"/>
            </w:tcBorders>
            <w:vAlign w:val="center"/>
            <w:hideMark/>
          </w:tcPr>
          <w:p w14:paraId="54886B18" w14:textId="77777777" w:rsidR="00EA3CD0" w:rsidRPr="00A93D3D" w:rsidRDefault="00EA3CD0" w:rsidP="008537A7">
            <w:pPr>
              <w:rPr>
                <w:b/>
              </w:rPr>
            </w:pPr>
            <w:r w:rsidRPr="00A93D3D">
              <w:rPr>
                <w:b/>
              </w:rPr>
              <w:t> </w:t>
            </w:r>
          </w:p>
        </w:tc>
        <w:tc>
          <w:tcPr>
            <w:tcW w:w="4228" w:type="dxa"/>
            <w:tcBorders>
              <w:top w:val="outset" w:sz="6" w:space="0" w:color="auto"/>
              <w:left w:val="outset" w:sz="6" w:space="0" w:color="auto"/>
              <w:bottom w:val="outset" w:sz="6" w:space="0" w:color="auto"/>
              <w:right w:val="outset" w:sz="6" w:space="0" w:color="auto"/>
            </w:tcBorders>
            <w:vAlign w:val="center"/>
            <w:hideMark/>
          </w:tcPr>
          <w:p w14:paraId="1081498B" w14:textId="77777777" w:rsidR="00EA3CD0" w:rsidRPr="00A93D3D" w:rsidRDefault="00EA3CD0" w:rsidP="008537A7">
            <w:pPr>
              <w:rPr>
                <w:b/>
              </w:rPr>
            </w:pPr>
            <w:r w:rsidRPr="00A93D3D">
              <w:rPr>
                <w:b/>
              </w:rPr>
              <w:t>Incorrect Feedback:</w:t>
            </w:r>
          </w:p>
        </w:tc>
        <w:tc>
          <w:tcPr>
            <w:tcW w:w="4950" w:type="dxa"/>
            <w:tcBorders>
              <w:top w:val="outset" w:sz="6" w:space="0" w:color="auto"/>
              <w:left w:val="outset" w:sz="6" w:space="0" w:color="auto"/>
              <w:bottom w:val="outset" w:sz="6" w:space="0" w:color="auto"/>
              <w:right w:val="outset" w:sz="6" w:space="0" w:color="auto"/>
            </w:tcBorders>
            <w:vAlign w:val="center"/>
            <w:hideMark/>
          </w:tcPr>
          <w:p w14:paraId="4AEF1A75" w14:textId="77777777" w:rsidR="00EA3CD0" w:rsidRPr="00A93D3D" w:rsidRDefault="00EA3CD0" w:rsidP="008537A7">
            <w:pPr>
              <w:rPr>
                <w:b/>
              </w:rPr>
            </w:pPr>
            <w:r w:rsidRPr="00A93D3D">
              <w:rPr>
                <w:b/>
              </w:rP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51D6E6D9" w14:textId="77777777" w:rsidR="00EA3CD0" w:rsidRPr="00A93D3D" w:rsidRDefault="00EA3CD0" w:rsidP="008537A7">
            <w:pPr>
              <w:rPr>
                <w:b/>
              </w:rPr>
            </w:pPr>
            <w:r w:rsidRPr="00A93D3D">
              <w:rPr>
                <w:b/>
              </w:rPr>
              <w:t> </w:t>
            </w:r>
          </w:p>
        </w:tc>
      </w:tr>
      <w:tr w:rsidR="00EA3CD0" w:rsidRPr="00A93D3D" w14:paraId="6912AAFD" w14:textId="77777777" w:rsidTr="008537A7">
        <w:trPr>
          <w:cantSplit/>
        </w:trPr>
        <w:tc>
          <w:tcPr>
            <w:tcW w:w="1178" w:type="dxa"/>
            <w:tcBorders>
              <w:top w:val="outset" w:sz="6" w:space="0" w:color="auto"/>
              <w:left w:val="outset" w:sz="6" w:space="0" w:color="auto"/>
              <w:bottom w:val="outset" w:sz="6" w:space="0" w:color="auto"/>
              <w:right w:val="outset" w:sz="6" w:space="0" w:color="auto"/>
            </w:tcBorders>
            <w:vAlign w:val="center"/>
            <w:hideMark/>
          </w:tcPr>
          <w:p w14:paraId="3DDE68F6" w14:textId="77777777" w:rsidR="00EA3CD0" w:rsidRPr="00A93D3D" w:rsidRDefault="00EA3CD0" w:rsidP="008537A7">
            <w:pPr>
              <w:rPr>
                <w:b/>
              </w:rPr>
            </w:pPr>
            <w:r w:rsidRPr="00A93D3D">
              <w:rPr>
                <w:b/>
              </w:rPr>
              <w:t> </w:t>
            </w:r>
          </w:p>
        </w:tc>
        <w:tc>
          <w:tcPr>
            <w:tcW w:w="4228" w:type="dxa"/>
            <w:tcBorders>
              <w:top w:val="outset" w:sz="6" w:space="0" w:color="auto"/>
              <w:left w:val="outset" w:sz="6" w:space="0" w:color="auto"/>
              <w:bottom w:val="outset" w:sz="6" w:space="0" w:color="auto"/>
              <w:right w:val="outset" w:sz="6" w:space="0" w:color="auto"/>
            </w:tcBorders>
            <w:vAlign w:val="center"/>
            <w:hideMark/>
          </w:tcPr>
          <w:p w14:paraId="186D8368" w14:textId="77777777" w:rsidR="00EA3CD0" w:rsidRPr="00A93D3D" w:rsidRDefault="00EA3CD0" w:rsidP="008537A7">
            <w:pPr>
              <w:rPr>
                <w:b/>
              </w:rPr>
            </w:pPr>
            <w:r w:rsidRPr="00A93D3D">
              <w:rPr>
                <w:b/>
              </w:rPr>
              <w:t>General Feedback:</w:t>
            </w:r>
          </w:p>
        </w:tc>
        <w:tc>
          <w:tcPr>
            <w:tcW w:w="4950" w:type="dxa"/>
            <w:tcBorders>
              <w:top w:val="outset" w:sz="6" w:space="0" w:color="auto"/>
              <w:left w:val="outset" w:sz="6" w:space="0" w:color="auto"/>
              <w:bottom w:val="outset" w:sz="6" w:space="0" w:color="auto"/>
              <w:right w:val="outset" w:sz="6" w:space="0" w:color="auto"/>
            </w:tcBorders>
            <w:vAlign w:val="center"/>
            <w:hideMark/>
          </w:tcPr>
          <w:p w14:paraId="3C56DEAF" w14:textId="77777777" w:rsidR="00EA3CD0" w:rsidRPr="00A93D3D" w:rsidRDefault="00EA3CD0" w:rsidP="008537A7">
            <w:pPr>
              <w:rPr>
                <w:b/>
              </w:rPr>
            </w:pPr>
            <w:r w:rsidRPr="00A93D3D">
              <w:rPr>
                <w:b/>
              </w:rP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6BA9B85D" w14:textId="77777777" w:rsidR="00EA3CD0" w:rsidRPr="00A93D3D" w:rsidRDefault="00EA3CD0" w:rsidP="008537A7">
            <w:pPr>
              <w:rPr>
                <w:b/>
              </w:rPr>
            </w:pPr>
            <w:r w:rsidRPr="00A93D3D">
              <w:rPr>
                <w:b/>
              </w:rPr>
              <w:t> </w:t>
            </w:r>
          </w:p>
        </w:tc>
      </w:tr>
      <w:tr w:rsidR="00EA3CD0" w:rsidRPr="00A93D3D" w14:paraId="44F28D12" w14:textId="77777777" w:rsidTr="008537A7">
        <w:trPr>
          <w:cantSplit/>
        </w:trPr>
        <w:tc>
          <w:tcPr>
            <w:tcW w:w="10356" w:type="dxa"/>
            <w:gridSpan w:val="3"/>
            <w:tcBorders>
              <w:top w:val="outset" w:sz="6" w:space="0" w:color="auto"/>
              <w:left w:val="outset" w:sz="6" w:space="0" w:color="auto"/>
              <w:bottom w:val="outset" w:sz="6" w:space="0" w:color="auto"/>
              <w:right w:val="outset" w:sz="6" w:space="0" w:color="auto"/>
            </w:tcBorders>
            <w:vAlign w:val="center"/>
            <w:hideMark/>
          </w:tcPr>
          <w:p w14:paraId="0C3698A2" w14:textId="77777777" w:rsidR="00EA3CD0" w:rsidRPr="00A93D3D" w:rsidRDefault="00EA3CD0" w:rsidP="008537A7">
            <w:pPr>
              <w:rPr>
                <w:b/>
              </w:rPr>
            </w:pPr>
            <w:r w:rsidRPr="00A93D3D">
              <w:rPr>
                <w:b/>
                <w:i/>
                <w:iCs/>
              </w:rPr>
              <w:t>Replace 'Right answer' with the correct answer, and each 'Wrong answer' with a plausible alternative. Add hints or feedback for each wrong answer too.</w:t>
            </w:r>
          </w:p>
        </w:tc>
        <w:tc>
          <w:tcPr>
            <w:tcW w:w="755" w:type="dxa"/>
            <w:tcBorders>
              <w:top w:val="outset" w:sz="6" w:space="0" w:color="auto"/>
              <w:left w:val="outset" w:sz="6" w:space="0" w:color="auto"/>
              <w:bottom w:val="outset" w:sz="6" w:space="0" w:color="auto"/>
              <w:right w:val="outset" w:sz="6" w:space="0" w:color="auto"/>
            </w:tcBorders>
            <w:vAlign w:val="center"/>
            <w:hideMark/>
          </w:tcPr>
          <w:p w14:paraId="258A47D5" w14:textId="77777777" w:rsidR="00EA3CD0" w:rsidRPr="00A93D3D" w:rsidRDefault="00EA3CD0" w:rsidP="008537A7">
            <w:pPr>
              <w:rPr>
                <w:b/>
              </w:rPr>
            </w:pPr>
            <w:r w:rsidRPr="00A93D3D">
              <w:rPr>
                <w:b/>
              </w:rPr>
              <w:t> </w:t>
            </w:r>
          </w:p>
        </w:tc>
      </w:tr>
    </w:tbl>
    <w:p w14:paraId="37B86094" w14:textId="77777777" w:rsidR="00EA3CD0" w:rsidRDefault="00EA3CD0" w:rsidP="00AC63B4">
      <w:pPr>
        <w:pStyle w:val="BodyTextIndent"/>
        <w:ind w:left="720"/>
        <w:rPr>
          <w:b/>
          <w:sz w:val="24"/>
          <w:szCs w:val="24"/>
        </w:rPr>
      </w:pPr>
    </w:p>
    <w:p w14:paraId="010E02AC" w14:textId="78F553FD" w:rsidR="0065216F" w:rsidRPr="002824B0" w:rsidRDefault="0065216F" w:rsidP="0065216F">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001"/>
        <w:gridCol w:w="5210"/>
        <w:gridCol w:w="3144"/>
        <w:gridCol w:w="651"/>
      </w:tblGrid>
      <w:tr w:rsidR="0065216F" w:rsidRPr="0065216F" w14:paraId="33758E27" w14:textId="77777777" w:rsidTr="0065216F">
        <w:trPr>
          <w:cantSplit/>
          <w:tblHeader/>
        </w:trPr>
        <w:tc>
          <w:tcPr>
            <w:tcW w:w="9355" w:type="dxa"/>
            <w:gridSpan w:val="3"/>
            <w:tcBorders>
              <w:top w:val="outset" w:sz="6" w:space="0" w:color="auto"/>
              <w:left w:val="outset" w:sz="6" w:space="0" w:color="auto"/>
              <w:bottom w:val="outset" w:sz="6" w:space="0" w:color="auto"/>
              <w:right w:val="outset" w:sz="6" w:space="0" w:color="auto"/>
            </w:tcBorders>
            <w:vAlign w:val="center"/>
          </w:tcPr>
          <w:p w14:paraId="118936F6" w14:textId="77777777" w:rsidR="0065216F" w:rsidRPr="0065216F" w:rsidRDefault="0065216F" w:rsidP="0065216F">
            <w:pPr>
              <w:spacing w:before="100" w:beforeAutospacing="1" w:after="100" w:afterAutospacing="1" w:line="240" w:lineRule="auto"/>
              <w:jc w:val="left"/>
              <w:rPr>
                <w:sz w:val="24"/>
                <w:szCs w:val="24"/>
                <w:lang w:val="en-US"/>
              </w:rPr>
            </w:pPr>
            <w:r w:rsidRPr="0065216F">
              <w:t xml:space="preserve">Anh/chị cho biết: CPU máy chủ sử dụng ở mức nào là mức cho phép </w:t>
            </w:r>
            <w:proofErr w:type="gramStart"/>
            <w:r w:rsidRPr="0065216F">
              <w:t>( không</w:t>
            </w:r>
            <w:proofErr w:type="gramEnd"/>
            <w:r w:rsidRPr="0065216F">
              <w:t xml:space="preserve"> cảnh báo)</w:t>
            </w:r>
          </w:p>
        </w:tc>
        <w:tc>
          <w:tcPr>
            <w:tcW w:w="651" w:type="dxa"/>
            <w:tcBorders>
              <w:top w:val="outset" w:sz="6" w:space="0" w:color="auto"/>
              <w:left w:val="outset" w:sz="6" w:space="0" w:color="auto"/>
              <w:bottom w:val="outset" w:sz="6" w:space="0" w:color="auto"/>
              <w:right w:val="outset" w:sz="6" w:space="0" w:color="auto"/>
            </w:tcBorders>
            <w:vAlign w:val="center"/>
            <w:hideMark/>
          </w:tcPr>
          <w:p w14:paraId="580E30DE" w14:textId="77777777" w:rsidR="0065216F" w:rsidRPr="0065216F" w:rsidRDefault="0065216F" w:rsidP="0065216F">
            <w:r w:rsidRPr="0065216F">
              <w:t>MC</w:t>
            </w:r>
          </w:p>
        </w:tc>
      </w:tr>
      <w:tr w:rsidR="0065216F" w:rsidRPr="0065216F" w14:paraId="294EE956" w14:textId="77777777" w:rsidTr="002168A8">
        <w:trPr>
          <w:cantSplit/>
          <w:tblHeader/>
        </w:trPr>
        <w:tc>
          <w:tcPr>
            <w:tcW w:w="1001" w:type="dxa"/>
            <w:tcBorders>
              <w:top w:val="outset" w:sz="6" w:space="0" w:color="auto"/>
              <w:left w:val="outset" w:sz="6" w:space="0" w:color="auto"/>
              <w:bottom w:val="outset" w:sz="6" w:space="0" w:color="auto"/>
              <w:right w:val="outset" w:sz="6" w:space="0" w:color="auto"/>
            </w:tcBorders>
            <w:vAlign w:val="center"/>
            <w:hideMark/>
          </w:tcPr>
          <w:p w14:paraId="3FDB33B4" w14:textId="77777777" w:rsidR="0065216F" w:rsidRPr="0065216F" w:rsidRDefault="0065216F" w:rsidP="0065216F">
            <w:pPr>
              <w:keepNext/>
              <w:spacing w:before="100" w:beforeAutospacing="1" w:after="100" w:afterAutospacing="1" w:line="200" w:lineRule="atLeast"/>
              <w:jc w:val="center"/>
              <w:rPr>
                <w:rFonts w:ascii="Arial" w:hAnsi="Arial" w:cs="Arial"/>
                <w:b/>
                <w:bCs/>
                <w:sz w:val="18"/>
                <w:szCs w:val="18"/>
              </w:rPr>
            </w:pPr>
            <w:r w:rsidRPr="0065216F">
              <w:rPr>
                <w:rFonts w:ascii="Arial" w:hAnsi="Arial" w:cs="Arial"/>
                <w:b/>
                <w:bCs/>
                <w:sz w:val="18"/>
                <w:szCs w:val="18"/>
              </w:rPr>
              <w:t>#</w:t>
            </w:r>
          </w:p>
        </w:tc>
        <w:tc>
          <w:tcPr>
            <w:tcW w:w="5210" w:type="dxa"/>
            <w:tcBorders>
              <w:top w:val="outset" w:sz="6" w:space="0" w:color="auto"/>
              <w:left w:val="outset" w:sz="6" w:space="0" w:color="auto"/>
              <w:bottom w:val="outset" w:sz="6" w:space="0" w:color="auto"/>
              <w:right w:val="outset" w:sz="6" w:space="0" w:color="auto"/>
            </w:tcBorders>
            <w:vAlign w:val="center"/>
            <w:hideMark/>
          </w:tcPr>
          <w:p w14:paraId="575B4972" w14:textId="77777777" w:rsidR="0065216F" w:rsidRPr="0065216F" w:rsidRDefault="0065216F" w:rsidP="0065216F">
            <w:pPr>
              <w:numPr>
                <w:ilvl w:val="0"/>
                <w:numId w:val="7"/>
              </w:numPr>
              <w:spacing w:before="0" w:after="0" w:line="240" w:lineRule="auto"/>
              <w:jc w:val="center"/>
              <w:rPr>
                <w:rFonts w:ascii="Arial" w:hAnsi="Arial" w:cs="Arial"/>
                <w:b/>
                <w:bCs/>
                <w:sz w:val="18"/>
                <w:szCs w:val="18"/>
              </w:rPr>
            </w:pPr>
            <w:r w:rsidRPr="0065216F">
              <w:rPr>
                <w:rFonts w:ascii="Arial" w:hAnsi="Arial" w:cs="Arial"/>
                <w:b/>
                <w:bCs/>
                <w:sz w:val="18"/>
                <w:szCs w:val="18"/>
              </w:rPr>
              <w:t>Answers</w:t>
            </w:r>
          </w:p>
        </w:tc>
        <w:tc>
          <w:tcPr>
            <w:tcW w:w="3144" w:type="dxa"/>
            <w:tcBorders>
              <w:top w:val="outset" w:sz="6" w:space="0" w:color="auto"/>
              <w:left w:val="outset" w:sz="6" w:space="0" w:color="auto"/>
              <w:bottom w:val="outset" w:sz="6" w:space="0" w:color="auto"/>
              <w:right w:val="outset" w:sz="6" w:space="0" w:color="auto"/>
            </w:tcBorders>
            <w:vAlign w:val="center"/>
            <w:hideMark/>
          </w:tcPr>
          <w:p w14:paraId="641D7813" w14:textId="77777777" w:rsidR="0065216F" w:rsidRPr="0065216F" w:rsidRDefault="0065216F" w:rsidP="0065216F">
            <w:pPr>
              <w:keepNext/>
              <w:spacing w:before="100" w:beforeAutospacing="1" w:after="100" w:afterAutospacing="1" w:line="200" w:lineRule="atLeast"/>
              <w:jc w:val="center"/>
              <w:rPr>
                <w:rFonts w:ascii="Arial" w:hAnsi="Arial" w:cs="Arial"/>
                <w:b/>
                <w:bCs/>
                <w:sz w:val="18"/>
                <w:szCs w:val="18"/>
              </w:rPr>
            </w:pPr>
            <w:r w:rsidRPr="0065216F">
              <w:rPr>
                <w:rFonts w:ascii="Arial" w:hAnsi="Arial" w:cs="Arial"/>
                <w:b/>
                <w:bCs/>
                <w:sz w:val="18"/>
                <w:szCs w:val="18"/>
              </w:rPr>
              <w:t>Hints/Feedback</w:t>
            </w:r>
          </w:p>
        </w:tc>
        <w:tc>
          <w:tcPr>
            <w:tcW w:w="651" w:type="dxa"/>
            <w:tcBorders>
              <w:top w:val="outset" w:sz="6" w:space="0" w:color="auto"/>
              <w:left w:val="outset" w:sz="6" w:space="0" w:color="auto"/>
              <w:bottom w:val="outset" w:sz="6" w:space="0" w:color="auto"/>
              <w:right w:val="outset" w:sz="6" w:space="0" w:color="auto"/>
            </w:tcBorders>
            <w:vAlign w:val="center"/>
            <w:hideMark/>
          </w:tcPr>
          <w:p w14:paraId="59944CB0" w14:textId="77777777" w:rsidR="0065216F" w:rsidRPr="0065216F" w:rsidRDefault="0065216F" w:rsidP="0065216F">
            <w:r w:rsidRPr="0065216F">
              <w:t>Grade</w:t>
            </w:r>
          </w:p>
        </w:tc>
      </w:tr>
      <w:tr w:rsidR="0065216F" w:rsidRPr="0065216F" w14:paraId="24DA38D1"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535A4336" w14:textId="77777777" w:rsidR="0065216F" w:rsidRPr="0065216F" w:rsidRDefault="0065216F" w:rsidP="002168A8">
            <w:pPr>
              <w:keepNext/>
              <w:numPr>
                <w:ilvl w:val="1"/>
                <w:numId w:val="7"/>
              </w:numPr>
              <w:ind w:left="441" w:right="62" w:hanging="357"/>
              <w:jc w:val="left"/>
              <w:rPr>
                <w:rFonts w:ascii="Arial" w:hAnsi="Arial" w:cs="Arial"/>
              </w:rPr>
            </w:pPr>
            <w:r w:rsidRPr="0065216F">
              <w:rPr>
                <w:rFonts w:ascii="Arial" w:hAnsi="Arial" w:cs="Arial"/>
              </w:rPr>
              <w:t> </w:t>
            </w:r>
          </w:p>
        </w:tc>
        <w:tc>
          <w:tcPr>
            <w:tcW w:w="5210" w:type="dxa"/>
            <w:tcBorders>
              <w:top w:val="outset" w:sz="6" w:space="0" w:color="auto"/>
              <w:left w:val="outset" w:sz="6" w:space="0" w:color="auto"/>
              <w:bottom w:val="outset" w:sz="6" w:space="0" w:color="auto"/>
              <w:right w:val="outset" w:sz="6" w:space="0" w:color="auto"/>
            </w:tcBorders>
            <w:vAlign w:val="center"/>
          </w:tcPr>
          <w:p w14:paraId="48D14695"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&lt;=95%</w:t>
            </w:r>
          </w:p>
        </w:tc>
        <w:tc>
          <w:tcPr>
            <w:tcW w:w="3144" w:type="dxa"/>
            <w:tcBorders>
              <w:top w:val="outset" w:sz="6" w:space="0" w:color="auto"/>
              <w:left w:val="outset" w:sz="6" w:space="0" w:color="auto"/>
              <w:bottom w:val="outset" w:sz="6" w:space="0" w:color="auto"/>
              <w:right w:val="outset" w:sz="6" w:space="0" w:color="auto"/>
            </w:tcBorders>
            <w:vAlign w:val="center"/>
            <w:hideMark/>
          </w:tcPr>
          <w:p w14:paraId="1F8DA569" w14:textId="77777777" w:rsidR="0065216F" w:rsidRPr="0065216F" w:rsidRDefault="0065216F" w:rsidP="0065216F">
            <w:pPr>
              <w:spacing w:before="100" w:beforeAutospacing="1" w:after="100" w:afterAutospacing="1"/>
              <w:jc w:val="left"/>
              <w:rPr>
                <w:rFonts w:ascii="Arial" w:hAnsi="Arial" w:cs="Arial"/>
              </w:rPr>
            </w:pPr>
            <w:r w:rsidRPr="0065216F">
              <w:rPr>
                <w:rFonts w:ascii="Arial" w:hAnsi="Arial" w:cs="Arial"/>
              </w:rPr>
              <w:t> </w:t>
            </w:r>
          </w:p>
        </w:tc>
        <w:tc>
          <w:tcPr>
            <w:tcW w:w="651" w:type="dxa"/>
            <w:tcBorders>
              <w:top w:val="outset" w:sz="6" w:space="0" w:color="auto"/>
              <w:left w:val="outset" w:sz="6" w:space="0" w:color="auto"/>
              <w:bottom w:val="outset" w:sz="6" w:space="0" w:color="auto"/>
              <w:right w:val="outset" w:sz="6" w:space="0" w:color="auto"/>
            </w:tcBorders>
            <w:vAlign w:val="center"/>
          </w:tcPr>
          <w:p w14:paraId="180F7A79" w14:textId="77777777" w:rsidR="0065216F" w:rsidRPr="0065216F" w:rsidRDefault="0065216F" w:rsidP="0065216F">
            <w:r w:rsidRPr="0065216F">
              <w:t>0</w:t>
            </w:r>
          </w:p>
        </w:tc>
      </w:tr>
      <w:tr w:rsidR="0065216F" w:rsidRPr="0065216F" w14:paraId="49669D0F"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62C280FE" w14:textId="77777777" w:rsidR="0065216F" w:rsidRPr="0065216F" w:rsidRDefault="0065216F" w:rsidP="002168A8">
            <w:pPr>
              <w:keepNext/>
              <w:numPr>
                <w:ilvl w:val="1"/>
                <w:numId w:val="7"/>
              </w:numPr>
              <w:ind w:left="441" w:right="62" w:hanging="357"/>
              <w:jc w:val="left"/>
              <w:rPr>
                <w:rFonts w:ascii="Arial" w:hAnsi="Arial" w:cs="Arial"/>
              </w:rPr>
            </w:pPr>
            <w:r w:rsidRPr="0065216F">
              <w:rPr>
                <w:rFonts w:ascii="Arial" w:hAnsi="Arial" w:cs="Arial"/>
              </w:rPr>
              <w:t> </w:t>
            </w:r>
          </w:p>
        </w:tc>
        <w:tc>
          <w:tcPr>
            <w:tcW w:w="5210" w:type="dxa"/>
            <w:tcBorders>
              <w:top w:val="outset" w:sz="6" w:space="0" w:color="auto"/>
              <w:left w:val="outset" w:sz="6" w:space="0" w:color="auto"/>
              <w:bottom w:val="outset" w:sz="6" w:space="0" w:color="auto"/>
              <w:right w:val="outset" w:sz="6" w:space="0" w:color="auto"/>
            </w:tcBorders>
            <w:vAlign w:val="center"/>
          </w:tcPr>
          <w:p w14:paraId="5ADB6CA9"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&lt;=90%</w:t>
            </w:r>
          </w:p>
        </w:tc>
        <w:tc>
          <w:tcPr>
            <w:tcW w:w="3144" w:type="dxa"/>
            <w:tcBorders>
              <w:top w:val="outset" w:sz="6" w:space="0" w:color="auto"/>
              <w:left w:val="outset" w:sz="6" w:space="0" w:color="auto"/>
              <w:bottom w:val="outset" w:sz="6" w:space="0" w:color="auto"/>
              <w:right w:val="outset" w:sz="6" w:space="0" w:color="auto"/>
            </w:tcBorders>
            <w:vAlign w:val="center"/>
            <w:hideMark/>
          </w:tcPr>
          <w:p w14:paraId="2EE467D0" w14:textId="77777777" w:rsidR="0065216F" w:rsidRPr="0065216F" w:rsidRDefault="0065216F" w:rsidP="0065216F">
            <w:pPr>
              <w:spacing w:before="100" w:beforeAutospacing="1" w:after="100" w:afterAutospacing="1"/>
              <w:jc w:val="left"/>
              <w:rPr>
                <w:rFonts w:ascii="Arial" w:hAnsi="Arial" w:cs="Arial"/>
              </w:rPr>
            </w:pPr>
            <w:r w:rsidRPr="0065216F">
              <w:rPr>
                <w:rFonts w:ascii="Arial" w:hAnsi="Arial" w:cs="Arial"/>
              </w:rPr>
              <w:t> </w:t>
            </w:r>
          </w:p>
        </w:tc>
        <w:tc>
          <w:tcPr>
            <w:tcW w:w="651" w:type="dxa"/>
            <w:tcBorders>
              <w:top w:val="outset" w:sz="6" w:space="0" w:color="auto"/>
              <w:left w:val="outset" w:sz="6" w:space="0" w:color="auto"/>
              <w:bottom w:val="outset" w:sz="6" w:space="0" w:color="auto"/>
              <w:right w:val="outset" w:sz="6" w:space="0" w:color="auto"/>
            </w:tcBorders>
            <w:vAlign w:val="center"/>
          </w:tcPr>
          <w:p w14:paraId="0B6F56EE" w14:textId="77777777" w:rsidR="0065216F" w:rsidRPr="0065216F" w:rsidRDefault="0065216F" w:rsidP="0065216F">
            <w:r w:rsidRPr="0065216F">
              <w:t>0</w:t>
            </w:r>
          </w:p>
        </w:tc>
      </w:tr>
      <w:tr w:rsidR="0065216F" w:rsidRPr="0065216F" w14:paraId="58B44A00"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00A435EC" w14:textId="77777777" w:rsidR="0065216F" w:rsidRPr="0065216F" w:rsidRDefault="0065216F" w:rsidP="002168A8">
            <w:pPr>
              <w:keepNext/>
              <w:numPr>
                <w:ilvl w:val="1"/>
                <w:numId w:val="7"/>
              </w:numPr>
              <w:ind w:left="441" w:right="62" w:hanging="357"/>
              <w:jc w:val="left"/>
              <w:rPr>
                <w:rFonts w:ascii="Arial" w:hAnsi="Arial" w:cs="Arial"/>
              </w:rPr>
            </w:pPr>
            <w:r w:rsidRPr="0065216F">
              <w:rPr>
                <w:rFonts w:ascii="Arial" w:hAnsi="Arial" w:cs="Arial"/>
              </w:rPr>
              <w:t> </w:t>
            </w:r>
          </w:p>
        </w:tc>
        <w:tc>
          <w:tcPr>
            <w:tcW w:w="5210" w:type="dxa"/>
            <w:tcBorders>
              <w:top w:val="outset" w:sz="6" w:space="0" w:color="auto"/>
              <w:left w:val="outset" w:sz="6" w:space="0" w:color="auto"/>
              <w:bottom w:val="outset" w:sz="6" w:space="0" w:color="auto"/>
              <w:right w:val="outset" w:sz="6" w:space="0" w:color="auto"/>
            </w:tcBorders>
            <w:vAlign w:val="center"/>
          </w:tcPr>
          <w:p w14:paraId="36B560AC"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&lt;=85%</w:t>
            </w:r>
          </w:p>
        </w:tc>
        <w:tc>
          <w:tcPr>
            <w:tcW w:w="3144" w:type="dxa"/>
            <w:tcBorders>
              <w:top w:val="outset" w:sz="6" w:space="0" w:color="auto"/>
              <w:left w:val="outset" w:sz="6" w:space="0" w:color="auto"/>
              <w:bottom w:val="outset" w:sz="6" w:space="0" w:color="auto"/>
              <w:right w:val="outset" w:sz="6" w:space="0" w:color="auto"/>
            </w:tcBorders>
            <w:vAlign w:val="center"/>
            <w:hideMark/>
          </w:tcPr>
          <w:p w14:paraId="674A7A54" w14:textId="77777777" w:rsidR="0065216F" w:rsidRPr="0065216F" w:rsidRDefault="0065216F" w:rsidP="0065216F">
            <w:pPr>
              <w:spacing w:before="100" w:beforeAutospacing="1" w:after="100" w:afterAutospacing="1"/>
              <w:jc w:val="left"/>
              <w:rPr>
                <w:rFonts w:ascii="Arial" w:hAnsi="Arial" w:cs="Arial"/>
              </w:rPr>
            </w:pPr>
            <w:r w:rsidRPr="0065216F">
              <w:rPr>
                <w:rFonts w:ascii="Arial" w:hAnsi="Arial" w:cs="Arial"/>
              </w:rPr>
              <w:t> </w:t>
            </w:r>
          </w:p>
        </w:tc>
        <w:tc>
          <w:tcPr>
            <w:tcW w:w="651" w:type="dxa"/>
            <w:tcBorders>
              <w:top w:val="outset" w:sz="6" w:space="0" w:color="auto"/>
              <w:left w:val="outset" w:sz="6" w:space="0" w:color="auto"/>
              <w:bottom w:val="outset" w:sz="6" w:space="0" w:color="auto"/>
              <w:right w:val="outset" w:sz="6" w:space="0" w:color="auto"/>
            </w:tcBorders>
            <w:vAlign w:val="center"/>
          </w:tcPr>
          <w:p w14:paraId="2F43D7A3" w14:textId="77777777" w:rsidR="0065216F" w:rsidRPr="0065216F" w:rsidRDefault="0065216F" w:rsidP="0065216F">
            <w:r w:rsidRPr="0065216F">
              <w:t>100</w:t>
            </w:r>
          </w:p>
        </w:tc>
      </w:tr>
      <w:tr w:rsidR="0065216F" w:rsidRPr="0065216F" w14:paraId="5FA71EFF"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1787CE46" w14:textId="77777777" w:rsidR="0065216F" w:rsidRPr="0065216F" w:rsidRDefault="0065216F" w:rsidP="002168A8">
            <w:pPr>
              <w:keepNext/>
              <w:numPr>
                <w:ilvl w:val="1"/>
                <w:numId w:val="7"/>
              </w:numPr>
              <w:ind w:left="441" w:right="62" w:hanging="357"/>
              <w:jc w:val="left"/>
              <w:rPr>
                <w:rFonts w:ascii="Arial" w:hAnsi="Arial" w:cs="Arial"/>
              </w:rPr>
            </w:pPr>
            <w:r w:rsidRPr="0065216F">
              <w:rPr>
                <w:rFonts w:ascii="Arial" w:hAnsi="Arial" w:cs="Arial"/>
              </w:rPr>
              <w:t> </w:t>
            </w:r>
          </w:p>
        </w:tc>
        <w:tc>
          <w:tcPr>
            <w:tcW w:w="5210" w:type="dxa"/>
            <w:tcBorders>
              <w:top w:val="outset" w:sz="6" w:space="0" w:color="auto"/>
              <w:left w:val="outset" w:sz="6" w:space="0" w:color="auto"/>
              <w:bottom w:val="outset" w:sz="6" w:space="0" w:color="auto"/>
              <w:right w:val="outset" w:sz="6" w:space="0" w:color="auto"/>
            </w:tcBorders>
            <w:vAlign w:val="center"/>
          </w:tcPr>
          <w:p w14:paraId="500118F6" w14:textId="77777777" w:rsidR="0065216F" w:rsidRPr="0065216F" w:rsidRDefault="0065216F" w:rsidP="0065216F">
            <w:pPr>
              <w:keepNext/>
              <w:spacing w:before="20" w:after="40" w:line="240" w:lineRule="auto"/>
              <w:ind w:right="144"/>
              <w:jc w:val="left"/>
              <w:rPr>
                <w:rFonts w:ascii="Arial" w:hAnsi="Arial" w:cs="Arial"/>
                <w:sz w:val="18"/>
                <w:szCs w:val="18"/>
              </w:rPr>
            </w:pPr>
            <w:r w:rsidRPr="0065216F">
              <w:rPr>
                <w:rFonts w:ascii="Arial" w:hAnsi="Arial" w:cs="Arial"/>
                <w:sz w:val="18"/>
                <w:szCs w:val="18"/>
              </w:rPr>
              <w:t xml:space="preserve"> &lt;=80%</w:t>
            </w:r>
          </w:p>
        </w:tc>
        <w:tc>
          <w:tcPr>
            <w:tcW w:w="3144" w:type="dxa"/>
            <w:tcBorders>
              <w:top w:val="outset" w:sz="6" w:space="0" w:color="auto"/>
              <w:left w:val="outset" w:sz="6" w:space="0" w:color="auto"/>
              <w:bottom w:val="outset" w:sz="6" w:space="0" w:color="auto"/>
              <w:right w:val="outset" w:sz="6" w:space="0" w:color="auto"/>
            </w:tcBorders>
            <w:vAlign w:val="center"/>
            <w:hideMark/>
          </w:tcPr>
          <w:p w14:paraId="552784C9" w14:textId="77777777" w:rsidR="0065216F" w:rsidRPr="0065216F" w:rsidRDefault="0065216F" w:rsidP="0065216F">
            <w:pPr>
              <w:spacing w:before="100" w:beforeAutospacing="1" w:after="100" w:afterAutospacing="1"/>
              <w:jc w:val="left"/>
              <w:rPr>
                <w:rFonts w:ascii="Arial" w:hAnsi="Arial" w:cs="Arial"/>
              </w:rPr>
            </w:pPr>
            <w:r w:rsidRPr="0065216F">
              <w:rPr>
                <w:rFonts w:ascii="Arial" w:hAnsi="Arial" w:cs="Arial"/>
              </w:rPr>
              <w:t> </w:t>
            </w:r>
          </w:p>
        </w:tc>
        <w:tc>
          <w:tcPr>
            <w:tcW w:w="651" w:type="dxa"/>
            <w:tcBorders>
              <w:top w:val="outset" w:sz="6" w:space="0" w:color="auto"/>
              <w:left w:val="outset" w:sz="6" w:space="0" w:color="auto"/>
              <w:bottom w:val="outset" w:sz="6" w:space="0" w:color="auto"/>
              <w:right w:val="outset" w:sz="6" w:space="0" w:color="auto"/>
            </w:tcBorders>
            <w:vAlign w:val="center"/>
          </w:tcPr>
          <w:p w14:paraId="681DF0AE" w14:textId="77777777" w:rsidR="0065216F" w:rsidRPr="0065216F" w:rsidRDefault="0065216F" w:rsidP="0065216F">
            <w:r w:rsidRPr="0065216F">
              <w:t>0</w:t>
            </w:r>
          </w:p>
        </w:tc>
      </w:tr>
      <w:tr w:rsidR="0065216F" w:rsidRPr="0065216F" w14:paraId="0AA5F15A"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295D0A09"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 </w:t>
            </w:r>
          </w:p>
        </w:tc>
        <w:tc>
          <w:tcPr>
            <w:tcW w:w="5210" w:type="dxa"/>
            <w:tcBorders>
              <w:top w:val="outset" w:sz="6" w:space="0" w:color="auto"/>
              <w:left w:val="outset" w:sz="6" w:space="0" w:color="auto"/>
              <w:bottom w:val="outset" w:sz="6" w:space="0" w:color="auto"/>
              <w:right w:val="outset" w:sz="6" w:space="0" w:color="auto"/>
            </w:tcBorders>
            <w:vAlign w:val="center"/>
            <w:hideMark/>
          </w:tcPr>
          <w:p w14:paraId="7156B63C" w14:textId="77777777" w:rsidR="0065216F" w:rsidRPr="0065216F" w:rsidRDefault="0065216F" w:rsidP="0065216F">
            <w:pPr>
              <w:keepNext/>
              <w:spacing w:before="100" w:beforeAutospacing="1" w:after="100" w:afterAutospacing="1" w:line="200" w:lineRule="atLeast"/>
              <w:jc w:val="left"/>
              <w:rPr>
                <w:rFonts w:ascii="Arial" w:hAnsi="Arial" w:cs="Arial"/>
                <w:b/>
                <w:bCs/>
                <w:sz w:val="18"/>
                <w:szCs w:val="18"/>
              </w:rPr>
            </w:pPr>
            <w:r w:rsidRPr="0065216F">
              <w:rPr>
                <w:rFonts w:ascii="Arial" w:hAnsi="Arial" w:cs="Arial"/>
                <w:b/>
                <w:bCs/>
                <w:sz w:val="18"/>
                <w:szCs w:val="18"/>
              </w:rPr>
              <w:t>Correct Feedback:</w:t>
            </w:r>
          </w:p>
        </w:tc>
        <w:tc>
          <w:tcPr>
            <w:tcW w:w="3144" w:type="dxa"/>
            <w:tcBorders>
              <w:top w:val="outset" w:sz="6" w:space="0" w:color="auto"/>
              <w:left w:val="outset" w:sz="6" w:space="0" w:color="auto"/>
              <w:bottom w:val="outset" w:sz="6" w:space="0" w:color="auto"/>
              <w:right w:val="outset" w:sz="6" w:space="0" w:color="auto"/>
            </w:tcBorders>
            <w:vAlign w:val="center"/>
            <w:hideMark/>
          </w:tcPr>
          <w:p w14:paraId="269A1A21"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 </w:t>
            </w:r>
          </w:p>
        </w:tc>
        <w:tc>
          <w:tcPr>
            <w:tcW w:w="651" w:type="dxa"/>
            <w:tcBorders>
              <w:top w:val="outset" w:sz="6" w:space="0" w:color="auto"/>
              <w:left w:val="outset" w:sz="6" w:space="0" w:color="auto"/>
              <w:bottom w:val="outset" w:sz="6" w:space="0" w:color="auto"/>
              <w:right w:val="outset" w:sz="6" w:space="0" w:color="auto"/>
            </w:tcBorders>
            <w:vAlign w:val="center"/>
            <w:hideMark/>
          </w:tcPr>
          <w:p w14:paraId="00E9210F" w14:textId="77777777" w:rsidR="0065216F" w:rsidRPr="0065216F" w:rsidRDefault="0065216F" w:rsidP="0065216F">
            <w:r w:rsidRPr="0065216F">
              <w:t> </w:t>
            </w:r>
          </w:p>
        </w:tc>
      </w:tr>
      <w:tr w:rsidR="0065216F" w:rsidRPr="0065216F" w14:paraId="6F1C2DB9"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1B28C651"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 </w:t>
            </w:r>
          </w:p>
        </w:tc>
        <w:tc>
          <w:tcPr>
            <w:tcW w:w="5210" w:type="dxa"/>
            <w:tcBorders>
              <w:top w:val="outset" w:sz="6" w:space="0" w:color="auto"/>
              <w:left w:val="outset" w:sz="6" w:space="0" w:color="auto"/>
              <w:bottom w:val="outset" w:sz="6" w:space="0" w:color="auto"/>
              <w:right w:val="outset" w:sz="6" w:space="0" w:color="auto"/>
            </w:tcBorders>
            <w:vAlign w:val="center"/>
            <w:hideMark/>
          </w:tcPr>
          <w:p w14:paraId="064CCE62" w14:textId="77777777" w:rsidR="0065216F" w:rsidRPr="0065216F" w:rsidRDefault="0065216F" w:rsidP="0065216F">
            <w:pPr>
              <w:keepNext/>
              <w:spacing w:before="100" w:beforeAutospacing="1" w:after="100" w:afterAutospacing="1" w:line="200" w:lineRule="atLeast"/>
              <w:jc w:val="left"/>
              <w:rPr>
                <w:rFonts w:ascii="Arial" w:hAnsi="Arial" w:cs="Arial"/>
                <w:b/>
                <w:bCs/>
                <w:sz w:val="18"/>
                <w:szCs w:val="18"/>
              </w:rPr>
            </w:pPr>
            <w:r w:rsidRPr="0065216F">
              <w:rPr>
                <w:rFonts w:ascii="Arial" w:hAnsi="Arial" w:cs="Arial"/>
                <w:b/>
                <w:bCs/>
                <w:sz w:val="18"/>
                <w:szCs w:val="18"/>
              </w:rPr>
              <w:t>Incorrect Feedback:</w:t>
            </w:r>
          </w:p>
        </w:tc>
        <w:tc>
          <w:tcPr>
            <w:tcW w:w="3144" w:type="dxa"/>
            <w:tcBorders>
              <w:top w:val="outset" w:sz="6" w:space="0" w:color="auto"/>
              <w:left w:val="outset" w:sz="6" w:space="0" w:color="auto"/>
              <w:bottom w:val="outset" w:sz="6" w:space="0" w:color="auto"/>
              <w:right w:val="outset" w:sz="6" w:space="0" w:color="auto"/>
            </w:tcBorders>
            <w:vAlign w:val="center"/>
            <w:hideMark/>
          </w:tcPr>
          <w:p w14:paraId="4B96433B"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 </w:t>
            </w:r>
          </w:p>
        </w:tc>
        <w:tc>
          <w:tcPr>
            <w:tcW w:w="651" w:type="dxa"/>
            <w:tcBorders>
              <w:top w:val="outset" w:sz="6" w:space="0" w:color="auto"/>
              <w:left w:val="outset" w:sz="6" w:space="0" w:color="auto"/>
              <w:bottom w:val="outset" w:sz="6" w:space="0" w:color="auto"/>
              <w:right w:val="outset" w:sz="6" w:space="0" w:color="auto"/>
            </w:tcBorders>
            <w:vAlign w:val="center"/>
            <w:hideMark/>
          </w:tcPr>
          <w:p w14:paraId="5E9E046A" w14:textId="77777777" w:rsidR="0065216F" w:rsidRPr="0065216F" w:rsidRDefault="0065216F" w:rsidP="0065216F">
            <w:r w:rsidRPr="0065216F">
              <w:t> </w:t>
            </w:r>
          </w:p>
        </w:tc>
      </w:tr>
      <w:tr w:rsidR="0065216F" w:rsidRPr="0065216F" w14:paraId="00C53DE1"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2712FC88"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 </w:t>
            </w:r>
          </w:p>
        </w:tc>
        <w:tc>
          <w:tcPr>
            <w:tcW w:w="5210" w:type="dxa"/>
            <w:tcBorders>
              <w:top w:val="outset" w:sz="6" w:space="0" w:color="auto"/>
              <w:left w:val="outset" w:sz="6" w:space="0" w:color="auto"/>
              <w:bottom w:val="outset" w:sz="6" w:space="0" w:color="auto"/>
              <w:right w:val="outset" w:sz="6" w:space="0" w:color="auto"/>
            </w:tcBorders>
            <w:vAlign w:val="center"/>
            <w:hideMark/>
          </w:tcPr>
          <w:p w14:paraId="1E6EBDA8" w14:textId="77777777" w:rsidR="0065216F" w:rsidRPr="0065216F" w:rsidRDefault="0065216F" w:rsidP="0065216F">
            <w:pPr>
              <w:keepNext/>
              <w:spacing w:before="100" w:beforeAutospacing="1" w:after="100" w:afterAutospacing="1" w:line="200" w:lineRule="atLeast"/>
              <w:jc w:val="left"/>
              <w:rPr>
                <w:rFonts w:ascii="Arial" w:hAnsi="Arial" w:cs="Arial"/>
                <w:b/>
                <w:bCs/>
                <w:sz w:val="18"/>
                <w:szCs w:val="18"/>
              </w:rPr>
            </w:pPr>
            <w:r w:rsidRPr="0065216F">
              <w:rPr>
                <w:rFonts w:ascii="Arial" w:hAnsi="Arial" w:cs="Arial"/>
                <w:b/>
                <w:bCs/>
                <w:sz w:val="18"/>
                <w:szCs w:val="18"/>
              </w:rPr>
              <w:t>General Feedback:</w:t>
            </w:r>
          </w:p>
        </w:tc>
        <w:tc>
          <w:tcPr>
            <w:tcW w:w="3144" w:type="dxa"/>
            <w:tcBorders>
              <w:top w:val="outset" w:sz="6" w:space="0" w:color="auto"/>
              <w:left w:val="outset" w:sz="6" w:space="0" w:color="auto"/>
              <w:bottom w:val="outset" w:sz="6" w:space="0" w:color="auto"/>
              <w:right w:val="outset" w:sz="6" w:space="0" w:color="auto"/>
            </w:tcBorders>
            <w:vAlign w:val="center"/>
            <w:hideMark/>
          </w:tcPr>
          <w:p w14:paraId="196E9E1D"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sz w:val="18"/>
                <w:szCs w:val="18"/>
              </w:rPr>
              <w:t> </w:t>
            </w:r>
          </w:p>
        </w:tc>
        <w:tc>
          <w:tcPr>
            <w:tcW w:w="651" w:type="dxa"/>
            <w:tcBorders>
              <w:top w:val="outset" w:sz="6" w:space="0" w:color="auto"/>
              <w:left w:val="outset" w:sz="6" w:space="0" w:color="auto"/>
              <w:bottom w:val="outset" w:sz="6" w:space="0" w:color="auto"/>
              <w:right w:val="outset" w:sz="6" w:space="0" w:color="auto"/>
            </w:tcBorders>
            <w:vAlign w:val="center"/>
            <w:hideMark/>
          </w:tcPr>
          <w:p w14:paraId="43B48E55" w14:textId="77777777" w:rsidR="0065216F" w:rsidRPr="0065216F" w:rsidRDefault="0065216F" w:rsidP="0065216F">
            <w:r w:rsidRPr="0065216F">
              <w:t> </w:t>
            </w:r>
          </w:p>
        </w:tc>
      </w:tr>
      <w:tr w:rsidR="0065216F" w:rsidRPr="0065216F" w14:paraId="53E2A521" w14:textId="77777777" w:rsidTr="0065216F">
        <w:trPr>
          <w:cantSplit/>
        </w:trPr>
        <w:tc>
          <w:tcPr>
            <w:tcW w:w="9355" w:type="dxa"/>
            <w:gridSpan w:val="3"/>
            <w:tcBorders>
              <w:top w:val="outset" w:sz="6" w:space="0" w:color="auto"/>
              <w:left w:val="outset" w:sz="6" w:space="0" w:color="auto"/>
              <w:bottom w:val="outset" w:sz="6" w:space="0" w:color="auto"/>
              <w:right w:val="outset" w:sz="6" w:space="0" w:color="auto"/>
            </w:tcBorders>
            <w:vAlign w:val="center"/>
            <w:hideMark/>
          </w:tcPr>
          <w:p w14:paraId="29E3A2E7" w14:textId="77777777" w:rsidR="0065216F" w:rsidRPr="0065216F" w:rsidRDefault="0065216F" w:rsidP="0065216F">
            <w:pPr>
              <w:keepNext/>
              <w:spacing w:before="20" w:after="40" w:line="240" w:lineRule="auto"/>
              <w:ind w:left="40" w:right="144"/>
              <w:jc w:val="left"/>
              <w:rPr>
                <w:rFonts w:ascii="Arial" w:hAnsi="Arial" w:cs="Arial"/>
                <w:sz w:val="18"/>
                <w:szCs w:val="18"/>
              </w:rPr>
            </w:pPr>
            <w:r w:rsidRPr="0065216F">
              <w:rPr>
                <w:rFonts w:ascii="Arial" w:hAnsi="Arial" w:cs="Arial"/>
                <w:i/>
                <w:iCs/>
                <w:sz w:val="18"/>
                <w:szCs w:val="18"/>
              </w:rPr>
              <w:t>Replace 'Right answer' with the correct answer, and each 'Wrong answer' with a plausible alternative. Add hints or feedback for each wrong answer too.</w:t>
            </w:r>
          </w:p>
        </w:tc>
        <w:tc>
          <w:tcPr>
            <w:tcW w:w="651" w:type="dxa"/>
            <w:tcBorders>
              <w:top w:val="outset" w:sz="6" w:space="0" w:color="auto"/>
              <w:left w:val="outset" w:sz="6" w:space="0" w:color="auto"/>
              <w:bottom w:val="outset" w:sz="6" w:space="0" w:color="auto"/>
              <w:right w:val="outset" w:sz="6" w:space="0" w:color="auto"/>
            </w:tcBorders>
            <w:vAlign w:val="center"/>
            <w:hideMark/>
          </w:tcPr>
          <w:p w14:paraId="1CED3A4F" w14:textId="77777777" w:rsidR="0065216F" w:rsidRPr="0065216F" w:rsidRDefault="0065216F" w:rsidP="0065216F">
            <w:r w:rsidRPr="0065216F">
              <w:t> </w:t>
            </w:r>
          </w:p>
        </w:tc>
      </w:tr>
    </w:tbl>
    <w:p w14:paraId="38E5BC91" w14:textId="77777777" w:rsidR="0065216F" w:rsidRPr="00D3272F" w:rsidRDefault="00D3272F" w:rsidP="00FE5BA2">
      <w:pPr>
        <w:pStyle w:val="BodyTextIndent"/>
        <w:numPr>
          <w:ilvl w:val="0"/>
          <w:numId w:val="10"/>
        </w:numPr>
        <w:rPr>
          <w:b/>
          <w:color w:val="FF0000"/>
          <w:sz w:val="26"/>
          <w:szCs w:val="26"/>
        </w:rPr>
      </w:pPr>
      <w:r w:rsidRPr="00D3272F">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001"/>
        <w:gridCol w:w="5216"/>
        <w:gridCol w:w="3138"/>
        <w:gridCol w:w="651"/>
      </w:tblGrid>
      <w:tr w:rsidR="00D3272F" w:rsidRPr="00D3272F" w14:paraId="7E3D3E15" w14:textId="77777777" w:rsidTr="002168A8">
        <w:trPr>
          <w:cantSplit/>
          <w:tblHeader/>
        </w:trPr>
        <w:tc>
          <w:tcPr>
            <w:tcW w:w="9355" w:type="dxa"/>
            <w:gridSpan w:val="3"/>
            <w:tcBorders>
              <w:top w:val="outset" w:sz="6" w:space="0" w:color="auto"/>
              <w:left w:val="outset" w:sz="6" w:space="0" w:color="auto"/>
              <w:bottom w:val="outset" w:sz="6" w:space="0" w:color="auto"/>
              <w:right w:val="outset" w:sz="6" w:space="0" w:color="auto"/>
            </w:tcBorders>
            <w:vAlign w:val="center"/>
          </w:tcPr>
          <w:p w14:paraId="607FD31A" w14:textId="77777777" w:rsidR="00D3272F" w:rsidRPr="00D3272F" w:rsidRDefault="00D3272F" w:rsidP="00D3272F">
            <w:pPr>
              <w:spacing w:before="100" w:beforeAutospacing="1" w:after="100" w:afterAutospacing="1" w:line="240" w:lineRule="auto"/>
              <w:jc w:val="left"/>
              <w:rPr>
                <w:sz w:val="24"/>
                <w:szCs w:val="24"/>
                <w:lang w:val="en-US"/>
              </w:rPr>
            </w:pPr>
            <w:r w:rsidRPr="00D3272F">
              <w:t>Anh/chị cho biết: Khi có cảnh báo về ổ đĩa đầy anh chị phải truy cập máy chủ để làm gì sau đây:</w:t>
            </w:r>
          </w:p>
        </w:tc>
        <w:tc>
          <w:tcPr>
            <w:tcW w:w="651" w:type="dxa"/>
            <w:tcBorders>
              <w:top w:val="outset" w:sz="6" w:space="0" w:color="auto"/>
              <w:left w:val="outset" w:sz="6" w:space="0" w:color="auto"/>
              <w:bottom w:val="outset" w:sz="6" w:space="0" w:color="auto"/>
              <w:right w:val="outset" w:sz="6" w:space="0" w:color="auto"/>
            </w:tcBorders>
            <w:vAlign w:val="center"/>
            <w:hideMark/>
          </w:tcPr>
          <w:p w14:paraId="22D270C7" w14:textId="77777777" w:rsidR="00D3272F" w:rsidRPr="00D3272F" w:rsidRDefault="00D3272F" w:rsidP="00D3272F">
            <w:r w:rsidRPr="00D3272F">
              <w:t>MC</w:t>
            </w:r>
          </w:p>
        </w:tc>
      </w:tr>
      <w:tr w:rsidR="00D3272F" w:rsidRPr="00D3272F" w14:paraId="280CBB34" w14:textId="77777777" w:rsidTr="002168A8">
        <w:trPr>
          <w:cantSplit/>
          <w:tblHeader/>
        </w:trPr>
        <w:tc>
          <w:tcPr>
            <w:tcW w:w="1001" w:type="dxa"/>
            <w:tcBorders>
              <w:top w:val="outset" w:sz="6" w:space="0" w:color="auto"/>
              <w:left w:val="outset" w:sz="6" w:space="0" w:color="auto"/>
              <w:bottom w:val="outset" w:sz="6" w:space="0" w:color="auto"/>
              <w:right w:val="outset" w:sz="6" w:space="0" w:color="auto"/>
            </w:tcBorders>
            <w:vAlign w:val="center"/>
            <w:hideMark/>
          </w:tcPr>
          <w:p w14:paraId="0E83A9E3" w14:textId="77777777" w:rsidR="00D3272F" w:rsidRPr="00D3272F" w:rsidRDefault="00D3272F" w:rsidP="00D3272F">
            <w:pPr>
              <w:keepNext/>
              <w:spacing w:before="100" w:beforeAutospacing="1" w:after="100" w:afterAutospacing="1" w:line="200" w:lineRule="atLeast"/>
              <w:jc w:val="center"/>
              <w:rPr>
                <w:rFonts w:ascii="Arial" w:hAnsi="Arial" w:cs="Arial"/>
                <w:b/>
                <w:bCs/>
                <w:sz w:val="18"/>
                <w:szCs w:val="18"/>
              </w:rPr>
            </w:pPr>
            <w:r w:rsidRPr="00D3272F">
              <w:rPr>
                <w:rFonts w:ascii="Arial" w:hAnsi="Arial" w:cs="Arial"/>
                <w:b/>
                <w:bCs/>
                <w:sz w:val="18"/>
                <w:szCs w:val="18"/>
              </w:rPr>
              <w:t>#</w:t>
            </w:r>
          </w:p>
        </w:tc>
        <w:tc>
          <w:tcPr>
            <w:tcW w:w="5216" w:type="dxa"/>
            <w:tcBorders>
              <w:top w:val="outset" w:sz="6" w:space="0" w:color="auto"/>
              <w:left w:val="outset" w:sz="6" w:space="0" w:color="auto"/>
              <w:bottom w:val="outset" w:sz="6" w:space="0" w:color="auto"/>
              <w:right w:val="outset" w:sz="6" w:space="0" w:color="auto"/>
            </w:tcBorders>
            <w:vAlign w:val="center"/>
            <w:hideMark/>
          </w:tcPr>
          <w:p w14:paraId="6C191F7C" w14:textId="77777777" w:rsidR="00D3272F" w:rsidRPr="00D3272F" w:rsidRDefault="00D3272F" w:rsidP="00D3272F">
            <w:pPr>
              <w:numPr>
                <w:ilvl w:val="0"/>
                <w:numId w:val="7"/>
              </w:numPr>
              <w:spacing w:before="0" w:after="0" w:line="240" w:lineRule="auto"/>
              <w:jc w:val="center"/>
              <w:rPr>
                <w:rFonts w:ascii="Arial" w:hAnsi="Arial" w:cs="Arial"/>
                <w:b/>
                <w:bCs/>
                <w:sz w:val="18"/>
                <w:szCs w:val="18"/>
              </w:rPr>
            </w:pPr>
            <w:r w:rsidRPr="00D3272F">
              <w:rPr>
                <w:rFonts w:ascii="Arial" w:hAnsi="Arial" w:cs="Arial"/>
                <w:b/>
                <w:bCs/>
                <w:sz w:val="18"/>
                <w:szCs w:val="18"/>
              </w:rPr>
              <w:t>Answers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AD9D6D4" w14:textId="77777777" w:rsidR="00D3272F" w:rsidRPr="00D3272F" w:rsidRDefault="00D3272F" w:rsidP="00D3272F">
            <w:pPr>
              <w:keepNext/>
              <w:spacing w:before="100" w:beforeAutospacing="1" w:after="100" w:afterAutospacing="1" w:line="200" w:lineRule="atLeast"/>
              <w:jc w:val="center"/>
              <w:rPr>
                <w:rFonts w:ascii="Arial" w:hAnsi="Arial" w:cs="Arial"/>
                <w:b/>
                <w:bCs/>
                <w:sz w:val="18"/>
                <w:szCs w:val="18"/>
              </w:rPr>
            </w:pPr>
            <w:r w:rsidRPr="00D3272F">
              <w:rPr>
                <w:rFonts w:ascii="Arial" w:hAnsi="Arial" w:cs="Arial"/>
                <w:b/>
                <w:bCs/>
                <w:sz w:val="18"/>
                <w:szCs w:val="18"/>
              </w:rPr>
              <w:t>Hints/Feedback</w:t>
            </w:r>
          </w:p>
        </w:tc>
        <w:tc>
          <w:tcPr>
            <w:tcW w:w="651" w:type="dxa"/>
            <w:tcBorders>
              <w:top w:val="outset" w:sz="6" w:space="0" w:color="auto"/>
              <w:left w:val="outset" w:sz="6" w:space="0" w:color="auto"/>
              <w:bottom w:val="outset" w:sz="6" w:space="0" w:color="auto"/>
              <w:right w:val="outset" w:sz="6" w:space="0" w:color="auto"/>
            </w:tcBorders>
            <w:vAlign w:val="center"/>
            <w:hideMark/>
          </w:tcPr>
          <w:p w14:paraId="32134361" w14:textId="77777777" w:rsidR="00D3272F" w:rsidRPr="00D3272F" w:rsidRDefault="00D3272F" w:rsidP="00D3272F">
            <w:r w:rsidRPr="00D3272F">
              <w:t>Grade</w:t>
            </w:r>
          </w:p>
        </w:tc>
      </w:tr>
      <w:tr w:rsidR="00D3272F" w:rsidRPr="00D3272F" w14:paraId="1560D51F"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0B768100" w14:textId="77777777" w:rsidR="00D3272F" w:rsidRPr="00D3272F" w:rsidRDefault="00D3272F" w:rsidP="002168A8">
            <w:pPr>
              <w:keepNext/>
              <w:numPr>
                <w:ilvl w:val="1"/>
                <w:numId w:val="7"/>
              </w:numPr>
              <w:ind w:left="582" w:right="62" w:hanging="357"/>
              <w:jc w:val="left"/>
              <w:rPr>
                <w:rFonts w:ascii="Arial" w:hAnsi="Arial" w:cs="Arial"/>
              </w:rPr>
            </w:pPr>
            <w:r w:rsidRPr="00D3272F">
              <w:rPr>
                <w:rFonts w:ascii="Arial" w:hAnsi="Arial" w:cs="Arial"/>
              </w:rPr>
              <w:t> </w:t>
            </w:r>
          </w:p>
        </w:tc>
        <w:tc>
          <w:tcPr>
            <w:tcW w:w="5216" w:type="dxa"/>
            <w:tcBorders>
              <w:top w:val="outset" w:sz="6" w:space="0" w:color="auto"/>
              <w:left w:val="outset" w:sz="6" w:space="0" w:color="auto"/>
              <w:bottom w:val="outset" w:sz="6" w:space="0" w:color="auto"/>
              <w:right w:val="outset" w:sz="6" w:space="0" w:color="auto"/>
            </w:tcBorders>
            <w:vAlign w:val="center"/>
          </w:tcPr>
          <w:p w14:paraId="5C3F9EEF" w14:textId="77777777" w:rsidR="00D3272F" w:rsidRPr="00D3272F" w:rsidRDefault="00D3272F" w:rsidP="00D3272F">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Dọn dẹp ổ đĩa</w:t>
            </w:r>
          </w:p>
        </w:tc>
        <w:tc>
          <w:tcPr>
            <w:tcW w:w="3138" w:type="dxa"/>
            <w:tcBorders>
              <w:top w:val="outset" w:sz="6" w:space="0" w:color="auto"/>
              <w:left w:val="outset" w:sz="6" w:space="0" w:color="auto"/>
              <w:bottom w:val="outset" w:sz="6" w:space="0" w:color="auto"/>
              <w:right w:val="outset" w:sz="6" w:space="0" w:color="auto"/>
            </w:tcBorders>
            <w:vAlign w:val="center"/>
            <w:hideMark/>
          </w:tcPr>
          <w:p w14:paraId="0FC13109" w14:textId="77777777" w:rsidR="00D3272F" w:rsidRPr="00D3272F" w:rsidRDefault="00D3272F" w:rsidP="00D3272F">
            <w:pPr>
              <w:spacing w:before="100" w:beforeAutospacing="1" w:after="100" w:afterAutospacing="1"/>
              <w:jc w:val="left"/>
              <w:rPr>
                <w:rFonts w:ascii="Arial" w:hAnsi="Arial" w:cs="Arial"/>
              </w:rPr>
            </w:pPr>
            <w:r w:rsidRPr="00D3272F">
              <w:rPr>
                <w:rFonts w:ascii="Arial" w:hAnsi="Arial" w:cs="Arial"/>
              </w:rPr>
              <w:t> </w:t>
            </w:r>
          </w:p>
        </w:tc>
        <w:tc>
          <w:tcPr>
            <w:tcW w:w="651" w:type="dxa"/>
            <w:tcBorders>
              <w:top w:val="outset" w:sz="6" w:space="0" w:color="auto"/>
              <w:left w:val="outset" w:sz="6" w:space="0" w:color="auto"/>
              <w:bottom w:val="outset" w:sz="6" w:space="0" w:color="auto"/>
              <w:right w:val="outset" w:sz="6" w:space="0" w:color="auto"/>
            </w:tcBorders>
            <w:vAlign w:val="center"/>
          </w:tcPr>
          <w:p w14:paraId="0182E391" w14:textId="77777777" w:rsidR="00D3272F" w:rsidRPr="00D3272F" w:rsidRDefault="00D3272F" w:rsidP="00D3272F">
            <w:r w:rsidRPr="00D3272F">
              <w:t>100</w:t>
            </w:r>
          </w:p>
        </w:tc>
      </w:tr>
      <w:tr w:rsidR="00D3272F" w:rsidRPr="00D3272F" w14:paraId="63C41C33"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3EDCB684" w14:textId="77777777" w:rsidR="00D3272F" w:rsidRPr="00D3272F" w:rsidRDefault="00D3272F" w:rsidP="002168A8">
            <w:pPr>
              <w:keepNext/>
              <w:numPr>
                <w:ilvl w:val="1"/>
                <w:numId w:val="7"/>
              </w:numPr>
              <w:ind w:left="582" w:right="62" w:hanging="357"/>
              <w:jc w:val="left"/>
              <w:rPr>
                <w:rFonts w:ascii="Arial" w:hAnsi="Arial" w:cs="Arial"/>
              </w:rPr>
            </w:pPr>
            <w:r w:rsidRPr="00D3272F">
              <w:rPr>
                <w:rFonts w:ascii="Arial" w:hAnsi="Arial" w:cs="Arial"/>
              </w:rPr>
              <w:t> </w:t>
            </w:r>
          </w:p>
        </w:tc>
        <w:tc>
          <w:tcPr>
            <w:tcW w:w="5216" w:type="dxa"/>
            <w:tcBorders>
              <w:top w:val="outset" w:sz="6" w:space="0" w:color="auto"/>
              <w:left w:val="outset" w:sz="6" w:space="0" w:color="auto"/>
              <w:bottom w:val="outset" w:sz="6" w:space="0" w:color="auto"/>
              <w:right w:val="outset" w:sz="6" w:space="0" w:color="auto"/>
            </w:tcBorders>
            <w:vAlign w:val="center"/>
          </w:tcPr>
          <w:p w14:paraId="3452CA65" w14:textId="77777777" w:rsidR="00D3272F" w:rsidRPr="00D3272F" w:rsidRDefault="00D3272F" w:rsidP="00D3272F">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Kiểm tra kết nối mạng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672B5E27" w14:textId="77777777" w:rsidR="00D3272F" w:rsidRPr="00D3272F" w:rsidRDefault="00D3272F" w:rsidP="00D3272F">
            <w:pPr>
              <w:spacing w:before="100" w:beforeAutospacing="1" w:after="100" w:afterAutospacing="1"/>
              <w:jc w:val="left"/>
              <w:rPr>
                <w:rFonts w:ascii="Arial" w:hAnsi="Arial" w:cs="Arial"/>
              </w:rPr>
            </w:pPr>
            <w:r w:rsidRPr="00D3272F">
              <w:rPr>
                <w:rFonts w:ascii="Arial" w:hAnsi="Arial" w:cs="Arial"/>
              </w:rPr>
              <w:t> </w:t>
            </w:r>
          </w:p>
        </w:tc>
        <w:tc>
          <w:tcPr>
            <w:tcW w:w="651" w:type="dxa"/>
            <w:tcBorders>
              <w:top w:val="outset" w:sz="6" w:space="0" w:color="auto"/>
              <w:left w:val="outset" w:sz="6" w:space="0" w:color="auto"/>
              <w:bottom w:val="outset" w:sz="6" w:space="0" w:color="auto"/>
              <w:right w:val="outset" w:sz="6" w:space="0" w:color="auto"/>
            </w:tcBorders>
            <w:vAlign w:val="center"/>
          </w:tcPr>
          <w:p w14:paraId="05C7F9BB" w14:textId="77777777" w:rsidR="00D3272F" w:rsidRPr="00D3272F" w:rsidRDefault="00D3272F" w:rsidP="00D3272F">
            <w:r w:rsidRPr="00D3272F">
              <w:t>0</w:t>
            </w:r>
          </w:p>
        </w:tc>
      </w:tr>
      <w:tr w:rsidR="00D3272F" w:rsidRPr="00D3272F" w14:paraId="23E9653B"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757AC33D" w14:textId="77777777" w:rsidR="00D3272F" w:rsidRPr="00D3272F" w:rsidRDefault="00D3272F" w:rsidP="002168A8">
            <w:pPr>
              <w:keepNext/>
              <w:numPr>
                <w:ilvl w:val="1"/>
                <w:numId w:val="7"/>
              </w:numPr>
              <w:ind w:left="582" w:right="62" w:hanging="357"/>
              <w:jc w:val="left"/>
              <w:rPr>
                <w:rFonts w:ascii="Arial" w:hAnsi="Arial" w:cs="Arial"/>
              </w:rPr>
            </w:pPr>
            <w:r w:rsidRPr="00D3272F">
              <w:rPr>
                <w:rFonts w:ascii="Arial" w:hAnsi="Arial" w:cs="Arial"/>
              </w:rPr>
              <w:t> </w:t>
            </w:r>
          </w:p>
        </w:tc>
        <w:tc>
          <w:tcPr>
            <w:tcW w:w="5216" w:type="dxa"/>
            <w:tcBorders>
              <w:top w:val="outset" w:sz="6" w:space="0" w:color="auto"/>
              <w:left w:val="outset" w:sz="6" w:space="0" w:color="auto"/>
              <w:bottom w:val="outset" w:sz="6" w:space="0" w:color="auto"/>
              <w:right w:val="outset" w:sz="6" w:space="0" w:color="auto"/>
            </w:tcBorders>
            <w:vAlign w:val="center"/>
          </w:tcPr>
          <w:p w14:paraId="01A0FEE3" w14:textId="77777777" w:rsidR="00D3272F" w:rsidRPr="00D3272F" w:rsidRDefault="00D3272F" w:rsidP="00D3272F">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Khởi động lại máy chủ</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85F0A88" w14:textId="77777777" w:rsidR="00D3272F" w:rsidRPr="00D3272F" w:rsidRDefault="00D3272F" w:rsidP="00D3272F">
            <w:pPr>
              <w:spacing w:before="100" w:beforeAutospacing="1" w:after="100" w:afterAutospacing="1"/>
              <w:jc w:val="left"/>
              <w:rPr>
                <w:rFonts w:ascii="Arial" w:hAnsi="Arial" w:cs="Arial"/>
              </w:rPr>
            </w:pPr>
            <w:r w:rsidRPr="00D3272F">
              <w:rPr>
                <w:rFonts w:ascii="Arial" w:hAnsi="Arial" w:cs="Arial"/>
              </w:rPr>
              <w:t> </w:t>
            </w:r>
          </w:p>
        </w:tc>
        <w:tc>
          <w:tcPr>
            <w:tcW w:w="651" w:type="dxa"/>
            <w:tcBorders>
              <w:top w:val="outset" w:sz="6" w:space="0" w:color="auto"/>
              <w:left w:val="outset" w:sz="6" w:space="0" w:color="auto"/>
              <w:bottom w:val="outset" w:sz="6" w:space="0" w:color="auto"/>
              <w:right w:val="outset" w:sz="6" w:space="0" w:color="auto"/>
            </w:tcBorders>
            <w:vAlign w:val="center"/>
          </w:tcPr>
          <w:p w14:paraId="1123C280" w14:textId="77777777" w:rsidR="00D3272F" w:rsidRPr="00D3272F" w:rsidRDefault="00D3272F" w:rsidP="00D3272F">
            <w:r w:rsidRPr="00D3272F">
              <w:t>0</w:t>
            </w:r>
          </w:p>
        </w:tc>
      </w:tr>
      <w:tr w:rsidR="00D3272F" w:rsidRPr="00D3272F" w14:paraId="1E562F58"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4BDD5785" w14:textId="77777777" w:rsidR="00D3272F" w:rsidRPr="00D3272F" w:rsidRDefault="00D3272F" w:rsidP="002168A8">
            <w:pPr>
              <w:keepNext/>
              <w:numPr>
                <w:ilvl w:val="1"/>
                <w:numId w:val="7"/>
              </w:numPr>
              <w:ind w:left="582" w:right="62" w:hanging="357"/>
              <w:jc w:val="left"/>
              <w:rPr>
                <w:rFonts w:ascii="Arial" w:hAnsi="Arial" w:cs="Arial"/>
              </w:rPr>
            </w:pPr>
            <w:r w:rsidRPr="00D3272F">
              <w:rPr>
                <w:rFonts w:ascii="Arial" w:hAnsi="Arial" w:cs="Arial"/>
              </w:rPr>
              <w:t> </w:t>
            </w:r>
          </w:p>
        </w:tc>
        <w:tc>
          <w:tcPr>
            <w:tcW w:w="5216" w:type="dxa"/>
            <w:tcBorders>
              <w:top w:val="outset" w:sz="6" w:space="0" w:color="auto"/>
              <w:left w:val="outset" w:sz="6" w:space="0" w:color="auto"/>
              <w:bottom w:val="outset" w:sz="6" w:space="0" w:color="auto"/>
              <w:right w:val="outset" w:sz="6" w:space="0" w:color="auto"/>
            </w:tcBorders>
            <w:vAlign w:val="center"/>
          </w:tcPr>
          <w:p w14:paraId="05736BAA" w14:textId="77777777" w:rsidR="00D3272F" w:rsidRPr="00D3272F" w:rsidRDefault="00D3272F" w:rsidP="00D3272F">
            <w:pPr>
              <w:keepNext/>
              <w:spacing w:before="20" w:after="40" w:line="240" w:lineRule="auto"/>
              <w:ind w:right="144"/>
              <w:jc w:val="left"/>
              <w:rPr>
                <w:rFonts w:ascii="Arial" w:hAnsi="Arial" w:cs="Arial"/>
                <w:sz w:val="18"/>
                <w:szCs w:val="18"/>
              </w:rPr>
            </w:pPr>
            <w:r w:rsidRPr="00D3272F">
              <w:rPr>
                <w:rFonts w:ascii="Arial" w:hAnsi="Arial" w:cs="Arial"/>
                <w:sz w:val="18"/>
                <w:szCs w:val="18"/>
              </w:rPr>
              <w:t xml:space="preserve"> Retart các ứng dụng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37F60890" w14:textId="77777777" w:rsidR="00D3272F" w:rsidRPr="00D3272F" w:rsidRDefault="00D3272F" w:rsidP="00D3272F">
            <w:pPr>
              <w:spacing w:before="100" w:beforeAutospacing="1" w:after="100" w:afterAutospacing="1"/>
              <w:jc w:val="left"/>
              <w:rPr>
                <w:rFonts w:ascii="Arial" w:hAnsi="Arial" w:cs="Arial"/>
              </w:rPr>
            </w:pPr>
            <w:r w:rsidRPr="00D3272F">
              <w:rPr>
                <w:rFonts w:ascii="Arial" w:hAnsi="Arial" w:cs="Arial"/>
              </w:rPr>
              <w:t> </w:t>
            </w:r>
          </w:p>
        </w:tc>
        <w:tc>
          <w:tcPr>
            <w:tcW w:w="651" w:type="dxa"/>
            <w:tcBorders>
              <w:top w:val="outset" w:sz="6" w:space="0" w:color="auto"/>
              <w:left w:val="outset" w:sz="6" w:space="0" w:color="auto"/>
              <w:bottom w:val="outset" w:sz="6" w:space="0" w:color="auto"/>
              <w:right w:val="outset" w:sz="6" w:space="0" w:color="auto"/>
            </w:tcBorders>
            <w:vAlign w:val="center"/>
          </w:tcPr>
          <w:p w14:paraId="74B351CE" w14:textId="77777777" w:rsidR="00D3272F" w:rsidRPr="00D3272F" w:rsidRDefault="00D3272F" w:rsidP="00D3272F">
            <w:r w:rsidRPr="00D3272F">
              <w:t>0</w:t>
            </w:r>
          </w:p>
        </w:tc>
      </w:tr>
      <w:tr w:rsidR="00D3272F" w:rsidRPr="00D3272F" w14:paraId="17726CE1"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6B62FED6" w14:textId="77777777" w:rsidR="00D3272F" w:rsidRPr="00D3272F" w:rsidRDefault="00D3272F" w:rsidP="00D3272F">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5216" w:type="dxa"/>
            <w:tcBorders>
              <w:top w:val="outset" w:sz="6" w:space="0" w:color="auto"/>
              <w:left w:val="outset" w:sz="6" w:space="0" w:color="auto"/>
              <w:bottom w:val="outset" w:sz="6" w:space="0" w:color="auto"/>
              <w:right w:val="outset" w:sz="6" w:space="0" w:color="auto"/>
            </w:tcBorders>
            <w:vAlign w:val="center"/>
            <w:hideMark/>
          </w:tcPr>
          <w:p w14:paraId="4FD7369A" w14:textId="77777777" w:rsidR="00D3272F" w:rsidRPr="00D3272F" w:rsidRDefault="00D3272F" w:rsidP="00D3272F">
            <w:pPr>
              <w:keepNext/>
              <w:spacing w:before="100" w:beforeAutospacing="1" w:after="100" w:afterAutospacing="1" w:line="200" w:lineRule="atLeast"/>
              <w:jc w:val="left"/>
              <w:rPr>
                <w:rFonts w:ascii="Arial" w:hAnsi="Arial" w:cs="Arial"/>
                <w:b/>
                <w:bCs/>
                <w:sz w:val="18"/>
                <w:szCs w:val="18"/>
              </w:rPr>
            </w:pPr>
            <w:r w:rsidRPr="00D3272F">
              <w:rPr>
                <w:rFonts w:ascii="Arial" w:hAnsi="Arial" w:cs="Arial"/>
                <w:b/>
                <w:bCs/>
                <w:sz w:val="18"/>
                <w:szCs w:val="18"/>
              </w:rPr>
              <w:t>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0E568A4A" w14:textId="77777777" w:rsidR="00D3272F" w:rsidRPr="00D3272F" w:rsidRDefault="00D3272F" w:rsidP="00D3272F">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651" w:type="dxa"/>
            <w:tcBorders>
              <w:top w:val="outset" w:sz="6" w:space="0" w:color="auto"/>
              <w:left w:val="outset" w:sz="6" w:space="0" w:color="auto"/>
              <w:bottom w:val="outset" w:sz="6" w:space="0" w:color="auto"/>
              <w:right w:val="outset" w:sz="6" w:space="0" w:color="auto"/>
            </w:tcBorders>
            <w:vAlign w:val="center"/>
            <w:hideMark/>
          </w:tcPr>
          <w:p w14:paraId="2903F248" w14:textId="77777777" w:rsidR="00D3272F" w:rsidRPr="00D3272F" w:rsidRDefault="00D3272F" w:rsidP="00D3272F">
            <w:r w:rsidRPr="00D3272F">
              <w:t> </w:t>
            </w:r>
          </w:p>
        </w:tc>
      </w:tr>
      <w:tr w:rsidR="00D3272F" w:rsidRPr="00D3272F" w14:paraId="7473296E"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1BC7BA79" w14:textId="77777777" w:rsidR="00D3272F" w:rsidRPr="00D3272F" w:rsidRDefault="00D3272F" w:rsidP="00D3272F">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5216" w:type="dxa"/>
            <w:tcBorders>
              <w:top w:val="outset" w:sz="6" w:space="0" w:color="auto"/>
              <w:left w:val="outset" w:sz="6" w:space="0" w:color="auto"/>
              <w:bottom w:val="outset" w:sz="6" w:space="0" w:color="auto"/>
              <w:right w:val="outset" w:sz="6" w:space="0" w:color="auto"/>
            </w:tcBorders>
            <w:vAlign w:val="center"/>
            <w:hideMark/>
          </w:tcPr>
          <w:p w14:paraId="5849796A" w14:textId="77777777" w:rsidR="00D3272F" w:rsidRPr="00D3272F" w:rsidRDefault="00D3272F" w:rsidP="00D3272F">
            <w:pPr>
              <w:keepNext/>
              <w:spacing w:before="100" w:beforeAutospacing="1" w:after="100" w:afterAutospacing="1" w:line="200" w:lineRule="atLeast"/>
              <w:jc w:val="left"/>
              <w:rPr>
                <w:rFonts w:ascii="Arial" w:hAnsi="Arial" w:cs="Arial"/>
                <w:b/>
                <w:bCs/>
                <w:sz w:val="18"/>
                <w:szCs w:val="18"/>
              </w:rPr>
            </w:pPr>
            <w:r w:rsidRPr="00D3272F">
              <w:rPr>
                <w:rFonts w:ascii="Arial" w:hAnsi="Arial" w:cs="Arial"/>
                <w:b/>
                <w:bCs/>
                <w:sz w:val="18"/>
                <w:szCs w:val="18"/>
              </w:rPr>
              <w:t>Incorrect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5C3BFF6" w14:textId="77777777" w:rsidR="00D3272F" w:rsidRPr="00D3272F" w:rsidRDefault="00D3272F" w:rsidP="00D3272F">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651" w:type="dxa"/>
            <w:tcBorders>
              <w:top w:val="outset" w:sz="6" w:space="0" w:color="auto"/>
              <w:left w:val="outset" w:sz="6" w:space="0" w:color="auto"/>
              <w:bottom w:val="outset" w:sz="6" w:space="0" w:color="auto"/>
              <w:right w:val="outset" w:sz="6" w:space="0" w:color="auto"/>
            </w:tcBorders>
            <w:vAlign w:val="center"/>
            <w:hideMark/>
          </w:tcPr>
          <w:p w14:paraId="11A7FBCA" w14:textId="77777777" w:rsidR="00D3272F" w:rsidRPr="00D3272F" w:rsidRDefault="00D3272F" w:rsidP="00D3272F">
            <w:r w:rsidRPr="00D3272F">
              <w:t> </w:t>
            </w:r>
          </w:p>
        </w:tc>
      </w:tr>
      <w:tr w:rsidR="00D3272F" w:rsidRPr="00D3272F" w14:paraId="262D0522" w14:textId="77777777" w:rsidTr="002168A8">
        <w:trPr>
          <w:cantSplit/>
        </w:trPr>
        <w:tc>
          <w:tcPr>
            <w:tcW w:w="1001" w:type="dxa"/>
            <w:tcBorders>
              <w:top w:val="outset" w:sz="6" w:space="0" w:color="auto"/>
              <w:left w:val="outset" w:sz="6" w:space="0" w:color="auto"/>
              <w:bottom w:val="outset" w:sz="6" w:space="0" w:color="auto"/>
              <w:right w:val="outset" w:sz="6" w:space="0" w:color="auto"/>
            </w:tcBorders>
            <w:vAlign w:val="center"/>
            <w:hideMark/>
          </w:tcPr>
          <w:p w14:paraId="010951E2" w14:textId="77777777" w:rsidR="00D3272F" w:rsidRPr="00D3272F" w:rsidRDefault="00D3272F" w:rsidP="00D3272F">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5216" w:type="dxa"/>
            <w:tcBorders>
              <w:top w:val="outset" w:sz="6" w:space="0" w:color="auto"/>
              <w:left w:val="outset" w:sz="6" w:space="0" w:color="auto"/>
              <w:bottom w:val="outset" w:sz="6" w:space="0" w:color="auto"/>
              <w:right w:val="outset" w:sz="6" w:space="0" w:color="auto"/>
            </w:tcBorders>
            <w:vAlign w:val="center"/>
            <w:hideMark/>
          </w:tcPr>
          <w:p w14:paraId="5D96F463" w14:textId="77777777" w:rsidR="00D3272F" w:rsidRPr="00D3272F" w:rsidRDefault="00D3272F" w:rsidP="00D3272F">
            <w:pPr>
              <w:keepNext/>
              <w:spacing w:before="100" w:beforeAutospacing="1" w:after="100" w:afterAutospacing="1" w:line="200" w:lineRule="atLeast"/>
              <w:jc w:val="left"/>
              <w:rPr>
                <w:rFonts w:ascii="Arial" w:hAnsi="Arial" w:cs="Arial"/>
                <w:b/>
                <w:bCs/>
                <w:sz w:val="18"/>
                <w:szCs w:val="18"/>
              </w:rPr>
            </w:pPr>
            <w:r w:rsidRPr="00D3272F">
              <w:rPr>
                <w:rFonts w:ascii="Arial" w:hAnsi="Arial" w:cs="Arial"/>
                <w:b/>
                <w:bCs/>
                <w:sz w:val="18"/>
                <w:szCs w:val="18"/>
              </w:rPr>
              <w:t>General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032A5708" w14:textId="77777777" w:rsidR="00D3272F" w:rsidRPr="00D3272F" w:rsidRDefault="00D3272F" w:rsidP="00D3272F">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651" w:type="dxa"/>
            <w:tcBorders>
              <w:top w:val="outset" w:sz="6" w:space="0" w:color="auto"/>
              <w:left w:val="outset" w:sz="6" w:space="0" w:color="auto"/>
              <w:bottom w:val="outset" w:sz="6" w:space="0" w:color="auto"/>
              <w:right w:val="outset" w:sz="6" w:space="0" w:color="auto"/>
            </w:tcBorders>
            <w:vAlign w:val="center"/>
            <w:hideMark/>
          </w:tcPr>
          <w:p w14:paraId="0A597D6A" w14:textId="77777777" w:rsidR="00D3272F" w:rsidRPr="00D3272F" w:rsidRDefault="00D3272F" w:rsidP="00D3272F">
            <w:r w:rsidRPr="00D3272F">
              <w:t> </w:t>
            </w:r>
          </w:p>
        </w:tc>
      </w:tr>
      <w:tr w:rsidR="00D3272F" w:rsidRPr="00D3272F" w14:paraId="75115254" w14:textId="77777777" w:rsidTr="002168A8">
        <w:trPr>
          <w:cantSplit/>
        </w:trPr>
        <w:tc>
          <w:tcPr>
            <w:tcW w:w="9355" w:type="dxa"/>
            <w:gridSpan w:val="3"/>
            <w:tcBorders>
              <w:top w:val="outset" w:sz="6" w:space="0" w:color="auto"/>
              <w:left w:val="outset" w:sz="6" w:space="0" w:color="auto"/>
              <w:bottom w:val="outset" w:sz="6" w:space="0" w:color="auto"/>
              <w:right w:val="outset" w:sz="6" w:space="0" w:color="auto"/>
            </w:tcBorders>
            <w:vAlign w:val="center"/>
            <w:hideMark/>
          </w:tcPr>
          <w:p w14:paraId="282AA79C" w14:textId="77777777" w:rsidR="00D3272F" w:rsidRPr="00D3272F" w:rsidRDefault="00D3272F" w:rsidP="00D3272F">
            <w:pPr>
              <w:keepNext/>
              <w:spacing w:before="20" w:after="40" w:line="240" w:lineRule="auto"/>
              <w:ind w:left="40" w:right="144"/>
              <w:jc w:val="left"/>
              <w:rPr>
                <w:rFonts w:ascii="Arial" w:hAnsi="Arial" w:cs="Arial"/>
                <w:sz w:val="18"/>
                <w:szCs w:val="18"/>
              </w:rPr>
            </w:pPr>
            <w:r w:rsidRPr="00D3272F">
              <w:rPr>
                <w:rFonts w:ascii="Arial" w:hAnsi="Arial" w:cs="Arial"/>
                <w:i/>
                <w:iCs/>
                <w:sz w:val="18"/>
                <w:szCs w:val="18"/>
              </w:rPr>
              <w:t>Replace 'Right answer' with the correct answer, and each 'Wrong answer' with a plausible alternative. Add hints or feedback for each wrong answer too.</w:t>
            </w:r>
          </w:p>
        </w:tc>
        <w:tc>
          <w:tcPr>
            <w:tcW w:w="651" w:type="dxa"/>
            <w:tcBorders>
              <w:top w:val="outset" w:sz="6" w:space="0" w:color="auto"/>
              <w:left w:val="outset" w:sz="6" w:space="0" w:color="auto"/>
              <w:bottom w:val="outset" w:sz="6" w:space="0" w:color="auto"/>
              <w:right w:val="outset" w:sz="6" w:space="0" w:color="auto"/>
            </w:tcBorders>
            <w:vAlign w:val="center"/>
            <w:hideMark/>
          </w:tcPr>
          <w:p w14:paraId="076CD418" w14:textId="77777777" w:rsidR="00D3272F" w:rsidRPr="00D3272F" w:rsidRDefault="00D3272F" w:rsidP="00D3272F">
            <w:r w:rsidRPr="00D3272F">
              <w:t> </w:t>
            </w:r>
          </w:p>
        </w:tc>
      </w:tr>
    </w:tbl>
    <w:p w14:paraId="7D98D66E" w14:textId="77777777" w:rsidR="005F11EB" w:rsidRDefault="005F11EB" w:rsidP="00EE3F26">
      <w:pPr>
        <w:rPr>
          <w:b/>
          <w:color w:val="FF0000"/>
          <w:sz w:val="26"/>
          <w:szCs w:val="26"/>
        </w:rPr>
      </w:pPr>
    </w:p>
    <w:p w14:paraId="6B672495" w14:textId="77777777" w:rsidR="005F11EB" w:rsidRDefault="005F11EB" w:rsidP="005F11EB">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562"/>
        <w:gridCol w:w="4835"/>
        <w:gridCol w:w="3871"/>
        <w:gridCol w:w="738"/>
      </w:tblGrid>
      <w:tr w:rsidR="005F11EB" w14:paraId="35AF3DDC" w14:textId="77777777" w:rsidTr="003D39C3">
        <w:trPr>
          <w:cantSplit/>
          <w:tblHeader/>
        </w:trPr>
        <w:tc>
          <w:tcPr>
            <w:tcW w:w="9268" w:type="dxa"/>
            <w:gridSpan w:val="3"/>
            <w:tcBorders>
              <w:top w:val="outset" w:sz="6" w:space="0" w:color="auto"/>
              <w:left w:val="outset" w:sz="6" w:space="0" w:color="auto"/>
              <w:bottom w:val="outset" w:sz="6" w:space="0" w:color="auto"/>
              <w:right w:val="outset" w:sz="6" w:space="0" w:color="auto"/>
            </w:tcBorders>
            <w:vAlign w:val="center"/>
            <w:hideMark/>
          </w:tcPr>
          <w:p w14:paraId="6EF3543F" w14:textId="77777777" w:rsidR="005F11EB" w:rsidRPr="00A860A1" w:rsidRDefault="005F11EB" w:rsidP="00555FBA">
            <w:pPr>
              <w:pStyle w:val="Cell"/>
            </w:pPr>
            <w:r w:rsidRPr="005F11EB">
              <w:rPr>
                <w:rFonts w:ascii="Times New Roman" w:hAnsi="Times New Roman" w:cs="Times New Roman"/>
                <w:sz w:val="24"/>
                <w:szCs w:val="26"/>
              </w:rPr>
              <w:lastRenderedPageBreak/>
              <w:t>Giao thức nào được hỗ trợ bởi Exchange Server để hỗ trợ các ứng dụng nhận mail có thể truy xuất mail trên máy chủ Exchange và tải các thư điện tử này về</w:t>
            </w:r>
            <w:r w:rsidRPr="00D36C21">
              <w:rPr>
                <w:rFonts w:ascii="Times New Roman" w:hAnsi="Times New Roman" w:cs="Times New Roman"/>
                <w:sz w:val="24"/>
                <w:szCs w:val="26"/>
              </w:rPr>
              <w:t>?</w:t>
            </w:r>
          </w:p>
        </w:tc>
        <w:tc>
          <w:tcPr>
            <w:tcW w:w="738" w:type="dxa"/>
            <w:tcBorders>
              <w:top w:val="outset" w:sz="6" w:space="0" w:color="auto"/>
              <w:left w:val="outset" w:sz="6" w:space="0" w:color="auto"/>
              <w:bottom w:val="outset" w:sz="6" w:space="0" w:color="auto"/>
              <w:right w:val="outset" w:sz="6" w:space="0" w:color="auto"/>
            </w:tcBorders>
            <w:vAlign w:val="center"/>
            <w:hideMark/>
          </w:tcPr>
          <w:p w14:paraId="07F3F94A" w14:textId="77777777" w:rsidR="005F11EB" w:rsidRPr="00BE43E9" w:rsidRDefault="005F11EB" w:rsidP="00555FBA">
            <w:pPr>
              <w:pStyle w:val="QFType"/>
            </w:pPr>
            <w:r>
              <w:t>MC</w:t>
            </w:r>
          </w:p>
        </w:tc>
      </w:tr>
      <w:tr w:rsidR="005F11EB" w14:paraId="07ABF30D" w14:textId="77777777" w:rsidTr="003D39C3">
        <w:trPr>
          <w:cantSplit/>
          <w:tblHeader/>
        </w:trPr>
        <w:tc>
          <w:tcPr>
            <w:tcW w:w="562" w:type="dxa"/>
            <w:tcBorders>
              <w:top w:val="outset" w:sz="6" w:space="0" w:color="auto"/>
              <w:left w:val="outset" w:sz="6" w:space="0" w:color="auto"/>
              <w:bottom w:val="outset" w:sz="6" w:space="0" w:color="auto"/>
              <w:right w:val="outset" w:sz="6" w:space="0" w:color="auto"/>
            </w:tcBorders>
            <w:vAlign w:val="center"/>
            <w:hideMark/>
          </w:tcPr>
          <w:p w14:paraId="1EE500AF" w14:textId="77777777" w:rsidR="005F11EB" w:rsidRPr="00BE43E9" w:rsidRDefault="005F11EB" w:rsidP="00555FBA">
            <w:pPr>
              <w:pStyle w:val="TableHead"/>
            </w:pPr>
            <w:r>
              <w:t>#</w:t>
            </w:r>
          </w:p>
        </w:tc>
        <w:tc>
          <w:tcPr>
            <w:tcW w:w="4835" w:type="dxa"/>
            <w:tcBorders>
              <w:top w:val="outset" w:sz="6" w:space="0" w:color="auto"/>
              <w:left w:val="outset" w:sz="6" w:space="0" w:color="auto"/>
              <w:bottom w:val="outset" w:sz="6" w:space="0" w:color="auto"/>
              <w:right w:val="outset" w:sz="6" w:space="0" w:color="auto"/>
            </w:tcBorders>
            <w:vAlign w:val="center"/>
            <w:hideMark/>
          </w:tcPr>
          <w:p w14:paraId="5257F24B" w14:textId="77777777" w:rsidR="005F11EB" w:rsidRPr="00BE43E9" w:rsidRDefault="005F11EB" w:rsidP="00555FBA">
            <w:pPr>
              <w:pStyle w:val="QFOptionReset"/>
            </w:pPr>
            <w:r>
              <w:t>Answers</w:t>
            </w:r>
          </w:p>
        </w:tc>
        <w:tc>
          <w:tcPr>
            <w:tcW w:w="3871" w:type="dxa"/>
            <w:tcBorders>
              <w:top w:val="outset" w:sz="6" w:space="0" w:color="auto"/>
              <w:left w:val="outset" w:sz="6" w:space="0" w:color="auto"/>
              <w:bottom w:val="outset" w:sz="6" w:space="0" w:color="auto"/>
              <w:right w:val="outset" w:sz="6" w:space="0" w:color="auto"/>
            </w:tcBorders>
            <w:vAlign w:val="center"/>
            <w:hideMark/>
          </w:tcPr>
          <w:p w14:paraId="12F71458" w14:textId="77777777" w:rsidR="005F11EB" w:rsidRPr="00BE43E9" w:rsidRDefault="005F11EB" w:rsidP="00555FBA">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hideMark/>
          </w:tcPr>
          <w:p w14:paraId="2BD4396E" w14:textId="77777777" w:rsidR="005F11EB" w:rsidRPr="00BE43E9" w:rsidRDefault="005F11EB" w:rsidP="00555FBA">
            <w:pPr>
              <w:pStyle w:val="TableHead"/>
            </w:pPr>
            <w:r>
              <w:t>Grade</w:t>
            </w:r>
          </w:p>
        </w:tc>
      </w:tr>
      <w:tr w:rsidR="005F11EB" w:rsidRPr="00975917" w14:paraId="0D45A774" w14:textId="77777777" w:rsidTr="003D39C3">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6A97F523" w14:textId="77777777" w:rsidR="005F11EB" w:rsidRPr="00975917" w:rsidRDefault="005F11EB"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62A4417D" w14:textId="77777777" w:rsidR="005F11EB" w:rsidRPr="00975917" w:rsidRDefault="005F11EB" w:rsidP="00555FBA">
            <w:pPr>
              <w:pStyle w:val="Cell"/>
              <w:rPr>
                <w:rFonts w:ascii="Times New Roman" w:hAnsi="Times New Roman" w:cs="Times New Roman"/>
                <w:sz w:val="24"/>
                <w:szCs w:val="26"/>
              </w:rPr>
            </w:pPr>
            <w:r>
              <w:rPr>
                <w:rFonts w:ascii="Times New Roman" w:hAnsi="Times New Roman" w:cs="Times New Roman"/>
                <w:sz w:val="24"/>
                <w:szCs w:val="26"/>
              </w:rPr>
              <w:t>POP3</w:t>
            </w:r>
          </w:p>
        </w:tc>
        <w:tc>
          <w:tcPr>
            <w:tcW w:w="3871" w:type="dxa"/>
            <w:tcBorders>
              <w:top w:val="outset" w:sz="6" w:space="0" w:color="auto"/>
              <w:left w:val="outset" w:sz="6" w:space="0" w:color="auto"/>
              <w:bottom w:val="outset" w:sz="6" w:space="0" w:color="auto"/>
              <w:right w:val="outset" w:sz="6" w:space="0" w:color="auto"/>
            </w:tcBorders>
            <w:vAlign w:val="center"/>
            <w:hideMark/>
          </w:tcPr>
          <w:p w14:paraId="52714954" w14:textId="77777777" w:rsidR="005F11EB" w:rsidRPr="00975917" w:rsidRDefault="005F11EB"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5F16EB17" w14:textId="77777777" w:rsidR="005F11EB" w:rsidRPr="00975917" w:rsidRDefault="005F11EB" w:rsidP="00555FB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5F11EB" w:rsidRPr="00975917" w14:paraId="3A9718F9" w14:textId="77777777" w:rsidTr="003D39C3">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4435B54D" w14:textId="77777777" w:rsidR="005F11EB" w:rsidRPr="00975917" w:rsidRDefault="005F11EB"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5B793299" w14:textId="77777777" w:rsidR="005F11EB" w:rsidRPr="00975917" w:rsidRDefault="005F11EB" w:rsidP="00555FBA">
            <w:pPr>
              <w:pStyle w:val="Cell"/>
              <w:rPr>
                <w:rFonts w:ascii="Times New Roman" w:hAnsi="Times New Roman" w:cs="Times New Roman"/>
                <w:sz w:val="24"/>
                <w:szCs w:val="26"/>
              </w:rPr>
            </w:pPr>
            <w:r w:rsidRPr="005F11EB">
              <w:rPr>
                <w:rFonts w:ascii="Times New Roman" w:hAnsi="Times New Roman" w:cs="Times New Roman"/>
                <w:sz w:val="24"/>
                <w:szCs w:val="26"/>
              </w:rPr>
              <w:t>BITS</w:t>
            </w:r>
          </w:p>
        </w:tc>
        <w:tc>
          <w:tcPr>
            <w:tcW w:w="3871" w:type="dxa"/>
            <w:tcBorders>
              <w:top w:val="outset" w:sz="6" w:space="0" w:color="auto"/>
              <w:left w:val="outset" w:sz="6" w:space="0" w:color="auto"/>
              <w:bottom w:val="outset" w:sz="6" w:space="0" w:color="auto"/>
              <w:right w:val="outset" w:sz="6" w:space="0" w:color="auto"/>
            </w:tcBorders>
            <w:vAlign w:val="center"/>
            <w:hideMark/>
          </w:tcPr>
          <w:p w14:paraId="5396F970" w14:textId="77777777" w:rsidR="005F11EB" w:rsidRPr="00975917" w:rsidRDefault="005F11EB"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61EC2011" w14:textId="77777777" w:rsidR="005F11EB" w:rsidRPr="00975917" w:rsidRDefault="005F11EB" w:rsidP="00555FB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F11EB" w:rsidRPr="00975917" w14:paraId="2B5F960A" w14:textId="77777777" w:rsidTr="003D39C3">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51A5D868" w14:textId="77777777" w:rsidR="005F11EB" w:rsidRPr="00975917" w:rsidRDefault="005F11EB"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626BE05A" w14:textId="77777777" w:rsidR="005F11EB" w:rsidRPr="00975917" w:rsidRDefault="005F11EB" w:rsidP="00555FBA">
            <w:pPr>
              <w:pStyle w:val="Cell"/>
              <w:rPr>
                <w:rFonts w:ascii="Times New Roman" w:hAnsi="Times New Roman" w:cs="Times New Roman"/>
                <w:sz w:val="24"/>
                <w:szCs w:val="26"/>
              </w:rPr>
            </w:pPr>
            <w:r w:rsidRPr="005F11EB">
              <w:rPr>
                <w:rFonts w:ascii="Times New Roman" w:hAnsi="Times New Roman" w:cs="Times New Roman"/>
                <w:sz w:val="24"/>
                <w:szCs w:val="26"/>
              </w:rPr>
              <w:t>SMTP</w:t>
            </w:r>
          </w:p>
        </w:tc>
        <w:tc>
          <w:tcPr>
            <w:tcW w:w="3871" w:type="dxa"/>
            <w:tcBorders>
              <w:top w:val="outset" w:sz="6" w:space="0" w:color="auto"/>
              <w:left w:val="outset" w:sz="6" w:space="0" w:color="auto"/>
              <w:bottom w:val="outset" w:sz="6" w:space="0" w:color="auto"/>
              <w:right w:val="outset" w:sz="6" w:space="0" w:color="auto"/>
            </w:tcBorders>
            <w:vAlign w:val="center"/>
            <w:hideMark/>
          </w:tcPr>
          <w:p w14:paraId="5F8ABCFA" w14:textId="77777777" w:rsidR="005F11EB" w:rsidRPr="00975917" w:rsidRDefault="005F11EB"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6880AC51" w14:textId="77777777" w:rsidR="005F11EB" w:rsidRPr="00975917" w:rsidRDefault="005F11EB" w:rsidP="00555FB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F11EB" w:rsidRPr="00975917" w14:paraId="6B698507" w14:textId="77777777" w:rsidTr="003D39C3">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0D0BC5B8" w14:textId="77777777" w:rsidR="005F11EB" w:rsidRPr="00975917" w:rsidRDefault="005F11EB"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17ACCD48" w14:textId="77777777" w:rsidR="005F11EB" w:rsidRPr="00975917" w:rsidRDefault="005F11EB" w:rsidP="00555FBA">
            <w:pPr>
              <w:pStyle w:val="Cell"/>
              <w:rPr>
                <w:rFonts w:ascii="Times New Roman" w:hAnsi="Times New Roman" w:cs="Times New Roman"/>
                <w:sz w:val="24"/>
                <w:szCs w:val="26"/>
              </w:rPr>
            </w:pPr>
            <w:r w:rsidRPr="005F11EB">
              <w:rPr>
                <w:rFonts w:ascii="Times New Roman" w:hAnsi="Times New Roman" w:cs="Times New Roman"/>
                <w:sz w:val="24"/>
                <w:szCs w:val="26"/>
              </w:rPr>
              <w:t>PPTP</w:t>
            </w:r>
          </w:p>
        </w:tc>
        <w:tc>
          <w:tcPr>
            <w:tcW w:w="3871" w:type="dxa"/>
            <w:tcBorders>
              <w:top w:val="outset" w:sz="6" w:space="0" w:color="auto"/>
              <w:left w:val="outset" w:sz="6" w:space="0" w:color="auto"/>
              <w:bottom w:val="outset" w:sz="6" w:space="0" w:color="auto"/>
              <w:right w:val="outset" w:sz="6" w:space="0" w:color="auto"/>
            </w:tcBorders>
            <w:vAlign w:val="center"/>
            <w:hideMark/>
          </w:tcPr>
          <w:p w14:paraId="5B4C07CA" w14:textId="77777777" w:rsidR="005F11EB" w:rsidRPr="00975917" w:rsidRDefault="005F11EB"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0ED3B8E9" w14:textId="77777777" w:rsidR="005F11EB" w:rsidRPr="00975917" w:rsidRDefault="005F11EB" w:rsidP="00555FB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F11EB" w14:paraId="3399664A" w14:textId="77777777" w:rsidTr="003D39C3">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4A215B33" w14:textId="77777777" w:rsidR="005F11EB" w:rsidRPr="00806C8C" w:rsidRDefault="005F11EB" w:rsidP="00555FBA">
            <w:pPr>
              <w:pStyle w:val="Cell"/>
            </w:pPr>
            <w:r w:rsidRPr="00806C8C">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7CB47E87" w14:textId="77777777" w:rsidR="005F11EB" w:rsidRPr="00BE43E9" w:rsidRDefault="005F11EB" w:rsidP="00555FBA">
            <w:pPr>
              <w:pStyle w:val="TableRowHead"/>
            </w:pPr>
            <w:r>
              <w:t>Correct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3366FA6E" w14:textId="77777777" w:rsidR="005F11EB" w:rsidRPr="00806C8C" w:rsidRDefault="005F11EB" w:rsidP="00555FBA">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10A20B55" w14:textId="77777777" w:rsidR="005F11EB" w:rsidRPr="00806C8C" w:rsidRDefault="005F11EB" w:rsidP="00555FBA">
            <w:pPr>
              <w:pStyle w:val="Cell"/>
            </w:pPr>
            <w:r w:rsidRPr="00806C8C">
              <w:t> </w:t>
            </w:r>
          </w:p>
        </w:tc>
      </w:tr>
      <w:tr w:rsidR="005F11EB" w14:paraId="62B34092" w14:textId="77777777" w:rsidTr="003D39C3">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1EF5F762" w14:textId="77777777" w:rsidR="005F11EB" w:rsidRPr="00806C8C" w:rsidRDefault="005F11EB" w:rsidP="00555FBA">
            <w:pPr>
              <w:pStyle w:val="Cell"/>
            </w:pPr>
            <w:r w:rsidRPr="00806C8C">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5D201D8D" w14:textId="77777777" w:rsidR="005F11EB" w:rsidRPr="00BE43E9" w:rsidRDefault="005F11EB" w:rsidP="00555FBA">
            <w:pPr>
              <w:pStyle w:val="TableRowHead"/>
            </w:pPr>
            <w:r>
              <w:t>Incorrect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341A97D8" w14:textId="77777777" w:rsidR="005F11EB" w:rsidRPr="00806C8C" w:rsidRDefault="005F11EB" w:rsidP="00555FBA">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7B400957" w14:textId="77777777" w:rsidR="005F11EB" w:rsidRPr="00806C8C" w:rsidRDefault="005F11EB" w:rsidP="00555FBA">
            <w:pPr>
              <w:pStyle w:val="Cell"/>
            </w:pPr>
            <w:r w:rsidRPr="00806C8C">
              <w:t> </w:t>
            </w:r>
          </w:p>
        </w:tc>
      </w:tr>
      <w:tr w:rsidR="005F11EB" w14:paraId="55A91DEF" w14:textId="77777777" w:rsidTr="003D39C3">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11C10585" w14:textId="77777777" w:rsidR="005F11EB" w:rsidRPr="00806C8C" w:rsidRDefault="005F11EB" w:rsidP="00555FBA">
            <w:pPr>
              <w:pStyle w:val="Cell"/>
            </w:pPr>
            <w:r w:rsidRPr="00806C8C">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34FD890C" w14:textId="77777777" w:rsidR="005F11EB" w:rsidRPr="00BE43E9" w:rsidRDefault="005F11EB" w:rsidP="00555FBA">
            <w:pPr>
              <w:pStyle w:val="TableRowHead"/>
            </w:pPr>
            <w:r>
              <w:t>General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7D7F6101" w14:textId="77777777" w:rsidR="005F11EB" w:rsidRPr="00806C8C" w:rsidRDefault="005F11EB" w:rsidP="00555FBA">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1AB966CA" w14:textId="77777777" w:rsidR="005F11EB" w:rsidRPr="00806C8C" w:rsidRDefault="005F11EB" w:rsidP="00555FBA">
            <w:pPr>
              <w:pStyle w:val="Cell"/>
            </w:pPr>
            <w:r w:rsidRPr="00806C8C">
              <w:t> </w:t>
            </w:r>
          </w:p>
        </w:tc>
      </w:tr>
      <w:tr w:rsidR="005F11EB" w14:paraId="7EFABC58" w14:textId="77777777" w:rsidTr="003D39C3">
        <w:trPr>
          <w:cantSplit/>
        </w:trPr>
        <w:tc>
          <w:tcPr>
            <w:tcW w:w="9268" w:type="dxa"/>
            <w:gridSpan w:val="3"/>
            <w:tcBorders>
              <w:top w:val="outset" w:sz="6" w:space="0" w:color="auto"/>
              <w:left w:val="outset" w:sz="6" w:space="0" w:color="auto"/>
              <w:bottom w:val="outset" w:sz="6" w:space="0" w:color="auto"/>
              <w:right w:val="outset" w:sz="6" w:space="0" w:color="auto"/>
            </w:tcBorders>
            <w:vAlign w:val="center"/>
            <w:hideMark/>
          </w:tcPr>
          <w:p w14:paraId="53EE4FC3" w14:textId="77777777" w:rsidR="005F11EB" w:rsidRPr="00806C8C" w:rsidRDefault="005F11EB" w:rsidP="00555FBA">
            <w:pPr>
              <w:pStyle w:val="Cell"/>
            </w:pPr>
            <w:r w:rsidRPr="00806C8C">
              <w:rPr>
                <w:i/>
                <w:iCs/>
              </w:rPr>
              <w:t>Replace 'Right answer' with the correct answer, and each 'Wrong answer' with a plausible alternative. Add hints or feedback for each wrong answer too.</w:t>
            </w:r>
          </w:p>
        </w:tc>
        <w:tc>
          <w:tcPr>
            <w:tcW w:w="738" w:type="dxa"/>
            <w:tcBorders>
              <w:top w:val="outset" w:sz="6" w:space="0" w:color="auto"/>
              <w:left w:val="outset" w:sz="6" w:space="0" w:color="auto"/>
              <w:bottom w:val="outset" w:sz="6" w:space="0" w:color="auto"/>
              <w:right w:val="outset" w:sz="6" w:space="0" w:color="auto"/>
            </w:tcBorders>
            <w:vAlign w:val="center"/>
            <w:hideMark/>
          </w:tcPr>
          <w:p w14:paraId="7876C1EE" w14:textId="77777777" w:rsidR="005F11EB" w:rsidRPr="00806C8C" w:rsidRDefault="005F11EB" w:rsidP="00555FBA">
            <w:r w:rsidRPr="00806C8C">
              <w:t> </w:t>
            </w:r>
          </w:p>
        </w:tc>
      </w:tr>
    </w:tbl>
    <w:p w14:paraId="35FDC4FF" w14:textId="77777777" w:rsidR="00555FBA" w:rsidRDefault="00555FBA" w:rsidP="00555FBA">
      <w:pPr>
        <w:pStyle w:val="BodyTextIndent"/>
        <w:ind w:left="720"/>
        <w:rPr>
          <w:b/>
          <w:sz w:val="28"/>
          <w:szCs w:val="28"/>
        </w:rPr>
      </w:pPr>
    </w:p>
    <w:p w14:paraId="741889F4" w14:textId="3CE4F0FC" w:rsidR="000A1042" w:rsidRDefault="000A1042" w:rsidP="000A104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562"/>
        <w:gridCol w:w="4835"/>
        <w:gridCol w:w="3871"/>
        <w:gridCol w:w="738"/>
      </w:tblGrid>
      <w:tr w:rsidR="000A1042" w14:paraId="7110F79A" w14:textId="77777777" w:rsidTr="00555FBA">
        <w:trPr>
          <w:cantSplit/>
          <w:tblHeader/>
        </w:trPr>
        <w:tc>
          <w:tcPr>
            <w:tcW w:w="9268" w:type="dxa"/>
            <w:gridSpan w:val="3"/>
            <w:tcBorders>
              <w:top w:val="outset" w:sz="6" w:space="0" w:color="auto"/>
              <w:left w:val="outset" w:sz="6" w:space="0" w:color="auto"/>
              <w:bottom w:val="outset" w:sz="6" w:space="0" w:color="auto"/>
              <w:right w:val="outset" w:sz="6" w:space="0" w:color="auto"/>
            </w:tcBorders>
            <w:vAlign w:val="center"/>
            <w:hideMark/>
          </w:tcPr>
          <w:p w14:paraId="6C715DEF" w14:textId="77777777" w:rsidR="000A1042" w:rsidRPr="00A860A1" w:rsidRDefault="000A1042" w:rsidP="00555FBA">
            <w:pPr>
              <w:pStyle w:val="Cell"/>
            </w:pPr>
            <w:r w:rsidRPr="000A1042">
              <w:rPr>
                <w:rFonts w:ascii="Times New Roman" w:hAnsi="Times New Roman" w:cs="Times New Roman"/>
                <w:sz w:val="24"/>
                <w:szCs w:val="26"/>
              </w:rPr>
              <w:t>Anh/chị cho biết giới hạn của Lotus Domino, trong một cluster chỉ được phép cấu hình tối đa bao nhiêu server:</w:t>
            </w:r>
          </w:p>
        </w:tc>
        <w:tc>
          <w:tcPr>
            <w:tcW w:w="738" w:type="dxa"/>
            <w:tcBorders>
              <w:top w:val="outset" w:sz="6" w:space="0" w:color="auto"/>
              <w:left w:val="outset" w:sz="6" w:space="0" w:color="auto"/>
              <w:bottom w:val="outset" w:sz="6" w:space="0" w:color="auto"/>
              <w:right w:val="outset" w:sz="6" w:space="0" w:color="auto"/>
            </w:tcBorders>
            <w:vAlign w:val="center"/>
            <w:hideMark/>
          </w:tcPr>
          <w:p w14:paraId="542D833F" w14:textId="77777777" w:rsidR="000A1042" w:rsidRPr="00BE43E9" w:rsidRDefault="000A1042" w:rsidP="00555FBA">
            <w:pPr>
              <w:pStyle w:val="QFType"/>
            </w:pPr>
            <w:r>
              <w:t>MC</w:t>
            </w:r>
          </w:p>
        </w:tc>
      </w:tr>
      <w:tr w:rsidR="000A1042" w14:paraId="316A774A" w14:textId="77777777" w:rsidTr="00555FBA">
        <w:trPr>
          <w:cantSplit/>
          <w:tblHeader/>
        </w:trPr>
        <w:tc>
          <w:tcPr>
            <w:tcW w:w="562" w:type="dxa"/>
            <w:tcBorders>
              <w:top w:val="outset" w:sz="6" w:space="0" w:color="auto"/>
              <w:left w:val="outset" w:sz="6" w:space="0" w:color="auto"/>
              <w:bottom w:val="outset" w:sz="6" w:space="0" w:color="auto"/>
              <w:right w:val="outset" w:sz="6" w:space="0" w:color="auto"/>
            </w:tcBorders>
            <w:vAlign w:val="center"/>
            <w:hideMark/>
          </w:tcPr>
          <w:p w14:paraId="32F7C87B" w14:textId="77777777" w:rsidR="000A1042" w:rsidRPr="00BE43E9" w:rsidRDefault="000A1042" w:rsidP="00555FBA">
            <w:pPr>
              <w:pStyle w:val="TableHead"/>
            </w:pPr>
            <w:r>
              <w:t>#</w:t>
            </w:r>
          </w:p>
        </w:tc>
        <w:tc>
          <w:tcPr>
            <w:tcW w:w="4835" w:type="dxa"/>
            <w:tcBorders>
              <w:top w:val="outset" w:sz="6" w:space="0" w:color="auto"/>
              <w:left w:val="outset" w:sz="6" w:space="0" w:color="auto"/>
              <w:bottom w:val="outset" w:sz="6" w:space="0" w:color="auto"/>
              <w:right w:val="outset" w:sz="6" w:space="0" w:color="auto"/>
            </w:tcBorders>
            <w:vAlign w:val="center"/>
            <w:hideMark/>
          </w:tcPr>
          <w:p w14:paraId="66D2E222" w14:textId="77777777" w:rsidR="000A1042" w:rsidRPr="00BE43E9" w:rsidRDefault="000A1042" w:rsidP="00555FBA">
            <w:pPr>
              <w:pStyle w:val="QFOptionReset"/>
            </w:pPr>
            <w:r>
              <w:t>Answers</w:t>
            </w:r>
          </w:p>
        </w:tc>
        <w:tc>
          <w:tcPr>
            <w:tcW w:w="3871" w:type="dxa"/>
            <w:tcBorders>
              <w:top w:val="outset" w:sz="6" w:space="0" w:color="auto"/>
              <w:left w:val="outset" w:sz="6" w:space="0" w:color="auto"/>
              <w:bottom w:val="outset" w:sz="6" w:space="0" w:color="auto"/>
              <w:right w:val="outset" w:sz="6" w:space="0" w:color="auto"/>
            </w:tcBorders>
            <w:vAlign w:val="center"/>
            <w:hideMark/>
          </w:tcPr>
          <w:p w14:paraId="433A2F2F" w14:textId="77777777" w:rsidR="000A1042" w:rsidRPr="00BE43E9" w:rsidRDefault="000A1042" w:rsidP="00555FBA">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hideMark/>
          </w:tcPr>
          <w:p w14:paraId="2A30E914" w14:textId="77777777" w:rsidR="000A1042" w:rsidRPr="00BE43E9" w:rsidRDefault="000A1042" w:rsidP="00555FBA">
            <w:pPr>
              <w:pStyle w:val="TableHead"/>
            </w:pPr>
            <w:r>
              <w:t>Grade</w:t>
            </w:r>
          </w:p>
        </w:tc>
      </w:tr>
      <w:tr w:rsidR="000A1042" w:rsidRPr="00975917" w14:paraId="268EBF84"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5C6F0F3F" w14:textId="77777777" w:rsidR="000A1042" w:rsidRPr="00975917" w:rsidRDefault="000A1042" w:rsidP="000A1042">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2BA8DB06" w14:textId="77777777" w:rsidR="000A1042" w:rsidRPr="00AE6E5E" w:rsidRDefault="000A1042" w:rsidP="000A1042">
            <w:pPr>
              <w:spacing w:before="0" w:after="0" w:line="240" w:lineRule="auto"/>
              <w:jc w:val="left"/>
              <w:rPr>
                <w:sz w:val="24"/>
                <w:szCs w:val="24"/>
                <w:lang w:val="en-US"/>
              </w:rPr>
            </w:pPr>
            <w:r>
              <w:rPr>
                <w:sz w:val="24"/>
                <w:szCs w:val="24"/>
              </w:rPr>
              <w:t xml:space="preserve">2 </w:t>
            </w:r>
            <w:proofErr w:type="gramStart"/>
            <w:r>
              <w:rPr>
                <w:sz w:val="24"/>
                <w:szCs w:val="24"/>
              </w:rPr>
              <w:t>server</w:t>
            </w:r>
            <w:proofErr w:type="gramEnd"/>
          </w:p>
        </w:tc>
        <w:tc>
          <w:tcPr>
            <w:tcW w:w="3871" w:type="dxa"/>
            <w:tcBorders>
              <w:top w:val="outset" w:sz="6" w:space="0" w:color="auto"/>
              <w:left w:val="outset" w:sz="6" w:space="0" w:color="auto"/>
              <w:bottom w:val="outset" w:sz="6" w:space="0" w:color="auto"/>
              <w:right w:val="outset" w:sz="6" w:space="0" w:color="auto"/>
            </w:tcBorders>
            <w:vAlign w:val="center"/>
            <w:hideMark/>
          </w:tcPr>
          <w:p w14:paraId="07E747AE" w14:textId="77777777" w:rsidR="000A1042" w:rsidRPr="00975917" w:rsidRDefault="000A1042" w:rsidP="000A1042">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4EB59129" w14:textId="77777777" w:rsidR="000A1042" w:rsidRPr="00975917" w:rsidRDefault="000A1042" w:rsidP="000A1042">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A1042" w:rsidRPr="00975917" w14:paraId="74CC0159"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4D55FAD4" w14:textId="77777777" w:rsidR="000A1042" w:rsidRPr="00975917" w:rsidRDefault="000A1042" w:rsidP="000A1042">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7684629E" w14:textId="77777777" w:rsidR="000A1042" w:rsidRPr="00AE6E5E" w:rsidRDefault="000A1042" w:rsidP="000A1042">
            <w:pPr>
              <w:spacing w:before="0" w:after="0" w:line="240" w:lineRule="auto"/>
              <w:jc w:val="left"/>
              <w:rPr>
                <w:sz w:val="24"/>
                <w:szCs w:val="24"/>
                <w:lang w:val="en-US"/>
              </w:rPr>
            </w:pPr>
            <w:r>
              <w:rPr>
                <w:sz w:val="24"/>
                <w:szCs w:val="24"/>
              </w:rPr>
              <w:t xml:space="preserve">4 </w:t>
            </w:r>
            <w:proofErr w:type="gramStart"/>
            <w:r>
              <w:rPr>
                <w:sz w:val="24"/>
                <w:szCs w:val="24"/>
              </w:rPr>
              <w:t>server</w:t>
            </w:r>
            <w:proofErr w:type="gramEnd"/>
          </w:p>
        </w:tc>
        <w:tc>
          <w:tcPr>
            <w:tcW w:w="3871" w:type="dxa"/>
            <w:tcBorders>
              <w:top w:val="outset" w:sz="6" w:space="0" w:color="auto"/>
              <w:left w:val="outset" w:sz="6" w:space="0" w:color="auto"/>
              <w:bottom w:val="outset" w:sz="6" w:space="0" w:color="auto"/>
              <w:right w:val="outset" w:sz="6" w:space="0" w:color="auto"/>
            </w:tcBorders>
            <w:vAlign w:val="center"/>
            <w:hideMark/>
          </w:tcPr>
          <w:p w14:paraId="4FC82BCD" w14:textId="77777777" w:rsidR="000A1042" w:rsidRPr="00975917" w:rsidRDefault="000A1042" w:rsidP="000A1042">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4D454099" w14:textId="77777777" w:rsidR="000A1042" w:rsidRPr="00975917" w:rsidRDefault="000A1042" w:rsidP="000A1042">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A1042" w:rsidRPr="00975917" w14:paraId="660B48C5"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515CB662" w14:textId="77777777" w:rsidR="000A1042" w:rsidRPr="00975917" w:rsidRDefault="000A1042" w:rsidP="000A1042">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6CCD9B99" w14:textId="77777777" w:rsidR="000A1042" w:rsidRPr="00AE6E5E" w:rsidRDefault="000A1042" w:rsidP="000A1042">
            <w:pPr>
              <w:spacing w:before="0" w:after="0" w:line="240" w:lineRule="auto"/>
              <w:jc w:val="left"/>
              <w:rPr>
                <w:sz w:val="24"/>
                <w:szCs w:val="24"/>
                <w:lang w:val="en-US"/>
              </w:rPr>
            </w:pPr>
            <w:r>
              <w:rPr>
                <w:sz w:val="24"/>
                <w:szCs w:val="24"/>
              </w:rPr>
              <w:t xml:space="preserve">6 </w:t>
            </w:r>
            <w:proofErr w:type="gramStart"/>
            <w:r>
              <w:rPr>
                <w:sz w:val="24"/>
                <w:szCs w:val="24"/>
              </w:rPr>
              <w:t>server</w:t>
            </w:r>
            <w:proofErr w:type="gramEnd"/>
          </w:p>
        </w:tc>
        <w:tc>
          <w:tcPr>
            <w:tcW w:w="3871" w:type="dxa"/>
            <w:tcBorders>
              <w:top w:val="outset" w:sz="6" w:space="0" w:color="auto"/>
              <w:left w:val="outset" w:sz="6" w:space="0" w:color="auto"/>
              <w:bottom w:val="outset" w:sz="6" w:space="0" w:color="auto"/>
              <w:right w:val="outset" w:sz="6" w:space="0" w:color="auto"/>
            </w:tcBorders>
            <w:vAlign w:val="center"/>
            <w:hideMark/>
          </w:tcPr>
          <w:p w14:paraId="26D74028" w14:textId="77777777" w:rsidR="000A1042" w:rsidRPr="00975917" w:rsidRDefault="000A1042" w:rsidP="000A1042">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2AC516E0" w14:textId="77777777" w:rsidR="000A1042" w:rsidRPr="00975917" w:rsidRDefault="000A1042" w:rsidP="000A1042">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0A1042" w:rsidRPr="00975917" w14:paraId="3C9E7661"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59F38CA6" w14:textId="77777777" w:rsidR="000A1042" w:rsidRPr="00975917" w:rsidRDefault="000A1042" w:rsidP="000A1042">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6F67A966" w14:textId="77777777" w:rsidR="000A1042" w:rsidRPr="00AE6E5E" w:rsidRDefault="000A1042" w:rsidP="000A1042">
            <w:pPr>
              <w:spacing w:before="0" w:after="0" w:line="240" w:lineRule="auto"/>
              <w:jc w:val="left"/>
              <w:rPr>
                <w:sz w:val="24"/>
                <w:szCs w:val="24"/>
                <w:lang w:val="en-US"/>
              </w:rPr>
            </w:pPr>
            <w:r>
              <w:rPr>
                <w:sz w:val="24"/>
                <w:szCs w:val="24"/>
              </w:rPr>
              <w:t xml:space="preserve">8 </w:t>
            </w:r>
            <w:proofErr w:type="gramStart"/>
            <w:r>
              <w:rPr>
                <w:sz w:val="24"/>
                <w:szCs w:val="24"/>
              </w:rPr>
              <w:t>server</w:t>
            </w:r>
            <w:proofErr w:type="gramEnd"/>
          </w:p>
        </w:tc>
        <w:tc>
          <w:tcPr>
            <w:tcW w:w="3871" w:type="dxa"/>
            <w:tcBorders>
              <w:top w:val="outset" w:sz="6" w:space="0" w:color="auto"/>
              <w:left w:val="outset" w:sz="6" w:space="0" w:color="auto"/>
              <w:bottom w:val="outset" w:sz="6" w:space="0" w:color="auto"/>
              <w:right w:val="outset" w:sz="6" w:space="0" w:color="auto"/>
            </w:tcBorders>
            <w:vAlign w:val="center"/>
            <w:hideMark/>
          </w:tcPr>
          <w:p w14:paraId="76DA99E0" w14:textId="77777777" w:rsidR="000A1042" w:rsidRPr="00975917" w:rsidRDefault="000A1042" w:rsidP="000A1042">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3B4E0EE7" w14:textId="77777777" w:rsidR="000A1042" w:rsidRPr="00975917" w:rsidRDefault="000A1042" w:rsidP="000A1042">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A1042" w14:paraId="4B7A1ECC"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26304580" w14:textId="77777777" w:rsidR="000A1042" w:rsidRPr="00806C8C" w:rsidRDefault="000A1042" w:rsidP="000A1042">
            <w:pPr>
              <w:pStyle w:val="Cell"/>
            </w:pPr>
            <w:r w:rsidRPr="00806C8C">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24E7064F" w14:textId="77777777" w:rsidR="000A1042" w:rsidRPr="00BE43E9" w:rsidRDefault="000A1042" w:rsidP="000A1042">
            <w:pPr>
              <w:pStyle w:val="TableRowHead"/>
            </w:pPr>
            <w:r>
              <w:t>Correct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4DE9D120" w14:textId="77777777" w:rsidR="000A1042" w:rsidRPr="00806C8C" w:rsidRDefault="000A1042" w:rsidP="000A1042">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1E089CF5" w14:textId="77777777" w:rsidR="000A1042" w:rsidRPr="00806C8C" w:rsidRDefault="000A1042" w:rsidP="000A1042">
            <w:pPr>
              <w:pStyle w:val="Cell"/>
            </w:pPr>
            <w:r w:rsidRPr="00806C8C">
              <w:t> </w:t>
            </w:r>
          </w:p>
        </w:tc>
      </w:tr>
      <w:tr w:rsidR="000A1042" w14:paraId="4CD61B7D"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26FC5001" w14:textId="77777777" w:rsidR="000A1042" w:rsidRPr="00806C8C" w:rsidRDefault="000A1042" w:rsidP="000A1042">
            <w:pPr>
              <w:pStyle w:val="Cell"/>
            </w:pPr>
            <w:r w:rsidRPr="00806C8C">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3895EC50" w14:textId="77777777" w:rsidR="000A1042" w:rsidRPr="00BE43E9" w:rsidRDefault="000A1042" w:rsidP="000A1042">
            <w:pPr>
              <w:pStyle w:val="TableRowHead"/>
            </w:pPr>
            <w:r>
              <w:t>Incorrect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6A978A82" w14:textId="77777777" w:rsidR="000A1042" w:rsidRPr="00806C8C" w:rsidRDefault="000A1042" w:rsidP="000A1042">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52A98813" w14:textId="77777777" w:rsidR="000A1042" w:rsidRPr="00806C8C" w:rsidRDefault="000A1042" w:rsidP="000A1042">
            <w:pPr>
              <w:pStyle w:val="Cell"/>
            </w:pPr>
            <w:r w:rsidRPr="00806C8C">
              <w:t> </w:t>
            </w:r>
          </w:p>
        </w:tc>
      </w:tr>
      <w:tr w:rsidR="000A1042" w14:paraId="7A58DBF7"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4CE97B67" w14:textId="77777777" w:rsidR="000A1042" w:rsidRPr="00806C8C" w:rsidRDefault="000A1042" w:rsidP="000A1042">
            <w:pPr>
              <w:pStyle w:val="Cell"/>
            </w:pPr>
            <w:r w:rsidRPr="00806C8C">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342FF4F6" w14:textId="77777777" w:rsidR="000A1042" w:rsidRPr="00BE43E9" w:rsidRDefault="000A1042" w:rsidP="000A1042">
            <w:pPr>
              <w:pStyle w:val="TableRowHead"/>
            </w:pPr>
            <w:r>
              <w:t>General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2ED55357" w14:textId="77777777" w:rsidR="000A1042" w:rsidRPr="00806C8C" w:rsidRDefault="000A1042" w:rsidP="000A1042">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48EAFF81" w14:textId="77777777" w:rsidR="000A1042" w:rsidRPr="00806C8C" w:rsidRDefault="000A1042" w:rsidP="000A1042">
            <w:pPr>
              <w:pStyle w:val="Cell"/>
            </w:pPr>
            <w:r w:rsidRPr="00806C8C">
              <w:t> </w:t>
            </w:r>
          </w:p>
        </w:tc>
      </w:tr>
      <w:tr w:rsidR="000A1042" w14:paraId="28F3BFC4" w14:textId="77777777" w:rsidTr="00555FBA">
        <w:trPr>
          <w:cantSplit/>
        </w:trPr>
        <w:tc>
          <w:tcPr>
            <w:tcW w:w="9268" w:type="dxa"/>
            <w:gridSpan w:val="3"/>
            <w:tcBorders>
              <w:top w:val="outset" w:sz="6" w:space="0" w:color="auto"/>
              <w:left w:val="outset" w:sz="6" w:space="0" w:color="auto"/>
              <w:bottom w:val="outset" w:sz="6" w:space="0" w:color="auto"/>
              <w:right w:val="outset" w:sz="6" w:space="0" w:color="auto"/>
            </w:tcBorders>
            <w:vAlign w:val="center"/>
            <w:hideMark/>
          </w:tcPr>
          <w:p w14:paraId="3DFB8658" w14:textId="77777777" w:rsidR="000A1042" w:rsidRPr="00806C8C" w:rsidRDefault="000A1042" w:rsidP="000A1042">
            <w:pPr>
              <w:pStyle w:val="Cell"/>
            </w:pPr>
            <w:r w:rsidRPr="00806C8C">
              <w:rPr>
                <w:i/>
                <w:iCs/>
              </w:rPr>
              <w:t>Replace 'Right answer' with the correct answer, and each 'Wrong answer' with a plausible alternative. Add hints or feedback for each wrong answer too.</w:t>
            </w:r>
          </w:p>
        </w:tc>
        <w:tc>
          <w:tcPr>
            <w:tcW w:w="738" w:type="dxa"/>
            <w:tcBorders>
              <w:top w:val="outset" w:sz="6" w:space="0" w:color="auto"/>
              <w:left w:val="outset" w:sz="6" w:space="0" w:color="auto"/>
              <w:bottom w:val="outset" w:sz="6" w:space="0" w:color="auto"/>
              <w:right w:val="outset" w:sz="6" w:space="0" w:color="auto"/>
            </w:tcBorders>
            <w:vAlign w:val="center"/>
            <w:hideMark/>
          </w:tcPr>
          <w:p w14:paraId="755DC24B" w14:textId="77777777" w:rsidR="000A1042" w:rsidRPr="00806C8C" w:rsidRDefault="000A1042" w:rsidP="000A1042">
            <w:r w:rsidRPr="00806C8C">
              <w:t> </w:t>
            </w:r>
          </w:p>
        </w:tc>
      </w:tr>
    </w:tbl>
    <w:p w14:paraId="2A109A3F" w14:textId="77777777" w:rsidR="000A1042" w:rsidRDefault="000A1042" w:rsidP="000A1042">
      <w:pPr>
        <w:pStyle w:val="BodyTextIndent"/>
        <w:ind w:left="720"/>
        <w:rPr>
          <w:b/>
          <w:sz w:val="28"/>
          <w:szCs w:val="28"/>
        </w:rPr>
      </w:pPr>
    </w:p>
    <w:p w14:paraId="59FA26C5" w14:textId="77777777" w:rsidR="008A3CC2" w:rsidRPr="008A3CC2" w:rsidRDefault="008A3CC2" w:rsidP="008A3CC2">
      <w:pPr>
        <w:pStyle w:val="BodyTextIndent"/>
        <w:numPr>
          <w:ilvl w:val="0"/>
          <w:numId w:val="10"/>
        </w:numPr>
        <w:rPr>
          <w:b/>
          <w:color w:val="FF0000"/>
          <w:sz w:val="28"/>
          <w:szCs w:val="28"/>
        </w:rPr>
      </w:pPr>
      <w:r w:rsidRPr="008A3CC2">
        <w:rPr>
          <w:b/>
          <w:color w:val="FF0000"/>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562"/>
        <w:gridCol w:w="4835"/>
        <w:gridCol w:w="3871"/>
        <w:gridCol w:w="738"/>
      </w:tblGrid>
      <w:tr w:rsidR="008A3CC2" w:rsidRPr="008A3CC2" w14:paraId="1677EFD3" w14:textId="77777777" w:rsidTr="00555FBA">
        <w:trPr>
          <w:cantSplit/>
          <w:tblHeader/>
        </w:trPr>
        <w:tc>
          <w:tcPr>
            <w:tcW w:w="9268" w:type="dxa"/>
            <w:gridSpan w:val="3"/>
            <w:tcBorders>
              <w:top w:val="outset" w:sz="6" w:space="0" w:color="auto"/>
              <w:left w:val="outset" w:sz="6" w:space="0" w:color="auto"/>
              <w:bottom w:val="outset" w:sz="6" w:space="0" w:color="auto"/>
              <w:right w:val="outset" w:sz="6" w:space="0" w:color="auto"/>
            </w:tcBorders>
            <w:vAlign w:val="center"/>
            <w:hideMark/>
          </w:tcPr>
          <w:p w14:paraId="6CAE4322" w14:textId="46AFAD54" w:rsidR="008A3CC2" w:rsidRPr="001C1B87" w:rsidRDefault="008A3CC2" w:rsidP="00750D7F">
            <w:pPr>
              <w:pStyle w:val="Cell"/>
              <w:rPr>
                <w:rFonts w:ascii="Times New Roman" w:hAnsi="Times New Roman" w:cs="Times New Roman"/>
                <w:color w:val="FF0000"/>
                <w:sz w:val="24"/>
                <w:szCs w:val="26"/>
              </w:rPr>
            </w:pPr>
            <w:r w:rsidRPr="008A3CC2">
              <w:rPr>
                <w:rFonts w:ascii="Times New Roman" w:hAnsi="Times New Roman" w:cs="Times New Roman"/>
                <w:color w:val="FF0000"/>
                <w:sz w:val="24"/>
                <w:szCs w:val="26"/>
              </w:rPr>
              <w:t xml:space="preserve">Anh/chị cho biết </w:t>
            </w:r>
            <w:r w:rsidR="00750D7F">
              <w:rPr>
                <w:rFonts w:ascii="Times New Roman" w:hAnsi="Times New Roman" w:cs="Times New Roman"/>
                <w:color w:val="FF0000"/>
                <w:sz w:val="24"/>
                <w:szCs w:val="26"/>
              </w:rPr>
              <w:t xml:space="preserve">khi kiểm tra tham số </w:t>
            </w:r>
            <w:proofErr w:type="gramStart"/>
            <w:r w:rsidR="00750D7F" w:rsidRPr="001C1B87">
              <w:rPr>
                <w:rFonts w:ascii="Times New Roman" w:hAnsi="Times New Roman" w:cs="Times New Roman"/>
                <w:color w:val="FF0000"/>
                <w:sz w:val="24"/>
                <w:szCs w:val="26"/>
              </w:rPr>
              <w:t>Replica.Cluster.SecondsOnQueue</w:t>
            </w:r>
            <w:proofErr w:type="gramEnd"/>
            <w:r w:rsidR="00750D7F" w:rsidRPr="001C1B87">
              <w:rPr>
                <w:rFonts w:ascii="Times New Roman" w:hAnsi="Times New Roman" w:cs="Times New Roman"/>
                <w:color w:val="FF0000"/>
                <w:sz w:val="24"/>
                <w:szCs w:val="26"/>
              </w:rPr>
              <w:t xml:space="preserve"> trên Lotus Domino Console luôn ở mức &gt;30s, quản trị hệ thống sẽ thực hiện</w:t>
            </w:r>
            <w:r w:rsidRPr="008A3CC2">
              <w:rPr>
                <w:rFonts w:ascii="Times New Roman" w:hAnsi="Times New Roman" w:cs="Times New Roman"/>
                <w:color w:val="FF0000"/>
                <w:sz w:val="24"/>
                <w:szCs w:val="26"/>
              </w:rPr>
              <w:t>:</w:t>
            </w:r>
          </w:p>
        </w:tc>
        <w:tc>
          <w:tcPr>
            <w:tcW w:w="738" w:type="dxa"/>
            <w:tcBorders>
              <w:top w:val="outset" w:sz="6" w:space="0" w:color="auto"/>
              <w:left w:val="outset" w:sz="6" w:space="0" w:color="auto"/>
              <w:bottom w:val="outset" w:sz="6" w:space="0" w:color="auto"/>
              <w:right w:val="outset" w:sz="6" w:space="0" w:color="auto"/>
            </w:tcBorders>
            <w:vAlign w:val="center"/>
            <w:hideMark/>
          </w:tcPr>
          <w:p w14:paraId="74525AF2" w14:textId="77777777" w:rsidR="008A3CC2" w:rsidRPr="008A3CC2" w:rsidRDefault="008A3CC2" w:rsidP="00555FBA">
            <w:pPr>
              <w:pStyle w:val="QFType"/>
              <w:rPr>
                <w:color w:val="FF0000"/>
              </w:rPr>
            </w:pPr>
            <w:r w:rsidRPr="008A3CC2">
              <w:rPr>
                <w:color w:val="FF0000"/>
              </w:rPr>
              <w:t>MC</w:t>
            </w:r>
          </w:p>
        </w:tc>
      </w:tr>
      <w:tr w:rsidR="008A3CC2" w:rsidRPr="008A3CC2" w14:paraId="6E9FBA01" w14:textId="77777777" w:rsidTr="00555FBA">
        <w:trPr>
          <w:cantSplit/>
          <w:tblHeader/>
        </w:trPr>
        <w:tc>
          <w:tcPr>
            <w:tcW w:w="562" w:type="dxa"/>
            <w:tcBorders>
              <w:top w:val="outset" w:sz="6" w:space="0" w:color="auto"/>
              <w:left w:val="outset" w:sz="6" w:space="0" w:color="auto"/>
              <w:bottom w:val="outset" w:sz="6" w:space="0" w:color="auto"/>
              <w:right w:val="outset" w:sz="6" w:space="0" w:color="auto"/>
            </w:tcBorders>
            <w:vAlign w:val="center"/>
            <w:hideMark/>
          </w:tcPr>
          <w:p w14:paraId="12383983" w14:textId="77777777" w:rsidR="008A3CC2" w:rsidRPr="008A3CC2" w:rsidRDefault="008A3CC2" w:rsidP="00555FBA">
            <w:pPr>
              <w:pStyle w:val="TableHead"/>
              <w:rPr>
                <w:color w:val="FF0000"/>
              </w:rPr>
            </w:pPr>
            <w:r w:rsidRPr="008A3CC2">
              <w:rPr>
                <w:color w:val="FF0000"/>
              </w:rPr>
              <w:t>#</w:t>
            </w:r>
          </w:p>
        </w:tc>
        <w:tc>
          <w:tcPr>
            <w:tcW w:w="4835" w:type="dxa"/>
            <w:tcBorders>
              <w:top w:val="outset" w:sz="6" w:space="0" w:color="auto"/>
              <w:left w:val="outset" w:sz="6" w:space="0" w:color="auto"/>
              <w:bottom w:val="outset" w:sz="6" w:space="0" w:color="auto"/>
              <w:right w:val="outset" w:sz="6" w:space="0" w:color="auto"/>
            </w:tcBorders>
            <w:vAlign w:val="center"/>
            <w:hideMark/>
          </w:tcPr>
          <w:p w14:paraId="1203117D" w14:textId="77777777" w:rsidR="008A3CC2" w:rsidRPr="001C1B87" w:rsidRDefault="008A3CC2" w:rsidP="001C1B87">
            <w:pPr>
              <w:pStyle w:val="Cell"/>
              <w:rPr>
                <w:rFonts w:ascii="Times New Roman" w:hAnsi="Times New Roman" w:cs="Times New Roman"/>
                <w:color w:val="FF0000"/>
                <w:sz w:val="24"/>
                <w:szCs w:val="26"/>
              </w:rPr>
            </w:pPr>
            <w:r w:rsidRPr="001C1B87">
              <w:rPr>
                <w:rFonts w:ascii="Times New Roman" w:hAnsi="Times New Roman" w:cs="Times New Roman"/>
                <w:color w:val="FF0000"/>
                <w:sz w:val="24"/>
                <w:szCs w:val="26"/>
              </w:rPr>
              <w:t>Answers</w:t>
            </w:r>
          </w:p>
        </w:tc>
        <w:tc>
          <w:tcPr>
            <w:tcW w:w="3871" w:type="dxa"/>
            <w:tcBorders>
              <w:top w:val="outset" w:sz="6" w:space="0" w:color="auto"/>
              <w:left w:val="outset" w:sz="6" w:space="0" w:color="auto"/>
              <w:bottom w:val="outset" w:sz="6" w:space="0" w:color="auto"/>
              <w:right w:val="outset" w:sz="6" w:space="0" w:color="auto"/>
            </w:tcBorders>
            <w:vAlign w:val="center"/>
            <w:hideMark/>
          </w:tcPr>
          <w:p w14:paraId="1AC2930C" w14:textId="77777777" w:rsidR="008A3CC2" w:rsidRPr="008A3CC2" w:rsidRDefault="008A3CC2" w:rsidP="00555FBA">
            <w:pPr>
              <w:pStyle w:val="TableHead"/>
              <w:rPr>
                <w:color w:val="FF0000"/>
              </w:rPr>
            </w:pPr>
            <w:r w:rsidRPr="008A3CC2">
              <w:rPr>
                <w:color w:val="FF0000"/>
              </w:rPr>
              <w:t>Hints/Feedback</w:t>
            </w:r>
          </w:p>
        </w:tc>
        <w:tc>
          <w:tcPr>
            <w:tcW w:w="738" w:type="dxa"/>
            <w:tcBorders>
              <w:top w:val="outset" w:sz="6" w:space="0" w:color="auto"/>
              <w:left w:val="outset" w:sz="6" w:space="0" w:color="auto"/>
              <w:bottom w:val="outset" w:sz="6" w:space="0" w:color="auto"/>
              <w:right w:val="outset" w:sz="6" w:space="0" w:color="auto"/>
            </w:tcBorders>
            <w:vAlign w:val="center"/>
            <w:hideMark/>
          </w:tcPr>
          <w:p w14:paraId="358FF466" w14:textId="77777777" w:rsidR="008A3CC2" w:rsidRPr="008A3CC2" w:rsidRDefault="008A3CC2" w:rsidP="00555FBA">
            <w:pPr>
              <w:pStyle w:val="TableHead"/>
              <w:rPr>
                <w:color w:val="FF0000"/>
              </w:rPr>
            </w:pPr>
            <w:r w:rsidRPr="008A3CC2">
              <w:rPr>
                <w:color w:val="FF0000"/>
              </w:rPr>
              <w:t>Grade</w:t>
            </w:r>
          </w:p>
        </w:tc>
      </w:tr>
      <w:tr w:rsidR="008A3CC2" w:rsidRPr="008A3CC2" w14:paraId="559B9B97"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00AFA71D" w14:textId="77777777" w:rsidR="008A3CC2" w:rsidRPr="008A3CC2" w:rsidRDefault="008A3CC2" w:rsidP="00555FBA">
            <w:pPr>
              <w:pStyle w:val="QFOption"/>
              <w:rPr>
                <w:rFonts w:ascii="Times New Roman" w:hAnsi="Times New Roman" w:cs="Times New Roman"/>
                <w:color w:val="FF0000"/>
                <w:sz w:val="24"/>
                <w:szCs w:val="26"/>
              </w:rPr>
            </w:pPr>
            <w:r w:rsidRPr="008A3CC2">
              <w:rPr>
                <w:rFonts w:ascii="Times New Roman" w:hAnsi="Times New Roman" w:cs="Times New Roman"/>
                <w:color w:val="FF0000"/>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6DAAA2A1" w14:textId="4F301C27" w:rsidR="008A3CC2" w:rsidRPr="001C1B87" w:rsidRDefault="00750D7F" w:rsidP="001C1B87">
            <w:pPr>
              <w:pStyle w:val="Cell"/>
              <w:rPr>
                <w:rFonts w:ascii="Times New Roman" w:hAnsi="Times New Roman" w:cs="Times New Roman"/>
                <w:color w:val="FF0000"/>
                <w:sz w:val="24"/>
                <w:szCs w:val="26"/>
              </w:rPr>
            </w:pPr>
            <w:r w:rsidRPr="001C1B87">
              <w:rPr>
                <w:rFonts w:ascii="Times New Roman" w:hAnsi="Times New Roman" w:cs="Times New Roman"/>
                <w:color w:val="FF0000"/>
                <w:sz w:val="24"/>
                <w:szCs w:val="26"/>
              </w:rPr>
              <w:t>Thiết lập tăng CLUSTER_REPLICATORS</w:t>
            </w:r>
          </w:p>
        </w:tc>
        <w:tc>
          <w:tcPr>
            <w:tcW w:w="3871" w:type="dxa"/>
            <w:tcBorders>
              <w:top w:val="outset" w:sz="6" w:space="0" w:color="auto"/>
              <w:left w:val="outset" w:sz="6" w:space="0" w:color="auto"/>
              <w:bottom w:val="outset" w:sz="6" w:space="0" w:color="auto"/>
              <w:right w:val="outset" w:sz="6" w:space="0" w:color="auto"/>
            </w:tcBorders>
            <w:vAlign w:val="center"/>
            <w:hideMark/>
          </w:tcPr>
          <w:p w14:paraId="462DE2F0" w14:textId="77777777" w:rsidR="008A3CC2" w:rsidRPr="008A3CC2" w:rsidRDefault="008A3CC2" w:rsidP="00555FBA">
            <w:pPr>
              <w:pStyle w:val="QFFeedback"/>
              <w:rPr>
                <w:rFonts w:ascii="Times New Roman" w:hAnsi="Times New Roman" w:cs="Times New Roman"/>
                <w:color w:val="FF0000"/>
                <w:sz w:val="24"/>
                <w:szCs w:val="26"/>
              </w:rPr>
            </w:pPr>
            <w:r w:rsidRPr="008A3CC2">
              <w:rPr>
                <w:rFonts w:ascii="Times New Roman" w:hAnsi="Times New Roman" w:cs="Times New Roman"/>
                <w:color w:val="FF0000"/>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6967FE81" w14:textId="4FEE3067" w:rsidR="008A3CC2" w:rsidRPr="008A3CC2" w:rsidRDefault="00750D7F" w:rsidP="00555FBA">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10</w:t>
            </w:r>
            <w:r w:rsidR="008A3CC2" w:rsidRPr="008A3CC2">
              <w:rPr>
                <w:rFonts w:ascii="Times New Roman" w:hAnsi="Times New Roman" w:cs="Times New Roman"/>
                <w:color w:val="FF0000"/>
                <w:sz w:val="24"/>
                <w:szCs w:val="26"/>
              </w:rPr>
              <w:t>0</w:t>
            </w:r>
          </w:p>
        </w:tc>
      </w:tr>
      <w:tr w:rsidR="008A3CC2" w:rsidRPr="008A3CC2" w14:paraId="15A7B3F6"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4DACCBF1" w14:textId="77777777" w:rsidR="008A3CC2" w:rsidRPr="008A3CC2" w:rsidRDefault="008A3CC2" w:rsidP="00555FBA">
            <w:pPr>
              <w:pStyle w:val="QFOption"/>
              <w:rPr>
                <w:rFonts w:ascii="Times New Roman" w:hAnsi="Times New Roman" w:cs="Times New Roman"/>
                <w:color w:val="FF0000"/>
                <w:sz w:val="24"/>
                <w:szCs w:val="26"/>
              </w:rPr>
            </w:pPr>
            <w:r w:rsidRPr="008A3CC2">
              <w:rPr>
                <w:rFonts w:ascii="Times New Roman" w:hAnsi="Times New Roman" w:cs="Times New Roman"/>
                <w:color w:val="FF0000"/>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7918BF74" w14:textId="5E00E132" w:rsidR="008A3CC2" w:rsidRPr="001C1B87" w:rsidRDefault="00750D7F" w:rsidP="001C1B87">
            <w:pPr>
              <w:pStyle w:val="Cell"/>
              <w:rPr>
                <w:rFonts w:ascii="Times New Roman" w:hAnsi="Times New Roman" w:cs="Times New Roman"/>
                <w:color w:val="FF0000"/>
                <w:sz w:val="24"/>
                <w:szCs w:val="26"/>
              </w:rPr>
            </w:pPr>
            <w:r w:rsidRPr="001C1B87">
              <w:rPr>
                <w:rFonts w:ascii="Times New Roman" w:hAnsi="Times New Roman" w:cs="Times New Roman"/>
                <w:color w:val="FF0000"/>
                <w:sz w:val="24"/>
                <w:szCs w:val="26"/>
              </w:rPr>
              <w:t>Thiết lập giảm CLUSTER_REPLICATORS</w:t>
            </w:r>
          </w:p>
        </w:tc>
        <w:tc>
          <w:tcPr>
            <w:tcW w:w="3871" w:type="dxa"/>
            <w:tcBorders>
              <w:top w:val="outset" w:sz="6" w:space="0" w:color="auto"/>
              <w:left w:val="outset" w:sz="6" w:space="0" w:color="auto"/>
              <w:bottom w:val="outset" w:sz="6" w:space="0" w:color="auto"/>
              <w:right w:val="outset" w:sz="6" w:space="0" w:color="auto"/>
            </w:tcBorders>
            <w:vAlign w:val="center"/>
            <w:hideMark/>
          </w:tcPr>
          <w:p w14:paraId="4575BC5A" w14:textId="77777777" w:rsidR="008A3CC2" w:rsidRPr="008A3CC2" w:rsidRDefault="008A3CC2" w:rsidP="00555FBA">
            <w:pPr>
              <w:pStyle w:val="QFFeedback"/>
              <w:rPr>
                <w:rFonts w:ascii="Times New Roman" w:hAnsi="Times New Roman" w:cs="Times New Roman"/>
                <w:color w:val="FF0000"/>
                <w:sz w:val="24"/>
                <w:szCs w:val="26"/>
              </w:rPr>
            </w:pPr>
            <w:r w:rsidRPr="008A3CC2">
              <w:rPr>
                <w:rFonts w:ascii="Times New Roman" w:hAnsi="Times New Roman" w:cs="Times New Roman"/>
                <w:color w:val="FF0000"/>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50C7A23C" w14:textId="77777777" w:rsidR="008A3CC2" w:rsidRPr="008A3CC2" w:rsidRDefault="008A3CC2" w:rsidP="00555FBA">
            <w:pPr>
              <w:pStyle w:val="QFGrade"/>
              <w:rPr>
                <w:rFonts w:ascii="Times New Roman" w:hAnsi="Times New Roman" w:cs="Times New Roman"/>
                <w:color w:val="FF0000"/>
                <w:sz w:val="24"/>
                <w:szCs w:val="26"/>
              </w:rPr>
            </w:pPr>
            <w:r w:rsidRPr="008A3CC2">
              <w:rPr>
                <w:rFonts w:ascii="Times New Roman" w:hAnsi="Times New Roman" w:cs="Times New Roman"/>
                <w:color w:val="FF0000"/>
                <w:sz w:val="24"/>
                <w:szCs w:val="26"/>
              </w:rPr>
              <w:t>0</w:t>
            </w:r>
          </w:p>
        </w:tc>
      </w:tr>
      <w:tr w:rsidR="008A3CC2" w:rsidRPr="008A3CC2" w14:paraId="743B3701"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5DAFA7E0" w14:textId="77777777" w:rsidR="008A3CC2" w:rsidRPr="008A3CC2" w:rsidRDefault="008A3CC2" w:rsidP="00555FBA">
            <w:pPr>
              <w:pStyle w:val="QFOption"/>
              <w:rPr>
                <w:rFonts w:ascii="Times New Roman" w:hAnsi="Times New Roman" w:cs="Times New Roman"/>
                <w:color w:val="FF0000"/>
                <w:sz w:val="24"/>
                <w:szCs w:val="26"/>
              </w:rPr>
            </w:pPr>
            <w:r w:rsidRPr="008A3CC2">
              <w:rPr>
                <w:rFonts w:ascii="Times New Roman" w:hAnsi="Times New Roman" w:cs="Times New Roman"/>
                <w:color w:val="FF0000"/>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36C82F77" w14:textId="155D2D7F" w:rsidR="008A3CC2" w:rsidRPr="001C1B87" w:rsidRDefault="00750D7F" w:rsidP="001C1B87">
            <w:pPr>
              <w:pStyle w:val="Cell"/>
              <w:rPr>
                <w:rFonts w:ascii="Times New Roman" w:hAnsi="Times New Roman" w:cs="Times New Roman"/>
                <w:color w:val="FF0000"/>
                <w:sz w:val="24"/>
                <w:szCs w:val="26"/>
              </w:rPr>
            </w:pPr>
            <w:r w:rsidRPr="001C1B87">
              <w:rPr>
                <w:rFonts w:ascii="Times New Roman" w:hAnsi="Times New Roman" w:cs="Times New Roman"/>
                <w:color w:val="FF0000"/>
                <w:sz w:val="24"/>
                <w:szCs w:val="26"/>
              </w:rPr>
              <w:t>Thiết lập CLUSTER_REPLICATORS=0</w:t>
            </w:r>
          </w:p>
        </w:tc>
        <w:tc>
          <w:tcPr>
            <w:tcW w:w="3871" w:type="dxa"/>
            <w:tcBorders>
              <w:top w:val="outset" w:sz="6" w:space="0" w:color="auto"/>
              <w:left w:val="outset" w:sz="6" w:space="0" w:color="auto"/>
              <w:bottom w:val="outset" w:sz="6" w:space="0" w:color="auto"/>
              <w:right w:val="outset" w:sz="6" w:space="0" w:color="auto"/>
            </w:tcBorders>
            <w:vAlign w:val="center"/>
            <w:hideMark/>
          </w:tcPr>
          <w:p w14:paraId="38D1C212" w14:textId="77777777" w:rsidR="008A3CC2" w:rsidRPr="008A3CC2" w:rsidRDefault="008A3CC2" w:rsidP="00555FBA">
            <w:pPr>
              <w:pStyle w:val="QFFeedback"/>
              <w:rPr>
                <w:rFonts w:ascii="Times New Roman" w:hAnsi="Times New Roman" w:cs="Times New Roman"/>
                <w:color w:val="FF0000"/>
                <w:sz w:val="24"/>
                <w:szCs w:val="26"/>
              </w:rPr>
            </w:pPr>
            <w:r w:rsidRPr="008A3CC2">
              <w:rPr>
                <w:rFonts w:ascii="Times New Roman" w:hAnsi="Times New Roman" w:cs="Times New Roman"/>
                <w:color w:val="FF0000"/>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620EFE36" w14:textId="77777777" w:rsidR="008A3CC2" w:rsidRPr="008A3CC2" w:rsidRDefault="008A3CC2" w:rsidP="00555FBA">
            <w:pPr>
              <w:pStyle w:val="QFGrade"/>
              <w:rPr>
                <w:rFonts w:ascii="Times New Roman" w:hAnsi="Times New Roman" w:cs="Times New Roman"/>
                <w:color w:val="FF0000"/>
                <w:sz w:val="24"/>
                <w:szCs w:val="26"/>
              </w:rPr>
            </w:pPr>
            <w:r>
              <w:rPr>
                <w:rFonts w:ascii="Times New Roman" w:hAnsi="Times New Roman" w:cs="Times New Roman"/>
                <w:color w:val="FF0000"/>
                <w:sz w:val="24"/>
                <w:szCs w:val="26"/>
              </w:rPr>
              <w:t>0</w:t>
            </w:r>
          </w:p>
        </w:tc>
      </w:tr>
      <w:tr w:rsidR="008A3CC2" w:rsidRPr="008A3CC2" w14:paraId="2908A6F6"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1EBA15F4" w14:textId="77777777" w:rsidR="008A3CC2" w:rsidRPr="008A3CC2" w:rsidRDefault="008A3CC2" w:rsidP="00555FBA">
            <w:pPr>
              <w:pStyle w:val="QFOption"/>
              <w:rPr>
                <w:rFonts w:ascii="Times New Roman" w:hAnsi="Times New Roman" w:cs="Times New Roman"/>
                <w:color w:val="FF0000"/>
                <w:sz w:val="24"/>
                <w:szCs w:val="26"/>
              </w:rPr>
            </w:pPr>
            <w:r w:rsidRPr="008A3CC2">
              <w:rPr>
                <w:rFonts w:ascii="Times New Roman" w:hAnsi="Times New Roman" w:cs="Times New Roman"/>
                <w:color w:val="FF0000"/>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63E8FD64" w14:textId="0630640D" w:rsidR="008A3CC2" w:rsidRPr="001C1B87" w:rsidRDefault="00750D7F" w:rsidP="001C1B87">
            <w:pPr>
              <w:pStyle w:val="Cell"/>
              <w:rPr>
                <w:rFonts w:ascii="Times New Roman" w:hAnsi="Times New Roman" w:cs="Times New Roman"/>
                <w:color w:val="FF0000"/>
                <w:sz w:val="24"/>
                <w:szCs w:val="26"/>
              </w:rPr>
            </w:pPr>
            <w:r w:rsidRPr="001C1B87">
              <w:rPr>
                <w:rFonts w:ascii="Times New Roman" w:hAnsi="Times New Roman" w:cs="Times New Roman"/>
                <w:color w:val="FF0000"/>
                <w:sz w:val="24"/>
                <w:szCs w:val="26"/>
              </w:rPr>
              <w:t>Thiết lập DISABLE_CLUSTER_REPLICATOR=1</w:t>
            </w:r>
          </w:p>
        </w:tc>
        <w:tc>
          <w:tcPr>
            <w:tcW w:w="3871" w:type="dxa"/>
            <w:tcBorders>
              <w:top w:val="outset" w:sz="6" w:space="0" w:color="auto"/>
              <w:left w:val="outset" w:sz="6" w:space="0" w:color="auto"/>
              <w:bottom w:val="outset" w:sz="6" w:space="0" w:color="auto"/>
              <w:right w:val="outset" w:sz="6" w:space="0" w:color="auto"/>
            </w:tcBorders>
            <w:vAlign w:val="center"/>
            <w:hideMark/>
          </w:tcPr>
          <w:p w14:paraId="7C4DD7AA" w14:textId="77777777" w:rsidR="008A3CC2" w:rsidRPr="008A3CC2" w:rsidRDefault="008A3CC2" w:rsidP="00555FBA">
            <w:pPr>
              <w:pStyle w:val="QFFeedback"/>
              <w:rPr>
                <w:rFonts w:ascii="Times New Roman" w:hAnsi="Times New Roman" w:cs="Times New Roman"/>
                <w:color w:val="FF0000"/>
                <w:sz w:val="24"/>
                <w:szCs w:val="26"/>
              </w:rPr>
            </w:pPr>
            <w:r w:rsidRPr="008A3CC2">
              <w:rPr>
                <w:rFonts w:ascii="Times New Roman" w:hAnsi="Times New Roman" w:cs="Times New Roman"/>
                <w:color w:val="FF0000"/>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51579C01" w14:textId="77777777" w:rsidR="008A3CC2" w:rsidRPr="008A3CC2" w:rsidRDefault="008A3CC2" w:rsidP="00555FBA">
            <w:pPr>
              <w:pStyle w:val="QFGrade"/>
              <w:rPr>
                <w:rFonts w:ascii="Times New Roman" w:hAnsi="Times New Roman" w:cs="Times New Roman"/>
                <w:color w:val="FF0000"/>
                <w:sz w:val="24"/>
                <w:szCs w:val="26"/>
              </w:rPr>
            </w:pPr>
            <w:r w:rsidRPr="008A3CC2">
              <w:rPr>
                <w:rFonts w:ascii="Times New Roman" w:hAnsi="Times New Roman" w:cs="Times New Roman"/>
                <w:color w:val="FF0000"/>
                <w:sz w:val="24"/>
                <w:szCs w:val="26"/>
              </w:rPr>
              <w:t>0</w:t>
            </w:r>
          </w:p>
        </w:tc>
      </w:tr>
      <w:tr w:rsidR="008A3CC2" w:rsidRPr="008A3CC2" w14:paraId="2C3B45B2"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4BF9E19D" w14:textId="77777777" w:rsidR="008A3CC2" w:rsidRPr="008A3CC2" w:rsidRDefault="008A3CC2" w:rsidP="00555FBA">
            <w:pPr>
              <w:pStyle w:val="Cell"/>
              <w:rPr>
                <w:color w:val="FF0000"/>
              </w:rPr>
            </w:pPr>
            <w:r w:rsidRPr="008A3CC2">
              <w:rPr>
                <w:color w:val="FF0000"/>
              </w:rPr>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4C51315B" w14:textId="77777777" w:rsidR="008A3CC2" w:rsidRPr="008A3CC2" w:rsidRDefault="008A3CC2" w:rsidP="00555FBA">
            <w:pPr>
              <w:pStyle w:val="TableRowHead"/>
              <w:rPr>
                <w:color w:val="FF0000"/>
              </w:rPr>
            </w:pPr>
            <w:r w:rsidRPr="008A3CC2">
              <w:rPr>
                <w:color w:val="FF0000"/>
              </w:rPr>
              <w:t>Correct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61DF4A6C" w14:textId="77777777" w:rsidR="008A3CC2" w:rsidRPr="008A3CC2" w:rsidRDefault="008A3CC2" w:rsidP="00555FBA">
            <w:pPr>
              <w:pStyle w:val="Cell"/>
              <w:rPr>
                <w:color w:val="FF0000"/>
              </w:rPr>
            </w:pPr>
            <w:r w:rsidRPr="008A3CC2">
              <w:rPr>
                <w:color w:val="FF0000"/>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4E36ED52" w14:textId="77777777" w:rsidR="008A3CC2" w:rsidRPr="008A3CC2" w:rsidRDefault="008A3CC2" w:rsidP="00555FBA">
            <w:pPr>
              <w:pStyle w:val="Cell"/>
              <w:rPr>
                <w:color w:val="FF0000"/>
              </w:rPr>
            </w:pPr>
            <w:r w:rsidRPr="008A3CC2">
              <w:rPr>
                <w:color w:val="FF0000"/>
              </w:rPr>
              <w:t> </w:t>
            </w:r>
          </w:p>
        </w:tc>
      </w:tr>
      <w:tr w:rsidR="008A3CC2" w:rsidRPr="008A3CC2" w14:paraId="7C09C583"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78ED8E82" w14:textId="77777777" w:rsidR="008A3CC2" w:rsidRPr="008A3CC2" w:rsidRDefault="008A3CC2" w:rsidP="00555FBA">
            <w:pPr>
              <w:pStyle w:val="Cell"/>
              <w:rPr>
                <w:color w:val="FF0000"/>
              </w:rPr>
            </w:pPr>
            <w:r w:rsidRPr="008A3CC2">
              <w:rPr>
                <w:color w:val="FF0000"/>
              </w:rPr>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4C81110E" w14:textId="77777777" w:rsidR="008A3CC2" w:rsidRPr="008A3CC2" w:rsidRDefault="008A3CC2" w:rsidP="00555FBA">
            <w:pPr>
              <w:pStyle w:val="TableRowHead"/>
              <w:rPr>
                <w:color w:val="FF0000"/>
              </w:rPr>
            </w:pPr>
            <w:r w:rsidRPr="008A3CC2">
              <w:rPr>
                <w:color w:val="FF0000"/>
              </w:rPr>
              <w:t>Incorrect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0E781B6F" w14:textId="77777777" w:rsidR="008A3CC2" w:rsidRPr="008A3CC2" w:rsidRDefault="008A3CC2" w:rsidP="00555FBA">
            <w:pPr>
              <w:pStyle w:val="Cell"/>
              <w:rPr>
                <w:color w:val="FF0000"/>
              </w:rPr>
            </w:pPr>
            <w:r w:rsidRPr="008A3CC2">
              <w:rPr>
                <w:color w:val="FF0000"/>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30C12088" w14:textId="77777777" w:rsidR="008A3CC2" w:rsidRPr="008A3CC2" w:rsidRDefault="008A3CC2" w:rsidP="00555FBA">
            <w:pPr>
              <w:pStyle w:val="Cell"/>
              <w:rPr>
                <w:color w:val="FF0000"/>
              </w:rPr>
            </w:pPr>
            <w:r w:rsidRPr="008A3CC2">
              <w:rPr>
                <w:color w:val="FF0000"/>
              </w:rPr>
              <w:t> </w:t>
            </w:r>
          </w:p>
        </w:tc>
      </w:tr>
      <w:tr w:rsidR="008A3CC2" w:rsidRPr="008A3CC2" w14:paraId="6F786775" w14:textId="77777777" w:rsidTr="00555FBA">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1DEB3711" w14:textId="77777777" w:rsidR="008A3CC2" w:rsidRPr="008A3CC2" w:rsidRDefault="008A3CC2" w:rsidP="00555FBA">
            <w:pPr>
              <w:pStyle w:val="Cell"/>
              <w:rPr>
                <w:color w:val="FF0000"/>
              </w:rPr>
            </w:pPr>
            <w:r w:rsidRPr="008A3CC2">
              <w:rPr>
                <w:color w:val="FF0000"/>
              </w:rPr>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63AC400B" w14:textId="77777777" w:rsidR="008A3CC2" w:rsidRPr="008A3CC2" w:rsidRDefault="008A3CC2" w:rsidP="00555FBA">
            <w:pPr>
              <w:pStyle w:val="TableRowHead"/>
              <w:rPr>
                <w:color w:val="FF0000"/>
              </w:rPr>
            </w:pPr>
            <w:r w:rsidRPr="008A3CC2">
              <w:rPr>
                <w:color w:val="FF0000"/>
              </w:rPr>
              <w:t>General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6221E107" w14:textId="77777777" w:rsidR="008A3CC2" w:rsidRPr="008A3CC2" w:rsidRDefault="008A3CC2" w:rsidP="00555FBA">
            <w:pPr>
              <w:pStyle w:val="Cell"/>
              <w:rPr>
                <w:color w:val="FF0000"/>
              </w:rPr>
            </w:pPr>
            <w:r w:rsidRPr="008A3CC2">
              <w:rPr>
                <w:color w:val="FF0000"/>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48C2AD1F" w14:textId="77777777" w:rsidR="008A3CC2" w:rsidRPr="008A3CC2" w:rsidRDefault="008A3CC2" w:rsidP="00555FBA">
            <w:pPr>
              <w:pStyle w:val="Cell"/>
              <w:rPr>
                <w:color w:val="FF0000"/>
              </w:rPr>
            </w:pPr>
            <w:r w:rsidRPr="008A3CC2">
              <w:rPr>
                <w:color w:val="FF0000"/>
              </w:rPr>
              <w:t> </w:t>
            </w:r>
          </w:p>
        </w:tc>
      </w:tr>
      <w:tr w:rsidR="008A3CC2" w:rsidRPr="008A3CC2" w14:paraId="01E85DA0" w14:textId="77777777" w:rsidTr="00555FBA">
        <w:trPr>
          <w:cantSplit/>
        </w:trPr>
        <w:tc>
          <w:tcPr>
            <w:tcW w:w="9268" w:type="dxa"/>
            <w:gridSpan w:val="3"/>
            <w:tcBorders>
              <w:top w:val="outset" w:sz="6" w:space="0" w:color="auto"/>
              <w:left w:val="outset" w:sz="6" w:space="0" w:color="auto"/>
              <w:bottom w:val="outset" w:sz="6" w:space="0" w:color="auto"/>
              <w:right w:val="outset" w:sz="6" w:space="0" w:color="auto"/>
            </w:tcBorders>
            <w:vAlign w:val="center"/>
            <w:hideMark/>
          </w:tcPr>
          <w:p w14:paraId="7925F49A" w14:textId="77777777" w:rsidR="008A3CC2" w:rsidRPr="008A3CC2" w:rsidRDefault="008A3CC2" w:rsidP="00555FBA">
            <w:pPr>
              <w:pStyle w:val="Cell"/>
              <w:rPr>
                <w:color w:val="FF0000"/>
              </w:rPr>
            </w:pPr>
            <w:r w:rsidRPr="008A3CC2">
              <w:rPr>
                <w:i/>
                <w:iCs/>
                <w:color w:val="FF0000"/>
              </w:rPr>
              <w:t>Replace 'Right answer' with the correct answer, and each 'Wrong answer' with a plausible alternative. Add hints or feedback for each wrong answer too.</w:t>
            </w:r>
          </w:p>
        </w:tc>
        <w:tc>
          <w:tcPr>
            <w:tcW w:w="738" w:type="dxa"/>
            <w:tcBorders>
              <w:top w:val="outset" w:sz="6" w:space="0" w:color="auto"/>
              <w:left w:val="outset" w:sz="6" w:space="0" w:color="auto"/>
              <w:bottom w:val="outset" w:sz="6" w:space="0" w:color="auto"/>
              <w:right w:val="outset" w:sz="6" w:space="0" w:color="auto"/>
            </w:tcBorders>
            <w:vAlign w:val="center"/>
            <w:hideMark/>
          </w:tcPr>
          <w:p w14:paraId="4025B6F3" w14:textId="77777777" w:rsidR="008A3CC2" w:rsidRPr="008A3CC2" w:rsidRDefault="008A3CC2" w:rsidP="00555FBA">
            <w:pPr>
              <w:rPr>
                <w:color w:val="FF0000"/>
              </w:rPr>
            </w:pPr>
            <w:r w:rsidRPr="008A3CC2">
              <w:rPr>
                <w:color w:val="FF0000"/>
              </w:rPr>
              <w:t> </w:t>
            </w:r>
          </w:p>
        </w:tc>
      </w:tr>
    </w:tbl>
    <w:p w14:paraId="4A5C7254" w14:textId="77777777" w:rsidR="008A3CC2" w:rsidRDefault="008A3CC2" w:rsidP="000A1042">
      <w:pPr>
        <w:pStyle w:val="BodyTextIndent"/>
        <w:ind w:left="720"/>
        <w:rPr>
          <w:b/>
          <w:sz w:val="28"/>
          <w:szCs w:val="28"/>
        </w:rPr>
      </w:pPr>
    </w:p>
    <w:p w14:paraId="579AEAFD" w14:textId="77777777" w:rsidR="003D39C3" w:rsidRDefault="003D39C3" w:rsidP="003D39C3">
      <w:pPr>
        <w:pStyle w:val="BodyTextIndent"/>
        <w:numPr>
          <w:ilvl w:val="0"/>
          <w:numId w:val="10"/>
        </w:numPr>
        <w:rPr>
          <w:b/>
          <w:sz w:val="28"/>
          <w:szCs w:val="28"/>
        </w:rPr>
      </w:pPr>
      <w:r w:rsidRPr="003F2F1C">
        <w:rPr>
          <w:b/>
          <w:sz w:val="28"/>
          <w:szCs w:val="28"/>
        </w:rPr>
        <w:lastRenderedPageBreak/>
        <w:t xml:space="preserve">Câu hỏi chọn </w:t>
      </w:r>
      <w:r w:rsidR="009777AC">
        <w:rPr>
          <w:b/>
          <w:sz w:val="28"/>
          <w:szCs w:val="28"/>
        </w:rPr>
        <w:t>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562"/>
        <w:gridCol w:w="4835"/>
        <w:gridCol w:w="3871"/>
        <w:gridCol w:w="738"/>
      </w:tblGrid>
      <w:tr w:rsidR="003D39C3" w14:paraId="5E6A20F9" w14:textId="77777777" w:rsidTr="009777AC">
        <w:trPr>
          <w:cantSplit/>
          <w:tblHeader/>
        </w:trPr>
        <w:tc>
          <w:tcPr>
            <w:tcW w:w="9268" w:type="dxa"/>
            <w:gridSpan w:val="3"/>
            <w:tcBorders>
              <w:top w:val="outset" w:sz="6" w:space="0" w:color="auto"/>
              <w:left w:val="outset" w:sz="6" w:space="0" w:color="auto"/>
              <w:bottom w:val="outset" w:sz="6" w:space="0" w:color="auto"/>
              <w:right w:val="outset" w:sz="6" w:space="0" w:color="auto"/>
            </w:tcBorders>
            <w:vAlign w:val="center"/>
            <w:hideMark/>
          </w:tcPr>
          <w:p w14:paraId="6D35E105" w14:textId="77777777" w:rsidR="003D39C3" w:rsidRPr="00A860A1" w:rsidRDefault="003D39C3" w:rsidP="003D39C3">
            <w:pPr>
              <w:pStyle w:val="Cell"/>
            </w:pPr>
            <w:r w:rsidRPr="003D39C3">
              <w:rPr>
                <w:rFonts w:ascii="Times New Roman" w:hAnsi="Times New Roman" w:cs="Times New Roman"/>
                <w:sz w:val="24"/>
                <w:szCs w:val="26"/>
              </w:rPr>
              <w:t>Anh chị cho biết những ứng dụng máy khách nào được hỗ trợ bởi Exchange Server</w:t>
            </w:r>
            <w:r w:rsidRPr="00D36C21">
              <w:rPr>
                <w:rFonts w:ascii="Times New Roman" w:hAnsi="Times New Roman" w:cs="Times New Roman"/>
                <w:sz w:val="24"/>
                <w:szCs w:val="26"/>
              </w:rPr>
              <w:t>?</w:t>
            </w:r>
          </w:p>
        </w:tc>
        <w:tc>
          <w:tcPr>
            <w:tcW w:w="738" w:type="dxa"/>
            <w:tcBorders>
              <w:top w:val="outset" w:sz="6" w:space="0" w:color="auto"/>
              <w:left w:val="outset" w:sz="6" w:space="0" w:color="auto"/>
              <w:bottom w:val="outset" w:sz="6" w:space="0" w:color="auto"/>
              <w:right w:val="outset" w:sz="6" w:space="0" w:color="auto"/>
            </w:tcBorders>
            <w:vAlign w:val="center"/>
            <w:hideMark/>
          </w:tcPr>
          <w:p w14:paraId="47067959" w14:textId="77777777" w:rsidR="003D39C3" w:rsidRPr="00BE43E9" w:rsidRDefault="003D39C3" w:rsidP="00555FBA">
            <w:pPr>
              <w:pStyle w:val="QFType"/>
            </w:pPr>
            <w:r>
              <w:t>MA</w:t>
            </w:r>
          </w:p>
        </w:tc>
      </w:tr>
      <w:tr w:rsidR="003D39C3" w14:paraId="52760BFA" w14:textId="77777777" w:rsidTr="009777AC">
        <w:trPr>
          <w:cantSplit/>
          <w:tblHeader/>
        </w:trPr>
        <w:tc>
          <w:tcPr>
            <w:tcW w:w="562" w:type="dxa"/>
            <w:tcBorders>
              <w:top w:val="outset" w:sz="6" w:space="0" w:color="auto"/>
              <w:left w:val="outset" w:sz="6" w:space="0" w:color="auto"/>
              <w:bottom w:val="outset" w:sz="6" w:space="0" w:color="auto"/>
              <w:right w:val="outset" w:sz="6" w:space="0" w:color="auto"/>
            </w:tcBorders>
            <w:vAlign w:val="center"/>
            <w:hideMark/>
          </w:tcPr>
          <w:p w14:paraId="287FE1E6" w14:textId="77777777" w:rsidR="003D39C3" w:rsidRPr="00BE43E9" w:rsidRDefault="003D39C3" w:rsidP="00555FBA">
            <w:pPr>
              <w:pStyle w:val="TableHead"/>
            </w:pPr>
            <w:r>
              <w:t>#</w:t>
            </w:r>
          </w:p>
        </w:tc>
        <w:tc>
          <w:tcPr>
            <w:tcW w:w="4835" w:type="dxa"/>
            <w:tcBorders>
              <w:top w:val="outset" w:sz="6" w:space="0" w:color="auto"/>
              <w:left w:val="outset" w:sz="6" w:space="0" w:color="auto"/>
              <w:bottom w:val="outset" w:sz="6" w:space="0" w:color="auto"/>
              <w:right w:val="outset" w:sz="6" w:space="0" w:color="auto"/>
            </w:tcBorders>
            <w:vAlign w:val="center"/>
            <w:hideMark/>
          </w:tcPr>
          <w:p w14:paraId="4D0A0E8B" w14:textId="77777777" w:rsidR="003D39C3" w:rsidRPr="00BE43E9" w:rsidRDefault="003D39C3" w:rsidP="00555FBA">
            <w:pPr>
              <w:pStyle w:val="QFOptionReset"/>
            </w:pPr>
            <w:r>
              <w:t>Answers</w:t>
            </w:r>
          </w:p>
        </w:tc>
        <w:tc>
          <w:tcPr>
            <w:tcW w:w="3871" w:type="dxa"/>
            <w:tcBorders>
              <w:top w:val="outset" w:sz="6" w:space="0" w:color="auto"/>
              <w:left w:val="outset" w:sz="6" w:space="0" w:color="auto"/>
              <w:bottom w:val="outset" w:sz="6" w:space="0" w:color="auto"/>
              <w:right w:val="outset" w:sz="6" w:space="0" w:color="auto"/>
            </w:tcBorders>
            <w:vAlign w:val="center"/>
            <w:hideMark/>
          </w:tcPr>
          <w:p w14:paraId="15DCCA1C" w14:textId="77777777" w:rsidR="003D39C3" w:rsidRPr="00BE43E9" w:rsidRDefault="003D39C3" w:rsidP="00555FBA">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hideMark/>
          </w:tcPr>
          <w:p w14:paraId="52423EF5" w14:textId="77777777" w:rsidR="003D39C3" w:rsidRPr="00BE43E9" w:rsidRDefault="003D39C3" w:rsidP="00555FBA">
            <w:pPr>
              <w:pStyle w:val="TableHead"/>
            </w:pPr>
            <w:r>
              <w:t>Grade</w:t>
            </w:r>
          </w:p>
        </w:tc>
      </w:tr>
      <w:tr w:rsidR="003D39C3" w:rsidRPr="00975917" w14:paraId="4A59D58A" w14:textId="77777777" w:rsidTr="009777AC">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15B660E5" w14:textId="77777777" w:rsidR="003D39C3" w:rsidRPr="00975917" w:rsidRDefault="003D39C3"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10AFFA53" w14:textId="77777777" w:rsidR="003D39C3" w:rsidRPr="00975917" w:rsidRDefault="00376560" w:rsidP="00555FBA">
            <w:pPr>
              <w:pStyle w:val="Cell"/>
              <w:rPr>
                <w:rFonts w:ascii="Times New Roman" w:hAnsi="Times New Roman" w:cs="Times New Roman"/>
                <w:sz w:val="24"/>
                <w:szCs w:val="26"/>
              </w:rPr>
            </w:pPr>
            <w:r w:rsidRPr="00376560">
              <w:rPr>
                <w:rFonts w:ascii="Times New Roman" w:hAnsi="Times New Roman" w:cs="Times New Roman"/>
                <w:sz w:val="24"/>
                <w:szCs w:val="26"/>
              </w:rPr>
              <w:t>Các trình duyệt thông qua thành phần Outlook Web Access</w:t>
            </w:r>
          </w:p>
        </w:tc>
        <w:tc>
          <w:tcPr>
            <w:tcW w:w="3871" w:type="dxa"/>
            <w:tcBorders>
              <w:top w:val="outset" w:sz="6" w:space="0" w:color="auto"/>
              <w:left w:val="outset" w:sz="6" w:space="0" w:color="auto"/>
              <w:bottom w:val="outset" w:sz="6" w:space="0" w:color="auto"/>
              <w:right w:val="outset" w:sz="6" w:space="0" w:color="auto"/>
            </w:tcBorders>
            <w:vAlign w:val="center"/>
            <w:hideMark/>
          </w:tcPr>
          <w:p w14:paraId="4A23006B" w14:textId="77777777" w:rsidR="003D39C3" w:rsidRPr="00975917" w:rsidRDefault="003D39C3"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3BD3E08A" w14:textId="77777777" w:rsidR="003D39C3" w:rsidRPr="00975917" w:rsidRDefault="003D39C3" w:rsidP="00555FB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r w:rsidR="00861250">
              <w:rPr>
                <w:rFonts w:ascii="Times New Roman" w:hAnsi="Times New Roman" w:cs="Times New Roman"/>
                <w:sz w:val="24"/>
                <w:szCs w:val="26"/>
              </w:rPr>
              <w:t>/3</w:t>
            </w:r>
          </w:p>
        </w:tc>
      </w:tr>
      <w:tr w:rsidR="003D39C3" w:rsidRPr="00975917" w14:paraId="7932B16D" w14:textId="77777777" w:rsidTr="009777AC">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7361ECF1" w14:textId="77777777" w:rsidR="003D39C3" w:rsidRPr="00975917" w:rsidRDefault="003D39C3"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0ECBC347" w14:textId="77777777" w:rsidR="003D39C3" w:rsidRPr="00975917" w:rsidRDefault="00376560" w:rsidP="00555FBA">
            <w:pPr>
              <w:pStyle w:val="Cell"/>
              <w:rPr>
                <w:rFonts w:ascii="Times New Roman" w:hAnsi="Times New Roman" w:cs="Times New Roman"/>
                <w:sz w:val="24"/>
                <w:szCs w:val="26"/>
              </w:rPr>
            </w:pPr>
            <w:r w:rsidRPr="00376560">
              <w:rPr>
                <w:rFonts w:ascii="Times New Roman" w:hAnsi="Times New Roman" w:cs="Times New Roman"/>
                <w:sz w:val="24"/>
                <w:szCs w:val="26"/>
              </w:rPr>
              <w:t>Các ứng dụng Internet email có hỗ trợ POP3</w:t>
            </w:r>
          </w:p>
        </w:tc>
        <w:tc>
          <w:tcPr>
            <w:tcW w:w="3871" w:type="dxa"/>
            <w:tcBorders>
              <w:top w:val="outset" w:sz="6" w:space="0" w:color="auto"/>
              <w:left w:val="outset" w:sz="6" w:space="0" w:color="auto"/>
              <w:bottom w:val="outset" w:sz="6" w:space="0" w:color="auto"/>
              <w:right w:val="outset" w:sz="6" w:space="0" w:color="auto"/>
            </w:tcBorders>
            <w:vAlign w:val="center"/>
            <w:hideMark/>
          </w:tcPr>
          <w:p w14:paraId="3A0F39A9" w14:textId="77777777" w:rsidR="003D39C3" w:rsidRPr="00975917" w:rsidRDefault="003D39C3"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7523CB14" w14:textId="77777777" w:rsidR="003D39C3" w:rsidRPr="00975917" w:rsidRDefault="00861250" w:rsidP="00555FB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r>
              <w:rPr>
                <w:rFonts w:ascii="Times New Roman" w:hAnsi="Times New Roman" w:cs="Times New Roman"/>
                <w:sz w:val="24"/>
                <w:szCs w:val="26"/>
              </w:rPr>
              <w:t>/3</w:t>
            </w:r>
          </w:p>
        </w:tc>
      </w:tr>
      <w:tr w:rsidR="003D39C3" w:rsidRPr="00975917" w14:paraId="173217F4" w14:textId="77777777" w:rsidTr="009777AC">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28CDA9D8" w14:textId="77777777" w:rsidR="003D39C3" w:rsidRPr="00975917" w:rsidRDefault="003D39C3"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74F9980F" w14:textId="77777777" w:rsidR="003D39C3" w:rsidRPr="00975917" w:rsidRDefault="00376560" w:rsidP="00555FBA">
            <w:pPr>
              <w:pStyle w:val="Cell"/>
              <w:rPr>
                <w:rFonts w:ascii="Times New Roman" w:hAnsi="Times New Roman" w:cs="Times New Roman"/>
                <w:sz w:val="24"/>
                <w:szCs w:val="26"/>
              </w:rPr>
            </w:pPr>
            <w:r w:rsidRPr="00376560">
              <w:rPr>
                <w:rFonts w:ascii="Times New Roman" w:hAnsi="Times New Roman" w:cs="Times New Roman"/>
                <w:sz w:val="24"/>
                <w:szCs w:val="26"/>
              </w:rPr>
              <w:t>Các ứng dụng Internet email có hỗ trợ IMAP4</w:t>
            </w:r>
          </w:p>
        </w:tc>
        <w:tc>
          <w:tcPr>
            <w:tcW w:w="3871" w:type="dxa"/>
            <w:tcBorders>
              <w:top w:val="outset" w:sz="6" w:space="0" w:color="auto"/>
              <w:left w:val="outset" w:sz="6" w:space="0" w:color="auto"/>
              <w:bottom w:val="outset" w:sz="6" w:space="0" w:color="auto"/>
              <w:right w:val="outset" w:sz="6" w:space="0" w:color="auto"/>
            </w:tcBorders>
            <w:vAlign w:val="center"/>
            <w:hideMark/>
          </w:tcPr>
          <w:p w14:paraId="264B7A6D" w14:textId="77777777" w:rsidR="003D39C3" w:rsidRPr="00975917" w:rsidRDefault="003D39C3"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38A46E8E" w14:textId="77777777" w:rsidR="003D39C3" w:rsidRPr="00975917" w:rsidRDefault="00861250" w:rsidP="00555FB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r>
              <w:rPr>
                <w:rFonts w:ascii="Times New Roman" w:hAnsi="Times New Roman" w:cs="Times New Roman"/>
                <w:sz w:val="24"/>
                <w:szCs w:val="26"/>
              </w:rPr>
              <w:t>/3</w:t>
            </w:r>
          </w:p>
        </w:tc>
      </w:tr>
      <w:tr w:rsidR="003D39C3" w:rsidRPr="00975917" w14:paraId="33D18569" w14:textId="77777777" w:rsidTr="009777AC">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77CDA15C" w14:textId="77777777" w:rsidR="003D39C3" w:rsidRPr="00975917" w:rsidRDefault="003D39C3"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35" w:type="dxa"/>
            <w:tcBorders>
              <w:top w:val="outset" w:sz="6" w:space="0" w:color="auto"/>
              <w:left w:val="outset" w:sz="6" w:space="0" w:color="auto"/>
              <w:bottom w:val="outset" w:sz="6" w:space="0" w:color="auto"/>
              <w:right w:val="outset" w:sz="6" w:space="0" w:color="auto"/>
            </w:tcBorders>
            <w:vAlign w:val="center"/>
          </w:tcPr>
          <w:p w14:paraId="26B44FB1" w14:textId="77777777" w:rsidR="003D39C3" w:rsidRPr="00975917" w:rsidRDefault="00376560" w:rsidP="00555FBA">
            <w:pPr>
              <w:pStyle w:val="Cell"/>
              <w:rPr>
                <w:rFonts w:ascii="Times New Roman" w:hAnsi="Times New Roman" w:cs="Times New Roman"/>
                <w:sz w:val="24"/>
                <w:szCs w:val="26"/>
              </w:rPr>
            </w:pPr>
            <w:r w:rsidRPr="00376560">
              <w:rPr>
                <w:rFonts w:ascii="Times New Roman" w:hAnsi="Times New Roman" w:cs="Times New Roman"/>
                <w:sz w:val="24"/>
                <w:szCs w:val="26"/>
              </w:rPr>
              <w:t>SMPT</w:t>
            </w:r>
          </w:p>
        </w:tc>
        <w:tc>
          <w:tcPr>
            <w:tcW w:w="3871" w:type="dxa"/>
            <w:tcBorders>
              <w:top w:val="outset" w:sz="6" w:space="0" w:color="auto"/>
              <w:left w:val="outset" w:sz="6" w:space="0" w:color="auto"/>
              <w:bottom w:val="outset" w:sz="6" w:space="0" w:color="auto"/>
              <w:right w:val="outset" w:sz="6" w:space="0" w:color="auto"/>
            </w:tcBorders>
            <w:vAlign w:val="center"/>
            <w:hideMark/>
          </w:tcPr>
          <w:p w14:paraId="6E620A25" w14:textId="77777777" w:rsidR="003D39C3" w:rsidRPr="00975917" w:rsidRDefault="003D39C3"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422C2D45" w14:textId="77777777" w:rsidR="003D39C3" w:rsidRPr="00975917" w:rsidRDefault="00861250" w:rsidP="00555FBA">
            <w:pPr>
              <w:pStyle w:val="QFGrade"/>
              <w:rPr>
                <w:rFonts w:ascii="Times New Roman" w:hAnsi="Times New Roman" w:cs="Times New Roman"/>
                <w:sz w:val="24"/>
                <w:szCs w:val="26"/>
              </w:rPr>
            </w:pPr>
            <w:r>
              <w:rPr>
                <w:rFonts w:ascii="Times New Roman" w:hAnsi="Times New Roman" w:cs="Times New Roman"/>
                <w:sz w:val="24"/>
                <w:szCs w:val="26"/>
              </w:rPr>
              <w:t>-100</w:t>
            </w:r>
          </w:p>
        </w:tc>
      </w:tr>
      <w:tr w:rsidR="003D39C3" w14:paraId="63575266" w14:textId="77777777" w:rsidTr="009777AC">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07F7E2B7" w14:textId="77777777" w:rsidR="003D39C3" w:rsidRPr="00806C8C" w:rsidRDefault="003D39C3" w:rsidP="00555FBA">
            <w:pPr>
              <w:pStyle w:val="Cell"/>
            </w:pPr>
            <w:r w:rsidRPr="00806C8C">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4BC14A97" w14:textId="77777777" w:rsidR="003D39C3" w:rsidRPr="00BE43E9" w:rsidRDefault="003D39C3" w:rsidP="00555FBA">
            <w:pPr>
              <w:pStyle w:val="TableRowHead"/>
            </w:pPr>
            <w:r>
              <w:t>Correct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515760F7" w14:textId="77777777" w:rsidR="003D39C3" w:rsidRPr="00806C8C" w:rsidRDefault="003D39C3" w:rsidP="00555FBA">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202FC2F7" w14:textId="77777777" w:rsidR="003D39C3" w:rsidRPr="00806C8C" w:rsidRDefault="003D39C3" w:rsidP="00555FBA">
            <w:pPr>
              <w:pStyle w:val="Cell"/>
            </w:pPr>
            <w:r w:rsidRPr="00806C8C">
              <w:t> </w:t>
            </w:r>
          </w:p>
        </w:tc>
      </w:tr>
      <w:tr w:rsidR="003D39C3" w14:paraId="0D3336A1" w14:textId="77777777" w:rsidTr="009777AC">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2800F6A3" w14:textId="77777777" w:rsidR="003D39C3" w:rsidRPr="00806C8C" w:rsidRDefault="003D39C3" w:rsidP="00555FBA">
            <w:pPr>
              <w:pStyle w:val="Cell"/>
            </w:pPr>
            <w:r w:rsidRPr="00806C8C">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48028E0D" w14:textId="77777777" w:rsidR="003D39C3" w:rsidRPr="00BE43E9" w:rsidRDefault="003D39C3" w:rsidP="00555FBA">
            <w:pPr>
              <w:pStyle w:val="TableRowHead"/>
            </w:pPr>
            <w:r>
              <w:t>Incorrect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25106376" w14:textId="77777777" w:rsidR="003D39C3" w:rsidRPr="00806C8C" w:rsidRDefault="003D39C3" w:rsidP="00555FBA">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00C47E70" w14:textId="77777777" w:rsidR="003D39C3" w:rsidRPr="00806C8C" w:rsidRDefault="003D39C3" w:rsidP="00555FBA">
            <w:pPr>
              <w:pStyle w:val="Cell"/>
            </w:pPr>
            <w:r w:rsidRPr="00806C8C">
              <w:t> </w:t>
            </w:r>
          </w:p>
        </w:tc>
      </w:tr>
      <w:tr w:rsidR="003D39C3" w14:paraId="0B6A2192" w14:textId="77777777" w:rsidTr="009777AC">
        <w:trPr>
          <w:cantSplit/>
        </w:trPr>
        <w:tc>
          <w:tcPr>
            <w:tcW w:w="562" w:type="dxa"/>
            <w:tcBorders>
              <w:top w:val="outset" w:sz="6" w:space="0" w:color="auto"/>
              <w:left w:val="outset" w:sz="6" w:space="0" w:color="auto"/>
              <w:bottom w:val="outset" w:sz="6" w:space="0" w:color="auto"/>
              <w:right w:val="outset" w:sz="6" w:space="0" w:color="auto"/>
            </w:tcBorders>
            <w:vAlign w:val="center"/>
            <w:hideMark/>
          </w:tcPr>
          <w:p w14:paraId="00C36ADA" w14:textId="77777777" w:rsidR="003D39C3" w:rsidRPr="00806C8C" w:rsidRDefault="003D39C3" w:rsidP="00555FBA">
            <w:pPr>
              <w:pStyle w:val="Cell"/>
            </w:pPr>
            <w:r w:rsidRPr="00806C8C">
              <w:t> </w:t>
            </w:r>
          </w:p>
        </w:tc>
        <w:tc>
          <w:tcPr>
            <w:tcW w:w="4835" w:type="dxa"/>
            <w:tcBorders>
              <w:top w:val="outset" w:sz="6" w:space="0" w:color="auto"/>
              <w:left w:val="outset" w:sz="6" w:space="0" w:color="auto"/>
              <w:bottom w:val="outset" w:sz="6" w:space="0" w:color="auto"/>
              <w:right w:val="outset" w:sz="6" w:space="0" w:color="auto"/>
            </w:tcBorders>
            <w:vAlign w:val="center"/>
            <w:hideMark/>
          </w:tcPr>
          <w:p w14:paraId="63E6DA30" w14:textId="77777777" w:rsidR="003D39C3" w:rsidRPr="00BE43E9" w:rsidRDefault="003D39C3" w:rsidP="00555FBA">
            <w:pPr>
              <w:pStyle w:val="TableRowHead"/>
            </w:pPr>
            <w:r>
              <w:t>General Feedback:</w:t>
            </w:r>
          </w:p>
        </w:tc>
        <w:tc>
          <w:tcPr>
            <w:tcW w:w="3871" w:type="dxa"/>
            <w:tcBorders>
              <w:top w:val="outset" w:sz="6" w:space="0" w:color="auto"/>
              <w:left w:val="outset" w:sz="6" w:space="0" w:color="auto"/>
              <w:bottom w:val="outset" w:sz="6" w:space="0" w:color="auto"/>
              <w:right w:val="outset" w:sz="6" w:space="0" w:color="auto"/>
            </w:tcBorders>
            <w:vAlign w:val="center"/>
            <w:hideMark/>
          </w:tcPr>
          <w:p w14:paraId="2A4D5359" w14:textId="77777777" w:rsidR="003D39C3" w:rsidRPr="00806C8C" w:rsidRDefault="003D39C3" w:rsidP="00555FBA">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14:paraId="738333E1" w14:textId="77777777" w:rsidR="003D39C3" w:rsidRPr="00806C8C" w:rsidRDefault="003D39C3" w:rsidP="00555FBA">
            <w:pPr>
              <w:pStyle w:val="Cell"/>
            </w:pPr>
            <w:r w:rsidRPr="00806C8C">
              <w:t> </w:t>
            </w:r>
          </w:p>
        </w:tc>
      </w:tr>
      <w:tr w:rsidR="003D39C3" w14:paraId="1E7B58B8" w14:textId="77777777" w:rsidTr="009777AC">
        <w:trPr>
          <w:cantSplit/>
        </w:trPr>
        <w:tc>
          <w:tcPr>
            <w:tcW w:w="9268" w:type="dxa"/>
            <w:gridSpan w:val="3"/>
            <w:tcBorders>
              <w:top w:val="outset" w:sz="6" w:space="0" w:color="auto"/>
              <w:left w:val="outset" w:sz="6" w:space="0" w:color="auto"/>
              <w:bottom w:val="outset" w:sz="6" w:space="0" w:color="auto"/>
              <w:right w:val="outset" w:sz="6" w:space="0" w:color="auto"/>
            </w:tcBorders>
            <w:vAlign w:val="center"/>
            <w:hideMark/>
          </w:tcPr>
          <w:p w14:paraId="0196A7FF" w14:textId="77777777" w:rsidR="003D39C3" w:rsidRPr="00806C8C" w:rsidRDefault="003D39C3" w:rsidP="00555FBA">
            <w:pPr>
              <w:pStyle w:val="Cell"/>
            </w:pPr>
            <w:r>
              <w:rPr>
                <w:i/>
                <w:iCs/>
              </w:rPr>
              <w:t>Choose all right answers</w:t>
            </w:r>
            <w:r w:rsidRPr="00806C8C">
              <w:rPr>
                <w:i/>
                <w:iCs/>
              </w:rPr>
              <w:t>.</w:t>
            </w:r>
          </w:p>
        </w:tc>
        <w:tc>
          <w:tcPr>
            <w:tcW w:w="738" w:type="dxa"/>
            <w:tcBorders>
              <w:top w:val="outset" w:sz="6" w:space="0" w:color="auto"/>
              <w:left w:val="outset" w:sz="6" w:space="0" w:color="auto"/>
              <w:bottom w:val="outset" w:sz="6" w:space="0" w:color="auto"/>
              <w:right w:val="outset" w:sz="6" w:space="0" w:color="auto"/>
            </w:tcBorders>
            <w:vAlign w:val="center"/>
            <w:hideMark/>
          </w:tcPr>
          <w:p w14:paraId="0BB79FD5" w14:textId="77777777" w:rsidR="003D39C3" w:rsidRPr="00806C8C" w:rsidRDefault="003D39C3" w:rsidP="00555FBA">
            <w:r w:rsidRPr="00806C8C">
              <w:t> </w:t>
            </w:r>
          </w:p>
        </w:tc>
      </w:tr>
    </w:tbl>
    <w:p w14:paraId="7D073B82" w14:textId="77777777" w:rsidR="009777AC" w:rsidRDefault="009777AC" w:rsidP="009777AC">
      <w:pPr>
        <w:pStyle w:val="BodyTextIndent"/>
        <w:numPr>
          <w:ilvl w:val="0"/>
          <w:numId w:val="10"/>
        </w:numPr>
        <w:rPr>
          <w:b/>
          <w:sz w:val="28"/>
          <w:szCs w:val="28"/>
        </w:rPr>
      </w:pPr>
      <w:r w:rsidRPr="003F2F1C">
        <w:rPr>
          <w:b/>
          <w:sz w:val="28"/>
          <w:szCs w:val="28"/>
        </w:rPr>
        <w:t xml:space="preserve">Câu hỏi chọn </w:t>
      </w:r>
      <w:r>
        <w:rPr>
          <w:b/>
          <w:sz w:val="28"/>
          <w:szCs w:val="28"/>
        </w:rPr>
        <w:t>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562"/>
        <w:gridCol w:w="4835"/>
        <w:gridCol w:w="3871"/>
        <w:gridCol w:w="738"/>
      </w:tblGrid>
      <w:tr w:rsidR="009777AC" w14:paraId="69EE1367" w14:textId="77777777" w:rsidTr="00555FBA">
        <w:trPr>
          <w:cantSplit/>
          <w:tblHeader/>
        </w:trPr>
        <w:tc>
          <w:tcPr>
            <w:tcW w:w="9238" w:type="dxa"/>
            <w:gridSpan w:val="3"/>
            <w:tcBorders>
              <w:top w:val="outset" w:sz="6" w:space="0" w:color="auto"/>
              <w:left w:val="outset" w:sz="6" w:space="0" w:color="auto"/>
              <w:bottom w:val="outset" w:sz="6" w:space="0" w:color="auto"/>
              <w:right w:val="outset" w:sz="6" w:space="0" w:color="auto"/>
            </w:tcBorders>
            <w:vAlign w:val="center"/>
            <w:hideMark/>
          </w:tcPr>
          <w:p w14:paraId="1982D650" w14:textId="77777777" w:rsidR="009777AC" w:rsidRPr="00A860A1" w:rsidRDefault="009777AC" w:rsidP="009777AC">
            <w:pPr>
              <w:pStyle w:val="Cell"/>
            </w:pPr>
            <w:r w:rsidRPr="009777AC">
              <w:rPr>
                <w:rFonts w:ascii="Times New Roman" w:hAnsi="Times New Roman" w:cs="Times New Roman"/>
                <w:sz w:val="24"/>
                <w:szCs w:val="26"/>
              </w:rPr>
              <w:t>Anh chị cho biết loại group nào cho phép gửi email tới mọi thành viên của nó khi nó được kích hoạt tính năng nhận email?</w:t>
            </w:r>
          </w:p>
        </w:tc>
        <w:tc>
          <w:tcPr>
            <w:tcW w:w="736" w:type="dxa"/>
            <w:tcBorders>
              <w:top w:val="outset" w:sz="6" w:space="0" w:color="auto"/>
              <w:left w:val="outset" w:sz="6" w:space="0" w:color="auto"/>
              <w:bottom w:val="outset" w:sz="6" w:space="0" w:color="auto"/>
              <w:right w:val="outset" w:sz="6" w:space="0" w:color="auto"/>
            </w:tcBorders>
            <w:vAlign w:val="center"/>
            <w:hideMark/>
          </w:tcPr>
          <w:p w14:paraId="4B648278" w14:textId="77777777" w:rsidR="009777AC" w:rsidRPr="00BE43E9" w:rsidRDefault="009777AC" w:rsidP="00555FBA">
            <w:pPr>
              <w:pStyle w:val="QFType"/>
            </w:pPr>
            <w:r>
              <w:t>MA</w:t>
            </w:r>
          </w:p>
        </w:tc>
      </w:tr>
      <w:tr w:rsidR="009777AC" w14:paraId="484070BD" w14:textId="77777777" w:rsidTr="00555FBA">
        <w:trPr>
          <w:cantSplit/>
          <w:tblHeader/>
        </w:trPr>
        <w:tc>
          <w:tcPr>
            <w:tcW w:w="559" w:type="dxa"/>
            <w:tcBorders>
              <w:top w:val="outset" w:sz="6" w:space="0" w:color="auto"/>
              <w:left w:val="outset" w:sz="6" w:space="0" w:color="auto"/>
              <w:bottom w:val="outset" w:sz="6" w:space="0" w:color="auto"/>
              <w:right w:val="outset" w:sz="6" w:space="0" w:color="auto"/>
            </w:tcBorders>
            <w:vAlign w:val="center"/>
            <w:hideMark/>
          </w:tcPr>
          <w:p w14:paraId="6D6B4024" w14:textId="77777777" w:rsidR="009777AC" w:rsidRPr="00BE43E9" w:rsidRDefault="009777AC" w:rsidP="00555FBA">
            <w:pPr>
              <w:pStyle w:val="TableHead"/>
            </w:pPr>
            <w:r>
              <w:t>#</w:t>
            </w:r>
          </w:p>
        </w:tc>
        <w:tc>
          <w:tcPr>
            <w:tcW w:w="4820" w:type="dxa"/>
            <w:tcBorders>
              <w:top w:val="outset" w:sz="6" w:space="0" w:color="auto"/>
              <w:left w:val="outset" w:sz="6" w:space="0" w:color="auto"/>
              <w:bottom w:val="outset" w:sz="6" w:space="0" w:color="auto"/>
              <w:right w:val="outset" w:sz="6" w:space="0" w:color="auto"/>
            </w:tcBorders>
            <w:vAlign w:val="center"/>
            <w:hideMark/>
          </w:tcPr>
          <w:p w14:paraId="46888A3B" w14:textId="77777777" w:rsidR="009777AC" w:rsidRPr="00BE43E9" w:rsidRDefault="009777AC" w:rsidP="00555FBA">
            <w:pPr>
              <w:pStyle w:val="QFOptionReset"/>
            </w:pPr>
            <w: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14:paraId="7F2BDBA9" w14:textId="77777777" w:rsidR="009777AC" w:rsidRPr="00BE43E9" w:rsidRDefault="009777AC" w:rsidP="00555FBA">
            <w:pPr>
              <w:pStyle w:val="TableHead"/>
            </w:pPr>
            <w:r>
              <w:t>Hints/Feedback</w:t>
            </w:r>
          </w:p>
        </w:tc>
        <w:tc>
          <w:tcPr>
            <w:tcW w:w="736" w:type="dxa"/>
            <w:tcBorders>
              <w:top w:val="outset" w:sz="6" w:space="0" w:color="auto"/>
              <w:left w:val="outset" w:sz="6" w:space="0" w:color="auto"/>
              <w:bottom w:val="outset" w:sz="6" w:space="0" w:color="auto"/>
              <w:right w:val="outset" w:sz="6" w:space="0" w:color="auto"/>
            </w:tcBorders>
            <w:vAlign w:val="center"/>
            <w:hideMark/>
          </w:tcPr>
          <w:p w14:paraId="5096E79E" w14:textId="77777777" w:rsidR="009777AC" w:rsidRPr="00BE43E9" w:rsidRDefault="009777AC" w:rsidP="00555FBA">
            <w:pPr>
              <w:pStyle w:val="TableHead"/>
            </w:pPr>
            <w:r>
              <w:t>Grade</w:t>
            </w:r>
          </w:p>
        </w:tc>
      </w:tr>
      <w:tr w:rsidR="009777AC" w:rsidRPr="00975917" w14:paraId="7DAC931B" w14:textId="77777777" w:rsidTr="00555FBA">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14:paraId="6B31E26B" w14:textId="77777777" w:rsidR="009777AC" w:rsidRPr="00975917" w:rsidRDefault="009777AC"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14:paraId="73C801F4" w14:textId="77777777" w:rsidR="009777AC" w:rsidRPr="00975917" w:rsidRDefault="009777AC" w:rsidP="00555FBA">
            <w:pPr>
              <w:pStyle w:val="Cell"/>
              <w:rPr>
                <w:rFonts w:ascii="Times New Roman" w:hAnsi="Times New Roman" w:cs="Times New Roman"/>
                <w:sz w:val="24"/>
                <w:szCs w:val="26"/>
              </w:rPr>
            </w:pPr>
            <w:r w:rsidRPr="009777AC">
              <w:rPr>
                <w:rFonts w:ascii="Times New Roman" w:hAnsi="Times New Roman" w:cs="Times New Roman"/>
                <w:sz w:val="24"/>
                <w:szCs w:val="26"/>
              </w:rPr>
              <w:t>Security</w:t>
            </w:r>
          </w:p>
        </w:tc>
        <w:tc>
          <w:tcPr>
            <w:tcW w:w="3859" w:type="dxa"/>
            <w:tcBorders>
              <w:top w:val="outset" w:sz="6" w:space="0" w:color="auto"/>
              <w:left w:val="outset" w:sz="6" w:space="0" w:color="auto"/>
              <w:bottom w:val="outset" w:sz="6" w:space="0" w:color="auto"/>
              <w:right w:val="outset" w:sz="6" w:space="0" w:color="auto"/>
            </w:tcBorders>
            <w:vAlign w:val="center"/>
            <w:hideMark/>
          </w:tcPr>
          <w:p w14:paraId="5AFFDACF" w14:textId="77777777" w:rsidR="009777AC" w:rsidRPr="00975917" w:rsidRDefault="009777AC"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6" w:type="dxa"/>
            <w:tcBorders>
              <w:top w:val="outset" w:sz="6" w:space="0" w:color="auto"/>
              <w:left w:val="outset" w:sz="6" w:space="0" w:color="auto"/>
              <w:bottom w:val="outset" w:sz="6" w:space="0" w:color="auto"/>
              <w:right w:val="outset" w:sz="6" w:space="0" w:color="auto"/>
            </w:tcBorders>
            <w:vAlign w:val="center"/>
            <w:hideMark/>
          </w:tcPr>
          <w:p w14:paraId="247A2A11" w14:textId="77777777" w:rsidR="009777AC" w:rsidRPr="00975917" w:rsidRDefault="009777AC" w:rsidP="00555FB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r>
              <w:rPr>
                <w:rFonts w:ascii="Times New Roman" w:hAnsi="Times New Roman" w:cs="Times New Roman"/>
                <w:sz w:val="24"/>
                <w:szCs w:val="26"/>
              </w:rPr>
              <w:t>/2</w:t>
            </w:r>
          </w:p>
        </w:tc>
      </w:tr>
      <w:tr w:rsidR="009777AC" w:rsidRPr="00975917" w14:paraId="5427D603" w14:textId="77777777" w:rsidTr="00555FBA">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14:paraId="60947735" w14:textId="77777777" w:rsidR="009777AC" w:rsidRPr="00975917" w:rsidRDefault="009777AC"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14:paraId="3AAE0498" w14:textId="77777777" w:rsidR="009777AC" w:rsidRPr="00975917" w:rsidRDefault="009777AC" w:rsidP="00555FBA">
            <w:pPr>
              <w:pStyle w:val="Cell"/>
              <w:rPr>
                <w:rFonts w:ascii="Times New Roman" w:hAnsi="Times New Roman" w:cs="Times New Roman"/>
                <w:sz w:val="24"/>
                <w:szCs w:val="26"/>
              </w:rPr>
            </w:pPr>
            <w:r w:rsidRPr="009777AC">
              <w:rPr>
                <w:rFonts w:ascii="Times New Roman" w:hAnsi="Times New Roman" w:cs="Times New Roman"/>
                <w:sz w:val="24"/>
                <w:szCs w:val="26"/>
              </w:rPr>
              <w:t>Distribution</w:t>
            </w:r>
          </w:p>
        </w:tc>
        <w:tc>
          <w:tcPr>
            <w:tcW w:w="3859" w:type="dxa"/>
            <w:tcBorders>
              <w:top w:val="outset" w:sz="6" w:space="0" w:color="auto"/>
              <w:left w:val="outset" w:sz="6" w:space="0" w:color="auto"/>
              <w:bottom w:val="outset" w:sz="6" w:space="0" w:color="auto"/>
              <w:right w:val="outset" w:sz="6" w:space="0" w:color="auto"/>
            </w:tcBorders>
            <w:vAlign w:val="center"/>
            <w:hideMark/>
          </w:tcPr>
          <w:p w14:paraId="40F31AFA" w14:textId="77777777" w:rsidR="009777AC" w:rsidRPr="00975917" w:rsidRDefault="009777AC"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6" w:type="dxa"/>
            <w:tcBorders>
              <w:top w:val="outset" w:sz="6" w:space="0" w:color="auto"/>
              <w:left w:val="outset" w:sz="6" w:space="0" w:color="auto"/>
              <w:bottom w:val="outset" w:sz="6" w:space="0" w:color="auto"/>
              <w:right w:val="outset" w:sz="6" w:space="0" w:color="auto"/>
            </w:tcBorders>
            <w:vAlign w:val="center"/>
            <w:hideMark/>
          </w:tcPr>
          <w:p w14:paraId="495EC7E7" w14:textId="77777777" w:rsidR="009777AC" w:rsidRPr="00975917" w:rsidRDefault="009777AC" w:rsidP="00555FB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r>
              <w:rPr>
                <w:rFonts w:ascii="Times New Roman" w:hAnsi="Times New Roman" w:cs="Times New Roman"/>
                <w:sz w:val="24"/>
                <w:szCs w:val="26"/>
              </w:rPr>
              <w:t>/2</w:t>
            </w:r>
          </w:p>
        </w:tc>
      </w:tr>
      <w:tr w:rsidR="009777AC" w:rsidRPr="00975917" w14:paraId="49B6E590" w14:textId="77777777" w:rsidTr="00555FBA">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14:paraId="174A1CEA" w14:textId="77777777" w:rsidR="009777AC" w:rsidRPr="00975917" w:rsidRDefault="009777AC"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14:paraId="1143FF19" w14:textId="77777777" w:rsidR="009777AC" w:rsidRPr="00975917" w:rsidRDefault="009777AC" w:rsidP="00555FBA">
            <w:pPr>
              <w:pStyle w:val="Cell"/>
              <w:rPr>
                <w:rFonts w:ascii="Times New Roman" w:hAnsi="Times New Roman" w:cs="Times New Roman"/>
                <w:sz w:val="24"/>
                <w:szCs w:val="26"/>
              </w:rPr>
            </w:pPr>
            <w:r w:rsidRPr="009777AC">
              <w:rPr>
                <w:rFonts w:ascii="Times New Roman" w:hAnsi="Times New Roman" w:cs="Times New Roman"/>
                <w:sz w:val="24"/>
                <w:szCs w:val="26"/>
              </w:rPr>
              <w:t>Global</w:t>
            </w:r>
          </w:p>
        </w:tc>
        <w:tc>
          <w:tcPr>
            <w:tcW w:w="3859" w:type="dxa"/>
            <w:tcBorders>
              <w:top w:val="outset" w:sz="6" w:space="0" w:color="auto"/>
              <w:left w:val="outset" w:sz="6" w:space="0" w:color="auto"/>
              <w:bottom w:val="outset" w:sz="6" w:space="0" w:color="auto"/>
              <w:right w:val="outset" w:sz="6" w:space="0" w:color="auto"/>
            </w:tcBorders>
            <w:vAlign w:val="center"/>
            <w:hideMark/>
          </w:tcPr>
          <w:p w14:paraId="789E1D7F" w14:textId="77777777" w:rsidR="009777AC" w:rsidRPr="00975917" w:rsidRDefault="009777AC"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6" w:type="dxa"/>
            <w:tcBorders>
              <w:top w:val="outset" w:sz="6" w:space="0" w:color="auto"/>
              <w:left w:val="outset" w:sz="6" w:space="0" w:color="auto"/>
              <w:bottom w:val="outset" w:sz="6" w:space="0" w:color="auto"/>
              <w:right w:val="outset" w:sz="6" w:space="0" w:color="auto"/>
            </w:tcBorders>
            <w:vAlign w:val="center"/>
            <w:hideMark/>
          </w:tcPr>
          <w:p w14:paraId="64DE92E9" w14:textId="77777777" w:rsidR="009777AC" w:rsidRPr="00975917" w:rsidRDefault="009777AC" w:rsidP="00555FBA">
            <w:pPr>
              <w:pStyle w:val="QFGrade"/>
              <w:rPr>
                <w:rFonts w:ascii="Times New Roman" w:hAnsi="Times New Roman" w:cs="Times New Roman"/>
                <w:sz w:val="24"/>
                <w:szCs w:val="26"/>
              </w:rPr>
            </w:pPr>
            <w:r>
              <w:rPr>
                <w:rFonts w:ascii="Times New Roman" w:hAnsi="Times New Roman" w:cs="Times New Roman"/>
                <w:sz w:val="24"/>
                <w:szCs w:val="26"/>
              </w:rPr>
              <w:t>-100</w:t>
            </w:r>
          </w:p>
        </w:tc>
      </w:tr>
      <w:tr w:rsidR="009777AC" w:rsidRPr="00975917" w14:paraId="4A8CACFC" w14:textId="77777777" w:rsidTr="00555FBA">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14:paraId="089194E4" w14:textId="77777777" w:rsidR="009777AC" w:rsidRPr="00975917" w:rsidRDefault="009777AC" w:rsidP="00555FB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14:paraId="54099E8E" w14:textId="77777777" w:rsidR="009777AC" w:rsidRPr="00975917" w:rsidRDefault="009777AC" w:rsidP="00555FBA">
            <w:pPr>
              <w:pStyle w:val="Cell"/>
              <w:rPr>
                <w:rFonts w:ascii="Times New Roman" w:hAnsi="Times New Roman" w:cs="Times New Roman"/>
                <w:sz w:val="24"/>
                <w:szCs w:val="26"/>
              </w:rPr>
            </w:pPr>
            <w:r w:rsidRPr="009777AC">
              <w:rPr>
                <w:rFonts w:ascii="Times New Roman" w:hAnsi="Times New Roman" w:cs="Times New Roman"/>
                <w:sz w:val="24"/>
                <w:szCs w:val="26"/>
              </w:rPr>
              <w:t>Universal</w:t>
            </w:r>
          </w:p>
        </w:tc>
        <w:tc>
          <w:tcPr>
            <w:tcW w:w="3859" w:type="dxa"/>
            <w:tcBorders>
              <w:top w:val="outset" w:sz="6" w:space="0" w:color="auto"/>
              <w:left w:val="outset" w:sz="6" w:space="0" w:color="auto"/>
              <w:bottom w:val="outset" w:sz="6" w:space="0" w:color="auto"/>
              <w:right w:val="outset" w:sz="6" w:space="0" w:color="auto"/>
            </w:tcBorders>
            <w:vAlign w:val="center"/>
            <w:hideMark/>
          </w:tcPr>
          <w:p w14:paraId="1014A27A" w14:textId="77777777" w:rsidR="009777AC" w:rsidRPr="00975917" w:rsidRDefault="009777AC" w:rsidP="00555FB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6" w:type="dxa"/>
            <w:tcBorders>
              <w:top w:val="outset" w:sz="6" w:space="0" w:color="auto"/>
              <w:left w:val="outset" w:sz="6" w:space="0" w:color="auto"/>
              <w:bottom w:val="outset" w:sz="6" w:space="0" w:color="auto"/>
              <w:right w:val="outset" w:sz="6" w:space="0" w:color="auto"/>
            </w:tcBorders>
            <w:vAlign w:val="center"/>
            <w:hideMark/>
          </w:tcPr>
          <w:p w14:paraId="02A9E396" w14:textId="77777777" w:rsidR="009777AC" w:rsidRPr="00975917" w:rsidRDefault="009777AC" w:rsidP="00555FBA">
            <w:pPr>
              <w:pStyle w:val="QFGrade"/>
              <w:rPr>
                <w:rFonts w:ascii="Times New Roman" w:hAnsi="Times New Roman" w:cs="Times New Roman"/>
                <w:sz w:val="24"/>
                <w:szCs w:val="26"/>
              </w:rPr>
            </w:pPr>
            <w:r>
              <w:rPr>
                <w:rFonts w:ascii="Times New Roman" w:hAnsi="Times New Roman" w:cs="Times New Roman"/>
                <w:sz w:val="24"/>
                <w:szCs w:val="26"/>
              </w:rPr>
              <w:t>-100</w:t>
            </w:r>
          </w:p>
        </w:tc>
      </w:tr>
      <w:tr w:rsidR="009777AC" w14:paraId="7A88F3D5" w14:textId="77777777" w:rsidTr="00555FBA">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14:paraId="11D521EF" w14:textId="77777777" w:rsidR="009777AC" w:rsidRPr="00806C8C" w:rsidRDefault="009777AC" w:rsidP="00555FBA">
            <w:pPr>
              <w:pStyle w:val="Cell"/>
            </w:pPr>
            <w:r w:rsidRPr="00806C8C">
              <w:t> </w:t>
            </w:r>
          </w:p>
        </w:tc>
        <w:tc>
          <w:tcPr>
            <w:tcW w:w="4820" w:type="dxa"/>
            <w:tcBorders>
              <w:top w:val="outset" w:sz="6" w:space="0" w:color="auto"/>
              <w:left w:val="outset" w:sz="6" w:space="0" w:color="auto"/>
              <w:bottom w:val="outset" w:sz="6" w:space="0" w:color="auto"/>
              <w:right w:val="outset" w:sz="6" w:space="0" w:color="auto"/>
            </w:tcBorders>
            <w:vAlign w:val="center"/>
            <w:hideMark/>
          </w:tcPr>
          <w:p w14:paraId="388384E6" w14:textId="77777777" w:rsidR="009777AC" w:rsidRPr="00BE43E9" w:rsidRDefault="009777AC" w:rsidP="00555FBA">
            <w:pPr>
              <w:pStyle w:val="TableRowHead"/>
            </w:pPr>
            <w: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14:paraId="288E3270" w14:textId="77777777" w:rsidR="009777AC" w:rsidRPr="00806C8C" w:rsidRDefault="009777AC" w:rsidP="00555FBA">
            <w:pPr>
              <w:pStyle w:val="Cell"/>
            </w:pPr>
            <w:r w:rsidRPr="00806C8C">
              <w:t> </w:t>
            </w:r>
          </w:p>
        </w:tc>
        <w:tc>
          <w:tcPr>
            <w:tcW w:w="736" w:type="dxa"/>
            <w:tcBorders>
              <w:top w:val="outset" w:sz="6" w:space="0" w:color="auto"/>
              <w:left w:val="outset" w:sz="6" w:space="0" w:color="auto"/>
              <w:bottom w:val="outset" w:sz="6" w:space="0" w:color="auto"/>
              <w:right w:val="outset" w:sz="6" w:space="0" w:color="auto"/>
            </w:tcBorders>
            <w:vAlign w:val="center"/>
            <w:hideMark/>
          </w:tcPr>
          <w:p w14:paraId="7231C614" w14:textId="77777777" w:rsidR="009777AC" w:rsidRPr="00806C8C" w:rsidRDefault="009777AC" w:rsidP="00555FBA">
            <w:pPr>
              <w:pStyle w:val="Cell"/>
            </w:pPr>
            <w:r w:rsidRPr="00806C8C">
              <w:t> </w:t>
            </w:r>
          </w:p>
        </w:tc>
      </w:tr>
      <w:tr w:rsidR="009777AC" w14:paraId="379ADE3D" w14:textId="77777777" w:rsidTr="00555FBA">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14:paraId="72FF3B45" w14:textId="77777777" w:rsidR="009777AC" w:rsidRPr="00806C8C" w:rsidRDefault="009777AC" w:rsidP="00555FBA">
            <w:pPr>
              <w:pStyle w:val="Cell"/>
            </w:pPr>
            <w:r w:rsidRPr="00806C8C">
              <w:t> </w:t>
            </w:r>
          </w:p>
        </w:tc>
        <w:tc>
          <w:tcPr>
            <w:tcW w:w="4820" w:type="dxa"/>
            <w:tcBorders>
              <w:top w:val="outset" w:sz="6" w:space="0" w:color="auto"/>
              <w:left w:val="outset" w:sz="6" w:space="0" w:color="auto"/>
              <w:bottom w:val="outset" w:sz="6" w:space="0" w:color="auto"/>
              <w:right w:val="outset" w:sz="6" w:space="0" w:color="auto"/>
            </w:tcBorders>
            <w:vAlign w:val="center"/>
            <w:hideMark/>
          </w:tcPr>
          <w:p w14:paraId="4491C0E0" w14:textId="77777777" w:rsidR="009777AC" w:rsidRPr="00BE43E9" w:rsidRDefault="009777AC" w:rsidP="00555FBA">
            <w:pPr>
              <w:pStyle w:val="TableRowHead"/>
            </w:pPr>
            <w: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14:paraId="26A12020" w14:textId="77777777" w:rsidR="009777AC" w:rsidRPr="00806C8C" w:rsidRDefault="009777AC" w:rsidP="00555FBA">
            <w:pPr>
              <w:pStyle w:val="Cell"/>
            </w:pPr>
            <w:r w:rsidRPr="00806C8C">
              <w:t> </w:t>
            </w:r>
          </w:p>
        </w:tc>
        <w:tc>
          <w:tcPr>
            <w:tcW w:w="736" w:type="dxa"/>
            <w:tcBorders>
              <w:top w:val="outset" w:sz="6" w:space="0" w:color="auto"/>
              <w:left w:val="outset" w:sz="6" w:space="0" w:color="auto"/>
              <w:bottom w:val="outset" w:sz="6" w:space="0" w:color="auto"/>
              <w:right w:val="outset" w:sz="6" w:space="0" w:color="auto"/>
            </w:tcBorders>
            <w:vAlign w:val="center"/>
            <w:hideMark/>
          </w:tcPr>
          <w:p w14:paraId="0E5A41CC" w14:textId="77777777" w:rsidR="009777AC" w:rsidRPr="00806C8C" w:rsidRDefault="009777AC" w:rsidP="00555FBA">
            <w:pPr>
              <w:pStyle w:val="Cell"/>
            </w:pPr>
            <w:r w:rsidRPr="00806C8C">
              <w:t> </w:t>
            </w:r>
          </w:p>
        </w:tc>
      </w:tr>
      <w:tr w:rsidR="009777AC" w14:paraId="46EEB960" w14:textId="77777777" w:rsidTr="00555FBA">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14:paraId="4B4CADAA" w14:textId="77777777" w:rsidR="009777AC" w:rsidRPr="00806C8C" w:rsidRDefault="009777AC" w:rsidP="00555FBA">
            <w:pPr>
              <w:pStyle w:val="Cell"/>
            </w:pPr>
            <w:r w:rsidRPr="00806C8C">
              <w:t> </w:t>
            </w:r>
          </w:p>
        </w:tc>
        <w:tc>
          <w:tcPr>
            <w:tcW w:w="4820" w:type="dxa"/>
            <w:tcBorders>
              <w:top w:val="outset" w:sz="6" w:space="0" w:color="auto"/>
              <w:left w:val="outset" w:sz="6" w:space="0" w:color="auto"/>
              <w:bottom w:val="outset" w:sz="6" w:space="0" w:color="auto"/>
              <w:right w:val="outset" w:sz="6" w:space="0" w:color="auto"/>
            </w:tcBorders>
            <w:vAlign w:val="center"/>
            <w:hideMark/>
          </w:tcPr>
          <w:p w14:paraId="57AF34FD" w14:textId="77777777" w:rsidR="009777AC" w:rsidRPr="00BE43E9" w:rsidRDefault="009777AC" w:rsidP="00555FBA">
            <w:pPr>
              <w:pStyle w:val="TableRowHead"/>
            </w:pPr>
            <w: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14:paraId="7790ACC4" w14:textId="77777777" w:rsidR="009777AC" w:rsidRPr="00806C8C" w:rsidRDefault="009777AC" w:rsidP="00555FBA">
            <w:pPr>
              <w:pStyle w:val="Cell"/>
            </w:pPr>
            <w:r w:rsidRPr="00806C8C">
              <w:t> </w:t>
            </w:r>
          </w:p>
        </w:tc>
        <w:tc>
          <w:tcPr>
            <w:tcW w:w="736" w:type="dxa"/>
            <w:tcBorders>
              <w:top w:val="outset" w:sz="6" w:space="0" w:color="auto"/>
              <w:left w:val="outset" w:sz="6" w:space="0" w:color="auto"/>
              <w:bottom w:val="outset" w:sz="6" w:space="0" w:color="auto"/>
              <w:right w:val="outset" w:sz="6" w:space="0" w:color="auto"/>
            </w:tcBorders>
            <w:vAlign w:val="center"/>
            <w:hideMark/>
          </w:tcPr>
          <w:p w14:paraId="0440D9C3" w14:textId="77777777" w:rsidR="009777AC" w:rsidRPr="00806C8C" w:rsidRDefault="009777AC" w:rsidP="00555FBA">
            <w:pPr>
              <w:pStyle w:val="Cell"/>
            </w:pPr>
            <w:r w:rsidRPr="00806C8C">
              <w:t> </w:t>
            </w:r>
          </w:p>
        </w:tc>
      </w:tr>
      <w:tr w:rsidR="009777AC" w14:paraId="040814B1" w14:textId="77777777" w:rsidTr="00555FBA">
        <w:trPr>
          <w:cantSplit/>
        </w:trPr>
        <w:tc>
          <w:tcPr>
            <w:tcW w:w="9238" w:type="dxa"/>
            <w:gridSpan w:val="3"/>
            <w:tcBorders>
              <w:top w:val="outset" w:sz="6" w:space="0" w:color="auto"/>
              <w:left w:val="outset" w:sz="6" w:space="0" w:color="auto"/>
              <w:bottom w:val="outset" w:sz="6" w:space="0" w:color="auto"/>
              <w:right w:val="outset" w:sz="6" w:space="0" w:color="auto"/>
            </w:tcBorders>
            <w:vAlign w:val="center"/>
            <w:hideMark/>
          </w:tcPr>
          <w:p w14:paraId="4F4A5FCE" w14:textId="77777777" w:rsidR="009777AC" w:rsidRPr="00806C8C" w:rsidRDefault="009777AC" w:rsidP="00555FBA">
            <w:pPr>
              <w:pStyle w:val="Cell"/>
            </w:pPr>
            <w:r>
              <w:rPr>
                <w:i/>
                <w:iCs/>
              </w:rPr>
              <w:t>Choose all right answers</w:t>
            </w:r>
            <w:r w:rsidRPr="00806C8C">
              <w:rPr>
                <w:i/>
                <w:iCs/>
              </w:rPr>
              <w:t>.</w:t>
            </w:r>
          </w:p>
        </w:tc>
        <w:tc>
          <w:tcPr>
            <w:tcW w:w="736" w:type="dxa"/>
            <w:tcBorders>
              <w:top w:val="outset" w:sz="6" w:space="0" w:color="auto"/>
              <w:left w:val="outset" w:sz="6" w:space="0" w:color="auto"/>
              <w:bottom w:val="outset" w:sz="6" w:space="0" w:color="auto"/>
              <w:right w:val="outset" w:sz="6" w:space="0" w:color="auto"/>
            </w:tcBorders>
            <w:vAlign w:val="center"/>
            <w:hideMark/>
          </w:tcPr>
          <w:p w14:paraId="734A4A0F" w14:textId="77777777" w:rsidR="009777AC" w:rsidRPr="00806C8C" w:rsidRDefault="009777AC" w:rsidP="00555FBA">
            <w:r w:rsidRPr="00806C8C">
              <w:t> </w:t>
            </w:r>
          </w:p>
        </w:tc>
      </w:tr>
    </w:tbl>
    <w:p w14:paraId="450E8BDD" w14:textId="77777777" w:rsidR="005F11EB" w:rsidRDefault="005F11EB" w:rsidP="00EE3F26">
      <w:pPr>
        <w:rPr>
          <w:b/>
          <w:color w:val="FF0000"/>
          <w:sz w:val="26"/>
          <w:szCs w:val="26"/>
        </w:rPr>
      </w:pPr>
    </w:p>
    <w:p w14:paraId="5A1874A6" w14:textId="77777777" w:rsidR="002168A8" w:rsidRPr="00D3272F" w:rsidRDefault="00460773" w:rsidP="002168A8">
      <w:pPr>
        <w:pStyle w:val="BodyTextIndent"/>
        <w:numPr>
          <w:ilvl w:val="0"/>
          <w:numId w:val="10"/>
        </w:numPr>
        <w:rPr>
          <w:b/>
          <w:color w:val="FF0000"/>
          <w:sz w:val="26"/>
          <w:szCs w:val="26"/>
        </w:rPr>
      </w:pPr>
      <w:r>
        <w:rPr>
          <w:b/>
          <w:sz w:val="24"/>
          <w:szCs w:val="24"/>
        </w:rPr>
        <w:t>Câu hỏi chọn nhiều</w:t>
      </w:r>
      <w:r w:rsidR="002168A8" w:rsidRPr="00D3272F">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5501"/>
        <w:gridCol w:w="3138"/>
        <w:gridCol w:w="650"/>
      </w:tblGrid>
      <w:tr w:rsidR="002168A8" w:rsidRPr="00D3272F" w14:paraId="78423888" w14:textId="77777777" w:rsidTr="002168A8">
        <w:trPr>
          <w:cantSplit/>
          <w:tblHeader/>
        </w:trPr>
        <w:tc>
          <w:tcPr>
            <w:tcW w:w="9356" w:type="dxa"/>
            <w:gridSpan w:val="3"/>
            <w:tcBorders>
              <w:top w:val="outset" w:sz="6" w:space="0" w:color="auto"/>
              <w:left w:val="outset" w:sz="6" w:space="0" w:color="auto"/>
              <w:bottom w:val="outset" w:sz="6" w:space="0" w:color="auto"/>
              <w:right w:val="outset" w:sz="6" w:space="0" w:color="auto"/>
            </w:tcBorders>
            <w:vAlign w:val="center"/>
          </w:tcPr>
          <w:p w14:paraId="773FFC90" w14:textId="77777777" w:rsidR="002168A8" w:rsidRPr="00D3272F" w:rsidRDefault="002168A8" w:rsidP="002168A8">
            <w:pPr>
              <w:spacing w:before="100" w:beforeAutospacing="1" w:after="100" w:afterAutospacing="1" w:line="240" w:lineRule="auto"/>
              <w:jc w:val="left"/>
              <w:rPr>
                <w:sz w:val="24"/>
                <w:szCs w:val="24"/>
                <w:lang w:val="en-US"/>
              </w:rPr>
            </w:pPr>
            <w:r>
              <w:rPr>
                <w:lang w:val="en-US"/>
              </w:rPr>
              <w:t xml:space="preserve">Anh chị cho biết hệ thống nào sau đây sử dụng web service địa chỉ </w:t>
            </w:r>
            <w:hyperlink r:id="rId8" w:history="1">
              <w:r w:rsidRPr="008C3923">
                <w:rPr>
                  <w:rStyle w:val="Hyperlink"/>
                  <w:lang w:val="en-US"/>
                </w:rPr>
                <w:t>https://sms.vnpt.vn:8443/WEBSERVICES_MODULE/services/SendSmsServices?wsdl</w:t>
              </w:r>
            </w:hyperlink>
            <w:r>
              <w:rPr>
                <w:lang w:val="en-US"/>
              </w:rPr>
              <w:t xml:space="preserve"> để gửi SMS đến người </w:t>
            </w:r>
            <w:proofErr w:type="gramStart"/>
            <w:r>
              <w:rPr>
                <w:lang w:val="en-US"/>
              </w:rPr>
              <w:t>dùng?</w:t>
            </w:r>
            <w:r w:rsidRPr="00D3272F">
              <w:t>:</w:t>
            </w:r>
            <w:proofErr w:type="gramEnd"/>
          </w:p>
        </w:tc>
        <w:tc>
          <w:tcPr>
            <w:tcW w:w="650" w:type="dxa"/>
            <w:tcBorders>
              <w:top w:val="outset" w:sz="6" w:space="0" w:color="auto"/>
              <w:left w:val="outset" w:sz="6" w:space="0" w:color="auto"/>
              <w:bottom w:val="outset" w:sz="6" w:space="0" w:color="auto"/>
              <w:right w:val="outset" w:sz="6" w:space="0" w:color="auto"/>
            </w:tcBorders>
            <w:vAlign w:val="center"/>
            <w:hideMark/>
          </w:tcPr>
          <w:p w14:paraId="6CC90E9B" w14:textId="77777777" w:rsidR="002168A8" w:rsidRPr="00D3272F" w:rsidRDefault="002168A8" w:rsidP="00555FBA">
            <w:r w:rsidRPr="00D3272F">
              <w:t>M</w:t>
            </w:r>
            <w:r w:rsidR="009A23F5">
              <w:t>A</w:t>
            </w:r>
          </w:p>
        </w:tc>
      </w:tr>
      <w:tr w:rsidR="002168A8" w:rsidRPr="00D3272F" w14:paraId="6C04456D" w14:textId="77777777" w:rsidTr="002168A8">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14:paraId="1F7FACB9" w14:textId="77777777" w:rsidR="002168A8" w:rsidRPr="00D3272F" w:rsidRDefault="002168A8" w:rsidP="00555FBA">
            <w:pPr>
              <w:keepNext/>
              <w:spacing w:before="100" w:beforeAutospacing="1" w:after="100" w:afterAutospacing="1" w:line="200" w:lineRule="atLeast"/>
              <w:jc w:val="center"/>
              <w:rPr>
                <w:rFonts w:ascii="Arial" w:hAnsi="Arial" w:cs="Arial"/>
                <w:b/>
                <w:bCs/>
                <w:sz w:val="18"/>
                <w:szCs w:val="18"/>
              </w:rPr>
            </w:pPr>
            <w:r w:rsidRPr="00D3272F">
              <w:rPr>
                <w:rFonts w:ascii="Arial" w:hAnsi="Arial" w:cs="Arial"/>
                <w:b/>
                <w:bCs/>
                <w:sz w:val="18"/>
                <w:szCs w:val="18"/>
              </w:rPr>
              <w:t>#</w:t>
            </w:r>
          </w:p>
        </w:tc>
        <w:tc>
          <w:tcPr>
            <w:tcW w:w="5501" w:type="dxa"/>
            <w:tcBorders>
              <w:top w:val="outset" w:sz="6" w:space="0" w:color="auto"/>
              <w:left w:val="outset" w:sz="6" w:space="0" w:color="auto"/>
              <w:bottom w:val="outset" w:sz="6" w:space="0" w:color="auto"/>
              <w:right w:val="outset" w:sz="6" w:space="0" w:color="auto"/>
            </w:tcBorders>
            <w:vAlign w:val="center"/>
            <w:hideMark/>
          </w:tcPr>
          <w:p w14:paraId="0011FDAB" w14:textId="77777777" w:rsidR="002168A8" w:rsidRPr="00D3272F" w:rsidRDefault="002168A8" w:rsidP="00555FBA">
            <w:pPr>
              <w:numPr>
                <w:ilvl w:val="0"/>
                <w:numId w:val="7"/>
              </w:numPr>
              <w:spacing w:before="0" w:after="0" w:line="240" w:lineRule="auto"/>
              <w:jc w:val="center"/>
              <w:rPr>
                <w:rFonts w:ascii="Arial" w:hAnsi="Arial" w:cs="Arial"/>
                <w:b/>
                <w:bCs/>
                <w:sz w:val="18"/>
                <w:szCs w:val="18"/>
              </w:rPr>
            </w:pPr>
            <w:r w:rsidRPr="00D3272F">
              <w:rPr>
                <w:rFonts w:ascii="Arial" w:hAnsi="Arial" w:cs="Arial"/>
                <w:b/>
                <w:bCs/>
                <w:sz w:val="18"/>
                <w:szCs w:val="18"/>
              </w:rPr>
              <w:t>Answers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D3D2F09" w14:textId="77777777" w:rsidR="002168A8" w:rsidRPr="00D3272F" w:rsidRDefault="002168A8" w:rsidP="00555FBA">
            <w:pPr>
              <w:keepNext/>
              <w:spacing w:before="100" w:beforeAutospacing="1" w:after="100" w:afterAutospacing="1" w:line="200" w:lineRule="atLeast"/>
              <w:jc w:val="center"/>
              <w:rPr>
                <w:rFonts w:ascii="Arial" w:hAnsi="Arial" w:cs="Arial"/>
                <w:b/>
                <w:bCs/>
                <w:sz w:val="18"/>
                <w:szCs w:val="18"/>
              </w:rPr>
            </w:pPr>
            <w:r w:rsidRPr="00D3272F">
              <w:rPr>
                <w:rFonts w:ascii="Arial" w:hAnsi="Arial" w:cs="Arial"/>
                <w:b/>
                <w:bCs/>
                <w:sz w:val="18"/>
                <w:szCs w:val="18"/>
              </w:rP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14:paraId="3F4242AA" w14:textId="77777777" w:rsidR="002168A8" w:rsidRPr="00D3272F" w:rsidRDefault="002168A8" w:rsidP="00555FBA">
            <w:r w:rsidRPr="00D3272F">
              <w:t>Grade</w:t>
            </w:r>
          </w:p>
        </w:tc>
      </w:tr>
      <w:tr w:rsidR="002168A8" w:rsidRPr="00D3272F" w14:paraId="3B5A64F1" w14:textId="77777777" w:rsidTr="002168A8">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7AE86659" w14:textId="77777777" w:rsidR="002168A8" w:rsidRPr="00D3272F" w:rsidRDefault="002168A8" w:rsidP="00555FBA">
            <w:pPr>
              <w:keepNext/>
              <w:numPr>
                <w:ilvl w:val="1"/>
                <w:numId w:val="7"/>
              </w:numPr>
              <w:ind w:right="60"/>
              <w:jc w:val="left"/>
              <w:rPr>
                <w:rFonts w:ascii="Arial" w:hAnsi="Arial" w:cs="Arial"/>
              </w:rPr>
            </w:pPr>
            <w:r w:rsidRPr="00D3272F">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40AB58FF" w14:textId="77777777" w:rsidR="002168A8" w:rsidRPr="00D3272F" w:rsidRDefault="002168A8" w:rsidP="00555FBA">
            <w:pPr>
              <w:keepNext/>
              <w:spacing w:before="20" w:after="40" w:line="240" w:lineRule="auto"/>
              <w:ind w:left="40" w:right="144"/>
              <w:jc w:val="left"/>
              <w:rPr>
                <w:rFonts w:ascii="Arial" w:hAnsi="Arial" w:cs="Arial"/>
                <w:sz w:val="18"/>
                <w:szCs w:val="18"/>
              </w:rPr>
            </w:pPr>
            <w:r>
              <w:rPr>
                <w:rFonts w:ascii="Arial" w:hAnsi="Arial" w:cs="Arial"/>
                <w:sz w:val="18"/>
                <w:szCs w:val="18"/>
              </w:rPr>
              <w:t>VNPT-AIS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08820170" w14:textId="77777777" w:rsidR="002168A8" w:rsidRPr="00D3272F" w:rsidRDefault="002168A8" w:rsidP="00555FBA">
            <w:pPr>
              <w:spacing w:before="100" w:beforeAutospacing="1" w:after="100" w:afterAutospacing="1"/>
              <w:jc w:val="left"/>
              <w:rPr>
                <w:rFonts w:ascii="Arial" w:hAnsi="Arial" w:cs="Arial"/>
              </w:rPr>
            </w:pPr>
            <w:r w:rsidRPr="00D3272F">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7E7DCE25" w14:textId="77777777" w:rsidR="002168A8" w:rsidRPr="00D3272F" w:rsidRDefault="002168A8" w:rsidP="00555FBA">
            <w:r w:rsidRPr="00D3272F">
              <w:t>100</w:t>
            </w:r>
            <w:r w:rsidR="009A23F5">
              <w:t>/3</w:t>
            </w:r>
          </w:p>
        </w:tc>
      </w:tr>
      <w:tr w:rsidR="002168A8" w:rsidRPr="00D3272F" w14:paraId="6B17DE02" w14:textId="77777777" w:rsidTr="002168A8">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5DF4300" w14:textId="77777777" w:rsidR="002168A8" w:rsidRPr="00D3272F" w:rsidRDefault="002168A8" w:rsidP="00555FBA">
            <w:pPr>
              <w:keepNext/>
              <w:numPr>
                <w:ilvl w:val="1"/>
                <w:numId w:val="7"/>
              </w:numPr>
              <w:ind w:right="60"/>
              <w:jc w:val="left"/>
              <w:rPr>
                <w:rFonts w:ascii="Arial" w:hAnsi="Arial" w:cs="Arial"/>
              </w:rPr>
            </w:pPr>
            <w:r w:rsidRPr="00D3272F">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311A1B7C" w14:textId="77777777" w:rsidR="002168A8" w:rsidRPr="00D3272F" w:rsidRDefault="002168A8" w:rsidP="00555FBA">
            <w:pPr>
              <w:keepNext/>
              <w:spacing w:before="20" w:after="40" w:line="240" w:lineRule="auto"/>
              <w:ind w:left="40" w:right="144"/>
              <w:jc w:val="left"/>
              <w:rPr>
                <w:rFonts w:ascii="Arial" w:hAnsi="Arial" w:cs="Arial"/>
                <w:sz w:val="18"/>
                <w:szCs w:val="18"/>
              </w:rPr>
            </w:pPr>
            <w:r>
              <w:rPr>
                <w:rFonts w:ascii="Arial" w:hAnsi="Arial" w:cs="Arial"/>
                <w:sz w:val="18"/>
                <w:szCs w:val="18"/>
              </w:rPr>
              <w:t>VNPT-Email</w:t>
            </w:r>
          </w:p>
        </w:tc>
        <w:tc>
          <w:tcPr>
            <w:tcW w:w="3138" w:type="dxa"/>
            <w:tcBorders>
              <w:top w:val="outset" w:sz="6" w:space="0" w:color="auto"/>
              <w:left w:val="outset" w:sz="6" w:space="0" w:color="auto"/>
              <w:bottom w:val="outset" w:sz="6" w:space="0" w:color="auto"/>
              <w:right w:val="outset" w:sz="6" w:space="0" w:color="auto"/>
            </w:tcBorders>
            <w:vAlign w:val="center"/>
            <w:hideMark/>
          </w:tcPr>
          <w:p w14:paraId="519D3EA2" w14:textId="77777777" w:rsidR="002168A8" w:rsidRPr="00D3272F" w:rsidRDefault="002168A8" w:rsidP="00555FBA">
            <w:pPr>
              <w:spacing w:before="100" w:beforeAutospacing="1" w:after="100" w:afterAutospacing="1"/>
              <w:jc w:val="left"/>
              <w:rPr>
                <w:rFonts w:ascii="Arial" w:hAnsi="Arial" w:cs="Arial"/>
              </w:rPr>
            </w:pPr>
            <w:r w:rsidRPr="00D3272F">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1878BDD9" w14:textId="77777777" w:rsidR="002168A8" w:rsidRPr="00D3272F" w:rsidRDefault="009A23F5" w:rsidP="00555FBA">
            <w:r>
              <w:t>100/3</w:t>
            </w:r>
          </w:p>
        </w:tc>
      </w:tr>
      <w:tr w:rsidR="002168A8" w:rsidRPr="00D3272F" w14:paraId="53A4AFBD" w14:textId="77777777" w:rsidTr="002168A8">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0DACEB11" w14:textId="77777777" w:rsidR="002168A8" w:rsidRPr="00D3272F" w:rsidRDefault="002168A8" w:rsidP="00555FBA">
            <w:pPr>
              <w:keepNext/>
              <w:numPr>
                <w:ilvl w:val="1"/>
                <w:numId w:val="7"/>
              </w:numPr>
              <w:ind w:right="60"/>
              <w:jc w:val="left"/>
              <w:rPr>
                <w:rFonts w:ascii="Arial" w:hAnsi="Arial" w:cs="Arial"/>
              </w:rPr>
            </w:pPr>
            <w:r w:rsidRPr="00D3272F">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3DC293DD" w14:textId="77777777" w:rsidR="002168A8" w:rsidRPr="00D3272F" w:rsidRDefault="002168A8" w:rsidP="00555FBA">
            <w:pPr>
              <w:keepNext/>
              <w:spacing w:before="20" w:after="40" w:line="240" w:lineRule="auto"/>
              <w:ind w:left="40" w:right="144"/>
              <w:jc w:val="left"/>
              <w:rPr>
                <w:rFonts w:ascii="Arial" w:hAnsi="Arial" w:cs="Arial"/>
                <w:sz w:val="18"/>
                <w:szCs w:val="18"/>
              </w:rPr>
            </w:pPr>
            <w:r>
              <w:rPr>
                <w:rFonts w:ascii="Arial" w:hAnsi="Arial" w:cs="Arial"/>
                <w:sz w:val="18"/>
                <w:szCs w:val="18"/>
              </w:rPr>
              <w:t>VNPT-CAS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6CAF50F6" w14:textId="77777777" w:rsidR="002168A8" w:rsidRPr="00D3272F" w:rsidRDefault="002168A8" w:rsidP="00555FBA">
            <w:pPr>
              <w:spacing w:before="100" w:beforeAutospacing="1" w:after="100" w:afterAutospacing="1"/>
              <w:jc w:val="left"/>
              <w:rPr>
                <w:rFonts w:ascii="Arial" w:hAnsi="Arial" w:cs="Arial"/>
              </w:rPr>
            </w:pPr>
            <w:r w:rsidRPr="00D3272F">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1CC1D8BE" w14:textId="77777777" w:rsidR="002168A8" w:rsidRPr="00D3272F" w:rsidRDefault="009A23F5" w:rsidP="00555FBA">
            <w:r>
              <w:t>100/3</w:t>
            </w:r>
          </w:p>
        </w:tc>
      </w:tr>
      <w:tr w:rsidR="002168A8" w:rsidRPr="00D3272F" w14:paraId="5EC7DD5C" w14:textId="77777777" w:rsidTr="002168A8">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FF6C0C5" w14:textId="77777777" w:rsidR="002168A8" w:rsidRPr="00D3272F" w:rsidRDefault="002168A8" w:rsidP="00555FBA">
            <w:pPr>
              <w:keepNext/>
              <w:numPr>
                <w:ilvl w:val="1"/>
                <w:numId w:val="7"/>
              </w:numPr>
              <w:ind w:right="60"/>
              <w:jc w:val="left"/>
              <w:rPr>
                <w:rFonts w:ascii="Arial" w:hAnsi="Arial" w:cs="Arial"/>
              </w:rPr>
            </w:pPr>
            <w:r w:rsidRPr="00D3272F">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684E40F9" w14:textId="77777777" w:rsidR="002168A8" w:rsidRPr="00D3272F" w:rsidRDefault="002168A8" w:rsidP="00555FBA">
            <w:pPr>
              <w:keepNext/>
              <w:spacing w:before="20" w:after="40" w:line="240" w:lineRule="auto"/>
              <w:ind w:right="144"/>
              <w:jc w:val="left"/>
              <w:rPr>
                <w:rFonts w:ascii="Arial" w:hAnsi="Arial" w:cs="Arial"/>
                <w:sz w:val="18"/>
                <w:szCs w:val="18"/>
              </w:rPr>
            </w:pPr>
            <w:r>
              <w:rPr>
                <w:rFonts w:ascii="Arial" w:hAnsi="Arial" w:cs="Arial"/>
                <w:sz w:val="18"/>
                <w:szCs w:val="18"/>
              </w:rPr>
              <w:t>VNPT-Forum</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D1F7098" w14:textId="77777777" w:rsidR="002168A8" w:rsidRPr="00D3272F" w:rsidRDefault="002168A8" w:rsidP="00555FBA">
            <w:pPr>
              <w:spacing w:before="100" w:beforeAutospacing="1" w:after="100" w:afterAutospacing="1"/>
              <w:jc w:val="left"/>
              <w:rPr>
                <w:rFonts w:ascii="Arial" w:hAnsi="Arial" w:cs="Arial"/>
              </w:rPr>
            </w:pPr>
            <w:r w:rsidRPr="00D3272F">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5A2F2C6B" w14:textId="77777777" w:rsidR="002168A8" w:rsidRPr="00D3272F" w:rsidRDefault="009A23F5" w:rsidP="00555FBA">
            <w:r>
              <w:t>-100</w:t>
            </w:r>
          </w:p>
        </w:tc>
      </w:tr>
      <w:tr w:rsidR="009A23F5" w:rsidRPr="00D3272F" w14:paraId="6276172E" w14:textId="77777777" w:rsidTr="002168A8">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3484001E" w14:textId="77777777" w:rsidR="009A23F5" w:rsidRPr="00EB5EEF" w:rsidRDefault="009A23F5" w:rsidP="009A23F5">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470555BD" w14:textId="77777777" w:rsidR="009A23F5" w:rsidRPr="00D3272F" w:rsidRDefault="009A23F5" w:rsidP="009A23F5">
            <w:pPr>
              <w:keepNext/>
              <w:spacing w:before="100" w:beforeAutospacing="1" w:after="100" w:afterAutospacing="1" w:line="200" w:lineRule="atLeast"/>
              <w:jc w:val="left"/>
              <w:rPr>
                <w:rFonts w:ascii="Arial" w:hAnsi="Arial" w:cs="Arial"/>
                <w:b/>
                <w:bCs/>
                <w:sz w:val="18"/>
                <w:szCs w:val="18"/>
              </w:rPr>
            </w:pPr>
            <w:r w:rsidRPr="00D3272F">
              <w:rPr>
                <w:rFonts w:ascii="Arial" w:hAnsi="Arial" w:cs="Arial"/>
                <w:b/>
                <w:bCs/>
                <w:sz w:val="18"/>
                <w:szCs w:val="18"/>
              </w:rPr>
              <w:t>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32B72182" w14:textId="77777777" w:rsidR="009A23F5" w:rsidRPr="00D3272F" w:rsidRDefault="009A23F5" w:rsidP="009A23F5">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368D36A5" w14:textId="77777777" w:rsidR="009A23F5" w:rsidRPr="00D3272F" w:rsidRDefault="009A23F5" w:rsidP="009A23F5">
            <w:r w:rsidRPr="00D3272F">
              <w:t> </w:t>
            </w:r>
          </w:p>
        </w:tc>
      </w:tr>
      <w:tr w:rsidR="009A23F5" w:rsidRPr="00D3272F" w14:paraId="09782361" w14:textId="77777777" w:rsidTr="002168A8">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764253D" w14:textId="77777777" w:rsidR="009A23F5" w:rsidRPr="00EB5EEF" w:rsidRDefault="009A23F5" w:rsidP="009A23F5">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07F573B9" w14:textId="77777777" w:rsidR="009A23F5" w:rsidRPr="00D3272F" w:rsidRDefault="009A23F5" w:rsidP="009A23F5">
            <w:pPr>
              <w:keepNext/>
              <w:spacing w:before="100" w:beforeAutospacing="1" w:after="100" w:afterAutospacing="1" w:line="200" w:lineRule="atLeast"/>
              <w:jc w:val="left"/>
              <w:rPr>
                <w:rFonts w:ascii="Arial" w:hAnsi="Arial" w:cs="Arial"/>
                <w:b/>
                <w:bCs/>
                <w:sz w:val="18"/>
                <w:szCs w:val="18"/>
              </w:rPr>
            </w:pPr>
            <w:r w:rsidRPr="00D3272F">
              <w:rPr>
                <w:rFonts w:ascii="Arial" w:hAnsi="Arial" w:cs="Arial"/>
                <w:b/>
                <w:bCs/>
                <w:sz w:val="18"/>
                <w:szCs w:val="18"/>
              </w:rPr>
              <w:t>Incorrect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6E653C86" w14:textId="77777777" w:rsidR="009A23F5" w:rsidRPr="00D3272F" w:rsidRDefault="009A23F5" w:rsidP="009A23F5">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3CCFC2FC" w14:textId="77777777" w:rsidR="009A23F5" w:rsidRPr="00D3272F" w:rsidRDefault="009A23F5" w:rsidP="009A23F5">
            <w:r w:rsidRPr="00D3272F">
              <w:t> </w:t>
            </w:r>
          </w:p>
        </w:tc>
      </w:tr>
      <w:tr w:rsidR="009A23F5" w:rsidRPr="00D3272F" w14:paraId="1AEA20B1" w14:textId="77777777" w:rsidTr="002168A8">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0F1EDF1" w14:textId="77777777" w:rsidR="009A23F5" w:rsidRPr="00EB5EEF" w:rsidRDefault="009A23F5" w:rsidP="009A23F5">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3C422F1C" w14:textId="77777777" w:rsidR="009A23F5" w:rsidRPr="00D3272F" w:rsidRDefault="009A23F5" w:rsidP="009A23F5">
            <w:pPr>
              <w:keepNext/>
              <w:spacing w:before="100" w:beforeAutospacing="1" w:after="100" w:afterAutospacing="1" w:line="200" w:lineRule="atLeast"/>
              <w:jc w:val="left"/>
              <w:rPr>
                <w:rFonts w:ascii="Arial" w:hAnsi="Arial" w:cs="Arial"/>
                <w:b/>
                <w:bCs/>
                <w:sz w:val="18"/>
                <w:szCs w:val="18"/>
              </w:rPr>
            </w:pPr>
            <w:r w:rsidRPr="00D3272F">
              <w:rPr>
                <w:rFonts w:ascii="Arial" w:hAnsi="Arial" w:cs="Arial"/>
                <w:b/>
                <w:bCs/>
                <w:sz w:val="18"/>
                <w:szCs w:val="18"/>
              </w:rPr>
              <w:t>General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521628FA" w14:textId="77777777" w:rsidR="009A23F5" w:rsidRPr="00D3272F" w:rsidRDefault="009A23F5" w:rsidP="009A23F5">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372ED690" w14:textId="77777777" w:rsidR="009A23F5" w:rsidRPr="00D3272F" w:rsidRDefault="009A23F5" w:rsidP="009A23F5">
            <w:r w:rsidRPr="00D3272F">
              <w:t> </w:t>
            </w:r>
          </w:p>
        </w:tc>
      </w:tr>
      <w:tr w:rsidR="009A23F5" w:rsidRPr="00D3272F" w14:paraId="0EC7A158" w14:textId="77777777" w:rsidTr="002168A8">
        <w:trPr>
          <w:cantSplit/>
        </w:trPr>
        <w:tc>
          <w:tcPr>
            <w:tcW w:w="9356" w:type="dxa"/>
            <w:gridSpan w:val="3"/>
            <w:tcBorders>
              <w:top w:val="outset" w:sz="6" w:space="0" w:color="auto"/>
              <w:left w:val="outset" w:sz="6" w:space="0" w:color="auto"/>
              <w:bottom w:val="outset" w:sz="6" w:space="0" w:color="auto"/>
              <w:right w:val="outset" w:sz="6" w:space="0" w:color="auto"/>
            </w:tcBorders>
            <w:vAlign w:val="center"/>
            <w:hideMark/>
          </w:tcPr>
          <w:p w14:paraId="22F4D9A1" w14:textId="77777777" w:rsidR="009A23F5" w:rsidRPr="00EB5EEF" w:rsidRDefault="009A23F5" w:rsidP="009A23F5">
            <w:pPr>
              <w:keepNext/>
              <w:spacing w:before="20" w:after="40" w:line="240" w:lineRule="auto"/>
              <w:ind w:left="40" w:right="144"/>
              <w:jc w:val="left"/>
              <w:rPr>
                <w:rFonts w:ascii="Arial" w:hAnsi="Arial" w:cs="Arial"/>
                <w:sz w:val="18"/>
                <w:szCs w:val="18"/>
              </w:rPr>
            </w:pPr>
            <w:r w:rsidRPr="00EB5EEF">
              <w:rPr>
                <w:rFonts w:ascii="Arial" w:hAnsi="Arial" w:cs="Arial"/>
                <w:i/>
                <w:iCs/>
                <w:sz w:val="18"/>
                <w:szCs w:val="18"/>
              </w:rPr>
              <w:t xml:space="preserve">Enter </w:t>
            </w:r>
            <w:r>
              <w:rPr>
                <w:rFonts w:ascii="Arial" w:hAnsi="Arial" w:cs="Arial"/>
                <w:i/>
                <w:iCs/>
                <w:sz w:val="18"/>
                <w:szCs w:val="18"/>
              </w:rPr>
              <w:t>all</w:t>
            </w:r>
            <w:r w:rsidRPr="00EB5EEF">
              <w:rPr>
                <w:rFonts w:ascii="Arial" w:hAnsi="Arial" w:cs="Arial"/>
                <w:i/>
                <w:iCs/>
                <w:sz w:val="18"/>
                <w:szCs w:val="18"/>
              </w:rPr>
              <w:t xml:space="preserve"> right answers.</w:t>
            </w:r>
          </w:p>
        </w:tc>
        <w:tc>
          <w:tcPr>
            <w:tcW w:w="650" w:type="dxa"/>
            <w:tcBorders>
              <w:top w:val="outset" w:sz="6" w:space="0" w:color="auto"/>
              <w:left w:val="outset" w:sz="6" w:space="0" w:color="auto"/>
              <w:bottom w:val="outset" w:sz="6" w:space="0" w:color="auto"/>
              <w:right w:val="outset" w:sz="6" w:space="0" w:color="auto"/>
            </w:tcBorders>
            <w:vAlign w:val="center"/>
            <w:hideMark/>
          </w:tcPr>
          <w:p w14:paraId="264DB93A" w14:textId="77777777" w:rsidR="009A23F5" w:rsidRPr="00D3272F" w:rsidRDefault="009A23F5" w:rsidP="009A23F5">
            <w:r w:rsidRPr="00D3272F">
              <w:t> </w:t>
            </w:r>
          </w:p>
        </w:tc>
      </w:tr>
    </w:tbl>
    <w:p w14:paraId="1B855415" w14:textId="77777777" w:rsidR="00A426E2" w:rsidRDefault="00A426E2" w:rsidP="00EE3F26">
      <w:pPr>
        <w:rPr>
          <w:b/>
          <w:color w:val="FF0000"/>
          <w:sz w:val="26"/>
          <w:szCs w:val="26"/>
        </w:rPr>
      </w:pPr>
    </w:p>
    <w:p w14:paraId="64F77C6C" w14:textId="77777777" w:rsidR="00B10D9A" w:rsidRPr="00D3272F" w:rsidRDefault="00B10D9A" w:rsidP="00B10D9A">
      <w:pPr>
        <w:pStyle w:val="BodyTextIndent"/>
        <w:numPr>
          <w:ilvl w:val="0"/>
          <w:numId w:val="10"/>
        </w:numPr>
        <w:rPr>
          <w:b/>
          <w:color w:val="FF0000"/>
          <w:sz w:val="26"/>
          <w:szCs w:val="26"/>
        </w:rPr>
      </w:pPr>
      <w:r>
        <w:rPr>
          <w:b/>
          <w:sz w:val="24"/>
          <w:szCs w:val="24"/>
        </w:rPr>
        <w:t>Câu hỏi chọn nhiều</w:t>
      </w:r>
      <w:r w:rsidRPr="00D3272F">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5501"/>
        <w:gridCol w:w="3138"/>
        <w:gridCol w:w="650"/>
      </w:tblGrid>
      <w:tr w:rsidR="00B10D9A" w:rsidRPr="00D3272F" w14:paraId="739B19E2" w14:textId="77777777" w:rsidTr="00555FBA">
        <w:trPr>
          <w:cantSplit/>
          <w:tblHeader/>
        </w:trPr>
        <w:tc>
          <w:tcPr>
            <w:tcW w:w="9356" w:type="dxa"/>
            <w:gridSpan w:val="3"/>
            <w:tcBorders>
              <w:top w:val="outset" w:sz="6" w:space="0" w:color="auto"/>
              <w:left w:val="outset" w:sz="6" w:space="0" w:color="auto"/>
              <w:bottom w:val="outset" w:sz="6" w:space="0" w:color="auto"/>
              <w:right w:val="outset" w:sz="6" w:space="0" w:color="auto"/>
            </w:tcBorders>
            <w:vAlign w:val="center"/>
          </w:tcPr>
          <w:p w14:paraId="056D306D" w14:textId="77777777" w:rsidR="00B10D9A" w:rsidRPr="00D3272F" w:rsidRDefault="00B10D9A" w:rsidP="008B6031">
            <w:pPr>
              <w:autoSpaceDE w:val="0"/>
              <w:autoSpaceDN w:val="0"/>
              <w:adjustRightInd w:val="0"/>
              <w:spacing w:after="0" w:line="240" w:lineRule="auto"/>
              <w:rPr>
                <w:sz w:val="24"/>
                <w:szCs w:val="24"/>
                <w:lang w:val="en-US"/>
              </w:rPr>
            </w:pPr>
            <w:r w:rsidRPr="008B6031">
              <w:rPr>
                <w:noProof/>
                <w:sz w:val="24"/>
                <w:szCs w:val="24"/>
              </w:rPr>
              <w:lastRenderedPageBreak/>
              <w:t>Để quy hoạch lại các dải địa chỉ IP cho các ứng dụng ĐHSXKD tại Data Center của Tập đoàn, Quản trị hệ thống yêu cầu địa chỉ IP của Hệ thống cài đặt sản phẩm IBM Tivoli Directory từ 10.1.2.89 sang 10.1.5.89 (hiện chưa có ứng dụng nào sử dụng địa chỉ này). Anh chị cho biết các Hệ thống nào sau đây bị ảnh hưởng?</w:t>
            </w:r>
          </w:p>
        </w:tc>
        <w:tc>
          <w:tcPr>
            <w:tcW w:w="650" w:type="dxa"/>
            <w:tcBorders>
              <w:top w:val="outset" w:sz="6" w:space="0" w:color="auto"/>
              <w:left w:val="outset" w:sz="6" w:space="0" w:color="auto"/>
              <w:bottom w:val="outset" w:sz="6" w:space="0" w:color="auto"/>
              <w:right w:val="outset" w:sz="6" w:space="0" w:color="auto"/>
            </w:tcBorders>
            <w:vAlign w:val="center"/>
            <w:hideMark/>
          </w:tcPr>
          <w:p w14:paraId="48E77C5F" w14:textId="77777777" w:rsidR="00B10D9A" w:rsidRPr="00D3272F" w:rsidRDefault="00B10D9A" w:rsidP="00555FBA">
            <w:r w:rsidRPr="00D3272F">
              <w:t>M</w:t>
            </w:r>
            <w:r>
              <w:t>A</w:t>
            </w:r>
          </w:p>
        </w:tc>
      </w:tr>
      <w:tr w:rsidR="00B10D9A" w:rsidRPr="00D3272F" w14:paraId="1289A21A" w14:textId="77777777" w:rsidTr="00555FBA">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14:paraId="203CD6FC" w14:textId="77777777" w:rsidR="00B10D9A" w:rsidRPr="00D3272F" w:rsidRDefault="00B10D9A" w:rsidP="00555FBA">
            <w:pPr>
              <w:keepNext/>
              <w:spacing w:before="100" w:beforeAutospacing="1" w:after="100" w:afterAutospacing="1" w:line="200" w:lineRule="atLeast"/>
              <w:jc w:val="center"/>
              <w:rPr>
                <w:rFonts w:ascii="Arial" w:hAnsi="Arial" w:cs="Arial"/>
                <w:b/>
                <w:bCs/>
                <w:sz w:val="18"/>
                <w:szCs w:val="18"/>
              </w:rPr>
            </w:pPr>
            <w:r w:rsidRPr="00D3272F">
              <w:rPr>
                <w:rFonts w:ascii="Arial" w:hAnsi="Arial" w:cs="Arial"/>
                <w:b/>
                <w:bCs/>
                <w:sz w:val="18"/>
                <w:szCs w:val="18"/>
              </w:rPr>
              <w:t>#</w:t>
            </w:r>
          </w:p>
        </w:tc>
        <w:tc>
          <w:tcPr>
            <w:tcW w:w="5501" w:type="dxa"/>
            <w:tcBorders>
              <w:top w:val="outset" w:sz="6" w:space="0" w:color="auto"/>
              <w:left w:val="outset" w:sz="6" w:space="0" w:color="auto"/>
              <w:bottom w:val="outset" w:sz="6" w:space="0" w:color="auto"/>
              <w:right w:val="outset" w:sz="6" w:space="0" w:color="auto"/>
            </w:tcBorders>
            <w:vAlign w:val="center"/>
            <w:hideMark/>
          </w:tcPr>
          <w:p w14:paraId="591039F7" w14:textId="77777777" w:rsidR="00B10D9A" w:rsidRPr="00D3272F" w:rsidRDefault="00B10D9A" w:rsidP="00555FBA">
            <w:pPr>
              <w:numPr>
                <w:ilvl w:val="0"/>
                <w:numId w:val="7"/>
              </w:numPr>
              <w:spacing w:before="0" w:after="0" w:line="240" w:lineRule="auto"/>
              <w:jc w:val="center"/>
              <w:rPr>
                <w:rFonts w:ascii="Arial" w:hAnsi="Arial" w:cs="Arial"/>
                <w:b/>
                <w:bCs/>
                <w:sz w:val="18"/>
                <w:szCs w:val="18"/>
              </w:rPr>
            </w:pPr>
            <w:r w:rsidRPr="00D3272F">
              <w:rPr>
                <w:rFonts w:ascii="Arial" w:hAnsi="Arial" w:cs="Arial"/>
                <w:b/>
                <w:bCs/>
                <w:sz w:val="18"/>
                <w:szCs w:val="18"/>
              </w:rPr>
              <w:t>Answers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5E8CB051" w14:textId="77777777" w:rsidR="00B10D9A" w:rsidRPr="00D3272F" w:rsidRDefault="00B10D9A" w:rsidP="00555FBA">
            <w:pPr>
              <w:keepNext/>
              <w:spacing w:before="100" w:beforeAutospacing="1" w:after="100" w:afterAutospacing="1" w:line="200" w:lineRule="atLeast"/>
              <w:jc w:val="center"/>
              <w:rPr>
                <w:rFonts w:ascii="Arial" w:hAnsi="Arial" w:cs="Arial"/>
                <w:b/>
                <w:bCs/>
                <w:sz w:val="18"/>
                <w:szCs w:val="18"/>
              </w:rPr>
            </w:pPr>
            <w:r w:rsidRPr="00D3272F">
              <w:rPr>
                <w:rFonts w:ascii="Arial" w:hAnsi="Arial" w:cs="Arial"/>
                <w:b/>
                <w:bCs/>
                <w:sz w:val="18"/>
                <w:szCs w:val="18"/>
              </w:rP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14:paraId="5654E95E" w14:textId="77777777" w:rsidR="00B10D9A" w:rsidRPr="00D3272F" w:rsidRDefault="00B10D9A" w:rsidP="00555FBA">
            <w:r w:rsidRPr="00D3272F">
              <w:t>Grade</w:t>
            </w:r>
          </w:p>
        </w:tc>
      </w:tr>
      <w:tr w:rsidR="00B10D9A" w:rsidRPr="00D3272F" w14:paraId="0F054BBA"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451C88F3" w14:textId="77777777" w:rsidR="00B10D9A" w:rsidRPr="00D3272F" w:rsidRDefault="00B10D9A" w:rsidP="00555FBA">
            <w:pPr>
              <w:keepNext/>
              <w:numPr>
                <w:ilvl w:val="1"/>
                <w:numId w:val="7"/>
              </w:numPr>
              <w:ind w:right="60"/>
              <w:jc w:val="left"/>
              <w:rPr>
                <w:rFonts w:ascii="Arial" w:hAnsi="Arial" w:cs="Arial"/>
              </w:rPr>
            </w:pPr>
            <w:r w:rsidRPr="00D3272F">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72BEB362" w14:textId="77777777" w:rsidR="00B10D9A" w:rsidRPr="008B6031" w:rsidRDefault="00B10D9A" w:rsidP="008B6031">
            <w:pPr>
              <w:autoSpaceDE w:val="0"/>
              <w:autoSpaceDN w:val="0"/>
              <w:adjustRightInd w:val="0"/>
              <w:spacing w:after="0" w:line="240" w:lineRule="auto"/>
              <w:rPr>
                <w:noProof/>
                <w:sz w:val="24"/>
                <w:szCs w:val="24"/>
              </w:rPr>
            </w:pPr>
            <w:r w:rsidRPr="008B6031">
              <w:rPr>
                <w:noProof/>
                <w:sz w:val="24"/>
                <w:szCs w:val="24"/>
              </w:rPr>
              <w:t>VNPT-AIS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8F4A007" w14:textId="77777777" w:rsidR="00B10D9A" w:rsidRPr="00D3272F" w:rsidRDefault="00B10D9A" w:rsidP="00555FBA">
            <w:pPr>
              <w:spacing w:before="100" w:beforeAutospacing="1" w:after="100" w:afterAutospacing="1"/>
              <w:jc w:val="left"/>
              <w:rPr>
                <w:rFonts w:ascii="Arial" w:hAnsi="Arial" w:cs="Arial"/>
              </w:rPr>
            </w:pPr>
            <w:r w:rsidRPr="00D3272F">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7BABF5E5" w14:textId="77777777" w:rsidR="00B10D9A" w:rsidRPr="00D3272F" w:rsidRDefault="00B10D9A" w:rsidP="00555FBA">
            <w:r w:rsidRPr="00D3272F">
              <w:t>100</w:t>
            </w:r>
            <w:r>
              <w:t>/2</w:t>
            </w:r>
          </w:p>
        </w:tc>
      </w:tr>
      <w:tr w:rsidR="00B10D9A" w:rsidRPr="00D3272F" w14:paraId="3525D493"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5936EA06" w14:textId="77777777" w:rsidR="00B10D9A" w:rsidRPr="00D3272F" w:rsidRDefault="00B10D9A" w:rsidP="00555FBA">
            <w:pPr>
              <w:keepNext/>
              <w:numPr>
                <w:ilvl w:val="1"/>
                <w:numId w:val="7"/>
              </w:numPr>
              <w:ind w:right="60"/>
              <w:jc w:val="left"/>
              <w:rPr>
                <w:rFonts w:ascii="Arial" w:hAnsi="Arial" w:cs="Arial"/>
              </w:rPr>
            </w:pPr>
            <w:r w:rsidRPr="00D3272F">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2ABCBEA6" w14:textId="77777777" w:rsidR="00B10D9A" w:rsidRPr="008B6031" w:rsidRDefault="00B10D9A" w:rsidP="008B6031">
            <w:pPr>
              <w:autoSpaceDE w:val="0"/>
              <w:autoSpaceDN w:val="0"/>
              <w:adjustRightInd w:val="0"/>
              <w:spacing w:after="0" w:line="240" w:lineRule="auto"/>
              <w:rPr>
                <w:noProof/>
                <w:sz w:val="24"/>
                <w:szCs w:val="24"/>
              </w:rPr>
            </w:pPr>
            <w:r w:rsidRPr="008B6031">
              <w:rPr>
                <w:noProof/>
                <w:sz w:val="24"/>
                <w:szCs w:val="24"/>
              </w:rPr>
              <w:t>VNPT-Email</w:t>
            </w:r>
          </w:p>
        </w:tc>
        <w:tc>
          <w:tcPr>
            <w:tcW w:w="3138" w:type="dxa"/>
            <w:tcBorders>
              <w:top w:val="outset" w:sz="6" w:space="0" w:color="auto"/>
              <w:left w:val="outset" w:sz="6" w:space="0" w:color="auto"/>
              <w:bottom w:val="outset" w:sz="6" w:space="0" w:color="auto"/>
              <w:right w:val="outset" w:sz="6" w:space="0" w:color="auto"/>
            </w:tcBorders>
            <w:vAlign w:val="center"/>
            <w:hideMark/>
          </w:tcPr>
          <w:p w14:paraId="25EAB14F" w14:textId="77777777" w:rsidR="00B10D9A" w:rsidRPr="00D3272F" w:rsidRDefault="00B10D9A" w:rsidP="00555FBA">
            <w:pPr>
              <w:spacing w:before="100" w:beforeAutospacing="1" w:after="100" w:afterAutospacing="1"/>
              <w:jc w:val="left"/>
              <w:rPr>
                <w:rFonts w:ascii="Arial" w:hAnsi="Arial" w:cs="Arial"/>
              </w:rPr>
            </w:pPr>
            <w:r w:rsidRPr="00D3272F">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37A0F6B8" w14:textId="77777777" w:rsidR="00B10D9A" w:rsidRPr="00D3272F" w:rsidRDefault="00B10D9A" w:rsidP="00555FBA">
            <w:r>
              <w:t>-100</w:t>
            </w:r>
          </w:p>
        </w:tc>
      </w:tr>
      <w:tr w:rsidR="00B10D9A" w:rsidRPr="00D3272F" w14:paraId="58DD9CAA"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0758DC2E" w14:textId="77777777" w:rsidR="00B10D9A" w:rsidRPr="00D3272F" w:rsidRDefault="00B10D9A" w:rsidP="00555FBA">
            <w:pPr>
              <w:keepNext/>
              <w:numPr>
                <w:ilvl w:val="1"/>
                <w:numId w:val="7"/>
              </w:numPr>
              <w:ind w:right="60"/>
              <w:jc w:val="left"/>
              <w:rPr>
                <w:rFonts w:ascii="Arial" w:hAnsi="Arial" w:cs="Arial"/>
              </w:rPr>
            </w:pPr>
            <w:r w:rsidRPr="00D3272F">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77037CD7" w14:textId="77777777" w:rsidR="00B10D9A" w:rsidRPr="008B6031" w:rsidRDefault="00B10D9A" w:rsidP="008B6031">
            <w:pPr>
              <w:autoSpaceDE w:val="0"/>
              <w:autoSpaceDN w:val="0"/>
              <w:adjustRightInd w:val="0"/>
              <w:spacing w:after="0" w:line="240" w:lineRule="auto"/>
              <w:rPr>
                <w:noProof/>
                <w:sz w:val="24"/>
                <w:szCs w:val="24"/>
              </w:rPr>
            </w:pPr>
            <w:r w:rsidRPr="008B6031">
              <w:rPr>
                <w:noProof/>
                <w:sz w:val="24"/>
                <w:szCs w:val="24"/>
              </w:rPr>
              <w:t>VNPT-CAS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5BD943C8" w14:textId="77777777" w:rsidR="00B10D9A" w:rsidRPr="00D3272F" w:rsidRDefault="00B10D9A" w:rsidP="00555FBA">
            <w:pPr>
              <w:spacing w:before="100" w:beforeAutospacing="1" w:after="100" w:afterAutospacing="1"/>
              <w:jc w:val="left"/>
              <w:rPr>
                <w:rFonts w:ascii="Arial" w:hAnsi="Arial" w:cs="Arial"/>
              </w:rPr>
            </w:pPr>
            <w:r w:rsidRPr="00D3272F">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390A3D47" w14:textId="77777777" w:rsidR="00B10D9A" w:rsidRPr="00D3272F" w:rsidRDefault="00B10D9A" w:rsidP="00B10D9A">
            <w:r>
              <w:t>100/2</w:t>
            </w:r>
          </w:p>
        </w:tc>
      </w:tr>
      <w:tr w:rsidR="00B10D9A" w:rsidRPr="00D3272F" w14:paraId="2FEC4E5F"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48D017B9" w14:textId="77777777" w:rsidR="00B10D9A" w:rsidRPr="00D3272F" w:rsidRDefault="00B10D9A" w:rsidP="00555FBA">
            <w:pPr>
              <w:keepNext/>
              <w:numPr>
                <w:ilvl w:val="1"/>
                <w:numId w:val="7"/>
              </w:numPr>
              <w:ind w:right="60"/>
              <w:jc w:val="left"/>
              <w:rPr>
                <w:rFonts w:ascii="Arial" w:hAnsi="Arial" w:cs="Arial"/>
              </w:rPr>
            </w:pPr>
            <w:r w:rsidRPr="00D3272F">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722AF89C" w14:textId="77777777" w:rsidR="00B10D9A" w:rsidRPr="008B6031" w:rsidRDefault="00B10D9A" w:rsidP="008B6031">
            <w:pPr>
              <w:autoSpaceDE w:val="0"/>
              <w:autoSpaceDN w:val="0"/>
              <w:adjustRightInd w:val="0"/>
              <w:spacing w:after="0" w:line="240" w:lineRule="auto"/>
              <w:rPr>
                <w:noProof/>
                <w:sz w:val="24"/>
                <w:szCs w:val="24"/>
              </w:rPr>
            </w:pPr>
            <w:r w:rsidRPr="008B6031">
              <w:rPr>
                <w:noProof/>
                <w:sz w:val="24"/>
                <w:szCs w:val="24"/>
              </w:rPr>
              <w:t>VNPT-Portal</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59061CB" w14:textId="77777777" w:rsidR="00B10D9A" w:rsidRPr="00D3272F" w:rsidRDefault="00B10D9A" w:rsidP="00555FBA">
            <w:pPr>
              <w:spacing w:before="100" w:beforeAutospacing="1" w:after="100" w:afterAutospacing="1"/>
              <w:jc w:val="left"/>
              <w:rPr>
                <w:rFonts w:ascii="Arial" w:hAnsi="Arial" w:cs="Arial"/>
              </w:rPr>
            </w:pPr>
            <w:r w:rsidRPr="00D3272F">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3F04A2F4" w14:textId="77777777" w:rsidR="00B10D9A" w:rsidRPr="00D3272F" w:rsidRDefault="00B10D9A" w:rsidP="00555FBA">
            <w:r>
              <w:t>-100</w:t>
            </w:r>
          </w:p>
        </w:tc>
      </w:tr>
      <w:tr w:rsidR="00B10D9A" w:rsidRPr="00D3272F" w14:paraId="58B62E86"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787634A" w14:textId="77777777" w:rsidR="00B10D9A" w:rsidRPr="00EB5EEF" w:rsidRDefault="00B10D9A" w:rsidP="00555FBA">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3FF8BA04" w14:textId="77777777" w:rsidR="00B10D9A" w:rsidRPr="00D3272F" w:rsidRDefault="00B10D9A" w:rsidP="00555FBA">
            <w:pPr>
              <w:keepNext/>
              <w:spacing w:before="100" w:beforeAutospacing="1" w:after="100" w:afterAutospacing="1" w:line="200" w:lineRule="atLeast"/>
              <w:jc w:val="left"/>
              <w:rPr>
                <w:rFonts w:ascii="Arial" w:hAnsi="Arial" w:cs="Arial"/>
                <w:b/>
                <w:bCs/>
                <w:sz w:val="18"/>
                <w:szCs w:val="18"/>
              </w:rPr>
            </w:pPr>
            <w:r w:rsidRPr="00D3272F">
              <w:rPr>
                <w:rFonts w:ascii="Arial" w:hAnsi="Arial" w:cs="Arial"/>
                <w:b/>
                <w:bCs/>
                <w:sz w:val="18"/>
                <w:szCs w:val="18"/>
              </w:rPr>
              <w:t>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40504C5" w14:textId="77777777" w:rsidR="00B10D9A" w:rsidRPr="00D3272F" w:rsidRDefault="00B10D9A" w:rsidP="00555FBA">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0F94C0D4" w14:textId="77777777" w:rsidR="00B10D9A" w:rsidRPr="00D3272F" w:rsidRDefault="00B10D9A" w:rsidP="00555FBA">
            <w:r w:rsidRPr="00D3272F">
              <w:t> </w:t>
            </w:r>
          </w:p>
        </w:tc>
      </w:tr>
      <w:tr w:rsidR="00B10D9A" w:rsidRPr="00D3272F" w14:paraId="160E0719"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023BCA5" w14:textId="77777777" w:rsidR="00B10D9A" w:rsidRPr="00EB5EEF" w:rsidRDefault="00B10D9A" w:rsidP="00555FBA">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5608EA58" w14:textId="77777777" w:rsidR="00B10D9A" w:rsidRPr="00D3272F" w:rsidRDefault="00B10D9A" w:rsidP="00555FBA">
            <w:pPr>
              <w:keepNext/>
              <w:spacing w:before="100" w:beforeAutospacing="1" w:after="100" w:afterAutospacing="1" w:line="200" w:lineRule="atLeast"/>
              <w:jc w:val="left"/>
              <w:rPr>
                <w:rFonts w:ascii="Arial" w:hAnsi="Arial" w:cs="Arial"/>
                <w:b/>
                <w:bCs/>
                <w:sz w:val="18"/>
                <w:szCs w:val="18"/>
              </w:rPr>
            </w:pPr>
            <w:r w:rsidRPr="00D3272F">
              <w:rPr>
                <w:rFonts w:ascii="Arial" w:hAnsi="Arial" w:cs="Arial"/>
                <w:b/>
                <w:bCs/>
                <w:sz w:val="18"/>
                <w:szCs w:val="18"/>
              </w:rPr>
              <w:t>Incorrect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2F131B18" w14:textId="77777777" w:rsidR="00B10D9A" w:rsidRPr="00D3272F" w:rsidRDefault="00B10D9A" w:rsidP="00555FBA">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0B033B7E" w14:textId="77777777" w:rsidR="00B10D9A" w:rsidRPr="00D3272F" w:rsidRDefault="00B10D9A" w:rsidP="00555FBA">
            <w:r w:rsidRPr="00D3272F">
              <w:t> </w:t>
            </w:r>
          </w:p>
        </w:tc>
      </w:tr>
      <w:tr w:rsidR="00B10D9A" w:rsidRPr="00D3272F" w14:paraId="7622D2B2"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33331802" w14:textId="77777777" w:rsidR="00B10D9A" w:rsidRPr="00EB5EEF" w:rsidRDefault="00B10D9A" w:rsidP="00555FBA">
            <w:pPr>
              <w:keepNext/>
              <w:spacing w:before="20" w:after="40" w:line="240" w:lineRule="auto"/>
              <w:ind w:left="40" w:right="144"/>
              <w:jc w:val="left"/>
              <w:rPr>
                <w:rFonts w:ascii="Arial" w:hAnsi="Arial" w:cs="Arial"/>
                <w:sz w:val="18"/>
                <w:szCs w:val="18"/>
              </w:rPr>
            </w:pPr>
            <w:r w:rsidRPr="00EB5EEF">
              <w:rPr>
                <w:rFonts w:ascii="Arial" w:hAnsi="Arial" w:cs="Arial"/>
                <w:sz w:val="18"/>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4A2CDAF8" w14:textId="77777777" w:rsidR="00B10D9A" w:rsidRPr="00D3272F" w:rsidRDefault="00B10D9A" w:rsidP="00555FBA">
            <w:pPr>
              <w:keepNext/>
              <w:spacing w:before="100" w:beforeAutospacing="1" w:after="100" w:afterAutospacing="1" w:line="200" w:lineRule="atLeast"/>
              <w:jc w:val="left"/>
              <w:rPr>
                <w:rFonts w:ascii="Arial" w:hAnsi="Arial" w:cs="Arial"/>
                <w:b/>
                <w:bCs/>
                <w:sz w:val="18"/>
                <w:szCs w:val="18"/>
              </w:rPr>
            </w:pPr>
            <w:r w:rsidRPr="00D3272F">
              <w:rPr>
                <w:rFonts w:ascii="Arial" w:hAnsi="Arial" w:cs="Arial"/>
                <w:b/>
                <w:bCs/>
                <w:sz w:val="18"/>
                <w:szCs w:val="18"/>
              </w:rPr>
              <w:t>General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35D9388E" w14:textId="77777777" w:rsidR="00B10D9A" w:rsidRPr="00D3272F" w:rsidRDefault="00B10D9A" w:rsidP="00555FBA">
            <w:pPr>
              <w:keepNext/>
              <w:spacing w:before="20" w:after="40" w:line="240" w:lineRule="auto"/>
              <w:ind w:left="40" w:right="144"/>
              <w:jc w:val="left"/>
              <w:rPr>
                <w:rFonts w:ascii="Arial" w:hAnsi="Arial" w:cs="Arial"/>
                <w:sz w:val="18"/>
                <w:szCs w:val="18"/>
              </w:rPr>
            </w:pPr>
            <w:r w:rsidRPr="00D3272F">
              <w:rPr>
                <w:rFonts w:ascii="Arial" w:hAnsi="Arial" w:cs="Arial"/>
                <w:sz w:val="18"/>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695B7EF8" w14:textId="77777777" w:rsidR="00B10D9A" w:rsidRPr="00D3272F" w:rsidRDefault="00B10D9A" w:rsidP="00555FBA">
            <w:r w:rsidRPr="00D3272F">
              <w:t> </w:t>
            </w:r>
          </w:p>
        </w:tc>
      </w:tr>
      <w:tr w:rsidR="00B10D9A" w:rsidRPr="00D3272F" w14:paraId="787E6CDC" w14:textId="77777777" w:rsidTr="00555FBA">
        <w:trPr>
          <w:cantSplit/>
        </w:trPr>
        <w:tc>
          <w:tcPr>
            <w:tcW w:w="9356" w:type="dxa"/>
            <w:gridSpan w:val="3"/>
            <w:tcBorders>
              <w:top w:val="outset" w:sz="6" w:space="0" w:color="auto"/>
              <w:left w:val="outset" w:sz="6" w:space="0" w:color="auto"/>
              <w:bottom w:val="outset" w:sz="6" w:space="0" w:color="auto"/>
              <w:right w:val="outset" w:sz="6" w:space="0" w:color="auto"/>
            </w:tcBorders>
            <w:vAlign w:val="center"/>
            <w:hideMark/>
          </w:tcPr>
          <w:p w14:paraId="30F9F85E" w14:textId="77777777" w:rsidR="00B10D9A" w:rsidRPr="00EB5EEF" w:rsidRDefault="00B10D9A" w:rsidP="00555FBA">
            <w:pPr>
              <w:keepNext/>
              <w:spacing w:before="20" w:after="40" w:line="240" w:lineRule="auto"/>
              <w:ind w:left="40" w:right="144"/>
              <w:jc w:val="left"/>
              <w:rPr>
                <w:rFonts w:ascii="Arial" w:hAnsi="Arial" w:cs="Arial"/>
                <w:sz w:val="18"/>
                <w:szCs w:val="18"/>
              </w:rPr>
            </w:pPr>
            <w:r w:rsidRPr="00EB5EEF">
              <w:rPr>
                <w:rFonts w:ascii="Arial" w:hAnsi="Arial" w:cs="Arial"/>
                <w:i/>
                <w:iCs/>
                <w:sz w:val="18"/>
                <w:szCs w:val="18"/>
              </w:rPr>
              <w:t xml:space="preserve">Enter </w:t>
            </w:r>
            <w:r>
              <w:rPr>
                <w:rFonts w:ascii="Arial" w:hAnsi="Arial" w:cs="Arial"/>
                <w:i/>
                <w:iCs/>
                <w:sz w:val="18"/>
                <w:szCs w:val="18"/>
              </w:rPr>
              <w:t>all</w:t>
            </w:r>
            <w:r w:rsidRPr="00EB5EEF">
              <w:rPr>
                <w:rFonts w:ascii="Arial" w:hAnsi="Arial" w:cs="Arial"/>
                <w:i/>
                <w:iCs/>
                <w:sz w:val="18"/>
                <w:szCs w:val="18"/>
              </w:rPr>
              <w:t xml:space="preserve"> right answers.</w:t>
            </w:r>
          </w:p>
        </w:tc>
        <w:tc>
          <w:tcPr>
            <w:tcW w:w="650" w:type="dxa"/>
            <w:tcBorders>
              <w:top w:val="outset" w:sz="6" w:space="0" w:color="auto"/>
              <w:left w:val="outset" w:sz="6" w:space="0" w:color="auto"/>
              <w:bottom w:val="outset" w:sz="6" w:space="0" w:color="auto"/>
              <w:right w:val="outset" w:sz="6" w:space="0" w:color="auto"/>
            </w:tcBorders>
            <w:vAlign w:val="center"/>
            <w:hideMark/>
          </w:tcPr>
          <w:p w14:paraId="00B9F1D0" w14:textId="77777777" w:rsidR="00B10D9A" w:rsidRPr="00D3272F" w:rsidRDefault="00B10D9A" w:rsidP="00555FBA">
            <w:r w:rsidRPr="00D3272F">
              <w:t> </w:t>
            </w:r>
          </w:p>
        </w:tc>
      </w:tr>
    </w:tbl>
    <w:p w14:paraId="25232BE3" w14:textId="77777777" w:rsidR="00826E6D" w:rsidRDefault="00826E6D" w:rsidP="00EE3F26">
      <w:pPr>
        <w:rPr>
          <w:b/>
          <w:color w:val="FF0000"/>
          <w:sz w:val="26"/>
          <w:szCs w:val="26"/>
        </w:rPr>
      </w:pPr>
    </w:p>
    <w:p w14:paraId="51575B23" w14:textId="77777777" w:rsidR="00E20315" w:rsidRPr="002824B0" w:rsidRDefault="00E20315" w:rsidP="00E20315">
      <w:pPr>
        <w:pStyle w:val="BodyTextIndent"/>
        <w:numPr>
          <w:ilvl w:val="0"/>
          <w:numId w:val="10"/>
        </w:numPr>
        <w:rPr>
          <w:b/>
          <w:sz w:val="24"/>
          <w:szCs w:val="24"/>
        </w:rPr>
      </w:pPr>
      <w:r w:rsidRPr="002824B0">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9"/>
        <w:gridCol w:w="3724"/>
        <w:gridCol w:w="4526"/>
        <w:gridCol w:w="809"/>
      </w:tblGrid>
      <w:tr w:rsidR="00E20315" w:rsidRPr="002824B0" w14:paraId="5622C1A9" w14:textId="77777777" w:rsidTr="00555FBA">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1F5025FC" w14:textId="77777777" w:rsidR="00E20315" w:rsidRPr="002824B0" w:rsidRDefault="00E20315" w:rsidP="00E20315">
            <w:pPr>
              <w:autoSpaceDE w:val="0"/>
              <w:autoSpaceDN w:val="0"/>
              <w:adjustRightInd w:val="0"/>
              <w:spacing w:after="0" w:line="240" w:lineRule="auto"/>
              <w:rPr>
                <w:noProof/>
                <w:sz w:val="24"/>
                <w:szCs w:val="24"/>
              </w:rPr>
            </w:pPr>
            <w:r>
              <w:rPr>
                <w:noProof/>
                <w:sz w:val="24"/>
                <w:szCs w:val="24"/>
              </w:rPr>
              <w:t>Anh/chị cho biết trong các thuộc tính sau của VNPT Active Directory, thuộc tính nào lưu thông tin ngày sinh của người dùng?</w:t>
            </w:r>
          </w:p>
        </w:tc>
        <w:tc>
          <w:tcPr>
            <w:tcW w:w="809" w:type="dxa"/>
            <w:tcBorders>
              <w:top w:val="outset" w:sz="6" w:space="0" w:color="auto"/>
              <w:left w:val="outset" w:sz="6" w:space="0" w:color="auto"/>
              <w:bottom w:val="outset" w:sz="6" w:space="0" w:color="auto"/>
              <w:right w:val="outset" w:sz="6" w:space="0" w:color="auto"/>
            </w:tcBorders>
            <w:vAlign w:val="center"/>
            <w:hideMark/>
          </w:tcPr>
          <w:p w14:paraId="60CDE6F9" w14:textId="77777777" w:rsidR="00E20315" w:rsidRPr="002824B0" w:rsidRDefault="00E20315" w:rsidP="00555FBA">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E20315" w:rsidRPr="002824B0" w14:paraId="0471EE8B" w14:textId="77777777" w:rsidTr="00555FBA">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0E6C5D1E" w14:textId="77777777" w:rsidR="00E20315" w:rsidRPr="002824B0" w:rsidRDefault="00E20315" w:rsidP="00555FBA">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6E3D10E0" w14:textId="77777777" w:rsidR="00E20315" w:rsidRPr="002824B0" w:rsidRDefault="00E20315" w:rsidP="00555FBA">
            <w:pPr>
              <w:pStyle w:val="QFOptionReset"/>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7BD5E6E" w14:textId="77777777" w:rsidR="00E20315" w:rsidRPr="002824B0" w:rsidRDefault="00E20315" w:rsidP="00555FBA">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76DC81F1" w14:textId="77777777" w:rsidR="00E20315" w:rsidRPr="002824B0" w:rsidRDefault="00E20315" w:rsidP="00555FBA">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E20315" w:rsidRPr="002824B0" w14:paraId="06183BEF" w14:textId="77777777" w:rsidTr="00555FBA">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21D904DE" w14:textId="77777777" w:rsidR="00E20315" w:rsidRPr="002824B0" w:rsidRDefault="00E20315" w:rsidP="00555F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1D9C7F3C" w14:textId="77777777" w:rsidR="00E20315" w:rsidRPr="002824B0" w:rsidRDefault="00E20315" w:rsidP="00555FBA">
            <w:pPr>
              <w:pStyle w:val="Cell"/>
              <w:spacing w:line="256" w:lineRule="auto"/>
              <w:rPr>
                <w:rFonts w:ascii="Times New Roman" w:hAnsi="Times New Roman" w:cs="Times New Roman"/>
                <w:sz w:val="24"/>
                <w:szCs w:val="24"/>
              </w:rPr>
            </w:pPr>
            <w:r>
              <w:rPr>
                <w:rFonts w:ascii="Times New Roman" w:hAnsi="Times New Roman" w:cs="Times New Roman"/>
                <w:sz w:val="24"/>
                <w:szCs w:val="24"/>
              </w:rPr>
              <w:t>extensionAttribute1</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7C9D852" w14:textId="77777777" w:rsidR="00E20315" w:rsidRPr="002824B0" w:rsidRDefault="00E20315" w:rsidP="00555F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57C8C1E" w14:textId="77777777" w:rsidR="00E20315" w:rsidRPr="002824B0" w:rsidRDefault="00E20315" w:rsidP="00555FBA">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E20315" w:rsidRPr="002824B0" w14:paraId="444EAB12" w14:textId="77777777" w:rsidTr="00555FBA">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ABFFBEA" w14:textId="77777777" w:rsidR="00E20315" w:rsidRPr="002824B0" w:rsidRDefault="00E20315" w:rsidP="00555F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623033C5" w14:textId="77777777" w:rsidR="00E20315" w:rsidRPr="002824B0" w:rsidRDefault="0042300E" w:rsidP="00555FBA">
            <w:pPr>
              <w:pStyle w:val="Cell"/>
              <w:spacing w:line="256" w:lineRule="auto"/>
              <w:rPr>
                <w:rFonts w:ascii="Times New Roman" w:hAnsi="Times New Roman" w:cs="Times New Roman"/>
                <w:sz w:val="24"/>
                <w:szCs w:val="24"/>
              </w:rPr>
            </w:pPr>
            <w:r>
              <w:t>BirthDate</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E3EFEC1" w14:textId="77777777" w:rsidR="00E20315" w:rsidRPr="002824B0" w:rsidRDefault="00E20315" w:rsidP="00555F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01C02B6D" w14:textId="77777777" w:rsidR="00E20315" w:rsidRPr="002824B0" w:rsidRDefault="00E20315" w:rsidP="00555FBA">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E20315" w:rsidRPr="002824B0" w14:paraId="3204251A" w14:textId="77777777" w:rsidTr="00555FBA">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1905AD68" w14:textId="77777777" w:rsidR="00E20315" w:rsidRPr="002824B0" w:rsidRDefault="00E20315" w:rsidP="00555F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09DA2D6D" w14:textId="77777777" w:rsidR="00E20315" w:rsidRPr="002824B0" w:rsidRDefault="0042300E" w:rsidP="00555FBA">
            <w:pPr>
              <w:pStyle w:val="Cell"/>
              <w:spacing w:line="256" w:lineRule="auto"/>
              <w:rPr>
                <w:rFonts w:ascii="Times New Roman" w:hAnsi="Times New Roman" w:cs="Times New Roman"/>
                <w:sz w:val="24"/>
                <w:szCs w:val="24"/>
              </w:rPr>
            </w:pPr>
            <w:r>
              <w:t>sdcBirthday</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20D5C62" w14:textId="77777777" w:rsidR="00E20315" w:rsidRPr="002824B0" w:rsidRDefault="00E20315" w:rsidP="00555F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259DCE68" w14:textId="77777777" w:rsidR="00E20315" w:rsidRPr="002824B0" w:rsidRDefault="00E20315" w:rsidP="00555FBA">
            <w:pPr>
              <w:pStyle w:val="QFGrade"/>
              <w:rPr>
                <w:rFonts w:ascii="Times New Roman" w:hAnsi="Times New Roman" w:cs="Times New Roman"/>
                <w:sz w:val="24"/>
                <w:szCs w:val="24"/>
              </w:rPr>
            </w:pPr>
            <w:r>
              <w:rPr>
                <w:rFonts w:ascii="Times New Roman" w:hAnsi="Times New Roman" w:cs="Times New Roman"/>
                <w:sz w:val="24"/>
                <w:szCs w:val="24"/>
              </w:rPr>
              <w:t>0</w:t>
            </w:r>
          </w:p>
        </w:tc>
      </w:tr>
      <w:tr w:rsidR="00E20315" w:rsidRPr="002824B0" w14:paraId="4225BFCF" w14:textId="77777777" w:rsidTr="00555FBA">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4102E8F" w14:textId="77777777" w:rsidR="00E20315" w:rsidRPr="002824B0" w:rsidRDefault="00E20315" w:rsidP="00555FB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5BD7152A" w14:textId="77777777" w:rsidR="00E20315" w:rsidRPr="002824B0" w:rsidRDefault="0042300E" w:rsidP="00555FBA">
            <w:pPr>
              <w:pStyle w:val="Cell"/>
              <w:spacing w:line="256" w:lineRule="auto"/>
              <w:ind w:left="0"/>
              <w:rPr>
                <w:rFonts w:ascii="Times New Roman" w:hAnsi="Times New Roman" w:cs="Times New Roman"/>
                <w:sz w:val="24"/>
                <w:szCs w:val="24"/>
              </w:rPr>
            </w:pPr>
            <w:r>
              <w:rPr>
                <w:rFonts w:ascii="Times New Roman" w:hAnsi="Times New Roman" w:cs="Times New Roman"/>
                <w:sz w:val="24"/>
                <w:szCs w:val="24"/>
              </w:rPr>
              <w:t>dateOfBirth</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553D7B4" w14:textId="77777777" w:rsidR="00E20315" w:rsidRPr="002824B0" w:rsidRDefault="00E20315" w:rsidP="00555FBA">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C87005C" w14:textId="77777777" w:rsidR="00E20315" w:rsidRPr="002824B0" w:rsidRDefault="00E20315" w:rsidP="00555FBA">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E20315" w:rsidRPr="002824B0" w14:paraId="78D4E162" w14:textId="77777777" w:rsidTr="00555FBA">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D3C41BD" w14:textId="77777777" w:rsidR="00E20315" w:rsidRPr="002824B0" w:rsidRDefault="00E20315" w:rsidP="00555F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4BB2CBD2" w14:textId="77777777" w:rsidR="00E20315" w:rsidRPr="002824B0" w:rsidRDefault="00E20315" w:rsidP="00555FBA">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542212A" w14:textId="77777777" w:rsidR="00E20315" w:rsidRPr="002824B0" w:rsidRDefault="00E20315" w:rsidP="00555F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4FF14FB" w14:textId="77777777" w:rsidR="00E20315" w:rsidRPr="002824B0" w:rsidRDefault="00E20315" w:rsidP="00555F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E20315" w:rsidRPr="002824B0" w14:paraId="6E3238F8" w14:textId="77777777" w:rsidTr="00555FBA">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19D764B7" w14:textId="77777777" w:rsidR="00E20315" w:rsidRPr="002824B0" w:rsidRDefault="00E20315" w:rsidP="00555F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773F7A8C" w14:textId="77777777" w:rsidR="00E20315" w:rsidRPr="002824B0" w:rsidRDefault="00E20315" w:rsidP="00555FBA">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594D444B" w14:textId="77777777" w:rsidR="00E20315" w:rsidRPr="002824B0" w:rsidRDefault="00E20315" w:rsidP="00555F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0441DFC5" w14:textId="77777777" w:rsidR="00E20315" w:rsidRPr="002824B0" w:rsidRDefault="00E20315" w:rsidP="00555F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E20315" w:rsidRPr="002824B0" w14:paraId="4B5B383A" w14:textId="77777777" w:rsidTr="00555FBA">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17C068F9" w14:textId="77777777" w:rsidR="00E20315" w:rsidRPr="002824B0" w:rsidRDefault="00E20315" w:rsidP="00555F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4B87DB11" w14:textId="77777777" w:rsidR="00E20315" w:rsidRPr="002824B0" w:rsidRDefault="00E20315" w:rsidP="00555FBA">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5EC0760" w14:textId="77777777" w:rsidR="00E20315" w:rsidRPr="002824B0" w:rsidRDefault="00E20315" w:rsidP="00555F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AE3AC71" w14:textId="77777777" w:rsidR="00E20315" w:rsidRPr="002824B0" w:rsidRDefault="00E20315" w:rsidP="00555FB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E20315" w:rsidRPr="002824B0" w14:paraId="6752C1C9" w14:textId="77777777" w:rsidTr="00555FBA">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0588E65C" w14:textId="77777777" w:rsidR="00E20315" w:rsidRPr="002824B0" w:rsidRDefault="00E20315" w:rsidP="00555FBA">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6FFA105D" w14:textId="77777777" w:rsidR="00E20315" w:rsidRPr="002824B0" w:rsidRDefault="00E20315" w:rsidP="00555FBA">
            <w:pPr>
              <w:spacing w:after="160" w:line="256" w:lineRule="auto"/>
              <w:rPr>
                <w:sz w:val="24"/>
                <w:szCs w:val="24"/>
              </w:rPr>
            </w:pPr>
            <w:r w:rsidRPr="002824B0">
              <w:rPr>
                <w:sz w:val="24"/>
                <w:szCs w:val="24"/>
              </w:rPr>
              <w:t> </w:t>
            </w:r>
          </w:p>
        </w:tc>
      </w:tr>
    </w:tbl>
    <w:p w14:paraId="045869A5" w14:textId="77777777" w:rsidR="006101FF" w:rsidRDefault="006101FF" w:rsidP="006101FF">
      <w:pPr>
        <w:pStyle w:val="ListParagraph"/>
        <w:rPr>
          <w:rFonts w:ascii="Times New Roman" w:hAnsi="Times New Roman"/>
          <w:b/>
          <w:color w:val="FF0000"/>
          <w:sz w:val="26"/>
          <w:szCs w:val="26"/>
        </w:rPr>
      </w:pPr>
    </w:p>
    <w:p w14:paraId="6CE11B8D" w14:textId="20F57A10" w:rsidR="00E20315" w:rsidRPr="006101FF" w:rsidRDefault="006101FF" w:rsidP="006101FF">
      <w:pPr>
        <w:pStyle w:val="ListParagraph"/>
        <w:numPr>
          <w:ilvl w:val="0"/>
          <w:numId w:val="10"/>
        </w:numPr>
        <w:rPr>
          <w:rFonts w:ascii="Times New Roman" w:hAnsi="Times New Roman"/>
          <w:b/>
          <w:color w:val="FF0000"/>
          <w:sz w:val="26"/>
          <w:szCs w:val="26"/>
        </w:rPr>
      </w:pPr>
      <w:r w:rsidRPr="006101FF">
        <w:rPr>
          <w:rFonts w:ascii="Times New Roman" w:hAnsi="Times New Roman"/>
          <w:b/>
          <w:color w:val="FF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58"/>
        <w:gridCol w:w="3825"/>
        <w:gridCol w:w="4619"/>
        <w:gridCol w:w="804"/>
      </w:tblGrid>
      <w:tr w:rsidR="006101FF" w:rsidRPr="00A93D3D" w14:paraId="751AE43D" w14:textId="77777777" w:rsidTr="008537A7">
        <w:trPr>
          <w:cantSplit/>
          <w:tblHeader/>
        </w:trPr>
        <w:tc>
          <w:tcPr>
            <w:tcW w:w="9984" w:type="dxa"/>
            <w:gridSpan w:val="3"/>
            <w:tcBorders>
              <w:top w:val="outset" w:sz="6" w:space="0" w:color="auto"/>
              <w:left w:val="outset" w:sz="6" w:space="0" w:color="auto"/>
              <w:bottom w:val="outset" w:sz="6" w:space="0" w:color="auto"/>
              <w:right w:val="outset" w:sz="6" w:space="0" w:color="auto"/>
            </w:tcBorders>
            <w:vAlign w:val="center"/>
            <w:hideMark/>
          </w:tcPr>
          <w:p w14:paraId="180EFAB9" w14:textId="77777777" w:rsidR="006101FF" w:rsidRPr="00806C8C" w:rsidRDefault="006101FF" w:rsidP="008537A7">
            <w:r>
              <w:t xml:space="preserve">Anh/ Chị cho biết, làm thế nào để chuyển 1 chủ đề từ chuyên mục này sang chuyên mục khác trong vBulentin </w:t>
            </w:r>
            <w:proofErr w:type="gramStart"/>
            <w:r>
              <w:t>Forum ?</w:t>
            </w:r>
            <w:proofErr w:type="gramEnd"/>
            <w:r>
              <w:t xml:space="preserve"> </w:t>
            </w:r>
          </w:p>
        </w:tc>
        <w:tc>
          <w:tcPr>
            <w:tcW w:w="832" w:type="dxa"/>
            <w:tcBorders>
              <w:top w:val="outset" w:sz="6" w:space="0" w:color="auto"/>
              <w:left w:val="outset" w:sz="6" w:space="0" w:color="auto"/>
              <w:bottom w:val="outset" w:sz="6" w:space="0" w:color="auto"/>
              <w:right w:val="outset" w:sz="6" w:space="0" w:color="auto"/>
            </w:tcBorders>
            <w:vAlign w:val="center"/>
            <w:hideMark/>
          </w:tcPr>
          <w:p w14:paraId="11B558C3" w14:textId="77777777" w:rsidR="006101FF" w:rsidRPr="00A93D3D" w:rsidRDefault="006101FF" w:rsidP="008537A7">
            <w:pPr>
              <w:rPr>
                <w:b/>
              </w:rPr>
            </w:pPr>
            <w:r w:rsidRPr="00A93D3D">
              <w:rPr>
                <w:b/>
              </w:rPr>
              <w:t>MC</w:t>
            </w:r>
          </w:p>
        </w:tc>
      </w:tr>
      <w:tr w:rsidR="006101FF" w:rsidRPr="00A93D3D" w14:paraId="01E0DD4B" w14:textId="77777777" w:rsidTr="008537A7">
        <w:trPr>
          <w:cantSplit/>
          <w:tblHeader/>
        </w:trPr>
        <w:tc>
          <w:tcPr>
            <w:tcW w:w="832" w:type="dxa"/>
            <w:tcBorders>
              <w:top w:val="outset" w:sz="6" w:space="0" w:color="auto"/>
              <w:left w:val="outset" w:sz="6" w:space="0" w:color="auto"/>
              <w:bottom w:val="outset" w:sz="6" w:space="0" w:color="auto"/>
              <w:right w:val="outset" w:sz="6" w:space="0" w:color="auto"/>
            </w:tcBorders>
            <w:vAlign w:val="center"/>
            <w:hideMark/>
          </w:tcPr>
          <w:p w14:paraId="23B2E93B" w14:textId="77777777" w:rsidR="006101FF" w:rsidRPr="00A93D3D" w:rsidRDefault="006101FF" w:rsidP="008537A7">
            <w:pPr>
              <w:rPr>
                <w:b/>
              </w:rPr>
            </w:pPr>
            <w:r w:rsidRPr="00A93D3D">
              <w:rPr>
                <w:b/>
              </w:rPr>
              <w:t>#</w:t>
            </w:r>
          </w:p>
        </w:tc>
        <w:tc>
          <w:tcPr>
            <w:tcW w:w="4160" w:type="dxa"/>
            <w:tcBorders>
              <w:top w:val="outset" w:sz="6" w:space="0" w:color="auto"/>
              <w:left w:val="outset" w:sz="6" w:space="0" w:color="auto"/>
              <w:bottom w:val="outset" w:sz="6" w:space="0" w:color="auto"/>
              <w:right w:val="outset" w:sz="6" w:space="0" w:color="auto"/>
            </w:tcBorders>
            <w:vAlign w:val="center"/>
            <w:hideMark/>
          </w:tcPr>
          <w:p w14:paraId="21AA33A8" w14:textId="77777777" w:rsidR="006101FF" w:rsidRPr="00A93D3D" w:rsidRDefault="006101FF" w:rsidP="008537A7">
            <w:pPr>
              <w:rPr>
                <w:b/>
              </w:rPr>
            </w:pPr>
            <w:r w:rsidRPr="00A93D3D">
              <w:rPr>
                <w:b/>
              </w:rPr>
              <w:t>Answers</w:t>
            </w:r>
          </w:p>
        </w:tc>
        <w:tc>
          <w:tcPr>
            <w:tcW w:w="4992" w:type="dxa"/>
            <w:tcBorders>
              <w:top w:val="outset" w:sz="6" w:space="0" w:color="auto"/>
              <w:left w:val="outset" w:sz="6" w:space="0" w:color="auto"/>
              <w:bottom w:val="outset" w:sz="6" w:space="0" w:color="auto"/>
              <w:right w:val="outset" w:sz="6" w:space="0" w:color="auto"/>
            </w:tcBorders>
            <w:vAlign w:val="center"/>
            <w:hideMark/>
          </w:tcPr>
          <w:p w14:paraId="198C88DA" w14:textId="77777777" w:rsidR="006101FF" w:rsidRPr="00A93D3D" w:rsidRDefault="006101FF" w:rsidP="008537A7">
            <w:pPr>
              <w:rPr>
                <w:b/>
              </w:rPr>
            </w:pPr>
            <w:r w:rsidRPr="00A93D3D">
              <w:rPr>
                <w:b/>
              </w:rPr>
              <w:t>Hints/Feedback</w:t>
            </w:r>
          </w:p>
        </w:tc>
        <w:tc>
          <w:tcPr>
            <w:tcW w:w="832" w:type="dxa"/>
            <w:tcBorders>
              <w:top w:val="outset" w:sz="6" w:space="0" w:color="auto"/>
              <w:left w:val="outset" w:sz="6" w:space="0" w:color="auto"/>
              <w:bottom w:val="outset" w:sz="6" w:space="0" w:color="auto"/>
              <w:right w:val="outset" w:sz="6" w:space="0" w:color="auto"/>
            </w:tcBorders>
            <w:vAlign w:val="center"/>
            <w:hideMark/>
          </w:tcPr>
          <w:p w14:paraId="3F6ADE59" w14:textId="77777777" w:rsidR="006101FF" w:rsidRPr="00A93D3D" w:rsidRDefault="006101FF" w:rsidP="008537A7">
            <w:pPr>
              <w:rPr>
                <w:b/>
              </w:rPr>
            </w:pPr>
            <w:r w:rsidRPr="00A93D3D">
              <w:rPr>
                <w:b/>
              </w:rPr>
              <w:t>Grade</w:t>
            </w:r>
          </w:p>
        </w:tc>
      </w:tr>
      <w:tr w:rsidR="006101FF" w:rsidRPr="00BE43E9" w14:paraId="12165C4A"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2A963B5F" w14:textId="114B1F14" w:rsidR="006101FF" w:rsidRPr="00BE43E9" w:rsidRDefault="006101FF" w:rsidP="00282C1B">
            <w:pPr>
              <w:pStyle w:val="QFOption"/>
              <w:numPr>
                <w:ilvl w:val="0"/>
                <w:numId w:val="0"/>
              </w:numPr>
              <w:ind w:left="1440"/>
            </w:pPr>
          </w:p>
        </w:tc>
        <w:tc>
          <w:tcPr>
            <w:tcW w:w="4160" w:type="dxa"/>
            <w:tcBorders>
              <w:top w:val="outset" w:sz="6" w:space="0" w:color="auto"/>
              <w:left w:val="outset" w:sz="6" w:space="0" w:color="auto"/>
              <w:bottom w:val="outset" w:sz="6" w:space="0" w:color="auto"/>
              <w:right w:val="outset" w:sz="6" w:space="0" w:color="auto"/>
            </w:tcBorders>
            <w:vAlign w:val="center"/>
            <w:hideMark/>
          </w:tcPr>
          <w:p w14:paraId="60707D09" w14:textId="77777777" w:rsidR="006101FF" w:rsidRPr="00806C8C" w:rsidRDefault="006101FF" w:rsidP="008537A7">
            <w:r>
              <w:rPr>
                <w:lang w:val="en-US"/>
              </w:rPr>
              <w:t>Threads &amp; Post =&gt; Move</w:t>
            </w:r>
          </w:p>
        </w:tc>
        <w:tc>
          <w:tcPr>
            <w:tcW w:w="4992" w:type="dxa"/>
            <w:tcBorders>
              <w:top w:val="outset" w:sz="6" w:space="0" w:color="auto"/>
              <w:left w:val="outset" w:sz="6" w:space="0" w:color="auto"/>
              <w:bottom w:val="outset" w:sz="6" w:space="0" w:color="auto"/>
              <w:right w:val="outset" w:sz="6" w:space="0" w:color="auto"/>
            </w:tcBorders>
            <w:vAlign w:val="center"/>
            <w:hideMark/>
          </w:tcPr>
          <w:p w14:paraId="5679A4B9" w14:textId="77777777" w:rsidR="006101FF" w:rsidRPr="00BE43E9" w:rsidRDefault="006101FF" w:rsidP="008537A7">
            <w: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13B140F9" w14:textId="77777777" w:rsidR="006101FF" w:rsidRPr="00BE43E9" w:rsidRDefault="006101FF" w:rsidP="008537A7">
            <w:r>
              <w:t>100</w:t>
            </w:r>
          </w:p>
        </w:tc>
      </w:tr>
      <w:tr w:rsidR="006101FF" w:rsidRPr="00BE43E9" w14:paraId="17AE21CB"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7EDF2F76" w14:textId="6EEAEE69" w:rsidR="006101FF" w:rsidRPr="00BE43E9" w:rsidRDefault="006101FF" w:rsidP="00282C1B">
            <w:pPr>
              <w:pStyle w:val="QFOption"/>
              <w:numPr>
                <w:ilvl w:val="0"/>
                <w:numId w:val="0"/>
              </w:numPr>
            </w:pPr>
          </w:p>
        </w:tc>
        <w:tc>
          <w:tcPr>
            <w:tcW w:w="4160" w:type="dxa"/>
            <w:tcBorders>
              <w:top w:val="outset" w:sz="6" w:space="0" w:color="auto"/>
              <w:left w:val="outset" w:sz="6" w:space="0" w:color="auto"/>
              <w:bottom w:val="outset" w:sz="6" w:space="0" w:color="auto"/>
              <w:right w:val="outset" w:sz="6" w:space="0" w:color="auto"/>
            </w:tcBorders>
            <w:vAlign w:val="center"/>
            <w:hideMark/>
          </w:tcPr>
          <w:p w14:paraId="532CC4FE" w14:textId="77777777" w:rsidR="006101FF" w:rsidRPr="00806C8C" w:rsidRDefault="006101FF" w:rsidP="008537A7">
            <w:r>
              <w:rPr>
                <w:lang w:val="en-US"/>
              </w:rPr>
              <w:t>Threads &amp; Post =&gt; Strip Poll</w:t>
            </w:r>
          </w:p>
        </w:tc>
        <w:tc>
          <w:tcPr>
            <w:tcW w:w="4992" w:type="dxa"/>
            <w:tcBorders>
              <w:top w:val="outset" w:sz="6" w:space="0" w:color="auto"/>
              <w:left w:val="outset" w:sz="6" w:space="0" w:color="auto"/>
              <w:bottom w:val="outset" w:sz="6" w:space="0" w:color="auto"/>
              <w:right w:val="outset" w:sz="6" w:space="0" w:color="auto"/>
            </w:tcBorders>
            <w:vAlign w:val="center"/>
            <w:hideMark/>
          </w:tcPr>
          <w:p w14:paraId="778E1950" w14:textId="77777777" w:rsidR="006101FF" w:rsidRPr="00BE43E9" w:rsidRDefault="006101FF" w:rsidP="008537A7">
            <w: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216E187C" w14:textId="77777777" w:rsidR="006101FF" w:rsidRPr="00BE43E9" w:rsidRDefault="006101FF" w:rsidP="008537A7">
            <w:r>
              <w:t>0</w:t>
            </w:r>
          </w:p>
        </w:tc>
      </w:tr>
      <w:tr w:rsidR="006101FF" w:rsidRPr="00BE43E9" w14:paraId="0444E386"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0E532CEF" w14:textId="4E44E40D" w:rsidR="006101FF" w:rsidRPr="00BE43E9" w:rsidRDefault="006101FF" w:rsidP="00282C1B">
            <w:pPr>
              <w:pStyle w:val="QFOption"/>
              <w:numPr>
                <w:ilvl w:val="0"/>
                <w:numId w:val="0"/>
              </w:numPr>
            </w:pPr>
          </w:p>
        </w:tc>
        <w:tc>
          <w:tcPr>
            <w:tcW w:w="4160" w:type="dxa"/>
            <w:tcBorders>
              <w:top w:val="outset" w:sz="6" w:space="0" w:color="auto"/>
              <w:left w:val="outset" w:sz="6" w:space="0" w:color="auto"/>
              <w:bottom w:val="outset" w:sz="6" w:space="0" w:color="auto"/>
              <w:right w:val="outset" w:sz="6" w:space="0" w:color="auto"/>
            </w:tcBorders>
            <w:vAlign w:val="center"/>
            <w:hideMark/>
          </w:tcPr>
          <w:p w14:paraId="27EF8B8A" w14:textId="77777777" w:rsidR="006101FF" w:rsidRPr="00F1700A" w:rsidRDefault="006101FF" w:rsidP="008537A7">
            <w:pPr>
              <w:rPr>
                <w:lang w:val="en-US"/>
              </w:rPr>
            </w:pPr>
            <w:r>
              <w:rPr>
                <w:lang w:val="en-US"/>
              </w:rPr>
              <w:t>Threads &amp; Post =&gt; Who Voted</w:t>
            </w:r>
          </w:p>
        </w:tc>
        <w:tc>
          <w:tcPr>
            <w:tcW w:w="4992" w:type="dxa"/>
            <w:tcBorders>
              <w:top w:val="outset" w:sz="6" w:space="0" w:color="auto"/>
              <w:left w:val="outset" w:sz="6" w:space="0" w:color="auto"/>
              <w:bottom w:val="outset" w:sz="6" w:space="0" w:color="auto"/>
              <w:right w:val="outset" w:sz="6" w:space="0" w:color="auto"/>
            </w:tcBorders>
            <w:vAlign w:val="center"/>
            <w:hideMark/>
          </w:tcPr>
          <w:p w14:paraId="2BC9083F" w14:textId="77777777" w:rsidR="006101FF" w:rsidRPr="00BE43E9" w:rsidRDefault="006101FF" w:rsidP="008537A7">
            <w: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5A4E2DEE" w14:textId="77777777" w:rsidR="006101FF" w:rsidRPr="00BE43E9" w:rsidRDefault="006101FF" w:rsidP="008537A7">
            <w:r>
              <w:t>0</w:t>
            </w:r>
          </w:p>
        </w:tc>
      </w:tr>
      <w:tr w:rsidR="006101FF" w:rsidRPr="00BE43E9" w14:paraId="541F1286"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61D939E9" w14:textId="116E80DF" w:rsidR="006101FF" w:rsidRPr="00BE43E9" w:rsidRDefault="006101FF" w:rsidP="00282C1B">
            <w:pPr>
              <w:pStyle w:val="QFOption"/>
              <w:numPr>
                <w:ilvl w:val="0"/>
                <w:numId w:val="0"/>
              </w:numPr>
              <w:ind w:left="60"/>
            </w:pPr>
          </w:p>
        </w:tc>
        <w:tc>
          <w:tcPr>
            <w:tcW w:w="4160" w:type="dxa"/>
            <w:tcBorders>
              <w:top w:val="outset" w:sz="6" w:space="0" w:color="auto"/>
              <w:left w:val="outset" w:sz="6" w:space="0" w:color="auto"/>
              <w:bottom w:val="outset" w:sz="6" w:space="0" w:color="auto"/>
              <w:right w:val="outset" w:sz="6" w:space="0" w:color="auto"/>
            </w:tcBorders>
            <w:vAlign w:val="center"/>
          </w:tcPr>
          <w:p w14:paraId="658F7C41" w14:textId="77777777" w:rsidR="006101FF" w:rsidRPr="00F1700A" w:rsidRDefault="006101FF" w:rsidP="008537A7">
            <w:pPr>
              <w:rPr>
                <w:lang w:val="en-US"/>
              </w:rPr>
            </w:pPr>
            <w:r>
              <w:rPr>
                <w:lang w:val="en-US"/>
              </w:rPr>
              <w:t>Threads &amp; Post =&gt; Prune Post Edit History</w:t>
            </w:r>
          </w:p>
        </w:tc>
        <w:tc>
          <w:tcPr>
            <w:tcW w:w="4992" w:type="dxa"/>
            <w:tcBorders>
              <w:top w:val="outset" w:sz="6" w:space="0" w:color="auto"/>
              <w:left w:val="outset" w:sz="6" w:space="0" w:color="auto"/>
              <w:bottom w:val="outset" w:sz="6" w:space="0" w:color="auto"/>
              <w:right w:val="outset" w:sz="6" w:space="0" w:color="auto"/>
            </w:tcBorders>
            <w:vAlign w:val="center"/>
            <w:hideMark/>
          </w:tcPr>
          <w:p w14:paraId="4C9EB6EF" w14:textId="77777777" w:rsidR="006101FF" w:rsidRPr="00BE43E9" w:rsidRDefault="006101FF" w:rsidP="008537A7">
            <w: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7FDCC92F" w14:textId="77777777" w:rsidR="006101FF" w:rsidRPr="00BE43E9" w:rsidRDefault="006101FF" w:rsidP="008537A7">
            <w:r>
              <w:t>0</w:t>
            </w:r>
          </w:p>
        </w:tc>
      </w:tr>
      <w:tr w:rsidR="006101FF" w:rsidRPr="00A93D3D" w14:paraId="27F0D94D"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471681A9" w14:textId="77777777" w:rsidR="006101FF" w:rsidRPr="00A93D3D" w:rsidRDefault="006101FF" w:rsidP="008537A7">
            <w:pPr>
              <w:rPr>
                <w:b/>
              </w:rPr>
            </w:pPr>
            <w:r w:rsidRPr="00A93D3D">
              <w:rPr>
                <w:b/>
              </w:rPr>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45790836" w14:textId="77777777" w:rsidR="006101FF" w:rsidRPr="00A93D3D" w:rsidRDefault="006101FF" w:rsidP="008537A7">
            <w:pPr>
              <w:rPr>
                <w:b/>
              </w:rPr>
            </w:pPr>
            <w:r w:rsidRPr="00A93D3D">
              <w:rPr>
                <w:b/>
              </w:rPr>
              <w:t>Correct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4F3CD4F6" w14:textId="77777777" w:rsidR="006101FF" w:rsidRPr="00A93D3D" w:rsidRDefault="006101FF" w:rsidP="008537A7">
            <w:pPr>
              <w:rPr>
                <w:b/>
              </w:rPr>
            </w:pPr>
            <w:r w:rsidRPr="00A93D3D">
              <w:rPr>
                <w:b/>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6BC2B6EF" w14:textId="77777777" w:rsidR="006101FF" w:rsidRPr="00A93D3D" w:rsidRDefault="006101FF" w:rsidP="008537A7">
            <w:pPr>
              <w:rPr>
                <w:b/>
              </w:rPr>
            </w:pPr>
            <w:r w:rsidRPr="00A93D3D">
              <w:rPr>
                <w:b/>
              </w:rPr>
              <w:t> </w:t>
            </w:r>
          </w:p>
        </w:tc>
      </w:tr>
      <w:tr w:rsidR="006101FF" w:rsidRPr="00A93D3D" w14:paraId="077D6EFD"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5DCD16CB" w14:textId="77777777" w:rsidR="006101FF" w:rsidRPr="00A93D3D" w:rsidRDefault="006101FF" w:rsidP="008537A7">
            <w:pPr>
              <w:rPr>
                <w:b/>
              </w:rPr>
            </w:pPr>
            <w:r w:rsidRPr="00A93D3D">
              <w:rPr>
                <w:b/>
              </w:rPr>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1FF04FF3" w14:textId="77777777" w:rsidR="006101FF" w:rsidRPr="00A93D3D" w:rsidRDefault="006101FF" w:rsidP="008537A7">
            <w:pPr>
              <w:rPr>
                <w:b/>
              </w:rPr>
            </w:pPr>
            <w:r w:rsidRPr="00A93D3D">
              <w:rPr>
                <w:b/>
              </w:rPr>
              <w:t>Incorrect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6137EDD3" w14:textId="77777777" w:rsidR="006101FF" w:rsidRPr="00A93D3D" w:rsidRDefault="006101FF" w:rsidP="008537A7">
            <w:pPr>
              <w:rPr>
                <w:b/>
              </w:rPr>
            </w:pPr>
            <w:r w:rsidRPr="00A93D3D">
              <w:rPr>
                <w:b/>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39AB9B9B" w14:textId="77777777" w:rsidR="006101FF" w:rsidRPr="00A93D3D" w:rsidRDefault="006101FF" w:rsidP="008537A7">
            <w:pPr>
              <w:rPr>
                <w:b/>
              </w:rPr>
            </w:pPr>
            <w:r w:rsidRPr="00A93D3D">
              <w:rPr>
                <w:b/>
              </w:rPr>
              <w:t> </w:t>
            </w:r>
          </w:p>
        </w:tc>
      </w:tr>
      <w:tr w:rsidR="006101FF" w:rsidRPr="00A93D3D" w14:paraId="08785C72"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7217A60A" w14:textId="77777777" w:rsidR="006101FF" w:rsidRPr="00A93D3D" w:rsidRDefault="006101FF" w:rsidP="008537A7">
            <w:pPr>
              <w:rPr>
                <w:b/>
              </w:rPr>
            </w:pPr>
            <w:r w:rsidRPr="00A93D3D">
              <w:rPr>
                <w:b/>
              </w:rPr>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1049CE70" w14:textId="77777777" w:rsidR="006101FF" w:rsidRPr="00A93D3D" w:rsidRDefault="006101FF" w:rsidP="008537A7">
            <w:pPr>
              <w:rPr>
                <w:b/>
              </w:rPr>
            </w:pPr>
            <w:r w:rsidRPr="00A93D3D">
              <w:rPr>
                <w:b/>
              </w:rPr>
              <w:t>General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7A815B73" w14:textId="77777777" w:rsidR="006101FF" w:rsidRPr="00A93D3D" w:rsidRDefault="006101FF" w:rsidP="008537A7">
            <w:pPr>
              <w:rPr>
                <w:b/>
              </w:rPr>
            </w:pPr>
            <w:r w:rsidRPr="00A93D3D">
              <w:rPr>
                <w:b/>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4F9E56E5" w14:textId="77777777" w:rsidR="006101FF" w:rsidRPr="00A93D3D" w:rsidRDefault="006101FF" w:rsidP="008537A7">
            <w:pPr>
              <w:rPr>
                <w:b/>
              </w:rPr>
            </w:pPr>
            <w:r w:rsidRPr="00A93D3D">
              <w:rPr>
                <w:b/>
              </w:rPr>
              <w:t> </w:t>
            </w:r>
          </w:p>
        </w:tc>
      </w:tr>
      <w:tr w:rsidR="006101FF" w:rsidRPr="00A93D3D" w14:paraId="5A18E6B1" w14:textId="77777777" w:rsidTr="008537A7">
        <w:trPr>
          <w:cantSplit/>
        </w:trPr>
        <w:tc>
          <w:tcPr>
            <w:tcW w:w="9984" w:type="dxa"/>
            <w:gridSpan w:val="3"/>
            <w:tcBorders>
              <w:top w:val="outset" w:sz="6" w:space="0" w:color="auto"/>
              <w:left w:val="outset" w:sz="6" w:space="0" w:color="auto"/>
              <w:bottom w:val="outset" w:sz="6" w:space="0" w:color="auto"/>
              <w:right w:val="outset" w:sz="6" w:space="0" w:color="auto"/>
            </w:tcBorders>
            <w:vAlign w:val="center"/>
            <w:hideMark/>
          </w:tcPr>
          <w:p w14:paraId="0C7F3F4F" w14:textId="77777777" w:rsidR="006101FF" w:rsidRPr="00A93D3D" w:rsidRDefault="006101FF" w:rsidP="008537A7">
            <w:pPr>
              <w:rPr>
                <w:b/>
              </w:rPr>
            </w:pPr>
            <w:r w:rsidRPr="00A93D3D">
              <w:rPr>
                <w:b/>
                <w:i/>
                <w:iCs/>
              </w:rPr>
              <w:lastRenderedPageBreak/>
              <w:t>Replace 'Right answer' with the correct answer, and each 'Wrong answer' with a plausible alternative. Add hints or feedback for each wrong answer too.</w:t>
            </w:r>
          </w:p>
        </w:tc>
        <w:tc>
          <w:tcPr>
            <w:tcW w:w="832" w:type="dxa"/>
            <w:tcBorders>
              <w:top w:val="outset" w:sz="6" w:space="0" w:color="auto"/>
              <w:left w:val="outset" w:sz="6" w:space="0" w:color="auto"/>
              <w:bottom w:val="outset" w:sz="6" w:space="0" w:color="auto"/>
              <w:right w:val="outset" w:sz="6" w:space="0" w:color="auto"/>
            </w:tcBorders>
            <w:vAlign w:val="center"/>
            <w:hideMark/>
          </w:tcPr>
          <w:p w14:paraId="08AC6E87" w14:textId="77777777" w:rsidR="006101FF" w:rsidRPr="00A93D3D" w:rsidRDefault="006101FF" w:rsidP="008537A7">
            <w:pPr>
              <w:rPr>
                <w:b/>
              </w:rPr>
            </w:pPr>
            <w:r w:rsidRPr="00A93D3D">
              <w:rPr>
                <w:b/>
              </w:rPr>
              <w:t> </w:t>
            </w:r>
          </w:p>
        </w:tc>
      </w:tr>
    </w:tbl>
    <w:p w14:paraId="180BCEF3" w14:textId="305C9518" w:rsidR="006101FF" w:rsidRPr="00903F90" w:rsidRDefault="00903F90" w:rsidP="00903F90">
      <w:pPr>
        <w:pStyle w:val="ListParagraph"/>
        <w:numPr>
          <w:ilvl w:val="0"/>
          <w:numId w:val="10"/>
        </w:numPr>
        <w:rPr>
          <w:rFonts w:ascii="Times New Roman" w:hAnsi="Times New Roman"/>
          <w:b/>
          <w:color w:val="FF0000"/>
          <w:sz w:val="26"/>
          <w:szCs w:val="26"/>
        </w:rPr>
      </w:pPr>
      <w:r w:rsidRPr="00903F90">
        <w:rPr>
          <w:rFonts w:ascii="Times New Roman" w:hAnsi="Times New Roman"/>
          <w:b/>
          <w:color w:val="FF0000"/>
          <w:sz w:val="26"/>
          <w:szCs w:val="26"/>
        </w:rPr>
        <w:t>Câu hỏi chọn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95"/>
        <w:gridCol w:w="3811"/>
        <w:gridCol w:w="4600"/>
        <w:gridCol w:w="800"/>
      </w:tblGrid>
      <w:tr w:rsidR="00903F90" w:rsidRPr="00BE43E9" w14:paraId="189D8BD6" w14:textId="77777777" w:rsidTr="008537A7">
        <w:trPr>
          <w:cantSplit/>
          <w:tblHeader/>
        </w:trPr>
        <w:tc>
          <w:tcPr>
            <w:tcW w:w="9984" w:type="dxa"/>
            <w:gridSpan w:val="3"/>
            <w:tcBorders>
              <w:top w:val="outset" w:sz="6" w:space="0" w:color="auto"/>
              <w:left w:val="outset" w:sz="6" w:space="0" w:color="auto"/>
              <w:bottom w:val="outset" w:sz="6" w:space="0" w:color="auto"/>
              <w:right w:val="outset" w:sz="6" w:space="0" w:color="auto"/>
            </w:tcBorders>
            <w:vAlign w:val="center"/>
          </w:tcPr>
          <w:p w14:paraId="60F9B1D1" w14:textId="77777777" w:rsidR="00903F90" w:rsidRPr="00BE22F2" w:rsidRDefault="00903F90" w:rsidP="008537A7">
            <w:pPr>
              <w:pStyle w:val="NormalWeb"/>
              <w:rPr>
                <w:sz w:val="20"/>
              </w:rPr>
            </w:pPr>
            <w:r w:rsidRPr="00BE22F2">
              <w:rPr>
                <w:sz w:val="20"/>
              </w:rPr>
              <w:t>Anh/ Chị cho biết, Làm thế nào để</w:t>
            </w:r>
            <w:r>
              <w:rPr>
                <w:sz w:val="20"/>
              </w:rPr>
              <w:t xml:space="preserve"> chặn các từ ngữ nhạy cảm trong các bài viết của </w:t>
            </w:r>
            <w:r w:rsidRPr="00BE22F2">
              <w:rPr>
                <w:sz w:val="20"/>
              </w:rPr>
              <w:t xml:space="preserve">diễn đàn </w:t>
            </w:r>
            <w:proofErr w:type="gramStart"/>
            <w:r w:rsidRPr="00BE22F2">
              <w:rPr>
                <w:sz w:val="20"/>
              </w:rPr>
              <w:t>VNPT</w:t>
            </w:r>
            <w:r>
              <w:rPr>
                <w:sz w:val="20"/>
              </w:rPr>
              <w:t xml:space="preserve"> ?</w:t>
            </w:r>
            <w:proofErr w:type="gramEnd"/>
          </w:p>
        </w:tc>
        <w:tc>
          <w:tcPr>
            <w:tcW w:w="832" w:type="dxa"/>
            <w:tcBorders>
              <w:top w:val="outset" w:sz="6" w:space="0" w:color="auto"/>
              <w:left w:val="outset" w:sz="6" w:space="0" w:color="auto"/>
              <w:bottom w:val="outset" w:sz="6" w:space="0" w:color="auto"/>
              <w:right w:val="outset" w:sz="6" w:space="0" w:color="auto"/>
            </w:tcBorders>
            <w:vAlign w:val="center"/>
            <w:hideMark/>
          </w:tcPr>
          <w:p w14:paraId="66279C21" w14:textId="77777777" w:rsidR="00903F90" w:rsidRPr="00BE43E9" w:rsidRDefault="00903F90" w:rsidP="008537A7">
            <w:pPr>
              <w:pStyle w:val="QFType"/>
            </w:pPr>
            <w:r>
              <w:t>MA</w:t>
            </w:r>
          </w:p>
        </w:tc>
      </w:tr>
      <w:tr w:rsidR="00903F90" w:rsidRPr="00BE43E9" w14:paraId="13E63C3D" w14:textId="77777777" w:rsidTr="008537A7">
        <w:trPr>
          <w:cantSplit/>
          <w:tblHeader/>
        </w:trPr>
        <w:tc>
          <w:tcPr>
            <w:tcW w:w="832" w:type="dxa"/>
            <w:tcBorders>
              <w:top w:val="outset" w:sz="6" w:space="0" w:color="auto"/>
              <w:left w:val="outset" w:sz="6" w:space="0" w:color="auto"/>
              <w:bottom w:val="outset" w:sz="6" w:space="0" w:color="auto"/>
              <w:right w:val="outset" w:sz="6" w:space="0" w:color="auto"/>
            </w:tcBorders>
            <w:vAlign w:val="center"/>
            <w:hideMark/>
          </w:tcPr>
          <w:p w14:paraId="6F0A4F28" w14:textId="77777777" w:rsidR="00903F90" w:rsidRPr="00BE43E9" w:rsidRDefault="00903F90" w:rsidP="008537A7">
            <w:pPr>
              <w:pStyle w:val="TableHead"/>
            </w:pPr>
            <w:r>
              <w:t>#</w:t>
            </w:r>
          </w:p>
        </w:tc>
        <w:tc>
          <w:tcPr>
            <w:tcW w:w="4160" w:type="dxa"/>
            <w:tcBorders>
              <w:top w:val="outset" w:sz="6" w:space="0" w:color="auto"/>
              <w:left w:val="outset" w:sz="6" w:space="0" w:color="auto"/>
              <w:bottom w:val="outset" w:sz="6" w:space="0" w:color="auto"/>
              <w:right w:val="outset" w:sz="6" w:space="0" w:color="auto"/>
            </w:tcBorders>
            <w:vAlign w:val="center"/>
            <w:hideMark/>
          </w:tcPr>
          <w:p w14:paraId="798B9721" w14:textId="77777777" w:rsidR="00903F90" w:rsidRPr="00BE43E9" w:rsidRDefault="00903F90" w:rsidP="008537A7">
            <w:pPr>
              <w:pStyle w:val="QFOptionReset"/>
            </w:pPr>
            <w:r>
              <w:t>Answers</w:t>
            </w:r>
          </w:p>
        </w:tc>
        <w:tc>
          <w:tcPr>
            <w:tcW w:w="4992" w:type="dxa"/>
            <w:tcBorders>
              <w:top w:val="outset" w:sz="6" w:space="0" w:color="auto"/>
              <w:left w:val="outset" w:sz="6" w:space="0" w:color="auto"/>
              <w:bottom w:val="outset" w:sz="6" w:space="0" w:color="auto"/>
              <w:right w:val="outset" w:sz="6" w:space="0" w:color="auto"/>
            </w:tcBorders>
            <w:vAlign w:val="center"/>
            <w:hideMark/>
          </w:tcPr>
          <w:p w14:paraId="7B31D8E0" w14:textId="77777777" w:rsidR="00903F90" w:rsidRPr="00BE43E9" w:rsidRDefault="00903F90" w:rsidP="008537A7">
            <w:pPr>
              <w:pStyle w:val="TableHead"/>
            </w:pPr>
            <w:r>
              <w:t>Hints/Feedback</w:t>
            </w:r>
          </w:p>
        </w:tc>
        <w:tc>
          <w:tcPr>
            <w:tcW w:w="832" w:type="dxa"/>
            <w:tcBorders>
              <w:top w:val="outset" w:sz="6" w:space="0" w:color="auto"/>
              <w:left w:val="outset" w:sz="6" w:space="0" w:color="auto"/>
              <w:bottom w:val="outset" w:sz="6" w:space="0" w:color="auto"/>
              <w:right w:val="outset" w:sz="6" w:space="0" w:color="auto"/>
            </w:tcBorders>
            <w:vAlign w:val="center"/>
            <w:hideMark/>
          </w:tcPr>
          <w:p w14:paraId="425A0E5F" w14:textId="77777777" w:rsidR="00903F90" w:rsidRPr="00BE43E9" w:rsidRDefault="00903F90" w:rsidP="008537A7">
            <w:pPr>
              <w:pStyle w:val="TableHead"/>
            </w:pPr>
            <w:r>
              <w:t>Grade</w:t>
            </w:r>
          </w:p>
        </w:tc>
      </w:tr>
      <w:tr w:rsidR="00903F90" w:rsidRPr="00BE43E9" w14:paraId="4952FCC9"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02A1AEF4" w14:textId="77777777" w:rsidR="00903F90" w:rsidRPr="00BE43E9" w:rsidRDefault="00903F90" w:rsidP="008537A7">
            <w:pPr>
              <w:pStyle w:val="QFOption"/>
            </w:pPr>
            <w:r>
              <w:t> </w:t>
            </w:r>
          </w:p>
        </w:tc>
        <w:tc>
          <w:tcPr>
            <w:tcW w:w="4160" w:type="dxa"/>
            <w:tcBorders>
              <w:top w:val="outset" w:sz="6" w:space="0" w:color="auto"/>
              <w:left w:val="outset" w:sz="6" w:space="0" w:color="auto"/>
              <w:bottom w:val="outset" w:sz="6" w:space="0" w:color="auto"/>
              <w:right w:val="outset" w:sz="6" w:space="0" w:color="auto"/>
            </w:tcBorders>
            <w:vAlign w:val="center"/>
          </w:tcPr>
          <w:p w14:paraId="0FC1825D" w14:textId="77777777" w:rsidR="00903F90" w:rsidRPr="00806C8C" w:rsidRDefault="00903F90" w:rsidP="008537A7">
            <w:r>
              <w:t>Settings =&gt; Options =&gt; General Settings</w:t>
            </w:r>
          </w:p>
        </w:tc>
        <w:tc>
          <w:tcPr>
            <w:tcW w:w="4992" w:type="dxa"/>
            <w:tcBorders>
              <w:top w:val="outset" w:sz="6" w:space="0" w:color="auto"/>
              <w:left w:val="outset" w:sz="6" w:space="0" w:color="auto"/>
              <w:bottom w:val="outset" w:sz="6" w:space="0" w:color="auto"/>
              <w:right w:val="outset" w:sz="6" w:space="0" w:color="auto"/>
            </w:tcBorders>
            <w:vAlign w:val="center"/>
            <w:hideMark/>
          </w:tcPr>
          <w:p w14:paraId="0DB2D45A" w14:textId="77777777" w:rsidR="00903F90" w:rsidRPr="00BE43E9" w:rsidRDefault="00903F90" w:rsidP="008537A7">
            <w:pPr>
              <w:pStyle w:val="QFFeedback"/>
            </w:pPr>
            <w:r>
              <w:t> </w:t>
            </w:r>
          </w:p>
        </w:tc>
        <w:tc>
          <w:tcPr>
            <w:tcW w:w="832" w:type="dxa"/>
            <w:tcBorders>
              <w:top w:val="outset" w:sz="6" w:space="0" w:color="auto"/>
              <w:left w:val="outset" w:sz="6" w:space="0" w:color="auto"/>
              <w:bottom w:val="outset" w:sz="6" w:space="0" w:color="auto"/>
              <w:right w:val="outset" w:sz="6" w:space="0" w:color="auto"/>
            </w:tcBorders>
            <w:vAlign w:val="center"/>
          </w:tcPr>
          <w:p w14:paraId="20892B68" w14:textId="77777777" w:rsidR="00903F90" w:rsidRPr="00BE43E9" w:rsidRDefault="00903F90" w:rsidP="008537A7">
            <w:pPr>
              <w:pStyle w:val="QFGrade"/>
            </w:pPr>
            <w:r>
              <w:t>100/3</w:t>
            </w:r>
          </w:p>
        </w:tc>
      </w:tr>
      <w:tr w:rsidR="00903F90" w:rsidRPr="00BE43E9" w14:paraId="3DFD0E79"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0FB89A37" w14:textId="77777777" w:rsidR="00903F90" w:rsidRPr="00BE43E9" w:rsidRDefault="00903F90" w:rsidP="008537A7">
            <w:pPr>
              <w:pStyle w:val="QFOption"/>
            </w:pPr>
            <w:r>
              <w:t> </w:t>
            </w:r>
          </w:p>
        </w:tc>
        <w:tc>
          <w:tcPr>
            <w:tcW w:w="4160" w:type="dxa"/>
            <w:tcBorders>
              <w:top w:val="outset" w:sz="6" w:space="0" w:color="auto"/>
              <w:left w:val="outset" w:sz="6" w:space="0" w:color="auto"/>
              <w:bottom w:val="outset" w:sz="6" w:space="0" w:color="auto"/>
              <w:right w:val="outset" w:sz="6" w:space="0" w:color="auto"/>
            </w:tcBorders>
            <w:vAlign w:val="center"/>
          </w:tcPr>
          <w:p w14:paraId="3800F8BD" w14:textId="77777777" w:rsidR="00903F90" w:rsidRPr="00806C8C" w:rsidRDefault="00903F90" w:rsidP="008537A7">
            <w:r>
              <w:t>Settings =&gt; Options =&gt; User Profile Options</w:t>
            </w:r>
          </w:p>
        </w:tc>
        <w:tc>
          <w:tcPr>
            <w:tcW w:w="4992" w:type="dxa"/>
            <w:tcBorders>
              <w:top w:val="outset" w:sz="6" w:space="0" w:color="auto"/>
              <w:left w:val="outset" w:sz="6" w:space="0" w:color="auto"/>
              <w:bottom w:val="outset" w:sz="6" w:space="0" w:color="auto"/>
              <w:right w:val="outset" w:sz="6" w:space="0" w:color="auto"/>
            </w:tcBorders>
            <w:vAlign w:val="center"/>
            <w:hideMark/>
          </w:tcPr>
          <w:p w14:paraId="18532C73" w14:textId="77777777" w:rsidR="00903F90" w:rsidRPr="00BE43E9" w:rsidRDefault="00903F90" w:rsidP="008537A7">
            <w:pPr>
              <w:pStyle w:val="QFFeedback"/>
            </w:pPr>
            <w:r>
              <w:t> </w:t>
            </w:r>
          </w:p>
        </w:tc>
        <w:tc>
          <w:tcPr>
            <w:tcW w:w="832" w:type="dxa"/>
            <w:tcBorders>
              <w:top w:val="outset" w:sz="6" w:space="0" w:color="auto"/>
              <w:left w:val="outset" w:sz="6" w:space="0" w:color="auto"/>
              <w:bottom w:val="outset" w:sz="6" w:space="0" w:color="auto"/>
              <w:right w:val="outset" w:sz="6" w:space="0" w:color="auto"/>
            </w:tcBorders>
            <w:vAlign w:val="center"/>
          </w:tcPr>
          <w:p w14:paraId="49DCFDAF" w14:textId="77777777" w:rsidR="00903F90" w:rsidRPr="00BE43E9" w:rsidRDefault="00903F90" w:rsidP="008537A7">
            <w:pPr>
              <w:pStyle w:val="QFGrade"/>
            </w:pPr>
            <w:r>
              <w:t>100/3</w:t>
            </w:r>
          </w:p>
        </w:tc>
      </w:tr>
      <w:tr w:rsidR="00903F90" w:rsidRPr="00BE43E9" w14:paraId="2C435776"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30210103" w14:textId="77777777" w:rsidR="00903F90" w:rsidRPr="00BE43E9" w:rsidRDefault="00903F90" w:rsidP="008537A7">
            <w:pPr>
              <w:pStyle w:val="QFOption"/>
            </w:pPr>
            <w:r>
              <w:t> </w:t>
            </w:r>
          </w:p>
        </w:tc>
        <w:tc>
          <w:tcPr>
            <w:tcW w:w="4160" w:type="dxa"/>
            <w:tcBorders>
              <w:top w:val="outset" w:sz="6" w:space="0" w:color="auto"/>
              <w:left w:val="outset" w:sz="6" w:space="0" w:color="auto"/>
              <w:bottom w:val="outset" w:sz="6" w:space="0" w:color="auto"/>
              <w:right w:val="outset" w:sz="6" w:space="0" w:color="auto"/>
            </w:tcBorders>
            <w:vAlign w:val="center"/>
          </w:tcPr>
          <w:p w14:paraId="7D30ADBF" w14:textId="77777777" w:rsidR="00903F90" w:rsidRPr="00806C8C" w:rsidRDefault="00903F90" w:rsidP="008537A7">
            <w:r>
              <w:t>Settings =&gt; Options =&gt; Censorship Optioins</w:t>
            </w:r>
          </w:p>
        </w:tc>
        <w:tc>
          <w:tcPr>
            <w:tcW w:w="4992" w:type="dxa"/>
            <w:tcBorders>
              <w:top w:val="outset" w:sz="6" w:space="0" w:color="auto"/>
              <w:left w:val="outset" w:sz="6" w:space="0" w:color="auto"/>
              <w:bottom w:val="outset" w:sz="6" w:space="0" w:color="auto"/>
              <w:right w:val="outset" w:sz="6" w:space="0" w:color="auto"/>
            </w:tcBorders>
            <w:vAlign w:val="center"/>
            <w:hideMark/>
          </w:tcPr>
          <w:p w14:paraId="4F867A89" w14:textId="77777777" w:rsidR="00903F90" w:rsidRPr="00BE43E9" w:rsidRDefault="00903F90" w:rsidP="008537A7">
            <w:pPr>
              <w:pStyle w:val="QFFeedback"/>
            </w:pPr>
            <w:r>
              <w:t> </w:t>
            </w:r>
          </w:p>
        </w:tc>
        <w:tc>
          <w:tcPr>
            <w:tcW w:w="832" w:type="dxa"/>
            <w:tcBorders>
              <w:top w:val="outset" w:sz="6" w:space="0" w:color="auto"/>
              <w:left w:val="outset" w:sz="6" w:space="0" w:color="auto"/>
              <w:bottom w:val="outset" w:sz="6" w:space="0" w:color="auto"/>
              <w:right w:val="outset" w:sz="6" w:space="0" w:color="auto"/>
            </w:tcBorders>
            <w:vAlign w:val="center"/>
          </w:tcPr>
          <w:p w14:paraId="7517C73D" w14:textId="77777777" w:rsidR="00903F90" w:rsidRPr="00BE43E9" w:rsidRDefault="00903F90" w:rsidP="008537A7">
            <w:pPr>
              <w:pStyle w:val="QFGrade"/>
            </w:pPr>
            <w:r>
              <w:t>100/3</w:t>
            </w:r>
          </w:p>
        </w:tc>
      </w:tr>
      <w:tr w:rsidR="00903F90" w:rsidRPr="00BE43E9" w14:paraId="745AFAF2"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2E7F1DB7" w14:textId="77777777" w:rsidR="00903F90" w:rsidRPr="00BE43E9" w:rsidRDefault="00903F90" w:rsidP="008537A7">
            <w:pPr>
              <w:pStyle w:val="QFOption"/>
            </w:pPr>
            <w:r>
              <w:t> </w:t>
            </w:r>
          </w:p>
        </w:tc>
        <w:tc>
          <w:tcPr>
            <w:tcW w:w="4160" w:type="dxa"/>
            <w:tcBorders>
              <w:top w:val="outset" w:sz="6" w:space="0" w:color="auto"/>
              <w:left w:val="outset" w:sz="6" w:space="0" w:color="auto"/>
              <w:bottom w:val="outset" w:sz="6" w:space="0" w:color="auto"/>
              <w:right w:val="outset" w:sz="6" w:space="0" w:color="auto"/>
            </w:tcBorders>
            <w:vAlign w:val="center"/>
          </w:tcPr>
          <w:p w14:paraId="5DA3B2C5" w14:textId="77777777" w:rsidR="00903F90" w:rsidRPr="00F1700A" w:rsidRDefault="00903F90" w:rsidP="008537A7">
            <w:pPr>
              <w:rPr>
                <w:lang w:val="en-US"/>
              </w:rPr>
            </w:pPr>
            <w:r>
              <w:rPr>
                <w:lang w:val="en-US"/>
              </w:rPr>
              <w:t>Navigation Manager</w:t>
            </w:r>
          </w:p>
        </w:tc>
        <w:tc>
          <w:tcPr>
            <w:tcW w:w="4992" w:type="dxa"/>
            <w:tcBorders>
              <w:top w:val="outset" w:sz="6" w:space="0" w:color="auto"/>
              <w:left w:val="outset" w:sz="6" w:space="0" w:color="auto"/>
              <w:bottom w:val="outset" w:sz="6" w:space="0" w:color="auto"/>
              <w:right w:val="outset" w:sz="6" w:space="0" w:color="auto"/>
            </w:tcBorders>
            <w:vAlign w:val="center"/>
            <w:hideMark/>
          </w:tcPr>
          <w:p w14:paraId="6C0E1FBB" w14:textId="77777777" w:rsidR="00903F90" w:rsidRPr="00BE43E9" w:rsidRDefault="00903F90" w:rsidP="008537A7">
            <w:pPr>
              <w:pStyle w:val="QFFeedback"/>
            </w:pPr>
            <w:r>
              <w:t> </w:t>
            </w:r>
          </w:p>
        </w:tc>
        <w:tc>
          <w:tcPr>
            <w:tcW w:w="832" w:type="dxa"/>
            <w:tcBorders>
              <w:top w:val="outset" w:sz="6" w:space="0" w:color="auto"/>
              <w:left w:val="outset" w:sz="6" w:space="0" w:color="auto"/>
              <w:bottom w:val="outset" w:sz="6" w:space="0" w:color="auto"/>
              <w:right w:val="outset" w:sz="6" w:space="0" w:color="auto"/>
            </w:tcBorders>
            <w:vAlign w:val="center"/>
          </w:tcPr>
          <w:p w14:paraId="74E445E9" w14:textId="77777777" w:rsidR="00903F90" w:rsidRPr="00BE43E9" w:rsidRDefault="00903F90" w:rsidP="008537A7">
            <w:pPr>
              <w:pStyle w:val="QFGrade"/>
            </w:pPr>
            <w:r>
              <w:t>-100</w:t>
            </w:r>
          </w:p>
        </w:tc>
      </w:tr>
      <w:tr w:rsidR="00903F90" w:rsidRPr="00806C8C" w14:paraId="522A7D98"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615A0721" w14:textId="77777777" w:rsidR="00903F90" w:rsidRPr="00806C8C" w:rsidRDefault="00903F90" w:rsidP="008537A7">
            <w:pPr>
              <w:pStyle w:val="Cell"/>
            </w:pPr>
            <w:r w:rsidRPr="00806C8C">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55D06882" w14:textId="77777777" w:rsidR="00903F90" w:rsidRPr="00BE43E9" w:rsidRDefault="00903F90" w:rsidP="008537A7">
            <w:pPr>
              <w:pStyle w:val="TableRowHead"/>
            </w:pPr>
            <w:r>
              <w:t>Correct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3746362B" w14:textId="77777777" w:rsidR="00903F90" w:rsidRPr="00806C8C" w:rsidRDefault="00903F90" w:rsidP="008537A7">
            <w:pPr>
              <w:pStyle w:val="Cell"/>
            </w:pPr>
            <w:r w:rsidRPr="00806C8C">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1B98DB87" w14:textId="77777777" w:rsidR="00903F90" w:rsidRPr="00806C8C" w:rsidRDefault="00903F90" w:rsidP="008537A7">
            <w:pPr>
              <w:pStyle w:val="Cell"/>
            </w:pPr>
            <w:r w:rsidRPr="00806C8C">
              <w:t> </w:t>
            </w:r>
          </w:p>
        </w:tc>
      </w:tr>
      <w:tr w:rsidR="00903F90" w:rsidRPr="00806C8C" w14:paraId="00AC180B"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432108DC" w14:textId="77777777" w:rsidR="00903F90" w:rsidRPr="00806C8C" w:rsidRDefault="00903F90" w:rsidP="008537A7">
            <w:pPr>
              <w:pStyle w:val="Cell"/>
            </w:pPr>
            <w:r w:rsidRPr="00806C8C">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655DB530" w14:textId="77777777" w:rsidR="00903F90" w:rsidRPr="00BE43E9" w:rsidRDefault="00903F90" w:rsidP="008537A7">
            <w:pPr>
              <w:pStyle w:val="TableRowHead"/>
            </w:pPr>
            <w:r>
              <w:t>Incorrect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56FCE766" w14:textId="77777777" w:rsidR="00903F90" w:rsidRPr="00806C8C" w:rsidRDefault="00903F90" w:rsidP="008537A7">
            <w:pPr>
              <w:pStyle w:val="Cell"/>
            </w:pPr>
            <w:r w:rsidRPr="00806C8C">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3F4622A6" w14:textId="77777777" w:rsidR="00903F90" w:rsidRPr="00806C8C" w:rsidRDefault="00903F90" w:rsidP="008537A7">
            <w:pPr>
              <w:pStyle w:val="Cell"/>
            </w:pPr>
            <w:r w:rsidRPr="00806C8C">
              <w:t> </w:t>
            </w:r>
          </w:p>
        </w:tc>
      </w:tr>
      <w:tr w:rsidR="00903F90" w:rsidRPr="00806C8C" w14:paraId="0E76A7AB"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65231A63" w14:textId="77777777" w:rsidR="00903F90" w:rsidRPr="00806C8C" w:rsidRDefault="00903F90" w:rsidP="008537A7">
            <w:pPr>
              <w:pStyle w:val="Cell"/>
            </w:pPr>
            <w:r w:rsidRPr="00806C8C">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0EB8313E" w14:textId="77777777" w:rsidR="00903F90" w:rsidRPr="00BE43E9" w:rsidRDefault="00903F90" w:rsidP="008537A7">
            <w:pPr>
              <w:pStyle w:val="TableRowHead"/>
            </w:pPr>
            <w:r>
              <w:t>Partially Correct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4B45DE55" w14:textId="77777777" w:rsidR="00903F90" w:rsidRPr="00806C8C" w:rsidRDefault="00903F90" w:rsidP="008537A7">
            <w:pPr>
              <w:pStyle w:val="Cell"/>
            </w:pPr>
            <w:r w:rsidRPr="00806C8C">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526F2F4E" w14:textId="77777777" w:rsidR="00903F90" w:rsidRPr="00806C8C" w:rsidRDefault="00903F90" w:rsidP="008537A7">
            <w:pPr>
              <w:pStyle w:val="Cell"/>
            </w:pPr>
            <w:r w:rsidRPr="00806C8C">
              <w:t> </w:t>
            </w:r>
          </w:p>
        </w:tc>
      </w:tr>
      <w:tr w:rsidR="00903F90" w:rsidRPr="00806C8C" w14:paraId="24618476"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790B06E9" w14:textId="77777777" w:rsidR="00903F90" w:rsidRPr="00806C8C" w:rsidRDefault="00903F90" w:rsidP="008537A7">
            <w:pPr>
              <w:pStyle w:val="Cell"/>
            </w:pPr>
            <w:r w:rsidRPr="00806C8C">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371516E6" w14:textId="77777777" w:rsidR="00903F90" w:rsidRPr="00BE43E9" w:rsidRDefault="00903F90" w:rsidP="008537A7">
            <w:pPr>
              <w:pStyle w:val="TableRowHead"/>
            </w:pPr>
            <w:r>
              <w:t>General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3F1C51F1" w14:textId="77777777" w:rsidR="00903F90" w:rsidRPr="00806C8C" w:rsidRDefault="00903F90" w:rsidP="008537A7">
            <w:pPr>
              <w:pStyle w:val="Cell"/>
            </w:pPr>
            <w:r w:rsidRPr="00806C8C">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3C8062F7" w14:textId="77777777" w:rsidR="00903F90" w:rsidRPr="00806C8C" w:rsidRDefault="00903F90" w:rsidP="008537A7">
            <w:pPr>
              <w:pStyle w:val="Cell"/>
            </w:pPr>
            <w:r w:rsidRPr="00806C8C">
              <w:t> </w:t>
            </w:r>
          </w:p>
        </w:tc>
      </w:tr>
      <w:tr w:rsidR="00903F90" w:rsidRPr="00806C8C" w14:paraId="4E1A8454" w14:textId="77777777" w:rsidTr="008537A7">
        <w:trPr>
          <w:cantSplit/>
        </w:trPr>
        <w:tc>
          <w:tcPr>
            <w:tcW w:w="9984" w:type="dxa"/>
            <w:gridSpan w:val="3"/>
            <w:tcBorders>
              <w:top w:val="outset" w:sz="6" w:space="0" w:color="auto"/>
              <w:left w:val="outset" w:sz="6" w:space="0" w:color="auto"/>
              <w:bottom w:val="outset" w:sz="6" w:space="0" w:color="auto"/>
              <w:right w:val="outset" w:sz="6" w:space="0" w:color="auto"/>
            </w:tcBorders>
            <w:vAlign w:val="center"/>
            <w:hideMark/>
          </w:tcPr>
          <w:p w14:paraId="4C235777" w14:textId="77777777" w:rsidR="00903F90" w:rsidRPr="00806C8C" w:rsidRDefault="00903F90" w:rsidP="008537A7">
            <w:pPr>
              <w:pStyle w:val="Cell"/>
            </w:pPr>
            <w:r>
              <w:rPr>
                <w:i/>
                <w:iCs/>
              </w:rPr>
              <w:t>C</w:t>
            </w:r>
            <w:r w:rsidRPr="007434EB">
              <w:rPr>
                <w:i/>
                <w:iCs/>
              </w:rPr>
              <w:t>hoose all answers that are correct.</w:t>
            </w:r>
          </w:p>
        </w:tc>
        <w:tc>
          <w:tcPr>
            <w:tcW w:w="832" w:type="dxa"/>
            <w:tcBorders>
              <w:top w:val="outset" w:sz="6" w:space="0" w:color="auto"/>
              <w:left w:val="outset" w:sz="6" w:space="0" w:color="auto"/>
              <w:bottom w:val="outset" w:sz="6" w:space="0" w:color="auto"/>
              <w:right w:val="outset" w:sz="6" w:space="0" w:color="auto"/>
            </w:tcBorders>
            <w:vAlign w:val="center"/>
            <w:hideMark/>
          </w:tcPr>
          <w:p w14:paraId="02DF5DB4" w14:textId="77777777" w:rsidR="00903F90" w:rsidRPr="00806C8C" w:rsidRDefault="00903F90" w:rsidP="008537A7">
            <w:r w:rsidRPr="00806C8C">
              <w:t> </w:t>
            </w:r>
          </w:p>
        </w:tc>
      </w:tr>
    </w:tbl>
    <w:p w14:paraId="6DDD61B1" w14:textId="5269D38F" w:rsidR="00903F90" w:rsidRPr="00C4294B" w:rsidRDefault="00C4294B" w:rsidP="00C4294B">
      <w:pPr>
        <w:pStyle w:val="ListParagraph"/>
        <w:numPr>
          <w:ilvl w:val="0"/>
          <w:numId w:val="10"/>
        </w:numPr>
        <w:rPr>
          <w:b/>
          <w:color w:val="FF0000"/>
          <w:sz w:val="26"/>
          <w:szCs w:val="26"/>
        </w:rPr>
      </w:pPr>
      <w:r>
        <w:rPr>
          <w:b/>
          <w:color w:val="FF0000"/>
          <w:sz w:val="26"/>
          <w:szCs w:val="26"/>
        </w:rPr>
        <w:t>Câu hỏi chọn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95"/>
        <w:gridCol w:w="3812"/>
        <w:gridCol w:w="4599"/>
        <w:gridCol w:w="800"/>
      </w:tblGrid>
      <w:tr w:rsidR="00C4294B" w:rsidRPr="00E53891" w14:paraId="5A2702F5" w14:textId="77777777" w:rsidTr="008537A7">
        <w:trPr>
          <w:cantSplit/>
          <w:tblHeader/>
        </w:trPr>
        <w:tc>
          <w:tcPr>
            <w:tcW w:w="9984" w:type="dxa"/>
            <w:gridSpan w:val="3"/>
            <w:tcBorders>
              <w:top w:val="outset" w:sz="6" w:space="0" w:color="auto"/>
              <w:left w:val="outset" w:sz="6" w:space="0" w:color="auto"/>
              <w:bottom w:val="outset" w:sz="6" w:space="0" w:color="auto"/>
              <w:right w:val="outset" w:sz="6" w:space="0" w:color="auto"/>
            </w:tcBorders>
            <w:vAlign w:val="center"/>
          </w:tcPr>
          <w:p w14:paraId="4CE754A3" w14:textId="77777777" w:rsidR="00C4294B" w:rsidRPr="00E53891" w:rsidRDefault="00C4294B" w:rsidP="008537A7">
            <w:pPr>
              <w:pStyle w:val="NormalWeb"/>
              <w:rPr>
                <w:color w:val="FF0000"/>
              </w:rPr>
            </w:pPr>
            <w:r w:rsidRPr="00E53891">
              <w:rPr>
                <w:color w:val="FF0000"/>
              </w:rPr>
              <w:t xml:space="preserve">Anh/ Chị cho biết, Lệnh truy vấn để kiểm tra các bài post của 1 </w:t>
            </w:r>
            <w:proofErr w:type="gramStart"/>
            <w:r w:rsidRPr="00E53891">
              <w:rPr>
                <w:color w:val="FF0000"/>
              </w:rPr>
              <w:t>user ?</w:t>
            </w:r>
            <w:proofErr w:type="gramEnd"/>
          </w:p>
        </w:tc>
        <w:tc>
          <w:tcPr>
            <w:tcW w:w="832" w:type="dxa"/>
            <w:tcBorders>
              <w:top w:val="outset" w:sz="6" w:space="0" w:color="auto"/>
              <w:left w:val="outset" w:sz="6" w:space="0" w:color="auto"/>
              <w:bottom w:val="outset" w:sz="6" w:space="0" w:color="auto"/>
              <w:right w:val="outset" w:sz="6" w:space="0" w:color="auto"/>
            </w:tcBorders>
            <w:vAlign w:val="center"/>
            <w:hideMark/>
          </w:tcPr>
          <w:p w14:paraId="61A6E188" w14:textId="77777777" w:rsidR="00C4294B" w:rsidRPr="00E53891" w:rsidRDefault="00C4294B" w:rsidP="008537A7">
            <w:pPr>
              <w:pStyle w:val="QFType"/>
              <w:rPr>
                <w:color w:val="FF0000"/>
              </w:rPr>
            </w:pPr>
            <w:r w:rsidRPr="00E53891">
              <w:rPr>
                <w:color w:val="FF0000"/>
              </w:rPr>
              <w:t>MA</w:t>
            </w:r>
          </w:p>
        </w:tc>
      </w:tr>
      <w:tr w:rsidR="00C4294B" w:rsidRPr="00E53891" w14:paraId="1CB24AE6" w14:textId="77777777" w:rsidTr="008537A7">
        <w:trPr>
          <w:cantSplit/>
          <w:tblHeader/>
        </w:trPr>
        <w:tc>
          <w:tcPr>
            <w:tcW w:w="832" w:type="dxa"/>
            <w:tcBorders>
              <w:top w:val="outset" w:sz="6" w:space="0" w:color="auto"/>
              <w:left w:val="outset" w:sz="6" w:space="0" w:color="auto"/>
              <w:bottom w:val="outset" w:sz="6" w:space="0" w:color="auto"/>
              <w:right w:val="outset" w:sz="6" w:space="0" w:color="auto"/>
            </w:tcBorders>
            <w:vAlign w:val="center"/>
            <w:hideMark/>
          </w:tcPr>
          <w:p w14:paraId="25A96811" w14:textId="77777777" w:rsidR="00C4294B" w:rsidRPr="00E53891" w:rsidRDefault="00C4294B" w:rsidP="008537A7">
            <w:pPr>
              <w:pStyle w:val="TableHead"/>
              <w:rPr>
                <w:color w:val="FF0000"/>
              </w:rPr>
            </w:pPr>
            <w:r w:rsidRPr="00E53891">
              <w:rPr>
                <w:color w:val="FF0000"/>
              </w:rPr>
              <w:t>#</w:t>
            </w:r>
          </w:p>
        </w:tc>
        <w:tc>
          <w:tcPr>
            <w:tcW w:w="4160" w:type="dxa"/>
            <w:tcBorders>
              <w:top w:val="outset" w:sz="6" w:space="0" w:color="auto"/>
              <w:left w:val="outset" w:sz="6" w:space="0" w:color="auto"/>
              <w:bottom w:val="outset" w:sz="6" w:space="0" w:color="auto"/>
              <w:right w:val="outset" w:sz="6" w:space="0" w:color="auto"/>
            </w:tcBorders>
            <w:vAlign w:val="center"/>
            <w:hideMark/>
          </w:tcPr>
          <w:p w14:paraId="6F0A1FB3" w14:textId="77777777" w:rsidR="00C4294B" w:rsidRPr="00E53891" w:rsidRDefault="00C4294B" w:rsidP="008537A7">
            <w:pPr>
              <w:pStyle w:val="QFOptionReset"/>
              <w:rPr>
                <w:color w:val="FF0000"/>
              </w:rPr>
            </w:pPr>
            <w:r w:rsidRPr="00E53891">
              <w:rPr>
                <w:color w:val="FF0000"/>
              </w:rPr>
              <w:t>Answers</w:t>
            </w:r>
          </w:p>
        </w:tc>
        <w:tc>
          <w:tcPr>
            <w:tcW w:w="4992" w:type="dxa"/>
            <w:tcBorders>
              <w:top w:val="outset" w:sz="6" w:space="0" w:color="auto"/>
              <w:left w:val="outset" w:sz="6" w:space="0" w:color="auto"/>
              <w:bottom w:val="outset" w:sz="6" w:space="0" w:color="auto"/>
              <w:right w:val="outset" w:sz="6" w:space="0" w:color="auto"/>
            </w:tcBorders>
            <w:vAlign w:val="center"/>
            <w:hideMark/>
          </w:tcPr>
          <w:p w14:paraId="726F19D3" w14:textId="77777777" w:rsidR="00C4294B" w:rsidRPr="00E53891" w:rsidRDefault="00C4294B" w:rsidP="008537A7">
            <w:pPr>
              <w:pStyle w:val="TableHead"/>
              <w:rPr>
                <w:color w:val="FF0000"/>
              </w:rPr>
            </w:pPr>
            <w:r w:rsidRPr="00E53891">
              <w:rPr>
                <w:color w:val="FF0000"/>
              </w:rPr>
              <w:t>Hints/Feedback</w:t>
            </w:r>
          </w:p>
        </w:tc>
        <w:tc>
          <w:tcPr>
            <w:tcW w:w="832" w:type="dxa"/>
            <w:tcBorders>
              <w:top w:val="outset" w:sz="6" w:space="0" w:color="auto"/>
              <w:left w:val="outset" w:sz="6" w:space="0" w:color="auto"/>
              <w:bottom w:val="outset" w:sz="6" w:space="0" w:color="auto"/>
              <w:right w:val="outset" w:sz="6" w:space="0" w:color="auto"/>
            </w:tcBorders>
            <w:vAlign w:val="center"/>
            <w:hideMark/>
          </w:tcPr>
          <w:p w14:paraId="2B3EA0F9" w14:textId="77777777" w:rsidR="00C4294B" w:rsidRPr="00E53891" w:rsidRDefault="00C4294B" w:rsidP="008537A7">
            <w:pPr>
              <w:pStyle w:val="TableHead"/>
              <w:rPr>
                <w:color w:val="FF0000"/>
              </w:rPr>
            </w:pPr>
            <w:r w:rsidRPr="00E53891">
              <w:rPr>
                <w:color w:val="FF0000"/>
              </w:rPr>
              <w:t>Grade</w:t>
            </w:r>
          </w:p>
        </w:tc>
      </w:tr>
      <w:tr w:rsidR="00C4294B" w:rsidRPr="00E53891" w14:paraId="5A1B0E81"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7EF0163E" w14:textId="77777777" w:rsidR="00C4294B" w:rsidRPr="00E53891" w:rsidRDefault="00C4294B" w:rsidP="008537A7">
            <w:pPr>
              <w:pStyle w:val="QFOption"/>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tcPr>
          <w:p w14:paraId="5B924DAB" w14:textId="77777777" w:rsidR="00C4294B" w:rsidRPr="00E53891" w:rsidRDefault="00C4294B" w:rsidP="008537A7">
            <w:pPr>
              <w:rPr>
                <w:color w:val="FF0000"/>
              </w:rPr>
            </w:pPr>
            <w:r w:rsidRPr="00E53891">
              <w:rPr>
                <w:color w:val="FF0000"/>
                <w:lang w:val="en-US"/>
              </w:rPr>
              <w:t xml:space="preserve">Select * “From thread a inner join user b on postuser = b.user WHERE </w:t>
            </w:r>
            <w:proofErr w:type="gramStart"/>
            <w:r w:rsidRPr="00E53891">
              <w:rPr>
                <w:color w:val="FF0000"/>
                <w:lang w:val="en-US"/>
              </w:rPr>
              <w:t>b.username</w:t>
            </w:r>
            <w:proofErr w:type="gramEnd"/>
            <w:r w:rsidRPr="00E53891">
              <w:rPr>
                <w:color w:val="FF0000"/>
                <w:lang w:val="en-US"/>
              </w:rPr>
              <w:t xml:space="preserve"> = ‘…..’</w:t>
            </w:r>
          </w:p>
        </w:tc>
        <w:tc>
          <w:tcPr>
            <w:tcW w:w="4992" w:type="dxa"/>
            <w:tcBorders>
              <w:top w:val="outset" w:sz="6" w:space="0" w:color="auto"/>
              <w:left w:val="outset" w:sz="6" w:space="0" w:color="auto"/>
              <w:bottom w:val="outset" w:sz="6" w:space="0" w:color="auto"/>
              <w:right w:val="outset" w:sz="6" w:space="0" w:color="auto"/>
            </w:tcBorders>
            <w:vAlign w:val="center"/>
            <w:hideMark/>
          </w:tcPr>
          <w:p w14:paraId="16BA90C9"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0E512592" w14:textId="77777777" w:rsidR="00C4294B" w:rsidRPr="00E53891" w:rsidRDefault="00C4294B" w:rsidP="008537A7">
            <w:pPr>
              <w:pStyle w:val="QFGrade"/>
              <w:rPr>
                <w:color w:val="FF0000"/>
              </w:rPr>
            </w:pPr>
            <w:r w:rsidRPr="00E53891">
              <w:rPr>
                <w:color w:val="FF0000"/>
              </w:rPr>
              <w:t>50</w:t>
            </w:r>
          </w:p>
        </w:tc>
      </w:tr>
      <w:tr w:rsidR="00C4294B" w:rsidRPr="00E53891" w14:paraId="54145D0E"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5B085B1B" w14:textId="77777777" w:rsidR="00C4294B" w:rsidRPr="00E53891" w:rsidRDefault="00C4294B" w:rsidP="008537A7">
            <w:pPr>
              <w:pStyle w:val="QFOption"/>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tcPr>
          <w:p w14:paraId="6A9BF864" w14:textId="77777777" w:rsidR="00C4294B" w:rsidRPr="00E53891" w:rsidRDefault="00C4294B" w:rsidP="008537A7">
            <w:pPr>
              <w:rPr>
                <w:color w:val="FF0000"/>
                <w:lang w:val="en-US"/>
              </w:rPr>
            </w:pPr>
            <w:r w:rsidRPr="00E53891">
              <w:rPr>
                <w:color w:val="FF0000"/>
                <w:lang w:val="en-US"/>
              </w:rPr>
              <w:t xml:space="preserve">Select * “From thread a inner join user b on postuser = b.user WHERE </w:t>
            </w:r>
            <w:proofErr w:type="gramStart"/>
            <w:r w:rsidRPr="00E53891">
              <w:rPr>
                <w:color w:val="FF0000"/>
                <w:lang w:val="en-US"/>
              </w:rPr>
              <w:t>b.username</w:t>
            </w:r>
            <w:proofErr w:type="gramEnd"/>
            <w:r w:rsidRPr="00E53891">
              <w:rPr>
                <w:color w:val="FF0000"/>
                <w:lang w:val="en-US"/>
              </w:rPr>
              <w:t xml:space="preserve"> </w:t>
            </w:r>
          </w:p>
        </w:tc>
        <w:tc>
          <w:tcPr>
            <w:tcW w:w="4992" w:type="dxa"/>
            <w:tcBorders>
              <w:top w:val="outset" w:sz="6" w:space="0" w:color="auto"/>
              <w:left w:val="outset" w:sz="6" w:space="0" w:color="auto"/>
              <w:bottom w:val="outset" w:sz="6" w:space="0" w:color="auto"/>
              <w:right w:val="outset" w:sz="6" w:space="0" w:color="auto"/>
            </w:tcBorders>
            <w:vAlign w:val="center"/>
            <w:hideMark/>
          </w:tcPr>
          <w:p w14:paraId="7C950F82"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7D80DFBD" w14:textId="77777777" w:rsidR="00C4294B" w:rsidRPr="00E53891" w:rsidRDefault="00C4294B" w:rsidP="008537A7">
            <w:pPr>
              <w:pStyle w:val="QFGrade"/>
              <w:rPr>
                <w:color w:val="FF0000"/>
              </w:rPr>
            </w:pPr>
            <w:r w:rsidRPr="00E53891">
              <w:rPr>
                <w:color w:val="FF0000"/>
              </w:rPr>
              <w:t>-100</w:t>
            </w:r>
          </w:p>
        </w:tc>
      </w:tr>
      <w:tr w:rsidR="00C4294B" w:rsidRPr="00E53891" w14:paraId="496DACFD"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2C42C49E" w14:textId="77777777" w:rsidR="00C4294B" w:rsidRPr="00E53891" w:rsidRDefault="00C4294B" w:rsidP="008537A7">
            <w:pPr>
              <w:pStyle w:val="QFOption"/>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tcPr>
          <w:p w14:paraId="187DB5C5" w14:textId="77777777" w:rsidR="00C4294B" w:rsidRPr="00E53891" w:rsidRDefault="00C4294B" w:rsidP="008537A7">
            <w:pPr>
              <w:rPr>
                <w:color w:val="FF0000"/>
                <w:lang w:val="en-US"/>
              </w:rPr>
            </w:pPr>
            <w:r w:rsidRPr="00E53891">
              <w:rPr>
                <w:color w:val="FF0000"/>
                <w:lang w:val="en-US"/>
              </w:rPr>
              <w:t xml:space="preserve">Select * “From thread a inner join user b on postuser = b.user WHEN </w:t>
            </w:r>
            <w:proofErr w:type="gramStart"/>
            <w:r w:rsidRPr="00E53891">
              <w:rPr>
                <w:color w:val="FF0000"/>
                <w:lang w:val="en-US"/>
              </w:rPr>
              <w:t>b.username</w:t>
            </w:r>
            <w:proofErr w:type="gramEnd"/>
            <w:r w:rsidRPr="00E53891">
              <w:rPr>
                <w:color w:val="FF0000"/>
                <w:lang w:val="en-US"/>
              </w:rPr>
              <w:t xml:space="preserve"> = ‘…..’ </w:t>
            </w:r>
          </w:p>
        </w:tc>
        <w:tc>
          <w:tcPr>
            <w:tcW w:w="4992" w:type="dxa"/>
            <w:tcBorders>
              <w:top w:val="outset" w:sz="6" w:space="0" w:color="auto"/>
              <w:left w:val="outset" w:sz="6" w:space="0" w:color="auto"/>
              <w:bottom w:val="outset" w:sz="6" w:space="0" w:color="auto"/>
              <w:right w:val="outset" w:sz="6" w:space="0" w:color="auto"/>
            </w:tcBorders>
            <w:vAlign w:val="center"/>
            <w:hideMark/>
          </w:tcPr>
          <w:p w14:paraId="29B30E46"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553766C0" w14:textId="77777777" w:rsidR="00C4294B" w:rsidRPr="00E53891" w:rsidRDefault="00C4294B" w:rsidP="008537A7">
            <w:pPr>
              <w:pStyle w:val="QFGrade"/>
              <w:rPr>
                <w:color w:val="FF0000"/>
              </w:rPr>
            </w:pPr>
            <w:r w:rsidRPr="00E53891">
              <w:rPr>
                <w:color w:val="FF0000"/>
              </w:rPr>
              <w:t>50</w:t>
            </w:r>
          </w:p>
        </w:tc>
      </w:tr>
      <w:tr w:rsidR="00C4294B" w:rsidRPr="00E53891" w14:paraId="73D0768C"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0F924C91" w14:textId="77777777" w:rsidR="00C4294B" w:rsidRPr="00E53891" w:rsidRDefault="00C4294B" w:rsidP="008537A7">
            <w:pPr>
              <w:pStyle w:val="QFOption"/>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tcPr>
          <w:p w14:paraId="7A90044E" w14:textId="77777777" w:rsidR="00C4294B" w:rsidRPr="00E53891" w:rsidRDefault="00C4294B" w:rsidP="008537A7">
            <w:pPr>
              <w:rPr>
                <w:color w:val="FF0000"/>
                <w:lang w:val="en-US"/>
              </w:rPr>
            </w:pPr>
            <w:r w:rsidRPr="00E53891">
              <w:rPr>
                <w:color w:val="FF0000"/>
                <w:lang w:val="en-US"/>
              </w:rPr>
              <w:t xml:space="preserve">Select * “From post a inner join user b on postuser = b.user WHERE </w:t>
            </w:r>
            <w:proofErr w:type="gramStart"/>
            <w:r w:rsidRPr="00E53891">
              <w:rPr>
                <w:color w:val="FF0000"/>
                <w:lang w:val="en-US"/>
              </w:rPr>
              <w:t>b.username</w:t>
            </w:r>
            <w:proofErr w:type="gramEnd"/>
            <w:r w:rsidRPr="00E53891">
              <w:rPr>
                <w:color w:val="FF0000"/>
                <w:lang w:val="en-US"/>
              </w:rPr>
              <w:t xml:space="preserve"> = ‘…..’</w:t>
            </w:r>
          </w:p>
        </w:tc>
        <w:tc>
          <w:tcPr>
            <w:tcW w:w="4992" w:type="dxa"/>
            <w:tcBorders>
              <w:top w:val="outset" w:sz="6" w:space="0" w:color="auto"/>
              <w:left w:val="outset" w:sz="6" w:space="0" w:color="auto"/>
              <w:bottom w:val="outset" w:sz="6" w:space="0" w:color="auto"/>
              <w:right w:val="outset" w:sz="6" w:space="0" w:color="auto"/>
            </w:tcBorders>
            <w:vAlign w:val="center"/>
            <w:hideMark/>
          </w:tcPr>
          <w:p w14:paraId="020215EE"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25100D06" w14:textId="77777777" w:rsidR="00C4294B" w:rsidRPr="00E53891" w:rsidRDefault="00C4294B" w:rsidP="008537A7">
            <w:pPr>
              <w:pStyle w:val="QFGrade"/>
              <w:rPr>
                <w:color w:val="FF0000"/>
              </w:rPr>
            </w:pPr>
            <w:r w:rsidRPr="00E53891">
              <w:rPr>
                <w:color w:val="FF0000"/>
              </w:rPr>
              <w:t>-100</w:t>
            </w:r>
          </w:p>
        </w:tc>
      </w:tr>
      <w:tr w:rsidR="00C4294B" w:rsidRPr="00E53891" w14:paraId="52555100"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1F60C1C3" w14:textId="77777777" w:rsidR="00C4294B" w:rsidRPr="00E53891" w:rsidRDefault="00C4294B" w:rsidP="008537A7">
            <w:pPr>
              <w:pStyle w:val="Cell"/>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5DF614B4" w14:textId="77777777" w:rsidR="00C4294B" w:rsidRPr="00E53891" w:rsidRDefault="00C4294B" w:rsidP="008537A7">
            <w:pPr>
              <w:pStyle w:val="TableRowHead"/>
              <w:rPr>
                <w:color w:val="FF0000"/>
              </w:rPr>
            </w:pPr>
            <w:r w:rsidRPr="00E53891">
              <w:rPr>
                <w:color w:val="FF0000"/>
              </w:rPr>
              <w:t>Correct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44852671"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432089DA" w14:textId="77777777" w:rsidR="00C4294B" w:rsidRPr="00E53891" w:rsidRDefault="00C4294B" w:rsidP="008537A7">
            <w:pPr>
              <w:pStyle w:val="Cell"/>
              <w:rPr>
                <w:color w:val="FF0000"/>
              </w:rPr>
            </w:pPr>
            <w:r w:rsidRPr="00E53891">
              <w:rPr>
                <w:color w:val="FF0000"/>
              </w:rPr>
              <w:t> </w:t>
            </w:r>
          </w:p>
        </w:tc>
      </w:tr>
      <w:tr w:rsidR="00C4294B" w:rsidRPr="00E53891" w14:paraId="20F74982"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2E1160EA" w14:textId="77777777" w:rsidR="00C4294B" w:rsidRPr="00E53891" w:rsidRDefault="00C4294B" w:rsidP="008537A7">
            <w:pPr>
              <w:pStyle w:val="Cell"/>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6BBFCAC5" w14:textId="77777777" w:rsidR="00C4294B" w:rsidRPr="00E53891" w:rsidRDefault="00C4294B" w:rsidP="008537A7">
            <w:pPr>
              <w:pStyle w:val="TableRowHead"/>
              <w:rPr>
                <w:color w:val="FF0000"/>
              </w:rPr>
            </w:pPr>
            <w:r w:rsidRPr="00E53891">
              <w:rPr>
                <w:color w:val="FF0000"/>
              </w:rPr>
              <w:t>Incorrect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37D2D8A2"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2ECD9C70" w14:textId="77777777" w:rsidR="00C4294B" w:rsidRPr="00E53891" w:rsidRDefault="00C4294B" w:rsidP="008537A7">
            <w:pPr>
              <w:pStyle w:val="Cell"/>
              <w:rPr>
                <w:color w:val="FF0000"/>
              </w:rPr>
            </w:pPr>
            <w:r w:rsidRPr="00E53891">
              <w:rPr>
                <w:color w:val="FF0000"/>
              </w:rPr>
              <w:t> </w:t>
            </w:r>
          </w:p>
        </w:tc>
      </w:tr>
      <w:tr w:rsidR="00C4294B" w:rsidRPr="00E53891" w14:paraId="33F94941"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49CBCB61" w14:textId="77777777" w:rsidR="00C4294B" w:rsidRPr="00E53891" w:rsidRDefault="00C4294B" w:rsidP="008537A7">
            <w:pPr>
              <w:pStyle w:val="Cell"/>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2A462932" w14:textId="77777777" w:rsidR="00C4294B" w:rsidRPr="00E53891" w:rsidRDefault="00C4294B" w:rsidP="008537A7">
            <w:pPr>
              <w:pStyle w:val="TableRowHead"/>
              <w:rPr>
                <w:color w:val="FF0000"/>
              </w:rPr>
            </w:pPr>
            <w:r w:rsidRPr="00E53891">
              <w:rPr>
                <w:color w:val="FF0000"/>
              </w:rPr>
              <w:t>Partially Correct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60A73EA6"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0B1B5E32" w14:textId="77777777" w:rsidR="00C4294B" w:rsidRPr="00E53891" w:rsidRDefault="00C4294B" w:rsidP="008537A7">
            <w:pPr>
              <w:pStyle w:val="Cell"/>
              <w:rPr>
                <w:color w:val="FF0000"/>
              </w:rPr>
            </w:pPr>
            <w:r w:rsidRPr="00E53891">
              <w:rPr>
                <w:color w:val="FF0000"/>
              </w:rPr>
              <w:t> </w:t>
            </w:r>
          </w:p>
        </w:tc>
      </w:tr>
      <w:tr w:rsidR="00C4294B" w:rsidRPr="00E53891" w14:paraId="6E9AC3AF"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7D7C1914" w14:textId="77777777" w:rsidR="00C4294B" w:rsidRPr="00E53891" w:rsidRDefault="00C4294B" w:rsidP="008537A7">
            <w:pPr>
              <w:pStyle w:val="Cell"/>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1CDB05A2" w14:textId="77777777" w:rsidR="00C4294B" w:rsidRPr="00E53891" w:rsidRDefault="00C4294B" w:rsidP="008537A7">
            <w:pPr>
              <w:pStyle w:val="TableRowHead"/>
              <w:rPr>
                <w:color w:val="FF0000"/>
              </w:rPr>
            </w:pPr>
            <w:r w:rsidRPr="00E53891">
              <w:rPr>
                <w:color w:val="FF0000"/>
              </w:rPr>
              <w:t>General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1973EAF3"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0F09309E" w14:textId="77777777" w:rsidR="00C4294B" w:rsidRPr="00E53891" w:rsidRDefault="00C4294B" w:rsidP="008537A7">
            <w:pPr>
              <w:pStyle w:val="Cell"/>
              <w:rPr>
                <w:color w:val="FF0000"/>
              </w:rPr>
            </w:pPr>
            <w:r w:rsidRPr="00E53891">
              <w:rPr>
                <w:color w:val="FF0000"/>
              </w:rPr>
              <w:t> </w:t>
            </w:r>
          </w:p>
        </w:tc>
      </w:tr>
      <w:tr w:rsidR="00C4294B" w:rsidRPr="00E53891" w14:paraId="5690EC07" w14:textId="77777777" w:rsidTr="008537A7">
        <w:trPr>
          <w:cantSplit/>
        </w:trPr>
        <w:tc>
          <w:tcPr>
            <w:tcW w:w="9984" w:type="dxa"/>
            <w:gridSpan w:val="3"/>
            <w:tcBorders>
              <w:top w:val="outset" w:sz="6" w:space="0" w:color="auto"/>
              <w:left w:val="outset" w:sz="6" w:space="0" w:color="auto"/>
              <w:bottom w:val="outset" w:sz="6" w:space="0" w:color="auto"/>
              <w:right w:val="outset" w:sz="6" w:space="0" w:color="auto"/>
            </w:tcBorders>
            <w:vAlign w:val="center"/>
            <w:hideMark/>
          </w:tcPr>
          <w:p w14:paraId="425209CF" w14:textId="77777777" w:rsidR="00C4294B" w:rsidRPr="00E53891" w:rsidRDefault="00C4294B" w:rsidP="008537A7">
            <w:pPr>
              <w:pStyle w:val="Cell"/>
              <w:rPr>
                <w:color w:val="FF0000"/>
              </w:rPr>
            </w:pPr>
            <w:r w:rsidRPr="00E53891">
              <w:rPr>
                <w:i/>
                <w:iCs/>
                <w:color w:val="FF0000"/>
              </w:rPr>
              <w:t>Choose all answers that are correct.</w:t>
            </w:r>
          </w:p>
        </w:tc>
        <w:tc>
          <w:tcPr>
            <w:tcW w:w="832" w:type="dxa"/>
            <w:tcBorders>
              <w:top w:val="outset" w:sz="6" w:space="0" w:color="auto"/>
              <w:left w:val="outset" w:sz="6" w:space="0" w:color="auto"/>
              <w:bottom w:val="outset" w:sz="6" w:space="0" w:color="auto"/>
              <w:right w:val="outset" w:sz="6" w:space="0" w:color="auto"/>
            </w:tcBorders>
            <w:vAlign w:val="center"/>
            <w:hideMark/>
          </w:tcPr>
          <w:p w14:paraId="604F2024" w14:textId="77777777" w:rsidR="00C4294B" w:rsidRPr="00E53891" w:rsidRDefault="00C4294B" w:rsidP="008537A7">
            <w:pPr>
              <w:rPr>
                <w:color w:val="FF0000"/>
              </w:rPr>
            </w:pPr>
            <w:r w:rsidRPr="00E53891">
              <w:rPr>
                <w:color w:val="FF0000"/>
              </w:rPr>
              <w:t> </w:t>
            </w:r>
          </w:p>
        </w:tc>
      </w:tr>
    </w:tbl>
    <w:p w14:paraId="10BBB86A" w14:textId="38C560D4" w:rsidR="00C4294B" w:rsidRPr="00C4294B" w:rsidRDefault="00C4294B" w:rsidP="00C4294B">
      <w:pPr>
        <w:pStyle w:val="ListParagraph"/>
        <w:numPr>
          <w:ilvl w:val="0"/>
          <w:numId w:val="10"/>
        </w:numPr>
        <w:rPr>
          <w:b/>
          <w:color w:val="FF0000"/>
        </w:rPr>
      </w:pPr>
      <w:r w:rsidRPr="00C4294B">
        <w:rPr>
          <w:b/>
          <w:color w:val="FF0000"/>
        </w:rPr>
        <w:t>Câu hỏi chọn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95"/>
        <w:gridCol w:w="3811"/>
        <w:gridCol w:w="4600"/>
        <w:gridCol w:w="800"/>
      </w:tblGrid>
      <w:tr w:rsidR="00C4294B" w:rsidRPr="00E53891" w14:paraId="791E1320" w14:textId="77777777" w:rsidTr="008537A7">
        <w:trPr>
          <w:cantSplit/>
          <w:tblHeader/>
        </w:trPr>
        <w:tc>
          <w:tcPr>
            <w:tcW w:w="9984" w:type="dxa"/>
            <w:gridSpan w:val="3"/>
            <w:tcBorders>
              <w:top w:val="outset" w:sz="6" w:space="0" w:color="auto"/>
              <w:left w:val="outset" w:sz="6" w:space="0" w:color="auto"/>
              <w:bottom w:val="outset" w:sz="6" w:space="0" w:color="auto"/>
              <w:right w:val="outset" w:sz="6" w:space="0" w:color="auto"/>
            </w:tcBorders>
            <w:vAlign w:val="center"/>
          </w:tcPr>
          <w:p w14:paraId="0C9E7541" w14:textId="77777777" w:rsidR="00C4294B" w:rsidRPr="00E53891" w:rsidRDefault="00C4294B" w:rsidP="008537A7">
            <w:pPr>
              <w:pStyle w:val="NormalWeb"/>
              <w:rPr>
                <w:color w:val="FF0000"/>
              </w:rPr>
            </w:pPr>
            <w:r w:rsidRPr="00E53891">
              <w:rPr>
                <w:color w:val="FF0000"/>
              </w:rPr>
              <w:t xml:space="preserve">Anh/ Chị cho biết, Lệnh truy vấn bài viết đã xóa của 1 user trong Forum </w:t>
            </w:r>
            <w:proofErr w:type="gramStart"/>
            <w:r w:rsidRPr="00E53891">
              <w:rPr>
                <w:color w:val="FF0000"/>
              </w:rPr>
              <w:t>VNPT ?</w:t>
            </w:r>
            <w:proofErr w:type="gramEnd"/>
          </w:p>
        </w:tc>
        <w:tc>
          <w:tcPr>
            <w:tcW w:w="832" w:type="dxa"/>
            <w:tcBorders>
              <w:top w:val="outset" w:sz="6" w:space="0" w:color="auto"/>
              <w:left w:val="outset" w:sz="6" w:space="0" w:color="auto"/>
              <w:bottom w:val="outset" w:sz="6" w:space="0" w:color="auto"/>
              <w:right w:val="outset" w:sz="6" w:space="0" w:color="auto"/>
            </w:tcBorders>
            <w:vAlign w:val="center"/>
            <w:hideMark/>
          </w:tcPr>
          <w:p w14:paraId="360501AD" w14:textId="77777777" w:rsidR="00C4294B" w:rsidRPr="00E53891" w:rsidRDefault="00C4294B" w:rsidP="008537A7">
            <w:pPr>
              <w:pStyle w:val="QFType"/>
              <w:rPr>
                <w:color w:val="FF0000"/>
              </w:rPr>
            </w:pPr>
            <w:r w:rsidRPr="00E53891">
              <w:rPr>
                <w:color w:val="FF0000"/>
              </w:rPr>
              <w:t>MA</w:t>
            </w:r>
          </w:p>
        </w:tc>
      </w:tr>
      <w:tr w:rsidR="00C4294B" w:rsidRPr="00E53891" w14:paraId="151CCCD3" w14:textId="77777777" w:rsidTr="008537A7">
        <w:trPr>
          <w:cantSplit/>
          <w:tblHeader/>
        </w:trPr>
        <w:tc>
          <w:tcPr>
            <w:tcW w:w="832" w:type="dxa"/>
            <w:tcBorders>
              <w:top w:val="outset" w:sz="6" w:space="0" w:color="auto"/>
              <w:left w:val="outset" w:sz="6" w:space="0" w:color="auto"/>
              <w:bottom w:val="outset" w:sz="6" w:space="0" w:color="auto"/>
              <w:right w:val="outset" w:sz="6" w:space="0" w:color="auto"/>
            </w:tcBorders>
            <w:vAlign w:val="center"/>
            <w:hideMark/>
          </w:tcPr>
          <w:p w14:paraId="11D0A532" w14:textId="77777777" w:rsidR="00C4294B" w:rsidRPr="00E53891" w:rsidRDefault="00C4294B" w:rsidP="008537A7">
            <w:pPr>
              <w:pStyle w:val="TableHead"/>
              <w:rPr>
                <w:color w:val="FF0000"/>
              </w:rPr>
            </w:pPr>
            <w:r w:rsidRPr="00E53891">
              <w:rPr>
                <w:color w:val="FF0000"/>
              </w:rPr>
              <w:lastRenderedPageBreak/>
              <w:t>#</w:t>
            </w:r>
          </w:p>
        </w:tc>
        <w:tc>
          <w:tcPr>
            <w:tcW w:w="4160" w:type="dxa"/>
            <w:tcBorders>
              <w:top w:val="outset" w:sz="6" w:space="0" w:color="auto"/>
              <w:left w:val="outset" w:sz="6" w:space="0" w:color="auto"/>
              <w:bottom w:val="outset" w:sz="6" w:space="0" w:color="auto"/>
              <w:right w:val="outset" w:sz="6" w:space="0" w:color="auto"/>
            </w:tcBorders>
            <w:vAlign w:val="center"/>
            <w:hideMark/>
          </w:tcPr>
          <w:p w14:paraId="0C5E184E" w14:textId="77777777" w:rsidR="00C4294B" w:rsidRPr="00E53891" w:rsidRDefault="00C4294B" w:rsidP="008537A7">
            <w:pPr>
              <w:pStyle w:val="QFOptionReset"/>
              <w:rPr>
                <w:color w:val="FF0000"/>
              </w:rPr>
            </w:pPr>
            <w:r w:rsidRPr="00E53891">
              <w:rPr>
                <w:color w:val="FF0000"/>
              </w:rPr>
              <w:t>Answers</w:t>
            </w:r>
          </w:p>
        </w:tc>
        <w:tc>
          <w:tcPr>
            <w:tcW w:w="4992" w:type="dxa"/>
            <w:tcBorders>
              <w:top w:val="outset" w:sz="6" w:space="0" w:color="auto"/>
              <w:left w:val="outset" w:sz="6" w:space="0" w:color="auto"/>
              <w:bottom w:val="outset" w:sz="6" w:space="0" w:color="auto"/>
              <w:right w:val="outset" w:sz="6" w:space="0" w:color="auto"/>
            </w:tcBorders>
            <w:vAlign w:val="center"/>
            <w:hideMark/>
          </w:tcPr>
          <w:p w14:paraId="10D7111A" w14:textId="77777777" w:rsidR="00C4294B" w:rsidRPr="00E53891" w:rsidRDefault="00C4294B" w:rsidP="008537A7">
            <w:pPr>
              <w:pStyle w:val="TableHead"/>
              <w:rPr>
                <w:color w:val="FF0000"/>
              </w:rPr>
            </w:pPr>
            <w:r w:rsidRPr="00E53891">
              <w:rPr>
                <w:color w:val="FF0000"/>
              </w:rPr>
              <w:t>Hints/Feedback</w:t>
            </w:r>
          </w:p>
        </w:tc>
        <w:tc>
          <w:tcPr>
            <w:tcW w:w="832" w:type="dxa"/>
            <w:tcBorders>
              <w:top w:val="outset" w:sz="6" w:space="0" w:color="auto"/>
              <w:left w:val="outset" w:sz="6" w:space="0" w:color="auto"/>
              <w:bottom w:val="outset" w:sz="6" w:space="0" w:color="auto"/>
              <w:right w:val="outset" w:sz="6" w:space="0" w:color="auto"/>
            </w:tcBorders>
            <w:vAlign w:val="center"/>
            <w:hideMark/>
          </w:tcPr>
          <w:p w14:paraId="25B7BEBB" w14:textId="77777777" w:rsidR="00C4294B" w:rsidRPr="00E53891" w:rsidRDefault="00C4294B" w:rsidP="008537A7">
            <w:pPr>
              <w:pStyle w:val="TableHead"/>
              <w:rPr>
                <w:color w:val="FF0000"/>
              </w:rPr>
            </w:pPr>
            <w:r w:rsidRPr="00E53891">
              <w:rPr>
                <w:color w:val="FF0000"/>
              </w:rPr>
              <w:t>Grade</w:t>
            </w:r>
          </w:p>
        </w:tc>
      </w:tr>
      <w:tr w:rsidR="00C4294B" w:rsidRPr="00E53891" w14:paraId="67690D76"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0CEA79AC" w14:textId="77777777" w:rsidR="00C4294B" w:rsidRPr="00E53891" w:rsidRDefault="00C4294B" w:rsidP="008537A7">
            <w:pPr>
              <w:pStyle w:val="QFOption"/>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tcPr>
          <w:p w14:paraId="1A4A65BF" w14:textId="77777777" w:rsidR="00C4294B" w:rsidRPr="00E53891" w:rsidRDefault="00C4294B" w:rsidP="008537A7">
            <w:pPr>
              <w:rPr>
                <w:color w:val="FF0000"/>
              </w:rPr>
            </w:pPr>
            <w:r w:rsidRPr="00E53891">
              <w:rPr>
                <w:color w:val="FF0000"/>
                <w:lang w:val="en-US"/>
              </w:rPr>
              <w:t>Select * From deletionlog WHERE type = ‘post’ and username = ‘….’</w:t>
            </w:r>
          </w:p>
        </w:tc>
        <w:tc>
          <w:tcPr>
            <w:tcW w:w="4992" w:type="dxa"/>
            <w:tcBorders>
              <w:top w:val="outset" w:sz="6" w:space="0" w:color="auto"/>
              <w:left w:val="outset" w:sz="6" w:space="0" w:color="auto"/>
              <w:bottom w:val="outset" w:sz="6" w:space="0" w:color="auto"/>
              <w:right w:val="outset" w:sz="6" w:space="0" w:color="auto"/>
            </w:tcBorders>
            <w:vAlign w:val="center"/>
            <w:hideMark/>
          </w:tcPr>
          <w:p w14:paraId="332E14F2"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09E66979" w14:textId="77777777" w:rsidR="00C4294B" w:rsidRPr="00E53891" w:rsidRDefault="00C4294B" w:rsidP="008537A7">
            <w:pPr>
              <w:pStyle w:val="QFGrade"/>
              <w:rPr>
                <w:color w:val="FF0000"/>
              </w:rPr>
            </w:pPr>
            <w:r w:rsidRPr="00E53891">
              <w:rPr>
                <w:color w:val="FF0000"/>
              </w:rPr>
              <w:t>100/ 3</w:t>
            </w:r>
          </w:p>
        </w:tc>
      </w:tr>
      <w:tr w:rsidR="00C4294B" w:rsidRPr="00E53891" w14:paraId="6D6373BE"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44366526" w14:textId="77777777" w:rsidR="00C4294B" w:rsidRPr="00E53891" w:rsidRDefault="00C4294B" w:rsidP="008537A7">
            <w:pPr>
              <w:pStyle w:val="QFOption"/>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tcPr>
          <w:p w14:paraId="75D33140" w14:textId="77777777" w:rsidR="00C4294B" w:rsidRPr="00E53891" w:rsidRDefault="00C4294B" w:rsidP="008537A7">
            <w:pPr>
              <w:rPr>
                <w:color w:val="FF0000"/>
                <w:lang w:val="en-US"/>
              </w:rPr>
            </w:pPr>
            <w:r w:rsidRPr="00E53891">
              <w:rPr>
                <w:color w:val="FF0000"/>
                <w:lang w:val="en-US"/>
              </w:rPr>
              <w:t>Select * From delete WHERE type = ‘post’ and username = ‘….’</w:t>
            </w:r>
          </w:p>
        </w:tc>
        <w:tc>
          <w:tcPr>
            <w:tcW w:w="4992" w:type="dxa"/>
            <w:tcBorders>
              <w:top w:val="outset" w:sz="6" w:space="0" w:color="auto"/>
              <w:left w:val="outset" w:sz="6" w:space="0" w:color="auto"/>
              <w:bottom w:val="outset" w:sz="6" w:space="0" w:color="auto"/>
              <w:right w:val="outset" w:sz="6" w:space="0" w:color="auto"/>
            </w:tcBorders>
            <w:vAlign w:val="center"/>
            <w:hideMark/>
          </w:tcPr>
          <w:p w14:paraId="42156B45"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4AC11C31" w14:textId="77777777" w:rsidR="00C4294B" w:rsidRPr="00E53891" w:rsidRDefault="00C4294B" w:rsidP="008537A7">
            <w:pPr>
              <w:pStyle w:val="QFGrade"/>
              <w:rPr>
                <w:color w:val="FF0000"/>
              </w:rPr>
            </w:pPr>
            <w:r w:rsidRPr="00E53891">
              <w:rPr>
                <w:color w:val="FF0000"/>
              </w:rPr>
              <w:t>-100</w:t>
            </w:r>
          </w:p>
        </w:tc>
      </w:tr>
      <w:tr w:rsidR="00C4294B" w:rsidRPr="00E53891" w14:paraId="55B97F6F"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1B5C281A" w14:textId="77777777" w:rsidR="00C4294B" w:rsidRPr="00E53891" w:rsidRDefault="00C4294B" w:rsidP="008537A7">
            <w:pPr>
              <w:pStyle w:val="QFOption"/>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tcPr>
          <w:p w14:paraId="397B2C76" w14:textId="77777777" w:rsidR="00C4294B" w:rsidRPr="00E53891" w:rsidRDefault="00C4294B" w:rsidP="008537A7">
            <w:pPr>
              <w:rPr>
                <w:color w:val="FF0000"/>
                <w:lang w:val="en-US"/>
              </w:rPr>
            </w:pPr>
            <w:r w:rsidRPr="00E53891">
              <w:rPr>
                <w:color w:val="FF0000"/>
                <w:lang w:val="en-US"/>
              </w:rPr>
              <w:t>Select * From deletionlog WHEN type = ‘post’ and username = ‘….’</w:t>
            </w:r>
          </w:p>
        </w:tc>
        <w:tc>
          <w:tcPr>
            <w:tcW w:w="4992" w:type="dxa"/>
            <w:tcBorders>
              <w:top w:val="outset" w:sz="6" w:space="0" w:color="auto"/>
              <w:left w:val="outset" w:sz="6" w:space="0" w:color="auto"/>
              <w:bottom w:val="outset" w:sz="6" w:space="0" w:color="auto"/>
              <w:right w:val="outset" w:sz="6" w:space="0" w:color="auto"/>
            </w:tcBorders>
            <w:vAlign w:val="center"/>
            <w:hideMark/>
          </w:tcPr>
          <w:p w14:paraId="45657B7D"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613F5555" w14:textId="77777777" w:rsidR="00C4294B" w:rsidRPr="00E53891" w:rsidRDefault="00C4294B" w:rsidP="008537A7">
            <w:pPr>
              <w:pStyle w:val="QFGrade"/>
              <w:rPr>
                <w:color w:val="FF0000"/>
              </w:rPr>
            </w:pPr>
            <w:r w:rsidRPr="00E53891">
              <w:rPr>
                <w:color w:val="FF0000"/>
              </w:rPr>
              <w:t>100/ 3</w:t>
            </w:r>
          </w:p>
        </w:tc>
      </w:tr>
      <w:tr w:rsidR="00C4294B" w:rsidRPr="00E53891" w14:paraId="262FD5B7"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485AB232" w14:textId="77777777" w:rsidR="00C4294B" w:rsidRPr="00E53891" w:rsidRDefault="00C4294B" w:rsidP="008537A7">
            <w:pPr>
              <w:pStyle w:val="QFOption"/>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tcPr>
          <w:p w14:paraId="5A72FF14" w14:textId="77777777" w:rsidR="00C4294B" w:rsidRPr="00E53891" w:rsidRDefault="00C4294B" w:rsidP="008537A7">
            <w:pPr>
              <w:rPr>
                <w:color w:val="FF0000"/>
                <w:lang w:val="en-US"/>
              </w:rPr>
            </w:pPr>
            <w:r w:rsidRPr="00E53891">
              <w:rPr>
                <w:color w:val="FF0000"/>
                <w:lang w:val="en-US"/>
              </w:rPr>
              <w:t>Other</w:t>
            </w:r>
          </w:p>
        </w:tc>
        <w:tc>
          <w:tcPr>
            <w:tcW w:w="4992" w:type="dxa"/>
            <w:tcBorders>
              <w:top w:val="outset" w:sz="6" w:space="0" w:color="auto"/>
              <w:left w:val="outset" w:sz="6" w:space="0" w:color="auto"/>
              <w:bottom w:val="outset" w:sz="6" w:space="0" w:color="auto"/>
              <w:right w:val="outset" w:sz="6" w:space="0" w:color="auto"/>
            </w:tcBorders>
            <w:vAlign w:val="center"/>
            <w:hideMark/>
          </w:tcPr>
          <w:p w14:paraId="08B09715"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79A0BAEC" w14:textId="77777777" w:rsidR="00C4294B" w:rsidRPr="00E53891" w:rsidRDefault="00C4294B" w:rsidP="008537A7">
            <w:pPr>
              <w:pStyle w:val="QFGrade"/>
              <w:rPr>
                <w:color w:val="FF0000"/>
              </w:rPr>
            </w:pPr>
            <w:r w:rsidRPr="00E53891">
              <w:rPr>
                <w:color w:val="FF0000"/>
              </w:rPr>
              <w:t>100/ 3</w:t>
            </w:r>
          </w:p>
        </w:tc>
      </w:tr>
      <w:tr w:rsidR="00C4294B" w:rsidRPr="00E53891" w14:paraId="7BE2B474"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14268934" w14:textId="77777777" w:rsidR="00C4294B" w:rsidRPr="00E53891" w:rsidRDefault="00C4294B" w:rsidP="008537A7">
            <w:pPr>
              <w:pStyle w:val="Cell"/>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256A3A74" w14:textId="77777777" w:rsidR="00C4294B" w:rsidRPr="00E53891" w:rsidRDefault="00C4294B" w:rsidP="008537A7">
            <w:pPr>
              <w:pStyle w:val="TableRowHead"/>
              <w:rPr>
                <w:color w:val="FF0000"/>
              </w:rPr>
            </w:pPr>
            <w:r w:rsidRPr="00E53891">
              <w:rPr>
                <w:color w:val="FF0000"/>
              </w:rPr>
              <w:t>Correct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77512E35"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00669EB2" w14:textId="77777777" w:rsidR="00C4294B" w:rsidRPr="00E53891" w:rsidRDefault="00C4294B" w:rsidP="008537A7">
            <w:pPr>
              <w:pStyle w:val="Cell"/>
              <w:rPr>
                <w:color w:val="FF0000"/>
              </w:rPr>
            </w:pPr>
            <w:r w:rsidRPr="00E53891">
              <w:rPr>
                <w:color w:val="FF0000"/>
              </w:rPr>
              <w:t> </w:t>
            </w:r>
          </w:p>
        </w:tc>
      </w:tr>
      <w:tr w:rsidR="00C4294B" w:rsidRPr="00E53891" w14:paraId="233E4D59"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4331C346" w14:textId="77777777" w:rsidR="00C4294B" w:rsidRPr="00E53891" w:rsidRDefault="00C4294B" w:rsidP="008537A7">
            <w:pPr>
              <w:pStyle w:val="Cell"/>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671D2354" w14:textId="77777777" w:rsidR="00C4294B" w:rsidRPr="00E53891" w:rsidRDefault="00C4294B" w:rsidP="008537A7">
            <w:pPr>
              <w:pStyle w:val="TableRowHead"/>
              <w:rPr>
                <w:color w:val="FF0000"/>
              </w:rPr>
            </w:pPr>
            <w:r w:rsidRPr="00E53891">
              <w:rPr>
                <w:color w:val="FF0000"/>
              </w:rPr>
              <w:t>Incorrect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63E1319E"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51396E03" w14:textId="77777777" w:rsidR="00C4294B" w:rsidRPr="00E53891" w:rsidRDefault="00C4294B" w:rsidP="008537A7">
            <w:pPr>
              <w:pStyle w:val="Cell"/>
              <w:rPr>
                <w:color w:val="FF0000"/>
              </w:rPr>
            </w:pPr>
            <w:r w:rsidRPr="00E53891">
              <w:rPr>
                <w:color w:val="FF0000"/>
              </w:rPr>
              <w:t> </w:t>
            </w:r>
          </w:p>
        </w:tc>
      </w:tr>
      <w:tr w:rsidR="00C4294B" w:rsidRPr="00E53891" w14:paraId="7273E734"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282A0429" w14:textId="77777777" w:rsidR="00C4294B" w:rsidRPr="00E53891" w:rsidRDefault="00C4294B" w:rsidP="008537A7">
            <w:pPr>
              <w:pStyle w:val="Cell"/>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6EEE4E8A" w14:textId="77777777" w:rsidR="00C4294B" w:rsidRPr="00E53891" w:rsidRDefault="00C4294B" w:rsidP="008537A7">
            <w:pPr>
              <w:pStyle w:val="TableRowHead"/>
              <w:rPr>
                <w:color w:val="FF0000"/>
              </w:rPr>
            </w:pPr>
            <w:r w:rsidRPr="00E53891">
              <w:rPr>
                <w:color w:val="FF0000"/>
              </w:rPr>
              <w:t>Partially Correct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4748066F"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312BA55E" w14:textId="77777777" w:rsidR="00C4294B" w:rsidRPr="00E53891" w:rsidRDefault="00C4294B" w:rsidP="008537A7">
            <w:pPr>
              <w:pStyle w:val="Cell"/>
              <w:rPr>
                <w:color w:val="FF0000"/>
              </w:rPr>
            </w:pPr>
            <w:r w:rsidRPr="00E53891">
              <w:rPr>
                <w:color w:val="FF0000"/>
              </w:rPr>
              <w:t> </w:t>
            </w:r>
          </w:p>
        </w:tc>
      </w:tr>
      <w:tr w:rsidR="00C4294B" w:rsidRPr="00E53891" w14:paraId="11470CBE"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6379B0D9" w14:textId="77777777" w:rsidR="00C4294B" w:rsidRPr="00E53891" w:rsidRDefault="00C4294B" w:rsidP="008537A7">
            <w:pPr>
              <w:pStyle w:val="Cell"/>
              <w:rPr>
                <w:color w:val="FF0000"/>
              </w:rPr>
            </w:pPr>
            <w:r w:rsidRPr="00E53891">
              <w:rPr>
                <w:color w:val="FF0000"/>
              </w:rPr>
              <w:t> </w:t>
            </w:r>
          </w:p>
        </w:tc>
        <w:tc>
          <w:tcPr>
            <w:tcW w:w="4160" w:type="dxa"/>
            <w:tcBorders>
              <w:top w:val="outset" w:sz="6" w:space="0" w:color="auto"/>
              <w:left w:val="outset" w:sz="6" w:space="0" w:color="auto"/>
              <w:bottom w:val="outset" w:sz="6" w:space="0" w:color="auto"/>
              <w:right w:val="outset" w:sz="6" w:space="0" w:color="auto"/>
            </w:tcBorders>
            <w:vAlign w:val="center"/>
            <w:hideMark/>
          </w:tcPr>
          <w:p w14:paraId="4E825185" w14:textId="77777777" w:rsidR="00C4294B" w:rsidRPr="00E53891" w:rsidRDefault="00C4294B" w:rsidP="008537A7">
            <w:pPr>
              <w:pStyle w:val="TableRowHead"/>
              <w:rPr>
                <w:color w:val="FF0000"/>
              </w:rPr>
            </w:pPr>
            <w:r w:rsidRPr="00E53891">
              <w:rPr>
                <w:color w:val="FF0000"/>
              </w:rPr>
              <w:t>General Feedback:</w:t>
            </w:r>
          </w:p>
        </w:tc>
        <w:tc>
          <w:tcPr>
            <w:tcW w:w="4992" w:type="dxa"/>
            <w:tcBorders>
              <w:top w:val="outset" w:sz="6" w:space="0" w:color="auto"/>
              <w:left w:val="outset" w:sz="6" w:space="0" w:color="auto"/>
              <w:bottom w:val="outset" w:sz="6" w:space="0" w:color="auto"/>
              <w:right w:val="outset" w:sz="6" w:space="0" w:color="auto"/>
            </w:tcBorders>
            <w:vAlign w:val="center"/>
            <w:hideMark/>
          </w:tcPr>
          <w:p w14:paraId="787E293D"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1B0105C5" w14:textId="77777777" w:rsidR="00C4294B" w:rsidRPr="00E53891" w:rsidRDefault="00C4294B" w:rsidP="008537A7">
            <w:pPr>
              <w:pStyle w:val="Cell"/>
              <w:rPr>
                <w:color w:val="FF0000"/>
              </w:rPr>
            </w:pPr>
            <w:r w:rsidRPr="00E53891">
              <w:rPr>
                <w:color w:val="FF0000"/>
              </w:rPr>
              <w:t> </w:t>
            </w:r>
          </w:p>
        </w:tc>
      </w:tr>
      <w:tr w:rsidR="00C4294B" w:rsidRPr="00E53891" w14:paraId="6E354D30" w14:textId="77777777" w:rsidTr="008537A7">
        <w:trPr>
          <w:cantSplit/>
        </w:trPr>
        <w:tc>
          <w:tcPr>
            <w:tcW w:w="9984" w:type="dxa"/>
            <w:gridSpan w:val="3"/>
            <w:tcBorders>
              <w:top w:val="outset" w:sz="6" w:space="0" w:color="auto"/>
              <w:left w:val="outset" w:sz="6" w:space="0" w:color="auto"/>
              <w:bottom w:val="outset" w:sz="6" w:space="0" w:color="auto"/>
              <w:right w:val="outset" w:sz="6" w:space="0" w:color="auto"/>
            </w:tcBorders>
            <w:vAlign w:val="center"/>
            <w:hideMark/>
          </w:tcPr>
          <w:p w14:paraId="6DC09502" w14:textId="77777777" w:rsidR="00C4294B" w:rsidRPr="00E53891" w:rsidRDefault="00C4294B" w:rsidP="008537A7">
            <w:pPr>
              <w:pStyle w:val="Cell"/>
              <w:rPr>
                <w:color w:val="FF0000"/>
              </w:rPr>
            </w:pPr>
            <w:r w:rsidRPr="00E53891">
              <w:rPr>
                <w:i/>
                <w:iCs/>
                <w:color w:val="FF0000"/>
              </w:rPr>
              <w:t>Choose all answers that are correct.</w:t>
            </w:r>
          </w:p>
        </w:tc>
        <w:tc>
          <w:tcPr>
            <w:tcW w:w="832" w:type="dxa"/>
            <w:tcBorders>
              <w:top w:val="outset" w:sz="6" w:space="0" w:color="auto"/>
              <w:left w:val="outset" w:sz="6" w:space="0" w:color="auto"/>
              <w:bottom w:val="outset" w:sz="6" w:space="0" w:color="auto"/>
              <w:right w:val="outset" w:sz="6" w:space="0" w:color="auto"/>
            </w:tcBorders>
            <w:vAlign w:val="center"/>
            <w:hideMark/>
          </w:tcPr>
          <w:p w14:paraId="10217294" w14:textId="77777777" w:rsidR="00C4294B" w:rsidRPr="00E53891" w:rsidRDefault="00C4294B" w:rsidP="008537A7">
            <w:pPr>
              <w:rPr>
                <w:color w:val="FF0000"/>
              </w:rPr>
            </w:pPr>
            <w:r w:rsidRPr="00E53891">
              <w:rPr>
                <w:color w:val="FF0000"/>
              </w:rPr>
              <w:t> </w:t>
            </w:r>
          </w:p>
        </w:tc>
      </w:tr>
    </w:tbl>
    <w:p w14:paraId="0DDF17D6" w14:textId="77777777" w:rsidR="00C4294B" w:rsidRPr="00E53891" w:rsidRDefault="00C4294B" w:rsidP="00C4294B">
      <w:pPr>
        <w:jc w:val="left"/>
        <w:rPr>
          <w:color w:val="FF0000"/>
        </w:rPr>
      </w:pPr>
    </w:p>
    <w:p w14:paraId="42A227B6" w14:textId="0A9E042E" w:rsidR="00C4294B" w:rsidRPr="00C4294B" w:rsidRDefault="00C4294B" w:rsidP="00C4294B">
      <w:pPr>
        <w:pStyle w:val="ListParagraph"/>
        <w:numPr>
          <w:ilvl w:val="0"/>
          <w:numId w:val="10"/>
        </w:numPr>
        <w:rPr>
          <w:b/>
          <w:color w:val="FF0000"/>
        </w:rPr>
      </w:pPr>
      <w:r w:rsidRPr="00C4294B">
        <w:rPr>
          <w:b/>
          <w:color w:val="FF0000"/>
        </w:rPr>
        <w:t>Câu hỏi chọn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91"/>
        <w:gridCol w:w="4379"/>
        <w:gridCol w:w="4039"/>
        <w:gridCol w:w="797"/>
      </w:tblGrid>
      <w:tr w:rsidR="00C4294B" w:rsidRPr="00E53891" w14:paraId="447AF0F8" w14:textId="77777777" w:rsidTr="008537A7">
        <w:trPr>
          <w:cantSplit/>
          <w:tblHeader/>
        </w:trPr>
        <w:tc>
          <w:tcPr>
            <w:tcW w:w="9984" w:type="dxa"/>
            <w:gridSpan w:val="3"/>
            <w:tcBorders>
              <w:top w:val="outset" w:sz="6" w:space="0" w:color="auto"/>
              <w:left w:val="outset" w:sz="6" w:space="0" w:color="auto"/>
              <w:bottom w:val="outset" w:sz="6" w:space="0" w:color="auto"/>
              <w:right w:val="outset" w:sz="6" w:space="0" w:color="auto"/>
            </w:tcBorders>
            <w:vAlign w:val="center"/>
          </w:tcPr>
          <w:p w14:paraId="61DA4915" w14:textId="77777777" w:rsidR="00C4294B" w:rsidRPr="00E53891" w:rsidRDefault="00C4294B" w:rsidP="008537A7">
            <w:pPr>
              <w:pStyle w:val="NormalWeb"/>
              <w:rPr>
                <w:color w:val="FF0000"/>
              </w:rPr>
            </w:pPr>
            <w:r w:rsidRPr="00E53891">
              <w:rPr>
                <w:color w:val="FF0000"/>
              </w:rPr>
              <w:t xml:space="preserve">Anh/ Chị cho biết, Lệnh xem số connection tối đa được phép kết nối tới Database đồng </w:t>
            </w:r>
            <w:proofErr w:type="gramStart"/>
            <w:r w:rsidRPr="00E53891">
              <w:rPr>
                <w:color w:val="FF0000"/>
              </w:rPr>
              <w:t>thời ?</w:t>
            </w:r>
            <w:proofErr w:type="gramEnd"/>
          </w:p>
        </w:tc>
        <w:tc>
          <w:tcPr>
            <w:tcW w:w="832" w:type="dxa"/>
            <w:tcBorders>
              <w:top w:val="outset" w:sz="6" w:space="0" w:color="auto"/>
              <w:left w:val="outset" w:sz="6" w:space="0" w:color="auto"/>
              <w:bottom w:val="outset" w:sz="6" w:space="0" w:color="auto"/>
              <w:right w:val="outset" w:sz="6" w:space="0" w:color="auto"/>
            </w:tcBorders>
            <w:vAlign w:val="center"/>
            <w:hideMark/>
          </w:tcPr>
          <w:p w14:paraId="0E328DEA" w14:textId="77777777" w:rsidR="00C4294B" w:rsidRPr="00E53891" w:rsidRDefault="00C4294B" w:rsidP="008537A7">
            <w:pPr>
              <w:pStyle w:val="QFType"/>
              <w:rPr>
                <w:color w:val="FF0000"/>
              </w:rPr>
            </w:pPr>
            <w:r w:rsidRPr="00E53891">
              <w:rPr>
                <w:color w:val="FF0000"/>
              </w:rPr>
              <w:t>MA</w:t>
            </w:r>
          </w:p>
        </w:tc>
      </w:tr>
      <w:tr w:rsidR="00C4294B" w:rsidRPr="00E53891" w14:paraId="20F2226E" w14:textId="77777777" w:rsidTr="008537A7">
        <w:trPr>
          <w:cantSplit/>
          <w:tblHeader/>
        </w:trPr>
        <w:tc>
          <w:tcPr>
            <w:tcW w:w="832" w:type="dxa"/>
            <w:tcBorders>
              <w:top w:val="outset" w:sz="6" w:space="0" w:color="auto"/>
              <w:left w:val="outset" w:sz="6" w:space="0" w:color="auto"/>
              <w:bottom w:val="outset" w:sz="6" w:space="0" w:color="auto"/>
              <w:right w:val="outset" w:sz="6" w:space="0" w:color="auto"/>
            </w:tcBorders>
            <w:vAlign w:val="center"/>
            <w:hideMark/>
          </w:tcPr>
          <w:p w14:paraId="3B7B4551" w14:textId="77777777" w:rsidR="00C4294B" w:rsidRPr="00E53891" w:rsidRDefault="00C4294B" w:rsidP="008537A7">
            <w:pPr>
              <w:pStyle w:val="TableHead"/>
              <w:rPr>
                <w:color w:val="FF0000"/>
              </w:rPr>
            </w:pPr>
            <w:r w:rsidRPr="00E53891">
              <w:rPr>
                <w:color w:val="FF0000"/>
              </w:rPr>
              <w:t>#</w:t>
            </w:r>
          </w:p>
        </w:tc>
        <w:tc>
          <w:tcPr>
            <w:tcW w:w="4756" w:type="dxa"/>
            <w:tcBorders>
              <w:top w:val="outset" w:sz="6" w:space="0" w:color="auto"/>
              <w:left w:val="outset" w:sz="6" w:space="0" w:color="auto"/>
              <w:bottom w:val="outset" w:sz="6" w:space="0" w:color="auto"/>
              <w:right w:val="outset" w:sz="6" w:space="0" w:color="auto"/>
            </w:tcBorders>
            <w:vAlign w:val="center"/>
            <w:hideMark/>
          </w:tcPr>
          <w:p w14:paraId="031F0B7F" w14:textId="77777777" w:rsidR="00C4294B" w:rsidRPr="00E53891" w:rsidRDefault="00C4294B" w:rsidP="008537A7">
            <w:pPr>
              <w:pStyle w:val="QFOptionReset"/>
              <w:rPr>
                <w:color w:val="FF0000"/>
              </w:rPr>
            </w:pPr>
            <w:r w:rsidRPr="00E53891">
              <w:rPr>
                <w:color w:val="FF0000"/>
              </w:rPr>
              <w:t>Answers</w:t>
            </w:r>
          </w:p>
        </w:tc>
        <w:tc>
          <w:tcPr>
            <w:tcW w:w="4396" w:type="dxa"/>
            <w:tcBorders>
              <w:top w:val="outset" w:sz="6" w:space="0" w:color="auto"/>
              <w:left w:val="outset" w:sz="6" w:space="0" w:color="auto"/>
              <w:bottom w:val="outset" w:sz="6" w:space="0" w:color="auto"/>
              <w:right w:val="outset" w:sz="6" w:space="0" w:color="auto"/>
            </w:tcBorders>
            <w:vAlign w:val="center"/>
            <w:hideMark/>
          </w:tcPr>
          <w:p w14:paraId="5908BD29" w14:textId="77777777" w:rsidR="00C4294B" w:rsidRPr="00E53891" w:rsidRDefault="00C4294B" w:rsidP="008537A7">
            <w:pPr>
              <w:pStyle w:val="TableHead"/>
              <w:rPr>
                <w:color w:val="FF0000"/>
              </w:rPr>
            </w:pPr>
            <w:r w:rsidRPr="00E53891">
              <w:rPr>
                <w:color w:val="FF0000"/>
              </w:rPr>
              <w:t>Hints/Feedback</w:t>
            </w:r>
          </w:p>
        </w:tc>
        <w:tc>
          <w:tcPr>
            <w:tcW w:w="832" w:type="dxa"/>
            <w:tcBorders>
              <w:top w:val="outset" w:sz="6" w:space="0" w:color="auto"/>
              <w:left w:val="outset" w:sz="6" w:space="0" w:color="auto"/>
              <w:bottom w:val="outset" w:sz="6" w:space="0" w:color="auto"/>
              <w:right w:val="outset" w:sz="6" w:space="0" w:color="auto"/>
            </w:tcBorders>
            <w:vAlign w:val="center"/>
            <w:hideMark/>
          </w:tcPr>
          <w:p w14:paraId="3F4DA650" w14:textId="77777777" w:rsidR="00C4294B" w:rsidRPr="00E53891" w:rsidRDefault="00C4294B" w:rsidP="008537A7">
            <w:pPr>
              <w:pStyle w:val="TableHead"/>
              <w:rPr>
                <w:color w:val="FF0000"/>
              </w:rPr>
            </w:pPr>
            <w:r w:rsidRPr="00E53891">
              <w:rPr>
                <w:color w:val="FF0000"/>
              </w:rPr>
              <w:t>Grade</w:t>
            </w:r>
          </w:p>
        </w:tc>
      </w:tr>
      <w:tr w:rsidR="00C4294B" w:rsidRPr="00E53891" w14:paraId="1775231A"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041FA7DD" w14:textId="77777777" w:rsidR="00C4294B" w:rsidRPr="00E53891" w:rsidRDefault="00C4294B" w:rsidP="008537A7">
            <w:pPr>
              <w:pStyle w:val="QFOption"/>
              <w:rPr>
                <w:color w:val="FF0000"/>
              </w:rPr>
            </w:pPr>
            <w:r w:rsidRPr="00E53891">
              <w:rPr>
                <w:color w:val="FF0000"/>
              </w:rPr>
              <w:t> </w:t>
            </w:r>
          </w:p>
        </w:tc>
        <w:tc>
          <w:tcPr>
            <w:tcW w:w="4756" w:type="dxa"/>
            <w:tcBorders>
              <w:top w:val="outset" w:sz="6" w:space="0" w:color="auto"/>
              <w:left w:val="outset" w:sz="6" w:space="0" w:color="auto"/>
              <w:bottom w:val="outset" w:sz="6" w:space="0" w:color="auto"/>
              <w:right w:val="outset" w:sz="6" w:space="0" w:color="auto"/>
            </w:tcBorders>
            <w:vAlign w:val="center"/>
          </w:tcPr>
          <w:p w14:paraId="4D776ADA" w14:textId="77777777" w:rsidR="00C4294B" w:rsidRPr="00E53891" w:rsidRDefault="00C4294B" w:rsidP="008537A7">
            <w:pPr>
              <w:rPr>
                <w:color w:val="FF0000"/>
              </w:rPr>
            </w:pPr>
            <w:r w:rsidRPr="00E53891">
              <w:rPr>
                <w:color w:val="FF0000"/>
                <w:lang w:val="en-US"/>
              </w:rPr>
              <w:t>SHOW VARIABLES LIKE 'min_connections';</w:t>
            </w:r>
          </w:p>
        </w:tc>
        <w:tc>
          <w:tcPr>
            <w:tcW w:w="4396" w:type="dxa"/>
            <w:tcBorders>
              <w:top w:val="outset" w:sz="6" w:space="0" w:color="auto"/>
              <w:left w:val="outset" w:sz="6" w:space="0" w:color="auto"/>
              <w:bottom w:val="outset" w:sz="6" w:space="0" w:color="auto"/>
              <w:right w:val="outset" w:sz="6" w:space="0" w:color="auto"/>
            </w:tcBorders>
            <w:vAlign w:val="center"/>
            <w:hideMark/>
          </w:tcPr>
          <w:p w14:paraId="794B156B"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50819D1C" w14:textId="77777777" w:rsidR="00C4294B" w:rsidRPr="00E53891" w:rsidRDefault="00C4294B" w:rsidP="008537A7">
            <w:pPr>
              <w:pStyle w:val="QFGrade"/>
              <w:rPr>
                <w:color w:val="FF0000"/>
              </w:rPr>
            </w:pPr>
            <w:r w:rsidRPr="00E53891">
              <w:rPr>
                <w:color w:val="FF0000"/>
              </w:rPr>
              <w:t>25</w:t>
            </w:r>
          </w:p>
        </w:tc>
      </w:tr>
      <w:tr w:rsidR="00C4294B" w:rsidRPr="00E53891" w14:paraId="4651BF31"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03D04D74" w14:textId="77777777" w:rsidR="00C4294B" w:rsidRPr="00E53891" w:rsidRDefault="00C4294B" w:rsidP="008537A7">
            <w:pPr>
              <w:pStyle w:val="QFOption"/>
              <w:rPr>
                <w:color w:val="FF0000"/>
              </w:rPr>
            </w:pPr>
            <w:r w:rsidRPr="00E53891">
              <w:rPr>
                <w:color w:val="FF0000"/>
              </w:rPr>
              <w:t> </w:t>
            </w:r>
          </w:p>
        </w:tc>
        <w:tc>
          <w:tcPr>
            <w:tcW w:w="4756" w:type="dxa"/>
            <w:tcBorders>
              <w:top w:val="outset" w:sz="6" w:space="0" w:color="auto"/>
              <w:left w:val="outset" w:sz="6" w:space="0" w:color="auto"/>
              <w:bottom w:val="outset" w:sz="6" w:space="0" w:color="auto"/>
              <w:right w:val="outset" w:sz="6" w:space="0" w:color="auto"/>
            </w:tcBorders>
            <w:vAlign w:val="center"/>
          </w:tcPr>
          <w:p w14:paraId="693806AC" w14:textId="77777777" w:rsidR="00C4294B" w:rsidRPr="00E53891" w:rsidRDefault="00C4294B" w:rsidP="008537A7">
            <w:pPr>
              <w:rPr>
                <w:color w:val="FF0000"/>
                <w:lang w:val="en-US"/>
              </w:rPr>
            </w:pPr>
            <w:r w:rsidRPr="00E53891">
              <w:rPr>
                <w:color w:val="FF0000"/>
                <w:lang w:val="en-US"/>
              </w:rPr>
              <w:t>SHOW VARIABLES LIKE 'min_connections';</w:t>
            </w:r>
          </w:p>
        </w:tc>
        <w:tc>
          <w:tcPr>
            <w:tcW w:w="4396" w:type="dxa"/>
            <w:tcBorders>
              <w:top w:val="outset" w:sz="6" w:space="0" w:color="auto"/>
              <w:left w:val="outset" w:sz="6" w:space="0" w:color="auto"/>
              <w:bottom w:val="outset" w:sz="6" w:space="0" w:color="auto"/>
              <w:right w:val="outset" w:sz="6" w:space="0" w:color="auto"/>
            </w:tcBorders>
            <w:vAlign w:val="center"/>
            <w:hideMark/>
          </w:tcPr>
          <w:p w14:paraId="2564E2C8"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2A5CD485" w14:textId="77777777" w:rsidR="00C4294B" w:rsidRPr="00E53891" w:rsidRDefault="00C4294B" w:rsidP="008537A7">
            <w:pPr>
              <w:pStyle w:val="QFGrade"/>
              <w:rPr>
                <w:color w:val="FF0000"/>
              </w:rPr>
            </w:pPr>
            <w:r w:rsidRPr="00E53891">
              <w:rPr>
                <w:color w:val="FF0000"/>
              </w:rPr>
              <w:t>25</w:t>
            </w:r>
          </w:p>
        </w:tc>
      </w:tr>
      <w:tr w:rsidR="00C4294B" w:rsidRPr="00E53891" w14:paraId="07181F3A"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4920A294" w14:textId="77777777" w:rsidR="00C4294B" w:rsidRPr="00E53891" w:rsidRDefault="00C4294B" w:rsidP="008537A7">
            <w:pPr>
              <w:pStyle w:val="QFOption"/>
              <w:rPr>
                <w:color w:val="FF0000"/>
              </w:rPr>
            </w:pPr>
            <w:r w:rsidRPr="00E53891">
              <w:rPr>
                <w:color w:val="FF0000"/>
              </w:rPr>
              <w:t> </w:t>
            </w:r>
          </w:p>
        </w:tc>
        <w:tc>
          <w:tcPr>
            <w:tcW w:w="4756" w:type="dxa"/>
            <w:tcBorders>
              <w:top w:val="outset" w:sz="6" w:space="0" w:color="auto"/>
              <w:left w:val="outset" w:sz="6" w:space="0" w:color="auto"/>
              <w:bottom w:val="outset" w:sz="6" w:space="0" w:color="auto"/>
              <w:right w:val="outset" w:sz="6" w:space="0" w:color="auto"/>
            </w:tcBorders>
            <w:vAlign w:val="center"/>
          </w:tcPr>
          <w:p w14:paraId="0409D133" w14:textId="77777777" w:rsidR="00C4294B" w:rsidRPr="00E53891" w:rsidRDefault="00C4294B" w:rsidP="008537A7">
            <w:pPr>
              <w:rPr>
                <w:color w:val="FF0000"/>
                <w:lang w:val="en-US"/>
              </w:rPr>
            </w:pPr>
            <w:r w:rsidRPr="00E53891">
              <w:rPr>
                <w:color w:val="FF0000"/>
                <w:lang w:val="en-US"/>
              </w:rPr>
              <w:t>SHOW VALUE LIKE 'min_connections';</w:t>
            </w:r>
          </w:p>
        </w:tc>
        <w:tc>
          <w:tcPr>
            <w:tcW w:w="4396" w:type="dxa"/>
            <w:tcBorders>
              <w:top w:val="outset" w:sz="6" w:space="0" w:color="auto"/>
              <w:left w:val="outset" w:sz="6" w:space="0" w:color="auto"/>
              <w:bottom w:val="outset" w:sz="6" w:space="0" w:color="auto"/>
              <w:right w:val="outset" w:sz="6" w:space="0" w:color="auto"/>
            </w:tcBorders>
            <w:vAlign w:val="center"/>
            <w:hideMark/>
          </w:tcPr>
          <w:p w14:paraId="07AB454E"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508E8884" w14:textId="77777777" w:rsidR="00C4294B" w:rsidRPr="00E53891" w:rsidRDefault="00C4294B" w:rsidP="008537A7">
            <w:pPr>
              <w:pStyle w:val="QFGrade"/>
              <w:rPr>
                <w:color w:val="FF0000"/>
              </w:rPr>
            </w:pPr>
            <w:r w:rsidRPr="00E53891">
              <w:rPr>
                <w:color w:val="FF0000"/>
              </w:rPr>
              <w:t>25</w:t>
            </w:r>
          </w:p>
        </w:tc>
      </w:tr>
      <w:tr w:rsidR="00C4294B" w:rsidRPr="00E53891" w14:paraId="2B06D92F"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43729D6E" w14:textId="77777777" w:rsidR="00C4294B" w:rsidRPr="00E53891" w:rsidRDefault="00C4294B" w:rsidP="008537A7">
            <w:pPr>
              <w:pStyle w:val="QFOption"/>
              <w:rPr>
                <w:color w:val="FF0000"/>
              </w:rPr>
            </w:pPr>
            <w:r w:rsidRPr="00E53891">
              <w:rPr>
                <w:color w:val="FF0000"/>
              </w:rPr>
              <w:t> </w:t>
            </w:r>
          </w:p>
        </w:tc>
        <w:tc>
          <w:tcPr>
            <w:tcW w:w="4756" w:type="dxa"/>
            <w:tcBorders>
              <w:top w:val="outset" w:sz="6" w:space="0" w:color="auto"/>
              <w:left w:val="outset" w:sz="6" w:space="0" w:color="auto"/>
              <w:bottom w:val="outset" w:sz="6" w:space="0" w:color="auto"/>
              <w:right w:val="outset" w:sz="6" w:space="0" w:color="auto"/>
            </w:tcBorders>
            <w:vAlign w:val="center"/>
          </w:tcPr>
          <w:p w14:paraId="1F0E68FE" w14:textId="77777777" w:rsidR="00C4294B" w:rsidRPr="00E53891" w:rsidRDefault="00C4294B" w:rsidP="008537A7">
            <w:pPr>
              <w:rPr>
                <w:color w:val="FF0000"/>
                <w:lang w:val="en-US"/>
              </w:rPr>
            </w:pPr>
            <w:r w:rsidRPr="00E53891">
              <w:rPr>
                <w:color w:val="FF0000"/>
                <w:lang w:val="en-US"/>
              </w:rPr>
              <w:t>SHOW VARIABLES 'max_connections';</w:t>
            </w:r>
          </w:p>
        </w:tc>
        <w:tc>
          <w:tcPr>
            <w:tcW w:w="4396" w:type="dxa"/>
            <w:tcBorders>
              <w:top w:val="outset" w:sz="6" w:space="0" w:color="auto"/>
              <w:left w:val="outset" w:sz="6" w:space="0" w:color="auto"/>
              <w:bottom w:val="outset" w:sz="6" w:space="0" w:color="auto"/>
              <w:right w:val="outset" w:sz="6" w:space="0" w:color="auto"/>
            </w:tcBorders>
            <w:vAlign w:val="center"/>
            <w:hideMark/>
          </w:tcPr>
          <w:p w14:paraId="06DE9E8F" w14:textId="77777777" w:rsidR="00C4294B" w:rsidRPr="00E53891" w:rsidRDefault="00C4294B" w:rsidP="008537A7">
            <w:pPr>
              <w:pStyle w:val="QFFeedback"/>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tcPr>
          <w:p w14:paraId="257595F7" w14:textId="77777777" w:rsidR="00C4294B" w:rsidRPr="00E53891" w:rsidRDefault="00C4294B" w:rsidP="008537A7">
            <w:pPr>
              <w:pStyle w:val="QFGrade"/>
              <w:rPr>
                <w:color w:val="FF0000"/>
              </w:rPr>
            </w:pPr>
            <w:r w:rsidRPr="00E53891">
              <w:rPr>
                <w:color w:val="FF0000"/>
              </w:rPr>
              <w:t>25</w:t>
            </w:r>
          </w:p>
        </w:tc>
      </w:tr>
      <w:tr w:rsidR="00C4294B" w:rsidRPr="00E53891" w14:paraId="4FB06FDB"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40C6993F" w14:textId="77777777" w:rsidR="00C4294B" w:rsidRPr="00E53891" w:rsidRDefault="00C4294B" w:rsidP="008537A7">
            <w:pPr>
              <w:pStyle w:val="Cell"/>
              <w:rPr>
                <w:color w:val="FF0000"/>
              </w:rPr>
            </w:pPr>
            <w:r w:rsidRPr="00E53891">
              <w:rPr>
                <w:color w:val="FF0000"/>
              </w:rPr>
              <w:t> </w:t>
            </w:r>
          </w:p>
        </w:tc>
        <w:tc>
          <w:tcPr>
            <w:tcW w:w="4756" w:type="dxa"/>
            <w:tcBorders>
              <w:top w:val="outset" w:sz="6" w:space="0" w:color="auto"/>
              <w:left w:val="outset" w:sz="6" w:space="0" w:color="auto"/>
              <w:bottom w:val="outset" w:sz="6" w:space="0" w:color="auto"/>
              <w:right w:val="outset" w:sz="6" w:space="0" w:color="auto"/>
            </w:tcBorders>
            <w:vAlign w:val="center"/>
            <w:hideMark/>
          </w:tcPr>
          <w:p w14:paraId="1DF1D011" w14:textId="77777777" w:rsidR="00C4294B" w:rsidRPr="00E53891" w:rsidRDefault="00C4294B" w:rsidP="008537A7">
            <w:pPr>
              <w:pStyle w:val="TableRowHead"/>
              <w:rPr>
                <w:color w:val="FF0000"/>
              </w:rPr>
            </w:pPr>
            <w:r w:rsidRPr="00E53891">
              <w:rPr>
                <w:color w:val="FF0000"/>
              </w:rPr>
              <w:t>Correct Feedback:</w:t>
            </w:r>
          </w:p>
        </w:tc>
        <w:tc>
          <w:tcPr>
            <w:tcW w:w="4396" w:type="dxa"/>
            <w:tcBorders>
              <w:top w:val="outset" w:sz="6" w:space="0" w:color="auto"/>
              <w:left w:val="outset" w:sz="6" w:space="0" w:color="auto"/>
              <w:bottom w:val="outset" w:sz="6" w:space="0" w:color="auto"/>
              <w:right w:val="outset" w:sz="6" w:space="0" w:color="auto"/>
            </w:tcBorders>
            <w:vAlign w:val="center"/>
            <w:hideMark/>
          </w:tcPr>
          <w:p w14:paraId="60C7EF45"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713314C3" w14:textId="77777777" w:rsidR="00C4294B" w:rsidRPr="00E53891" w:rsidRDefault="00C4294B" w:rsidP="008537A7">
            <w:pPr>
              <w:pStyle w:val="Cell"/>
              <w:rPr>
                <w:color w:val="FF0000"/>
              </w:rPr>
            </w:pPr>
            <w:r w:rsidRPr="00E53891">
              <w:rPr>
                <w:color w:val="FF0000"/>
              </w:rPr>
              <w:t> </w:t>
            </w:r>
          </w:p>
        </w:tc>
      </w:tr>
      <w:tr w:rsidR="00C4294B" w:rsidRPr="00E53891" w14:paraId="4860A406"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3EBFF781" w14:textId="77777777" w:rsidR="00C4294B" w:rsidRPr="00E53891" w:rsidRDefault="00C4294B" w:rsidP="008537A7">
            <w:pPr>
              <w:pStyle w:val="Cell"/>
              <w:rPr>
                <w:color w:val="FF0000"/>
              </w:rPr>
            </w:pPr>
            <w:r w:rsidRPr="00E53891">
              <w:rPr>
                <w:color w:val="FF0000"/>
              </w:rPr>
              <w:t> </w:t>
            </w:r>
          </w:p>
        </w:tc>
        <w:tc>
          <w:tcPr>
            <w:tcW w:w="4756" w:type="dxa"/>
            <w:tcBorders>
              <w:top w:val="outset" w:sz="6" w:space="0" w:color="auto"/>
              <w:left w:val="outset" w:sz="6" w:space="0" w:color="auto"/>
              <w:bottom w:val="outset" w:sz="6" w:space="0" w:color="auto"/>
              <w:right w:val="outset" w:sz="6" w:space="0" w:color="auto"/>
            </w:tcBorders>
            <w:vAlign w:val="center"/>
            <w:hideMark/>
          </w:tcPr>
          <w:p w14:paraId="6586EC9F" w14:textId="77777777" w:rsidR="00C4294B" w:rsidRPr="00E53891" w:rsidRDefault="00C4294B" w:rsidP="008537A7">
            <w:pPr>
              <w:pStyle w:val="TableRowHead"/>
              <w:rPr>
                <w:color w:val="FF0000"/>
              </w:rPr>
            </w:pPr>
            <w:r w:rsidRPr="00E53891">
              <w:rPr>
                <w:color w:val="FF0000"/>
              </w:rPr>
              <w:t>Incorrect Feedback:</w:t>
            </w:r>
          </w:p>
        </w:tc>
        <w:tc>
          <w:tcPr>
            <w:tcW w:w="4396" w:type="dxa"/>
            <w:tcBorders>
              <w:top w:val="outset" w:sz="6" w:space="0" w:color="auto"/>
              <w:left w:val="outset" w:sz="6" w:space="0" w:color="auto"/>
              <w:bottom w:val="outset" w:sz="6" w:space="0" w:color="auto"/>
              <w:right w:val="outset" w:sz="6" w:space="0" w:color="auto"/>
            </w:tcBorders>
            <w:vAlign w:val="center"/>
            <w:hideMark/>
          </w:tcPr>
          <w:p w14:paraId="04308B06"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555210F0" w14:textId="77777777" w:rsidR="00C4294B" w:rsidRPr="00E53891" w:rsidRDefault="00C4294B" w:rsidP="008537A7">
            <w:pPr>
              <w:pStyle w:val="Cell"/>
              <w:rPr>
                <w:color w:val="FF0000"/>
              </w:rPr>
            </w:pPr>
            <w:r w:rsidRPr="00E53891">
              <w:rPr>
                <w:color w:val="FF0000"/>
              </w:rPr>
              <w:t> </w:t>
            </w:r>
          </w:p>
        </w:tc>
      </w:tr>
      <w:tr w:rsidR="00C4294B" w:rsidRPr="00E53891" w14:paraId="5ECEB7BF"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3E81560B" w14:textId="77777777" w:rsidR="00C4294B" w:rsidRPr="00E53891" w:rsidRDefault="00C4294B" w:rsidP="008537A7">
            <w:pPr>
              <w:pStyle w:val="Cell"/>
              <w:rPr>
                <w:color w:val="FF0000"/>
              </w:rPr>
            </w:pPr>
            <w:r w:rsidRPr="00E53891">
              <w:rPr>
                <w:color w:val="FF0000"/>
              </w:rPr>
              <w:t> </w:t>
            </w:r>
          </w:p>
        </w:tc>
        <w:tc>
          <w:tcPr>
            <w:tcW w:w="4756" w:type="dxa"/>
            <w:tcBorders>
              <w:top w:val="outset" w:sz="6" w:space="0" w:color="auto"/>
              <w:left w:val="outset" w:sz="6" w:space="0" w:color="auto"/>
              <w:bottom w:val="outset" w:sz="6" w:space="0" w:color="auto"/>
              <w:right w:val="outset" w:sz="6" w:space="0" w:color="auto"/>
            </w:tcBorders>
            <w:vAlign w:val="center"/>
            <w:hideMark/>
          </w:tcPr>
          <w:p w14:paraId="02CEB200" w14:textId="77777777" w:rsidR="00C4294B" w:rsidRPr="00E53891" w:rsidRDefault="00C4294B" w:rsidP="008537A7">
            <w:pPr>
              <w:pStyle w:val="TableRowHead"/>
              <w:rPr>
                <w:color w:val="FF0000"/>
              </w:rPr>
            </w:pPr>
            <w:r w:rsidRPr="00E53891">
              <w:rPr>
                <w:color w:val="FF0000"/>
              </w:rPr>
              <w:t>Partially Correct Feedback:</w:t>
            </w:r>
          </w:p>
        </w:tc>
        <w:tc>
          <w:tcPr>
            <w:tcW w:w="4396" w:type="dxa"/>
            <w:tcBorders>
              <w:top w:val="outset" w:sz="6" w:space="0" w:color="auto"/>
              <w:left w:val="outset" w:sz="6" w:space="0" w:color="auto"/>
              <w:bottom w:val="outset" w:sz="6" w:space="0" w:color="auto"/>
              <w:right w:val="outset" w:sz="6" w:space="0" w:color="auto"/>
            </w:tcBorders>
            <w:vAlign w:val="center"/>
            <w:hideMark/>
          </w:tcPr>
          <w:p w14:paraId="4E8F60D9"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6D833D2C" w14:textId="77777777" w:rsidR="00C4294B" w:rsidRPr="00E53891" w:rsidRDefault="00C4294B" w:rsidP="008537A7">
            <w:pPr>
              <w:pStyle w:val="Cell"/>
              <w:rPr>
                <w:color w:val="FF0000"/>
              </w:rPr>
            </w:pPr>
            <w:r w:rsidRPr="00E53891">
              <w:rPr>
                <w:color w:val="FF0000"/>
              </w:rPr>
              <w:t> </w:t>
            </w:r>
          </w:p>
        </w:tc>
      </w:tr>
      <w:tr w:rsidR="00C4294B" w:rsidRPr="00E53891" w14:paraId="5B8FF799" w14:textId="77777777" w:rsidTr="008537A7">
        <w:trPr>
          <w:cantSplit/>
        </w:trPr>
        <w:tc>
          <w:tcPr>
            <w:tcW w:w="832" w:type="dxa"/>
            <w:tcBorders>
              <w:top w:val="outset" w:sz="6" w:space="0" w:color="auto"/>
              <w:left w:val="outset" w:sz="6" w:space="0" w:color="auto"/>
              <w:bottom w:val="outset" w:sz="6" w:space="0" w:color="auto"/>
              <w:right w:val="outset" w:sz="6" w:space="0" w:color="auto"/>
            </w:tcBorders>
            <w:vAlign w:val="center"/>
            <w:hideMark/>
          </w:tcPr>
          <w:p w14:paraId="3B6BF07B" w14:textId="77777777" w:rsidR="00C4294B" w:rsidRPr="00E53891" w:rsidRDefault="00C4294B" w:rsidP="008537A7">
            <w:pPr>
              <w:pStyle w:val="Cell"/>
              <w:rPr>
                <w:color w:val="FF0000"/>
              </w:rPr>
            </w:pPr>
            <w:r w:rsidRPr="00E53891">
              <w:rPr>
                <w:color w:val="FF0000"/>
              </w:rPr>
              <w:t> </w:t>
            </w:r>
          </w:p>
        </w:tc>
        <w:tc>
          <w:tcPr>
            <w:tcW w:w="4756" w:type="dxa"/>
            <w:tcBorders>
              <w:top w:val="outset" w:sz="6" w:space="0" w:color="auto"/>
              <w:left w:val="outset" w:sz="6" w:space="0" w:color="auto"/>
              <w:bottom w:val="outset" w:sz="6" w:space="0" w:color="auto"/>
              <w:right w:val="outset" w:sz="6" w:space="0" w:color="auto"/>
            </w:tcBorders>
            <w:vAlign w:val="center"/>
            <w:hideMark/>
          </w:tcPr>
          <w:p w14:paraId="36F56D36" w14:textId="77777777" w:rsidR="00C4294B" w:rsidRPr="00E53891" w:rsidRDefault="00C4294B" w:rsidP="008537A7">
            <w:pPr>
              <w:pStyle w:val="TableRowHead"/>
              <w:rPr>
                <w:color w:val="FF0000"/>
              </w:rPr>
            </w:pPr>
            <w:r w:rsidRPr="00E53891">
              <w:rPr>
                <w:color w:val="FF0000"/>
              </w:rPr>
              <w:t>General Feedback:</w:t>
            </w:r>
          </w:p>
        </w:tc>
        <w:tc>
          <w:tcPr>
            <w:tcW w:w="4396" w:type="dxa"/>
            <w:tcBorders>
              <w:top w:val="outset" w:sz="6" w:space="0" w:color="auto"/>
              <w:left w:val="outset" w:sz="6" w:space="0" w:color="auto"/>
              <w:bottom w:val="outset" w:sz="6" w:space="0" w:color="auto"/>
              <w:right w:val="outset" w:sz="6" w:space="0" w:color="auto"/>
            </w:tcBorders>
            <w:vAlign w:val="center"/>
            <w:hideMark/>
          </w:tcPr>
          <w:p w14:paraId="006B71E2" w14:textId="77777777" w:rsidR="00C4294B" w:rsidRPr="00E53891" w:rsidRDefault="00C4294B" w:rsidP="008537A7">
            <w:pPr>
              <w:pStyle w:val="Cell"/>
              <w:rPr>
                <w:color w:val="FF0000"/>
              </w:rPr>
            </w:pPr>
            <w:r w:rsidRPr="00E53891">
              <w:rPr>
                <w:color w:val="FF0000"/>
              </w:rPr>
              <w:t> </w:t>
            </w:r>
          </w:p>
        </w:tc>
        <w:tc>
          <w:tcPr>
            <w:tcW w:w="832" w:type="dxa"/>
            <w:tcBorders>
              <w:top w:val="outset" w:sz="6" w:space="0" w:color="auto"/>
              <w:left w:val="outset" w:sz="6" w:space="0" w:color="auto"/>
              <w:bottom w:val="outset" w:sz="6" w:space="0" w:color="auto"/>
              <w:right w:val="outset" w:sz="6" w:space="0" w:color="auto"/>
            </w:tcBorders>
            <w:vAlign w:val="center"/>
            <w:hideMark/>
          </w:tcPr>
          <w:p w14:paraId="34FCA698" w14:textId="77777777" w:rsidR="00C4294B" w:rsidRPr="00E53891" w:rsidRDefault="00C4294B" w:rsidP="008537A7">
            <w:pPr>
              <w:pStyle w:val="Cell"/>
              <w:rPr>
                <w:color w:val="FF0000"/>
              </w:rPr>
            </w:pPr>
            <w:r w:rsidRPr="00E53891">
              <w:rPr>
                <w:color w:val="FF0000"/>
              </w:rPr>
              <w:t> </w:t>
            </w:r>
          </w:p>
        </w:tc>
      </w:tr>
      <w:tr w:rsidR="00C4294B" w:rsidRPr="00E53891" w14:paraId="6750644A" w14:textId="77777777" w:rsidTr="008537A7">
        <w:trPr>
          <w:cantSplit/>
        </w:trPr>
        <w:tc>
          <w:tcPr>
            <w:tcW w:w="9984" w:type="dxa"/>
            <w:gridSpan w:val="3"/>
            <w:tcBorders>
              <w:top w:val="outset" w:sz="6" w:space="0" w:color="auto"/>
              <w:left w:val="outset" w:sz="6" w:space="0" w:color="auto"/>
              <w:bottom w:val="outset" w:sz="6" w:space="0" w:color="auto"/>
              <w:right w:val="outset" w:sz="6" w:space="0" w:color="auto"/>
            </w:tcBorders>
            <w:vAlign w:val="center"/>
            <w:hideMark/>
          </w:tcPr>
          <w:p w14:paraId="3D1AA0E1" w14:textId="77777777" w:rsidR="00C4294B" w:rsidRPr="00E53891" w:rsidRDefault="00C4294B" w:rsidP="008537A7">
            <w:pPr>
              <w:pStyle w:val="Cell"/>
              <w:rPr>
                <w:color w:val="FF0000"/>
              </w:rPr>
            </w:pPr>
            <w:r w:rsidRPr="00E53891">
              <w:rPr>
                <w:i/>
                <w:iCs/>
                <w:color w:val="FF0000"/>
              </w:rPr>
              <w:t>Choose all answers that are correct.</w:t>
            </w:r>
          </w:p>
        </w:tc>
        <w:tc>
          <w:tcPr>
            <w:tcW w:w="832" w:type="dxa"/>
            <w:tcBorders>
              <w:top w:val="outset" w:sz="6" w:space="0" w:color="auto"/>
              <w:left w:val="outset" w:sz="6" w:space="0" w:color="auto"/>
              <w:bottom w:val="outset" w:sz="6" w:space="0" w:color="auto"/>
              <w:right w:val="outset" w:sz="6" w:space="0" w:color="auto"/>
            </w:tcBorders>
            <w:vAlign w:val="center"/>
            <w:hideMark/>
          </w:tcPr>
          <w:p w14:paraId="419AB64C" w14:textId="77777777" w:rsidR="00C4294B" w:rsidRPr="00E53891" w:rsidRDefault="00C4294B" w:rsidP="008537A7">
            <w:pPr>
              <w:rPr>
                <w:color w:val="FF0000"/>
              </w:rPr>
            </w:pPr>
            <w:r w:rsidRPr="00E53891">
              <w:rPr>
                <w:color w:val="FF0000"/>
              </w:rPr>
              <w:t> </w:t>
            </w:r>
          </w:p>
        </w:tc>
      </w:tr>
    </w:tbl>
    <w:p w14:paraId="6E3D9E1B" w14:textId="77777777" w:rsidR="00C4294B" w:rsidRDefault="00C4294B" w:rsidP="00EE3F26">
      <w:pPr>
        <w:rPr>
          <w:b/>
          <w:color w:val="FF0000"/>
          <w:sz w:val="26"/>
          <w:szCs w:val="26"/>
        </w:rPr>
      </w:pPr>
    </w:p>
    <w:p w14:paraId="12EAE0C5" w14:textId="77777777" w:rsidR="00F61F06" w:rsidRPr="00D3272F" w:rsidRDefault="00F61F06" w:rsidP="00F61F06">
      <w:pPr>
        <w:pStyle w:val="BodyTextIndent"/>
        <w:numPr>
          <w:ilvl w:val="0"/>
          <w:numId w:val="10"/>
        </w:numPr>
        <w:rPr>
          <w:b/>
          <w:color w:val="FF0000"/>
          <w:sz w:val="26"/>
          <w:szCs w:val="26"/>
        </w:rPr>
      </w:pPr>
      <w:r>
        <w:rPr>
          <w:b/>
          <w:sz w:val="24"/>
          <w:szCs w:val="24"/>
        </w:rPr>
        <w:t>Câu hỏi chọn nhiều</w:t>
      </w:r>
      <w:r w:rsidRPr="00D3272F">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5501"/>
        <w:gridCol w:w="3138"/>
        <w:gridCol w:w="650"/>
      </w:tblGrid>
      <w:tr w:rsidR="00F61F06" w:rsidRPr="00D3272F" w14:paraId="31AF6F22" w14:textId="77777777" w:rsidTr="00555FBA">
        <w:trPr>
          <w:cantSplit/>
          <w:tblHeader/>
        </w:trPr>
        <w:tc>
          <w:tcPr>
            <w:tcW w:w="9356" w:type="dxa"/>
            <w:gridSpan w:val="3"/>
            <w:tcBorders>
              <w:top w:val="outset" w:sz="6" w:space="0" w:color="auto"/>
              <w:left w:val="outset" w:sz="6" w:space="0" w:color="auto"/>
              <w:bottom w:val="outset" w:sz="6" w:space="0" w:color="auto"/>
              <w:right w:val="outset" w:sz="6" w:space="0" w:color="auto"/>
            </w:tcBorders>
            <w:vAlign w:val="center"/>
          </w:tcPr>
          <w:p w14:paraId="57BD9273" w14:textId="77777777" w:rsidR="00F61F06" w:rsidRPr="00E03517" w:rsidRDefault="00F61F06" w:rsidP="007559B0">
            <w:pPr>
              <w:spacing w:before="100" w:beforeAutospacing="1" w:after="100" w:afterAutospacing="1" w:line="240" w:lineRule="auto"/>
              <w:jc w:val="left"/>
              <w:rPr>
                <w:szCs w:val="24"/>
                <w:lang w:val="en-US"/>
              </w:rPr>
            </w:pPr>
            <w:r w:rsidRPr="00E03517">
              <w:rPr>
                <w:lang w:val="en-US"/>
              </w:rPr>
              <w:t xml:space="preserve">Anh chị cho biết </w:t>
            </w:r>
            <w:r w:rsidR="007559B0">
              <w:rPr>
                <w:lang w:val="en-US"/>
              </w:rPr>
              <w:t>trong OU</w:t>
            </w:r>
            <w:r w:rsidRPr="00E03517">
              <w:rPr>
                <w:lang w:val="en-US"/>
              </w:rPr>
              <w:t xml:space="preserve"> nào sau đây</w:t>
            </w:r>
            <w:r w:rsidR="007559B0">
              <w:rPr>
                <w:lang w:val="en-US"/>
              </w:rPr>
              <w:t xml:space="preserve"> trong VNPT Active Directory được sử dụng để cấp quyền cho Hệ thống VNPT Portal</w:t>
            </w:r>
            <w:r w:rsidRPr="00E03517">
              <w:rPr>
                <w:lang w:val="en-US"/>
              </w:rPr>
              <w:t>?</w:t>
            </w:r>
          </w:p>
        </w:tc>
        <w:tc>
          <w:tcPr>
            <w:tcW w:w="650" w:type="dxa"/>
            <w:tcBorders>
              <w:top w:val="outset" w:sz="6" w:space="0" w:color="auto"/>
              <w:left w:val="outset" w:sz="6" w:space="0" w:color="auto"/>
              <w:bottom w:val="outset" w:sz="6" w:space="0" w:color="auto"/>
              <w:right w:val="outset" w:sz="6" w:space="0" w:color="auto"/>
            </w:tcBorders>
            <w:vAlign w:val="center"/>
            <w:hideMark/>
          </w:tcPr>
          <w:p w14:paraId="1EA8180D" w14:textId="77777777" w:rsidR="00F61F06" w:rsidRPr="00D3272F" w:rsidRDefault="00F61F06" w:rsidP="00555FBA">
            <w:r w:rsidRPr="00D3272F">
              <w:t>M</w:t>
            </w:r>
            <w:r>
              <w:t>A</w:t>
            </w:r>
          </w:p>
        </w:tc>
      </w:tr>
      <w:tr w:rsidR="00F61F06" w:rsidRPr="00D3272F" w14:paraId="09DA6ED2" w14:textId="77777777" w:rsidTr="00555FBA">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14:paraId="32473EF9" w14:textId="77777777" w:rsidR="00F61F06" w:rsidRPr="00E03517" w:rsidRDefault="00F61F06" w:rsidP="00555FBA">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w:t>
            </w:r>
          </w:p>
        </w:tc>
        <w:tc>
          <w:tcPr>
            <w:tcW w:w="5501" w:type="dxa"/>
            <w:tcBorders>
              <w:top w:val="outset" w:sz="6" w:space="0" w:color="auto"/>
              <w:left w:val="outset" w:sz="6" w:space="0" w:color="auto"/>
              <w:bottom w:val="outset" w:sz="6" w:space="0" w:color="auto"/>
              <w:right w:val="outset" w:sz="6" w:space="0" w:color="auto"/>
            </w:tcBorders>
            <w:vAlign w:val="center"/>
            <w:hideMark/>
          </w:tcPr>
          <w:p w14:paraId="7247A534" w14:textId="77777777" w:rsidR="00F61F06" w:rsidRPr="00E03517" w:rsidRDefault="00F61F06" w:rsidP="00555FBA">
            <w:pPr>
              <w:numPr>
                <w:ilvl w:val="0"/>
                <w:numId w:val="7"/>
              </w:numPr>
              <w:spacing w:before="0" w:after="0" w:line="240" w:lineRule="auto"/>
              <w:jc w:val="center"/>
              <w:rPr>
                <w:rFonts w:ascii="Arial" w:hAnsi="Arial" w:cs="Arial"/>
                <w:b/>
                <w:bCs/>
                <w:szCs w:val="18"/>
              </w:rPr>
            </w:pPr>
            <w:r w:rsidRPr="00E03517">
              <w:rPr>
                <w:rFonts w:ascii="Arial" w:hAnsi="Arial" w:cs="Arial"/>
                <w:b/>
                <w:bCs/>
                <w:szCs w:val="18"/>
              </w:rPr>
              <w:t>Answers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199B86C" w14:textId="77777777" w:rsidR="00F61F06" w:rsidRPr="00E03517" w:rsidRDefault="00F61F06" w:rsidP="00555FBA">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14:paraId="4144DCE1" w14:textId="77777777" w:rsidR="00F61F06" w:rsidRPr="00D3272F" w:rsidRDefault="00F61F06" w:rsidP="00555FBA">
            <w:r w:rsidRPr="00D3272F">
              <w:t>Grade</w:t>
            </w:r>
          </w:p>
        </w:tc>
      </w:tr>
      <w:tr w:rsidR="00F61F06" w:rsidRPr="00D3272F" w14:paraId="28C16A74"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BDA21EB" w14:textId="77777777" w:rsidR="00F61F06" w:rsidRPr="00E03517" w:rsidRDefault="00F61F06"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1A53ED9E" w14:textId="77777777" w:rsidR="00F61F06" w:rsidRPr="00E03517" w:rsidRDefault="007559B0" w:rsidP="00555FBA">
            <w:pPr>
              <w:keepNext/>
              <w:spacing w:before="20" w:after="40" w:line="240" w:lineRule="auto"/>
              <w:ind w:left="40" w:right="144"/>
              <w:jc w:val="left"/>
              <w:rPr>
                <w:rFonts w:ascii="Arial" w:hAnsi="Arial" w:cs="Arial"/>
                <w:szCs w:val="18"/>
              </w:rPr>
            </w:pPr>
            <w:r>
              <w:rPr>
                <w:rFonts w:ascii="Arial" w:hAnsi="Arial" w:cs="Arial"/>
                <w:szCs w:val="18"/>
              </w:rPr>
              <w:t>DATA-VNP-Computer</w:t>
            </w:r>
          </w:p>
        </w:tc>
        <w:tc>
          <w:tcPr>
            <w:tcW w:w="3138" w:type="dxa"/>
            <w:tcBorders>
              <w:top w:val="outset" w:sz="6" w:space="0" w:color="auto"/>
              <w:left w:val="outset" w:sz="6" w:space="0" w:color="auto"/>
              <w:bottom w:val="outset" w:sz="6" w:space="0" w:color="auto"/>
              <w:right w:val="outset" w:sz="6" w:space="0" w:color="auto"/>
            </w:tcBorders>
            <w:vAlign w:val="center"/>
            <w:hideMark/>
          </w:tcPr>
          <w:p w14:paraId="20CF978C" w14:textId="77777777" w:rsidR="00F61F06" w:rsidRPr="00E03517" w:rsidRDefault="00F61F06"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56F5A4D5" w14:textId="77777777" w:rsidR="00F61F06" w:rsidRPr="00D3272F" w:rsidRDefault="00AE29FE" w:rsidP="00555FBA">
            <w:r>
              <w:t>-100</w:t>
            </w:r>
          </w:p>
        </w:tc>
      </w:tr>
      <w:tr w:rsidR="00F61F06" w:rsidRPr="00D3272F" w14:paraId="7DD0CA54"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F1DAD46" w14:textId="77777777" w:rsidR="00F61F06" w:rsidRPr="00E03517" w:rsidRDefault="00F61F06"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508D14B2" w14:textId="77777777" w:rsidR="00F61F06" w:rsidRPr="00E03517" w:rsidRDefault="00E96656" w:rsidP="00555FBA">
            <w:pPr>
              <w:keepNext/>
              <w:spacing w:before="20" w:after="40" w:line="240" w:lineRule="auto"/>
              <w:ind w:left="40" w:right="144"/>
              <w:jc w:val="left"/>
              <w:rPr>
                <w:rFonts w:ascii="Arial" w:hAnsi="Arial" w:cs="Arial"/>
                <w:szCs w:val="18"/>
              </w:rPr>
            </w:pPr>
            <w:r w:rsidRPr="00E96656">
              <w:rPr>
                <w:rFonts w:ascii="Arial" w:hAnsi="Arial" w:cs="Arial"/>
                <w:szCs w:val="18"/>
              </w:rPr>
              <w:t>Guest - VNPT</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F5FC854" w14:textId="77777777" w:rsidR="00F61F06" w:rsidRPr="00E03517" w:rsidRDefault="00F61F06"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28952C4A" w14:textId="77777777" w:rsidR="00F61F06" w:rsidRPr="00D3272F" w:rsidRDefault="00F61F06" w:rsidP="00555FBA">
            <w:r>
              <w:t>100</w:t>
            </w:r>
            <w:r w:rsidR="007559B0">
              <w:t>/3</w:t>
            </w:r>
          </w:p>
        </w:tc>
      </w:tr>
      <w:tr w:rsidR="00F61F06" w:rsidRPr="00D3272F" w14:paraId="584F526B"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4DEEE23D" w14:textId="77777777" w:rsidR="00F61F06" w:rsidRPr="00E03517" w:rsidRDefault="00F61F06"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606A2363" w14:textId="77777777" w:rsidR="00F61F06" w:rsidRPr="00E03517" w:rsidRDefault="007559B0" w:rsidP="00555FBA">
            <w:pPr>
              <w:keepNext/>
              <w:spacing w:before="20" w:after="40" w:line="240" w:lineRule="auto"/>
              <w:ind w:left="40" w:right="144"/>
              <w:jc w:val="left"/>
              <w:rPr>
                <w:rFonts w:ascii="Arial" w:hAnsi="Arial" w:cs="Arial"/>
                <w:szCs w:val="18"/>
              </w:rPr>
            </w:pPr>
            <w:r>
              <w:rPr>
                <w:rFonts w:ascii="Arial" w:hAnsi="Arial" w:cs="Arial"/>
                <w:szCs w:val="18"/>
              </w:rPr>
              <w:t>Test</w:t>
            </w:r>
          </w:p>
        </w:tc>
        <w:tc>
          <w:tcPr>
            <w:tcW w:w="3138" w:type="dxa"/>
            <w:tcBorders>
              <w:top w:val="outset" w:sz="6" w:space="0" w:color="auto"/>
              <w:left w:val="outset" w:sz="6" w:space="0" w:color="auto"/>
              <w:bottom w:val="outset" w:sz="6" w:space="0" w:color="auto"/>
              <w:right w:val="outset" w:sz="6" w:space="0" w:color="auto"/>
            </w:tcBorders>
            <w:vAlign w:val="center"/>
            <w:hideMark/>
          </w:tcPr>
          <w:p w14:paraId="62DC7603" w14:textId="77777777" w:rsidR="00F61F06" w:rsidRPr="00E03517" w:rsidRDefault="00F61F06"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3EA84441" w14:textId="77777777" w:rsidR="00F61F06" w:rsidRPr="00D3272F" w:rsidRDefault="00F61F06" w:rsidP="00555FBA">
            <w:r>
              <w:t>100/</w:t>
            </w:r>
            <w:r w:rsidR="007559B0">
              <w:t>3</w:t>
            </w:r>
          </w:p>
        </w:tc>
      </w:tr>
      <w:tr w:rsidR="00F61F06" w:rsidRPr="00D3272F" w14:paraId="40B9217A"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7619C6C8" w14:textId="77777777" w:rsidR="00F61F06" w:rsidRPr="00E03517" w:rsidRDefault="00F61F06"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55EBE6C8" w14:textId="77777777" w:rsidR="00F61F06" w:rsidRPr="00E03517" w:rsidRDefault="00AE29FE" w:rsidP="007559B0">
            <w:pPr>
              <w:keepNext/>
              <w:spacing w:before="20" w:after="40" w:line="240" w:lineRule="auto"/>
              <w:ind w:right="144"/>
              <w:jc w:val="left"/>
              <w:rPr>
                <w:rFonts w:ascii="Arial" w:hAnsi="Arial" w:cs="Arial"/>
                <w:szCs w:val="18"/>
              </w:rPr>
            </w:pPr>
            <w:r w:rsidRPr="00AE29FE">
              <w:rPr>
                <w:rFonts w:ascii="Arial" w:hAnsi="Arial" w:cs="Arial"/>
                <w:szCs w:val="18"/>
              </w:rPr>
              <w:t>Khối Cơ quan Tập đoàn</w:t>
            </w:r>
          </w:p>
        </w:tc>
        <w:tc>
          <w:tcPr>
            <w:tcW w:w="3138" w:type="dxa"/>
            <w:tcBorders>
              <w:top w:val="outset" w:sz="6" w:space="0" w:color="auto"/>
              <w:left w:val="outset" w:sz="6" w:space="0" w:color="auto"/>
              <w:bottom w:val="outset" w:sz="6" w:space="0" w:color="auto"/>
              <w:right w:val="outset" w:sz="6" w:space="0" w:color="auto"/>
            </w:tcBorders>
            <w:vAlign w:val="center"/>
            <w:hideMark/>
          </w:tcPr>
          <w:p w14:paraId="560177DF" w14:textId="77777777" w:rsidR="00F61F06" w:rsidRPr="00E03517" w:rsidRDefault="00F61F06"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11609176" w14:textId="77777777" w:rsidR="00F61F06" w:rsidRPr="00D3272F" w:rsidRDefault="00F61F06" w:rsidP="00555FBA">
            <w:r>
              <w:t>100</w:t>
            </w:r>
            <w:r w:rsidR="00AE29FE">
              <w:t>/3</w:t>
            </w:r>
          </w:p>
        </w:tc>
      </w:tr>
      <w:tr w:rsidR="00F61F06" w:rsidRPr="00D3272F" w14:paraId="666F08D4"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9461559" w14:textId="77777777" w:rsidR="00F61F06" w:rsidRPr="00E03517" w:rsidRDefault="00F61F0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30ADAA82" w14:textId="77777777" w:rsidR="00F61F06" w:rsidRPr="00E03517" w:rsidRDefault="00F61F06"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1731964" w14:textId="77777777" w:rsidR="00F61F06" w:rsidRPr="00E03517" w:rsidRDefault="00F61F0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07A1D4D8" w14:textId="77777777" w:rsidR="00F61F06" w:rsidRPr="00D3272F" w:rsidRDefault="00F61F06" w:rsidP="00555FBA">
            <w:r w:rsidRPr="00D3272F">
              <w:t> </w:t>
            </w:r>
          </w:p>
        </w:tc>
      </w:tr>
      <w:tr w:rsidR="00F61F06" w:rsidRPr="00D3272F" w14:paraId="24E8214A"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4CB2AD38" w14:textId="77777777" w:rsidR="00F61F06" w:rsidRPr="00E03517" w:rsidRDefault="00F61F0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7DAC0F03" w14:textId="77777777" w:rsidR="00F61F06" w:rsidRPr="00E03517" w:rsidRDefault="00F61F06"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Incorrect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CC8E5D8" w14:textId="77777777" w:rsidR="00F61F06" w:rsidRPr="00E03517" w:rsidRDefault="00F61F0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52265DC5" w14:textId="77777777" w:rsidR="00F61F06" w:rsidRPr="00D3272F" w:rsidRDefault="00F61F06" w:rsidP="00555FBA">
            <w:r w:rsidRPr="00D3272F">
              <w:t> </w:t>
            </w:r>
          </w:p>
        </w:tc>
      </w:tr>
      <w:tr w:rsidR="00F61F06" w:rsidRPr="00D3272F" w14:paraId="63429CD3"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7851DBBC" w14:textId="77777777" w:rsidR="00F61F06" w:rsidRPr="00E03517" w:rsidRDefault="00F61F0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7767C2EA" w14:textId="77777777" w:rsidR="00F61F06" w:rsidRPr="00E03517" w:rsidRDefault="00F61F06"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General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62AD8284" w14:textId="77777777" w:rsidR="00F61F06" w:rsidRPr="00E03517" w:rsidRDefault="00F61F0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3574F75E" w14:textId="77777777" w:rsidR="00F61F06" w:rsidRPr="00D3272F" w:rsidRDefault="00F61F06" w:rsidP="00555FBA">
            <w:r w:rsidRPr="00D3272F">
              <w:t> </w:t>
            </w:r>
          </w:p>
        </w:tc>
      </w:tr>
      <w:tr w:rsidR="00F61F06" w:rsidRPr="00D3272F" w14:paraId="37400438" w14:textId="77777777" w:rsidTr="00555FBA">
        <w:trPr>
          <w:cantSplit/>
        </w:trPr>
        <w:tc>
          <w:tcPr>
            <w:tcW w:w="9356" w:type="dxa"/>
            <w:gridSpan w:val="3"/>
            <w:tcBorders>
              <w:top w:val="outset" w:sz="6" w:space="0" w:color="auto"/>
              <w:left w:val="outset" w:sz="6" w:space="0" w:color="auto"/>
              <w:bottom w:val="outset" w:sz="6" w:space="0" w:color="auto"/>
              <w:right w:val="outset" w:sz="6" w:space="0" w:color="auto"/>
            </w:tcBorders>
            <w:vAlign w:val="center"/>
            <w:hideMark/>
          </w:tcPr>
          <w:p w14:paraId="0D873607" w14:textId="77777777" w:rsidR="00F61F06" w:rsidRPr="00E03517" w:rsidRDefault="00F61F06" w:rsidP="00555FBA">
            <w:pPr>
              <w:keepNext/>
              <w:spacing w:before="20" w:after="40" w:line="240" w:lineRule="auto"/>
              <w:ind w:left="40" w:right="144"/>
              <w:jc w:val="left"/>
              <w:rPr>
                <w:rFonts w:ascii="Arial" w:hAnsi="Arial" w:cs="Arial"/>
                <w:szCs w:val="18"/>
              </w:rPr>
            </w:pPr>
            <w:r w:rsidRPr="00E03517">
              <w:rPr>
                <w:rFonts w:ascii="Arial" w:hAnsi="Arial" w:cs="Arial"/>
                <w:i/>
                <w:iCs/>
                <w:szCs w:val="18"/>
              </w:rPr>
              <w:t>Enter all right answers.</w:t>
            </w:r>
          </w:p>
        </w:tc>
        <w:tc>
          <w:tcPr>
            <w:tcW w:w="650" w:type="dxa"/>
            <w:tcBorders>
              <w:top w:val="outset" w:sz="6" w:space="0" w:color="auto"/>
              <w:left w:val="outset" w:sz="6" w:space="0" w:color="auto"/>
              <w:bottom w:val="outset" w:sz="6" w:space="0" w:color="auto"/>
              <w:right w:val="outset" w:sz="6" w:space="0" w:color="auto"/>
            </w:tcBorders>
            <w:vAlign w:val="center"/>
            <w:hideMark/>
          </w:tcPr>
          <w:p w14:paraId="17306930" w14:textId="77777777" w:rsidR="00F61F06" w:rsidRPr="00D3272F" w:rsidRDefault="00F61F06" w:rsidP="00555FBA">
            <w:r w:rsidRPr="00D3272F">
              <w:t> </w:t>
            </w:r>
          </w:p>
        </w:tc>
      </w:tr>
    </w:tbl>
    <w:p w14:paraId="2DEEB183" w14:textId="77777777" w:rsidR="00F61F06" w:rsidRDefault="00F61F06" w:rsidP="00EE3F26">
      <w:pPr>
        <w:rPr>
          <w:b/>
          <w:color w:val="FF0000"/>
          <w:sz w:val="26"/>
          <w:szCs w:val="26"/>
        </w:rPr>
      </w:pPr>
    </w:p>
    <w:p w14:paraId="391CA7E9" w14:textId="77777777" w:rsidR="00E96656" w:rsidRPr="00D3272F" w:rsidRDefault="00E96656" w:rsidP="00E96656">
      <w:pPr>
        <w:pStyle w:val="BodyTextIndent"/>
        <w:numPr>
          <w:ilvl w:val="0"/>
          <w:numId w:val="10"/>
        </w:numPr>
        <w:rPr>
          <w:b/>
          <w:color w:val="FF0000"/>
          <w:sz w:val="26"/>
          <w:szCs w:val="26"/>
        </w:rPr>
      </w:pPr>
      <w:r>
        <w:rPr>
          <w:b/>
          <w:sz w:val="24"/>
          <w:szCs w:val="24"/>
        </w:rPr>
        <w:t>Câu hỏi chọn nhiều</w:t>
      </w:r>
      <w:r w:rsidRPr="00D3272F">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5501"/>
        <w:gridCol w:w="3138"/>
        <w:gridCol w:w="650"/>
      </w:tblGrid>
      <w:tr w:rsidR="00E96656" w:rsidRPr="00D3272F" w14:paraId="339D1DC0" w14:textId="77777777" w:rsidTr="00555FBA">
        <w:trPr>
          <w:cantSplit/>
          <w:tblHeader/>
        </w:trPr>
        <w:tc>
          <w:tcPr>
            <w:tcW w:w="9356" w:type="dxa"/>
            <w:gridSpan w:val="3"/>
            <w:tcBorders>
              <w:top w:val="outset" w:sz="6" w:space="0" w:color="auto"/>
              <w:left w:val="outset" w:sz="6" w:space="0" w:color="auto"/>
              <w:bottom w:val="outset" w:sz="6" w:space="0" w:color="auto"/>
              <w:right w:val="outset" w:sz="6" w:space="0" w:color="auto"/>
            </w:tcBorders>
            <w:vAlign w:val="center"/>
          </w:tcPr>
          <w:p w14:paraId="1B626DC3" w14:textId="77777777" w:rsidR="00E96656" w:rsidRPr="00E03517" w:rsidRDefault="00E96656" w:rsidP="00E96656">
            <w:pPr>
              <w:spacing w:before="100" w:beforeAutospacing="1" w:after="100" w:afterAutospacing="1" w:line="240" w:lineRule="auto"/>
              <w:jc w:val="left"/>
              <w:rPr>
                <w:szCs w:val="24"/>
                <w:lang w:val="en-US"/>
              </w:rPr>
            </w:pPr>
            <w:r w:rsidRPr="00E03517">
              <w:rPr>
                <w:lang w:val="en-US"/>
              </w:rPr>
              <w:t xml:space="preserve">Anh chị cho biết </w:t>
            </w:r>
            <w:r>
              <w:rPr>
                <w:lang w:val="en-US"/>
              </w:rPr>
              <w:t>trong OU</w:t>
            </w:r>
            <w:r w:rsidRPr="00E03517">
              <w:rPr>
                <w:lang w:val="en-US"/>
              </w:rPr>
              <w:t xml:space="preserve"> nào sau đây</w:t>
            </w:r>
            <w:r>
              <w:rPr>
                <w:lang w:val="en-US"/>
              </w:rPr>
              <w:t xml:space="preserve"> trong VNPT Active Directory được sử dụng cho tra cứu Danh bạ trên Hệ thống VNPT Portal</w:t>
            </w:r>
            <w:r w:rsidRPr="00E03517">
              <w:rPr>
                <w:lang w:val="en-US"/>
              </w:rPr>
              <w:t>?</w:t>
            </w:r>
          </w:p>
        </w:tc>
        <w:tc>
          <w:tcPr>
            <w:tcW w:w="650" w:type="dxa"/>
            <w:tcBorders>
              <w:top w:val="outset" w:sz="6" w:space="0" w:color="auto"/>
              <w:left w:val="outset" w:sz="6" w:space="0" w:color="auto"/>
              <w:bottom w:val="outset" w:sz="6" w:space="0" w:color="auto"/>
              <w:right w:val="outset" w:sz="6" w:space="0" w:color="auto"/>
            </w:tcBorders>
            <w:vAlign w:val="center"/>
            <w:hideMark/>
          </w:tcPr>
          <w:p w14:paraId="2A199CB2" w14:textId="77777777" w:rsidR="00E96656" w:rsidRPr="00D3272F" w:rsidRDefault="00E96656" w:rsidP="00555FBA">
            <w:r w:rsidRPr="00D3272F">
              <w:t>M</w:t>
            </w:r>
            <w:r>
              <w:t>A</w:t>
            </w:r>
          </w:p>
        </w:tc>
      </w:tr>
      <w:tr w:rsidR="00E96656" w:rsidRPr="00D3272F" w14:paraId="55020D58" w14:textId="77777777" w:rsidTr="00555FBA">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14:paraId="2D8B145C" w14:textId="77777777" w:rsidR="00E96656" w:rsidRPr="00E03517" w:rsidRDefault="00E96656" w:rsidP="00555FBA">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lastRenderedPageBreak/>
              <w:t>#</w:t>
            </w:r>
          </w:p>
        </w:tc>
        <w:tc>
          <w:tcPr>
            <w:tcW w:w="5501" w:type="dxa"/>
            <w:tcBorders>
              <w:top w:val="outset" w:sz="6" w:space="0" w:color="auto"/>
              <w:left w:val="outset" w:sz="6" w:space="0" w:color="auto"/>
              <w:bottom w:val="outset" w:sz="6" w:space="0" w:color="auto"/>
              <w:right w:val="outset" w:sz="6" w:space="0" w:color="auto"/>
            </w:tcBorders>
            <w:vAlign w:val="center"/>
            <w:hideMark/>
          </w:tcPr>
          <w:p w14:paraId="4B98DD72" w14:textId="77777777" w:rsidR="00E96656" w:rsidRPr="00E03517" w:rsidRDefault="00E96656" w:rsidP="00555FBA">
            <w:pPr>
              <w:numPr>
                <w:ilvl w:val="0"/>
                <w:numId w:val="7"/>
              </w:numPr>
              <w:spacing w:before="0" w:after="0" w:line="240" w:lineRule="auto"/>
              <w:jc w:val="center"/>
              <w:rPr>
                <w:rFonts w:ascii="Arial" w:hAnsi="Arial" w:cs="Arial"/>
                <w:b/>
                <w:bCs/>
                <w:szCs w:val="18"/>
              </w:rPr>
            </w:pPr>
            <w:r w:rsidRPr="00E03517">
              <w:rPr>
                <w:rFonts w:ascii="Arial" w:hAnsi="Arial" w:cs="Arial"/>
                <w:b/>
                <w:bCs/>
                <w:szCs w:val="18"/>
              </w:rPr>
              <w:t>Answers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27437F4" w14:textId="77777777" w:rsidR="00E96656" w:rsidRPr="00E03517" w:rsidRDefault="00E96656" w:rsidP="00555FBA">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14:paraId="7F9367CD" w14:textId="77777777" w:rsidR="00E96656" w:rsidRPr="00D3272F" w:rsidRDefault="00E96656" w:rsidP="00555FBA">
            <w:r w:rsidRPr="00D3272F">
              <w:t>Grade</w:t>
            </w:r>
          </w:p>
        </w:tc>
      </w:tr>
      <w:tr w:rsidR="00E96656" w:rsidRPr="00D3272F" w14:paraId="0EB6FD6B"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4AC6DC22" w14:textId="77777777" w:rsidR="00E96656" w:rsidRPr="00E03517" w:rsidRDefault="00E96656"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49F7E529" w14:textId="77777777" w:rsidR="00E96656" w:rsidRPr="00E03517" w:rsidRDefault="00AE29FE" w:rsidP="00AE29FE">
            <w:pPr>
              <w:keepNext/>
              <w:spacing w:before="20" w:after="40" w:line="240" w:lineRule="auto"/>
              <w:ind w:right="144"/>
              <w:jc w:val="left"/>
              <w:rPr>
                <w:rFonts w:ascii="Arial" w:hAnsi="Arial" w:cs="Arial"/>
                <w:szCs w:val="18"/>
              </w:rPr>
            </w:pPr>
            <w:r w:rsidRPr="00AE29FE">
              <w:rPr>
                <w:rFonts w:ascii="Arial" w:hAnsi="Arial" w:cs="Arial"/>
                <w:szCs w:val="18"/>
              </w:rPr>
              <w:t>Khối Cơ quan Tập đoàn</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61F2372" w14:textId="77777777" w:rsidR="00E96656" w:rsidRPr="00E03517" w:rsidRDefault="00E96656"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339FA62E" w14:textId="77777777" w:rsidR="00E96656" w:rsidRPr="00D3272F" w:rsidRDefault="00E96656" w:rsidP="00555FBA">
            <w:r w:rsidRPr="00D3272F">
              <w:t>100</w:t>
            </w:r>
            <w:r>
              <w:t>/3</w:t>
            </w:r>
          </w:p>
        </w:tc>
      </w:tr>
      <w:tr w:rsidR="00E96656" w:rsidRPr="00D3272F" w14:paraId="1E2F5484"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D24A905" w14:textId="77777777" w:rsidR="00E96656" w:rsidRPr="00E03517" w:rsidRDefault="00E96656"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2274F2AB" w14:textId="77777777" w:rsidR="00E96656" w:rsidRPr="00E03517" w:rsidRDefault="00AE29FE" w:rsidP="00AE29FE">
            <w:pPr>
              <w:keepNext/>
              <w:spacing w:before="20" w:after="40" w:line="240" w:lineRule="auto"/>
              <w:ind w:right="144"/>
              <w:jc w:val="left"/>
              <w:rPr>
                <w:rFonts w:ascii="Arial" w:hAnsi="Arial" w:cs="Arial"/>
                <w:szCs w:val="18"/>
              </w:rPr>
            </w:pPr>
            <w:r w:rsidRPr="00AE29FE">
              <w:rPr>
                <w:rFonts w:ascii="Arial" w:hAnsi="Arial" w:cs="Arial"/>
                <w:szCs w:val="18"/>
              </w:rPr>
              <w:t>Các Công ty Cổ phần</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B8E5964" w14:textId="77777777" w:rsidR="00E96656" w:rsidRPr="00E03517" w:rsidRDefault="00E96656"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1F085847" w14:textId="77777777" w:rsidR="00E96656" w:rsidRPr="00D3272F" w:rsidRDefault="00AE29FE" w:rsidP="00555FBA">
            <w:r>
              <w:t>-</w:t>
            </w:r>
            <w:r w:rsidR="00E96656">
              <w:t>100</w:t>
            </w:r>
          </w:p>
        </w:tc>
      </w:tr>
      <w:tr w:rsidR="00E96656" w:rsidRPr="00D3272F" w14:paraId="3F3B4F56"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8CA12B0" w14:textId="77777777" w:rsidR="00E96656" w:rsidRPr="00E03517" w:rsidRDefault="00E96656"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1B3BAF66" w14:textId="77777777" w:rsidR="00E96656" w:rsidRPr="00E03517" w:rsidRDefault="00AE29FE" w:rsidP="00AE29FE">
            <w:pPr>
              <w:keepNext/>
              <w:spacing w:before="20" w:after="40" w:line="240" w:lineRule="auto"/>
              <w:ind w:right="144"/>
              <w:jc w:val="left"/>
              <w:rPr>
                <w:rFonts w:ascii="Arial" w:hAnsi="Arial" w:cs="Arial"/>
                <w:szCs w:val="18"/>
              </w:rPr>
            </w:pPr>
            <w:r w:rsidRPr="00AE29FE">
              <w:rPr>
                <w:rFonts w:ascii="Arial" w:hAnsi="Arial" w:cs="Arial"/>
                <w:szCs w:val="18"/>
              </w:rPr>
              <w:t>Guest - VNPT</w:t>
            </w:r>
          </w:p>
        </w:tc>
        <w:tc>
          <w:tcPr>
            <w:tcW w:w="3138" w:type="dxa"/>
            <w:tcBorders>
              <w:top w:val="outset" w:sz="6" w:space="0" w:color="auto"/>
              <w:left w:val="outset" w:sz="6" w:space="0" w:color="auto"/>
              <w:bottom w:val="outset" w:sz="6" w:space="0" w:color="auto"/>
              <w:right w:val="outset" w:sz="6" w:space="0" w:color="auto"/>
            </w:tcBorders>
            <w:vAlign w:val="center"/>
            <w:hideMark/>
          </w:tcPr>
          <w:p w14:paraId="5BC49E24" w14:textId="77777777" w:rsidR="00E96656" w:rsidRPr="00E03517" w:rsidRDefault="00E96656"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20F3ACDD" w14:textId="77777777" w:rsidR="00E96656" w:rsidRPr="00D3272F" w:rsidRDefault="00E96656" w:rsidP="00555FBA">
            <w:r>
              <w:t>100/3</w:t>
            </w:r>
          </w:p>
        </w:tc>
      </w:tr>
      <w:tr w:rsidR="00E96656" w:rsidRPr="00D3272F" w14:paraId="424BA391"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15F60CB" w14:textId="77777777" w:rsidR="00E96656" w:rsidRPr="00E03517" w:rsidRDefault="00E96656"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231141AF" w14:textId="77777777" w:rsidR="00E96656" w:rsidRPr="00E03517" w:rsidRDefault="00AE29FE" w:rsidP="00555FBA">
            <w:pPr>
              <w:keepNext/>
              <w:spacing w:before="20" w:after="40" w:line="240" w:lineRule="auto"/>
              <w:ind w:right="144"/>
              <w:jc w:val="left"/>
              <w:rPr>
                <w:rFonts w:ascii="Arial" w:hAnsi="Arial" w:cs="Arial"/>
                <w:szCs w:val="18"/>
              </w:rPr>
            </w:pPr>
            <w:r w:rsidRPr="00AE29FE">
              <w:rPr>
                <w:rFonts w:ascii="Arial" w:hAnsi="Arial" w:cs="Arial"/>
                <w:szCs w:val="18"/>
              </w:rPr>
              <w:t>Các Công ty dọc</w:t>
            </w:r>
          </w:p>
        </w:tc>
        <w:tc>
          <w:tcPr>
            <w:tcW w:w="3138" w:type="dxa"/>
            <w:tcBorders>
              <w:top w:val="outset" w:sz="6" w:space="0" w:color="auto"/>
              <w:left w:val="outset" w:sz="6" w:space="0" w:color="auto"/>
              <w:bottom w:val="outset" w:sz="6" w:space="0" w:color="auto"/>
              <w:right w:val="outset" w:sz="6" w:space="0" w:color="auto"/>
            </w:tcBorders>
            <w:vAlign w:val="center"/>
            <w:hideMark/>
          </w:tcPr>
          <w:p w14:paraId="6811ACAA" w14:textId="77777777" w:rsidR="00E96656" w:rsidRPr="00E03517" w:rsidRDefault="00E96656"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0919EAA6" w14:textId="77777777" w:rsidR="00E96656" w:rsidRPr="00D3272F" w:rsidRDefault="00E96656" w:rsidP="00555FBA">
            <w:r>
              <w:t>100</w:t>
            </w:r>
            <w:r w:rsidR="006459A4">
              <w:t>/3</w:t>
            </w:r>
          </w:p>
        </w:tc>
      </w:tr>
      <w:tr w:rsidR="00E96656" w:rsidRPr="00D3272F" w14:paraId="4D0AFFD6"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ACED388" w14:textId="77777777" w:rsidR="00E96656" w:rsidRPr="00E03517" w:rsidRDefault="00E9665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1B95EACA" w14:textId="77777777" w:rsidR="00E96656" w:rsidRPr="00E03517" w:rsidRDefault="00E96656"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615D0DE3" w14:textId="77777777" w:rsidR="00E96656" w:rsidRPr="00E03517" w:rsidRDefault="00E9665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49EABABF" w14:textId="77777777" w:rsidR="00E96656" w:rsidRPr="00D3272F" w:rsidRDefault="00E96656" w:rsidP="00555FBA">
            <w:r w:rsidRPr="00D3272F">
              <w:t> </w:t>
            </w:r>
          </w:p>
        </w:tc>
      </w:tr>
      <w:tr w:rsidR="00E96656" w:rsidRPr="00D3272F" w14:paraId="2B884EED"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3A059566" w14:textId="77777777" w:rsidR="00E96656" w:rsidRPr="00E03517" w:rsidRDefault="00E9665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03415009" w14:textId="77777777" w:rsidR="00E96656" w:rsidRPr="00E03517" w:rsidRDefault="00E96656"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Incorrect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BA824E9" w14:textId="77777777" w:rsidR="00E96656" w:rsidRPr="00E03517" w:rsidRDefault="00E9665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7C9CEEF6" w14:textId="77777777" w:rsidR="00E96656" w:rsidRPr="00D3272F" w:rsidRDefault="00E96656" w:rsidP="00555FBA">
            <w:r w:rsidRPr="00D3272F">
              <w:t> </w:t>
            </w:r>
          </w:p>
        </w:tc>
      </w:tr>
      <w:tr w:rsidR="00E96656" w:rsidRPr="00D3272F" w14:paraId="25092E57"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2748A1CE" w14:textId="77777777" w:rsidR="00E96656" w:rsidRPr="00E03517" w:rsidRDefault="00E9665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28742F28" w14:textId="77777777" w:rsidR="00E96656" w:rsidRPr="00E03517" w:rsidRDefault="00E96656"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General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0C41EAC6" w14:textId="77777777" w:rsidR="00E96656" w:rsidRPr="00E03517" w:rsidRDefault="00E96656"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57D86E38" w14:textId="77777777" w:rsidR="00E96656" w:rsidRPr="00D3272F" w:rsidRDefault="00E96656" w:rsidP="00555FBA">
            <w:r w:rsidRPr="00D3272F">
              <w:t> </w:t>
            </w:r>
          </w:p>
        </w:tc>
      </w:tr>
      <w:tr w:rsidR="00E96656" w:rsidRPr="00D3272F" w14:paraId="759C88C6" w14:textId="77777777" w:rsidTr="00555FBA">
        <w:trPr>
          <w:cantSplit/>
        </w:trPr>
        <w:tc>
          <w:tcPr>
            <w:tcW w:w="9356" w:type="dxa"/>
            <w:gridSpan w:val="3"/>
            <w:tcBorders>
              <w:top w:val="outset" w:sz="6" w:space="0" w:color="auto"/>
              <w:left w:val="outset" w:sz="6" w:space="0" w:color="auto"/>
              <w:bottom w:val="outset" w:sz="6" w:space="0" w:color="auto"/>
              <w:right w:val="outset" w:sz="6" w:space="0" w:color="auto"/>
            </w:tcBorders>
            <w:vAlign w:val="center"/>
            <w:hideMark/>
          </w:tcPr>
          <w:p w14:paraId="6C438AD5" w14:textId="77777777" w:rsidR="00E96656" w:rsidRPr="00E03517" w:rsidRDefault="00E96656" w:rsidP="00555FBA">
            <w:pPr>
              <w:keepNext/>
              <w:spacing w:before="20" w:after="40" w:line="240" w:lineRule="auto"/>
              <w:ind w:left="40" w:right="144"/>
              <w:jc w:val="left"/>
              <w:rPr>
                <w:rFonts w:ascii="Arial" w:hAnsi="Arial" w:cs="Arial"/>
                <w:szCs w:val="18"/>
              </w:rPr>
            </w:pPr>
            <w:r w:rsidRPr="00E03517">
              <w:rPr>
                <w:rFonts w:ascii="Arial" w:hAnsi="Arial" w:cs="Arial"/>
                <w:i/>
                <w:iCs/>
                <w:szCs w:val="18"/>
              </w:rPr>
              <w:t>Enter all right answers.</w:t>
            </w:r>
          </w:p>
        </w:tc>
        <w:tc>
          <w:tcPr>
            <w:tcW w:w="650" w:type="dxa"/>
            <w:tcBorders>
              <w:top w:val="outset" w:sz="6" w:space="0" w:color="auto"/>
              <w:left w:val="outset" w:sz="6" w:space="0" w:color="auto"/>
              <w:bottom w:val="outset" w:sz="6" w:space="0" w:color="auto"/>
              <w:right w:val="outset" w:sz="6" w:space="0" w:color="auto"/>
            </w:tcBorders>
            <w:vAlign w:val="center"/>
            <w:hideMark/>
          </w:tcPr>
          <w:p w14:paraId="7631F54D" w14:textId="77777777" w:rsidR="00E96656" w:rsidRPr="00D3272F" w:rsidRDefault="00E96656" w:rsidP="00555FBA">
            <w:r w:rsidRPr="00D3272F">
              <w:t> </w:t>
            </w:r>
          </w:p>
        </w:tc>
      </w:tr>
    </w:tbl>
    <w:p w14:paraId="63FB780A" w14:textId="29C1435F" w:rsidR="007A29E3" w:rsidRPr="00AB13D8" w:rsidRDefault="007A29E3" w:rsidP="007A29E3">
      <w:pPr>
        <w:pStyle w:val="BodyTextIndent"/>
        <w:numPr>
          <w:ilvl w:val="0"/>
          <w:numId w:val="10"/>
        </w:numPr>
        <w:rPr>
          <w:b/>
          <w:sz w:val="24"/>
          <w:szCs w:val="24"/>
        </w:rPr>
      </w:pPr>
      <w:r w:rsidRPr="00AB13D8">
        <w:rPr>
          <w:b/>
          <w:sz w:val="24"/>
          <w:szCs w:val="24"/>
        </w:rPr>
        <w:t xml:space="preserve">Câu hỏi chọn </w:t>
      </w:r>
      <w:r>
        <w:rPr>
          <w:b/>
          <w:sz w:val="24"/>
          <w:szCs w:val="24"/>
        </w:rPr>
        <w:t xml:space="preserve">1 </w:t>
      </w:r>
      <w:r w:rsidRPr="00AB13D8">
        <w:rPr>
          <w:b/>
          <w:sz w:val="24"/>
          <w:szCs w:val="24"/>
        </w:rPr>
        <w:t>đáp án:</w:t>
      </w:r>
    </w:p>
    <w:p w14:paraId="1138133C" w14:textId="6701C318" w:rsidR="00E20315" w:rsidRDefault="00E20315" w:rsidP="00EE3F26">
      <w:pPr>
        <w:rPr>
          <w:b/>
          <w:color w:val="FF0000"/>
          <w:sz w:val="26"/>
          <w:szCs w:val="26"/>
        </w:rPr>
      </w:pPr>
    </w:p>
    <w:p w14:paraId="10854965" w14:textId="07C44A29" w:rsidR="007A29E3" w:rsidRDefault="007A29E3" w:rsidP="007A29E3">
      <w:pPr>
        <w:jc w:val="left"/>
      </w:pPr>
    </w:p>
    <w:tbl>
      <w:tblPr>
        <w:tblW w:w="4971"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61"/>
        <w:gridCol w:w="3910"/>
        <w:gridCol w:w="4577"/>
        <w:gridCol w:w="700"/>
      </w:tblGrid>
      <w:tr w:rsidR="007A29E3" w14:paraId="65D03471" w14:textId="77777777" w:rsidTr="008537A7">
        <w:trPr>
          <w:cantSplit/>
          <w:tblHeader/>
        </w:trPr>
        <w:tc>
          <w:tcPr>
            <w:tcW w:w="9998" w:type="dxa"/>
            <w:gridSpan w:val="3"/>
            <w:tcBorders>
              <w:top w:val="outset" w:sz="6" w:space="0" w:color="auto"/>
              <w:left w:val="outset" w:sz="6" w:space="0" w:color="auto"/>
              <w:bottom w:val="outset" w:sz="6" w:space="0" w:color="auto"/>
              <w:right w:val="outset" w:sz="6" w:space="0" w:color="auto"/>
            </w:tcBorders>
            <w:vAlign w:val="center"/>
            <w:hideMark/>
          </w:tcPr>
          <w:p w14:paraId="645D5313" w14:textId="77777777" w:rsidR="007A29E3" w:rsidRPr="00806C8C" w:rsidRDefault="007A29E3" w:rsidP="008537A7">
            <w:r>
              <w:t xml:space="preserve">Anh/ Chị cho biết, Làm thế nào để tạo 1 Mod trong 1 chuyên mục </w:t>
            </w:r>
            <w:proofErr w:type="gramStart"/>
            <w:r>
              <w:t>Forum ?</w:t>
            </w:r>
            <w:proofErr w:type="gramEnd"/>
          </w:p>
        </w:tc>
        <w:tc>
          <w:tcPr>
            <w:tcW w:w="755" w:type="dxa"/>
            <w:tcBorders>
              <w:top w:val="outset" w:sz="6" w:space="0" w:color="auto"/>
              <w:left w:val="outset" w:sz="6" w:space="0" w:color="auto"/>
              <w:bottom w:val="outset" w:sz="6" w:space="0" w:color="auto"/>
              <w:right w:val="outset" w:sz="6" w:space="0" w:color="auto"/>
            </w:tcBorders>
            <w:vAlign w:val="center"/>
            <w:hideMark/>
          </w:tcPr>
          <w:p w14:paraId="6B48E042" w14:textId="77777777" w:rsidR="007A29E3" w:rsidRPr="00A93D3D" w:rsidRDefault="007A29E3" w:rsidP="008537A7">
            <w:pPr>
              <w:rPr>
                <w:b/>
              </w:rPr>
            </w:pPr>
            <w:r w:rsidRPr="00A93D3D">
              <w:rPr>
                <w:b/>
              </w:rPr>
              <w:t>MC</w:t>
            </w:r>
          </w:p>
        </w:tc>
      </w:tr>
      <w:tr w:rsidR="007A29E3" w14:paraId="393ED09C" w14:textId="77777777" w:rsidTr="008537A7">
        <w:trPr>
          <w:cantSplit/>
          <w:tblHeader/>
        </w:trPr>
        <w:tc>
          <w:tcPr>
            <w:tcW w:w="820" w:type="dxa"/>
            <w:tcBorders>
              <w:top w:val="outset" w:sz="6" w:space="0" w:color="auto"/>
              <w:left w:val="outset" w:sz="6" w:space="0" w:color="auto"/>
              <w:bottom w:val="outset" w:sz="6" w:space="0" w:color="auto"/>
              <w:right w:val="outset" w:sz="6" w:space="0" w:color="auto"/>
            </w:tcBorders>
            <w:vAlign w:val="center"/>
            <w:hideMark/>
          </w:tcPr>
          <w:p w14:paraId="7F78C59D" w14:textId="77777777" w:rsidR="007A29E3" w:rsidRPr="00A93D3D" w:rsidRDefault="007A29E3" w:rsidP="008537A7">
            <w:pPr>
              <w:rPr>
                <w:b/>
              </w:rPr>
            </w:pPr>
            <w:r w:rsidRPr="00A93D3D">
              <w:rPr>
                <w:b/>
              </w:rPr>
              <w:t>#</w:t>
            </w:r>
          </w:p>
        </w:tc>
        <w:tc>
          <w:tcPr>
            <w:tcW w:w="4228" w:type="dxa"/>
            <w:tcBorders>
              <w:top w:val="outset" w:sz="6" w:space="0" w:color="auto"/>
              <w:left w:val="outset" w:sz="6" w:space="0" w:color="auto"/>
              <w:bottom w:val="outset" w:sz="6" w:space="0" w:color="auto"/>
              <w:right w:val="outset" w:sz="6" w:space="0" w:color="auto"/>
            </w:tcBorders>
            <w:vAlign w:val="center"/>
            <w:hideMark/>
          </w:tcPr>
          <w:p w14:paraId="57420DD2" w14:textId="77777777" w:rsidR="007A29E3" w:rsidRPr="00A93D3D" w:rsidRDefault="007A29E3" w:rsidP="008537A7">
            <w:pPr>
              <w:rPr>
                <w:b/>
              </w:rPr>
            </w:pPr>
            <w:r w:rsidRPr="00A93D3D">
              <w:rPr>
                <w:b/>
              </w:rPr>
              <w:t>Answers</w:t>
            </w:r>
          </w:p>
        </w:tc>
        <w:tc>
          <w:tcPr>
            <w:tcW w:w="4950" w:type="dxa"/>
            <w:tcBorders>
              <w:top w:val="outset" w:sz="6" w:space="0" w:color="auto"/>
              <w:left w:val="outset" w:sz="6" w:space="0" w:color="auto"/>
              <w:bottom w:val="outset" w:sz="6" w:space="0" w:color="auto"/>
              <w:right w:val="outset" w:sz="6" w:space="0" w:color="auto"/>
            </w:tcBorders>
            <w:vAlign w:val="center"/>
            <w:hideMark/>
          </w:tcPr>
          <w:p w14:paraId="1C191FD0" w14:textId="77777777" w:rsidR="007A29E3" w:rsidRPr="00A93D3D" w:rsidRDefault="007A29E3" w:rsidP="008537A7">
            <w:pPr>
              <w:rPr>
                <w:b/>
              </w:rPr>
            </w:pPr>
            <w:r w:rsidRPr="00A93D3D">
              <w:rPr>
                <w:b/>
              </w:rPr>
              <w:t>Hints/Feedback</w:t>
            </w:r>
          </w:p>
        </w:tc>
        <w:tc>
          <w:tcPr>
            <w:tcW w:w="755" w:type="dxa"/>
            <w:tcBorders>
              <w:top w:val="outset" w:sz="6" w:space="0" w:color="auto"/>
              <w:left w:val="outset" w:sz="6" w:space="0" w:color="auto"/>
              <w:bottom w:val="outset" w:sz="6" w:space="0" w:color="auto"/>
              <w:right w:val="outset" w:sz="6" w:space="0" w:color="auto"/>
            </w:tcBorders>
            <w:vAlign w:val="center"/>
            <w:hideMark/>
          </w:tcPr>
          <w:p w14:paraId="0AE61EF8" w14:textId="77777777" w:rsidR="007A29E3" w:rsidRPr="00A93D3D" w:rsidRDefault="007A29E3" w:rsidP="008537A7">
            <w:pPr>
              <w:rPr>
                <w:b/>
              </w:rPr>
            </w:pPr>
            <w:r w:rsidRPr="00A93D3D">
              <w:rPr>
                <w:b/>
              </w:rPr>
              <w:t>Grade</w:t>
            </w:r>
          </w:p>
        </w:tc>
      </w:tr>
      <w:tr w:rsidR="007A29E3" w14:paraId="28D3B4E4" w14:textId="77777777" w:rsidTr="008537A7">
        <w:trPr>
          <w:cantSplit/>
        </w:trPr>
        <w:tc>
          <w:tcPr>
            <w:tcW w:w="820" w:type="dxa"/>
            <w:tcBorders>
              <w:top w:val="outset" w:sz="6" w:space="0" w:color="auto"/>
              <w:left w:val="outset" w:sz="6" w:space="0" w:color="auto"/>
              <w:bottom w:val="outset" w:sz="6" w:space="0" w:color="auto"/>
              <w:right w:val="outset" w:sz="6" w:space="0" w:color="auto"/>
            </w:tcBorders>
            <w:vAlign w:val="center"/>
            <w:hideMark/>
          </w:tcPr>
          <w:p w14:paraId="39D5B335" w14:textId="77777777" w:rsidR="007A29E3" w:rsidRPr="00BE43E9" w:rsidRDefault="007A29E3" w:rsidP="007A29E3">
            <w:pPr>
              <w:pStyle w:val="QFOption"/>
              <w:numPr>
                <w:ilvl w:val="1"/>
                <w:numId w:val="42"/>
              </w:numPr>
            </w:pPr>
            <w:r>
              <w:t> </w:t>
            </w:r>
          </w:p>
        </w:tc>
        <w:tc>
          <w:tcPr>
            <w:tcW w:w="4228" w:type="dxa"/>
            <w:tcBorders>
              <w:top w:val="outset" w:sz="6" w:space="0" w:color="auto"/>
              <w:left w:val="outset" w:sz="6" w:space="0" w:color="auto"/>
              <w:bottom w:val="outset" w:sz="6" w:space="0" w:color="auto"/>
              <w:right w:val="outset" w:sz="6" w:space="0" w:color="auto"/>
            </w:tcBorders>
            <w:vAlign w:val="center"/>
            <w:hideMark/>
          </w:tcPr>
          <w:p w14:paraId="5648DD7B" w14:textId="77777777" w:rsidR="007A29E3" w:rsidRPr="00806C8C" w:rsidRDefault="007A29E3" w:rsidP="008537A7">
            <w:r>
              <w:rPr>
                <w:lang w:val="en-US"/>
              </w:rPr>
              <w:t>Forum &amp; Moderator =&gt; Forum Manager</w:t>
            </w:r>
          </w:p>
        </w:tc>
        <w:tc>
          <w:tcPr>
            <w:tcW w:w="4950" w:type="dxa"/>
            <w:tcBorders>
              <w:top w:val="outset" w:sz="6" w:space="0" w:color="auto"/>
              <w:left w:val="outset" w:sz="6" w:space="0" w:color="auto"/>
              <w:bottom w:val="outset" w:sz="6" w:space="0" w:color="auto"/>
              <w:right w:val="outset" w:sz="6" w:space="0" w:color="auto"/>
            </w:tcBorders>
            <w:vAlign w:val="center"/>
            <w:hideMark/>
          </w:tcPr>
          <w:p w14:paraId="4465A0BC" w14:textId="77777777" w:rsidR="007A29E3" w:rsidRPr="00BE43E9" w:rsidRDefault="007A29E3" w:rsidP="008537A7">
            <w: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09D4191A" w14:textId="77777777" w:rsidR="007A29E3" w:rsidRPr="00BE43E9" w:rsidRDefault="007A29E3" w:rsidP="008537A7">
            <w:r>
              <w:t>0</w:t>
            </w:r>
          </w:p>
        </w:tc>
      </w:tr>
      <w:tr w:rsidR="007A29E3" w14:paraId="0C9B96CB" w14:textId="77777777" w:rsidTr="008537A7">
        <w:trPr>
          <w:cantSplit/>
        </w:trPr>
        <w:tc>
          <w:tcPr>
            <w:tcW w:w="820" w:type="dxa"/>
            <w:tcBorders>
              <w:top w:val="outset" w:sz="6" w:space="0" w:color="auto"/>
              <w:left w:val="outset" w:sz="6" w:space="0" w:color="auto"/>
              <w:bottom w:val="outset" w:sz="6" w:space="0" w:color="auto"/>
              <w:right w:val="outset" w:sz="6" w:space="0" w:color="auto"/>
            </w:tcBorders>
            <w:vAlign w:val="center"/>
            <w:hideMark/>
          </w:tcPr>
          <w:p w14:paraId="5CCF5C61" w14:textId="77777777" w:rsidR="007A29E3" w:rsidRPr="00BE43E9" w:rsidRDefault="007A29E3" w:rsidP="008537A7">
            <w:pPr>
              <w:pStyle w:val="QFOption"/>
            </w:pPr>
            <w:r>
              <w:t> </w:t>
            </w:r>
          </w:p>
        </w:tc>
        <w:tc>
          <w:tcPr>
            <w:tcW w:w="4228" w:type="dxa"/>
            <w:tcBorders>
              <w:top w:val="outset" w:sz="6" w:space="0" w:color="auto"/>
              <w:left w:val="outset" w:sz="6" w:space="0" w:color="auto"/>
              <w:bottom w:val="outset" w:sz="6" w:space="0" w:color="auto"/>
              <w:right w:val="outset" w:sz="6" w:space="0" w:color="auto"/>
            </w:tcBorders>
            <w:vAlign w:val="center"/>
            <w:hideMark/>
          </w:tcPr>
          <w:p w14:paraId="1A17CF01" w14:textId="77777777" w:rsidR="007A29E3" w:rsidRPr="00806C8C" w:rsidRDefault="007A29E3" w:rsidP="008537A7">
            <w:r>
              <w:rPr>
                <w:lang w:val="en-US"/>
              </w:rPr>
              <w:t>Forum &amp; Moderator =&gt; Forum Permissions</w:t>
            </w:r>
          </w:p>
        </w:tc>
        <w:tc>
          <w:tcPr>
            <w:tcW w:w="4950" w:type="dxa"/>
            <w:tcBorders>
              <w:top w:val="outset" w:sz="6" w:space="0" w:color="auto"/>
              <w:left w:val="outset" w:sz="6" w:space="0" w:color="auto"/>
              <w:bottom w:val="outset" w:sz="6" w:space="0" w:color="auto"/>
              <w:right w:val="outset" w:sz="6" w:space="0" w:color="auto"/>
            </w:tcBorders>
            <w:vAlign w:val="center"/>
            <w:hideMark/>
          </w:tcPr>
          <w:p w14:paraId="1E6D2412" w14:textId="77777777" w:rsidR="007A29E3" w:rsidRPr="00BE43E9" w:rsidRDefault="007A29E3" w:rsidP="008537A7">
            <w: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5C0D7DAF" w14:textId="77777777" w:rsidR="007A29E3" w:rsidRPr="00BE43E9" w:rsidRDefault="007A29E3" w:rsidP="008537A7">
            <w:r>
              <w:t>0</w:t>
            </w:r>
          </w:p>
        </w:tc>
      </w:tr>
      <w:tr w:rsidR="007A29E3" w14:paraId="3F53FA34" w14:textId="77777777" w:rsidTr="008537A7">
        <w:trPr>
          <w:cantSplit/>
        </w:trPr>
        <w:tc>
          <w:tcPr>
            <w:tcW w:w="820" w:type="dxa"/>
            <w:tcBorders>
              <w:top w:val="outset" w:sz="6" w:space="0" w:color="auto"/>
              <w:left w:val="outset" w:sz="6" w:space="0" w:color="auto"/>
              <w:bottom w:val="outset" w:sz="6" w:space="0" w:color="auto"/>
              <w:right w:val="outset" w:sz="6" w:space="0" w:color="auto"/>
            </w:tcBorders>
            <w:vAlign w:val="center"/>
            <w:hideMark/>
          </w:tcPr>
          <w:p w14:paraId="47F492A8" w14:textId="77777777" w:rsidR="007A29E3" w:rsidRPr="00BE43E9" w:rsidRDefault="007A29E3" w:rsidP="008537A7">
            <w:pPr>
              <w:pStyle w:val="QFOption"/>
            </w:pPr>
            <w:r>
              <w:t> </w:t>
            </w:r>
          </w:p>
        </w:tc>
        <w:tc>
          <w:tcPr>
            <w:tcW w:w="4228" w:type="dxa"/>
            <w:tcBorders>
              <w:top w:val="outset" w:sz="6" w:space="0" w:color="auto"/>
              <w:left w:val="outset" w:sz="6" w:space="0" w:color="auto"/>
              <w:bottom w:val="outset" w:sz="6" w:space="0" w:color="auto"/>
              <w:right w:val="outset" w:sz="6" w:space="0" w:color="auto"/>
            </w:tcBorders>
            <w:vAlign w:val="center"/>
            <w:hideMark/>
          </w:tcPr>
          <w:p w14:paraId="0CAB179E" w14:textId="77777777" w:rsidR="007A29E3" w:rsidRPr="00806C8C" w:rsidRDefault="007A29E3" w:rsidP="008537A7">
            <w:r>
              <w:rPr>
                <w:lang w:val="en-US"/>
              </w:rPr>
              <w:t>Setting =&gt; Options =&gt; Mod</w:t>
            </w:r>
          </w:p>
        </w:tc>
        <w:tc>
          <w:tcPr>
            <w:tcW w:w="4950" w:type="dxa"/>
            <w:tcBorders>
              <w:top w:val="outset" w:sz="6" w:space="0" w:color="auto"/>
              <w:left w:val="outset" w:sz="6" w:space="0" w:color="auto"/>
              <w:bottom w:val="outset" w:sz="6" w:space="0" w:color="auto"/>
              <w:right w:val="outset" w:sz="6" w:space="0" w:color="auto"/>
            </w:tcBorders>
            <w:vAlign w:val="center"/>
            <w:hideMark/>
          </w:tcPr>
          <w:p w14:paraId="1AB5C10C" w14:textId="77777777" w:rsidR="007A29E3" w:rsidRPr="00BE43E9" w:rsidRDefault="007A29E3" w:rsidP="008537A7">
            <w: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49BBA920" w14:textId="77777777" w:rsidR="007A29E3" w:rsidRPr="00BE43E9" w:rsidRDefault="007A29E3" w:rsidP="008537A7">
            <w:r>
              <w:t>100</w:t>
            </w:r>
          </w:p>
        </w:tc>
      </w:tr>
      <w:tr w:rsidR="007A29E3" w14:paraId="2B0C527A" w14:textId="77777777" w:rsidTr="008537A7">
        <w:trPr>
          <w:cantSplit/>
        </w:trPr>
        <w:tc>
          <w:tcPr>
            <w:tcW w:w="820" w:type="dxa"/>
            <w:tcBorders>
              <w:top w:val="outset" w:sz="6" w:space="0" w:color="auto"/>
              <w:left w:val="outset" w:sz="6" w:space="0" w:color="auto"/>
              <w:bottom w:val="outset" w:sz="6" w:space="0" w:color="auto"/>
              <w:right w:val="outset" w:sz="6" w:space="0" w:color="auto"/>
            </w:tcBorders>
            <w:vAlign w:val="center"/>
            <w:hideMark/>
          </w:tcPr>
          <w:p w14:paraId="13B284F8" w14:textId="77777777" w:rsidR="007A29E3" w:rsidRPr="00BE43E9" w:rsidRDefault="007A29E3" w:rsidP="008537A7">
            <w:pPr>
              <w:pStyle w:val="QFOption"/>
            </w:pPr>
            <w:r>
              <w:t> </w:t>
            </w:r>
          </w:p>
        </w:tc>
        <w:tc>
          <w:tcPr>
            <w:tcW w:w="4228" w:type="dxa"/>
            <w:tcBorders>
              <w:top w:val="outset" w:sz="6" w:space="0" w:color="auto"/>
              <w:left w:val="outset" w:sz="6" w:space="0" w:color="auto"/>
              <w:bottom w:val="outset" w:sz="6" w:space="0" w:color="auto"/>
              <w:right w:val="outset" w:sz="6" w:space="0" w:color="auto"/>
            </w:tcBorders>
            <w:vAlign w:val="center"/>
          </w:tcPr>
          <w:p w14:paraId="42A3DD09" w14:textId="77777777" w:rsidR="007A29E3" w:rsidRPr="00F1700A" w:rsidRDefault="007A29E3" w:rsidP="008537A7">
            <w:pPr>
              <w:rPr>
                <w:lang w:val="en-US"/>
              </w:rPr>
            </w:pPr>
            <w:r>
              <w:rPr>
                <w:lang w:val="en-US"/>
              </w:rPr>
              <w:t>Others</w:t>
            </w:r>
          </w:p>
        </w:tc>
        <w:tc>
          <w:tcPr>
            <w:tcW w:w="4950" w:type="dxa"/>
            <w:tcBorders>
              <w:top w:val="outset" w:sz="6" w:space="0" w:color="auto"/>
              <w:left w:val="outset" w:sz="6" w:space="0" w:color="auto"/>
              <w:bottom w:val="outset" w:sz="6" w:space="0" w:color="auto"/>
              <w:right w:val="outset" w:sz="6" w:space="0" w:color="auto"/>
            </w:tcBorders>
            <w:vAlign w:val="center"/>
            <w:hideMark/>
          </w:tcPr>
          <w:p w14:paraId="23636BED" w14:textId="77777777" w:rsidR="007A29E3" w:rsidRPr="00BE43E9" w:rsidRDefault="007A29E3" w:rsidP="008537A7">
            <w: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38302BC7" w14:textId="77777777" w:rsidR="007A29E3" w:rsidRPr="00BE43E9" w:rsidRDefault="007A29E3" w:rsidP="008537A7">
            <w:r>
              <w:t>0</w:t>
            </w:r>
          </w:p>
        </w:tc>
      </w:tr>
      <w:tr w:rsidR="007A29E3" w:rsidRPr="00A93D3D" w14:paraId="292C1850" w14:textId="77777777" w:rsidTr="008537A7">
        <w:trPr>
          <w:cantSplit/>
        </w:trPr>
        <w:tc>
          <w:tcPr>
            <w:tcW w:w="820" w:type="dxa"/>
            <w:tcBorders>
              <w:top w:val="outset" w:sz="6" w:space="0" w:color="auto"/>
              <w:left w:val="outset" w:sz="6" w:space="0" w:color="auto"/>
              <w:bottom w:val="outset" w:sz="6" w:space="0" w:color="auto"/>
              <w:right w:val="outset" w:sz="6" w:space="0" w:color="auto"/>
            </w:tcBorders>
            <w:vAlign w:val="center"/>
            <w:hideMark/>
          </w:tcPr>
          <w:p w14:paraId="12C4DC5A" w14:textId="77777777" w:rsidR="007A29E3" w:rsidRPr="00A93D3D" w:rsidRDefault="007A29E3" w:rsidP="008537A7">
            <w:pPr>
              <w:rPr>
                <w:b/>
              </w:rPr>
            </w:pPr>
            <w:r w:rsidRPr="00A93D3D">
              <w:rPr>
                <w:b/>
              </w:rPr>
              <w:t> </w:t>
            </w:r>
          </w:p>
        </w:tc>
        <w:tc>
          <w:tcPr>
            <w:tcW w:w="4228" w:type="dxa"/>
            <w:tcBorders>
              <w:top w:val="outset" w:sz="6" w:space="0" w:color="auto"/>
              <w:left w:val="outset" w:sz="6" w:space="0" w:color="auto"/>
              <w:bottom w:val="outset" w:sz="6" w:space="0" w:color="auto"/>
              <w:right w:val="outset" w:sz="6" w:space="0" w:color="auto"/>
            </w:tcBorders>
            <w:vAlign w:val="center"/>
            <w:hideMark/>
          </w:tcPr>
          <w:p w14:paraId="25462DDB" w14:textId="77777777" w:rsidR="007A29E3" w:rsidRPr="00A93D3D" w:rsidRDefault="007A29E3" w:rsidP="008537A7">
            <w:pPr>
              <w:rPr>
                <w:b/>
              </w:rPr>
            </w:pPr>
            <w:r w:rsidRPr="00A93D3D">
              <w:rPr>
                <w:b/>
              </w:rPr>
              <w:t>Correct Feedback:</w:t>
            </w:r>
          </w:p>
        </w:tc>
        <w:tc>
          <w:tcPr>
            <w:tcW w:w="4950" w:type="dxa"/>
            <w:tcBorders>
              <w:top w:val="outset" w:sz="6" w:space="0" w:color="auto"/>
              <w:left w:val="outset" w:sz="6" w:space="0" w:color="auto"/>
              <w:bottom w:val="outset" w:sz="6" w:space="0" w:color="auto"/>
              <w:right w:val="outset" w:sz="6" w:space="0" w:color="auto"/>
            </w:tcBorders>
            <w:vAlign w:val="center"/>
            <w:hideMark/>
          </w:tcPr>
          <w:p w14:paraId="1059F723" w14:textId="77777777" w:rsidR="007A29E3" w:rsidRPr="00A93D3D" w:rsidRDefault="007A29E3" w:rsidP="008537A7">
            <w:pPr>
              <w:rPr>
                <w:b/>
              </w:rPr>
            </w:pPr>
            <w:r w:rsidRPr="00A93D3D">
              <w:rPr>
                <w:b/>
              </w:rP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666AC59D" w14:textId="77777777" w:rsidR="007A29E3" w:rsidRPr="00A93D3D" w:rsidRDefault="007A29E3" w:rsidP="008537A7">
            <w:pPr>
              <w:rPr>
                <w:b/>
              </w:rPr>
            </w:pPr>
            <w:r w:rsidRPr="00A93D3D">
              <w:rPr>
                <w:b/>
              </w:rPr>
              <w:t> </w:t>
            </w:r>
          </w:p>
        </w:tc>
      </w:tr>
      <w:tr w:rsidR="007A29E3" w:rsidRPr="00A93D3D" w14:paraId="1BDA5455" w14:textId="77777777" w:rsidTr="008537A7">
        <w:trPr>
          <w:cantSplit/>
        </w:trPr>
        <w:tc>
          <w:tcPr>
            <w:tcW w:w="820" w:type="dxa"/>
            <w:tcBorders>
              <w:top w:val="outset" w:sz="6" w:space="0" w:color="auto"/>
              <w:left w:val="outset" w:sz="6" w:space="0" w:color="auto"/>
              <w:bottom w:val="outset" w:sz="6" w:space="0" w:color="auto"/>
              <w:right w:val="outset" w:sz="6" w:space="0" w:color="auto"/>
            </w:tcBorders>
            <w:vAlign w:val="center"/>
            <w:hideMark/>
          </w:tcPr>
          <w:p w14:paraId="1BAD8DB5" w14:textId="77777777" w:rsidR="007A29E3" w:rsidRPr="00A93D3D" w:rsidRDefault="007A29E3" w:rsidP="008537A7">
            <w:pPr>
              <w:rPr>
                <w:b/>
              </w:rPr>
            </w:pPr>
            <w:r w:rsidRPr="00A93D3D">
              <w:rPr>
                <w:b/>
              </w:rPr>
              <w:t> </w:t>
            </w:r>
          </w:p>
        </w:tc>
        <w:tc>
          <w:tcPr>
            <w:tcW w:w="4228" w:type="dxa"/>
            <w:tcBorders>
              <w:top w:val="outset" w:sz="6" w:space="0" w:color="auto"/>
              <w:left w:val="outset" w:sz="6" w:space="0" w:color="auto"/>
              <w:bottom w:val="outset" w:sz="6" w:space="0" w:color="auto"/>
              <w:right w:val="outset" w:sz="6" w:space="0" w:color="auto"/>
            </w:tcBorders>
            <w:vAlign w:val="center"/>
            <w:hideMark/>
          </w:tcPr>
          <w:p w14:paraId="6C2207A8" w14:textId="77777777" w:rsidR="007A29E3" w:rsidRPr="00A93D3D" w:rsidRDefault="007A29E3" w:rsidP="008537A7">
            <w:pPr>
              <w:rPr>
                <w:b/>
              </w:rPr>
            </w:pPr>
            <w:r w:rsidRPr="00A93D3D">
              <w:rPr>
                <w:b/>
              </w:rPr>
              <w:t>Incorrect Feedback:</w:t>
            </w:r>
          </w:p>
        </w:tc>
        <w:tc>
          <w:tcPr>
            <w:tcW w:w="4950" w:type="dxa"/>
            <w:tcBorders>
              <w:top w:val="outset" w:sz="6" w:space="0" w:color="auto"/>
              <w:left w:val="outset" w:sz="6" w:space="0" w:color="auto"/>
              <w:bottom w:val="outset" w:sz="6" w:space="0" w:color="auto"/>
              <w:right w:val="outset" w:sz="6" w:space="0" w:color="auto"/>
            </w:tcBorders>
            <w:vAlign w:val="center"/>
            <w:hideMark/>
          </w:tcPr>
          <w:p w14:paraId="708CACFE" w14:textId="77777777" w:rsidR="007A29E3" w:rsidRPr="00A93D3D" w:rsidRDefault="007A29E3" w:rsidP="008537A7">
            <w:pPr>
              <w:rPr>
                <w:b/>
              </w:rPr>
            </w:pPr>
            <w:r w:rsidRPr="00A93D3D">
              <w:rPr>
                <w:b/>
              </w:rP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5FD57AF1" w14:textId="77777777" w:rsidR="007A29E3" w:rsidRPr="00A93D3D" w:rsidRDefault="007A29E3" w:rsidP="008537A7">
            <w:pPr>
              <w:rPr>
                <w:b/>
              </w:rPr>
            </w:pPr>
            <w:r w:rsidRPr="00A93D3D">
              <w:rPr>
                <w:b/>
              </w:rPr>
              <w:t> </w:t>
            </w:r>
          </w:p>
        </w:tc>
      </w:tr>
      <w:tr w:rsidR="007A29E3" w:rsidRPr="00A93D3D" w14:paraId="04A73EBE" w14:textId="77777777" w:rsidTr="008537A7">
        <w:trPr>
          <w:cantSplit/>
        </w:trPr>
        <w:tc>
          <w:tcPr>
            <w:tcW w:w="820" w:type="dxa"/>
            <w:tcBorders>
              <w:top w:val="outset" w:sz="6" w:space="0" w:color="auto"/>
              <w:left w:val="outset" w:sz="6" w:space="0" w:color="auto"/>
              <w:bottom w:val="outset" w:sz="6" w:space="0" w:color="auto"/>
              <w:right w:val="outset" w:sz="6" w:space="0" w:color="auto"/>
            </w:tcBorders>
            <w:vAlign w:val="center"/>
            <w:hideMark/>
          </w:tcPr>
          <w:p w14:paraId="21E2001F" w14:textId="77777777" w:rsidR="007A29E3" w:rsidRPr="00A93D3D" w:rsidRDefault="007A29E3" w:rsidP="008537A7">
            <w:pPr>
              <w:rPr>
                <w:b/>
              </w:rPr>
            </w:pPr>
            <w:r w:rsidRPr="00A93D3D">
              <w:rPr>
                <w:b/>
              </w:rPr>
              <w:t> </w:t>
            </w:r>
          </w:p>
        </w:tc>
        <w:tc>
          <w:tcPr>
            <w:tcW w:w="4228" w:type="dxa"/>
            <w:tcBorders>
              <w:top w:val="outset" w:sz="6" w:space="0" w:color="auto"/>
              <w:left w:val="outset" w:sz="6" w:space="0" w:color="auto"/>
              <w:bottom w:val="outset" w:sz="6" w:space="0" w:color="auto"/>
              <w:right w:val="outset" w:sz="6" w:space="0" w:color="auto"/>
            </w:tcBorders>
            <w:vAlign w:val="center"/>
            <w:hideMark/>
          </w:tcPr>
          <w:p w14:paraId="762B646C" w14:textId="77777777" w:rsidR="007A29E3" w:rsidRPr="00A93D3D" w:rsidRDefault="007A29E3" w:rsidP="008537A7">
            <w:pPr>
              <w:rPr>
                <w:b/>
              </w:rPr>
            </w:pPr>
            <w:r w:rsidRPr="00A93D3D">
              <w:rPr>
                <w:b/>
              </w:rPr>
              <w:t>General Feedback:</w:t>
            </w:r>
          </w:p>
        </w:tc>
        <w:tc>
          <w:tcPr>
            <w:tcW w:w="4950" w:type="dxa"/>
            <w:tcBorders>
              <w:top w:val="outset" w:sz="6" w:space="0" w:color="auto"/>
              <w:left w:val="outset" w:sz="6" w:space="0" w:color="auto"/>
              <w:bottom w:val="outset" w:sz="6" w:space="0" w:color="auto"/>
              <w:right w:val="outset" w:sz="6" w:space="0" w:color="auto"/>
            </w:tcBorders>
            <w:vAlign w:val="center"/>
            <w:hideMark/>
          </w:tcPr>
          <w:p w14:paraId="79B88827" w14:textId="77777777" w:rsidR="007A29E3" w:rsidRPr="00A93D3D" w:rsidRDefault="007A29E3" w:rsidP="008537A7">
            <w:pPr>
              <w:rPr>
                <w:b/>
              </w:rPr>
            </w:pPr>
            <w:r w:rsidRPr="00A93D3D">
              <w:rPr>
                <w:b/>
              </w:rPr>
              <w:t> </w:t>
            </w:r>
          </w:p>
        </w:tc>
        <w:tc>
          <w:tcPr>
            <w:tcW w:w="755" w:type="dxa"/>
            <w:tcBorders>
              <w:top w:val="outset" w:sz="6" w:space="0" w:color="auto"/>
              <w:left w:val="outset" w:sz="6" w:space="0" w:color="auto"/>
              <w:bottom w:val="outset" w:sz="6" w:space="0" w:color="auto"/>
              <w:right w:val="outset" w:sz="6" w:space="0" w:color="auto"/>
            </w:tcBorders>
            <w:vAlign w:val="center"/>
            <w:hideMark/>
          </w:tcPr>
          <w:p w14:paraId="374C495D" w14:textId="77777777" w:rsidR="007A29E3" w:rsidRPr="00A93D3D" w:rsidRDefault="007A29E3" w:rsidP="008537A7">
            <w:pPr>
              <w:rPr>
                <w:b/>
              </w:rPr>
            </w:pPr>
            <w:r w:rsidRPr="00A93D3D">
              <w:rPr>
                <w:b/>
              </w:rPr>
              <w:t> </w:t>
            </w:r>
          </w:p>
        </w:tc>
      </w:tr>
      <w:tr w:rsidR="007A29E3" w:rsidRPr="00A93D3D" w14:paraId="358C59BD" w14:textId="77777777" w:rsidTr="008537A7">
        <w:trPr>
          <w:cantSplit/>
        </w:trPr>
        <w:tc>
          <w:tcPr>
            <w:tcW w:w="9998" w:type="dxa"/>
            <w:gridSpan w:val="3"/>
            <w:tcBorders>
              <w:top w:val="outset" w:sz="6" w:space="0" w:color="auto"/>
              <w:left w:val="outset" w:sz="6" w:space="0" w:color="auto"/>
              <w:bottom w:val="outset" w:sz="6" w:space="0" w:color="auto"/>
              <w:right w:val="outset" w:sz="6" w:space="0" w:color="auto"/>
            </w:tcBorders>
            <w:vAlign w:val="center"/>
            <w:hideMark/>
          </w:tcPr>
          <w:p w14:paraId="1F1EBD37" w14:textId="77777777" w:rsidR="007A29E3" w:rsidRPr="00A93D3D" w:rsidRDefault="007A29E3" w:rsidP="008537A7">
            <w:pPr>
              <w:rPr>
                <w:b/>
              </w:rPr>
            </w:pPr>
            <w:r w:rsidRPr="00A93D3D">
              <w:rPr>
                <w:b/>
                <w:i/>
                <w:iCs/>
              </w:rPr>
              <w:t>Replace 'Right answer' with the correct answer, and each 'Wrong answer' with a plausible alternative. Add hints or feedback for each wrong answer too.</w:t>
            </w:r>
          </w:p>
        </w:tc>
        <w:tc>
          <w:tcPr>
            <w:tcW w:w="755" w:type="dxa"/>
            <w:tcBorders>
              <w:top w:val="outset" w:sz="6" w:space="0" w:color="auto"/>
              <w:left w:val="outset" w:sz="6" w:space="0" w:color="auto"/>
              <w:bottom w:val="outset" w:sz="6" w:space="0" w:color="auto"/>
              <w:right w:val="outset" w:sz="6" w:space="0" w:color="auto"/>
            </w:tcBorders>
            <w:vAlign w:val="center"/>
            <w:hideMark/>
          </w:tcPr>
          <w:p w14:paraId="794DB7AD" w14:textId="77777777" w:rsidR="007A29E3" w:rsidRPr="00A93D3D" w:rsidRDefault="007A29E3" w:rsidP="008537A7">
            <w:pPr>
              <w:rPr>
                <w:b/>
              </w:rPr>
            </w:pPr>
            <w:r w:rsidRPr="00A93D3D">
              <w:rPr>
                <w:b/>
              </w:rPr>
              <w:t> </w:t>
            </w:r>
          </w:p>
        </w:tc>
      </w:tr>
    </w:tbl>
    <w:p w14:paraId="49A66BE0" w14:textId="77777777" w:rsidR="007A29E3" w:rsidRDefault="007A29E3" w:rsidP="00EE3F26">
      <w:pPr>
        <w:rPr>
          <w:b/>
          <w:color w:val="FF0000"/>
          <w:sz w:val="26"/>
          <w:szCs w:val="26"/>
        </w:rPr>
      </w:pPr>
    </w:p>
    <w:p w14:paraId="2A4DAA56" w14:textId="77777777" w:rsidR="00555FBA" w:rsidRPr="00AB13D8" w:rsidRDefault="00555FBA" w:rsidP="007A29E3">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555FBA" w:rsidRPr="00AB13D8" w14:paraId="5CFBE5A5" w14:textId="77777777" w:rsidTr="00555FB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008C81A2" w14:textId="55036725" w:rsidR="00555FBA" w:rsidRPr="00AB13D8" w:rsidRDefault="00555FBA" w:rsidP="00555FBA">
            <w:pPr>
              <w:spacing w:before="0" w:after="0" w:line="240" w:lineRule="auto"/>
              <w:jc w:val="left"/>
              <w:rPr>
                <w:sz w:val="24"/>
                <w:szCs w:val="24"/>
                <w:lang w:val="en-US"/>
              </w:rPr>
            </w:pPr>
            <w:r>
              <w:rPr>
                <w:sz w:val="24"/>
                <w:szCs w:val="24"/>
                <w:lang w:val="en-US"/>
              </w:rPr>
              <w:t>Anh chị cho biết theo quy định sử dụng Hệ thống AIS, văn bản giấy có yêu cầu gắn file đâu?</w:t>
            </w:r>
          </w:p>
        </w:tc>
        <w:tc>
          <w:tcPr>
            <w:tcW w:w="770" w:type="dxa"/>
            <w:tcBorders>
              <w:top w:val="outset" w:sz="6" w:space="0" w:color="auto"/>
              <w:left w:val="outset" w:sz="6" w:space="0" w:color="auto"/>
              <w:bottom w:val="outset" w:sz="6" w:space="0" w:color="auto"/>
              <w:right w:val="outset" w:sz="6" w:space="0" w:color="auto"/>
            </w:tcBorders>
            <w:vAlign w:val="center"/>
            <w:hideMark/>
          </w:tcPr>
          <w:p w14:paraId="2955D5E8" w14:textId="77777777" w:rsidR="00555FBA" w:rsidRPr="00AB13D8" w:rsidRDefault="00555FBA" w:rsidP="00555FBA">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555FBA" w:rsidRPr="00AB13D8" w14:paraId="580E07B4" w14:textId="77777777" w:rsidTr="00555FB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6A5D168" w14:textId="77777777" w:rsidR="00555FBA" w:rsidRPr="00AB13D8" w:rsidRDefault="00555FBA" w:rsidP="00555FBA">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25F587F" w14:textId="77777777" w:rsidR="00555FBA" w:rsidRPr="00AB13D8" w:rsidRDefault="00555FBA" w:rsidP="00555FBA">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ED2F88B" w14:textId="77777777" w:rsidR="00555FBA" w:rsidRPr="00AB13D8" w:rsidRDefault="00555FBA" w:rsidP="00555FBA">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95E8B9" w14:textId="77777777" w:rsidR="00555FBA" w:rsidRPr="00AB13D8" w:rsidRDefault="00555FBA" w:rsidP="00555FBA">
            <w:pPr>
              <w:keepNext/>
              <w:spacing w:before="100" w:beforeAutospacing="1" w:after="100" w:afterAutospacing="1" w:line="200" w:lineRule="atLeast"/>
              <w:jc w:val="center"/>
              <w:rPr>
                <w:b/>
                <w:bCs/>
                <w:sz w:val="24"/>
                <w:szCs w:val="24"/>
              </w:rPr>
            </w:pPr>
            <w:r w:rsidRPr="00AB13D8">
              <w:rPr>
                <w:b/>
                <w:bCs/>
                <w:sz w:val="24"/>
                <w:szCs w:val="24"/>
              </w:rPr>
              <w:t>Grade</w:t>
            </w:r>
          </w:p>
        </w:tc>
      </w:tr>
      <w:tr w:rsidR="00555FBA" w:rsidRPr="00AB13D8" w14:paraId="11E92ABA" w14:textId="77777777" w:rsidTr="00555F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D4A6008" w14:textId="77777777" w:rsidR="00555FBA" w:rsidRPr="00AB13D8" w:rsidRDefault="00555FBA" w:rsidP="00555FB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952CC01" w14:textId="77777777" w:rsidR="00555FBA" w:rsidRPr="00AB13D8" w:rsidRDefault="00555FBA" w:rsidP="00555FBA">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8690594" w14:textId="77777777" w:rsidR="00555FBA" w:rsidRPr="00AB13D8" w:rsidRDefault="00555FBA" w:rsidP="00555FB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07AF9F" w14:textId="77777777" w:rsidR="00555FBA" w:rsidRPr="00AB13D8" w:rsidRDefault="00555FBA" w:rsidP="00555FBA">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555FBA" w:rsidRPr="00AB13D8" w14:paraId="2BC58AE5" w14:textId="77777777" w:rsidTr="00555F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918CB62" w14:textId="77777777" w:rsidR="00555FBA" w:rsidRPr="00AB13D8" w:rsidRDefault="00555FBA" w:rsidP="00555FB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73F2FB8" w14:textId="77777777" w:rsidR="00555FBA" w:rsidRPr="00AB13D8" w:rsidRDefault="00555FBA" w:rsidP="00555FBA">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E165367" w14:textId="77777777" w:rsidR="00555FBA" w:rsidRPr="00AB13D8" w:rsidRDefault="00555FBA" w:rsidP="00555FB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98A5AAD" w14:textId="77777777" w:rsidR="00555FBA" w:rsidRPr="00AB13D8" w:rsidRDefault="00555FBA" w:rsidP="00555FBA">
            <w:pPr>
              <w:keepNext/>
              <w:spacing w:before="100" w:beforeAutospacing="1" w:after="100" w:afterAutospacing="1"/>
              <w:jc w:val="left"/>
              <w:rPr>
                <w:i/>
                <w:iCs/>
                <w:color w:val="0A4E83"/>
                <w:sz w:val="24"/>
                <w:szCs w:val="24"/>
              </w:rPr>
            </w:pPr>
            <w:r w:rsidRPr="00AB13D8">
              <w:rPr>
                <w:i/>
                <w:iCs/>
                <w:color w:val="0A4E83"/>
                <w:sz w:val="24"/>
                <w:szCs w:val="24"/>
              </w:rPr>
              <w:t>0</w:t>
            </w:r>
          </w:p>
        </w:tc>
      </w:tr>
      <w:tr w:rsidR="00555FBA" w:rsidRPr="00AB13D8" w14:paraId="587F7235" w14:textId="77777777" w:rsidTr="00555FB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46E4A2F" w14:textId="77777777" w:rsidR="00555FBA" w:rsidRPr="00AB13D8" w:rsidRDefault="00555FBA" w:rsidP="00555FBA">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620C27F" w14:textId="77777777" w:rsidR="00555FBA" w:rsidRPr="00AB13D8" w:rsidRDefault="00555FBA" w:rsidP="00555FBA">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1D2384F" w14:textId="77777777" w:rsidR="00555FBA" w:rsidRPr="00AB13D8" w:rsidRDefault="00555FBA" w:rsidP="00555FBA">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8C7150E" w14:textId="77777777" w:rsidR="00555FBA" w:rsidRPr="00AB13D8" w:rsidRDefault="00555FBA" w:rsidP="00555FBA">
            <w:pPr>
              <w:keepNext/>
              <w:spacing w:before="20" w:after="40" w:line="240" w:lineRule="auto"/>
              <w:ind w:left="40" w:right="144"/>
              <w:jc w:val="left"/>
              <w:rPr>
                <w:sz w:val="24"/>
                <w:szCs w:val="24"/>
              </w:rPr>
            </w:pPr>
            <w:r w:rsidRPr="00AB13D8">
              <w:rPr>
                <w:sz w:val="24"/>
                <w:szCs w:val="24"/>
              </w:rPr>
              <w:t> </w:t>
            </w:r>
          </w:p>
        </w:tc>
      </w:tr>
      <w:tr w:rsidR="00555FBA" w:rsidRPr="00AB13D8" w14:paraId="786E4BFB" w14:textId="77777777" w:rsidTr="00555FB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C4D36F8" w14:textId="77777777" w:rsidR="00555FBA" w:rsidRPr="00AB13D8" w:rsidRDefault="00555FBA" w:rsidP="00555FBA">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9428829" w14:textId="77777777" w:rsidR="00555FBA" w:rsidRPr="00AB13D8" w:rsidRDefault="00555FBA" w:rsidP="00555FBA">
            <w:pPr>
              <w:rPr>
                <w:sz w:val="24"/>
                <w:szCs w:val="24"/>
              </w:rPr>
            </w:pPr>
            <w:r w:rsidRPr="00AB13D8">
              <w:rPr>
                <w:sz w:val="24"/>
                <w:szCs w:val="24"/>
              </w:rPr>
              <w:t> </w:t>
            </w:r>
          </w:p>
        </w:tc>
      </w:tr>
    </w:tbl>
    <w:p w14:paraId="1E11C20A" w14:textId="2CB04D2C" w:rsidR="00555FBA" w:rsidRDefault="00555FBA" w:rsidP="00EE3F26">
      <w:pPr>
        <w:rPr>
          <w:b/>
          <w:color w:val="FF0000"/>
          <w:sz w:val="26"/>
          <w:szCs w:val="26"/>
        </w:rPr>
      </w:pPr>
    </w:p>
    <w:p w14:paraId="028D5E17" w14:textId="7B7BEB0D" w:rsidR="004C1AF3" w:rsidRPr="004C1AF3" w:rsidRDefault="004C1AF3" w:rsidP="007A29E3">
      <w:pPr>
        <w:pStyle w:val="BodyTextIndent"/>
        <w:numPr>
          <w:ilvl w:val="0"/>
          <w:numId w:val="10"/>
        </w:numPr>
        <w:rPr>
          <w:b/>
          <w:color w:val="FF0000"/>
          <w:sz w:val="26"/>
          <w:szCs w:val="26"/>
        </w:rPr>
      </w:pPr>
      <w:r>
        <w:rPr>
          <w:b/>
          <w:sz w:val="24"/>
          <w:szCs w:val="24"/>
        </w:rPr>
        <w:t>Câu hỏi chọn nhiều</w:t>
      </w:r>
      <w:r w:rsidRPr="00D3272F">
        <w:rPr>
          <w:b/>
          <w:sz w:val="24"/>
          <w:szCs w:val="24"/>
        </w:rPr>
        <w:t xml:space="preserve"> đáp án:</w:t>
      </w:r>
    </w:p>
    <w:tbl>
      <w:tblPr>
        <w:tblpPr w:leftFromText="180" w:rightFromText="180" w:vertAnchor="text" w:horzAnchor="margin" w:tblpY="251"/>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7"/>
        <w:gridCol w:w="3419"/>
        <w:gridCol w:w="4133"/>
        <w:gridCol w:w="767"/>
      </w:tblGrid>
      <w:tr w:rsidR="004C1AF3" w:rsidRPr="00BE43E9" w14:paraId="5D52228A" w14:textId="77777777" w:rsidTr="008537A7">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14:paraId="3150BD09" w14:textId="77777777" w:rsidR="004C1AF3" w:rsidRPr="00A860A1" w:rsidRDefault="004C1AF3" w:rsidP="008537A7">
            <w:pPr>
              <w:pStyle w:val="Cell"/>
            </w:pPr>
            <w:r>
              <w:rPr>
                <w:sz w:val="24"/>
                <w:szCs w:val="24"/>
              </w:rPr>
              <w:t>Một server Exchange 2007 enterprise edition có thể có tối đa bao nhiêu storage group và database</w:t>
            </w:r>
            <w:r>
              <w:rPr>
                <w:rFonts w:ascii="Times New Roman" w:hAnsi="Times New Roman" w:cs="Times New Roman"/>
                <w:sz w:val="24"/>
                <w:szCs w:val="26"/>
              </w:rPr>
              <w:t>?</w:t>
            </w:r>
          </w:p>
        </w:tc>
        <w:tc>
          <w:tcPr>
            <w:tcW w:w="716" w:type="dxa"/>
            <w:tcBorders>
              <w:top w:val="outset" w:sz="6" w:space="0" w:color="auto"/>
              <w:left w:val="outset" w:sz="6" w:space="0" w:color="auto"/>
              <w:bottom w:val="outset" w:sz="6" w:space="0" w:color="auto"/>
              <w:right w:val="outset" w:sz="6" w:space="0" w:color="auto"/>
            </w:tcBorders>
            <w:vAlign w:val="center"/>
            <w:hideMark/>
          </w:tcPr>
          <w:p w14:paraId="0170BEBE" w14:textId="77777777" w:rsidR="004C1AF3" w:rsidRPr="00BE43E9" w:rsidRDefault="004C1AF3" w:rsidP="008537A7">
            <w:pPr>
              <w:pStyle w:val="QFType"/>
            </w:pPr>
            <w:r>
              <w:t>MC</w:t>
            </w:r>
          </w:p>
        </w:tc>
      </w:tr>
      <w:tr w:rsidR="004C1AF3" w:rsidRPr="00BE43E9" w14:paraId="2E10F975" w14:textId="77777777" w:rsidTr="008537A7">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3303E5B8" w14:textId="77777777" w:rsidR="004C1AF3" w:rsidRPr="00BE43E9" w:rsidRDefault="004C1AF3" w:rsidP="008537A7">
            <w:pPr>
              <w:pStyle w:val="TableHead"/>
            </w:pPr>
            <w:r>
              <w:t>#</w:t>
            </w:r>
          </w:p>
        </w:tc>
        <w:tc>
          <w:tcPr>
            <w:tcW w:w="3193" w:type="dxa"/>
            <w:tcBorders>
              <w:top w:val="outset" w:sz="6" w:space="0" w:color="auto"/>
              <w:left w:val="outset" w:sz="6" w:space="0" w:color="auto"/>
              <w:bottom w:val="outset" w:sz="6" w:space="0" w:color="auto"/>
              <w:right w:val="outset" w:sz="6" w:space="0" w:color="auto"/>
            </w:tcBorders>
            <w:vAlign w:val="center"/>
            <w:hideMark/>
          </w:tcPr>
          <w:p w14:paraId="3790A421" w14:textId="77777777" w:rsidR="004C1AF3" w:rsidRPr="00BE43E9" w:rsidRDefault="004C1AF3" w:rsidP="008537A7">
            <w:pPr>
              <w:pStyle w:val="QFOptionReset"/>
            </w:pPr>
            <w:r>
              <w:t>Answers</w:t>
            </w:r>
          </w:p>
        </w:tc>
        <w:tc>
          <w:tcPr>
            <w:tcW w:w="3860" w:type="dxa"/>
            <w:tcBorders>
              <w:top w:val="outset" w:sz="6" w:space="0" w:color="auto"/>
              <w:left w:val="outset" w:sz="6" w:space="0" w:color="auto"/>
              <w:bottom w:val="outset" w:sz="6" w:space="0" w:color="auto"/>
              <w:right w:val="outset" w:sz="6" w:space="0" w:color="auto"/>
            </w:tcBorders>
            <w:vAlign w:val="center"/>
            <w:hideMark/>
          </w:tcPr>
          <w:p w14:paraId="42F54920" w14:textId="77777777" w:rsidR="004C1AF3" w:rsidRPr="00BE43E9" w:rsidRDefault="004C1AF3" w:rsidP="008537A7">
            <w:pPr>
              <w:pStyle w:val="TableHead"/>
            </w:pPr>
            <w:r>
              <w:t>Hints/Feedback</w:t>
            </w:r>
          </w:p>
        </w:tc>
        <w:tc>
          <w:tcPr>
            <w:tcW w:w="716" w:type="dxa"/>
            <w:tcBorders>
              <w:top w:val="outset" w:sz="6" w:space="0" w:color="auto"/>
              <w:left w:val="outset" w:sz="6" w:space="0" w:color="auto"/>
              <w:bottom w:val="outset" w:sz="6" w:space="0" w:color="auto"/>
              <w:right w:val="outset" w:sz="6" w:space="0" w:color="auto"/>
            </w:tcBorders>
            <w:vAlign w:val="center"/>
            <w:hideMark/>
          </w:tcPr>
          <w:p w14:paraId="570320DF" w14:textId="77777777" w:rsidR="004C1AF3" w:rsidRPr="00BE43E9" w:rsidRDefault="004C1AF3" w:rsidP="008537A7">
            <w:pPr>
              <w:pStyle w:val="TableHead"/>
            </w:pPr>
            <w:r>
              <w:t>Grade</w:t>
            </w:r>
          </w:p>
        </w:tc>
      </w:tr>
      <w:tr w:rsidR="004C1AF3" w:rsidRPr="00975917" w14:paraId="1718A9F8"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C3ECD4D" w14:textId="77777777" w:rsidR="004C1AF3" w:rsidRPr="00975917" w:rsidRDefault="004C1AF3" w:rsidP="008537A7">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193" w:type="dxa"/>
            <w:tcBorders>
              <w:top w:val="outset" w:sz="6" w:space="0" w:color="auto"/>
              <w:left w:val="outset" w:sz="6" w:space="0" w:color="auto"/>
              <w:bottom w:val="outset" w:sz="6" w:space="0" w:color="auto"/>
              <w:right w:val="outset" w:sz="6" w:space="0" w:color="auto"/>
            </w:tcBorders>
            <w:vAlign w:val="center"/>
          </w:tcPr>
          <w:p w14:paraId="7056EDF8" w14:textId="77777777" w:rsidR="004C1AF3" w:rsidRPr="00975917" w:rsidRDefault="004C1AF3" w:rsidP="008537A7">
            <w:pPr>
              <w:pStyle w:val="Cell"/>
              <w:rPr>
                <w:rFonts w:ascii="Times New Roman" w:hAnsi="Times New Roman" w:cs="Times New Roman"/>
                <w:sz w:val="24"/>
                <w:szCs w:val="26"/>
              </w:rPr>
            </w:pPr>
            <w:r>
              <w:rPr>
                <w:rFonts w:ascii="Times New Roman" w:hAnsi="Times New Roman" w:cs="Times New Roman"/>
                <w:sz w:val="24"/>
                <w:szCs w:val="26"/>
              </w:rPr>
              <w:t>100 Storage Group và 100 Database</w:t>
            </w:r>
          </w:p>
        </w:tc>
        <w:tc>
          <w:tcPr>
            <w:tcW w:w="3860" w:type="dxa"/>
            <w:tcBorders>
              <w:top w:val="outset" w:sz="6" w:space="0" w:color="auto"/>
              <w:left w:val="outset" w:sz="6" w:space="0" w:color="auto"/>
              <w:bottom w:val="outset" w:sz="6" w:space="0" w:color="auto"/>
              <w:right w:val="outset" w:sz="6" w:space="0" w:color="auto"/>
            </w:tcBorders>
            <w:vAlign w:val="center"/>
            <w:hideMark/>
          </w:tcPr>
          <w:p w14:paraId="51F42B9E" w14:textId="77777777" w:rsidR="004C1AF3" w:rsidRPr="00975917" w:rsidRDefault="004C1AF3" w:rsidP="008537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1F3A353A" w14:textId="77777777" w:rsidR="004C1AF3" w:rsidRPr="00975917" w:rsidRDefault="004C1AF3" w:rsidP="008537A7">
            <w:pPr>
              <w:pStyle w:val="QFGrade"/>
              <w:rPr>
                <w:rFonts w:ascii="Times New Roman" w:hAnsi="Times New Roman" w:cs="Times New Roman"/>
                <w:sz w:val="24"/>
                <w:szCs w:val="26"/>
              </w:rPr>
            </w:pPr>
            <w:r>
              <w:rPr>
                <w:rFonts w:ascii="Times New Roman" w:hAnsi="Times New Roman" w:cs="Times New Roman"/>
                <w:sz w:val="24"/>
                <w:szCs w:val="26"/>
              </w:rPr>
              <w:t>0</w:t>
            </w:r>
          </w:p>
        </w:tc>
      </w:tr>
      <w:tr w:rsidR="004C1AF3" w:rsidRPr="00975917" w14:paraId="19797319"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83D55E7" w14:textId="77777777" w:rsidR="004C1AF3" w:rsidRPr="00975917" w:rsidRDefault="004C1AF3" w:rsidP="008537A7">
            <w:pPr>
              <w:pStyle w:val="QFOption"/>
              <w:rPr>
                <w:rFonts w:ascii="Times New Roman" w:hAnsi="Times New Roman" w:cs="Times New Roman"/>
                <w:sz w:val="24"/>
                <w:szCs w:val="26"/>
              </w:rPr>
            </w:pPr>
            <w:r w:rsidRPr="00975917">
              <w:rPr>
                <w:rFonts w:ascii="Times New Roman" w:hAnsi="Times New Roman" w:cs="Times New Roman"/>
                <w:sz w:val="24"/>
                <w:szCs w:val="26"/>
              </w:rPr>
              <w:lastRenderedPageBreak/>
              <w:t> </w:t>
            </w:r>
          </w:p>
        </w:tc>
        <w:tc>
          <w:tcPr>
            <w:tcW w:w="3193" w:type="dxa"/>
            <w:tcBorders>
              <w:top w:val="outset" w:sz="6" w:space="0" w:color="auto"/>
              <w:left w:val="outset" w:sz="6" w:space="0" w:color="auto"/>
              <w:bottom w:val="outset" w:sz="6" w:space="0" w:color="auto"/>
              <w:right w:val="outset" w:sz="6" w:space="0" w:color="auto"/>
            </w:tcBorders>
            <w:vAlign w:val="center"/>
          </w:tcPr>
          <w:p w14:paraId="54154B58" w14:textId="77777777" w:rsidR="004C1AF3" w:rsidRPr="00975917" w:rsidRDefault="004C1AF3" w:rsidP="008537A7">
            <w:pPr>
              <w:pStyle w:val="Cell"/>
              <w:rPr>
                <w:rFonts w:ascii="Times New Roman" w:hAnsi="Times New Roman" w:cs="Times New Roman"/>
                <w:sz w:val="24"/>
                <w:szCs w:val="26"/>
              </w:rPr>
            </w:pPr>
            <w:r>
              <w:rPr>
                <w:rFonts w:ascii="Times New Roman" w:hAnsi="Times New Roman" w:cs="Times New Roman"/>
                <w:sz w:val="24"/>
                <w:szCs w:val="26"/>
              </w:rPr>
              <w:t>50 Storage Group và 50 Database</w:t>
            </w:r>
          </w:p>
        </w:tc>
        <w:tc>
          <w:tcPr>
            <w:tcW w:w="3860" w:type="dxa"/>
            <w:tcBorders>
              <w:top w:val="outset" w:sz="6" w:space="0" w:color="auto"/>
              <w:left w:val="outset" w:sz="6" w:space="0" w:color="auto"/>
              <w:bottom w:val="outset" w:sz="6" w:space="0" w:color="auto"/>
              <w:right w:val="outset" w:sz="6" w:space="0" w:color="auto"/>
            </w:tcBorders>
            <w:vAlign w:val="center"/>
            <w:hideMark/>
          </w:tcPr>
          <w:p w14:paraId="4FF8534C" w14:textId="77777777" w:rsidR="004C1AF3" w:rsidRPr="00975917" w:rsidRDefault="004C1AF3" w:rsidP="008537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04A06CC5" w14:textId="77777777" w:rsidR="004C1AF3" w:rsidRPr="00975917" w:rsidRDefault="004C1AF3" w:rsidP="008537A7">
            <w:pPr>
              <w:pStyle w:val="QFGrade"/>
              <w:rPr>
                <w:rFonts w:ascii="Times New Roman" w:hAnsi="Times New Roman" w:cs="Times New Roman"/>
                <w:sz w:val="24"/>
                <w:szCs w:val="26"/>
              </w:rPr>
            </w:pPr>
            <w:r>
              <w:rPr>
                <w:rFonts w:ascii="Times New Roman" w:hAnsi="Times New Roman" w:cs="Times New Roman"/>
                <w:sz w:val="24"/>
                <w:szCs w:val="26"/>
              </w:rPr>
              <w:t>100</w:t>
            </w:r>
          </w:p>
        </w:tc>
      </w:tr>
      <w:tr w:rsidR="004C1AF3" w:rsidRPr="00975917" w14:paraId="22D8989F"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3413C07" w14:textId="77777777" w:rsidR="004C1AF3" w:rsidRPr="00975917" w:rsidRDefault="004C1AF3" w:rsidP="008537A7">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193" w:type="dxa"/>
            <w:tcBorders>
              <w:top w:val="outset" w:sz="6" w:space="0" w:color="auto"/>
              <w:left w:val="outset" w:sz="6" w:space="0" w:color="auto"/>
              <w:bottom w:val="outset" w:sz="6" w:space="0" w:color="auto"/>
              <w:right w:val="outset" w:sz="6" w:space="0" w:color="auto"/>
            </w:tcBorders>
            <w:vAlign w:val="center"/>
          </w:tcPr>
          <w:p w14:paraId="58A8D05A" w14:textId="77777777" w:rsidR="004C1AF3" w:rsidRPr="00975917" w:rsidRDefault="004C1AF3" w:rsidP="008537A7">
            <w:pPr>
              <w:pStyle w:val="Cell"/>
              <w:rPr>
                <w:rFonts w:ascii="Times New Roman" w:hAnsi="Times New Roman" w:cs="Times New Roman"/>
                <w:sz w:val="24"/>
                <w:szCs w:val="26"/>
              </w:rPr>
            </w:pPr>
            <w:r>
              <w:rPr>
                <w:rFonts w:ascii="Times New Roman" w:hAnsi="Times New Roman" w:cs="Times New Roman"/>
                <w:sz w:val="24"/>
                <w:szCs w:val="26"/>
              </w:rPr>
              <w:t>25 Storage Group và 25 Database</w:t>
            </w:r>
          </w:p>
        </w:tc>
        <w:tc>
          <w:tcPr>
            <w:tcW w:w="3860" w:type="dxa"/>
            <w:tcBorders>
              <w:top w:val="outset" w:sz="6" w:space="0" w:color="auto"/>
              <w:left w:val="outset" w:sz="6" w:space="0" w:color="auto"/>
              <w:bottom w:val="outset" w:sz="6" w:space="0" w:color="auto"/>
              <w:right w:val="outset" w:sz="6" w:space="0" w:color="auto"/>
            </w:tcBorders>
            <w:vAlign w:val="center"/>
            <w:hideMark/>
          </w:tcPr>
          <w:p w14:paraId="5F4DF78B" w14:textId="77777777" w:rsidR="004C1AF3" w:rsidRPr="00975917" w:rsidRDefault="004C1AF3" w:rsidP="008537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4D1E6A15" w14:textId="77777777" w:rsidR="004C1AF3" w:rsidRPr="00975917" w:rsidRDefault="004C1AF3" w:rsidP="008537A7">
            <w:pPr>
              <w:pStyle w:val="QFGrade"/>
              <w:rPr>
                <w:rFonts w:ascii="Times New Roman" w:hAnsi="Times New Roman" w:cs="Times New Roman"/>
                <w:sz w:val="24"/>
                <w:szCs w:val="26"/>
              </w:rPr>
            </w:pPr>
            <w:r>
              <w:rPr>
                <w:rFonts w:ascii="Times New Roman" w:hAnsi="Times New Roman" w:cs="Times New Roman"/>
                <w:sz w:val="24"/>
                <w:szCs w:val="26"/>
              </w:rPr>
              <w:t>0</w:t>
            </w:r>
          </w:p>
        </w:tc>
      </w:tr>
      <w:tr w:rsidR="004C1AF3" w:rsidRPr="00975917" w14:paraId="79DEB32F"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A63E24D" w14:textId="77777777" w:rsidR="004C1AF3" w:rsidRPr="00975917" w:rsidRDefault="004C1AF3" w:rsidP="008537A7">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193" w:type="dxa"/>
            <w:tcBorders>
              <w:top w:val="outset" w:sz="6" w:space="0" w:color="auto"/>
              <w:left w:val="outset" w:sz="6" w:space="0" w:color="auto"/>
              <w:bottom w:val="outset" w:sz="6" w:space="0" w:color="auto"/>
              <w:right w:val="outset" w:sz="6" w:space="0" w:color="auto"/>
            </w:tcBorders>
            <w:vAlign w:val="center"/>
          </w:tcPr>
          <w:p w14:paraId="14ED9C4F" w14:textId="77777777" w:rsidR="004C1AF3" w:rsidRPr="00975917" w:rsidRDefault="004C1AF3" w:rsidP="008537A7">
            <w:pPr>
              <w:pStyle w:val="Cell"/>
              <w:rPr>
                <w:rFonts w:ascii="Times New Roman" w:hAnsi="Times New Roman" w:cs="Times New Roman"/>
                <w:sz w:val="24"/>
                <w:szCs w:val="26"/>
              </w:rPr>
            </w:pPr>
            <w:r>
              <w:rPr>
                <w:rFonts w:ascii="Times New Roman" w:hAnsi="Times New Roman" w:cs="Times New Roman"/>
                <w:sz w:val="24"/>
                <w:szCs w:val="26"/>
              </w:rPr>
              <w:t>5 Storage Group và 5 Database</w:t>
            </w:r>
          </w:p>
        </w:tc>
        <w:tc>
          <w:tcPr>
            <w:tcW w:w="3860" w:type="dxa"/>
            <w:tcBorders>
              <w:top w:val="outset" w:sz="6" w:space="0" w:color="auto"/>
              <w:left w:val="outset" w:sz="6" w:space="0" w:color="auto"/>
              <w:bottom w:val="outset" w:sz="6" w:space="0" w:color="auto"/>
              <w:right w:val="outset" w:sz="6" w:space="0" w:color="auto"/>
            </w:tcBorders>
            <w:vAlign w:val="center"/>
            <w:hideMark/>
          </w:tcPr>
          <w:p w14:paraId="7A925198" w14:textId="77777777" w:rsidR="004C1AF3" w:rsidRPr="00975917" w:rsidRDefault="004C1AF3" w:rsidP="008537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5A513EAF" w14:textId="77777777" w:rsidR="004C1AF3" w:rsidRPr="00975917" w:rsidRDefault="004C1AF3" w:rsidP="008537A7">
            <w:pPr>
              <w:pStyle w:val="QFGrade"/>
              <w:rPr>
                <w:rFonts w:ascii="Times New Roman" w:hAnsi="Times New Roman" w:cs="Times New Roman"/>
                <w:sz w:val="24"/>
                <w:szCs w:val="26"/>
              </w:rPr>
            </w:pPr>
            <w:r>
              <w:rPr>
                <w:rFonts w:ascii="Times New Roman" w:hAnsi="Times New Roman" w:cs="Times New Roman"/>
                <w:sz w:val="24"/>
                <w:szCs w:val="26"/>
              </w:rPr>
              <w:t>0</w:t>
            </w:r>
          </w:p>
        </w:tc>
      </w:tr>
      <w:tr w:rsidR="004C1AF3" w:rsidRPr="00806C8C" w14:paraId="176EC667"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6F8D1CB0" w14:textId="77777777" w:rsidR="004C1AF3" w:rsidRPr="00806C8C" w:rsidRDefault="004C1AF3" w:rsidP="008537A7">
            <w:pPr>
              <w:pStyle w:val="Cell"/>
            </w:pPr>
            <w:r w:rsidRPr="00806C8C">
              <w:t> </w:t>
            </w:r>
          </w:p>
        </w:tc>
        <w:tc>
          <w:tcPr>
            <w:tcW w:w="3193" w:type="dxa"/>
            <w:tcBorders>
              <w:top w:val="outset" w:sz="6" w:space="0" w:color="auto"/>
              <w:left w:val="outset" w:sz="6" w:space="0" w:color="auto"/>
              <w:bottom w:val="outset" w:sz="6" w:space="0" w:color="auto"/>
              <w:right w:val="outset" w:sz="6" w:space="0" w:color="auto"/>
            </w:tcBorders>
            <w:vAlign w:val="center"/>
            <w:hideMark/>
          </w:tcPr>
          <w:p w14:paraId="13928DA4" w14:textId="77777777" w:rsidR="004C1AF3" w:rsidRPr="00BE43E9" w:rsidRDefault="004C1AF3" w:rsidP="008537A7">
            <w:pPr>
              <w:pStyle w:val="TableRowHead"/>
            </w:pPr>
            <w:r>
              <w:t>Correct Feedback:</w:t>
            </w:r>
          </w:p>
        </w:tc>
        <w:tc>
          <w:tcPr>
            <w:tcW w:w="3860" w:type="dxa"/>
            <w:tcBorders>
              <w:top w:val="outset" w:sz="6" w:space="0" w:color="auto"/>
              <w:left w:val="outset" w:sz="6" w:space="0" w:color="auto"/>
              <w:bottom w:val="outset" w:sz="6" w:space="0" w:color="auto"/>
              <w:right w:val="outset" w:sz="6" w:space="0" w:color="auto"/>
            </w:tcBorders>
            <w:vAlign w:val="center"/>
            <w:hideMark/>
          </w:tcPr>
          <w:p w14:paraId="7850903C" w14:textId="77777777" w:rsidR="004C1AF3" w:rsidRPr="00806C8C" w:rsidRDefault="004C1AF3" w:rsidP="008537A7">
            <w:pPr>
              <w:pStyle w:val="Cell"/>
            </w:pPr>
            <w:r w:rsidRPr="00806C8C">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45BA4ED3" w14:textId="77777777" w:rsidR="004C1AF3" w:rsidRPr="00806C8C" w:rsidRDefault="004C1AF3" w:rsidP="008537A7">
            <w:pPr>
              <w:pStyle w:val="Cell"/>
            </w:pPr>
            <w:r w:rsidRPr="00806C8C">
              <w:t> </w:t>
            </w:r>
          </w:p>
        </w:tc>
      </w:tr>
      <w:tr w:rsidR="004C1AF3" w:rsidRPr="00806C8C" w14:paraId="3B156DC2"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0FBE176A" w14:textId="77777777" w:rsidR="004C1AF3" w:rsidRPr="00806C8C" w:rsidRDefault="004C1AF3" w:rsidP="008537A7">
            <w:pPr>
              <w:pStyle w:val="Cell"/>
            </w:pPr>
            <w:r w:rsidRPr="00806C8C">
              <w:t> </w:t>
            </w:r>
          </w:p>
        </w:tc>
        <w:tc>
          <w:tcPr>
            <w:tcW w:w="3193" w:type="dxa"/>
            <w:tcBorders>
              <w:top w:val="outset" w:sz="6" w:space="0" w:color="auto"/>
              <w:left w:val="outset" w:sz="6" w:space="0" w:color="auto"/>
              <w:bottom w:val="outset" w:sz="6" w:space="0" w:color="auto"/>
              <w:right w:val="outset" w:sz="6" w:space="0" w:color="auto"/>
            </w:tcBorders>
            <w:vAlign w:val="center"/>
            <w:hideMark/>
          </w:tcPr>
          <w:p w14:paraId="0A95079E" w14:textId="77777777" w:rsidR="004C1AF3" w:rsidRPr="00BE43E9" w:rsidRDefault="004C1AF3" w:rsidP="008537A7">
            <w:pPr>
              <w:pStyle w:val="TableRowHead"/>
            </w:pPr>
            <w:r>
              <w:t>Incorrect Feedback:</w:t>
            </w:r>
          </w:p>
        </w:tc>
        <w:tc>
          <w:tcPr>
            <w:tcW w:w="3860" w:type="dxa"/>
            <w:tcBorders>
              <w:top w:val="outset" w:sz="6" w:space="0" w:color="auto"/>
              <w:left w:val="outset" w:sz="6" w:space="0" w:color="auto"/>
              <w:bottom w:val="outset" w:sz="6" w:space="0" w:color="auto"/>
              <w:right w:val="outset" w:sz="6" w:space="0" w:color="auto"/>
            </w:tcBorders>
            <w:vAlign w:val="center"/>
            <w:hideMark/>
          </w:tcPr>
          <w:p w14:paraId="1251DE2A" w14:textId="77777777" w:rsidR="004C1AF3" w:rsidRPr="00806C8C" w:rsidRDefault="004C1AF3" w:rsidP="008537A7">
            <w:pPr>
              <w:pStyle w:val="Cell"/>
            </w:pPr>
            <w:r w:rsidRPr="00806C8C">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69C4B9B6" w14:textId="77777777" w:rsidR="004C1AF3" w:rsidRPr="00806C8C" w:rsidRDefault="004C1AF3" w:rsidP="008537A7">
            <w:pPr>
              <w:pStyle w:val="Cell"/>
            </w:pPr>
            <w:r w:rsidRPr="00806C8C">
              <w:t> </w:t>
            </w:r>
          </w:p>
        </w:tc>
      </w:tr>
      <w:tr w:rsidR="004C1AF3" w:rsidRPr="00806C8C" w14:paraId="4A3E0A01"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02081DF" w14:textId="77777777" w:rsidR="004C1AF3" w:rsidRPr="00806C8C" w:rsidRDefault="004C1AF3" w:rsidP="008537A7">
            <w:pPr>
              <w:pStyle w:val="Cell"/>
            </w:pPr>
            <w:r w:rsidRPr="00806C8C">
              <w:t> </w:t>
            </w:r>
          </w:p>
        </w:tc>
        <w:tc>
          <w:tcPr>
            <w:tcW w:w="3193" w:type="dxa"/>
            <w:tcBorders>
              <w:top w:val="outset" w:sz="6" w:space="0" w:color="auto"/>
              <w:left w:val="outset" w:sz="6" w:space="0" w:color="auto"/>
              <w:bottom w:val="outset" w:sz="6" w:space="0" w:color="auto"/>
              <w:right w:val="outset" w:sz="6" w:space="0" w:color="auto"/>
            </w:tcBorders>
            <w:vAlign w:val="center"/>
            <w:hideMark/>
          </w:tcPr>
          <w:p w14:paraId="3A230C0C" w14:textId="77777777" w:rsidR="004C1AF3" w:rsidRPr="00BE43E9" w:rsidRDefault="004C1AF3" w:rsidP="008537A7">
            <w:pPr>
              <w:pStyle w:val="TableRowHead"/>
            </w:pPr>
            <w:r>
              <w:t>General Feedback:</w:t>
            </w:r>
          </w:p>
        </w:tc>
        <w:tc>
          <w:tcPr>
            <w:tcW w:w="3860" w:type="dxa"/>
            <w:tcBorders>
              <w:top w:val="outset" w:sz="6" w:space="0" w:color="auto"/>
              <w:left w:val="outset" w:sz="6" w:space="0" w:color="auto"/>
              <w:bottom w:val="outset" w:sz="6" w:space="0" w:color="auto"/>
              <w:right w:val="outset" w:sz="6" w:space="0" w:color="auto"/>
            </w:tcBorders>
            <w:vAlign w:val="center"/>
            <w:hideMark/>
          </w:tcPr>
          <w:p w14:paraId="6D91FF80" w14:textId="77777777" w:rsidR="004C1AF3" w:rsidRPr="00806C8C" w:rsidRDefault="004C1AF3" w:rsidP="008537A7">
            <w:pPr>
              <w:pStyle w:val="Cell"/>
            </w:pPr>
            <w:r w:rsidRPr="00806C8C">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1503B4DC" w14:textId="77777777" w:rsidR="004C1AF3" w:rsidRPr="00806C8C" w:rsidRDefault="004C1AF3" w:rsidP="008537A7">
            <w:pPr>
              <w:pStyle w:val="Cell"/>
            </w:pPr>
            <w:r w:rsidRPr="00806C8C">
              <w:t> </w:t>
            </w:r>
          </w:p>
        </w:tc>
      </w:tr>
      <w:tr w:rsidR="004C1AF3" w:rsidRPr="00806C8C" w14:paraId="5106A9FE" w14:textId="77777777" w:rsidTr="008537A7">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14:paraId="4912970A" w14:textId="77777777" w:rsidR="004C1AF3" w:rsidRPr="00806C8C" w:rsidRDefault="004C1AF3" w:rsidP="008537A7">
            <w:pPr>
              <w:pStyle w:val="Cell"/>
            </w:pPr>
            <w:r w:rsidRPr="00806C8C">
              <w:rPr>
                <w:i/>
                <w:iCs/>
              </w:rPr>
              <w:t>Replace 'Right answer' with the correct answer, and each 'Wrong answer' with a plausible alternative. Add hints or feedback for each wrong answer too.</w:t>
            </w:r>
          </w:p>
        </w:tc>
        <w:tc>
          <w:tcPr>
            <w:tcW w:w="716" w:type="dxa"/>
            <w:tcBorders>
              <w:top w:val="outset" w:sz="6" w:space="0" w:color="auto"/>
              <w:left w:val="outset" w:sz="6" w:space="0" w:color="auto"/>
              <w:bottom w:val="outset" w:sz="6" w:space="0" w:color="auto"/>
              <w:right w:val="outset" w:sz="6" w:space="0" w:color="auto"/>
            </w:tcBorders>
            <w:vAlign w:val="center"/>
            <w:hideMark/>
          </w:tcPr>
          <w:p w14:paraId="693929D4" w14:textId="77777777" w:rsidR="004C1AF3" w:rsidRPr="00806C8C" w:rsidRDefault="004C1AF3" w:rsidP="008537A7">
            <w:r w:rsidRPr="00806C8C">
              <w:t> </w:t>
            </w:r>
          </w:p>
        </w:tc>
      </w:tr>
    </w:tbl>
    <w:p w14:paraId="6FAF40AA" w14:textId="06320305" w:rsidR="004C1AF3" w:rsidRDefault="004C1AF3" w:rsidP="00EE3F26">
      <w:pPr>
        <w:rPr>
          <w:b/>
          <w:color w:val="FF0000"/>
          <w:sz w:val="26"/>
          <w:szCs w:val="26"/>
        </w:rPr>
      </w:pPr>
    </w:p>
    <w:p w14:paraId="47AA857F" w14:textId="37E259BC" w:rsidR="004C1AF3" w:rsidRPr="004C1AF3" w:rsidRDefault="004C1AF3" w:rsidP="007A29E3">
      <w:pPr>
        <w:pStyle w:val="BodyTextIndent"/>
        <w:numPr>
          <w:ilvl w:val="0"/>
          <w:numId w:val="10"/>
        </w:numPr>
        <w:rPr>
          <w:b/>
          <w:color w:val="FF0000"/>
          <w:sz w:val="26"/>
          <w:szCs w:val="26"/>
        </w:rPr>
      </w:pPr>
      <w:r>
        <w:rPr>
          <w:b/>
          <w:sz w:val="24"/>
          <w:szCs w:val="24"/>
        </w:rPr>
        <w:t>Câu hỏi chọn nhiều</w:t>
      </w:r>
      <w:r w:rsidRPr="00D3272F">
        <w:rPr>
          <w:b/>
          <w:sz w:val="24"/>
          <w:szCs w:val="24"/>
        </w:rPr>
        <w:t xml:space="preserve"> đáp án:</w:t>
      </w:r>
    </w:p>
    <w:tbl>
      <w:tblPr>
        <w:tblpPr w:leftFromText="180" w:rightFromText="180" w:vertAnchor="text" w:horzAnchor="margin" w:tblpY="251"/>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687"/>
        <w:gridCol w:w="3419"/>
        <w:gridCol w:w="4133"/>
        <w:gridCol w:w="767"/>
      </w:tblGrid>
      <w:tr w:rsidR="004C1AF3" w:rsidRPr="00BE43E9" w14:paraId="527CC051" w14:textId="77777777" w:rsidTr="008537A7">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14:paraId="25497A2A" w14:textId="77777777" w:rsidR="004C1AF3" w:rsidRPr="00A860A1" w:rsidRDefault="004C1AF3" w:rsidP="008537A7">
            <w:pPr>
              <w:pStyle w:val="Cell"/>
            </w:pPr>
            <w:r>
              <w:rPr>
                <w:sz w:val="24"/>
                <w:szCs w:val="24"/>
              </w:rPr>
              <w:t>Một server Exchange 2007 standard edition có thể có tối đa bao nhiêu storage group và database</w:t>
            </w:r>
            <w:r>
              <w:rPr>
                <w:rFonts w:ascii="Times New Roman" w:hAnsi="Times New Roman" w:cs="Times New Roman"/>
                <w:sz w:val="24"/>
                <w:szCs w:val="26"/>
              </w:rPr>
              <w:t>?</w:t>
            </w:r>
          </w:p>
        </w:tc>
        <w:tc>
          <w:tcPr>
            <w:tcW w:w="716" w:type="dxa"/>
            <w:tcBorders>
              <w:top w:val="outset" w:sz="6" w:space="0" w:color="auto"/>
              <w:left w:val="outset" w:sz="6" w:space="0" w:color="auto"/>
              <w:bottom w:val="outset" w:sz="6" w:space="0" w:color="auto"/>
              <w:right w:val="outset" w:sz="6" w:space="0" w:color="auto"/>
            </w:tcBorders>
            <w:vAlign w:val="center"/>
            <w:hideMark/>
          </w:tcPr>
          <w:p w14:paraId="0EE06B30" w14:textId="77777777" w:rsidR="004C1AF3" w:rsidRPr="00BE43E9" w:rsidRDefault="004C1AF3" w:rsidP="008537A7">
            <w:pPr>
              <w:pStyle w:val="QFType"/>
            </w:pPr>
            <w:r>
              <w:t>MC</w:t>
            </w:r>
          </w:p>
        </w:tc>
      </w:tr>
      <w:tr w:rsidR="004C1AF3" w:rsidRPr="00BE43E9" w14:paraId="5A9CA121" w14:textId="77777777" w:rsidTr="008537A7">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14:paraId="16EABFE4" w14:textId="77777777" w:rsidR="004C1AF3" w:rsidRPr="00BE43E9" w:rsidRDefault="004C1AF3" w:rsidP="008537A7">
            <w:pPr>
              <w:pStyle w:val="TableHead"/>
            </w:pPr>
            <w:r>
              <w:t>#</w:t>
            </w:r>
          </w:p>
        </w:tc>
        <w:tc>
          <w:tcPr>
            <w:tcW w:w="3193" w:type="dxa"/>
            <w:tcBorders>
              <w:top w:val="outset" w:sz="6" w:space="0" w:color="auto"/>
              <w:left w:val="outset" w:sz="6" w:space="0" w:color="auto"/>
              <w:bottom w:val="outset" w:sz="6" w:space="0" w:color="auto"/>
              <w:right w:val="outset" w:sz="6" w:space="0" w:color="auto"/>
            </w:tcBorders>
            <w:vAlign w:val="center"/>
            <w:hideMark/>
          </w:tcPr>
          <w:p w14:paraId="46D046D9" w14:textId="77777777" w:rsidR="004C1AF3" w:rsidRPr="00BE43E9" w:rsidRDefault="004C1AF3" w:rsidP="008537A7">
            <w:pPr>
              <w:pStyle w:val="QFOptionReset"/>
            </w:pPr>
            <w:r>
              <w:t>Answers</w:t>
            </w:r>
          </w:p>
        </w:tc>
        <w:tc>
          <w:tcPr>
            <w:tcW w:w="3860" w:type="dxa"/>
            <w:tcBorders>
              <w:top w:val="outset" w:sz="6" w:space="0" w:color="auto"/>
              <w:left w:val="outset" w:sz="6" w:space="0" w:color="auto"/>
              <w:bottom w:val="outset" w:sz="6" w:space="0" w:color="auto"/>
              <w:right w:val="outset" w:sz="6" w:space="0" w:color="auto"/>
            </w:tcBorders>
            <w:vAlign w:val="center"/>
            <w:hideMark/>
          </w:tcPr>
          <w:p w14:paraId="3F3AD570" w14:textId="77777777" w:rsidR="004C1AF3" w:rsidRPr="00BE43E9" w:rsidRDefault="004C1AF3" w:rsidP="008537A7">
            <w:pPr>
              <w:pStyle w:val="TableHead"/>
            </w:pPr>
            <w:r>
              <w:t>Hints/Feedback</w:t>
            </w:r>
          </w:p>
        </w:tc>
        <w:tc>
          <w:tcPr>
            <w:tcW w:w="716" w:type="dxa"/>
            <w:tcBorders>
              <w:top w:val="outset" w:sz="6" w:space="0" w:color="auto"/>
              <w:left w:val="outset" w:sz="6" w:space="0" w:color="auto"/>
              <w:bottom w:val="outset" w:sz="6" w:space="0" w:color="auto"/>
              <w:right w:val="outset" w:sz="6" w:space="0" w:color="auto"/>
            </w:tcBorders>
            <w:vAlign w:val="center"/>
            <w:hideMark/>
          </w:tcPr>
          <w:p w14:paraId="4F1B0506" w14:textId="77777777" w:rsidR="004C1AF3" w:rsidRPr="00BE43E9" w:rsidRDefault="004C1AF3" w:rsidP="008537A7">
            <w:pPr>
              <w:pStyle w:val="TableHead"/>
            </w:pPr>
            <w:r>
              <w:t>Grade</w:t>
            </w:r>
          </w:p>
        </w:tc>
      </w:tr>
      <w:tr w:rsidR="004C1AF3" w:rsidRPr="00975917" w14:paraId="5F18F376"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45DE42AF" w14:textId="77777777" w:rsidR="004C1AF3" w:rsidRPr="00975917" w:rsidRDefault="004C1AF3" w:rsidP="008537A7">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193" w:type="dxa"/>
            <w:tcBorders>
              <w:top w:val="outset" w:sz="6" w:space="0" w:color="auto"/>
              <w:left w:val="outset" w:sz="6" w:space="0" w:color="auto"/>
              <w:bottom w:val="outset" w:sz="6" w:space="0" w:color="auto"/>
              <w:right w:val="outset" w:sz="6" w:space="0" w:color="auto"/>
            </w:tcBorders>
            <w:vAlign w:val="center"/>
          </w:tcPr>
          <w:p w14:paraId="7AB1094A" w14:textId="77777777" w:rsidR="004C1AF3" w:rsidRPr="00975917" w:rsidRDefault="004C1AF3" w:rsidP="008537A7">
            <w:pPr>
              <w:pStyle w:val="Cell"/>
              <w:rPr>
                <w:rFonts w:ascii="Times New Roman" w:hAnsi="Times New Roman" w:cs="Times New Roman"/>
                <w:sz w:val="24"/>
                <w:szCs w:val="26"/>
              </w:rPr>
            </w:pPr>
            <w:r>
              <w:rPr>
                <w:rFonts w:ascii="Times New Roman" w:hAnsi="Times New Roman" w:cs="Times New Roman"/>
                <w:sz w:val="24"/>
                <w:szCs w:val="26"/>
              </w:rPr>
              <w:t>100 Storage Group và 100 Database</w:t>
            </w:r>
          </w:p>
        </w:tc>
        <w:tc>
          <w:tcPr>
            <w:tcW w:w="3860" w:type="dxa"/>
            <w:tcBorders>
              <w:top w:val="outset" w:sz="6" w:space="0" w:color="auto"/>
              <w:left w:val="outset" w:sz="6" w:space="0" w:color="auto"/>
              <w:bottom w:val="outset" w:sz="6" w:space="0" w:color="auto"/>
              <w:right w:val="outset" w:sz="6" w:space="0" w:color="auto"/>
            </w:tcBorders>
            <w:vAlign w:val="center"/>
            <w:hideMark/>
          </w:tcPr>
          <w:p w14:paraId="74BE544A" w14:textId="77777777" w:rsidR="004C1AF3" w:rsidRPr="00975917" w:rsidRDefault="004C1AF3" w:rsidP="008537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44B49730" w14:textId="77777777" w:rsidR="004C1AF3" w:rsidRPr="00975917" w:rsidRDefault="004C1AF3" w:rsidP="008537A7">
            <w:pPr>
              <w:pStyle w:val="QFGrade"/>
              <w:rPr>
                <w:rFonts w:ascii="Times New Roman" w:hAnsi="Times New Roman" w:cs="Times New Roman"/>
                <w:sz w:val="24"/>
                <w:szCs w:val="26"/>
              </w:rPr>
            </w:pPr>
            <w:r>
              <w:rPr>
                <w:rFonts w:ascii="Times New Roman" w:hAnsi="Times New Roman" w:cs="Times New Roman"/>
                <w:sz w:val="24"/>
                <w:szCs w:val="26"/>
              </w:rPr>
              <w:t>0</w:t>
            </w:r>
          </w:p>
        </w:tc>
      </w:tr>
      <w:tr w:rsidR="004C1AF3" w:rsidRPr="00975917" w14:paraId="02154846"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5B40ECB4" w14:textId="77777777" w:rsidR="004C1AF3" w:rsidRPr="00975917" w:rsidRDefault="004C1AF3" w:rsidP="008537A7">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193" w:type="dxa"/>
            <w:tcBorders>
              <w:top w:val="outset" w:sz="6" w:space="0" w:color="auto"/>
              <w:left w:val="outset" w:sz="6" w:space="0" w:color="auto"/>
              <w:bottom w:val="outset" w:sz="6" w:space="0" w:color="auto"/>
              <w:right w:val="outset" w:sz="6" w:space="0" w:color="auto"/>
            </w:tcBorders>
            <w:vAlign w:val="center"/>
          </w:tcPr>
          <w:p w14:paraId="64C59260" w14:textId="77777777" w:rsidR="004C1AF3" w:rsidRPr="00975917" w:rsidRDefault="004C1AF3" w:rsidP="008537A7">
            <w:pPr>
              <w:pStyle w:val="Cell"/>
              <w:rPr>
                <w:rFonts w:ascii="Times New Roman" w:hAnsi="Times New Roman" w:cs="Times New Roman"/>
                <w:sz w:val="24"/>
                <w:szCs w:val="26"/>
              </w:rPr>
            </w:pPr>
            <w:r>
              <w:rPr>
                <w:rFonts w:ascii="Times New Roman" w:hAnsi="Times New Roman" w:cs="Times New Roman"/>
                <w:sz w:val="24"/>
                <w:szCs w:val="26"/>
              </w:rPr>
              <w:t>50 Storage Group và 50 Database</w:t>
            </w:r>
          </w:p>
        </w:tc>
        <w:tc>
          <w:tcPr>
            <w:tcW w:w="3860" w:type="dxa"/>
            <w:tcBorders>
              <w:top w:val="outset" w:sz="6" w:space="0" w:color="auto"/>
              <w:left w:val="outset" w:sz="6" w:space="0" w:color="auto"/>
              <w:bottom w:val="outset" w:sz="6" w:space="0" w:color="auto"/>
              <w:right w:val="outset" w:sz="6" w:space="0" w:color="auto"/>
            </w:tcBorders>
            <w:vAlign w:val="center"/>
            <w:hideMark/>
          </w:tcPr>
          <w:p w14:paraId="0A8D56AD" w14:textId="77777777" w:rsidR="004C1AF3" w:rsidRPr="00975917" w:rsidRDefault="004C1AF3" w:rsidP="008537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6B42F09B" w14:textId="77777777" w:rsidR="004C1AF3" w:rsidRPr="00975917" w:rsidRDefault="004C1AF3" w:rsidP="008537A7">
            <w:pPr>
              <w:pStyle w:val="QFGrade"/>
              <w:rPr>
                <w:rFonts w:ascii="Times New Roman" w:hAnsi="Times New Roman" w:cs="Times New Roman"/>
                <w:sz w:val="24"/>
                <w:szCs w:val="26"/>
              </w:rPr>
            </w:pPr>
            <w:r>
              <w:rPr>
                <w:rFonts w:ascii="Times New Roman" w:hAnsi="Times New Roman" w:cs="Times New Roman"/>
                <w:sz w:val="24"/>
                <w:szCs w:val="26"/>
              </w:rPr>
              <w:t>0</w:t>
            </w:r>
          </w:p>
        </w:tc>
      </w:tr>
      <w:tr w:rsidR="004C1AF3" w:rsidRPr="00975917" w14:paraId="2CD2DDC4"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05825084" w14:textId="77777777" w:rsidR="004C1AF3" w:rsidRPr="00975917" w:rsidRDefault="004C1AF3" w:rsidP="008537A7">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193" w:type="dxa"/>
            <w:tcBorders>
              <w:top w:val="outset" w:sz="6" w:space="0" w:color="auto"/>
              <w:left w:val="outset" w:sz="6" w:space="0" w:color="auto"/>
              <w:bottom w:val="outset" w:sz="6" w:space="0" w:color="auto"/>
              <w:right w:val="outset" w:sz="6" w:space="0" w:color="auto"/>
            </w:tcBorders>
            <w:vAlign w:val="center"/>
          </w:tcPr>
          <w:p w14:paraId="73579C70" w14:textId="77777777" w:rsidR="004C1AF3" w:rsidRPr="00975917" w:rsidRDefault="004C1AF3" w:rsidP="008537A7">
            <w:pPr>
              <w:pStyle w:val="Cell"/>
              <w:rPr>
                <w:rFonts w:ascii="Times New Roman" w:hAnsi="Times New Roman" w:cs="Times New Roman"/>
                <w:sz w:val="24"/>
                <w:szCs w:val="26"/>
              </w:rPr>
            </w:pPr>
            <w:r>
              <w:rPr>
                <w:rFonts w:ascii="Times New Roman" w:hAnsi="Times New Roman" w:cs="Times New Roman"/>
                <w:sz w:val="24"/>
                <w:szCs w:val="26"/>
              </w:rPr>
              <w:t>25 Storage Group và 25 Database</w:t>
            </w:r>
          </w:p>
        </w:tc>
        <w:tc>
          <w:tcPr>
            <w:tcW w:w="3860" w:type="dxa"/>
            <w:tcBorders>
              <w:top w:val="outset" w:sz="6" w:space="0" w:color="auto"/>
              <w:left w:val="outset" w:sz="6" w:space="0" w:color="auto"/>
              <w:bottom w:val="outset" w:sz="6" w:space="0" w:color="auto"/>
              <w:right w:val="outset" w:sz="6" w:space="0" w:color="auto"/>
            </w:tcBorders>
            <w:vAlign w:val="center"/>
            <w:hideMark/>
          </w:tcPr>
          <w:p w14:paraId="03196646" w14:textId="77777777" w:rsidR="004C1AF3" w:rsidRPr="00975917" w:rsidRDefault="004C1AF3" w:rsidP="008537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00753DDC" w14:textId="77777777" w:rsidR="004C1AF3" w:rsidRPr="00975917" w:rsidRDefault="004C1AF3" w:rsidP="008537A7">
            <w:pPr>
              <w:pStyle w:val="QFGrade"/>
              <w:rPr>
                <w:rFonts w:ascii="Times New Roman" w:hAnsi="Times New Roman" w:cs="Times New Roman"/>
                <w:sz w:val="24"/>
                <w:szCs w:val="26"/>
              </w:rPr>
            </w:pPr>
            <w:r>
              <w:rPr>
                <w:rFonts w:ascii="Times New Roman" w:hAnsi="Times New Roman" w:cs="Times New Roman"/>
                <w:sz w:val="24"/>
                <w:szCs w:val="26"/>
              </w:rPr>
              <w:t>0</w:t>
            </w:r>
          </w:p>
        </w:tc>
      </w:tr>
      <w:tr w:rsidR="004C1AF3" w:rsidRPr="00975917" w14:paraId="1D600BC5"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3092858F" w14:textId="77777777" w:rsidR="004C1AF3" w:rsidRPr="00975917" w:rsidRDefault="004C1AF3" w:rsidP="008537A7">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193" w:type="dxa"/>
            <w:tcBorders>
              <w:top w:val="outset" w:sz="6" w:space="0" w:color="auto"/>
              <w:left w:val="outset" w:sz="6" w:space="0" w:color="auto"/>
              <w:bottom w:val="outset" w:sz="6" w:space="0" w:color="auto"/>
              <w:right w:val="outset" w:sz="6" w:space="0" w:color="auto"/>
            </w:tcBorders>
            <w:vAlign w:val="center"/>
          </w:tcPr>
          <w:p w14:paraId="001A9216" w14:textId="77777777" w:rsidR="004C1AF3" w:rsidRPr="00975917" w:rsidRDefault="004C1AF3" w:rsidP="008537A7">
            <w:pPr>
              <w:pStyle w:val="Cell"/>
              <w:rPr>
                <w:rFonts w:ascii="Times New Roman" w:hAnsi="Times New Roman" w:cs="Times New Roman"/>
                <w:sz w:val="24"/>
                <w:szCs w:val="26"/>
              </w:rPr>
            </w:pPr>
            <w:r>
              <w:rPr>
                <w:rFonts w:ascii="Times New Roman" w:hAnsi="Times New Roman" w:cs="Times New Roman"/>
                <w:sz w:val="24"/>
                <w:szCs w:val="26"/>
              </w:rPr>
              <w:t>5 Storage Group và 5 Database</w:t>
            </w:r>
          </w:p>
        </w:tc>
        <w:tc>
          <w:tcPr>
            <w:tcW w:w="3860" w:type="dxa"/>
            <w:tcBorders>
              <w:top w:val="outset" w:sz="6" w:space="0" w:color="auto"/>
              <w:left w:val="outset" w:sz="6" w:space="0" w:color="auto"/>
              <w:bottom w:val="outset" w:sz="6" w:space="0" w:color="auto"/>
              <w:right w:val="outset" w:sz="6" w:space="0" w:color="auto"/>
            </w:tcBorders>
            <w:vAlign w:val="center"/>
            <w:hideMark/>
          </w:tcPr>
          <w:p w14:paraId="16630AA2" w14:textId="77777777" w:rsidR="004C1AF3" w:rsidRPr="00975917" w:rsidRDefault="004C1AF3" w:rsidP="008537A7">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709BA043" w14:textId="77777777" w:rsidR="004C1AF3" w:rsidRPr="00975917" w:rsidRDefault="004C1AF3" w:rsidP="008537A7">
            <w:pPr>
              <w:pStyle w:val="QFGrade"/>
              <w:rPr>
                <w:rFonts w:ascii="Times New Roman" w:hAnsi="Times New Roman" w:cs="Times New Roman"/>
                <w:sz w:val="24"/>
                <w:szCs w:val="26"/>
              </w:rPr>
            </w:pPr>
            <w:r>
              <w:rPr>
                <w:rFonts w:ascii="Times New Roman" w:hAnsi="Times New Roman" w:cs="Times New Roman"/>
                <w:sz w:val="24"/>
                <w:szCs w:val="26"/>
              </w:rPr>
              <w:t>100</w:t>
            </w:r>
          </w:p>
        </w:tc>
      </w:tr>
      <w:tr w:rsidR="004C1AF3" w:rsidRPr="00806C8C" w14:paraId="3F031344"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08B03559" w14:textId="77777777" w:rsidR="004C1AF3" w:rsidRPr="00806C8C" w:rsidRDefault="004C1AF3" w:rsidP="008537A7">
            <w:pPr>
              <w:pStyle w:val="Cell"/>
            </w:pPr>
            <w:r w:rsidRPr="00806C8C">
              <w:t> </w:t>
            </w:r>
          </w:p>
        </w:tc>
        <w:tc>
          <w:tcPr>
            <w:tcW w:w="3193" w:type="dxa"/>
            <w:tcBorders>
              <w:top w:val="outset" w:sz="6" w:space="0" w:color="auto"/>
              <w:left w:val="outset" w:sz="6" w:space="0" w:color="auto"/>
              <w:bottom w:val="outset" w:sz="6" w:space="0" w:color="auto"/>
              <w:right w:val="outset" w:sz="6" w:space="0" w:color="auto"/>
            </w:tcBorders>
            <w:vAlign w:val="center"/>
            <w:hideMark/>
          </w:tcPr>
          <w:p w14:paraId="6AFB5452" w14:textId="77777777" w:rsidR="004C1AF3" w:rsidRPr="00BE43E9" w:rsidRDefault="004C1AF3" w:rsidP="008537A7">
            <w:pPr>
              <w:pStyle w:val="TableRowHead"/>
            </w:pPr>
            <w:r>
              <w:t>Correct Feedback:</w:t>
            </w:r>
          </w:p>
        </w:tc>
        <w:tc>
          <w:tcPr>
            <w:tcW w:w="3860" w:type="dxa"/>
            <w:tcBorders>
              <w:top w:val="outset" w:sz="6" w:space="0" w:color="auto"/>
              <w:left w:val="outset" w:sz="6" w:space="0" w:color="auto"/>
              <w:bottom w:val="outset" w:sz="6" w:space="0" w:color="auto"/>
              <w:right w:val="outset" w:sz="6" w:space="0" w:color="auto"/>
            </w:tcBorders>
            <w:vAlign w:val="center"/>
            <w:hideMark/>
          </w:tcPr>
          <w:p w14:paraId="46DEC872" w14:textId="77777777" w:rsidR="004C1AF3" w:rsidRPr="00806C8C" w:rsidRDefault="004C1AF3" w:rsidP="008537A7">
            <w:pPr>
              <w:pStyle w:val="Cell"/>
            </w:pPr>
            <w:r w:rsidRPr="00806C8C">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6BBCA497" w14:textId="77777777" w:rsidR="004C1AF3" w:rsidRPr="00806C8C" w:rsidRDefault="004C1AF3" w:rsidP="008537A7">
            <w:pPr>
              <w:pStyle w:val="Cell"/>
            </w:pPr>
            <w:r w:rsidRPr="00806C8C">
              <w:t> </w:t>
            </w:r>
          </w:p>
        </w:tc>
      </w:tr>
      <w:tr w:rsidR="004C1AF3" w:rsidRPr="00806C8C" w14:paraId="3DE20CDE"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7406EC72" w14:textId="77777777" w:rsidR="004C1AF3" w:rsidRPr="00806C8C" w:rsidRDefault="004C1AF3" w:rsidP="008537A7">
            <w:pPr>
              <w:pStyle w:val="Cell"/>
            </w:pPr>
            <w:r w:rsidRPr="00806C8C">
              <w:t> </w:t>
            </w:r>
          </w:p>
        </w:tc>
        <w:tc>
          <w:tcPr>
            <w:tcW w:w="3193" w:type="dxa"/>
            <w:tcBorders>
              <w:top w:val="outset" w:sz="6" w:space="0" w:color="auto"/>
              <w:left w:val="outset" w:sz="6" w:space="0" w:color="auto"/>
              <w:bottom w:val="outset" w:sz="6" w:space="0" w:color="auto"/>
              <w:right w:val="outset" w:sz="6" w:space="0" w:color="auto"/>
            </w:tcBorders>
            <w:vAlign w:val="center"/>
            <w:hideMark/>
          </w:tcPr>
          <w:p w14:paraId="48A9BBF6" w14:textId="77777777" w:rsidR="004C1AF3" w:rsidRPr="00BE43E9" w:rsidRDefault="004C1AF3" w:rsidP="008537A7">
            <w:pPr>
              <w:pStyle w:val="TableRowHead"/>
            </w:pPr>
            <w:r>
              <w:t>Incorrect Feedback:</w:t>
            </w:r>
          </w:p>
        </w:tc>
        <w:tc>
          <w:tcPr>
            <w:tcW w:w="3860" w:type="dxa"/>
            <w:tcBorders>
              <w:top w:val="outset" w:sz="6" w:space="0" w:color="auto"/>
              <w:left w:val="outset" w:sz="6" w:space="0" w:color="auto"/>
              <w:bottom w:val="outset" w:sz="6" w:space="0" w:color="auto"/>
              <w:right w:val="outset" w:sz="6" w:space="0" w:color="auto"/>
            </w:tcBorders>
            <w:vAlign w:val="center"/>
            <w:hideMark/>
          </w:tcPr>
          <w:p w14:paraId="329CB199" w14:textId="77777777" w:rsidR="004C1AF3" w:rsidRPr="00806C8C" w:rsidRDefault="004C1AF3" w:rsidP="008537A7">
            <w:pPr>
              <w:pStyle w:val="Cell"/>
            </w:pPr>
            <w:r w:rsidRPr="00806C8C">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4055FD45" w14:textId="77777777" w:rsidR="004C1AF3" w:rsidRPr="00806C8C" w:rsidRDefault="004C1AF3" w:rsidP="008537A7">
            <w:pPr>
              <w:pStyle w:val="Cell"/>
            </w:pPr>
            <w:r w:rsidRPr="00806C8C">
              <w:t> </w:t>
            </w:r>
          </w:p>
        </w:tc>
      </w:tr>
      <w:tr w:rsidR="004C1AF3" w:rsidRPr="00806C8C" w14:paraId="00E2D712" w14:textId="77777777" w:rsidTr="008537A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14:paraId="24148175" w14:textId="77777777" w:rsidR="004C1AF3" w:rsidRPr="00806C8C" w:rsidRDefault="004C1AF3" w:rsidP="008537A7">
            <w:pPr>
              <w:pStyle w:val="Cell"/>
            </w:pPr>
            <w:r w:rsidRPr="00806C8C">
              <w:t> </w:t>
            </w:r>
          </w:p>
        </w:tc>
        <w:tc>
          <w:tcPr>
            <w:tcW w:w="3193" w:type="dxa"/>
            <w:tcBorders>
              <w:top w:val="outset" w:sz="6" w:space="0" w:color="auto"/>
              <w:left w:val="outset" w:sz="6" w:space="0" w:color="auto"/>
              <w:bottom w:val="outset" w:sz="6" w:space="0" w:color="auto"/>
              <w:right w:val="outset" w:sz="6" w:space="0" w:color="auto"/>
            </w:tcBorders>
            <w:vAlign w:val="center"/>
            <w:hideMark/>
          </w:tcPr>
          <w:p w14:paraId="41B7330E" w14:textId="77777777" w:rsidR="004C1AF3" w:rsidRPr="00BE43E9" w:rsidRDefault="004C1AF3" w:rsidP="008537A7">
            <w:pPr>
              <w:pStyle w:val="TableRowHead"/>
            </w:pPr>
            <w:r>
              <w:t>General Feedback:</w:t>
            </w:r>
          </w:p>
        </w:tc>
        <w:tc>
          <w:tcPr>
            <w:tcW w:w="3860" w:type="dxa"/>
            <w:tcBorders>
              <w:top w:val="outset" w:sz="6" w:space="0" w:color="auto"/>
              <w:left w:val="outset" w:sz="6" w:space="0" w:color="auto"/>
              <w:bottom w:val="outset" w:sz="6" w:space="0" w:color="auto"/>
              <w:right w:val="outset" w:sz="6" w:space="0" w:color="auto"/>
            </w:tcBorders>
            <w:vAlign w:val="center"/>
            <w:hideMark/>
          </w:tcPr>
          <w:p w14:paraId="2C2E79DA" w14:textId="77777777" w:rsidR="004C1AF3" w:rsidRPr="00806C8C" w:rsidRDefault="004C1AF3" w:rsidP="008537A7">
            <w:pPr>
              <w:pStyle w:val="Cell"/>
            </w:pPr>
            <w:r w:rsidRPr="00806C8C">
              <w:t> </w:t>
            </w:r>
          </w:p>
        </w:tc>
        <w:tc>
          <w:tcPr>
            <w:tcW w:w="716" w:type="dxa"/>
            <w:tcBorders>
              <w:top w:val="outset" w:sz="6" w:space="0" w:color="auto"/>
              <w:left w:val="outset" w:sz="6" w:space="0" w:color="auto"/>
              <w:bottom w:val="outset" w:sz="6" w:space="0" w:color="auto"/>
              <w:right w:val="outset" w:sz="6" w:space="0" w:color="auto"/>
            </w:tcBorders>
            <w:vAlign w:val="center"/>
            <w:hideMark/>
          </w:tcPr>
          <w:p w14:paraId="0E056AE7" w14:textId="77777777" w:rsidR="004C1AF3" w:rsidRPr="00806C8C" w:rsidRDefault="004C1AF3" w:rsidP="008537A7">
            <w:pPr>
              <w:pStyle w:val="Cell"/>
            </w:pPr>
            <w:r w:rsidRPr="00806C8C">
              <w:t> </w:t>
            </w:r>
          </w:p>
        </w:tc>
      </w:tr>
      <w:tr w:rsidR="004C1AF3" w:rsidRPr="00806C8C" w14:paraId="299CAA03" w14:textId="77777777" w:rsidTr="008537A7">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14:paraId="19617507" w14:textId="77777777" w:rsidR="004C1AF3" w:rsidRPr="00806C8C" w:rsidRDefault="004C1AF3" w:rsidP="008537A7">
            <w:pPr>
              <w:pStyle w:val="Cell"/>
            </w:pPr>
            <w:r w:rsidRPr="00806C8C">
              <w:rPr>
                <w:i/>
                <w:iCs/>
              </w:rPr>
              <w:t>Replace 'Right answer' with the correct answer, and each 'Wrong answer' with a plausible alternative. Add hints or feedback for each wrong answer too.</w:t>
            </w:r>
          </w:p>
        </w:tc>
        <w:tc>
          <w:tcPr>
            <w:tcW w:w="716" w:type="dxa"/>
            <w:tcBorders>
              <w:top w:val="outset" w:sz="6" w:space="0" w:color="auto"/>
              <w:left w:val="outset" w:sz="6" w:space="0" w:color="auto"/>
              <w:bottom w:val="outset" w:sz="6" w:space="0" w:color="auto"/>
              <w:right w:val="outset" w:sz="6" w:space="0" w:color="auto"/>
            </w:tcBorders>
            <w:vAlign w:val="center"/>
            <w:hideMark/>
          </w:tcPr>
          <w:p w14:paraId="4AD35CD1" w14:textId="77777777" w:rsidR="004C1AF3" w:rsidRPr="00806C8C" w:rsidRDefault="004C1AF3" w:rsidP="008537A7">
            <w:r w:rsidRPr="00806C8C">
              <w:t> </w:t>
            </w:r>
          </w:p>
        </w:tc>
      </w:tr>
    </w:tbl>
    <w:p w14:paraId="162F07C3" w14:textId="77777777" w:rsidR="004C1AF3" w:rsidRDefault="004C1AF3" w:rsidP="00EE3F26">
      <w:pPr>
        <w:rPr>
          <w:b/>
          <w:color w:val="FF0000"/>
          <w:sz w:val="26"/>
          <w:szCs w:val="26"/>
        </w:rPr>
      </w:pPr>
    </w:p>
    <w:p w14:paraId="2F46AFA7" w14:textId="77777777" w:rsidR="00221A8E" w:rsidRPr="00EE3F26" w:rsidRDefault="00221A8E" w:rsidP="00EE3F26">
      <w:pPr>
        <w:rPr>
          <w:b/>
          <w:color w:val="FF0000"/>
          <w:sz w:val="26"/>
          <w:szCs w:val="26"/>
        </w:rPr>
      </w:pPr>
      <w:r w:rsidRPr="00EE3F26">
        <w:rPr>
          <w:b/>
          <w:color w:val="FF0000"/>
          <w:sz w:val="26"/>
          <w:szCs w:val="26"/>
        </w:rPr>
        <w:t>Biểu hiện</w:t>
      </w:r>
      <w:r>
        <w:rPr>
          <w:b/>
          <w:color w:val="FF0000"/>
          <w:sz w:val="26"/>
          <w:szCs w:val="26"/>
        </w:rPr>
        <w:t xml:space="preserve"> 5</w:t>
      </w:r>
      <w:r w:rsidRPr="00EE3F26">
        <w:rPr>
          <w:b/>
          <w:color w:val="FF0000"/>
          <w:sz w:val="26"/>
          <w:szCs w:val="26"/>
        </w:rPr>
        <w:t>:</w:t>
      </w:r>
    </w:p>
    <w:p w14:paraId="45CD5EC0" w14:textId="77777777" w:rsidR="00EE3F26" w:rsidRDefault="00EE3F26" w:rsidP="00EE3F26">
      <w:pPr>
        <w:rPr>
          <w:b/>
          <w:color w:val="FF0000"/>
          <w:sz w:val="26"/>
          <w:szCs w:val="26"/>
        </w:rPr>
      </w:pPr>
      <w:r w:rsidRPr="00EE3F26">
        <w:rPr>
          <w:b/>
          <w:color w:val="FF0000"/>
          <w:sz w:val="26"/>
          <w:szCs w:val="26"/>
        </w:rPr>
        <w:t xml:space="preserve">- Hiểu rõ cách thức lưu trữ các thành phần hệ thống cần sao lưu (chu kỳ backup, vị trí </w:t>
      </w:r>
      <w:proofErr w:type="gramStart"/>
      <w:r w:rsidRPr="00EE3F26">
        <w:rPr>
          <w:b/>
          <w:color w:val="FF0000"/>
          <w:sz w:val="26"/>
          <w:szCs w:val="26"/>
        </w:rPr>
        <w:t>backup,..</w:t>
      </w:r>
      <w:proofErr w:type="gramEnd"/>
      <w:r w:rsidRPr="00EE3F26">
        <w:rPr>
          <w:b/>
          <w:color w:val="FF0000"/>
          <w:sz w:val="26"/>
          <w:szCs w:val="26"/>
        </w:rPr>
        <w:t xml:space="preserve">) ; </w:t>
      </w:r>
      <w:r w:rsidRPr="00EE3F26">
        <w:rPr>
          <w:b/>
          <w:color w:val="FF0000"/>
          <w:sz w:val="26"/>
          <w:szCs w:val="26"/>
        </w:rPr>
        <w:tab/>
      </w:r>
    </w:p>
    <w:p w14:paraId="72B8D7B8" w14:textId="77777777" w:rsidR="00285E64" w:rsidRPr="00D3272F" w:rsidRDefault="00285E64" w:rsidP="007A29E3">
      <w:pPr>
        <w:pStyle w:val="BodyTextIndent"/>
        <w:numPr>
          <w:ilvl w:val="0"/>
          <w:numId w:val="10"/>
        </w:numPr>
        <w:rPr>
          <w:b/>
          <w:color w:val="FF0000"/>
          <w:sz w:val="26"/>
          <w:szCs w:val="26"/>
        </w:rPr>
      </w:pPr>
      <w:r>
        <w:rPr>
          <w:b/>
          <w:sz w:val="24"/>
          <w:szCs w:val="24"/>
        </w:rPr>
        <w:t xml:space="preserve">Câu hỏi chọn </w:t>
      </w:r>
      <w:r w:rsidR="00FD0895">
        <w:rPr>
          <w:b/>
          <w:sz w:val="24"/>
          <w:szCs w:val="24"/>
        </w:rPr>
        <w:t>1</w:t>
      </w:r>
      <w:r w:rsidRPr="00D3272F">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5501"/>
        <w:gridCol w:w="3138"/>
        <w:gridCol w:w="650"/>
      </w:tblGrid>
      <w:tr w:rsidR="00285E64" w:rsidRPr="00D3272F" w14:paraId="7BBFE09E" w14:textId="77777777" w:rsidTr="00555FBA">
        <w:trPr>
          <w:cantSplit/>
          <w:tblHeader/>
        </w:trPr>
        <w:tc>
          <w:tcPr>
            <w:tcW w:w="9356" w:type="dxa"/>
            <w:gridSpan w:val="3"/>
            <w:tcBorders>
              <w:top w:val="outset" w:sz="6" w:space="0" w:color="auto"/>
              <w:left w:val="outset" w:sz="6" w:space="0" w:color="auto"/>
              <w:bottom w:val="outset" w:sz="6" w:space="0" w:color="auto"/>
              <w:right w:val="outset" w:sz="6" w:space="0" w:color="auto"/>
            </w:tcBorders>
            <w:vAlign w:val="center"/>
          </w:tcPr>
          <w:p w14:paraId="3838A43B" w14:textId="77777777" w:rsidR="00285E64" w:rsidRPr="00E03517" w:rsidRDefault="00285E64" w:rsidP="00FD0895">
            <w:pPr>
              <w:spacing w:before="100" w:beforeAutospacing="1" w:after="100" w:afterAutospacing="1" w:line="240" w:lineRule="auto"/>
              <w:jc w:val="left"/>
              <w:rPr>
                <w:szCs w:val="24"/>
                <w:lang w:val="en-US"/>
              </w:rPr>
            </w:pPr>
            <w:r w:rsidRPr="00E03517">
              <w:rPr>
                <w:lang w:val="en-US"/>
              </w:rPr>
              <w:t xml:space="preserve">Anh chị cho biết </w:t>
            </w:r>
            <w:r>
              <w:rPr>
                <w:lang w:val="en-US"/>
              </w:rPr>
              <w:t xml:space="preserve">trong </w:t>
            </w:r>
            <w:r w:rsidR="00FD0895">
              <w:rPr>
                <w:lang w:val="en-US"/>
              </w:rPr>
              <w:t>việc kiểm tra và xóa người dùng khỏi danh sách yêu cầu bỏ OTP được thực hiện theo chu kỳ nào</w:t>
            </w:r>
            <w:r w:rsidRPr="00E03517">
              <w:rPr>
                <w:lang w:val="en-US"/>
              </w:rPr>
              <w:t>?</w:t>
            </w:r>
          </w:p>
        </w:tc>
        <w:tc>
          <w:tcPr>
            <w:tcW w:w="650" w:type="dxa"/>
            <w:tcBorders>
              <w:top w:val="outset" w:sz="6" w:space="0" w:color="auto"/>
              <w:left w:val="outset" w:sz="6" w:space="0" w:color="auto"/>
              <w:bottom w:val="outset" w:sz="6" w:space="0" w:color="auto"/>
              <w:right w:val="outset" w:sz="6" w:space="0" w:color="auto"/>
            </w:tcBorders>
            <w:vAlign w:val="center"/>
            <w:hideMark/>
          </w:tcPr>
          <w:p w14:paraId="700144F8" w14:textId="77777777" w:rsidR="00285E64" w:rsidRPr="00D3272F" w:rsidRDefault="00285E64" w:rsidP="00555FBA">
            <w:r w:rsidRPr="00D3272F">
              <w:t>M</w:t>
            </w:r>
            <w:r w:rsidR="00FD0895">
              <w:t>C</w:t>
            </w:r>
          </w:p>
        </w:tc>
      </w:tr>
      <w:tr w:rsidR="00285E64" w:rsidRPr="00D3272F" w14:paraId="0DD4AA68" w14:textId="77777777" w:rsidTr="00555FBA">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14:paraId="0B18F76D" w14:textId="77777777" w:rsidR="00285E64" w:rsidRPr="00E03517" w:rsidRDefault="00285E64" w:rsidP="00555FBA">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lastRenderedPageBreak/>
              <w:t>#</w:t>
            </w:r>
          </w:p>
        </w:tc>
        <w:tc>
          <w:tcPr>
            <w:tcW w:w="5501" w:type="dxa"/>
            <w:tcBorders>
              <w:top w:val="outset" w:sz="6" w:space="0" w:color="auto"/>
              <w:left w:val="outset" w:sz="6" w:space="0" w:color="auto"/>
              <w:bottom w:val="outset" w:sz="6" w:space="0" w:color="auto"/>
              <w:right w:val="outset" w:sz="6" w:space="0" w:color="auto"/>
            </w:tcBorders>
            <w:vAlign w:val="center"/>
            <w:hideMark/>
          </w:tcPr>
          <w:p w14:paraId="57D8C4F9" w14:textId="77777777" w:rsidR="00285E64" w:rsidRPr="00E03517" w:rsidRDefault="00285E64" w:rsidP="00555FBA">
            <w:pPr>
              <w:numPr>
                <w:ilvl w:val="0"/>
                <w:numId w:val="7"/>
              </w:numPr>
              <w:spacing w:before="0" w:after="0" w:line="240" w:lineRule="auto"/>
              <w:jc w:val="center"/>
              <w:rPr>
                <w:rFonts w:ascii="Arial" w:hAnsi="Arial" w:cs="Arial"/>
                <w:b/>
                <w:bCs/>
                <w:szCs w:val="18"/>
              </w:rPr>
            </w:pPr>
            <w:r w:rsidRPr="00E03517">
              <w:rPr>
                <w:rFonts w:ascii="Arial" w:hAnsi="Arial" w:cs="Arial"/>
                <w:b/>
                <w:bCs/>
                <w:szCs w:val="18"/>
              </w:rPr>
              <w:t>Answers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32095D06" w14:textId="77777777" w:rsidR="00285E64" w:rsidRPr="00E03517" w:rsidRDefault="00285E64" w:rsidP="00555FBA">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14:paraId="2C427D7B" w14:textId="77777777" w:rsidR="00285E64" w:rsidRPr="00D3272F" w:rsidRDefault="00285E64" w:rsidP="00555FBA">
            <w:r w:rsidRPr="00D3272F">
              <w:t>Grade</w:t>
            </w:r>
          </w:p>
        </w:tc>
      </w:tr>
      <w:tr w:rsidR="00285E64" w:rsidRPr="00D3272F" w14:paraId="2EC3E1F3"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329A1FA3" w14:textId="77777777" w:rsidR="00285E64" w:rsidRPr="00E03517" w:rsidRDefault="00285E64"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5DBC9178" w14:textId="77777777" w:rsidR="00285E64" w:rsidRPr="00E03517" w:rsidRDefault="00FD0895" w:rsidP="00555FBA">
            <w:pPr>
              <w:keepNext/>
              <w:spacing w:before="20" w:after="40" w:line="240" w:lineRule="auto"/>
              <w:ind w:right="144"/>
              <w:jc w:val="left"/>
              <w:rPr>
                <w:rFonts w:ascii="Arial" w:hAnsi="Arial" w:cs="Arial"/>
                <w:szCs w:val="18"/>
              </w:rPr>
            </w:pPr>
            <w:r>
              <w:rPr>
                <w:rFonts w:ascii="Arial" w:hAnsi="Arial" w:cs="Arial"/>
                <w:szCs w:val="18"/>
              </w:rPr>
              <w:t>Hàng ngày, lúc 12h đêm</w:t>
            </w:r>
          </w:p>
        </w:tc>
        <w:tc>
          <w:tcPr>
            <w:tcW w:w="3138" w:type="dxa"/>
            <w:tcBorders>
              <w:top w:val="outset" w:sz="6" w:space="0" w:color="auto"/>
              <w:left w:val="outset" w:sz="6" w:space="0" w:color="auto"/>
              <w:bottom w:val="outset" w:sz="6" w:space="0" w:color="auto"/>
              <w:right w:val="outset" w:sz="6" w:space="0" w:color="auto"/>
            </w:tcBorders>
            <w:vAlign w:val="center"/>
            <w:hideMark/>
          </w:tcPr>
          <w:p w14:paraId="26259FF5" w14:textId="77777777" w:rsidR="00285E64" w:rsidRPr="00E03517" w:rsidRDefault="00285E64"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0C763B0C" w14:textId="77777777" w:rsidR="00285E64" w:rsidRPr="00D3272F" w:rsidRDefault="00285E64" w:rsidP="00555FBA">
            <w:r w:rsidRPr="00D3272F">
              <w:t>100</w:t>
            </w:r>
          </w:p>
        </w:tc>
      </w:tr>
      <w:tr w:rsidR="00285E64" w:rsidRPr="00D3272F" w14:paraId="12E4454B"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2BBFEFA9" w14:textId="77777777" w:rsidR="00285E64" w:rsidRPr="00E03517" w:rsidRDefault="00285E64"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7D59EBB3" w14:textId="77777777" w:rsidR="00285E64" w:rsidRPr="00E03517" w:rsidRDefault="00FD0895" w:rsidP="00FD0895">
            <w:pPr>
              <w:keepNext/>
              <w:spacing w:before="20" w:after="40" w:line="240" w:lineRule="auto"/>
              <w:ind w:right="144"/>
              <w:jc w:val="left"/>
              <w:rPr>
                <w:rFonts w:ascii="Arial" w:hAnsi="Arial" w:cs="Arial"/>
                <w:szCs w:val="18"/>
              </w:rPr>
            </w:pPr>
            <w:r>
              <w:rPr>
                <w:rFonts w:ascii="Arial" w:hAnsi="Arial" w:cs="Arial"/>
                <w:szCs w:val="18"/>
              </w:rPr>
              <w:t>Hàng ngày, lúc 1h sáng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DB432E7" w14:textId="77777777" w:rsidR="00285E64" w:rsidRPr="00E03517" w:rsidRDefault="00285E64"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0511B1F2" w14:textId="77777777" w:rsidR="00285E64" w:rsidRPr="00D3272F" w:rsidRDefault="00FD0895" w:rsidP="00555FBA">
            <w:r>
              <w:t>0</w:t>
            </w:r>
          </w:p>
        </w:tc>
      </w:tr>
      <w:tr w:rsidR="00285E64" w:rsidRPr="00D3272F" w14:paraId="41ABD876"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5A430072" w14:textId="77777777" w:rsidR="00285E64" w:rsidRPr="00E03517" w:rsidRDefault="00285E64"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57750A14" w14:textId="77777777" w:rsidR="00285E64" w:rsidRPr="00E03517" w:rsidRDefault="00FD0895" w:rsidP="00B90C9D">
            <w:pPr>
              <w:keepNext/>
              <w:spacing w:before="20" w:after="40" w:line="240" w:lineRule="auto"/>
              <w:ind w:right="144"/>
              <w:jc w:val="left"/>
              <w:rPr>
                <w:rFonts w:ascii="Arial" w:hAnsi="Arial" w:cs="Arial"/>
                <w:szCs w:val="18"/>
              </w:rPr>
            </w:pPr>
            <w:r>
              <w:rPr>
                <w:rFonts w:ascii="Arial" w:hAnsi="Arial" w:cs="Arial"/>
                <w:szCs w:val="18"/>
              </w:rPr>
              <w:t>4 lần\ngày, lúc 9h</w:t>
            </w:r>
            <w:r w:rsidR="00B90C9D">
              <w:rPr>
                <w:rFonts w:ascii="Arial" w:hAnsi="Arial" w:cs="Arial"/>
                <w:szCs w:val="18"/>
              </w:rPr>
              <w:t>30</w:t>
            </w:r>
            <w:r>
              <w:rPr>
                <w:rFonts w:ascii="Arial" w:hAnsi="Arial" w:cs="Arial"/>
                <w:szCs w:val="18"/>
              </w:rPr>
              <w:t>, 11h</w:t>
            </w:r>
            <w:r w:rsidR="00B90C9D">
              <w:rPr>
                <w:rFonts w:ascii="Arial" w:hAnsi="Arial" w:cs="Arial"/>
                <w:szCs w:val="18"/>
              </w:rPr>
              <w:t>30, 15, 17</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01073FD" w14:textId="77777777" w:rsidR="00285E64" w:rsidRPr="00E03517" w:rsidRDefault="00285E64"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523E78C4" w14:textId="77777777" w:rsidR="00285E64" w:rsidRPr="00D3272F" w:rsidRDefault="00FD0895" w:rsidP="00555FBA">
            <w:r>
              <w:t>0</w:t>
            </w:r>
          </w:p>
        </w:tc>
      </w:tr>
      <w:tr w:rsidR="00285E64" w:rsidRPr="00D3272F" w14:paraId="36F67014"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789BF7DD" w14:textId="77777777" w:rsidR="00285E64" w:rsidRPr="00E03517" w:rsidRDefault="00285E64"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1280C0B0" w14:textId="77777777" w:rsidR="00285E64" w:rsidRPr="00E03517" w:rsidRDefault="00FD0895" w:rsidP="00555FBA">
            <w:pPr>
              <w:keepNext/>
              <w:spacing w:before="20" w:after="40" w:line="240" w:lineRule="auto"/>
              <w:ind w:right="144"/>
              <w:jc w:val="left"/>
              <w:rPr>
                <w:rFonts w:ascii="Arial" w:hAnsi="Arial" w:cs="Arial"/>
                <w:szCs w:val="18"/>
              </w:rPr>
            </w:pPr>
            <w:r>
              <w:rPr>
                <w:rFonts w:ascii="Arial" w:hAnsi="Arial" w:cs="Arial"/>
                <w:szCs w:val="18"/>
              </w:rPr>
              <w:t>Thực hiện thủ công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06CECE3" w14:textId="77777777" w:rsidR="00285E64" w:rsidRPr="00E03517" w:rsidRDefault="00285E64"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1DC8AF36" w14:textId="77777777" w:rsidR="00285E64" w:rsidRPr="00D3272F" w:rsidRDefault="00FD0895" w:rsidP="00555FBA">
            <w:r>
              <w:t>0</w:t>
            </w:r>
          </w:p>
        </w:tc>
      </w:tr>
      <w:tr w:rsidR="00285E64" w:rsidRPr="00D3272F" w14:paraId="18B96AC6"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2736715B" w14:textId="77777777" w:rsidR="00285E64" w:rsidRPr="00E03517" w:rsidRDefault="00285E64"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6EA76B79" w14:textId="77777777" w:rsidR="00285E64" w:rsidRPr="00E03517" w:rsidRDefault="00285E64"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27D302BC" w14:textId="77777777" w:rsidR="00285E64" w:rsidRPr="00E03517" w:rsidRDefault="00285E64"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651CB0D9" w14:textId="77777777" w:rsidR="00285E64" w:rsidRPr="00D3272F" w:rsidRDefault="00285E64" w:rsidP="00555FBA">
            <w:r w:rsidRPr="00D3272F">
              <w:t> </w:t>
            </w:r>
          </w:p>
        </w:tc>
      </w:tr>
      <w:tr w:rsidR="00285E64" w:rsidRPr="00D3272F" w14:paraId="09641C28"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C41DDA9" w14:textId="77777777" w:rsidR="00285E64" w:rsidRPr="00E03517" w:rsidRDefault="00285E64"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25E16AEC" w14:textId="77777777" w:rsidR="00285E64" w:rsidRPr="00E03517" w:rsidRDefault="00285E64"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Incorrect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53CFA0FF" w14:textId="77777777" w:rsidR="00285E64" w:rsidRPr="00E03517" w:rsidRDefault="00285E64"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5F60387E" w14:textId="77777777" w:rsidR="00285E64" w:rsidRPr="00D3272F" w:rsidRDefault="00285E64" w:rsidP="00555FBA">
            <w:r w:rsidRPr="00D3272F">
              <w:t> </w:t>
            </w:r>
          </w:p>
        </w:tc>
      </w:tr>
      <w:tr w:rsidR="00285E64" w:rsidRPr="00D3272F" w14:paraId="7CA934AF"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098F0F6" w14:textId="77777777" w:rsidR="00285E64" w:rsidRPr="00E03517" w:rsidRDefault="00285E64"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666103AD" w14:textId="77777777" w:rsidR="00285E64" w:rsidRPr="00E03517" w:rsidRDefault="00285E64"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General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32D6FCC8" w14:textId="77777777" w:rsidR="00285E64" w:rsidRPr="00E03517" w:rsidRDefault="00285E64"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7CAC64F0" w14:textId="77777777" w:rsidR="00285E64" w:rsidRPr="00D3272F" w:rsidRDefault="00285E64" w:rsidP="00555FBA">
            <w:r w:rsidRPr="00D3272F">
              <w:t> </w:t>
            </w:r>
          </w:p>
        </w:tc>
      </w:tr>
      <w:tr w:rsidR="00285E64" w:rsidRPr="00D3272F" w14:paraId="747DC6FC" w14:textId="77777777" w:rsidTr="00555FBA">
        <w:trPr>
          <w:cantSplit/>
        </w:trPr>
        <w:tc>
          <w:tcPr>
            <w:tcW w:w="9356" w:type="dxa"/>
            <w:gridSpan w:val="3"/>
            <w:tcBorders>
              <w:top w:val="outset" w:sz="6" w:space="0" w:color="auto"/>
              <w:left w:val="outset" w:sz="6" w:space="0" w:color="auto"/>
              <w:bottom w:val="outset" w:sz="6" w:space="0" w:color="auto"/>
              <w:right w:val="outset" w:sz="6" w:space="0" w:color="auto"/>
            </w:tcBorders>
            <w:vAlign w:val="center"/>
            <w:hideMark/>
          </w:tcPr>
          <w:p w14:paraId="02571431" w14:textId="77777777" w:rsidR="00285E64" w:rsidRPr="00E03517" w:rsidRDefault="00FD0895" w:rsidP="00555FBA">
            <w:pPr>
              <w:keepNext/>
              <w:spacing w:before="20" w:after="40" w:line="240" w:lineRule="auto"/>
              <w:ind w:left="40" w:right="144"/>
              <w:jc w:val="left"/>
              <w:rPr>
                <w:rFonts w:ascii="Arial" w:hAnsi="Arial" w:cs="Arial"/>
                <w:szCs w:val="18"/>
              </w:rPr>
            </w:pPr>
            <w:r w:rsidRPr="002824B0">
              <w:rPr>
                <w:i/>
                <w:iCs/>
                <w:sz w:val="24"/>
                <w:szCs w:val="24"/>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14:paraId="61AE3D97" w14:textId="77777777" w:rsidR="00285E64" w:rsidRPr="00D3272F" w:rsidRDefault="00285E64" w:rsidP="00555FBA">
            <w:r w:rsidRPr="00D3272F">
              <w:t> </w:t>
            </w:r>
          </w:p>
        </w:tc>
      </w:tr>
    </w:tbl>
    <w:p w14:paraId="1847AF6E" w14:textId="77777777" w:rsidR="00A426E2" w:rsidRPr="00EE3F26" w:rsidRDefault="00A426E2" w:rsidP="00EE3F26">
      <w:pPr>
        <w:rPr>
          <w:b/>
          <w:color w:val="FF0000"/>
          <w:sz w:val="26"/>
          <w:szCs w:val="26"/>
        </w:rPr>
      </w:pPr>
    </w:p>
    <w:p w14:paraId="1121C86F" w14:textId="77777777" w:rsidR="00B52681" w:rsidRPr="00D3272F" w:rsidRDefault="00B52681" w:rsidP="007A29E3">
      <w:pPr>
        <w:pStyle w:val="BodyTextIndent"/>
        <w:numPr>
          <w:ilvl w:val="0"/>
          <w:numId w:val="10"/>
        </w:numPr>
        <w:rPr>
          <w:b/>
          <w:color w:val="FF0000"/>
          <w:sz w:val="26"/>
          <w:szCs w:val="26"/>
        </w:rPr>
      </w:pPr>
      <w:r>
        <w:rPr>
          <w:b/>
          <w:sz w:val="24"/>
          <w:szCs w:val="24"/>
        </w:rPr>
        <w:t>Câu hỏi chọn 1</w:t>
      </w:r>
      <w:r w:rsidRPr="00D3272F">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5501"/>
        <w:gridCol w:w="3138"/>
        <w:gridCol w:w="650"/>
      </w:tblGrid>
      <w:tr w:rsidR="00B52681" w:rsidRPr="00D3272F" w14:paraId="15E69803" w14:textId="77777777" w:rsidTr="00555FBA">
        <w:trPr>
          <w:cantSplit/>
          <w:tblHeader/>
        </w:trPr>
        <w:tc>
          <w:tcPr>
            <w:tcW w:w="9356" w:type="dxa"/>
            <w:gridSpan w:val="3"/>
            <w:tcBorders>
              <w:top w:val="outset" w:sz="6" w:space="0" w:color="auto"/>
              <w:left w:val="outset" w:sz="6" w:space="0" w:color="auto"/>
              <w:bottom w:val="outset" w:sz="6" w:space="0" w:color="auto"/>
              <w:right w:val="outset" w:sz="6" w:space="0" w:color="auto"/>
            </w:tcBorders>
            <w:vAlign w:val="center"/>
          </w:tcPr>
          <w:p w14:paraId="58130A03" w14:textId="77777777" w:rsidR="00B52681" w:rsidRPr="00E03517" w:rsidRDefault="00B52681" w:rsidP="00B52681">
            <w:pPr>
              <w:spacing w:before="100" w:beforeAutospacing="1" w:after="100" w:afterAutospacing="1" w:line="240" w:lineRule="auto"/>
              <w:jc w:val="left"/>
              <w:rPr>
                <w:szCs w:val="24"/>
                <w:lang w:val="en-US"/>
              </w:rPr>
            </w:pPr>
            <w:r w:rsidRPr="00E03517">
              <w:rPr>
                <w:lang w:val="en-US"/>
              </w:rPr>
              <w:t xml:space="preserve">Anh chị cho biết </w:t>
            </w:r>
            <w:r>
              <w:rPr>
                <w:lang w:val="en-US"/>
              </w:rPr>
              <w:t>chu kỳ backup của CSDL lưu thông tin người dùng cho Hệ thống VNPT-CAS được thực hiện</w:t>
            </w:r>
          </w:p>
        </w:tc>
        <w:tc>
          <w:tcPr>
            <w:tcW w:w="650" w:type="dxa"/>
            <w:tcBorders>
              <w:top w:val="outset" w:sz="6" w:space="0" w:color="auto"/>
              <w:left w:val="outset" w:sz="6" w:space="0" w:color="auto"/>
              <w:bottom w:val="outset" w:sz="6" w:space="0" w:color="auto"/>
              <w:right w:val="outset" w:sz="6" w:space="0" w:color="auto"/>
            </w:tcBorders>
            <w:vAlign w:val="center"/>
            <w:hideMark/>
          </w:tcPr>
          <w:p w14:paraId="6D73FE10" w14:textId="77777777" w:rsidR="00B52681" w:rsidRPr="00D3272F" w:rsidRDefault="00B52681" w:rsidP="00555FBA">
            <w:r w:rsidRPr="00D3272F">
              <w:t>M</w:t>
            </w:r>
            <w:r>
              <w:t>C</w:t>
            </w:r>
          </w:p>
        </w:tc>
      </w:tr>
      <w:tr w:rsidR="00B52681" w:rsidRPr="00D3272F" w14:paraId="764C5CB0" w14:textId="77777777" w:rsidTr="00555FBA">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14:paraId="4A6269A8" w14:textId="77777777" w:rsidR="00B52681" w:rsidRPr="00E03517" w:rsidRDefault="00B52681" w:rsidP="00555FBA">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w:t>
            </w:r>
          </w:p>
        </w:tc>
        <w:tc>
          <w:tcPr>
            <w:tcW w:w="5501" w:type="dxa"/>
            <w:tcBorders>
              <w:top w:val="outset" w:sz="6" w:space="0" w:color="auto"/>
              <w:left w:val="outset" w:sz="6" w:space="0" w:color="auto"/>
              <w:bottom w:val="outset" w:sz="6" w:space="0" w:color="auto"/>
              <w:right w:val="outset" w:sz="6" w:space="0" w:color="auto"/>
            </w:tcBorders>
            <w:vAlign w:val="center"/>
            <w:hideMark/>
          </w:tcPr>
          <w:p w14:paraId="3C7C1F35" w14:textId="77777777" w:rsidR="00B52681" w:rsidRPr="00E03517" w:rsidRDefault="00B52681" w:rsidP="00555FBA">
            <w:pPr>
              <w:numPr>
                <w:ilvl w:val="0"/>
                <w:numId w:val="7"/>
              </w:numPr>
              <w:spacing w:before="0" w:after="0" w:line="240" w:lineRule="auto"/>
              <w:jc w:val="center"/>
              <w:rPr>
                <w:rFonts w:ascii="Arial" w:hAnsi="Arial" w:cs="Arial"/>
                <w:b/>
                <w:bCs/>
                <w:szCs w:val="18"/>
              </w:rPr>
            </w:pPr>
            <w:r w:rsidRPr="00E03517">
              <w:rPr>
                <w:rFonts w:ascii="Arial" w:hAnsi="Arial" w:cs="Arial"/>
                <w:b/>
                <w:bCs/>
                <w:szCs w:val="18"/>
              </w:rPr>
              <w:t>Answers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00C6118B" w14:textId="77777777" w:rsidR="00B52681" w:rsidRPr="00E03517" w:rsidRDefault="00B52681" w:rsidP="00555FBA">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14:paraId="499BBA71" w14:textId="77777777" w:rsidR="00B52681" w:rsidRPr="00D3272F" w:rsidRDefault="00B52681" w:rsidP="00555FBA">
            <w:r w:rsidRPr="00D3272F">
              <w:t>Grade</w:t>
            </w:r>
          </w:p>
        </w:tc>
      </w:tr>
      <w:tr w:rsidR="00B52681" w:rsidRPr="00D3272F" w14:paraId="62C6D77F"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A8CB6DC" w14:textId="77777777" w:rsidR="00B52681" w:rsidRPr="00E03517" w:rsidRDefault="00B52681"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334FF78E" w14:textId="77777777" w:rsidR="00B52681" w:rsidRPr="00E03517" w:rsidRDefault="00B52681" w:rsidP="00B52681">
            <w:pPr>
              <w:keepNext/>
              <w:spacing w:before="20" w:after="40" w:line="240" w:lineRule="auto"/>
              <w:ind w:right="144"/>
              <w:jc w:val="left"/>
              <w:rPr>
                <w:rFonts w:ascii="Arial" w:hAnsi="Arial" w:cs="Arial"/>
                <w:szCs w:val="18"/>
              </w:rPr>
            </w:pPr>
            <w:r>
              <w:rPr>
                <w:rFonts w:ascii="Arial" w:hAnsi="Arial" w:cs="Arial"/>
                <w:szCs w:val="18"/>
              </w:rPr>
              <w:t>1 ngày/lần</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DD8D010" w14:textId="77777777" w:rsidR="00B52681" w:rsidRPr="00E03517" w:rsidRDefault="00B52681"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21B2C89C" w14:textId="77777777" w:rsidR="00B52681" w:rsidRPr="00D3272F" w:rsidRDefault="00B52681" w:rsidP="00555FBA">
            <w:r w:rsidRPr="00D3272F">
              <w:t>100</w:t>
            </w:r>
          </w:p>
        </w:tc>
      </w:tr>
      <w:tr w:rsidR="00B52681" w:rsidRPr="00D3272F" w14:paraId="04E2FCFE"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01460047" w14:textId="77777777" w:rsidR="00B52681" w:rsidRPr="00E03517" w:rsidRDefault="00B52681"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75854ECD" w14:textId="77777777" w:rsidR="00B52681" w:rsidRPr="00E03517" w:rsidRDefault="00B52681" w:rsidP="00B52681">
            <w:pPr>
              <w:keepNext/>
              <w:spacing w:before="20" w:after="40" w:line="240" w:lineRule="auto"/>
              <w:ind w:right="144"/>
              <w:jc w:val="left"/>
              <w:rPr>
                <w:rFonts w:ascii="Arial" w:hAnsi="Arial" w:cs="Arial"/>
                <w:szCs w:val="18"/>
              </w:rPr>
            </w:pPr>
            <w:r>
              <w:rPr>
                <w:rFonts w:ascii="Arial" w:hAnsi="Arial" w:cs="Arial"/>
                <w:szCs w:val="18"/>
              </w:rPr>
              <w:t>7 ngày/lần</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62CF25B" w14:textId="77777777" w:rsidR="00B52681" w:rsidRPr="00E03517" w:rsidRDefault="00B52681"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555A5105" w14:textId="77777777" w:rsidR="00B52681" w:rsidRPr="00D3272F" w:rsidRDefault="00B52681" w:rsidP="00555FBA">
            <w:r>
              <w:t>0</w:t>
            </w:r>
          </w:p>
        </w:tc>
      </w:tr>
      <w:tr w:rsidR="00B52681" w:rsidRPr="00D3272F" w14:paraId="4F17A78D"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3105D64" w14:textId="77777777" w:rsidR="00B52681" w:rsidRPr="00E03517" w:rsidRDefault="00B52681"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75DB72E2" w14:textId="77777777" w:rsidR="00B52681" w:rsidRPr="00E03517" w:rsidRDefault="00B52681" w:rsidP="00555FBA">
            <w:pPr>
              <w:keepNext/>
              <w:spacing w:before="20" w:after="40" w:line="240" w:lineRule="auto"/>
              <w:ind w:right="144"/>
              <w:jc w:val="left"/>
              <w:rPr>
                <w:rFonts w:ascii="Arial" w:hAnsi="Arial" w:cs="Arial"/>
                <w:szCs w:val="18"/>
              </w:rPr>
            </w:pPr>
            <w:r>
              <w:rPr>
                <w:rFonts w:ascii="Arial" w:hAnsi="Arial" w:cs="Arial"/>
                <w:szCs w:val="18"/>
              </w:rPr>
              <w:t>2 ngày/lần</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ED332B9" w14:textId="77777777" w:rsidR="00B52681" w:rsidRPr="00E03517" w:rsidRDefault="00B52681"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074DCF55" w14:textId="77777777" w:rsidR="00B52681" w:rsidRPr="00D3272F" w:rsidRDefault="00B52681" w:rsidP="00555FBA">
            <w:r>
              <w:t>0</w:t>
            </w:r>
          </w:p>
        </w:tc>
      </w:tr>
      <w:tr w:rsidR="00B52681" w:rsidRPr="00D3272F" w14:paraId="6B6DA716"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5983A47D" w14:textId="77777777" w:rsidR="00B52681" w:rsidRPr="00E03517" w:rsidRDefault="00B52681"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2A4A2834" w14:textId="77777777" w:rsidR="00B52681" w:rsidRPr="00E03517" w:rsidRDefault="00B52681" w:rsidP="00555FBA">
            <w:pPr>
              <w:keepNext/>
              <w:spacing w:before="20" w:after="40" w:line="240" w:lineRule="auto"/>
              <w:ind w:right="144"/>
              <w:jc w:val="left"/>
              <w:rPr>
                <w:rFonts w:ascii="Arial" w:hAnsi="Arial" w:cs="Arial"/>
                <w:szCs w:val="18"/>
              </w:rPr>
            </w:pPr>
            <w:r>
              <w:rPr>
                <w:rFonts w:ascii="Arial" w:hAnsi="Arial" w:cs="Arial"/>
                <w:szCs w:val="18"/>
              </w:rPr>
              <w:t>5 ngày/lần</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9F50FBB" w14:textId="77777777" w:rsidR="00B52681" w:rsidRPr="00E03517" w:rsidRDefault="00B52681"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496965A8" w14:textId="77777777" w:rsidR="00B52681" w:rsidRPr="00D3272F" w:rsidRDefault="00B52681" w:rsidP="00555FBA">
            <w:r>
              <w:t>0</w:t>
            </w:r>
          </w:p>
        </w:tc>
      </w:tr>
      <w:tr w:rsidR="00B52681" w:rsidRPr="00D3272F" w14:paraId="2AA707D1"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8AFD4A7"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3C7DE69B" w14:textId="77777777" w:rsidR="00B52681" w:rsidRPr="00E03517" w:rsidRDefault="00B52681"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5049D47"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5D1285E2" w14:textId="77777777" w:rsidR="00B52681" w:rsidRPr="00D3272F" w:rsidRDefault="00B52681" w:rsidP="00555FBA">
            <w:r w:rsidRPr="00D3272F">
              <w:t> </w:t>
            </w:r>
          </w:p>
        </w:tc>
      </w:tr>
      <w:tr w:rsidR="00B52681" w:rsidRPr="00D3272F" w14:paraId="0B604C86"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4E3B929"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0F434ABD" w14:textId="77777777" w:rsidR="00B52681" w:rsidRPr="00E03517" w:rsidRDefault="00B52681"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Incorrect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2396FD45"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727EF3EA" w14:textId="77777777" w:rsidR="00B52681" w:rsidRPr="00D3272F" w:rsidRDefault="00B52681" w:rsidP="00555FBA">
            <w:r w:rsidRPr="00D3272F">
              <w:t> </w:t>
            </w:r>
          </w:p>
        </w:tc>
      </w:tr>
      <w:tr w:rsidR="00B52681" w:rsidRPr="00D3272F" w14:paraId="395958F6"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0864758B"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10FE0634" w14:textId="77777777" w:rsidR="00B52681" w:rsidRPr="00E03517" w:rsidRDefault="00B52681"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General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C40AEE9"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58831F6C" w14:textId="77777777" w:rsidR="00B52681" w:rsidRPr="00D3272F" w:rsidRDefault="00B52681" w:rsidP="00555FBA">
            <w:r w:rsidRPr="00D3272F">
              <w:t> </w:t>
            </w:r>
          </w:p>
        </w:tc>
      </w:tr>
      <w:tr w:rsidR="00B52681" w:rsidRPr="00D3272F" w14:paraId="074972DA" w14:textId="77777777" w:rsidTr="00555FBA">
        <w:trPr>
          <w:cantSplit/>
        </w:trPr>
        <w:tc>
          <w:tcPr>
            <w:tcW w:w="9356" w:type="dxa"/>
            <w:gridSpan w:val="3"/>
            <w:tcBorders>
              <w:top w:val="outset" w:sz="6" w:space="0" w:color="auto"/>
              <w:left w:val="outset" w:sz="6" w:space="0" w:color="auto"/>
              <w:bottom w:val="outset" w:sz="6" w:space="0" w:color="auto"/>
              <w:right w:val="outset" w:sz="6" w:space="0" w:color="auto"/>
            </w:tcBorders>
            <w:vAlign w:val="center"/>
            <w:hideMark/>
          </w:tcPr>
          <w:p w14:paraId="33B6B055" w14:textId="77777777" w:rsidR="00B52681" w:rsidRPr="00E03517" w:rsidRDefault="00B52681" w:rsidP="00555FBA">
            <w:pPr>
              <w:keepNext/>
              <w:spacing w:before="20" w:after="40" w:line="240" w:lineRule="auto"/>
              <w:ind w:left="40" w:right="144"/>
              <w:jc w:val="left"/>
              <w:rPr>
                <w:rFonts w:ascii="Arial" w:hAnsi="Arial" w:cs="Arial"/>
                <w:szCs w:val="18"/>
              </w:rPr>
            </w:pPr>
            <w:r w:rsidRPr="002824B0">
              <w:rPr>
                <w:i/>
                <w:iCs/>
                <w:sz w:val="24"/>
                <w:szCs w:val="24"/>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14:paraId="029773FD" w14:textId="77777777" w:rsidR="00B52681" w:rsidRPr="00D3272F" w:rsidRDefault="00B52681" w:rsidP="00555FBA">
            <w:r w:rsidRPr="00D3272F">
              <w:t> </w:t>
            </w:r>
          </w:p>
        </w:tc>
      </w:tr>
    </w:tbl>
    <w:p w14:paraId="27C7C2AE" w14:textId="77777777" w:rsidR="00B52681" w:rsidRPr="00D3272F" w:rsidRDefault="00B52681" w:rsidP="007A29E3">
      <w:pPr>
        <w:pStyle w:val="BodyTextIndent"/>
        <w:numPr>
          <w:ilvl w:val="0"/>
          <w:numId w:val="10"/>
        </w:numPr>
        <w:rPr>
          <w:b/>
          <w:color w:val="FF0000"/>
          <w:sz w:val="26"/>
          <w:szCs w:val="26"/>
        </w:rPr>
      </w:pPr>
      <w:r>
        <w:rPr>
          <w:b/>
          <w:sz w:val="24"/>
          <w:szCs w:val="24"/>
        </w:rPr>
        <w:t>Câu hỏi chọn 1</w:t>
      </w:r>
      <w:r w:rsidRPr="00D3272F">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5501"/>
        <w:gridCol w:w="3138"/>
        <w:gridCol w:w="650"/>
      </w:tblGrid>
      <w:tr w:rsidR="00B52681" w:rsidRPr="00D3272F" w14:paraId="506E01F5" w14:textId="77777777" w:rsidTr="00555FBA">
        <w:trPr>
          <w:cantSplit/>
          <w:tblHeader/>
        </w:trPr>
        <w:tc>
          <w:tcPr>
            <w:tcW w:w="9356" w:type="dxa"/>
            <w:gridSpan w:val="3"/>
            <w:tcBorders>
              <w:top w:val="outset" w:sz="6" w:space="0" w:color="auto"/>
              <w:left w:val="outset" w:sz="6" w:space="0" w:color="auto"/>
              <w:bottom w:val="outset" w:sz="6" w:space="0" w:color="auto"/>
              <w:right w:val="outset" w:sz="6" w:space="0" w:color="auto"/>
            </w:tcBorders>
            <w:vAlign w:val="center"/>
          </w:tcPr>
          <w:p w14:paraId="3584617F" w14:textId="77777777" w:rsidR="00B52681" w:rsidRPr="00E03517" w:rsidRDefault="00B52681" w:rsidP="001576F1">
            <w:pPr>
              <w:spacing w:before="100" w:beforeAutospacing="1" w:after="100" w:afterAutospacing="1" w:line="240" w:lineRule="auto"/>
              <w:jc w:val="left"/>
              <w:rPr>
                <w:szCs w:val="24"/>
                <w:lang w:val="en-US"/>
              </w:rPr>
            </w:pPr>
            <w:r w:rsidRPr="00E03517">
              <w:rPr>
                <w:lang w:val="en-US"/>
              </w:rPr>
              <w:t xml:space="preserve">Anh chị cho biết </w:t>
            </w:r>
            <w:r>
              <w:rPr>
                <w:lang w:val="en-US"/>
              </w:rPr>
              <w:t xml:space="preserve">chu kỳ backup của CSDL lưu thông tin </w:t>
            </w:r>
            <w:r w:rsidR="001576F1">
              <w:rPr>
                <w:lang w:val="en-US"/>
              </w:rPr>
              <w:t xml:space="preserve">các ứng dụng trên </w:t>
            </w:r>
            <w:r>
              <w:rPr>
                <w:lang w:val="en-US"/>
              </w:rPr>
              <w:t>Hệ thống VNPT-</w:t>
            </w:r>
            <w:r w:rsidR="001576F1">
              <w:rPr>
                <w:lang w:val="en-US"/>
              </w:rPr>
              <w:t>Portal</w:t>
            </w:r>
            <w:r>
              <w:rPr>
                <w:lang w:val="en-US"/>
              </w:rPr>
              <w:t xml:space="preserve"> được thực hiện</w:t>
            </w:r>
          </w:p>
        </w:tc>
        <w:tc>
          <w:tcPr>
            <w:tcW w:w="650" w:type="dxa"/>
            <w:tcBorders>
              <w:top w:val="outset" w:sz="6" w:space="0" w:color="auto"/>
              <w:left w:val="outset" w:sz="6" w:space="0" w:color="auto"/>
              <w:bottom w:val="outset" w:sz="6" w:space="0" w:color="auto"/>
              <w:right w:val="outset" w:sz="6" w:space="0" w:color="auto"/>
            </w:tcBorders>
            <w:vAlign w:val="center"/>
            <w:hideMark/>
          </w:tcPr>
          <w:p w14:paraId="329D1CFE" w14:textId="77777777" w:rsidR="00B52681" w:rsidRPr="00D3272F" w:rsidRDefault="00B52681" w:rsidP="00555FBA">
            <w:r w:rsidRPr="00D3272F">
              <w:t>M</w:t>
            </w:r>
            <w:r>
              <w:t>C</w:t>
            </w:r>
          </w:p>
        </w:tc>
      </w:tr>
      <w:tr w:rsidR="00B52681" w:rsidRPr="00D3272F" w14:paraId="7CC84BE3" w14:textId="77777777" w:rsidTr="00555FBA">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14:paraId="274DEAFF" w14:textId="77777777" w:rsidR="00B52681" w:rsidRPr="00E03517" w:rsidRDefault="00B52681" w:rsidP="00555FBA">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w:t>
            </w:r>
          </w:p>
        </w:tc>
        <w:tc>
          <w:tcPr>
            <w:tcW w:w="5501" w:type="dxa"/>
            <w:tcBorders>
              <w:top w:val="outset" w:sz="6" w:space="0" w:color="auto"/>
              <w:left w:val="outset" w:sz="6" w:space="0" w:color="auto"/>
              <w:bottom w:val="outset" w:sz="6" w:space="0" w:color="auto"/>
              <w:right w:val="outset" w:sz="6" w:space="0" w:color="auto"/>
            </w:tcBorders>
            <w:vAlign w:val="center"/>
            <w:hideMark/>
          </w:tcPr>
          <w:p w14:paraId="733D0E0D" w14:textId="77777777" w:rsidR="00B52681" w:rsidRPr="00E03517" w:rsidRDefault="00B52681" w:rsidP="00555FBA">
            <w:pPr>
              <w:numPr>
                <w:ilvl w:val="0"/>
                <w:numId w:val="7"/>
              </w:numPr>
              <w:spacing w:before="0" w:after="0" w:line="240" w:lineRule="auto"/>
              <w:jc w:val="center"/>
              <w:rPr>
                <w:rFonts w:ascii="Arial" w:hAnsi="Arial" w:cs="Arial"/>
                <w:b/>
                <w:bCs/>
                <w:szCs w:val="18"/>
              </w:rPr>
            </w:pPr>
            <w:r w:rsidRPr="00E03517">
              <w:rPr>
                <w:rFonts w:ascii="Arial" w:hAnsi="Arial" w:cs="Arial"/>
                <w:b/>
                <w:bCs/>
                <w:szCs w:val="18"/>
              </w:rPr>
              <w:t>Answers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08510BA0" w14:textId="77777777" w:rsidR="00B52681" w:rsidRPr="00E03517" w:rsidRDefault="00B52681" w:rsidP="00555FBA">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14:paraId="2837B931" w14:textId="77777777" w:rsidR="00B52681" w:rsidRPr="00D3272F" w:rsidRDefault="00B52681" w:rsidP="00555FBA">
            <w:r w:rsidRPr="00D3272F">
              <w:t>Grade</w:t>
            </w:r>
          </w:p>
        </w:tc>
      </w:tr>
      <w:tr w:rsidR="00B52681" w:rsidRPr="00D3272F" w14:paraId="026C6D71"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2B14416C" w14:textId="77777777" w:rsidR="00B52681" w:rsidRPr="00E03517" w:rsidRDefault="00B52681"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431E8CBF" w14:textId="77777777" w:rsidR="00B52681" w:rsidRPr="00E03517" w:rsidRDefault="00B52681" w:rsidP="00555FBA">
            <w:pPr>
              <w:keepNext/>
              <w:spacing w:before="20" w:after="40" w:line="240" w:lineRule="auto"/>
              <w:ind w:right="144"/>
              <w:jc w:val="left"/>
              <w:rPr>
                <w:rFonts w:ascii="Arial" w:hAnsi="Arial" w:cs="Arial"/>
                <w:szCs w:val="18"/>
              </w:rPr>
            </w:pPr>
            <w:r>
              <w:rPr>
                <w:rFonts w:ascii="Arial" w:hAnsi="Arial" w:cs="Arial"/>
                <w:szCs w:val="18"/>
              </w:rPr>
              <w:t>1 ngày/lần</w:t>
            </w:r>
          </w:p>
        </w:tc>
        <w:tc>
          <w:tcPr>
            <w:tcW w:w="3138" w:type="dxa"/>
            <w:tcBorders>
              <w:top w:val="outset" w:sz="6" w:space="0" w:color="auto"/>
              <w:left w:val="outset" w:sz="6" w:space="0" w:color="auto"/>
              <w:bottom w:val="outset" w:sz="6" w:space="0" w:color="auto"/>
              <w:right w:val="outset" w:sz="6" w:space="0" w:color="auto"/>
            </w:tcBorders>
            <w:vAlign w:val="center"/>
            <w:hideMark/>
          </w:tcPr>
          <w:p w14:paraId="060A644A" w14:textId="77777777" w:rsidR="00B52681" w:rsidRPr="00E03517" w:rsidRDefault="00B52681"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57B629BF" w14:textId="77777777" w:rsidR="00B52681" w:rsidRPr="00D3272F" w:rsidRDefault="00B52681" w:rsidP="00555FBA">
            <w:r w:rsidRPr="00D3272F">
              <w:t>100</w:t>
            </w:r>
          </w:p>
        </w:tc>
      </w:tr>
      <w:tr w:rsidR="00B52681" w:rsidRPr="00D3272F" w14:paraId="1DD5D325"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4AF2E7E" w14:textId="77777777" w:rsidR="00B52681" w:rsidRPr="00E03517" w:rsidRDefault="00B52681"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1F975239" w14:textId="77777777" w:rsidR="00B52681" w:rsidRPr="00E03517" w:rsidRDefault="00B52681" w:rsidP="00555FBA">
            <w:pPr>
              <w:keepNext/>
              <w:spacing w:before="20" w:after="40" w:line="240" w:lineRule="auto"/>
              <w:ind w:right="144"/>
              <w:jc w:val="left"/>
              <w:rPr>
                <w:rFonts w:ascii="Arial" w:hAnsi="Arial" w:cs="Arial"/>
                <w:szCs w:val="18"/>
              </w:rPr>
            </w:pPr>
            <w:r>
              <w:rPr>
                <w:rFonts w:ascii="Arial" w:hAnsi="Arial" w:cs="Arial"/>
                <w:szCs w:val="18"/>
              </w:rPr>
              <w:t>7 ngày/lần</w:t>
            </w:r>
          </w:p>
        </w:tc>
        <w:tc>
          <w:tcPr>
            <w:tcW w:w="3138" w:type="dxa"/>
            <w:tcBorders>
              <w:top w:val="outset" w:sz="6" w:space="0" w:color="auto"/>
              <w:left w:val="outset" w:sz="6" w:space="0" w:color="auto"/>
              <w:bottom w:val="outset" w:sz="6" w:space="0" w:color="auto"/>
              <w:right w:val="outset" w:sz="6" w:space="0" w:color="auto"/>
            </w:tcBorders>
            <w:vAlign w:val="center"/>
            <w:hideMark/>
          </w:tcPr>
          <w:p w14:paraId="0B3A12E7" w14:textId="77777777" w:rsidR="00B52681" w:rsidRPr="00E03517" w:rsidRDefault="00B52681"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4DF3D240" w14:textId="77777777" w:rsidR="00B52681" w:rsidRPr="00D3272F" w:rsidRDefault="00B52681" w:rsidP="00555FBA">
            <w:r>
              <w:t>0</w:t>
            </w:r>
          </w:p>
        </w:tc>
      </w:tr>
      <w:tr w:rsidR="00B52681" w:rsidRPr="00D3272F" w14:paraId="3A7AF244"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2F11E984" w14:textId="77777777" w:rsidR="00B52681" w:rsidRPr="00E03517" w:rsidRDefault="00B52681"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5D3833D5" w14:textId="77777777" w:rsidR="00B52681" w:rsidRPr="00E03517" w:rsidRDefault="00B52681" w:rsidP="00555FBA">
            <w:pPr>
              <w:keepNext/>
              <w:spacing w:before="20" w:after="40" w:line="240" w:lineRule="auto"/>
              <w:ind w:right="144"/>
              <w:jc w:val="left"/>
              <w:rPr>
                <w:rFonts w:ascii="Arial" w:hAnsi="Arial" w:cs="Arial"/>
                <w:szCs w:val="18"/>
              </w:rPr>
            </w:pPr>
            <w:r>
              <w:rPr>
                <w:rFonts w:ascii="Arial" w:hAnsi="Arial" w:cs="Arial"/>
                <w:szCs w:val="18"/>
              </w:rPr>
              <w:t>2 ngày/lần</w:t>
            </w:r>
          </w:p>
        </w:tc>
        <w:tc>
          <w:tcPr>
            <w:tcW w:w="3138" w:type="dxa"/>
            <w:tcBorders>
              <w:top w:val="outset" w:sz="6" w:space="0" w:color="auto"/>
              <w:left w:val="outset" w:sz="6" w:space="0" w:color="auto"/>
              <w:bottom w:val="outset" w:sz="6" w:space="0" w:color="auto"/>
              <w:right w:val="outset" w:sz="6" w:space="0" w:color="auto"/>
            </w:tcBorders>
            <w:vAlign w:val="center"/>
            <w:hideMark/>
          </w:tcPr>
          <w:p w14:paraId="50296C23" w14:textId="77777777" w:rsidR="00B52681" w:rsidRPr="00E03517" w:rsidRDefault="00B52681"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60265AEC" w14:textId="77777777" w:rsidR="00B52681" w:rsidRPr="00D3272F" w:rsidRDefault="00B52681" w:rsidP="00555FBA">
            <w:r>
              <w:t>0</w:t>
            </w:r>
          </w:p>
        </w:tc>
      </w:tr>
      <w:tr w:rsidR="00B52681" w:rsidRPr="00D3272F" w14:paraId="27EE773E"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9ACEF13" w14:textId="77777777" w:rsidR="00B52681" w:rsidRPr="00E03517" w:rsidRDefault="00B52681" w:rsidP="00555FBA">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1A5C739D" w14:textId="77777777" w:rsidR="00B52681" w:rsidRPr="00E03517" w:rsidRDefault="00B52681" w:rsidP="00555FBA">
            <w:pPr>
              <w:keepNext/>
              <w:spacing w:before="20" w:after="40" w:line="240" w:lineRule="auto"/>
              <w:ind w:right="144"/>
              <w:jc w:val="left"/>
              <w:rPr>
                <w:rFonts w:ascii="Arial" w:hAnsi="Arial" w:cs="Arial"/>
                <w:szCs w:val="18"/>
              </w:rPr>
            </w:pPr>
            <w:r>
              <w:rPr>
                <w:rFonts w:ascii="Arial" w:hAnsi="Arial" w:cs="Arial"/>
                <w:szCs w:val="18"/>
              </w:rPr>
              <w:t>5 ngày/lần</w:t>
            </w:r>
          </w:p>
        </w:tc>
        <w:tc>
          <w:tcPr>
            <w:tcW w:w="3138" w:type="dxa"/>
            <w:tcBorders>
              <w:top w:val="outset" w:sz="6" w:space="0" w:color="auto"/>
              <w:left w:val="outset" w:sz="6" w:space="0" w:color="auto"/>
              <w:bottom w:val="outset" w:sz="6" w:space="0" w:color="auto"/>
              <w:right w:val="outset" w:sz="6" w:space="0" w:color="auto"/>
            </w:tcBorders>
            <w:vAlign w:val="center"/>
            <w:hideMark/>
          </w:tcPr>
          <w:p w14:paraId="67CBFAFD" w14:textId="77777777" w:rsidR="00B52681" w:rsidRPr="00E03517" w:rsidRDefault="00B52681" w:rsidP="00555FBA">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1768BB84" w14:textId="77777777" w:rsidR="00B52681" w:rsidRPr="00D3272F" w:rsidRDefault="00B52681" w:rsidP="00555FBA">
            <w:r>
              <w:t>0</w:t>
            </w:r>
          </w:p>
        </w:tc>
      </w:tr>
      <w:tr w:rsidR="00B52681" w:rsidRPr="00D3272F" w14:paraId="0FC26E38"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02615986"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6BB40E8B" w14:textId="77777777" w:rsidR="00B52681" w:rsidRPr="00E03517" w:rsidRDefault="00B52681"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59ED26C"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68FB679A" w14:textId="77777777" w:rsidR="00B52681" w:rsidRPr="00D3272F" w:rsidRDefault="00B52681" w:rsidP="00555FBA">
            <w:r w:rsidRPr="00D3272F">
              <w:t> </w:t>
            </w:r>
          </w:p>
        </w:tc>
      </w:tr>
      <w:tr w:rsidR="00B52681" w:rsidRPr="00D3272F" w14:paraId="71588253"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310B03B5"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0E99F46C" w14:textId="77777777" w:rsidR="00B52681" w:rsidRPr="00E03517" w:rsidRDefault="00B52681"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Incorrect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3429984"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6D084553" w14:textId="77777777" w:rsidR="00B52681" w:rsidRPr="00D3272F" w:rsidRDefault="00B52681" w:rsidP="00555FBA">
            <w:r w:rsidRPr="00D3272F">
              <w:t> </w:t>
            </w:r>
          </w:p>
        </w:tc>
      </w:tr>
      <w:tr w:rsidR="00B52681" w:rsidRPr="00D3272F" w14:paraId="70E8AA20" w14:textId="77777777" w:rsidTr="00555FBA">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B8CB00C"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0F4AACFB" w14:textId="77777777" w:rsidR="00B52681" w:rsidRPr="00E03517" w:rsidRDefault="00B52681" w:rsidP="00555FBA">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General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3EDACCF6" w14:textId="77777777" w:rsidR="00B52681" w:rsidRPr="00E03517" w:rsidRDefault="00B52681" w:rsidP="00555FBA">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6AF5C08C" w14:textId="77777777" w:rsidR="00B52681" w:rsidRPr="00D3272F" w:rsidRDefault="00B52681" w:rsidP="00555FBA">
            <w:r w:rsidRPr="00D3272F">
              <w:t> </w:t>
            </w:r>
          </w:p>
        </w:tc>
      </w:tr>
      <w:tr w:rsidR="00B52681" w:rsidRPr="00D3272F" w14:paraId="4FF7DED9" w14:textId="77777777" w:rsidTr="00555FBA">
        <w:trPr>
          <w:cantSplit/>
        </w:trPr>
        <w:tc>
          <w:tcPr>
            <w:tcW w:w="9356" w:type="dxa"/>
            <w:gridSpan w:val="3"/>
            <w:tcBorders>
              <w:top w:val="outset" w:sz="6" w:space="0" w:color="auto"/>
              <w:left w:val="outset" w:sz="6" w:space="0" w:color="auto"/>
              <w:bottom w:val="outset" w:sz="6" w:space="0" w:color="auto"/>
              <w:right w:val="outset" w:sz="6" w:space="0" w:color="auto"/>
            </w:tcBorders>
            <w:vAlign w:val="center"/>
            <w:hideMark/>
          </w:tcPr>
          <w:p w14:paraId="28D383CA" w14:textId="77777777" w:rsidR="00B52681" w:rsidRPr="00E03517" w:rsidRDefault="00B52681" w:rsidP="00555FBA">
            <w:pPr>
              <w:keepNext/>
              <w:spacing w:before="20" w:after="40" w:line="240" w:lineRule="auto"/>
              <w:ind w:left="40" w:right="144"/>
              <w:jc w:val="left"/>
              <w:rPr>
                <w:rFonts w:ascii="Arial" w:hAnsi="Arial" w:cs="Arial"/>
                <w:szCs w:val="18"/>
              </w:rPr>
            </w:pPr>
            <w:r w:rsidRPr="002824B0">
              <w:rPr>
                <w:i/>
                <w:iCs/>
                <w:sz w:val="24"/>
                <w:szCs w:val="24"/>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14:paraId="5573A117" w14:textId="77777777" w:rsidR="00B52681" w:rsidRPr="00D3272F" w:rsidRDefault="00B52681" w:rsidP="00555FBA">
            <w:r w:rsidRPr="00D3272F">
              <w:t> </w:t>
            </w:r>
          </w:p>
        </w:tc>
      </w:tr>
    </w:tbl>
    <w:p w14:paraId="31BAB51B" w14:textId="77777777" w:rsidR="00E47FE8" w:rsidRPr="00D3272F" w:rsidRDefault="00E47FE8" w:rsidP="007A29E3">
      <w:pPr>
        <w:pStyle w:val="BodyTextIndent"/>
        <w:numPr>
          <w:ilvl w:val="0"/>
          <w:numId w:val="10"/>
        </w:numPr>
        <w:rPr>
          <w:b/>
          <w:color w:val="FF0000"/>
          <w:sz w:val="26"/>
          <w:szCs w:val="26"/>
        </w:rPr>
      </w:pPr>
      <w:r>
        <w:rPr>
          <w:b/>
          <w:sz w:val="24"/>
          <w:szCs w:val="24"/>
        </w:rPr>
        <w:t>Câu hỏi chọn 1</w:t>
      </w:r>
      <w:r w:rsidRPr="00D3272F">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5501"/>
        <w:gridCol w:w="3138"/>
        <w:gridCol w:w="650"/>
      </w:tblGrid>
      <w:tr w:rsidR="00E47FE8" w:rsidRPr="00D3272F" w14:paraId="6B3A13E1" w14:textId="77777777" w:rsidTr="002D5725">
        <w:trPr>
          <w:cantSplit/>
          <w:tblHeader/>
        </w:trPr>
        <w:tc>
          <w:tcPr>
            <w:tcW w:w="9356" w:type="dxa"/>
            <w:gridSpan w:val="3"/>
            <w:tcBorders>
              <w:top w:val="outset" w:sz="6" w:space="0" w:color="auto"/>
              <w:left w:val="outset" w:sz="6" w:space="0" w:color="auto"/>
              <w:bottom w:val="outset" w:sz="6" w:space="0" w:color="auto"/>
              <w:right w:val="outset" w:sz="6" w:space="0" w:color="auto"/>
            </w:tcBorders>
            <w:vAlign w:val="center"/>
          </w:tcPr>
          <w:p w14:paraId="62C28AC6" w14:textId="58D33801" w:rsidR="00E47FE8" w:rsidRPr="00E03517" w:rsidRDefault="00E47FE8" w:rsidP="00E47FE8">
            <w:pPr>
              <w:spacing w:before="100" w:beforeAutospacing="1" w:after="100" w:afterAutospacing="1" w:line="240" w:lineRule="auto"/>
              <w:jc w:val="left"/>
              <w:rPr>
                <w:szCs w:val="24"/>
                <w:lang w:val="en-US"/>
              </w:rPr>
            </w:pPr>
            <w:r w:rsidRPr="00E03517">
              <w:rPr>
                <w:lang w:val="en-US"/>
              </w:rPr>
              <w:t xml:space="preserve">Anh chị cho biết </w:t>
            </w:r>
            <w:r>
              <w:rPr>
                <w:lang w:val="en-US"/>
              </w:rPr>
              <w:t>để maintain Hệ thống, hàng ngày các server AIS được cấu hình khởi động lại dịch vụ Lotus Domino vào lúc này</w:t>
            </w:r>
            <w:r w:rsidRPr="00E03517">
              <w:rPr>
                <w:lang w:val="en-US"/>
              </w:rPr>
              <w:t>?</w:t>
            </w:r>
          </w:p>
        </w:tc>
        <w:tc>
          <w:tcPr>
            <w:tcW w:w="650" w:type="dxa"/>
            <w:tcBorders>
              <w:top w:val="outset" w:sz="6" w:space="0" w:color="auto"/>
              <w:left w:val="outset" w:sz="6" w:space="0" w:color="auto"/>
              <w:bottom w:val="outset" w:sz="6" w:space="0" w:color="auto"/>
              <w:right w:val="outset" w:sz="6" w:space="0" w:color="auto"/>
            </w:tcBorders>
            <w:vAlign w:val="center"/>
            <w:hideMark/>
          </w:tcPr>
          <w:p w14:paraId="5C52B016" w14:textId="77777777" w:rsidR="00E47FE8" w:rsidRPr="00D3272F" w:rsidRDefault="00E47FE8" w:rsidP="002D5725">
            <w:r w:rsidRPr="00D3272F">
              <w:t>M</w:t>
            </w:r>
            <w:r>
              <w:t>C</w:t>
            </w:r>
          </w:p>
        </w:tc>
      </w:tr>
      <w:tr w:rsidR="00E47FE8" w:rsidRPr="00D3272F" w14:paraId="5B8DCBB4" w14:textId="77777777" w:rsidTr="002D5725">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14:paraId="2E19A16A" w14:textId="77777777" w:rsidR="00E47FE8" w:rsidRPr="00E03517" w:rsidRDefault="00E47FE8" w:rsidP="002D5725">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lastRenderedPageBreak/>
              <w:t>#</w:t>
            </w:r>
          </w:p>
        </w:tc>
        <w:tc>
          <w:tcPr>
            <w:tcW w:w="5501" w:type="dxa"/>
            <w:tcBorders>
              <w:top w:val="outset" w:sz="6" w:space="0" w:color="auto"/>
              <w:left w:val="outset" w:sz="6" w:space="0" w:color="auto"/>
              <w:bottom w:val="outset" w:sz="6" w:space="0" w:color="auto"/>
              <w:right w:val="outset" w:sz="6" w:space="0" w:color="auto"/>
            </w:tcBorders>
            <w:vAlign w:val="center"/>
            <w:hideMark/>
          </w:tcPr>
          <w:p w14:paraId="285230F5" w14:textId="77777777" w:rsidR="00E47FE8" w:rsidRPr="00E03517" w:rsidRDefault="00E47FE8" w:rsidP="002D5725">
            <w:pPr>
              <w:numPr>
                <w:ilvl w:val="0"/>
                <w:numId w:val="7"/>
              </w:numPr>
              <w:spacing w:before="0" w:after="0" w:line="240" w:lineRule="auto"/>
              <w:jc w:val="center"/>
              <w:rPr>
                <w:rFonts w:ascii="Arial" w:hAnsi="Arial" w:cs="Arial"/>
                <w:b/>
                <w:bCs/>
                <w:szCs w:val="18"/>
              </w:rPr>
            </w:pPr>
            <w:r w:rsidRPr="00E03517">
              <w:rPr>
                <w:rFonts w:ascii="Arial" w:hAnsi="Arial" w:cs="Arial"/>
                <w:b/>
                <w:bCs/>
                <w:szCs w:val="18"/>
              </w:rPr>
              <w:t>Answers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42CEB7C" w14:textId="77777777" w:rsidR="00E47FE8" w:rsidRPr="00E03517" w:rsidRDefault="00E47FE8" w:rsidP="002D5725">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14:paraId="7A52F4FF" w14:textId="77777777" w:rsidR="00E47FE8" w:rsidRPr="00D3272F" w:rsidRDefault="00E47FE8" w:rsidP="002D5725">
            <w:r w:rsidRPr="00D3272F">
              <w:t>Grade</w:t>
            </w:r>
          </w:p>
        </w:tc>
      </w:tr>
      <w:tr w:rsidR="00E47FE8" w:rsidRPr="00D3272F" w14:paraId="07777E52"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9CC95F9" w14:textId="77777777" w:rsidR="00E47FE8" w:rsidRPr="00E03517" w:rsidRDefault="00E47FE8"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68A26CA3" w14:textId="48000207" w:rsidR="00E47FE8" w:rsidRPr="00E03517" w:rsidRDefault="00E47FE8" w:rsidP="002D5725">
            <w:pPr>
              <w:keepNext/>
              <w:spacing w:before="20" w:after="40" w:line="240" w:lineRule="auto"/>
              <w:ind w:right="144"/>
              <w:jc w:val="left"/>
              <w:rPr>
                <w:rFonts w:ascii="Arial" w:hAnsi="Arial" w:cs="Arial"/>
                <w:szCs w:val="18"/>
              </w:rPr>
            </w:pPr>
            <w:r>
              <w:rPr>
                <w:rFonts w:ascii="Arial" w:hAnsi="Arial" w:cs="Arial"/>
                <w:szCs w:val="18"/>
              </w:rPr>
              <w:t>1h sáng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3A2E9ABB" w14:textId="77777777" w:rsidR="00E47FE8" w:rsidRPr="00E03517" w:rsidRDefault="00E47FE8"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28F2D8E4" w14:textId="1CE32AFF" w:rsidR="00E47FE8" w:rsidRPr="00D3272F" w:rsidRDefault="00E47FE8" w:rsidP="002D5725">
            <w:r w:rsidRPr="00D3272F">
              <w:t>0</w:t>
            </w:r>
          </w:p>
        </w:tc>
      </w:tr>
      <w:tr w:rsidR="00E47FE8" w:rsidRPr="00D3272F" w14:paraId="668BB341"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0E35BAF3" w14:textId="77777777" w:rsidR="00E47FE8" w:rsidRPr="00E03517" w:rsidRDefault="00E47FE8"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3E51C7BB" w14:textId="5D26D216" w:rsidR="00E47FE8" w:rsidRPr="00E03517" w:rsidRDefault="00E47FE8" w:rsidP="002D5725">
            <w:pPr>
              <w:keepNext/>
              <w:spacing w:before="20" w:after="40" w:line="240" w:lineRule="auto"/>
              <w:ind w:right="144"/>
              <w:jc w:val="left"/>
              <w:rPr>
                <w:rFonts w:ascii="Arial" w:hAnsi="Arial" w:cs="Arial"/>
                <w:szCs w:val="18"/>
              </w:rPr>
            </w:pPr>
            <w:r>
              <w:rPr>
                <w:rFonts w:ascii="Arial" w:hAnsi="Arial" w:cs="Arial"/>
                <w:szCs w:val="18"/>
              </w:rPr>
              <w:t>2h sáng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62682766" w14:textId="77777777" w:rsidR="00E47FE8" w:rsidRPr="00E03517" w:rsidRDefault="00E47FE8"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50BC656C" w14:textId="77777777" w:rsidR="00E47FE8" w:rsidRPr="00D3272F" w:rsidRDefault="00E47FE8" w:rsidP="002D5725">
            <w:r>
              <w:t>0</w:t>
            </w:r>
          </w:p>
        </w:tc>
      </w:tr>
      <w:tr w:rsidR="00E47FE8" w:rsidRPr="00D3272F" w14:paraId="78ED7B1C"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868A858" w14:textId="77777777" w:rsidR="00E47FE8" w:rsidRPr="00E03517" w:rsidRDefault="00E47FE8"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020F08BF" w14:textId="148C2236" w:rsidR="00E47FE8" w:rsidRPr="00E03517" w:rsidRDefault="00E47FE8" w:rsidP="002D5725">
            <w:pPr>
              <w:keepNext/>
              <w:spacing w:before="20" w:after="40" w:line="240" w:lineRule="auto"/>
              <w:ind w:right="144"/>
              <w:jc w:val="left"/>
              <w:rPr>
                <w:rFonts w:ascii="Arial" w:hAnsi="Arial" w:cs="Arial"/>
                <w:szCs w:val="18"/>
              </w:rPr>
            </w:pPr>
            <w:r>
              <w:rPr>
                <w:rFonts w:ascii="Arial" w:hAnsi="Arial" w:cs="Arial"/>
                <w:szCs w:val="18"/>
              </w:rPr>
              <w:t>3h sáng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5CF3386" w14:textId="77777777" w:rsidR="00E47FE8" w:rsidRPr="00E03517" w:rsidRDefault="00E47FE8"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48F84EA2" w14:textId="77777777" w:rsidR="00E47FE8" w:rsidRPr="00D3272F" w:rsidRDefault="00E47FE8" w:rsidP="002D5725">
            <w:r>
              <w:t>0</w:t>
            </w:r>
          </w:p>
        </w:tc>
      </w:tr>
      <w:tr w:rsidR="00E47FE8" w:rsidRPr="00D3272F" w14:paraId="04888E8E"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4998CE58" w14:textId="77777777" w:rsidR="00E47FE8" w:rsidRPr="00E03517" w:rsidRDefault="00E47FE8"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0630D279" w14:textId="10F6C55E" w:rsidR="00E47FE8" w:rsidRPr="00E03517" w:rsidRDefault="00E47FE8" w:rsidP="002D5725">
            <w:pPr>
              <w:keepNext/>
              <w:spacing w:before="20" w:after="40" w:line="240" w:lineRule="auto"/>
              <w:ind w:right="144"/>
              <w:jc w:val="left"/>
              <w:rPr>
                <w:rFonts w:ascii="Arial" w:hAnsi="Arial" w:cs="Arial"/>
                <w:szCs w:val="18"/>
              </w:rPr>
            </w:pPr>
            <w:r>
              <w:rPr>
                <w:rFonts w:ascii="Arial" w:hAnsi="Arial" w:cs="Arial"/>
                <w:szCs w:val="18"/>
              </w:rPr>
              <w:t>4h sáng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A0730E5" w14:textId="77777777" w:rsidR="00E47FE8" w:rsidRPr="00E03517" w:rsidRDefault="00E47FE8"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20EB78DE" w14:textId="6C9C3EA0" w:rsidR="00E47FE8" w:rsidRPr="00D3272F" w:rsidRDefault="00E47FE8" w:rsidP="002D5725">
            <w:r>
              <w:t>100</w:t>
            </w:r>
          </w:p>
        </w:tc>
      </w:tr>
      <w:tr w:rsidR="00E47FE8" w:rsidRPr="00D3272F" w14:paraId="7EFD6597"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05D19004" w14:textId="77777777" w:rsidR="00E47FE8" w:rsidRPr="00E03517" w:rsidRDefault="00E47FE8"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538EA64B" w14:textId="77777777" w:rsidR="00E47FE8" w:rsidRPr="00E03517" w:rsidRDefault="00E47FE8" w:rsidP="002D5725">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228E77F8" w14:textId="77777777" w:rsidR="00E47FE8" w:rsidRPr="00E03517" w:rsidRDefault="00E47FE8"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4E9D2E13" w14:textId="77777777" w:rsidR="00E47FE8" w:rsidRPr="00D3272F" w:rsidRDefault="00E47FE8" w:rsidP="002D5725">
            <w:r w:rsidRPr="00D3272F">
              <w:t> </w:t>
            </w:r>
          </w:p>
        </w:tc>
      </w:tr>
      <w:tr w:rsidR="00E47FE8" w:rsidRPr="00D3272F" w14:paraId="153E7AE9"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5A2F5820" w14:textId="77777777" w:rsidR="00E47FE8" w:rsidRPr="00E03517" w:rsidRDefault="00E47FE8"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6554B0A5" w14:textId="77777777" w:rsidR="00E47FE8" w:rsidRPr="00E03517" w:rsidRDefault="00E47FE8" w:rsidP="002D5725">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Incorrect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D098ECB" w14:textId="77777777" w:rsidR="00E47FE8" w:rsidRPr="00E03517" w:rsidRDefault="00E47FE8"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72B7EE50" w14:textId="77777777" w:rsidR="00E47FE8" w:rsidRPr="00D3272F" w:rsidRDefault="00E47FE8" w:rsidP="002D5725">
            <w:r w:rsidRPr="00D3272F">
              <w:t> </w:t>
            </w:r>
          </w:p>
        </w:tc>
      </w:tr>
      <w:tr w:rsidR="00E47FE8" w:rsidRPr="00D3272F" w14:paraId="606A1AEF"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8FDFC43" w14:textId="77777777" w:rsidR="00E47FE8" w:rsidRPr="00E03517" w:rsidRDefault="00E47FE8"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62C351FB" w14:textId="77777777" w:rsidR="00E47FE8" w:rsidRPr="00E03517" w:rsidRDefault="00E47FE8" w:rsidP="002D5725">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General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A2CFA7F" w14:textId="77777777" w:rsidR="00E47FE8" w:rsidRPr="00E03517" w:rsidRDefault="00E47FE8"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2A92E50E" w14:textId="77777777" w:rsidR="00E47FE8" w:rsidRPr="00D3272F" w:rsidRDefault="00E47FE8" w:rsidP="002D5725">
            <w:r w:rsidRPr="00D3272F">
              <w:t> </w:t>
            </w:r>
          </w:p>
        </w:tc>
      </w:tr>
      <w:tr w:rsidR="00E47FE8" w:rsidRPr="00D3272F" w14:paraId="50E27EE5" w14:textId="77777777" w:rsidTr="002D5725">
        <w:trPr>
          <w:cantSplit/>
        </w:trPr>
        <w:tc>
          <w:tcPr>
            <w:tcW w:w="9356" w:type="dxa"/>
            <w:gridSpan w:val="3"/>
            <w:tcBorders>
              <w:top w:val="outset" w:sz="6" w:space="0" w:color="auto"/>
              <w:left w:val="outset" w:sz="6" w:space="0" w:color="auto"/>
              <w:bottom w:val="outset" w:sz="6" w:space="0" w:color="auto"/>
              <w:right w:val="outset" w:sz="6" w:space="0" w:color="auto"/>
            </w:tcBorders>
            <w:vAlign w:val="center"/>
            <w:hideMark/>
          </w:tcPr>
          <w:p w14:paraId="61981C49" w14:textId="77777777" w:rsidR="00E47FE8" w:rsidRPr="00E03517" w:rsidRDefault="00E47FE8" w:rsidP="002D5725">
            <w:pPr>
              <w:keepNext/>
              <w:spacing w:before="20" w:after="40" w:line="240" w:lineRule="auto"/>
              <w:ind w:left="40" w:right="144"/>
              <w:jc w:val="left"/>
              <w:rPr>
                <w:rFonts w:ascii="Arial" w:hAnsi="Arial" w:cs="Arial"/>
                <w:szCs w:val="18"/>
              </w:rPr>
            </w:pPr>
            <w:r w:rsidRPr="002824B0">
              <w:rPr>
                <w:i/>
                <w:iCs/>
                <w:sz w:val="24"/>
                <w:szCs w:val="24"/>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14:paraId="23821814" w14:textId="77777777" w:rsidR="00E47FE8" w:rsidRPr="00D3272F" w:rsidRDefault="00E47FE8" w:rsidP="002D5725">
            <w:r w:rsidRPr="00D3272F">
              <w:t> </w:t>
            </w:r>
          </w:p>
        </w:tc>
      </w:tr>
    </w:tbl>
    <w:p w14:paraId="7082B77A" w14:textId="77777777" w:rsidR="00C71159" w:rsidRPr="00D3272F" w:rsidRDefault="00C71159" w:rsidP="007A29E3">
      <w:pPr>
        <w:pStyle w:val="BodyTextIndent"/>
        <w:numPr>
          <w:ilvl w:val="0"/>
          <w:numId w:val="10"/>
        </w:numPr>
        <w:rPr>
          <w:b/>
          <w:color w:val="FF0000"/>
          <w:sz w:val="26"/>
          <w:szCs w:val="26"/>
        </w:rPr>
      </w:pPr>
      <w:r>
        <w:rPr>
          <w:b/>
          <w:sz w:val="24"/>
          <w:szCs w:val="24"/>
        </w:rPr>
        <w:t>Câu hỏi chọn 1</w:t>
      </w:r>
      <w:r w:rsidRPr="00D3272F">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5501"/>
        <w:gridCol w:w="3138"/>
        <w:gridCol w:w="650"/>
      </w:tblGrid>
      <w:tr w:rsidR="00C71159" w:rsidRPr="00D3272F" w14:paraId="0B3ABE73" w14:textId="77777777" w:rsidTr="002D5725">
        <w:trPr>
          <w:cantSplit/>
          <w:tblHeader/>
        </w:trPr>
        <w:tc>
          <w:tcPr>
            <w:tcW w:w="9356" w:type="dxa"/>
            <w:gridSpan w:val="3"/>
            <w:tcBorders>
              <w:top w:val="outset" w:sz="6" w:space="0" w:color="auto"/>
              <w:left w:val="outset" w:sz="6" w:space="0" w:color="auto"/>
              <w:bottom w:val="outset" w:sz="6" w:space="0" w:color="auto"/>
              <w:right w:val="outset" w:sz="6" w:space="0" w:color="auto"/>
            </w:tcBorders>
            <w:vAlign w:val="center"/>
          </w:tcPr>
          <w:p w14:paraId="61C5ADF1" w14:textId="2094651F" w:rsidR="00C71159" w:rsidRPr="00E03517" w:rsidRDefault="00C71159" w:rsidP="00C71159">
            <w:pPr>
              <w:spacing w:before="100" w:beforeAutospacing="1" w:after="100" w:afterAutospacing="1" w:line="240" w:lineRule="auto"/>
              <w:jc w:val="left"/>
              <w:rPr>
                <w:szCs w:val="24"/>
                <w:lang w:val="en-US"/>
              </w:rPr>
            </w:pPr>
            <w:r w:rsidRPr="00E03517">
              <w:rPr>
                <w:lang w:val="en-US"/>
              </w:rPr>
              <w:t xml:space="preserve">Anh chị cho biết </w:t>
            </w:r>
            <w:r>
              <w:rPr>
                <w:lang w:val="en-US"/>
              </w:rPr>
              <w:t>để maintain Hệ thống, trong Hệ thống AIS quản trị hệ thống đã cấu hình hàng ngày cập nhật index của các database vào lúc nào</w:t>
            </w:r>
            <w:r w:rsidRPr="00E03517">
              <w:rPr>
                <w:lang w:val="en-US"/>
              </w:rPr>
              <w:t>?</w:t>
            </w:r>
          </w:p>
        </w:tc>
        <w:tc>
          <w:tcPr>
            <w:tcW w:w="650" w:type="dxa"/>
            <w:tcBorders>
              <w:top w:val="outset" w:sz="6" w:space="0" w:color="auto"/>
              <w:left w:val="outset" w:sz="6" w:space="0" w:color="auto"/>
              <w:bottom w:val="outset" w:sz="6" w:space="0" w:color="auto"/>
              <w:right w:val="outset" w:sz="6" w:space="0" w:color="auto"/>
            </w:tcBorders>
            <w:vAlign w:val="center"/>
            <w:hideMark/>
          </w:tcPr>
          <w:p w14:paraId="77AEE2AB" w14:textId="77777777" w:rsidR="00C71159" w:rsidRPr="00D3272F" w:rsidRDefault="00C71159" w:rsidP="002D5725">
            <w:r w:rsidRPr="00D3272F">
              <w:t>M</w:t>
            </w:r>
            <w:r>
              <w:t>C</w:t>
            </w:r>
          </w:p>
        </w:tc>
      </w:tr>
      <w:tr w:rsidR="00C71159" w:rsidRPr="00D3272F" w14:paraId="36337670" w14:textId="77777777" w:rsidTr="002D5725">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14:paraId="67A8ECDC" w14:textId="77777777" w:rsidR="00C71159" w:rsidRPr="00E03517" w:rsidRDefault="00C71159" w:rsidP="002D5725">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w:t>
            </w:r>
          </w:p>
        </w:tc>
        <w:tc>
          <w:tcPr>
            <w:tcW w:w="5501" w:type="dxa"/>
            <w:tcBorders>
              <w:top w:val="outset" w:sz="6" w:space="0" w:color="auto"/>
              <w:left w:val="outset" w:sz="6" w:space="0" w:color="auto"/>
              <w:bottom w:val="outset" w:sz="6" w:space="0" w:color="auto"/>
              <w:right w:val="outset" w:sz="6" w:space="0" w:color="auto"/>
            </w:tcBorders>
            <w:vAlign w:val="center"/>
            <w:hideMark/>
          </w:tcPr>
          <w:p w14:paraId="56939EC5" w14:textId="77777777" w:rsidR="00C71159" w:rsidRPr="00E03517" w:rsidRDefault="00C71159" w:rsidP="002D5725">
            <w:pPr>
              <w:numPr>
                <w:ilvl w:val="0"/>
                <w:numId w:val="7"/>
              </w:numPr>
              <w:spacing w:before="0" w:after="0" w:line="240" w:lineRule="auto"/>
              <w:jc w:val="center"/>
              <w:rPr>
                <w:rFonts w:ascii="Arial" w:hAnsi="Arial" w:cs="Arial"/>
                <w:b/>
                <w:bCs/>
                <w:szCs w:val="18"/>
              </w:rPr>
            </w:pPr>
            <w:r w:rsidRPr="00E03517">
              <w:rPr>
                <w:rFonts w:ascii="Arial" w:hAnsi="Arial" w:cs="Arial"/>
                <w:b/>
                <w:bCs/>
                <w:szCs w:val="18"/>
              </w:rPr>
              <w:t>Answers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83EC627" w14:textId="77777777" w:rsidR="00C71159" w:rsidRPr="00E03517" w:rsidRDefault="00C71159" w:rsidP="002D5725">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14:paraId="1B44B72A" w14:textId="77777777" w:rsidR="00C71159" w:rsidRPr="00D3272F" w:rsidRDefault="00C71159" w:rsidP="002D5725">
            <w:r w:rsidRPr="00D3272F">
              <w:t>Grade</w:t>
            </w:r>
          </w:p>
        </w:tc>
      </w:tr>
      <w:tr w:rsidR="00C71159" w:rsidRPr="00D3272F" w14:paraId="4EE781EE"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F5378A8" w14:textId="77777777" w:rsidR="00C71159" w:rsidRPr="00E03517" w:rsidRDefault="00C71159"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7048BA4B" w14:textId="77777777" w:rsidR="00C71159" w:rsidRPr="00E03517" w:rsidRDefault="00C71159" w:rsidP="002D5725">
            <w:pPr>
              <w:keepNext/>
              <w:spacing w:before="20" w:after="40" w:line="240" w:lineRule="auto"/>
              <w:ind w:right="144"/>
              <w:jc w:val="left"/>
              <w:rPr>
                <w:rFonts w:ascii="Arial" w:hAnsi="Arial" w:cs="Arial"/>
                <w:szCs w:val="18"/>
              </w:rPr>
            </w:pPr>
            <w:r>
              <w:rPr>
                <w:rFonts w:ascii="Arial" w:hAnsi="Arial" w:cs="Arial"/>
                <w:szCs w:val="18"/>
              </w:rPr>
              <w:t>1h sáng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311FB36D" w14:textId="77777777" w:rsidR="00C71159" w:rsidRPr="00E03517" w:rsidRDefault="00C71159"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283330E5" w14:textId="77777777" w:rsidR="00C71159" w:rsidRPr="00D3272F" w:rsidRDefault="00C71159" w:rsidP="002D5725">
            <w:r w:rsidRPr="00D3272F">
              <w:t>0</w:t>
            </w:r>
          </w:p>
        </w:tc>
      </w:tr>
      <w:tr w:rsidR="00C71159" w:rsidRPr="00D3272F" w14:paraId="293ECDC1"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22705EE8" w14:textId="77777777" w:rsidR="00C71159" w:rsidRPr="00E03517" w:rsidRDefault="00C71159"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4BF59CC8" w14:textId="77777777" w:rsidR="00C71159" w:rsidRPr="00E03517" w:rsidRDefault="00C71159" w:rsidP="002D5725">
            <w:pPr>
              <w:keepNext/>
              <w:spacing w:before="20" w:after="40" w:line="240" w:lineRule="auto"/>
              <w:ind w:right="144"/>
              <w:jc w:val="left"/>
              <w:rPr>
                <w:rFonts w:ascii="Arial" w:hAnsi="Arial" w:cs="Arial"/>
                <w:szCs w:val="18"/>
              </w:rPr>
            </w:pPr>
            <w:r>
              <w:rPr>
                <w:rFonts w:ascii="Arial" w:hAnsi="Arial" w:cs="Arial"/>
                <w:szCs w:val="18"/>
              </w:rPr>
              <w:t>2h sáng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288C8ED5" w14:textId="77777777" w:rsidR="00C71159" w:rsidRPr="00E03517" w:rsidRDefault="00C71159"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3350439E" w14:textId="0340F653" w:rsidR="00C71159" w:rsidRPr="00D3272F" w:rsidRDefault="00C71159" w:rsidP="002D5725">
            <w:r>
              <w:t>100</w:t>
            </w:r>
          </w:p>
        </w:tc>
      </w:tr>
      <w:tr w:rsidR="00C71159" w:rsidRPr="00D3272F" w14:paraId="0A590024"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9683848" w14:textId="77777777" w:rsidR="00C71159" w:rsidRPr="00E03517" w:rsidRDefault="00C71159"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5E4413D2" w14:textId="77777777" w:rsidR="00C71159" w:rsidRPr="00E03517" w:rsidRDefault="00C71159" w:rsidP="002D5725">
            <w:pPr>
              <w:keepNext/>
              <w:spacing w:before="20" w:after="40" w:line="240" w:lineRule="auto"/>
              <w:ind w:right="144"/>
              <w:jc w:val="left"/>
              <w:rPr>
                <w:rFonts w:ascii="Arial" w:hAnsi="Arial" w:cs="Arial"/>
                <w:szCs w:val="18"/>
              </w:rPr>
            </w:pPr>
            <w:r>
              <w:rPr>
                <w:rFonts w:ascii="Arial" w:hAnsi="Arial" w:cs="Arial"/>
                <w:szCs w:val="18"/>
              </w:rPr>
              <w:t>3h sáng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4B94E2E" w14:textId="77777777" w:rsidR="00C71159" w:rsidRPr="00E03517" w:rsidRDefault="00C71159"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03F93453" w14:textId="77777777" w:rsidR="00C71159" w:rsidRPr="00D3272F" w:rsidRDefault="00C71159" w:rsidP="002D5725">
            <w:r>
              <w:t>0</w:t>
            </w:r>
          </w:p>
        </w:tc>
      </w:tr>
      <w:tr w:rsidR="00C71159" w:rsidRPr="00D3272F" w14:paraId="1BDE1E6A"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13670A19" w14:textId="77777777" w:rsidR="00C71159" w:rsidRPr="00E03517" w:rsidRDefault="00C71159"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72FB0A37" w14:textId="77777777" w:rsidR="00C71159" w:rsidRPr="00E03517" w:rsidRDefault="00C71159" w:rsidP="002D5725">
            <w:pPr>
              <w:keepNext/>
              <w:spacing w:before="20" w:after="40" w:line="240" w:lineRule="auto"/>
              <w:ind w:right="144"/>
              <w:jc w:val="left"/>
              <w:rPr>
                <w:rFonts w:ascii="Arial" w:hAnsi="Arial" w:cs="Arial"/>
                <w:szCs w:val="18"/>
              </w:rPr>
            </w:pPr>
            <w:r>
              <w:rPr>
                <w:rFonts w:ascii="Arial" w:hAnsi="Arial" w:cs="Arial"/>
                <w:szCs w:val="18"/>
              </w:rPr>
              <w:t>4h sáng</w:t>
            </w:r>
          </w:p>
        </w:tc>
        <w:tc>
          <w:tcPr>
            <w:tcW w:w="3138" w:type="dxa"/>
            <w:tcBorders>
              <w:top w:val="outset" w:sz="6" w:space="0" w:color="auto"/>
              <w:left w:val="outset" w:sz="6" w:space="0" w:color="auto"/>
              <w:bottom w:val="outset" w:sz="6" w:space="0" w:color="auto"/>
              <w:right w:val="outset" w:sz="6" w:space="0" w:color="auto"/>
            </w:tcBorders>
            <w:vAlign w:val="center"/>
            <w:hideMark/>
          </w:tcPr>
          <w:p w14:paraId="23C3D578" w14:textId="77777777" w:rsidR="00C71159" w:rsidRPr="00E03517" w:rsidRDefault="00C71159"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2AE12F3E" w14:textId="68817935" w:rsidR="00C71159" w:rsidRPr="00D3272F" w:rsidRDefault="00C71159" w:rsidP="002D5725">
            <w:r>
              <w:t>0</w:t>
            </w:r>
          </w:p>
        </w:tc>
      </w:tr>
      <w:tr w:rsidR="00C71159" w:rsidRPr="00D3272F" w14:paraId="6BF15A20"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33418786" w14:textId="77777777" w:rsidR="00C71159" w:rsidRPr="00E03517" w:rsidRDefault="00C71159"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73F8F04D" w14:textId="77777777" w:rsidR="00C71159" w:rsidRPr="00E03517" w:rsidRDefault="00C71159" w:rsidP="002D5725">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3027A4E6" w14:textId="77777777" w:rsidR="00C71159" w:rsidRPr="00E03517" w:rsidRDefault="00C71159"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7BEDC6D2" w14:textId="77777777" w:rsidR="00C71159" w:rsidRPr="00D3272F" w:rsidRDefault="00C71159" w:rsidP="002D5725">
            <w:r w:rsidRPr="00D3272F">
              <w:t> </w:t>
            </w:r>
          </w:p>
        </w:tc>
      </w:tr>
      <w:tr w:rsidR="00C71159" w:rsidRPr="00D3272F" w14:paraId="21653F09"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251B76F0" w14:textId="77777777" w:rsidR="00C71159" w:rsidRPr="00E03517" w:rsidRDefault="00C71159"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29AE8BA9" w14:textId="77777777" w:rsidR="00C71159" w:rsidRPr="00E03517" w:rsidRDefault="00C71159" w:rsidP="002D5725">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Incorrect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2830AE42" w14:textId="77777777" w:rsidR="00C71159" w:rsidRPr="00E03517" w:rsidRDefault="00C71159"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6E99E7F9" w14:textId="77777777" w:rsidR="00C71159" w:rsidRPr="00D3272F" w:rsidRDefault="00C71159" w:rsidP="002D5725">
            <w:r w:rsidRPr="00D3272F">
              <w:t> </w:t>
            </w:r>
          </w:p>
        </w:tc>
      </w:tr>
      <w:tr w:rsidR="00C71159" w:rsidRPr="00D3272F" w14:paraId="4FBEEF1F"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442FEE3F" w14:textId="77777777" w:rsidR="00C71159" w:rsidRPr="00E03517" w:rsidRDefault="00C71159"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7DD3C6A4" w14:textId="77777777" w:rsidR="00C71159" w:rsidRPr="00E03517" w:rsidRDefault="00C71159" w:rsidP="002D5725">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General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0788707" w14:textId="77777777" w:rsidR="00C71159" w:rsidRPr="00E03517" w:rsidRDefault="00C71159"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6AE0DE59" w14:textId="77777777" w:rsidR="00C71159" w:rsidRPr="00D3272F" w:rsidRDefault="00C71159" w:rsidP="002D5725">
            <w:r w:rsidRPr="00D3272F">
              <w:t> </w:t>
            </w:r>
          </w:p>
        </w:tc>
      </w:tr>
      <w:tr w:rsidR="00C71159" w:rsidRPr="00D3272F" w14:paraId="5CC21E21" w14:textId="77777777" w:rsidTr="002D5725">
        <w:trPr>
          <w:cantSplit/>
        </w:trPr>
        <w:tc>
          <w:tcPr>
            <w:tcW w:w="9356" w:type="dxa"/>
            <w:gridSpan w:val="3"/>
            <w:tcBorders>
              <w:top w:val="outset" w:sz="6" w:space="0" w:color="auto"/>
              <w:left w:val="outset" w:sz="6" w:space="0" w:color="auto"/>
              <w:bottom w:val="outset" w:sz="6" w:space="0" w:color="auto"/>
              <w:right w:val="outset" w:sz="6" w:space="0" w:color="auto"/>
            </w:tcBorders>
            <w:vAlign w:val="center"/>
            <w:hideMark/>
          </w:tcPr>
          <w:p w14:paraId="6AE85C97" w14:textId="77777777" w:rsidR="00C71159" w:rsidRPr="00E03517" w:rsidRDefault="00C71159" w:rsidP="002D5725">
            <w:pPr>
              <w:keepNext/>
              <w:spacing w:before="20" w:after="40" w:line="240" w:lineRule="auto"/>
              <w:ind w:left="40" w:right="144"/>
              <w:jc w:val="left"/>
              <w:rPr>
                <w:rFonts w:ascii="Arial" w:hAnsi="Arial" w:cs="Arial"/>
                <w:szCs w:val="18"/>
              </w:rPr>
            </w:pPr>
            <w:r w:rsidRPr="002824B0">
              <w:rPr>
                <w:i/>
                <w:iCs/>
                <w:sz w:val="24"/>
                <w:szCs w:val="24"/>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14:paraId="6F34EF02" w14:textId="77777777" w:rsidR="00C71159" w:rsidRPr="00D3272F" w:rsidRDefault="00C71159" w:rsidP="002D5725">
            <w:r w:rsidRPr="00D3272F">
              <w:t> </w:t>
            </w:r>
          </w:p>
        </w:tc>
      </w:tr>
    </w:tbl>
    <w:p w14:paraId="69565857" w14:textId="77777777" w:rsidR="000060E4" w:rsidRPr="00D3272F" w:rsidRDefault="000060E4" w:rsidP="007A29E3">
      <w:pPr>
        <w:pStyle w:val="BodyTextIndent"/>
        <w:numPr>
          <w:ilvl w:val="0"/>
          <w:numId w:val="10"/>
        </w:numPr>
        <w:rPr>
          <w:b/>
          <w:color w:val="FF0000"/>
          <w:sz w:val="26"/>
          <w:szCs w:val="26"/>
        </w:rPr>
      </w:pPr>
      <w:r>
        <w:rPr>
          <w:b/>
          <w:sz w:val="24"/>
          <w:szCs w:val="24"/>
        </w:rPr>
        <w:t>Câu hỏi chọn 1</w:t>
      </w:r>
      <w:r w:rsidRPr="00D3272F">
        <w:rPr>
          <w:b/>
          <w:sz w:val="24"/>
          <w:szCs w:val="24"/>
        </w:rPr>
        <w:t xml:space="preserve">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5501"/>
        <w:gridCol w:w="3138"/>
        <w:gridCol w:w="650"/>
      </w:tblGrid>
      <w:tr w:rsidR="000060E4" w:rsidRPr="00D3272F" w14:paraId="07CD9971" w14:textId="77777777" w:rsidTr="002D5725">
        <w:trPr>
          <w:cantSplit/>
          <w:tblHeader/>
        </w:trPr>
        <w:tc>
          <w:tcPr>
            <w:tcW w:w="9356" w:type="dxa"/>
            <w:gridSpan w:val="3"/>
            <w:tcBorders>
              <w:top w:val="outset" w:sz="6" w:space="0" w:color="auto"/>
              <w:left w:val="outset" w:sz="6" w:space="0" w:color="auto"/>
              <w:bottom w:val="outset" w:sz="6" w:space="0" w:color="auto"/>
              <w:right w:val="outset" w:sz="6" w:space="0" w:color="auto"/>
            </w:tcBorders>
            <w:vAlign w:val="center"/>
          </w:tcPr>
          <w:p w14:paraId="3087EBDB" w14:textId="064493E0" w:rsidR="000060E4" w:rsidRPr="00E03517" w:rsidRDefault="000060E4" w:rsidP="009B4547">
            <w:pPr>
              <w:spacing w:before="100" w:beforeAutospacing="1" w:after="100" w:afterAutospacing="1" w:line="240" w:lineRule="auto"/>
              <w:jc w:val="left"/>
              <w:rPr>
                <w:szCs w:val="24"/>
                <w:lang w:val="en-US"/>
              </w:rPr>
            </w:pPr>
            <w:r w:rsidRPr="00E03517">
              <w:rPr>
                <w:lang w:val="en-US"/>
              </w:rPr>
              <w:t xml:space="preserve">Anh chị cho biết </w:t>
            </w:r>
            <w:r>
              <w:rPr>
                <w:lang w:val="en-US"/>
              </w:rPr>
              <w:t xml:space="preserve">để </w:t>
            </w:r>
            <w:r w:rsidR="009B4547">
              <w:rPr>
                <w:lang w:val="en-US"/>
              </w:rPr>
              <w:t>thời gian maintain các Maibox database của Hệ thồng Email VNPT được cấu hình thực hiện hàng ngày vào lúc nào</w:t>
            </w:r>
            <w:r w:rsidRPr="00E03517">
              <w:rPr>
                <w:lang w:val="en-US"/>
              </w:rPr>
              <w:t>?</w:t>
            </w:r>
          </w:p>
        </w:tc>
        <w:tc>
          <w:tcPr>
            <w:tcW w:w="650" w:type="dxa"/>
            <w:tcBorders>
              <w:top w:val="outset" w:sz="6" w:space="0" w:color="auto"/>
              <w:left w:val="outset" w:sz="6" w:space="0" w:color="auto"/>
              <w:bottom w:val="outset" w:sz="6" w:space="0" w:color="auto"/>
              <w:right w:val="outset" w:sz="6" w:space="0" w:color="auto"/>
            </w:tcBorders>
            <w:vAlign w:val="center"/>
            <w:hideMark/>
          </w:tcPr>
          <w:p w14:paraId="696FF9C3" w14:textId="77777777" w:rsidR="000060E4" w:rsidRPr="00D3272F" w:rsidRDefault="000060E4" w:rsidP="002D5725">
            <w:r w:rsidRPr="00D3272F">
              <w:t>M</w:t>
            </w:r>
            <w:r>
              <w:t>C</w:t>
            </w:r>
          </w:p>
        </w:tc>
      </w:tr>
      <w:tr w:rsidR="000060E4" w:rsidRPr="00D3272F" w14:paraId="4FC5FD92" w14:textId="77777777" w:rsidTr="002D5725">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14:paraId="7584313B" w14:textId="77777777" w:rsidR="000060E4" w:rsidRPr="00E03517" w:rsidRDefault="000060E4" w:rsidP="002D5725">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w:t>
            </w:r>
          </w:p>
        </w:tc>
        <w:tc>
          <w:tcPr>
            <w:tcW w:w="5501" w:type="dxa"/>
            <w:tcBorders>
              <w:top w:val="outset" w:sz="6" w:space="0" w:color="auto"/>
              <w:left w:val="outset" w:sz="6" w:space="0" w:color="auto"/>
              <w:bottom w:val="outset" w:sz="6" w:space="0" w:color="auto"/>
              <w:right w:val="outset" w:sz="6" w:space="0" w:color="auto"/>
            </w:tcBorders>
            <w:vAlign w:val="center"/>
            <w:hideMark/>
          </w:tcPr>
          <w:p w14:paraId="6B619293" w14:textId="77777777" w:rsidR="000060E4" w:rsidRPr="00E03517" w:rsidRDefault="000060E4" w:rsidP="002D5725">
            <w:pPr>
              <w:numPr>
                <w:ilvl w:val="0"/>
                <w:numId w:val="7"/>
              </w:numPr>
              <w:spacing w:before="0" w:after="0" w:line="240" w:lineRule="auto"/>
              <w:jc w:val="center"/>
              <w:rPr>
                <w:rFonts w:ascii="Arial" w:hAnsi="Arial" w:cs="Arial"/>
                <w:b/>
                <w:bCs/>
                <w:szCs w:val="18"/>
              </w:rPr>
            </w:pPr>
            <w:r w:rsidRPr="00E03517">
              <w:rPr>
                <w:rFonts w:ascii="Arial" w:hAnsi="Arial" w:cs="Arial"/>
                <w:b/>
                <w:bCs/>
                <w:szCs w:val="18"/>
              </w:rPr>
              <w:t>Answers</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9411235" w14:textId="77777777" w:rsidR="000060E4" w:rsidRPr="00E03517" w:rsidRDefault="000060E4" w:rsidP="002D5725">
            <w:pPr>
              <w:keepNext/>
              <w:spacing w:before="100" w:beforeAutospacing="1" w:after="100" w:afterAutospacing="1" w:line="200" w:lineRule="atLeast"/>
              <w:jc w:val="center"/>
              <w:rPr>
                <w:rFonts w:ascii="Arial" w:hAnsi="Arial" w:cs="Arial"/>
                <w:b/>
                <w:bCs/>
                <w:szCs w:val="18"/>
              </w:rPr>
            </w:pPr>
            <w:r w:rsidRPr="00E03517">
              <w:rPr>
                <w:rFonts w:ascii="Arial" w:hAnsi="Arial" w:cs="Arial"/>
                <w:b/>
                <w:bCs/>
                <w:szCs w:val="18"/>
              </w:rPr>
              <w:t>Hints/Feedback</w:t>
            </w:r>
          </w:p>
        </w:tc>
        <w:tc>
          <w:tcPr>
            <w:tcW w:w="650" w:type="dxa"/>
            <w:tcBorders>
              <w:top w:val="outset" w:sz="6" w:space="0" w:color="auto"/>
              <w:left w:val="outset" w:sz="6" w:space="0" w:color="auto"/>
              <w:bottom w:val="outset" w:sz="6" w:space="0" w:color="auto"/>
              <w:right w:val="outset" w:sz="6" w:space="0" w:color="auto"/>
            </w:tcBorders>
            <w:vAlign w:val="center"/>
            <w:hideMark/>
          </w:tcPr>
          <w:p w14:paraId="70643805" w14:textId="77777777" w:rsidR="000060E4" w:rsidRPr="00D3272F" w:rsidRDefault="000060E4" w:rsidP="002D5725">
            <w:r w:rsidRPr="00D3272F">
              <w:t>Grade</w:t>
            </w:r>
          </w:p>
        </w:tc>
      </w:tr>
      <w:tr w:rsidR="000060E4" w:rsidRPr="00D3272F" w14:paraId="5E961E2E"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799D9749" w14:textId="77777777" w:rsidR="000060E4" w:rsidRPr="00E03517" w:rsidRDefault="000060E4"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2DC1D623" w14:textId="61C11193" w:rsidR="000060E4" w:rsidRPr="00E03517" w:rsidRDefault="000060E4" w:rsidP="009B4547">
            <w:pPr>
              <w:keepNext/>
              <w:spacing w:before="20" w:after="40" w:line="240" w:lineRule="auto"/>
              <w:ind w:right="144"/>
              <w:jc w:val="left"/>
              <w:rPr>
                <w:rFonts w:ascii="Arial" w:hAnsi="Arial" w:cs="Arial"/>
                <w:szCs w:val="18"/>
              </w:rPr>
            </w:pPr>
            <w:r>
              <w:rPr>
                <w:rFonts w:ascii="Arial" w:hAnsi="Arial" w:cs="Arial"/>
                <w:szCs w:val="18"/>
              </w:rPr>
              <w:t xml:space="preserve">1h </w:t>
            </w:r>
            <w:r w:rsidR="009B4547">
              <w:rPr>
                <w:rFonts w:ascii="Arial" w:hAnsi="Arial" w:cs="Arial"/>
                <w:szCs w:val="18"/>
              </w:rPr>
              <w:t>– 5h hàng ngày</w:t>
            </w:r>
          </w:p>
        </w:tc>
        <w:tc>
          <w:tcPr>
            <w:tcW w:w="3138" w:type="dxa"/>
            <w:tcBorders>
              <w:top w:val="outset" w:sz="6" w:space="0" w:color="auto"/>
              <w:left w:val="outset" w:sz="6" w:space="0" w:color="auto"/>
              <w:bottom w:val="outset" w:sz="6" w:space="0" w:color="auto"/>
              <w:right w:val="outset" w:sz="6" w:space="0" w:color="auto"/>
            </w:tcBorders>
            <w:vAlign w:val="center"/>
            <w:hideMark/>
          </w:tcPr>
          <w:p w14:paraId="0040D80F" w14:textId="77777777" w:rsidR="000060E4" w:rsidRPr="00E03517" w:rsidRDefault="000060E4"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52AD54AC" w14:textId="5AB97124" w:rsidR="000060E4" w:rsidRPr="00D3272F" w:rsidRDefault="009B4547" w:rsidP="002D5725">
            <w:r>
              <w:t>10</w:t>
            </w:r>
            <w:r w:rsidR="000060E4" w:rsidRPr="00D3272F">
              <w:t>0</w:t>
            </w:r>
          </w:p>
        </w:tc>
      </w:tr>
      <w:tr w:rsidR="000060E4" w:rsidRPr="00D3272F" w14:paraId="3C52A270"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4010AED1" w14:textId="77777777" w:rsidR="000060E4" w:rsidRPr="00E03517" w:rsidRDefault="000060E4"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5B0F552D" w14:textId="20C64A1B" w:rsidR="000060E4" w:rsidRPr="00E03517" w:rsidRDefault="009B4547" w:rsidP="002D5725">
            <w:pPr>
              <w:keepNext/>
              <w:spacing w:before="20" w:after="40" w:line="240" w:lineRule="auto"/>
              <w:ind w:right="144"/>
              <w:jc w:val="left"/>
              <w:rPr>
                <w:rFonts w:ascii="Arial" w:hAnsi="Arial" w:cs="Arial"/>
                <w:szCs w:val="18"/>
              </w:rPr>
            </w:pPr>
            <w:r>
              <w:rPr>
                <w:rFonts w:ascii="Arial" w:hAnsi="Arial" w:cs="Arial"/>
                <w:szCs w:val="18"/>
              </w:rPr>
              <w:t>1h – 2h hàng ngày</w:t>
            </w:r>
          </w:p>
        </w:tc>
        <w:tc>
          <w:tcPr>
            <w:tcW w:w="3138" w:type="dxa"/>
            <w:tcBorders>
              <w:top w:val="outset" w:sz="6" w:space="0" w:color="auto"/>
              <w:left w:val="outset" w:sz="6" w:space="0" w:color="auto"/>
              <w:bottom w:val="outset" w:sz="6" w:space="0" w:color="auto"/>
              <w:right w:val="outset" w:sz="6" w:space="0" w:color="auto"/>
            </w:tcBorders>
            <w:vAlign w:val="center"/>
            <w:hideMark/>
          </w:tcPr>
          <w:p w14:paraId="76438399" w14:textId="77777777" w:rsidR="000060E4" w:rsidRPr="00E03517" w:rsidRDefault="000060E4"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171C8623" w14:textId="7E563A23" w:rsidR="000060E4" w:rsidRPr="00D3272F" w:rsidRDefault="000060E4" w:rsidP="002D5725">
            <w:r>
              <w:t>0</w:t>
            </w:r>
          </w:p>
        </w:tc>
      </w:tr>
      <w:tr w:rsidR="000060E4" w:rsidRPr="00D3272F" w14:paraId="31C81590"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492E8598" w14:textId="77777777" w:rsidR="000060E4" w:rsidRPr="00E03517" w:rsidRDefault="000060E4"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18C7E912" w14:textId="7215BBA8" w:rsidR="000060E4" w:rsidRPr="00E03517" w:rsidRDefault="009B4547" w:rsidP="009B4547">
            <w:pPr>
              <w:keepNext/>
              <w:spacing w:before="20" w:after="40" w:line="240" w:lineRule="auto"/>
              <w:ind w:right="144"/>
              <w:jc w:val="left"/>
              <w:rPr>
                <w:rFonts w:ascii="Arial" w:hAnsi="Arial" w:cs="Arial"/>
                <w:szCs w:val="18"/>
              </w:rPr>
            </w:pPr>
            <w:r>
              <w:rPr>
                <w:rFonts w:ascii="Arial" w:hAnsi="Arial" w:cs="Arial"/>
                <w:szCs w:val="18"/>
              </w:rPr>
              <w:t>1h - 3h hàng ngày</w:t>
            </w:r>
          </w:p>
        </w:tc>
        <w:tc>
          <w:tcPr>
            <w:tcW w:w="3138" w:type="dxa"/>
            <w:tcBorders>
              <w:top w:val="outset" w:sz="6" w:space="0" w:color="auto"/>
              <w:left w:val="outset" w:sz="6" w:space="0" w:color="auto"/>
              <w:bottom w:val="outset" w:sz="6" w:space="0" w:color="auto"/>
              <w:right w:val="outset" w:sz="6" w:space="0" w:color="auto"/>
            </w:tcBorders>
            <w:vAlign w:val="center"/>
            <w:hideMark/>
          </w:tcPr>
          <w:p w14:paraId="48450AA4" w14:textId="77777777" w:rsidR="000060E4" w:rsidRPr="00E03517" w:rsidRDefault="000060E4"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1BB60AC6" w14:textId="77777777" w:rsidR="000060E4" w:rsidRPr="00D3272F" w:rsidRDefault="000060E4" w:rsidP="002D5725">
            <w:r>
              <w:t>0</w:t>
            </w:r>
          </w:p>
        </w:tc>
      </w:tr>
      <w:tr w:rsidR="000060E4" w:rsidRPr="00D3272F" w14:paraId="44B1F01E"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63F001AA" w14:textId="77777777" w:rsidR="000060E4" w:rsidRPr="00E03517" w:rsidRDefault="000060E4" w:rsidP="002D5725">
            <w:pPr>
              <w:keepNext/>
              <w:numPr>
                <w:ilvl w:val="1"/>
                <w:numId w:val="7"/>
              </w:numPr>
              <w:ind w:right="60"/>
              <w:jc w:val="left"/>
              <w:rPr>
                <w:rFonts w:ascii="Arial" w:hAnsi="Arial" w:cs="Arial"/>
              </w:rPr>
            </w:pPr>
            <w:r w:rsidRPr="00E03517">
              <w:rPr>
                <w:rFonts w:ascii="Arial" w:hAnsi="Arial" w:cs="Arial"/>
              </w:rPr>
              <w:t> </w:t>
            </w:r>
          </w:p>
        </w:tc>
        <w:tc>
          <w:tcPr>
            <w:tcW w:w="5501" w:type="dxa"/>
            <w:tcBorders>
              <w:top w:val="outset" w:sz="6" w:space="0" w:color="auto"/>
              <w:left w:val="outset" w:sz="6" w:space="0" w:color="auto"/>
              <w:bottom w:val="outset" w:sz="6" w:space="0" w:color="auto"/>
              <w:right w:val="outset" w:sz="6" w:space="0" w:color="auto"/>
            </w:tcBorders>
            <w:vAlign w:val="center"/>
          </w:tcPr>
          <w:p w14:paraId="097CB41F" w14:textId="46CD11AB" w:rsidR="000060E4" w:rsidRPr="00E03517" w:rsidRDefault="009B4547" w:rsidP="002D5725">
            <w:pPr>
              <w:keepNext/>
              <w:spacing w:before="20" w:after="40" w:line="240" w:lineRule="auto"/>
              <w:ind w:right="144"/>
              <w:jc w:val="left"/>
              <w:rPr>
                <w:rFonts w:ascii="Arial" w:hAnsi="Arial" w:cs="Arial"/>
                <w:szCs w:val="18"/>
              </w:rPr>
            </w:pPr>
            <w:r>
              <w:rPr>
                <w:rFonts w:ascii="Arial" w:hAnsi="Arial" w:cs="Arial"/>
                <w:szCs w:val="18"/>
              </w:rPr>
              <w:t>1h – 4h hàng ngày</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016C92E" w14:textId="77777777" w:rsidR="000060E4" w:rsidRPr="00E03517" w:rsidRDefault="000060E4" w:rsidP="002D5725">
            <w:pPr>
              <w:spacing w:before="100" w:beforeAutospacing="1" w:after="100" w:afterAutospacing="1"/>
              <w:jc w:val="left"/>
              <w:rPr>
                <w:rFonts w:ascii="Arial" w:hAnsi="Arial" w:cs="Arial"/>
              </w:rPr>
            </w:pPr>
            <w:r w:rsidRPr="00E03517">
              <w:rPr>
                <w:rFonts w:ascii="Arial" w:hAnsi="Arial" w:cs="Arial"/>
              </w:rPr>
              <w:t> </w:t>
            </w:r>
          </w:p>
        </w:tc>
        <w:tc>
          <w:tcPr>
            <w:tcW w:w="650" w:type="dxa"/>
            <w:tcBorders>
              <w:top w:val="outset" w:sz="6" w:space="0" w:color="auto"/>
              <w:left w:val="outset" w:sz="6" w:space="0" w:color="auto"/>
              <w:bottom w:val="outset" w:sz="6" w:space="0" w:color="auto"/>
              <w:right w:val="outset" w:sz="6" w:space="0" w:color="auto"/>
            </w:tcBorders>
            <w:vAlign w:val="center"/>
          </w:tcPr>
          <w:p w14:paraId="55309ADD" w14:textId="77777777" w:rsidR="000060E4" w:rsidRPr="00D3272F" w:rsidRDefault="000060E4" w:rsidP="002D5725">
            <w:r>
              <w:t>0</w:t>
            </w:r>
          </w:p>
        </w:tc>
      </w:tr>
      <w:tr w:rsidR="000060E4" w:rsidRPr="00D3272F" w14:paraId="6DFC8708"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795594F3" w14:textId="77777777" w:rsidR="000060E4" w:rsidRPr="00E03517" w:rsidRDefault="000060E4"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63401740" w14:textId="77777777" w:rsidR="000060E4" w:rsidRPr="00E03517" w:rsidRDefault="000060E4" w:rsidP="002D5725">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2CC8DE86" w14:textId="77777777" w:rsidR="000060E4" w:rsidRPr="00E03517" w:rsidRDefault="000060E4"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310D8037" w14:textId="77777777" w:rsidR="000060E4" w:rsidRPr="00D3272F" w:rsidRDefault="000060E4" w:rsidP="002D5725">
            <w:r w:rsidRPr="00D3272F">
              <w:t> </w:t>
            </w:r>
          </w:p>
        </w:tc>
      </w:tr>
      <w:tr w:rsidR="000060E4" w:rsidRPr="00D3272F" w14:paraId="5F8CCFC8"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0BD541EF" w14:textId="77777777" w:rsidR="000060E4" w:rsidRPr="00E03517" w:rsidRDefault="000060E4"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0F4F2367" w14:textId="77777777" w:rsidR="000060E4" w:rsidRPr="00E03517" w:rsidRDefault="000060E4" w:rsidP="002D5725">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Incorrect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6A0DD505" w14:textId="77777777" w:rsidR="000060E4" w:rsidRPr="00E03517" w:rsidRDefault="000060E4"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2FB22045" w14:textId="77777777" w:rsidR="000060E4" w:rsidRPr="00D3272F" w:rsidRDefault="000060E4" w:rsidP="002D5725">
            <w:r w:rsidRPr="00D3272F">
              <w:t> </w:t>
            </w:r>
          </w:p>
        </w:tc>
      </w:tr>
      <w:tr w:rsidR="000060E4" w:rsidRPr="00D3272F" w14:paraId="63D5D030" w14:textId="77777777" w:rsidTr="002D5725">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14:paraId="380C07E5" w14:textId="77777777" w:rsidR="000060E4" w:rsidRPr="00E03517" w:rsidRDefault="000060E4"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5501" w:type="dxa"/>
            <w:tcBorders>
              <w:top w:val="outset" w:sz="6" w:space="0" w:color="auto"/>
              <w:left w:val="outset" w:sz="6" w:space="0" w:color="auto"/>
              <w:bottom w:val="outset" w:sz="6" w:space="0" w:color="auto"/>
              <w:right w:val="outset" w:sz="6" w:space="0" w:color="auto"/>
            </w:tcBorders>
            <w:vAlign w:val="center"/>
            <w:hideMark/>
          </w:tcPr>
          <w:p w14:paraId="4097A6AC" w14:textId="77777777" w:rsidR="000060E4" w:rsidRPr="00E03517" w:rsidRDefault="000060E4" w:rsidP="002D5725">
            <w:pPr>
              <w:keepNext/>
              <w:spacing w:before="100" w:beforeAutospacing="1" w:after="100" w:afterAutospacing="1" w:line="200" w:lineRule="atLeast"/>
              <w:jc w:val="left"/>
              <w:rPr>
                <w:rFonts w:ascii="Arial" w:hAnsi="Arial" w:cs="Arial"/>
                <w:b/>
                <w:bCs/>
                <w:szCs w:val="18"/>
              </w:rPr>
            </w:pPr>
            <w:r w:rsidRPr="00E03517">
              <w:rPr>
                <w:rFonts w:ascii="Arial" w:hAnsi="Arial" w:cs="Arial"/>
                <w:b/>
                <w:bCs/>
                <w:szCs w:val="18"/>
              </w:rPr>
              <w:t>General Feedback:</w:t>
            </w:r>
          </w:p>
        </w:tc>
        <w:tc>
          <w:tcPr>
            <w:tcW w:w="3138" w:type="dxa"/>
            <w:tcBorders>
              <w:top w:val="outset" w:sz="6" w:space="0" w:color="auto"/>
              <w:left w:val="outset" w:sz="6" w:space="0" w:color="auto"/>
              <w:bottom w:val="outset" w:sz="6" w:space="0" w:color="auto"/>
              <w:right w:val="outset" w:sz="6" w:space="0" w:color="auto"/>
            </w:tcBorders>
            <w:vAlign w:val="center"/>
            <w:hideMark/>
          </w:tcPr>
          <w:p w14:paraId="14E1DD18" w14:textId="77777777" w:rsidR="000060E4" w:rsidRPr="00E03517" w:rsidRDefault="000060E4" w:rsidP="002D5725">
            <w:pPr>
              <w:keepNext/>
              <w:spacing w:before="20" w:after="40" w:line="240" w:lineRule="auto"/>
              <w:ind w:left="40" w:right="144"/>
              <w:jc w:val="left"/>
              <w:rPr>
                <w:rFonts w:ascii="Arial" w:hAnsi="Arial" w:cs="Arial"/>
                <w:szCs w:val="18"/>
              </w:rPr>
            </w:pPr>
            <w:r w:rsidRPr="00E03517">
              <w:rPr>
                <w:rFonts w:ascii="Arial" w:hAnsi="Arial" w:cs="Arial"/>
                <w:szCs w:val="18"/>
              </w:rPr>
              <w:t> </w:t>
            </w:r>
          </w:p>
        </w:tc>
        <w:tc>
          <w:tcPr>
            <w:tcW w:w="650" w:type="dxa"/>
            <w:tcBorders>
              <w:top w:val="outset" w:sz="6" w:space="0" w:color="auto"/>
              <w:left w:val="outset" w:sz="6" w:space="0" w:color="auto"/>
              <w:bottom w:val="outset" w:sz="6" w:space="0" w:color="auto"/>
              <w:right w:val="outset" w:sz="6" w:space="0" w:color="auto"/>
            </w:tcBorders>
            <w:vAlign w:val="center"/>
            <w:hideMark/>
          </w:tcPr>
          <w:p w14:paraId="37EB9592" w14:textId="77777777" w:rsidR="000060E4" w:rsidRPr="00D3272F" w:rsidRDefault="000060E4" w:rsidP="002D5725">
            <w:r w:rsidRPr="00D3272F">
              <w:t> </w:t>
            </w:r>
          </w:p>
        </w:tc>
      </w:tr>
      <w:tr w:rsidR="000060E4" w:rsidRPr="00D3272F" w14:paraId="21146F5E" w14:textId="77777777" w:rsidTr="002D5725">
        <w:trPr>
          <w:cantSplit/>
        </w:trPr>
        <w:tc>
          <w:tcPr>
            <w:tcW w:w="9356" w:type="dxa"/>
            <w:gridSpan w:val="3"/>
            <w:tcBorders>
              <w:top w:val="outset" w:sz="6" w:space="0" w:color="auto"/>
              <w:left w:val="outset" w:sz="6" w:space="0" w:color="auto"/>
              <w:bottom w:val="outset" w:sz="6" w:space="0" w:color="auto"/>
              <w:right w:val="outset" w:sz="6" w:space="0" w:color="auto"/>
            </w:tcBorders>
            <w:vAlign w:val="center"/>
            <w:hideMark/>
          </w:tcPr>
          <w:p w14:paraId="1CA0AC96" w14:textId="77777777" w:rsidR="000060E4" w:rsidRPr="00E03517" w:rsidRDefault="000060E4" w:rsidP="002D5725">
            <w:pPr>
              <w:keepNext/>
              <w:spacing w:before="20" w:after="40" w:line="240" w:lineRule="auto"/>
              <w:ind w:left="40" w:right="144"/>
              <w:jc w:val="left"/>
              <w:rPr>
                <w:rFonts w:ascii="Arial" w:hAnsi="Arial" w:cs="Arial"/>
                <w:szCs w:val="18"/>
              </w:rPr>
            </w:pPr>
            <w:r w:rsidRPr="002824B0">
              <w:rPr>
                <w:i/>
                <w:iCs/>
                <w:sz w:val="24"/>
                <w:szCs w:val="24"/>
              </w:rPr>
              <w:t>Replace 'Right answer' with the correct answer, and each 'Wrong answer' with a plausible alternative. Add hints or feedback for each wrong answer too.</w:t>
            </w:r>
          </w:p>
        </w:tc>
        <w:tc>
          <w:tcPr>
            <w:tcW w:w="650" w:type="dxa"/>
            <w:tcBorders>
              <w:top w:val="outset" w:sz="6" w:space="0" w:color="auto"/>
              <w:left w:val="outset" w:sz="6" w:space="0" w:color="auto"/>
              <w:bottom w:val="outset" w:sz="6" w:space="0" w:color="auto"/>
              <w:right w:val="outset" w:sz="6" w:space="0" w:color="auto"/>
            </w:tcBorders>
            <w:vAlign w:val="center"/>
            <w:hideMark/>
          </w:tcPr>
          <w:p w14:paraId="5B09C697" w14:textId="77777777" w:rsidR="000060E4" w:rsidRPr="00D3272F" w:rsidRDefault="000060E4" w:rsidP="002D5725">
            <w:r w:rsidRPr="00D3272F">
              <w:t> </w:t>
            </w:r>
          </w:p>
        </w:tc>
      </w:tr>
    </w:tbl>
    <w:p w14:paraId="732D0F75" w14:textId="77777777" w:rsidR="006519FB" w:rsidRPr="00A12123" w:rsidRDefault="006519FB">
      <w:pPr>
        <w:rPr>
          <w:sz w:val="22"/>
        </w:rPr>
      </w:pPr>
    </w:p>
    <w:sectPr w:rsidR="006519FB" w:rsidRPr="00A12123" w:rsidSect="002E4A8B">
      <w:pgSz w:w="12240" w:h="15840"/>
      <w:pgMar w:top="72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AB025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7316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020E3"/>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47C9E"/>
    <w:multiLevelType w:val="multilevel"/>
    <w:tmpl w:val="939ADF26"/>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C4B93"/>
    <w:multiLevelType w:val="multilevel"/>
    <w:tmpl w:val="1E22694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15:restartNumberingAfterBreak="0">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9579CB"/>
    <w:multiLevelType w:val="multilevel"/>
    <w:tmpl w:val="4BE2B574"/>
    <w:lvl w:ilvl="0">
      <w:start w:val="1"/>
      <w:numFmt w:val="none"/>
      <w:suff w:val="nothing"/>
      <w:lvlText w:val=""/>
      <w:lvlJc w:val="left"/>
      <w:pPr>
        <w:ind w:left="720" w:hanging="360"/>
      </w:pPr>
      <w:rPr>
        <w:rFonts w:cs="Times New Roman"/>
      </w:rPr>
    </w:lvl>
    <w:lvl w:ilvl="1">
      <w:start w:val="1"/>
      <w:numFmt w:val="upperLetter"/>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start w:val="1"/>
      <w:numFmt w:val="decimal"/>
      <w:lvlText w:val="%9."/>
      <w:lvlJc w:val="left"/>
      <w:pPr>
        <w:ind w:left="6480" w:hanging="360"/>
      </w:pPr>
      <w:rPr>
        <w:rFonts w:cs="Times New Roman"/>
      </w:rPr>
    </w:lvl>
  </w:abstractNum>
  <w:abstractNum w:abstractNumId="21" w15:restartNumberingAfterBreak="0">
    <w:nsid w:val="41384487"/>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754C11"/>
    <w:multiLevelType w:val="multilevel"/>
    <w:tmpl w:val="49754C11"/>
    <w:lvl w:ilvl="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3" w15:restartNumberingAfterBreak="0">
    <w:nsid w:val="514F05A4"/>
    <w:multiLevelType w:val="multilevel"/>
    <w:tmpl w:val="514F05A4"/>
    <w:lvl w:ilvl="0">
      <w:start w:val="1"/>
      <w:numFmt w:val="none"/>
      <w:suff w:val="nothing"/>
      <w:lvlText w:val=""/>
      <w:lvlJc w:val="left"/>
      <w:pPr>
        <w:ind w:left="720" w:hanging="360"/>
      </w:pPr>
      <w:rPr>
        <w:rFonts w:cs="Times New Roman"/>
      </w:rPr>
    </w:lvl>
    <w:lvl w:ilvl="1">
      <w:start w:val="1"/>
      <w:numFmt w:val="upperLetter"/>
      <w:lvlText w:val="%2."/>
      <w:lvlJc w:val="left"/>
      <w:pPr>
        <w:ind w:left="1440" w:hanging="360"/>
      </w:pPr>
      <w:rPr>
        <w:rFonts w:cs="Times New Roman"/>
      </w:rPr>
    </w:lvl>
    <w:lvl w:ilvl="2" w:tentative="1">
      <w:start w:val="1"/>
      <w:numFmt w:val="decimal"/>
      <w:lvlText w:val="%3."/>
      <w:lvlJc w:val="left"/>
      <w:pPr>
        <w:ind w:left="2160" w:hanging="360"/>
      </w:pPr>
      <w:rPr>
        <w:rFonts w:cs="Times New Roman"/>
      </w:rPr>
    </w:lvl>
    <w:lvl w:ilvl="3" w:tentative="1">
      <w:start w:val="1"/>
      <w:numFmt w:val="decimal"/>
      <w:lvlText w:val="%4."/>
      <w:lvlJc w:val="left"/>
      <w:pPr>
        <w:ind w:left="2880" w:hanging="360"/>
      </w:pPr>
      <w:rPr>
        <w:rFonts w:cs="Times New Roman"/>
      </w:rPr>
    </w:lvl>
    <w:lvl w:ilvl="4" w:tentative="1">
      <w:start w:val="1"/>
      <w:numFmt w:val="decimal"/>
      <w:lvlText w:val="%5."/>
      <w:lvlJc w:val="left"/>
      <w:pPr>
        <w:ind w:left="3600" w:hanging="360"/>
      </w:pPr>
      <w:rPr>
        <w:rFonts w:cs="Times New Roman"/>
      </w:rPr>
    </w:lvl>
    <w:lvl w:ilvl="5" w:tentative="1">
      <w:start w:val="1"/>
      <w:numFmt w:val="decimal"/>
      <w:lvlText w:val="%6."/>
      <w:lvlJc w:val="left"/>
      <w:pPr>
        <w:ind w:left="4320" w:hanging="360"/>
      </w:pPr>
      <w:rPr>
        <w:rFonts w:cs="Times New Roman"/>
      </w:rPr>
    </w:lvl>
    <w:lvl w:ilvl="6" w:tentative="1">
      <w:start w:val="1"/>
      <w:numFmt w:val="decimal"/>
      <w:lvlText w:val="%7."/>
      <w:lvlJc w:val="left"/>
      <w:pPr>
        <w:ind w:left="5040" w:hanging="360"/>
      </w:pPr>
      <w:rPr>
        <w:rFonts w:cs="Times New Roman"/>
      </w:rPr>
    </w:lvl>
    <w:lvl w:ilvl="7" w:tentative="1">
      <w:start w:val="1"/>
      <w:numFmt w:val="decimal"/>
      <w:lvlText w:val="%8."/>
      <w:lvlJc w:val="left"/>
      <w:pPr>
        <w:ind w:left="5760" w:hanging="360"/>
      </w:pPr>
      <w:rPr>
        <w:rFonts w:cs="Times New Roman"/>
      </w:rPr>
    </w:lvl>
    <w:lvl w:ilvl="8" w:tentative="1">
      <w:start w:val="1"/>
      <w:numFmt w:val="decimal"/>
      <w:lvlText w:val="%9."/>
      <w:lvlJc w:val="left"/>
      <w:pPr>
        <w:ind w:left="6480" w:hanging="360"/>
      </w:pPr>
      <w:rPr>
        <w:rFonts w:cs="Times New Roman"/>
      </w:rPr>
    </w:lvl>
  </w:abstractNum>
  <w:abstractNum w:abstractNumId="24" w15:restartNumberingAfterBreak="0">
    <w:nsid w:val="54226345"/>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651D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B76F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16140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926461"/>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7E502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C80E7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7B1E5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2282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6"/>
  </w:num>
  <w:num w:numId="12">
    <w:abstractNumId w:val="36"/>
  </w:num>
  <w:num w:numId="13">
    <w:abstractNumId w:val="25"/>
  </w:num>
  <w:num w:numId="14">
    <w:abstractNumId w:val="11"/>
  </w:num>
  <w:num w:numId="15">
    <w:abstractNumId w:val="40"/>
  </w:num>
  <w:num w:numId="16">
    <w:abstractNumId w:val="35"/>
  </w:num>
  <w:num w:numId="17">
    <w:abstractNumId w:val="31"/>
  </w:num>
  <w:num w:numId="18">
    <w:abstractNumId w:val="32"/>
  </w:num>
  <w:num w:numId="19">
    <w:abstractNumId w:val="10"/>
  </w:num>
  <w:num w:numId="20">
    <w:abstractNumId w:val="17"/>
  </w:num>
  <w:num w:numId="21">
    <w:abstractNumId w:val="19"/>
  </w:num>
  <w:num w:numId="22">
    <w:abstractNumId w:val="15"/>
  </w:num>
  <w:num w:numId="23">
    <w:abstractNumId w:val="33"/>
  </w:num>
  <w:num w:numId="24">
    <w:abstractNumId w:val="37"/>
  </w:num>
  <w:num w:numId="25">
    <w:abstractNumId w:val="29"/>
  </w:num>
  <w:num w:numId="26">
    <w:abstractNumId w:val="41"/>
  </w:num>
  <w:num w:numId="27">
    <w:abstractNumId w:val="12"/>
  </w:num>
  <w:num w:numId="28">
    <w:abstractNumId w:val="14"/>
  </w:num>
  <w:num w:numId="29">
    <w:abstractNumId w:val="16"/>
  </w:num>
  <w:num w:numId="30">
    <w:abstractNumId w:val="34"/>
  </w:num>
  <w:num w:numId="31">
    <w:abstractNumId w:val="13"/>
  </w:num>
  <w:num w:numId="32">
    <w:abstractNumId w:val="39"/>
  </w:num>
  <w:num w:numId="33">
    <w:abstractNumId w:val="28"/>
  </w:num>
  <w:num w:numId="34">
    <w:abstractNumId w:val="38"/>
  </w:num>
  <w:num w:numId="35">
    <w:abstractNumId w:val="20"/>
  </w:num>
  <w:num w:numId="36">
    <w:abstractNumId w:val="18"/>
  </w:num>
  <w:num w:numId="37">
    <w:abstractNumId w:val="23"/>
  </w:num>
  <w:num w:numId="38">
    <w:abstractNumId w:val="22"/>
  </w:num>
  <w:num w:numId="39">
    <w:abstractNumId w:val="24"/>
  </w:num>
  <w:num w:numId="40">
    <w:abstractNumId w:val="27"/>
  </w:num>
  <w:num w:numId="41">
    <w:abstractNumId w:val="30"/>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F2"/>
    <w:rsid w:val="000060E4"/>
    <w:rsid w:val="00013B27"/>
    <w:rsid w:val="000471EC"/>
    <w:rsid w:val="00051497"/>
    <w:rsid w:val="000811A7"/>
    <w:rsid w:val="0009044B"/>
    <w:rsid w:val="0009546E"/>
    <w:rsid w:val="000A1042"/>
    <w:rsid w:val="000F5AD5"/>
    <w:rsid w:val="00116C67"/>
    <w:rsid w:val="00125B71"/>
    <w:rsid w:val="001576F1"/>
    <w:rsid w:val="001731B8"/>
    <w:rsid w:val="00193A06"/>
    <w:rsid w:val="001A5FAB"/>
    <w:rsid w:val="001B0AE2"/>
    <w:rsid w:val="001C1B87"/>
    <w:rsid w:val="001C62F1"/>
    <w:rsid w:val="001D64D1"/>
    <w:rsid w:val="001F2DA0"/>
    <w:rsid w:val="00215C8C"/>
    <w:rsid w:val="002168A8"/>
    <w:rsid w:val="00221A8E"/>
    <w:rsid w:val="002578F2"/>
    <w:rsid w:val="00265B56"/>
    <w:rsid w:val="0026648F"/>
    <w:rsid w:val="00266921"/>
    <w:rsid w:val="0027652F"/>
    <w:rsid w:val="00282C1B"/>
    <w:rsid w:val="00285E64"/>
    <w:rsid w:val="002D1E5F"/>
    <w:rsid w:val="002E09DE"/>
    <w:rsid w:val="002E4A8B"/>
    <w:rsid w:val="00321DB4"/>
    <w:rsid w:val="003271A7"/>
    <w:rsid w:val="00376560"/>
    <w:rsid w:val="003B32B6"/>
    <w:rsid w:val="003D39C3"/>
    <w:rsid w:val="003D3ECB"/>
    <w:rsid w:val="003D7397"/>
    <w:rsid w:val="003E1EC8"/>
    <w:rsid w:val="003F2F1C"/>
    <w:rsid w:val="00421813"/>
    <w:rsid w:val="0042300E"/>
    <w:rsid w:val="00460773"/>
    <w:rsid w:val="0047491E"/>
    <w:rsid w:val="0049726F"/>
    <w:rsid w:val="004C1AF3"/>
    <w:rsid w:val="004D7D03"/>
    <w:rsid w:val="005434F2"/>
    <w:rsid w:val="00555B48"/>
    <w:rsid w:val="00555FBA"/>
    <w:rsid w:val="005664AE"/>
    <w:rsid w:val="00566E7A"/>
    <w:rsid w:val="00596F8F"/>
    <w:rsid w:val="005B6EC8"/>
    <w:rsid w:val="005F11EB"/>
    <w:rsid w:val="006101FF"/>
    <w:rsid w:val="006129B4"/>
    <w:rsid w:val="006155F4"/>
    <w:rsid w:val="006173B4"/>
    <w:rsid w:val="0064364A"/>
    <w:rsid w:val="006459A4"/>
    <w:rsid w:val="006519FB"/>
    <w:rsid w:val="0065216F"/>
    <w:rsid w:val="00687F76"/>
    <w:rsid w:val="006F35EB"/>
    <w:rsid w:val="00701C01"/>
    <w:rsid w:val="00744CD8"/>
    <w:rsid w:val="00750D7F"/>
    <w:rsid w:val="007559B0"/>
    <w:rsid w:val="00797FC6"/>
    <w:rsid w:val="007A29E3"/>
    <w:rsid w:val="007A6391"/>
    <w:rsid w:val="007D39B4"/>
    <w:rsid w:val="007E3829"/>
    <w:rsid w:val="00806C8C"/>
    <w:rsid w:val="00826E6D"/>
    <w:rsid w:val="0082797A"/>
    <w:rsid w:val="00861250"/>
    <w:rsid w:val="008A0466"/>
    <w:rsid w:val="008A3CC2"/>
    <w:rsid w:val="008B3C03"/>
    <w:rsid w:val="008B6031"/>
    <w:rsid w:val="00903F90"/>
    <w:rsid w:val="00905E6A"/>
    <w:rsid w:val="009453BB"/>
    <w:rsid w:val="00953770"/>
    <w:rsid w:val="009777AC"/>
    <w:rsid w:val="009A23F5"/>
    <w:rsid w:val="009A30F3"/>
    <w:rsid w:val="009B4547"/>
    <w:rsid w:val="009C1A21"/>
    <w:rsid w:val="009C6930"/>
    <w:rsid w:val="009F7280"/>
    <w:rsid w:val="00A12123"/>
    <w:rsid w:val="00A17902"/>
    <w:rsid w:val="00A26410"/>
    <w:rsid w:val="00A3570A"/>
    <w:rsid w:val="00A426E2"/>
    <w:rsid w:val="00A87F03"/>
    <w:rsid w:val="00A93F5E"/>
    <w:rsid w:val="00AC63B4"/>
    <w:rsid w:val="00AC6C79"/>
    <w:rsid w:val="00AD279F"/>
    <w:rsid w:val="00AE29FE"/>
    <w:rsid w:val="00B10D9A"/>
    <w:rsid w:val="00B11AA6"/>
    <w:rsid w:val="00B121FF"/>
    <w:rsid w:val="00B45B55"/>
    <w:rsid w:val="00B50B62"/>
    <w:rsid w:val="00B52474"/>
    <w:rsid w:val="00B52681"/>
    <w:rsid w:val="00B6550B"/>
    <w:rsid w:val="00B85A04"/>
    <w:rsid w:val="00B90C9D"/>
    <w:rsid w:val="00BE43E9"/>
    <w:rsid w:val="00C25A5A"/>
    <w:rsid w:val="00C4294B"/>
    <w:rsid w:val="00C64747"/>
    <w:rsid w:val="00C67855"/>
    <w:rsid w:val="00C71159"/>
    <w:rsid w:val="00C72379"/>
    <w:rsid w:val="00D07C0D"/>
    <w:rsid w:val="00D1764C"/>
    <w:rsid w:val="00D3272F"/>
    <w:rsid w:val="00D41941"/>
    <w:rsid w:val="00D730BB"/>
    <w:rsid w:val="00D74034"/>
    <w:rsid w:val="00DB26B3"/>
    <w:rsid w:val="00DC3479"/>
    <w:rsid w:val="00E03517"/>
    <w:rsid w:val="00E20315"/>
    <w:rsid w:val="00E23578"/>
    <w:rsid w:val="00E41434"/>
    <w:rsid w:val="00E44386"/>
    <w:rsid w:val="00E4533F"/>
    <w:rsid w:val="00E47FE8"/>
    <w:rsid w:val="00E55EE7"/>
    <w:rsid w:val="00E94533"/>
    <w:rsid w:val="00E96656"/>
    <w:rsid w:val="00EA3CD0"/>
    <w:rsid w:val="00EA50F2"/>
    <w:rsid w:val="00EB0DC7"/>
    <w:rsid w:val="00EB5EEF"/>
    <w:rsid w:val="00EE18B2"/>
    <w:rsid w:val="00EE3F26"/>
    <w:rsid w:val="00F53B13"/>
    <w:rsid w:val="00F61F06"/>
    <w:rsid w:val="00F67B80"/>
    <w:rsid w:val="00F84F5F"/>
    <w:rsid w:val="00FA0E22"/>
    <w:rsid w:val="00FC3D4F"/>
    <w:rsid w:val="00FD0895"/>
    <w:rsid w:val="00FE5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5A061"/>
  <w15:docId w15:val="{96031F57-4B8A-4774-A403-A0C9C41A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BodyTextIndent"/>
    <w:link w:val="Heading1Char"/>
    <w:qFormat/>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qFormat/>
    <w:locked/>
    <w:rPr>
      <w:rFonts w:ascii="Times New Roman" w:eastAsia="Times New Roman" w:hAnsi="Times New Roman" w:cs="Times New Roman" w:hint="default"/>
      <w:lang w:val="en-IE"/>
    </w:rPr>
  </w:style>
  <w:style w:type="character" w:customStyle="1" w:styleId="Heading1Char">
    <w:name w:val="Heading 1 Char"/>
    <w:link w:val="Heading1"/>
    <w:locked/>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Pr>
      <w:rFonts w:ascii="Cambria" w:eastAsia="Times New Roman" w:hAnsi="Cambria" w:cs="Times New Roman" w:hint="default"/>
      <w:b/>
      <w:bCs/>
      <w:color w:val="4F81BD"/>
      <w:sz w:val="26"/>
      <w:szCs w:val="26"/>
      <w:lang w:val="en-IE"/>
    </w:rPr>
  </w:style>
  <w:style w:type="character" w:customStyle="1" w:styleId="Heading3Char">
    <w:name w:val="Heading 3 Char"/>
    <w:rPr>
      <w:rFonts w:ascii="Cambria" w:eastAsia="Times New Roman" w:hAnsi="Cambria" w:cs="Times New Roman" w:hint="default"/>
      <w:b/>
      <w:bCs/>
      <w:color w:val="4F81BD"/>
      <w:lang w:val="en-IE"/>
    </w:rPr>
  </w:style>
  <w:style w:type="character" w:customStyle="1" w:styleId="Heading4Char">
    <w:name w:val="Heading 4 Char"/>
    <w:rPr>
      <w:rFonts w:ascii="Cambria" w:eastAsia="Times New Roman" w:hAnsi="Cambria" w:cs="Times New Roman" w:hint="default"/>
      <w:b/>
      <w:bCs/>
      <w:i/>
      <w:iCs/>
      <w:color w:val="4F81BD"/>
      <w:lang w:val="en-IE"/>
    </w:rPr>
  </w:style>
  <w:style w:type="character" w:customStyle="1" w:styleId="Heading5Char">
    <w:name w:val="Heading 5 Char"/>
    <w:rPr>
      <w:rFonts w:ascii="Cambria" w:eastAsia="Times New Roman" w:hAnsi="Cambria" w:cs="Times New Roman" w:hint="default"/>
      <w:color w:val="243F60"/>
      <w:lang w:val="en-IE"/>
    </w:rPr>
  </w:style>
  <w:style w:type="paragraph" w:styleId="NormalWeb">
    <w:name w:val="Normal (Web)"/>
    <w:basedOn w:val="Normal"/>
    <w:qFormat/>
    <w:pPr>
      <w:spacing w:before="100" w:beforeAutospacing="1" w:after="100" w:afterAutospacing="1" w:line="240" w:lineRule="auto"/>
      <w:jc w:val="left"/>
    </w:pPr>
    <w:rPr>
      <w:sz w:val="24"/>
      <w:szCs w:val="24"/>
      <w:lang w:val="en-US"/>
    </w:rPr>
  </w:style>
  <w:style w:type="paragraph" w:styleId="TOC1">
    <w:name w:val="toc 1"/>
    <w:basedOn w:val="Normal"/>
    <w:autoRedefine/>
    <w:pPr>
      <w:spacing w:before="100" w:beforeAutospacing="1" w:after="100" w:afterAutospacing="1"/>
      <w:jc w:val="left"/>
    </w:pPr>
    <w:rPr>
      <w:sz w:val="24"/>
      <w:szCs w:val="24"/>
    </w:rPr>
  </w:style>
  <w:style w:type="paragraph" w:styleId="TOC2">
    <w:name w:val="toc 2"/>
    <w:basedOn w:val="Normal"/>
    <w:autoRedefine/>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style>
  <w:style w:type="character" w:customStyle="1" w:styleId="FootnoteTextChar">
    <w:name w:val="Footnote Text Char"/>
    <w:link w:val="FootnoteText"/>
    <w:locked/>
    <w:rPr>
      <w:rFonts w:ascii="Times New Roman" w:eastAsia="Times New Roman" w:hAnsi="Times New Roman" w:cs="Times New Roman" w:hint="default"/>
      <w:lang w:val="en-IE"/>
    </w:rPr>
  </w:style>
  <w:style w:type="paragraph" w:styleId="CommentText">
    <w:name w:val="annotation text"/>
    <w:basedOn w:val="Normal"/>
    <w:link w:val="CommentTextChar"/>
    <w:pPr>
      <w:spacing w:before="100" w:beforeAutospacing="1" w:after="100" w:afterAutospacing="1"/>
      <w:jc w:val="left"/>
    </w:pPr>
    <w:rPr>
      <w:sz w:val="24"/>
      <w:szCs w:val="24"/>
    </w:rPr>
  </w:style>
  <w:style w:type="character" w:customStyle="1" w:styleId="CommentTextChar">
    <w:name w:val="Comment Text Char"/>
    <w:link w:val="CommentText"/>
    <w:locked/>
    <w:rPr>
      <w:rFonts w:ascii="Times New Roman" w:eastAsia="Times New Roman" w:hAnsi="Times New Roman" w:cs="Times New Roman" w:hint="default"/>
      <w:lang w:val="en-IE"/>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Pr>
      <w:rFonts w:ascii="Times New Roman" w:eastAsia="Times New Roman" w:hAnsi="Times New Roman" w:cs="Times New Roman" w:hint="default"/>
      <w:lang w:val="en-IE"/>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Pr>
      <w:rFonts w:ascii="Times New Roman" w:eastAsia="Times New Roman" w:hAnsi="Times New Roman" w:cs="Times New Roman" w:hint="default"/>
      <w:lang w:val="en-IE"/>
    </w:rPr>
  </w:style>
  <w:style w:type="paragraph" w:styleId="BodyText">
    <w:name w:val="Body Text"/>
    <w:link w:val="BodyTextChar"/>
    <w:pPr>
      <w:snapToGrid w:val="0"/>
      <w:spacing w:before="60" w:after="60" w:line="240" w:lineRule="atLeast"/>
      <w:ind w:firstLine="245"/>
      <w:jc w:val="both"/>
    </w:pPr>
    <w:rPr>
      <w:lang w:val="en-IE" w:eastAsia="en-US"/>
    </w:rPr>
  </w:style>
  <w:style w:type="character" w:customStyle="1" w:styleId="BodyTextChar">
    <w:name w:val="Body Text Char"/>
    <w:link w:val="BodyText"/>
    <w:locked/>
    <w:rPr>
      <w:rFonts w:ascii="Times New Roman" w:eastAsia="Times New Roman" w:hAnsi="Times New Roman" w:cs="Times New Roman" w:hint="default"/>
      <w:lang w:val="en-IE"/>
    </w:rPr>
  </w:style>
  <w:style w:type="paragraph" w:styleId="Caption">
    <w:name w:val="caption"/>
    <w:basedOn w:val="Normal"/>
    <w:next w:val="BodyText"/>
    <w:qFormat/>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pPr>
      <w:numPr>
        <w:numId w:val="3"/>
      </w:numPr>
      <w:spacing w:before="0" w:after="0"/>
    </w:pPr>
  </w:style>
  <w:style w:type="paragraph" w:styleId="ListNumber">
    <w:name w:val="List Number"/>
    <w:basedOn w:val="Normal"/>
    <w:pPr>
      <w:numPr>
        <w:ilvl w:val="1"/>
        <w:numId w:val="4"/>
      </w:numPr>
      <w:tabs>
        <w:tab w:val="num" w:pos="360"/>
      </w:tabs>
      <w:spacing w:before="0" w:after="0"/>
      <w:ind w:left="360"/>
    </w:pPr>
  </w:style>
  <w:style w:type="paragraph" w:styleId="ListBullet2">
    <w:name w:val="List Bullet 2"/>
    <w:basedOn w:val="Normal"/>
    <w:pPr>
      <w:numPr>
        <w:ilvl w:val="1"/>
        <w:numId w:val="3"/>
      </w:numPr>
      <w:spacing w:before="0" w:after="0"/>
    </w:pPr>
  </w:style>
  <w:style w:type="paragraph" w:styleId="ListBullet3">
    <w:name w:val="List Bullet 3"/>
    <w:basedOn w:val="Normal"/>
    <w:pPr>
      <w:numPr>
        <w:ilvl w:val="2"/>
        <w:numId w:val="3"/>
      </w:numPr>
      <w:spacing w:before="0" w:after="0"/>
    </w:pPr>
  </w:style>
  <w:style w:type="paragraph" w:styleId="ListBullet4">
    <w:name w:val="List Bullet 4"/>
    <w:basedOn w:val="Normal"/>
    <w:pPr>
      <w:numPr>
        <w:ilvl w:val="3"/>
        <w:numId w:val="3"/>
      </w:numPr>
      <w:spacing w:before="0" w:after="0"/>
    </w:pPr>
    <w:rPr>
      <w:lang w:val="en-US"/>
    </w:rPr>
  </w:style>
  <w:style w:type="paragraph" w:styleId="ListNumber2">
    <w:name w:val="List Number 2"/>
    <w:basedOn w:val="Normal"/>
    <w:pPr>
      <w:numPr>
        <w:ilvl w:val="2"/>
        <w:numId w:val="4"/>
      </w:numPr>
      <w:tabs>
        <w:tab w:val="num" w:pos="720"/>
      </w:tabs>
      <w:spacing w:before="0" w:after="0"/>
      <w:ind w:left="720"/>
    </w:pPr>
  </w:style>
  <w:style w:type="paragraph" w:styleId="ListNumber3">
    <w:name w:val="List Number 3"/>
    <w:basedOn w:val="Normal"/>
    <w:pPr>
      <w:numPr>
        <w:ilvl w:val="3"/>
        <w:numId w:val="4"/>
      </w:numPr>
      <w:tabs>
        <w:tab w:val="num" w:pos="1080"/>
      </w:tabs>
      <w:spacing w:before="0" w:after="0"/>
      <w:ind w:left="1080"/>
    </w:pPr>
  </w:style>
  <w:style w:type="paragraph" w:styleId="ListNumber4">
    <w:name w:val="List Number 4"/>
    <w:basedOn w:val="Normal"/>
    <w:pPr>
      <w:numPr>
        <w:ilvl w:val="4"/>
        <w:numId w:val="4"/>
      </w:numPr>
      <w:tabs>
        <w:tab w:val="num" w:pos="1440"/>
      </w:tabs>
      <w:spacing w:before="0" w:after="0"/>
      <w:ind w:left="1440"/>
    </w:pPr>
  </w:style>
  <w:style w:type="paragraph" w:styleId="Title">
    <w:name w:val="Title"/>
    <w:basedOn w:val="Normal"/>
    <w:link w:val="TitleChar"/>
    <w:qFormat/>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pPr>
      <w:spacing w:before="0" w:after="0"/>
      <w:ind w:left="360"/>
    </w:pPr>
  </w:style>
  <w:style w:type="paragraph" w:styleId="ListContinue2">
    <w:name w:val="List Continue 2"/>
    <w:basedOn w:val="Normal"/>
    <w:pPr>
      <w:spacing w:before="0" w:after="0"/>
      <w:ind w:left="720"/>
    </w:pPr>
  </w:style>
  <w:style w:type="paragraph" w:styleId="ListContinue3">
    <w:name w:val="List Continue 3"/>
    <w:basedOn w:val="Normal"/>
    <w:pPr>
      <w:spacing w:before="0" w:after="0"/>
      <w:ind w:left="1080"/>
    </w:pPr>
  </w:style>
  <w:style w:type="paragraph" w:styleId="ListContinue4">
    <w:name w:val="List Continue 4"/>
    <w:basedOn w:val="Normal"/>
    <w:pPr>
      <w:spacing w:before="0" w:after="0"/>
      <w:ind w:left="1440"/>
    </w:pPr>
  </w:style>
  <w:style w:type="paragraph" w:styleId="Subtitle">
    <w:name w:val="Subtitle"/>
    <w:basedOn w:val="Normal"/>
    <w:link w:val="SubtitleChar"/>
    <w:qFormat/>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Pr>
      <w:rFonts w:ascii="Cambria" w:eastAsia="Times New Roman" w:hAnsi="Cambria" w:cs="Times New Roman" w:hint="default"/>
      <w:i/>
      <w:iCs/>
      <w:color w:val="4F81BD"/>
      <w:spacing w:val="15"/>
      <w:sz w:val="24"/>
      <w:szCs w:val="24"/>
      <w:lang w:val="en-IE"/>
    </w:rPr>
  </w:style>
  <w:style w:type="paragraph" w:styleId="BlockText">
    <w:name w:val="Block Text"/>
    <w:basedOn w:val="Normal"/>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pPr>
      <w:spacing w:before="0" w:after="0"/>
      <w:ind w:left="360"/>
      <w:jc w:val="center"/>
    </w:pPr>
    <w:rPr>
      <w:rFonts w:ascii="Arial" w:hAnsi="Arial" w:cs="Arial"/>
      <w:b/>
      <w:bCs/>
      <w:lang w:val="en-US"/>
    </w:rPr>
  </w:style>
  <w:style w:type="paragraph" w:customStyle="1" w:styleId="ListNumberReset">
    <w:name w:val="List Number Reset"/>
    <w:basedOn w:val="Normal"/>
    <w:pPr>
      <w:numPr>
        <w:numId w:val="4"/>
      </w:numPr>
      <w:spacing w:before="0" w:after="0" w:line="240" w:lineRule="auto"/>
      <w:ind w:left="0"/>
      <w:jc w:val="left"/>
    </w:pPr>
    <w:rPr>
      <w:sz w:val="2"/>
      <w:szCs w:val="2"/>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qFormat/>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qFormat/>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pPr>
      <w:numPr>
        <w:numId w:val="8"/>
      </w:numPr>
      <w:spacing w:before="0" w:after="0" w:line="240" w:lineRule="auto"/>
      <w:ind w:left="0"/>
      <w:jc w:val="left"/>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customStyle="1" w:styleId="BodyTextFirst">
    <w:name w:val="Body Text First"/>
    <w:basedOn w:val="BodyText"/>
    <w:pPr>
      <w:ind w:firstLine="0"/>
    </w:pPr>
  </w:style>
  <w:style w:type="paragraph" w:customStyle="1" w:styleId="BlockQuote">
    <w:name w:val="Block Quote"/>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pPr>
      <w:keepNext/>
      <w:spacing w:line="240" w:lineRule="auto"/>
      <w:ind w:firstLine="0"/>
      <w:jc w:val="left"/>
    </w:pPr>
  </w:style>
  <w:style w:type="paragraph" w:customStyle="1" w:styleId="QFNormal">
    <w:name w:val="QF Normal"/>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pPr>
      <w:spacing w:before="120"/>
      <w:jc w:val="left"/>
    </w:pPr>
    <w:rPr>
      <w:rFonts w:ascii="Arial" w:hAnsi="Arial" w:cs="Arial"/>
      <w:b/>
      <w:bCs/>
      <w:i/>
      <w:iCs/>
      <w:sz w:val="24"/>
      <w:szCs w:val="24"/>
    </w:rPr>
  </w:style>
  <w:style w:type="paragraph" w:customStyle="1" w:styleId="QFFeedback">
    <w:name w:val="QF Feedback"/>
    <w:basedOn w:val="Normal"/>
    <w:qFormat/>
    <w:pPr>
      <w:spacing w:before="100" w:beforeAutospacing="1" w:after="100" w:afterAutospacing="1"/>
      <w:jc w:val="left"/>
    </w:pPr>
    <w:rPr>
      <w:rFonts w:ascii="Arial" w:hAnsi="Arial" w:cs="Arial"/>
    </w:rPr>
  </w:style>
  <w:style w:type="paragraph" w:customStyle="1" w:styleId="QFGrade">
    <w:name w:val="QF Grade"/>
    <w:basedOn w:val="Normal"/>
    <w:qFormat/>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qFormat/>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Pr>
      <w:rFonts w:ascii="Arial" w:hAnsi="Arial" w:cs="Arial"/>
      <w:color w:val="FFFFFF"/>
      <w:sz w:val="2"/>
      <w:szCs w:val="2"/>
      <w:lang w:val="en-IE" w:eastAsia="en-US"/>
    </w:rPr>
  </w:style>
  <w:style w:type="paragraph" w:customStyle="1" w:styleId="TableHead">
    <w:name w:val="Table Head"/>
    <w:basedOn w:val="Normal"/>
    <w:qFormat/>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qFormat/>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qFormat/>
    <w:pPr>
      <w:keepNext/>
      <w:spacing w:before="20" w:after="40"/>
      <w:ind w:left="40" w:right="144"/>
    </w:pPr>
    <w:rPr>
      <w:rFonts w:ascii="Arial" w:hAnsi="Arial" w:cs="Arial"/>
      <w:sz w:val="18"/>
      <w:szCs w:val="18"/>
      <w:lang w:val="en-IE" w:eastAsia="en-US"/>
    </w:rPr>
  </w:style>
  <w:style w:type="paragraph" w:customStyle="1" w:styleId="Cell2">
    <w:name w:val="Cell2"/>
    <w:pPr>
      <w:keepNext/>
      <w:spacing w:before="20" w:after="20"/>
      <w:ind w:left="40"/>
    </w:pPr>
    <w:rPr>
      <w:lang w:val="en-IE" w:eastAsia="en-US"/>
    </w:rPr>
  </w:style>
  <w:style w:type="paragraph" w:customStyle="1" w:styleId="TableNote">
    <w:name w:val="Table Note"/>
    <w:basedOn w:val="Normal"/>
    <w:pPr>
      <w:spacing w:before="20" w:after="20" w:line="240" w:lineRule="auto"/>
      <w:jc w:val="left"/>
    </w:pPr>
    <w:rPr>
      <w:rFonts w:ascii="Arial" w:hAnsi="Arial" w:cs="Arial"/>
      <w:sz w:val="18"/>
      <w:szCs w:val="18"/>
    </w:rPr>
  </w:style>
  <w:style w:type="character" w:styleId="FootnoteReference">
    <w:name w:val="footnote reference"/>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paragraph" w:styleId="ListParagraph">
    <w:name w:val="List Paragraph"/>
    <w:basedOn w:val="Normal"/>
    <w:uiPriority w:val="34"/>
    <w:qFormat/>
    <w:rsid w:val="00DC3479"/>
    <w:pPr>
      <w:suppressAutoHyphens/>
      <w:spacing w:before="0" w:after="200" w:line="276" w:lineRule="auto"/>
      <w:ind w:left="720"/>
      <w:contextualSpacing/>
      <w:jc w:val="left"/>
    </w:pPr>
    <w:rPr>
      <w:rFonts w:ascii="Calibri" w:eastAsia="Droid Sans Fallback" w:hAnsi="Calibri"/>
      <w:sz w:val="22"/>
      <w:szCs w:val="22"/>
      <w:lang w:val="en-GB"/>
    </w:rPr>
  </w:style>
  <w:style w:type="character" w:styleId="Strong">
    <w:name w:val="Strong"/>
    <w:basedOn w:val="DefaultParagraphFont"/>
    <w:uiPriority w:val="22"/>
    <w:qFormat/>
    <w:rsid w:val="00051497"/>
    <w:rPr>
      <w:b/>
      <w:bCs/>
    </w:rPr>
  </w:style>
  <w:style w:type="paragraph" w:customStyle="1" w:styleId="TextBodyIndent">
    <w:name w:val="Text Body Indent"/>
    <w:basedOn w:val="Normal"/>
    <w:qFormat/>
    <w:rsid w:val="00EB5EEF"/>
    <w:pPr>
      <w:spacing w:after="120"/>
      <w:ind w:left="360"/>
    </w:pPr>
    <w:rPr>
      <w:color w:val="00000A"/>
    </w:rPr>
  </w:style>
  <w:style w:type="paragraph" w:customStyle="1" w:styleId="ListParagraph1">
    <w:name w:val="List Paragraph1"/>
    <w:basedOn w:val="Normal"/>
    <w:uiPriority w:val="34"/>
    <w:qFormat/>
    <w:rsid w:val="002168A8"/>
    <w:pPr>
      <w:ind w:left="720"/>
      <w:contextualSpacing/>
    </w:pPr>
    <w:rPr>
      <w:rFonts w:eastAsia="SimSun"/>
      <w:color w:val="00000A"/>
    </w:rPr>
  </w:style>
  <w:style w:type="character" w:styleId="CommentReference">
    <w:name w:val="annotation reference"/>
    <w:basedOn w:val="DefaultParagraphFont"/>
    <w:semiHidden/>
    <w:unhideWhenUsed/>
    <w:rsid w:val="00E23578"/>
    <w:rPr>
      <w:sz w:val="16"/>
      <w:szCs w:val="16"/>
    </w:rPr>
  </w:style>
  <w:style w:type="paragraph" w:styleId="CommentSubject">
    <w:name w:val="annotation subject"/>
    <w:basedOn w:val="CommentText"/>
    <w:next w:val="CommentText"/>
    <w:link w:val="CommentSubjectChar"/>
    <w:semiHidden/>
    <w:unhideWhenUsed/>
    <w:rsid w:val="00E23578"/>
    <w:pPr>
      <w:spacing w:before="60" w:beforeAutospacing="0" w:after="60" w:afterAutospacing="0" w:line="240" w:lineRule="auto"/>
      <w:jc w:val="both"/>
    </w:pPr>
    <w:rPr>
      <w:b/>
      <w:bCs/>
      <w:sz w:val="20"/>
      <w:szCs w:val="20"/>
    </w:rPr>
  </w:style>
  <w:style w:type="character" w:customStyle="1" w:styleId="CommentSubjectChar">
    <w:name w:val="Comment Subject Char"/>
    <w:basedOn w:val="CommentTextChar"/>
    <w:link w:val="CommentSubject"/>
    <w:semiHidden/>
    <w:rsid w:val="00E23578"/>
    <w:rPr>
      <w:rFonts w:ascii="Times New Roman" w:eastAsia="Times New Roman" w:hAnsi="Times New Roman" w:cs="Times New Roman" w:hint="default"/>
      <w:b/>
      <w:bCs/>
      <w:lang w:val="en-IE" w:eastAsia="en-US"/>
    </w:rPr>
  </w:style>
  <w:style w:type="paragraph" w:styleId="BalloonText">
    <w:name w:val="Balloon Text"/>
    <w:basedOn w:val="Normal"/>
    <w:link w:val="BalloonTextChar"/>
    <w:semiHidden/>
    <w:unhideWhenUsed/>
    <w:rsid w:val="00E2357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23578"/>
    <w:rPr>
      <w:rFonts w:ascii="Segoe UI" w:hAnsi="Segoe UI" w:cs="Segoe UI"/>
      <w:sz w:val="18"/>
      <w:szCs w:val="18"/>
      <w:lang w:val="en-IE" w:eastAsia="en-US"/>
    </w:rPr>
  </w:style>
  <w:style w:type="character" w:customStyle="1" w:styleId="ph">
    <w:name w:val="ph"/>
    <w:basedOn w:val="DefaultParagraphFont"/>
    <w:rsid w:val="00750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s.vnpt.vn:8443/WEBSERVICES_MODULE/services/SendSmsServices?wsd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8717F-3A46-4AC7-9A7A-AAE4CA8A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1715</TotalTime>
  <Pages>18</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24043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Tran Thanh Ha</cp:lastModifiedBy>
  <cp:revision>158</cp:revision>
  <cp:lastPrinted>2009-03-13T16:29:00Z</cp:lastPrinted>
  <dcterms:created xsi:type="dcterms:W3CDTF">2015-04-08T03:00:00Z</dcterms:created>
  <dcterms:modified xsi:type="dcterms:W3CDTF">2016-05-27T06:34:00Z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