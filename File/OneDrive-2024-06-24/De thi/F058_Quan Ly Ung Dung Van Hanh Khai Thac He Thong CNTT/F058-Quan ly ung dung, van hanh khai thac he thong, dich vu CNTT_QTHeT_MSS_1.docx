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B62" w:rsidRDefault="00E94533" w:rsidP="00E94533">
      <w:pPr>
        <w:pStyle w:val="Title"/>
        <w:jc w:val="center"/>
      </w:pPr>
      <w:r>
        <w:t>ĐỀ THI ĐÁNH GIÁ NĂNG LỰC</w:t>
      </w:r>
    </w:p>
    <w:p w:rsidR="00E94533" w:rsidRDefault="00E94533" w:rsidP="00E94533">
      <w:pPr>
        <w:pStyle w:val="Title"/>
        <w:jc w:val="center"/>
        <w:rPr>
          <w:sz w:val="28"/>
          <w:szCs w:val="28"/>
        </w:rPr>
      </w:pPr>
      <w:r w:rsidRPr="00E94533">
        <w:rPr>
          <w:sz w:val="28"/>
          <w:szCs w:val="28"/>
        </w:rPr>
        <w:t>NHÓM NĂNG LỰC: (CM)</w:t>
      </w:r>
    </w:p>
    <w:p w:rsidR="00342AF1" w:rsidRDefault="00342AF1" w:rsidP="00342AF1">
      <w:pPr>
        <w:pStyle w:val="Title"/>
        <w:jc w:val="center"/>
        <w:rPr>
          <w:sz w:val="26"/>
          <w:szCs w:val="26"/>
        </w:rPr>
      </w:pPr>
      <w:r w:rsidRPr="00E94533">
        <w:rPr>
          <w:sz w:val="26"/>
          <w:szCs w:val="26"/>
        </w:rPr>
        <w:t xml:space="preserve">TÊN NĂNG LỰC: </w:t>
      </w:r>
      <w:r>
        <w:rPr>
          <w:sz w:val="26"/>
          <w:szCs w:val="26"/>
        </w:rPr>
        <w:t xml:space="preserve"> QUẢN LÝ ỨNG DỤNG, VẬN HÀNH KHAI THÁC HỆ THỐNG, DỊCH VỤ CNTT</w:t>
      </w:r>
    </w:p>
    <w:p w:rsidR="00EE18B2" w:rsidRDefault="009A30F3" w:rsidP="005664AE">
      <w:pPr>
        <w:pStyle w:val="Title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CẤP ĐỘ: </w:t>
      </w:r>
      <w:r w:rsidR="00482EC9">
        <w:rPr>
          <w:sz w:val="24"/>
          <w:szCs w:val="24"/>
        </w:rPr>
        <w:t>1</w:t>
      </w:r>
    </w:p>
    <w:p w:rsidR="008C3AD8" w:rsidRDefault="00B04762" w:rsidP="000644FE">
      <w:pPr>
        <w:spacing w:before="0" w:after="0"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Biểu hiện</w:t>
      </w:r>
      <w:r w:rsidR="00453391">
        <w:rPr>
          <w:b/>
          <w:color w:val="FF0000"/>
          <w:sz w:val="24"/>
          <w:szCs w:val="24"/>
        </w:rPr>
        <w:t xml:space="preserve"> 1</w:t>
      </w:r>
      <w:r w:rsidR="004716F2" w:rsidRPr="00584274">
        <w:rPr>
          <w:b/>
          <w:color w:val="FF0000"/>
          <w:sz w:val="24"/>
          <w:szCs w:val="24"/>
        </w:rPr>
        <w:t>:</w:t>
      </w:r>
      <w:r w:rsidR="00482EC9" w:rsidRPr="00584274">
        <w:rPr>
          <w:b/>
          <w:color w:val="FF0000"/>
          <w:sz w:val="24"/>
          <w:szCs w:val="24"/>
        </w:rPr>
        <w:t xml:space="preserve"> </w:t>
      </w:r>
    </w:p>
    <w:p w:rsidR="00621072" w:rsidRPr="00621072" w:rsidRDefault="00621072" w:rsidP="00621072">
      <w:pPr>
        <w:pStyle w:val="ListParagraph"/>
        <w:numPr>
          <w:ilvl w:val="0"/>
          <w:numId w:val="30"/>
        </w:numPr>
        <w:spacing w:before="0" w:after="0" w:line="240" w:lineRule="auto"/>
        <w:rPr>
          <w:b/>
          <w:color w:val="FF0000"/>
          <w:sz w:val="24"/>
          <w:szCs w:val="24"/>
        </w:rPr>
      </w:pPr>
      <w:r w:rsidRPr="00621072">
        <w:rPr>
          <w:b/>
          <w:color w:val="FF0000"/>
          <w:sz w:val="24"/>
          <w:szCs w:val="24"/>
        </w:rPr>
        <w:t>Liệt kê được các HĐH, các loại kết nối mạng, các loại CSDL, các giao thức truy cập dữ liệu</w:t>
      </w:r>
      <w:r w:rsidRPr="00621072">
        <w:rPr>
          <w:b/>
          <w:color w:val="FF0000"/>
          <w:sz w:val="24"/>
          <w:szCs w:val="24"/>
        </w:rPr>
        <w:tab/>
      </w:r>
      <w:r w:rsidRPr="00621072">
        <w:rPr>
          <w:b/>
          <w:color w:val="FF0000"/>
          <w:sz w:val="24"/>
          <w:szCs w:val="24"/>
        </w:rPr>
        <w:tab/>
      </w:r>
    </w:p>
    <w:p w:rsidR="00B515F2" w:rsidRPr="00B515F2" w:rsidRDefault="00B515F2" w:rsidP="00B515F2">
      <w:pPr>
        <w:numPr>
          <w:ilvl w:val="0"/>
          <w:numId w:val="10"/>
        </w:numPr>
        <w:spacing w:after="120"/>
        <w:rPr>
          <w:b/>
          <w:sz w:val="28"/>
          <w:szCs w:val="28"/>
        </w:rPr>
      </w:pPr>
      <w:r w:rsidRPr="00B515F2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B515F2" w:rsidRPr="00B515F2" w:rsidTr="00DE19DC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5F2" w:rsidRPr="00B515F2" w:rsidRDefault="00B515F2" w:rsidP="00DE19D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24"/>
                <w:szCs w:val="26"/>
              </w:rPr>
              <w:t>Anh chị cho biết trong các hệ điều hành sau, hệ điều hành nào là hệ điều hành mã nguồn mở</w:t>
            </w:r>
            <w:r w:rsidR="00DE19DC">
              <w:rPr>
                <w:sz w:val="24"/>
                <w:szCs w:val="26"/>
              </w:rP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5F2" w:rsidRPr="00B515F2" w:rsidRDefault="00B515F2" w:rsidP="00B515F2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B515F2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</w:t>
            </w:r>
            <w:r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A</w:t>
            </w:r>
          </w:p>
        </w:tc>
      </w:tr>
      <w:tr w:rsidR="00B515F2" w:rsidRPr="00B515F2" w:rsidTr="00DE19DC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5F2" w:rsidRPr="00B515F2" w:rsidRDefault="00B515F2" w:rsidP="00B515F2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515F2">
              <w:rPr>
                <w:rFonts w:ascii="Arial" w:hAnsi="Arial" w:cs="Arial"/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5F2" w:rsidRPr="00B515F2" w:rsidRDefault="00B515F2" w:rsidP="00B515F2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515F2">
              <w:rPr>
                <w:rFonts w:ascii="Arial" w:hAnsi="Arial" w:cs="Arial"/>
                <w:b/>
                <w:bCs/>
                <w:sz w:val="18"/>
                <w:szCs w:val="18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5F2" w:rsidRPr="00B515F2" w:rsidRDefault="00B515F2" w:rsidP="00B515F2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515F2">
              <w:rPr>
                <w:rFonts w:ascii="Arial" w:hAnsi="Arial" w:cs="Arial"/>
                <w:b/>
                <w:bCs/>
                <w:sz w:val="18"/>
                <w:szCs w:val="18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5F2" w:rsidRPr="00B515F2" w:rsidRDefault="00B515F2" w:rsidP="00B515F2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515F2">
              <w:rPr>
                <w:rFonts w:ascii="Arial" w:hAnsi="Arial" w:cs="Arial"/>
                <w:b/>
                <w:bCs/>
                <w:sz w:val="18"/>
                <w:szCs w:val="18"/>
              </w:rPr>
              <w:t>Grade</w:t>
            </w:r>
          </w:p>
        </w:tc>
      </w:tr>
      <w:tr w:rsidR="00B515F2" w:rsidRPr="00B515F2" w:rsidTr="00DE19DC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5F2" w:rsidRPr="00B515F2" w:rsidRDefault="00B515F2" w:rsidP="00B515F2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B515F2">
              <w:rPr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15F2" w:rsidRPr="00B515F2" w:rsidRDefault="00B515F2" w:rsidP="00B515F2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Linux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5F2" w:rsidRPr="00B515F2" w:rsidRDefault="00B515F2" w:rsidP="00B515F2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  <w:r w:rsidRPr="00B515F2">
              <w:rPr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5F2" w:rsidRPr="00B515F2" w:rsidRDefault="00B515F2" w:rsidP="00B515F2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>
              <w:rPr>
                <w:i/>
                <w:iCs/>
                <w:color w:val="0A4E83"/>
                <w:sz w:val="24"/>
                <w:szCs w:val="26"/>
              </w:rPr>
              <w:t>10</w:t>
            </w:r>
            <w:r w:rsidRPr="00B515F2">
              <w:rPr>
                <w:i/>
                <w:iCs/>
                <w:color w:val="0A4E83"/>
                <w:sz w:val="24"/>
                <w:szCs w:val="26"/>
              </w:rPr>
              <w:t>0</w:t>
            </w:r>
            <w:r>
              <w:rPr>
                <w:i/>
                <w:iCs/>
                <w:color w:val="0A4E83"/>
                <w:sz w:val="24"/>
                <w:szCs w:val="26"/>
              </w:rPr>
              <w:t>/2</w:t>
            </w:r>
          </w:p>
        </w:tc>
      </w:tr>
      <w:tr w:rsidR="00B515F2" w:rsidRPr="00B515F2" w:rsidTr="00DE19DC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5F2" w:rsidRPr="00B515F2" w:rsidRDefault="00B515F2" w:rsidP="00B515F2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B515F2">
              <w:rPr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15F2" w:rsidRPr="00B515F2" w:rsidRDefault="00B515F2" w:rsidP="00B515F2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Android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5F2" w:rsidRPr="00B515F2" w:rsidRDefault="00B515F2" w:rsidP="00B515F2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  <w:r w:rsidRPr="00B515F2">
              <w:rPr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5F2" w:rsidRPr="00B515F2" w:rsidRDefault="00B515F2" w:rsidP="00B515F2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>
              <w:rPr>
                <w:i/>
                <w:iCs/>
                <w:color w:val="0A4E83"/>
                <w:sz w:val="24"/>
                <w:szCs w:val="26"/>
              </w:rPr>
              <w:t>100/2</w:t>
            </w:r>
          </w:p>
        </w:tc>
      </w:tr>
      <w:tr w:rsidR="00B515F2" w:rsidRPr="00B515F2" w:rsidTr="00DE19DC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5F2" w:rsidRPr="00B515F2" w:rsidRDefault="00B515F2" w:rsidP="00B515F2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B515F2">
              <w:rPr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15F2" w:rsidRPr="00B515F2" w:rsidRDefault="00B515F2" w:rsidP="00B515F2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Windows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5F2" w:rsidRPr="00B515F2" w:rsidRDefault="00B515F2" w:rsidP="00B515F2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  <w:r w:rsidRPr="00B515F2">
              <w:rPr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5F2" w:rsidRPr="00B515F2" w:rsidRDefault="00B515F2" w:rsidP="00B515F2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>
              <w:rPr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tr w:rsidR="00B515F2" w:rsidRPr="00B515F2" w:rsidTr="00DE19DC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5F2" w:rsidRPr="00B515F2" w:rsidRDefault="00B515F2" w:rsidP="00B515F2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B515F2">
              <w:rPr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15F2" w:rsidRPr="00B515F2" w:rsidRDefault="00B515F2" w:rsidP="00B515F2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Mac OS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5F2" w:rsidRPr="00B515F2" w:rsidRDefault="00B515F2" w:rsidP="00B515F2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  <w:r w:rsidRPr="00B515F2">
              <w:rPr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5F2" w:rsidRPr="00B515F2" w:rsidRDefault="00B515F2" w:rsidP="00B515F2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B515F2">
              <w:rPr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tr w:rsidR="00B515F2" w:rsidRPr="00B515F2" w:rsidTr="00DE19DC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5F2" w:rsidRPr="00B515F2" w:rsidRDefault="00B515F2" w:rsidP="00B515F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B515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5F2" w:rsidRPr="00B515F2" w:rsidRDefault="00B515F2" w:rsidP="00B515F2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515F2">
              <w:rPr>
                <w:rFonts w:ascii="Arial" w:hAnsi="Arial" w:cs="Arial"/>
                <w:b/>
                <w:bCs/>
                <w:sz w:val="18"/>
                <w:szCs w:val="18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5F2" w:rsidRPr="00B515F2" w:rsidRDefault="00B515F2" w:rsidP="00B515F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B515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5F2" w:rsidRPr="00B515F2" w:rsidRDefault="00B515F2" w:rsidP="00B515F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B515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B515F2" w:rsidRPr="00B515F2" w:rsidTr="00DE19DC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5F2" w:rsidRPr="00B515F2" w:rsidRDefault="00B515F2" w:rsidP="00B515F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B515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5F2" w:rsidRPr="00B515F2" w:rsidRDefault="00B515F2" w:rsidP="00B515F2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515F2">
              <w:rPr>
                <w:rFonts w:ascii="Arial" w:hAnsi="Arial" w:cs="Arial"/>
                <w:b/>
                <w:bCs/>
                <w:sz w:val="18"/>
                <w:szCs w:val="18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5F2" w:rsidRPr="00B515F2" w:rsidRDefault="00B515F2" w:rsidP="00B515F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B515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5F2" w:rsidRPr="00B515F2" w:rsidRDefault="00B515F2" w:rsidP="00B515F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B515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B515F2" w:rsidRPr="00B515F2" w:rsidTr="00DE19DC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5F2" w:rsidRPr="00B515F2" w:rsidRDefault="00B515F2" w:rsidP="00B515F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B515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5F2" w:rsidRPr="00B515F2" w:rsidRDefault="00B515F2" w:rsidP="00B515F2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515F2">
              <w:rPr>
                <w:rFonts w:ascii="Arial" w:hAnsi="Arial" w:cs="Arial"/>
                <w:b/>
                <w:bCs/>
                <w:sz w:val="18"/>
                <w:szCs w:val="18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5F2" w:rsidRPr="00B515F2" w:rsidRDefault="00B515F2" w:rsidP="00B515F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B515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5F2" w:rsidRPr="00B515F2" w:rsidRDefault="00B515F2" w:rsidP="00B515F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B515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B515F2" w:rsidRPr="00B515F2" w:rsidTr="00DE19DC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5F2" w:rsidRPr="00B515F2" w:rsidRDefault="00B515F2" w:rsidP="00B515F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B515F2">
              <w:rPr>
                <w:rFonts w:ascii="Arial" w:hAnsi="Arial" w:cs="Arial"/>
                <w:i/>
                <w:iCs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5F2" w:rsidRPr="00B515F2" w:rsidRDefault="00B515F2" w:rsidP="00B515F2">
            <w:r w:rsidRPr="00B515F2">
              <w:t> </w:t>
            </w:r>
          </w:p>
        </w:tc>
      </w:tr>
    </w:tbl>
    <w:p w:rsidR="005E500D" w:rsidRDefault="005E500D" w:rsidP="005E500D">
      <w:pPr>
        <w:pStyle w:val="BodyTextIndent"/>
        <w:ind w:left="720"/>
        <w:rPr>
          <w:b/>
          <w:sz w:val="28"/>
          <w:szCs w:val="28"/>
        </w:rPr>
      </w:pPr>
    </w:p>
    <w:p w:rsidR="00432C24" w:rsidRDefault="00432C24" w:rsidP="00432C24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432C24" w:rsidTr="00EE7AD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FD40B3" w:rsidRDefault="00432C24" w:rsidP="00EE7AD4">
            <w:pPr>
              <w:pStyle w:val="Cell"/>
              <w:rPr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Anh/chị cho biết câu lệnh nào sau đây được sử dụng để hiển thị đia chỉ IP</w:t>
            </w:r>
            <w:r w:rsidRPr="00EE320F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, subnet mask, DNS, Default gateway, DHCP server,…</w:t>
            </w:r>
            <w:r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 xml:space="preserve"> của máy chủ Windows</w:t>
            </w:r>
            <w:r w:rsidRPr="00FD40B3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FD40B3" w:rsidRDefault="00432C24" w:rsidP="00EE7AD4">
            <w:pPr>
              <w:pStyle w:val="QFType"/>
              <w:rPr>
                <w:color w:val="FF0000"/>
              </w:rPr>
            </w:pPr>
            <w:r w:rsidRPr="00FD40B3">
              <w:rPr>
                <w:color w:val="FF0000"/>
              </w:rPr>
              <w:t>MC</w:t>
            </w:r>
          </w:p>
        </w:tc>
      </w:tr>
      <w:tr w:rsidR="00432C24" w:rsidTr="00EE7AD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FD40B3" w:rsidRDefault="00432C24" w:rsidP="00EE7AD4">
            <w:pPr>
              <w:pStyle w:val="TableHead"/>
              <w:rPr>
                <w:color w:val="FF0000"/>
              </w:rPr>
            </w:pPr>
            <w:r w:rsidRPr="00FD40B3">
              <w:rPr>
                <w:color w:val="FF0000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FD40B3" w:rsidRDefault="00432C24" w:rsidP="00EE7AD4">
            <w:pPr>
              <w:pStyle w:val="QFOptionReset"/>
              <w:rPr>
                <w:color w:val="FF0000"/>
              </w:rPr>
            </w:pPr>
            <w:r w:rsidRPr="00FD40B3">
              <w:rPr>
                <w:color w:val="FF0000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FD40B3" w:rsidRDefault="00432C24" w:rsidP="00EE7AD4">
            <w:pPr>
              <w:pStyle w:val="TableHead"/>
              <w:rPr>
                <w:color w:val="FF0000"/>
              </w:rPr>
            </w:pPr>
            <w:r w:rsidRPr="00FD40B3">
              <w:rPr>
                <w:color w:val="FF0000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FD40B3" w:rsidRDefault="00432C24" w:rsidP="00EE7AD4">
            <w:pPr>
              <w:pStyle w:val="TableHead"/>
              <w:rPr>
                <w:color w:val="FF0000"/>
              </w:rPr>
            </w:pPr>
            <w:r w:rsidRPr="00FD40B3">
              <w:rPr>
                <w:color w:val="FF0000"/>
              </w:rPr>
              <w:t>Grade</w:t>
            </w:r>
          </w:p>
        </w:tc>
      </w:tr>
      <w:tr w:rsidR="00432C24" w:rsidRPr="00975917" w:rsidTr="00EE7AD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FD40B3" w:rsidRDefault="00432C24" w:rsidP="00EE7AD4">
            <w:pPr>
              <w:pStyle w:val="QFOption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FD40B3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2C24" w:rsidRPr="00FD40B3" w:rsidRDefault="00432C24" w:rsidP="00EE7AD4">
            <w:pPr>
              <w:pStyle w:val="Cell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FD40B3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Ipadapter/all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FD40B3" w:rsidRDefault="00432C24" w:rsidP="00EE7AD4">
            <w:pPr>
              <w:pStyle w:val="QFFeedback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FD40B3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FD40B3" w:rsidRDefault="00432C24" w:rsidP="00EE7AD4">
            <w:pPr>
              <w:pStyle w:val="QFGrade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FD40B3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0</w:t>
            </w:r>
          </w:p>
        </w:tc>
      </w:tr>
      <w:tr w:rsidR="00432C24" w:rsidRPr="00975917" w:rsidTr="00EE7AD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FD40B3" w:rsidRDefault="00432C24" w:rsidP="00EE7AD4">
            <w:pPr>
              <w:pStyle w:val="QFOption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FD40B3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2C24" w:rsidRPr="00FD40B3" w:rsidRDefault="00432C24" w:rsidP="00EE7AD4">
            <w:pPr>
              <w:pStyle w:val="Cell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FD40B3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WinIP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FD40B3" w:rsidRDefault="00432C24" w:rsidP="00EE7AD4">
            <w:pPr>
              <w:pStyle w:val="QFFeedback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FD40B3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FD40B3" w:rsidRDefault="00432C24" w:rsidP="00EE7AD4">
            <w:pPr>
              <w:pStyle w:val="QFGrade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FD40B3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0</w:t>
            </w:r>
          </w:p>
        </w:tc>
      </w:tr>
      <w:tr w:rsidR="00432C24" w:rsidRPr="00975917" w:rsidTr="00EE7AD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FD40B3" w:rsidRDefault="00432C24" w:rsidP="00EE7AD4">
            <w:pPr>
              <w:pStyle w:val="QFOption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FD40B3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2C24" w:rsidRPr="00FD40B3" w:rsidRDefault="00432C24" w:rsidP="00EE7AD4">
            <w:pPr>
              <w:pStyle w:val="Cell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FD40B3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Ipconfig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FD40B3" w:rsidRDefault="00432C24" w:rsidP="00EE7AD4">
            <w:pPr>
              <w:pStyle w:val="QFFeedback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FD40B3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FD40B3" w:rsidRDefault="00432C24" w:rsidP="00EE7AD4">
            <w:pPr>
              <w:pStyle w:val="QFGrade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FD40B3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100</w:t>
            </w:r>
          </w:p>
        </w:tc>
      </w:tr>
      <w:tr w:rsidR="00432C24" w:rsidRPr="00975917" w:rsidTr="00EE7AD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FD40B3" w:rsidRDefault="00432C24" w:rsidP="00EE7AD4">
            <w:pPr>
              <w:pStyle w:val="QFOption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FD40B3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2C24" w:rsidRPr="00FD40B3" w:rsidRDefault="00432C24" w:rsidP="00EE7AD4">
            <w:pPr>
              <w:pStyle w:val="Cell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FD40B3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Configip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FD40B3" w:rsidRDefault="00432C24" w:rsidP="00EE7AD4">
            <w:pPr>
              <w:pStyle w:val="QFFeedback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FD40B3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FD40B3" w:rsidRDefault="00432C24" w:rsidP="00EE7AD4">
            <w:pPr>
              <w:pStyle w:val="QFGrade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FD40B3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0</w:t>
            </w:r>
          </w:p>
        </w:tc>
      </w:tr>
      <w:tr w:rsidR="00432C24" w:rsidTr="00EE7AD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FD40B3" w:rsidRDefault="00432C24" w:rsidP="00EE7AD4">
            <w:pPr>
              <w:pStyle w:val="Cell"/>
              <w:rPr>
                <w:color w:val="FF0000"/>
              </w:rPr>
            </w:pPr>
            <w:r w:rsidRPr="00FD40B3">
              <w:rPr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FD40B3" w:rsidRDefault="00432C24" w:rsidP="00EE7AD4">
            <w:pPr>
              <w:pStyle w:val="TableRowHead"/>
              <w:rPr>
                <w:color w:val="FF0000"/>
              </w:rPr>
            </w:pPr>
            <w:r w:rsidRPr="00FD40B3">
              <w:rPr>
                <w:color w:val="FF0000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FD40B3" w:rsidRDefault="00432C24" w:rsidP="00EE7AD4">
            <w:pPr>
              <w:pStyle w:val="Cell"/>
              <w:rPr>
                <w:color w:val="FF0000"/>
              </w:rPr>
            </w:pPr>
            <w:r w:rsidRPr="00FD40B3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FD40B3" w:rsidRDefault="00432C24" w:rsidP="00EE7AD4">
            <w:pPr>
              <w:pStyle w:val="Cell"/>
              <w:rPr>
                <w:color w:val="FF0000"/>
              </w:rPr>
            </w:pPr>
            <w:r w:rsidRPr="00FD40B3">
              <w:rPr>
                <w:color w:val="FF0000"/>
              </w:rPr>
              <w:t> </w:t>
            </w:r>
          </w:p>
        </w:tc>
      </w:tr>
      <w:tr w:rsidR="00432C24" w:rsidTr="00EE7AD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FD40B3" w:rsidRDefault="00432C24" w:rsidP="00EE7AD4">
            <w:pPr>
              <w:pStyle w:val="Cell"/>
              <w:rPr>
                <w:color w:val="FF0000"/>
              </w:rPr>
            </w:pPr>
            <w:r w:rsidRPr="00FD40B3">
              <w:rPr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FD40B3" w:rsidRDefault="00432C24" w:rsidP="00EE7AD4">
            <w:pPr>
              <w:pStyle w:val="TableRowHead"/>
              <w:rPr>
                <w:color w:val="FF0000"/>
              </w:rPr>
            </w:pPr>
            <w:r w:rsidRPr="00FD40B3">
              <w:rPr>
                <w:color w:val="FF0000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FD40B3" w:rsidRDefault="00432C24" w:rsidP="00EE7AD4">
            <w:pPr>
              <w:pStyle w:val="Cell"/>
              <w:rPr>
                <w:color w:val="FF0000"/>
              </w:rPr>
            </w:pPr>
            <w:r w:rsidRPr="00FD40B3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FD40B3" w:rsidRDefault="00432C24" w:rsidP="00EE7AD4">
            <w:pPr>
              <w:pStyle w:val="Cell"/>
              <w:rPr>
                <w:color w:val="FF0000"/>
              </w:rPr>
            </w:pPr>
            <w:r w:rsidRPr="00FD40B3">
              <w:rPr>
                <w:color w:val="FF0000"/>
              </w:rPr>
              <w:t> </w:t>
            </w:r>
          </w:p>
        </w:tc>
      </w:tr>
      <w:tr w:rsidR="00432C24" w:rsidTr="00EE7AD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FD40B3" w:rsidRDefault="00432C24" w:rsidP="00EE7AD4">
            <w:pPr>
              <w:pStyle w:val="Cell"/>
              <w:rPr>
                <w:color w:val="FF0000"/>
              </w:rPr>
            </w:pPr>
            <w:r w:rsidRPr="00FD40B3">
              <w:rPr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FD40B3" w:rsidRDefault="00432C24" w:rsidP="00EE7AD4">
            <w:pPr>
              <w:pStyle w:val="TableRowHead"/>
              <w:rPr>
                <w:color w:val="FF0000"/>
              </w:rPr>
            </w:pPr>
            <w:r w:rsidRPr="00FD40B3">
              <w:rPr>
                <w:color w:val="FF0000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FD40B3" w:rsidRDefault="00432C24" w:rsidP="00EE7AD4">
            <w:pPr>
              <w:pStyle w:val="Cell"/>
              <w:rPr>
                <w:color w:val="FF0000"/>
              </w:rPr>
            </w:pPr>
            <w:r w:rsidRPr="00FD40B3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FD40B3" w:rsidRDefault="00432C24" w:rsidP="00EE7AD4">
            <w:pPr>
              <w:pStyle w:val="Cell"/>
              <w:rPr>
                <w:color w:val="FF0000"/>
              </w:rPr>
            </w:pPr>
            <w:r w:rsidRPr="00FD40B3">
              <w:rPr>
                <w:color w:val="FF0000"/>
              </w:rPr>
              <w:t> </w:t>
            </w:r>
          </w:p>
        </w:tc>
      </w:tr>
      <w:tr w:rsidR="00432C24" w:rsidTr="00EE7AD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FD40B3" w:rsidRDefault="00432C24" w:rsidP="00EE7AD4">
            <w:pPr>
              <w:pStyle w:val="Cell"/>
              <w:rPr>
                <w:color w:val="FF0000"/>
              </w:rPr>
            </w:pPr>
            <w:r w:rsidRPr="00FD40B3">
              <w:rPr>
                <w:i/>
                <w:iCs/>
                <w:color w:val="FF000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FD40B3" w:rsidRDefault="00432C24" w:rsidP="00EE7AD4">
            <w:pPr>
              <w:rPr>
                <w:color w:val="FF0000"/>
              </w:rPr>
            </w:pPr>
            <w:r w:rsidRPr="00FD40B3">
              <w:rPr>
                <w:color w:val="FF0000"/>
              </w:rPr>
              <w:t> </w:t>
            </w:r>
          </w:p>
        </w:tc>
      </w:tr>
    </w:tbl>
    <w:p w:rsidR="00432C24" w:rsidRDefault="00432C24" w:rsidP="00432C24">
      <w:pPr>
        <w:spacing w:before="0" w:after="0" w:line="240" w:lineRule="auto"/>
        <w:rPr>
          <w:b/>
          <w:color w:val="FF0000"/>
          <w:sz w:val="24"/>
          <w:szCs w:val="24"/>
        </w:rPr>
      </w:pPr>
    </w:p>
    <w:p w:rsidR="00432C24" w:rsidRDefault="00432C24" w:rsidP="00432C24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432C24" w:rsidTr="00EE7AD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Default="00432C24" w:rsidP="00EE7AD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lastRenderedPageBreak/>
              <w:t>Anh chị cho biết câu lệnh nào trả về thông tin như hình vẽ</w:t>
            </w:r>
            <w:r w:rsidRPr="001F7840">
              <w:rPr>
                <w:rFonts w:ascii="Times New Roman" w:hAnsi="Times New Roman" w:cs="Times New Roman"/>
                <w:sz w:val="24"/>
                <w:szCs w:val="26"/>
              </w:rPr>
              <w:t>?</w:t>
            </w:r>
          </w:p>
          <w:p w:rsidR="00432C24" w:rsidRPr="00A860A1" w:rsidRDefault="00432C24" w:rsidP="00EE7AD4">
            <w:pPr>
              <w:pStyle w:val="Cell"/>
            </w:pPr>
            <w:r>
              <w:rPr>
                <w:noProof/>
                <w:lang w:val="en-US"/>
              </w:rPr>
              <w:drawing>
                <wp:inline distT="0" distB="0" distL="0" distR="0" wp14:anchorId="3E6ACACE" wp14:editId="21F321A5">
                  <wp:extent cx="5731510" cy="1324610"/>
                  <wp:effectExtent l="0" t="0" r="0" b="0"/>
                  <wp:docPr id="4" name="Picture" descr="http://cdn.aiotestking.com/wp-content/uploads/98-366-v3/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http://cdn.aiotestking.com/wp-content/uploads/98-366-v3/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324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BE43E9" w:rsidRDefault="00432C24" w:rsidP="00EE7AD4">
            <w:pPr>
              <w:pStyle w:val="QFType"/>
            </w:pPr>
            <w:r>
              <w:t>MC</w:t>
            </w:r>
          </w:p>
        </w:tc>
      </w:tr>
      <w:tr w:rsidR="00432C24" w:rsidTr="00EE7AD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BE43E9" w:rsidRDefault="00432C24" w:rsidP="00EE7AD4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BE43E9" w:rsidRDefault="00432C24" w:rsidP="00EE7AD4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BE43E9" w:rsidRDefault="00432C24" w:rsidP="00EE7AD4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BE43E9" w:rsidRDefault="00432C24" w:rsidP="00EE7AD4">
            <w:pPr>
              <w:pStyle w:val="TableHead"/>
            </w:pPr>
            <w:r>
              <w:t>Grade</w:t>
            </w:r>
          </w:p>
        </w:tc>
      </w:tr>
      <w:tr w:rsidR="00432C24" w:rsidRPr="00975917" w:rsidTr="00EE7AD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FD40B3" w:rsidRDefault="00432C24" w:rsidP="00EE7AD4">
            <w:pPr>
              <w:pStyle w:val="QFOption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FD40B3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2C24" w:rsidRPr="00FD40B3" w:rsidRDefault="00432C24" w:rsidP="00EE7AD4">
            <w:pPr>
              <w:pStyle w:val="Cell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FD40B3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TELNET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FD40B3" w:rsidRDefault="00432C24" w:rsidP="00EE7AD4">
            <w:pPr>
              <w:pStyle w:val="QFFeedback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FD40B3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975917" w:rsidRDefault="00432C24" w:rsidP="00EE7AD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432C24" w:rsidRPr="00975917" w:rsidTr="00EE7AD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FD40B3" w:rsidRDefault="00432C24" w:rsidP="00EE7AD4">
            <w:pPr>
              <w:pStyle w:val="QFOption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FD40B3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2C24" w:rsidRPr="00FD40B3" w:rsidRDefault="00432C24" w:rsidP="00EE7AD4">
            <w:pPr>
              <w:pStyle w:val="Cell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FD40B3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NETSTAT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FD40B3" w:rsidRDefault="00432C24" w:rsidP="00EE7AD4">
            <w:pPr>
              <w:pStyle w:val="QFFeedback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FD40B3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975917" w:rsidRDefault="00432C24" w:rsidP="00EE7AD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432C24" w:rsidRPr="00975917" w:rsidTr="00EE7AD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FD40B3" w:rsidRDefault="00432C24" w:rsidP="00EE7AD4">
            <w:pPr>
              <w:pStyle w:val="QFOption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FD40B3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2C24" w:rsidRPr="00FD40B3" w:rsidRDefault="00432C24" w:rsidP="00EE7AD4">
            <w:pPr>
              <w:pStyle w:val="Cell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FD40B3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TRACERT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FD40B3" w:rsidRDefault="00432C24" w:rsidP="00EE7AD4">
            <w:pPr>
              <w:pStyle w:val="QFFeedback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FD40B3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975917" w:rsidRDefault="00432C24" w:rsidP="00EE7AD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432C24" w:rsidRPr="00975917" w:rsidTr="00EE7AD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FD40B3" w:rsidRDefault="00432C24" w:rsidP="00EE7AD4">
            <w:pPr>
              <w:pStyle w:val="QFOption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FD40B3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2C24" w:rsidRPr="00FD40B3" w:rsidRDefault="00432C24" w:rsidP="00EE7AD4">
            <w:pPr>
              <w:pStyle w:val="Cell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FD40B3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PING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FD40B3" w:rsidRDefault="00432C24" w:rsidP="00EE7AD4">
            <w:pPr>
              <w:pStyle w:val="QFFeedback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FD40B3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975917" w:rsidRDefault="00432C24" w:rsidP="00EE7AD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432C24" w:rsidTr="00EE7AD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FD40B3" w:rsidRDefault="00432C24" w:rsidP="00EE7AD4">
            <w:pPr>
              <w:pStyle w:val="Cell"/>
              <w:rPr>
                <w:color w:val="FF0000"/>
              </w:rPr>
            </w:pPr>
            <w:r w:rsidRPr="00FD40B3">
              <w:rPr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FD40B3" w:rsidRDefault="00432C24" w:rsidP="00EE7AD4">
            <w:pPr>
              <w:pStyle w:val="TableRowHead"/>
              <w:rPr>
                <w:color w:val="FF0000"/>
              </w:rPr>
            </w:pPr>
            <w:r w:rsidRPr="00FD40B3">
              <w:rPr>
                <w:color w:val="FF0000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FD40B3" w:rsidRDefault="00432C24" w:rsidP="00EE7AD4">
            <w:pPr>
              <w:pStyle w:val="Cell"/>
              <w:rPr>
                <w:color w:val="FF0000"/>
              </w:rPr>
            </w:pPr>
            <w:r w:rsidRPr="00FD40B3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806C8C" w:rsidRDefault="00432C24" w:rsidP="00EE7AD4">
            <w:pPr>
              <w:pStyle w:val="Cell"/>
            </w:pPr>
            <w:r w:rsidRPr="00806C8C">
              <w:t> </w:t>
            </w:r>
          </w:p>
        </w:tc>
      </w:tr>
      <w:tr w:rsidR="00432C24" w:rsidTr="00EE7AD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FD40B3" w:rsidRDefault="00432C24" w:rsidP="00EE7AD4">
            <w:pPr>
              <w:pStyle w:val="Cell"/>
              <w:rPr>
                <w:color w:val="FF0000"/>
              </w:rPr>
            </w:pPr>
            <w:r w:rsidRPr="00FD40B3">
              <w:rPr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FD40B3" w:rsidRDefault="00432C24" w:rsidP="00EE7AD4">
            <w:pPr>
              <w:pStyle w:val="TableRowHead"/>
              <w:rPr>
                <w:color w:val="FF0000"/>
              </w:rPr>
            </w:pPr>
            <w:r w:rsidRPr="00FD40B3">
              <w:rPr>
                <w:color w:val="FF0000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FD40B3" w:rsidRDefault="00432C24" w:rsidP="00EE7AD4">
            <w:pPr>
              <w:pStyle w:val="Cell"/>
              <w:rPr>
                <w:color w:val="FF0000"/>
              </w:rPr>
            </w:pPr>
            <w:r w:rsidRPr="00FD40B3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806C8C" w:rsidRDefault="00432C24" w:rsidP="00EE7AD4">
            <w:pPr>
              <w:pStyle w:val="Cell"/>
            </w:pPr>
            <w:r w:rsidRPr="00806C8C">
              <w:t> </w:t>
            </w:r>
          </w:p>
        </w:tc>
      </w:tr>
      <w:tr w:rsidR="00432C24" w:rsidTr="00EE7AD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FD40B3" w:rsidRDefault="00432C24" w:rsidP="00EE7AD4">
            <w:pPr>
              <w:pStyle w:val="Cell"/>
              <w:rPr>
                <w:color w:val="FF0000"/>
              </w:rPr>
            </w:pPr>
            <w:r w:rsidRPr="00FD40B3">
              <w:rPr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FD40B3" w:rsidRDefault="00432C24" w:rsidP="00EE7AD4">
            <w:pPr>
              <w:pStyle w:val="TableRowHead"/>
              <w:rPr>
                <w:color w:val="FF0000"/>
              </w:rPr>
            </w:pPr>
            <w:r w:rsidRPr="00FD40B3">
              <w:rPr>
                <w:color w:val="FF0000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FD40B3" w:rsidRDefault="00432C24" w:rsidP="00EE7AD4">
            <w:pPr>
              <w:pStyle w:val="Cell"/>
              <w:rPr>
                <w:color w:val="FF0000"/>
              </w:rPr>
            </w:pPr>
            <w:r w:rsidRPr="00FD40B3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806C8C" w:rsidRDefault="00432C24" w:rsidP="00EE7AD4">
            <w:pPr>
              <w:pStyle w:val="Cell"/>
            </w:pPr>
            <w:r w:rsidRPr="00806C8C">
              <w:t> </w:t>
            </w:r>
          </w:p>
        </w:tc>
      </w:tr>
      <w:tr w:rsidR="00432C24" w:rsidTr="00EE7AD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FD40B3" w:rsidRDefault="00432C24" w:rsidP="00EE7AD4">
            <w:pPr>
              <w:pStyle w:val="Cell"/>
              <w:rPr>
                <w:color w:val="FF0000"/>
              </w:rPr>
            </w:pPr>
            <w:r w:rsidRPr="00FD40B3">
              <w:rPr>
                <w:i/>
                <w:iCs/>
                <w:color w:val="FF000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806C8C" w:rsidRDefault="00432C24" w:rsidP="00EE7AD4">
            <w:r w:rsidRPr="00806C8C">
              <w:t> </w:t>
            </w:r>
          </w:p>
        </w:tc>
      </w:tr>
    </w:tbl>
    <w:p w:rsidR="00432C24" w:rsidRDefault="00432C24" w:rsidP="00432C24">
      <w:pPr>
        <w:spacing w:before="0" w:after="0" w:line="240" w:lineRule="auto"/>
        <w:rPr>
          <w:b/>
          <w:color w:val="FF0000"/>
          <w:sz w:val="24"/>
          <w:szCs w:val="24"/>
        </w:rPr>
      </w:pPr>
    </w:p>
    <w:p w:rsidR="00432C24" w:rsidRPr="008C0F48" w:rsidRDefault="00432C24" w:rsidP="00432C24">
      <w:pPr>
        <w:pStyle w:val="BodyTextIndent"/>
        <w:numPr>
          <w:ilvl w:val="0"/>
          <w:numId w:val="10"/>
        </w:numPr>
        <w:rPr>
          <w:b/>
          <w:color w:val="FF0000"/>
          <w:sz w:val="28"/>
          <w:szCs w:val="28"/>
        </w:rPr>
      </w:pPr>
      <w:r w:rsidRPr="008C0F48">
        <w:rPr>
          <w:b/>
          <w:color w:val="FF0000"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432C24" w:rsidRPr="008C0F48" w:rsidTr="00EE7AD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8C0F48" w:rsidRDefault="00432C24" w:rsidP="00EE7AD4">
            <w:pPr>
              <w:pStyle w:val="Cell"/>
              <w:rPr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 xml:space="preserve">Anh chị cho biết giao thức nào dưới đây được dùng trong </w:t>
            </w: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email transmission?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8C0F48" w:rsidRDefault="00432C24" w:rsidP="00EE7AD4">
            <w:pPr>
              <w:pStyle w:val="QFType"/>
              <w:rPr>
                <w:color w:val="FF0000"/>
              </w:rPr>
            </w:pPr>
            <w:r w:rsidRPr="008C0F48">
              <w:rPr>
                <w:color w:val="FF0000"/>
              </w:rPr>
              <w:t>MC</w:t>
            </w:r>
          </w:p>
        </w:tc>
      </w:tr>
      <w:tr w:rsidR="00432C24" w:rsidRPr="008C0F48" w:rsidTr="00EE7AD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8C0F48" w:rsidRDefault="00432C24" w:rsidP="00EE7AD4">
            <w:pPr>
              <w:pStyle w:val="TableHead"/>
              <w:rPr>
                <w:color w:val="FF0000"/>
              </w:rPr>
            </w:pPr>
            <w:r w:rsidRPr="008C0F48">
              <w:rPr>
                <w:color w:val="FF0000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8C0F48" w:rsidRDefault="00432C24" w:rsidP="00EE7AD4">
            <w:pPr>
              <w:pStyle w:val="QFOptionReset"/>
              <w:rPr>
                <w:color w:val="FF0000"/>
              </w:rPr>
            </w:pPr>
            <w:r w:rsidRPr="008C0F48">
              <w:rPr>
                <w:color w:val="FF0000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8C0F48" w:rsidRDefault="00432C24" w:rsidP="00EE7AD4">
            <w:pPr>
              <w:pStyle w:val="TableHead"/>
              <w:rPr>
                <w:color w:val="FF0000"/>
              </w:rPr>
            </w:pPr>
            <w:r w:rsidRPr="008C0F48">
              <w:rPr>
                <w:color w:val="FF0000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8C0F48" w:rsidRDefault="00432C24" w:rsidP="00EE7AD4">
            <w:pPr>
              <w:pStyle w:val="TableHead"/>
              <w:rPr>
                <w:color w:val="FF0000"/>
              </w:rPr>
            </w:pPr>
            <w:r w:rsidRPr="008C0F48">
              <w:rPr>
                <w:color w:val="FF0000"/>
              </w:rPr>
              <w:t>Grade</w:t>
            </w:r>
          </w:p>
        </w:tc>
      </w:tr>
      <w:tr w:rsidR="00432C24" w:rsidRPr="008C0F48" w:rsidTr="00EE7AD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8C0F48" w:rsidRDefault="00432C24" w:rsidP="00EE7AD4">
            <w:pPr>
              <w:pStyle w:val="QFOption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2C24" w:rsidRPr="008C0F48" w:rsidRDefault="00432C24" w:rsidP="00EE7AD4">
            <w:pPr>
              <w:pStyle w:val="Cell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IP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8C0F48" w:rsidRDefault="00432C24" w:rsidP="00EE7AD4">
            <w:pPr>
              <w:pStyle w:val="QFFeedback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8C0F48" w:rsidRDefault="00432C24" w:rsidP="00EE7AD4">
            <w:pPr>
              <w:pStyle w:val="QFGrade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0</w:t>
            </w:r>
          </w:p>
        </w:tc>
      </w:tr>
      <w:tr w:rsidR="00432C24" w:rsidRPr="008C0F48" w:rsidTr="00EE7AD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8C0F48" w:rsidRDefault="00432C24" w:rsidP="00EE7AD4">
            <w:pPr>
              <w:pStyle w:val="QFOption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2C24" w:rsidRPr="008C0F48" w:rsidRDefault="00432C24" w:rsidP="00EE7AD4">
            <w:pPr>
              <w:pStyle w:val="Cell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DHCP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8C0F48" w:rsidRDefault="00432C24" w:rsidP="00EE7AD4">
            <w:pPr>
              <w:pStyle w:val="QFFeedback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8C0F48" w:rsidRDefault="00432C24" w:rsidP="00EE7AD4">
            <w:pPr>
              <w:pStyle w:val="QFGrade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0</w:t>
            </w:r>
          </w:p>
        </w:tc>
      </w:tr>
      <w:tr w:rsidR="00432C24" w:rsidRPr="008C0F48" w:rsidTr="00EE7AD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8C0F48" w:rsidRDefault="00432C24" w:rsidP="00EE7AD4">
            <w:pPr>
              <w:pStyle w:val="QFOption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2C24" w:rsidRPr="008C0F48" w:rsidRDefault="00432C24" w:rsidP="00EE7AD4">
            <w:pPr>
              <w:pStyle w:val="Cell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FTP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8C0F48" w:rsidRDefault="00432C24" w:rsidP="00EE7AD4">
            <w:pPr>
              <w:pStyle w:val="QFFeedback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8C0F48" w:rsidRDefault="00432C24" w:rsidP="00EE7AD4">
            <w:pPr>
              <w:pStyle w:val="QFGrade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0</w:t>
            </w:r>
          </w:p>
        </w:tc>
      </w:tr>
      <w:tr w:rsidR="00432C24" w:rsidRPr="008C0F48" w:rsidTr="00EE7AD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8C0F48" w:rsidRDefault="00432C24" w:rsidP="00EE7AD4">
            <w:pPr>
              <w:pStyle w:val="QFOption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2C24" w:rsidRPr="008C0F48" w:rsidRDefault="00432C24" w:rsidP="00EE7AD4">
            <w:pPr>
              <w:pStyle w:val="Cell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IMAP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8C0F48" w:rsidRDefault="00432C24" w:rsidP="00EE7AD4">
            <w:pPr>
              <w:pStyle w:val="QFFeedback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8C0F48" w:rsidRDefault="00432C24" w:rsidP="00EE7AD4">
            <w:pPr>
              <w:pStyle w:val="QFGrade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100</w:t>
            </w:r>
          </w:p>
        </w:tc>
      </w:tr>
      <w:tr w:rsidR="00432C24" w:rsidRPr="008C0F48" w:rsidTr="00EE7AD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8C0F48" w:rsidRDefault="00432C24" w:rsidP="00EE7AD4">
            <w:pPr>
              <w:pStyle w:val="Cell"/>
              <w:rPr>
                <w:color w:val="FF0000"/>
              </w:rPr>
            </w:pPr>
            <w:r w:rsidRPr="008C0F48">
              <w:rPr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8C0F48" w:rsidRDefault="00432C24" w:rsidP="00EE7AD4">
            <w:pPr>
              <w:pStyle w:val="TableRowHead"/>
              <w:rPr>
                <w:color w:val="FF0000"/>
              </w:rPr>
            </w:pPr>
            <w:r w:rsidRPr="008C0F48">
              <w:rPr>
                <w:color w:val="FF0000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8C0F48" w:rsidRDefault="00432C24" w:rsidP="00EE7AD4">
            <w:pPr>
              <w:pStyle w:val="Cell"/>
              <w:rPr>
                <w:color w:val="FF0000"/>
              </w:rPr>
            </w:pPr>
            <w:r w:rsidRPr="008C0F48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8C0F48" w:rsidRDefault="00432C24" w:rsidP="00EE7AD4">
            <w:pPr>
              <w:pStyle w:val="Cell"/>
              <w:rPr>
                <w:color w:val="FF0000"/>
              </w:rPr>
            </w:pPr>
            <w:r w:rsidRPr="008C0F48">
              <w:rPr>
                <w:color w:val="FF0000"/>
              </w:rPr>
              <w:t> </w:t>
            </w:r>
          </w:p>
        </w:tc>
      </w:tr>
      <w:tr w:rsidR="00432C24" w:rsidRPr="008C0F48" w:rsidTr="00EE7AD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8C0F48" w:rsidRDefault="00432C24" w:rsidP="00EE7AD4">
            <w:pPr>
              <w:pStyle w:val="Cell"/>
              <w:rPr>
                <w:color w:val="FF0000"/>
              </w:rPr>
            </w:pPr>
            <w:r w:rsidRPr="008C0F48">
              <w:rPr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8C0F48" w:rsidRDefault="00432C24" w:rsidP="00EE7AD4">
            <w:pPr>
              <w:pStyle w:val="TableRowHead"/>
              <w:rPr>
                <w:color w:val="FF0000"/>
              </w:rPr>
            </w:pPr>
            <w:r w:rsidRPr="008C0F48">
              <w:rPr>
                <w:color w:val="FF0000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8C0F48" w:rsidRDefault="00432C24" w:rsidP="00EE7AD4">
            <w:pPr>
              <w:pStyle w:val="Cell"/>
              <w:rPr>
                <w:color w:val="FF0000"/>
              </w:rPr>
            </w:pPr>
            <w:r w:rsidRPr="008C0F48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8C0F48" w:rsidRDefault="00432C24" w:rsidP="00EE7AD4">
            <w:pPr>
              <w:pStyle w:val="Cell"/>
              <w:rPr>
                <w:color w:val="FF0000"/>
              </w:rPr>
            </w:pPr>
            <w:r w:rsidRPr="008C0F48">
              <w:rPr>
                <w:color w:val="FF0000"/>
              </w:rPr>
              <w:t> </w:t>
            </w:r>
          </w:p>
        </w:tc>
      </w:tr>
      <w:tr w:rsidR="00432C24" w:rsidRPr="008C0F48" w:rsidTr="00EE7AD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8C0F48" w:rsidRDefault="00432C24" w:rsidP="00EE7AD4">
            <w:pPr>
              <w:pStyle w:val="Cell"/>
              <w:rPr>
                <w:color w:val="FF0000"/>
              </w:rPr>
            </w:pPr>
            <w:r w:rsidRPr="008C0F48">
              <w:rPr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8C0F48" w:rsidRDefault="00432C24" w:rsidP="00EE7AD4">
            <w:pPr>
              <w:pStyle w:val="TableRowHead"/>
              <w:rPr>
                <w:color w:val="FF0000"/>
              </w:rPr>
            </w:pPr>
            <w:r w:rsidRPr="008C0F48">
              <w:rPr>
                <w:color w:val="FF0000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8C0F48" w:rsidRDefault="00432C24" w:rsidP="00EE7AD4">
            <w:pPr>
              <w:pStyle w:val="Cell"/>
              <w:rPr>
                <w:color w:val="FF0000"/>
              </w:rPr>
            </w:pPr>
            <w:r w:rsidRPr="008C0F48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8C0F48" w:rsidRDefault="00432C24" w:rsidP="00EE7AD4">
            <w:pPr>
              <w:pStyle w:val="Cell"/>
              <w:rPr>
                <w:color w:val="FF0000"/>
              </w:rPr>
            </w:pPr>
            <w:r w:rsidRPr="008C0F48">
              <w:rPr>
                <w:color w:val="FF0000"/>
              </w:rPr>
              <w:t> </w:t>
            </w:r>
          </w:p>
        </w:tc>
      </w:tr>
      <w:tr w:rsidR="00432C24" w:rsidRPr="008C0F48" w:rsidTr="00EE7AD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8C0F48" w:rsidRDefault="00432C24" w:rsidP="00EE7AD4">
            <w:pPr>
              <w:pStyle w:val="Cell"/>
              <w:rPr>
                <w:color w:val="FF0000"/>
              </w:rPr>
            </w:pPr>
            <w:r w:rsidRPr="008C0F48">
              <w:rPr>
                <w:i/>
                <w:iCs/>
                <w:color w:val="FF000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2C24" w:rsidRPr="008C0F48" w:rsidRDefault="00432C24" w:rsidP="00EE7AD4">
            <w:pPr>
              <w:rPr>
                <w:color w:val="FF0000"/>
              </w:rPr>
            </w:pPr>
            <w:r w:rsidRPr="008C0F48">
              <w:rPr>
                <w:color w:val="FF0000"/>
              </w:rPr>
              <w:t> </w:t>
            </w:r>
          </w:p>
        </w:tc>
      </w:tr>
    </w:tbl>
    <w:p w:rsidR="00B515F2" w:rsidRDefault="00B515F2" w:rsidP="00DE19DC">
      <w:pPr>
        <w:pStyle w:val="BodyTextIndent"/>
        <w:ind w:left="720"/>
        <w:rPr>
          <w:b/>
          <w:sz w:val="28"/>
          <w:szCs w:val="28"/>
        </w:rPr>
      </w:pPr>
    </w:p>
    <w:p w:rsidR="003F0C97" w:rsidRPr="003F0C97" w:rsidRDefault="003F0C97" w:rsidP="003F0C97">
      <w:pPr>
        <w:numPr>
          <w:ilvl w:val="0"/>
          <w:numId w:val="10"/>
        </w:numPr>
        <w:spacing w:after="120"/>
        <w:rPr>
          <w:b/>
          <w:sz w:val="28"/>
          <w:szCs w:val="28"/>
        </w:rPr>
      </w:pPr>
      <w:r w:rsidRPr="003F0C97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3F0C97" w:rsidRPr="003F0C97" w:rsidTr="00872FE2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C97" w:rsidRPr="003F0C97" w:rsidRDefault="003F0C97" w:rsidP="003F0C97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24"/>
                <w:szCs w:val="26"/>
              </w:rPr>
              <w:lastRenderedPageBreak/>
              <w:t>Anh chị cho biết giao thức nào sau đây sử dụng cổng mặc định là 443 và 80?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C97" w:rsidRPr="003F0C97" w:rsidRDefault="003F0C97" w:rsidP="003F0C97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3F0C97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MC</w:t>
            </w:r>
          </w:p>
        </w:tc>
      </w:tr>
      <w:tr w:rsidR="003F0C97" w:rsidRPr="003F0C97" w:rsidTr="00872FE2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C97" w:rsidRPr="003F0C97" w:rsidRDefault="003F0C97" w:rsidP="003F0C97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F0C97">
              <w:rPr>
                <w:rFonts w:ascii="Arial" w:hAnsi="Arial" w:cs="Arial"/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C97" w:rsidRPr="003F0C97" w:rsidRDefault="003F0C97" w:rsidP="003F0C97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F0C97">
              <w:rPr>
                <w:rFonts w:ascii="Arial" w:hAnsi="Arial" w:cs="Arial"/>
                <w:b/>
                <w:bCs/>
                <w:sz w:val="18"/>
                <w:szCs w:val="18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C97" w:rsidRPr="003F0C97" w:rsidRDefault="003F0C97" w:rsidP="003F0C97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F0C97">
              <w:rPr>
                <w:rFonts w:ascii="Arial" w:hAnsi="Arial" w:cs="Arial"/>
                <w:b/>
                <w:bCs/>
                <w:sz w:val="18"/>
                <w:szCs w:val="18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C97" w:rsidRPr="003F0C97" w:rsidRDefault="003F0C97" w:rsidP="003F0C97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F0C97">
              <w:rPr>
                <w:rFonts w:ascii="Arial" w:hAnsi="Arial" w:cs="Arial"/>
                <w:b/>
                <w:bCs/>
                <w:sz w:val="18"/>
                <w:szCs w:val="18"/>
              </w:rPr>
              <w:t>Grade</w:t>
            </w:r>
          </w:p>
        </w:tc>
      </w:tr>
      <w:tr w:rsidR="003F0C97" w:rsidRPr="003F0C97" w:rsidTr="00872FE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C97" w:rsidRPr="003F0C97" w:rsidRDefault="003F0C97" w:rsidP="003F0C97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3F0C97">
              <w:rPr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F0C97" w:rsidRPr="003F0C97" w:rsidRDefault="003F0C97" w:rsidP="003F0C97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 w:rsidRPr="003F0C97">
              <w:rPr>
                <w:sz w:val="24"/>
                <w:szCs w:val="26"/>
              </w:rPr>
              <w:t xml:space="preserve">HTTPS </w:t>
            </w:r>
            <w:r>
              <w:rPr>
                <w:sz w:val="24"/>
                <w:szCs w:val="26"/>
              </w:rPr>
              <w:t>và</w:t>
            </w:r>
            <w:r w:rsidRPr="003F0C97">
              <w:rPr>
                <w:sz w:val="24"/>
                <w:szCs w:val="26"/>
              </w:rPr>
              <w:t xml:space="preserve"> HTTP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C97" w:rsidRPr="003F0C97" w:rsidRDefault="003F0C97" w:rsidP="003F0C97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  <w:r w:rsidRPr="003F0C97">
              <w:rPr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C97" w:rsidRPr="003F0C97" w:rsidRDefault="003F0C97" w:rsidP="003F0C97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3F0C97">
              <w:rPr>
                <w:i/>
                <w:iCs/>
                <w:color w:val="0A4E83"/>
                <w:sz w:val="24"/>
                <w:szCs w:val="26"/>
              </w:rPr>
              <w:t>100</w:t>
            </w:r>
          </w:p>
        </w:tc>
      </w:tr>
      <w:tr w:rsidR="003F0C97" w:rsidRPr="003F0C97" w:rsidTr="00872FE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C97" w:rsidRPr="003F0C97" w:rsidRDefault="003F0C97" w:rsidP="003F0C97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3F0C97">
              <w:rPr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F0C97" w:rsidRPr="003F0C97" w:rsidRDefault="003F0C97" w:rsidP="003F0C97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 w:rsidRPr="003F0C97">
              <w:rPr>
                <w:sz w:val="24"/>
                <w:szCs w:val="26"/>
              </w:rPr>
              <w:t>DHTML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C97" w:rsidRPr="003F0C97" w:rsidRDefault="003F0C97" w:rsidP="003F0C97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  <w:r w:rsidRPr="003F0C97">
              <w:rPr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C97" w:rsidRPr="003F0C97" w:rsidRDefault="003F0C97" w:rsidP="003F0C97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3F0C97">
              <w:rPr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tr w:rsidR="003F0C97" w:rsidRPr="003F0C97" w:rsidTr="00872FE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C97" w:rsidRPr="003F0C97" w:rsidRDefault="003F0C97" w:rsidP="003F0C97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3F0C97">
              <w:rPr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F0C97" w:rsidRPr="003F0C97" w:rsidRDefault="003F0C97" w:rsidP="003F0C97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 w:rsidRPr="003F0C97">
              <w:rPr>
                <w:sz w:val="24"/>
                <w:szCs w:val="26"/>
              </w:rPr>
              <w:t xml:space="preserve">FTP </w:t>
            </w:r>
            <w:r>
              <w:rPr>
                <w:sz w:val="24"/>
                <w:szCs w:val="26"/>
              </w:rPr>
              <w:t>và</w:t>
            </w:r>
            <w:r w:rsidRPr="003F0C97">
              <w:rPr>
                <w:sz w:val="24"/>
                <w:szCs w:val="26"/>
              </w:rPr>
              <w:t xml:space="preserve"> FTPS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C97" w:rsidRPr="003F0C97" w:rsidRDefault="003F0C97" w:rsidP="003F0C97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  <w:r w:rsidRPr="003F0C97">
              <w:rPr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C97" w:rsidRPr="003F0C97" w:rsidRDefault="003F0C97" w:rsidP="003F0C97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3F0C97">
              <w:rPr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tr w:rsidR="003F0C97" w:rsidRPr="003F0C97" w:rsidTr="00872FE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C97" w:rsidRPr="003F0C97" w:rsidRDefault="003F0C97" w:rsidP="003F0C97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3F0C97">
              <w:rPr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F0C97" w:rsidRPr="003F0C97" w:rsidRDefault="003F0C97" w:rsidP="003F0C97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 w:rsidRPr="003F0C97">
              <w:rPr>
                <w:sz w:val="24"/>
                <w:szCs w:val="26"/>
              </w:rPr>
              <w:t>XHTML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C97" w:rsidRPr="003F0C97" w:rsidRDefault="003F0C97" w:rsidP="003F0C97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  <w:r w:rsidRPr="003F0C97">
              <w:rPr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C97" w:rsidRPr="003F0C97" w:rsidRDefault="003F0C97" w:rsidP="003F0C97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3F0C97">
              <w:rPr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tr w:rsidR="003F0C97" w:rsidRPr="003F0C97" w:rsidTr="00872FE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C97" w:rsidRPr="003F0C97" w:rsidRDefault="003F0C97" w:rsidP="003F0C97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0C97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C97" w:rsidRPr="003F0C97" w:rsidRDefault="003F0C97" w:rsidP="003F0C97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F0C97">
              <w:rPr>
                <w:rFonts w:ascii="Arial" w:hAnsi="Arial" w:cs="Arial"/>
                <w:b/>
                <w:bCs/>
                <w:sz w:val="18"/>
                <w:szCs w:val="18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C97" w:rsidRPr="003F0C97" w:rsidRDefault="003F0C97" w:rsidP="003F0C97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0C97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C97" w:rsidRPr="003F0C97" w:rsidRDefault="003F0C97" w:rsidP="003F0C97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0C97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3F0C97" w:rsidRPr="003F0C97" w:rsidTr="00872FE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C97" w:rsidRPr="003F0C97" w:rsidRDefault="003F0C97" w:rsidP="003F0C97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0C97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C97" w:rsidRPr="003F0C97" w:rsidRDefault="003F0C97" w:rsidP="003F0C97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F0C97">
              <w:rPr>
                <w:rFonts w:ascii="Arial" w:hAnsi="Arial" w:cs="Arial"/>
                <w:b/>
                <w:bCs/>
                <w:sz w:val="18"/>
                <w:szCs w:val="18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C97" w:rsidRPr="003F0C97" w:rsidRDefault="003F0C97" w:rsidP="003F0C97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0C97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C97" w:rsidRPr="003F0C97" w:rsidRDefault="003F0C97" w:rsidP="003F0C97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0C97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3F0C97" w:rsidRPr="003F0C97" w:rsidTr="00872FE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C97" w:rsidRPr="003F0C97" w:rsidRDefault="003F0C97" w:rsidP="003F0C97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0C97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C97" w:rsidRPr="003F0C97" w:rsidRDefault="003F0C97" w:rsidP="003F0C97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F0C97">
              <w:rPr>
                <w:rFonts w:ascii="Arial" w:hAnsi="Arial" w:cs="Arial"/>
                <w:b/>
                <w:bCs/>
                <w:sz w:val="18"/>
                <w:szCs w:val="18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C97" w:rsidRPr="003F0C97" w:rsidRDefault="003F0C97" w:rsidP="003F0C97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0C97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C97" w:rsidRPr="003F0C97" w:rsidRDefault="003F0C97" w:rsidP="003F0C97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0C97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3F0C97" w:rsidRPr="003F0C97" w:rsidTr="00872FE2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C97" w:rsidRPr="003F0C97" w:rsidRDefault="003F0C97" w:rsidP="003F0C97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0C97">
              <w:rPr>
                <w:rFonts w:ascii="Arial" w:hAnsi="Arial" w:cs="Arial"/>
                <w:i/>
                <w:iCs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C97" w:rsidRPr="003F0C97" w:rsidRDefault="003F0C97" w:rsidP="003F0C97">
            <w:r w:rsidRPr="003F0C97">
              <w:t> </w:t>
            </w:r>
          </w:p>
        </w:tc>
      </w:tr>
    </w:tbl>
    <w:p w:rsidR="005E500D" w:rsidRDefault="005E500D" w:rsidP="005E500D">
      <w:pPr>
        <w:spacing w:after="120"/>
        <w:ind w:left="720"/>
        <w:rPr>
          <w:b/>
          <w:sz w:val="28"/>
          <w:szCs w:val="28"/>
        </w:rPr>
      </w:pPr>
    </w:p>
    <w:p w:rsidR="00646E9C" w:rsidRPr="00646E9C" w:rsidRDefault="00646E9C" w:rsidP="00646E9C">
      <w:pPr>
        <w:numPr>
          <w:ilvl w:val="0"/>
          <w:numId w:val="10"/>
        </w:numPr>
        <w:spacing w:after="120"/>
        <w:rPr>
          <w:b/>
          <w:sz w:val="28"/>
          <w:szCs w:val="28"/>
        </w:rPr>
      </w:pPr>
      <w:r w:rsidRPr="00646E9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646E9C" w:rsidRPr="00646E9C" w:rsidTr="00872FE2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E9C" w:rsidRPr="00646E9C" w:rsidRDefault="00646E9C" w:rsidP="00646E9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24"/>
                <w:szCs w:val="26"/>
              </w:rPr>
              <w:t>Anh chị cho biết trong các mật khẩu sau, mật khẩu nào đáp ứng yêu cầu bảo mật?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E9C" w:rsidRPr="00646E9C" w:rsidRDefault="00646E9C" w:rsidP="00646E9C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646E9C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MC</w:t>
            </w:r>
          </w:p>
        </w:tc>
      </w:tr>
      <w:tr w:rsidR="00646E9C" w:rsidRPr="00646E9C" w:rsidTr="00872FE2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E9C" w:rsidRPr="00646E9C" w:rsidRDefault="00646E9C" w:rsidP="00646E9C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6E9C">
              <w:rPr>
                <w:rFonts w:ascii="Arial" w:hAnsi="Arial" w:cs="Arial"/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E9C" w:rsidRPr="00646E9C" w:rsidRDefault="00646E9C" w:rsidP="00646E9C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6E9C">
              <w:rPr>
                <w:rFonts w:ascii="Arial" w:hAnsi="Arial" w:cs="Arial"/>
                <w:b/>
                <w:bCs/>
                <w:sz w:val="18"/>
                <w:szCs w:val="18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E9C" w:rsidRPr="00646E9C" w:rsidRDefault="00646E9C" w:rsidP="00646E9C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6E9C">
              <w:rPr>
                <w:rFonts w:ascii="Arial" w:hAnsi="Arial" w:cs="Arial"/>
                <w:b/>
                <w:bCs/>
                <w:sz w:val="18"/>
                <w:szCs w:val="18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E9C" w:rsidRPr="00646E9C" w:rsidRDefault="00646E9C" w:rsidP="00646E9C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6E9C">
              <w:rPr>
                <w:rFonts w:ascii="Arial" w:hAnsi="Arial" w:cs="Arial"/>
                <w:b/>
                <w:bCs/>
                <w:sz w:val="18"/>
                <w:szCs w:val="18"/>
              </w:rPr>
              <w:t>Grade</w:t>
            </w:r>
          </w:p>
        </w:tc>
      </w:tr>
      <w:tr w:rsidR="00646E9C" w:rsidRPr="00646E9C" w:rsidTr="00872FE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E9C" w:rsidRPr="00646E9C" w:rsidRDefault="00646E9C" w:rsidP="00646E9C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646E9C">
              <w:rPr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6E9C" w:rsidRPr="00646E9C" w:rsidRDefault="00646E9C" w:rsidP="00646E9C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 w:rsidRPr="00646E9C">
              <w:rPr>
                <w:sz w:val="24"/>
                <w:szCs w:val="26"/>
              </w:rPr>
              <w:t>mysecretpassword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E9C" w:rsidRPr="00646E9C" w:rsidRDefault="00646E9C" w:rsidP="00646E9C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  <w:r w:rsidRPr="00646E9C">
              <w:rPr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E9C" w:rsidRPr="00646E9C" w:rsidRDefault="00646E9C" w:rsidP="00646E9C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646E9C">
              <w:rPr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tr w:rsidR="00646E9C" w:rsidRPr="00646E9C" w:rsidTr="00872FE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E9C" w:rsidRPr="00646E9C" w:rsidRDefault="00646E9C" w:rsidP="00646E9C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646E9C">
              <w:rPr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6E9C" w:rsidRPr="00646E9C" w:rsidRDefault="00646E9C" w:rsidP="00646E9C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 w:rsidRPr="00646E9C">
              <w:rPr>
                <w:sz w:val="24"/>
                <w:szCs w:val="26"/>
              </w:rPr>
              <w:t>MySpecialPa$$w0rd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E9C" w:rsidRPr="00646E9C" w:rsidRDefault="00646E9C" w:rsidP="00646E9C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  <w:r w:rsidRPr="00646E9C">
              <w:rPr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E9C" w:rsidRPr="00646E9C" w:rsidRDefault="00646E9C" w:rsidP="00646E9C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646E9C">
              <w:rPr>
                <w:i/>
                <w:iCs/>
                <w:color w:val="0A4E83"/>
                <w:sz w:val="24"/>
                <w:szCs w:val="26"/>
              </w:rPr>
              <w:t>100</w:t>
            </w:r>
          </w:p>
        </w:tc>
      </w:tr>
      <w:tr w:rsidR="00646E9C" w:rsidRPr="00646E9C" w:rsidTr="00872FE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E9C" w:rsidRPr="00646E9C" w:rsidRDefault="00646E9C" w:rsidP="00646E9C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646E9C">
              <w:rPr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6E9C" w:rsidRPr="00646E9C" w:rsidRDefault="00646E9C" w:rsidP="00646E9C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 w:rsidRPr="00646E9C">
              <w:rPr>
                <w:sz w:val="24"/>
                <w:szCs w:val="26"/>
              </w:rPr>
              <w:t>password12345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E9C" w:rsidRPr="00646E9C" w:rsidRDefault="00646E9C" w:rsidP="00646E9C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  <w:r w:rsidRPr="00646E9C">
              <w:rPr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E9C" w:rsidRPr="00646E9C" w:rsidRDefault="00646E9C" w:rsidP="00646E9C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646E9C">
              <w:rPr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tr w:rsidR="00646E9C" w:rsidRPr="00646E9C" w:rsidTr="00872FE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E9C" w:rsidRPr="00646E9C" w:rsidRDefault="00646E9C" w:rsidP="00646E9C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646E9C">
              <w:rPr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6E9C" w:rsidRPr="00646E9C" w:rsidRDefault="00646E9C" w:rsidP="00646E9C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 w:rsidRPr="00646E9C">
              <w:rPr>
                <w:sz w:val="24"/>
                <w:szCs w:val="26"/>
              </w:rPr>
              <w:t>Keep this place private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E9C" w:rsidRPr="00646E9C" w:rsidRDefault="00646E9C" w:rsidP="00646E9C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  <w:r w:rsidRPr="00646E9C">
              <w:rPr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E9C" w:rsidRPr="00646E9C" w:rsidRDefault="00646E9C" w:rsidP="00646E9C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646E9C">
              <w:rPr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tr w:rsidR="00646E9C" w:rsidRPr="00646E9C" w:rsidTr="00872FE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E9C" w:rsidRPr="00646E9C" w:rsidRDefault="00646E9C" w:rsidP="00646E9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6E9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E9C" w:rsidRPr="00646E9C" w:rsidRDefault="00646E9C" w:rsidP="00646E9C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6E9C">
              <w:rPr>
                <w:rFonts w:ascii="Arial" w:hAnsi="Arial" w:cs="Arial"/>
                <w:b/>
                <w:bCs/>
                <w:sz w:val="18"/>
                <w:szCs w:val="18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E9C" w:rsidRPr="00646E9C" w:rsidRDefault="00646E9C" w:rsidP="00646E9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6E9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E9C" w:rsidRPr="00646E9C" w:rsidRDefault="00646E9C" w:rsidP="00646E9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6E9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46E9C" w:rsidRPr="00646E9C" w:rsidTr="00872FE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E9C" w:rsidRPr="00646E9C" w:rsidRDefault="00646E9C" w:rsidP="00646E9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6E9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E9C" w:rsidRPr="00646E9C" w:rsidRDefault="00646E9C" w:rsidP="00646E9C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6E9C">
              <w:rPr>
                <w:rFonts w:ascii="Arial" w:hAnsi="Arial" w:cs="Arial"/>
                <w:b/>
                <w:bCs/>
                <w:sz w:val="18"/>
                <w:szCs w:val="18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E9C" w:rsidRPr="00646E9C" w:rsidRDefault="00646E9C" w:rsidP="00646E9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6E9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E9C" w:rsidRPr="00646E9C" w:rsidRDefault="00646E9C" w:rsidP="00646E9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6E9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46E9C" w:rsidRPr="00646E9C" w:rsidTr="00872FE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E9C" w:rsidRPr="00646E9C" w:rsidRDefault="00646E9C" w:rsidP="00646E9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6E9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E9C" w:rsidRPr="00646E9C" w:rsidRDefault="00646E9C" w:rsidP="00646E9C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6E9C">
              <w:rPr>
                <w:rFonts w:ascii="Arial" w:hAnsi="Arial" w:cs="Arial"/>
                <w:b/>
                <w:bCs/>
                <w:sz w:val="18"/>
                <w:szCs w:val="18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E9C" w:rsidRPr="00646E9C" w:rsidRDefault="00646E9C" w:rsidP="00646E9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6E9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E9C" w:rsidRPr="00646E9C" w:rsidRDefault="00646E9C" w:rsidP="00646E9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6E9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46E9C" w:rsidRPr="00646E9C" w:rsidTr="00872FE2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E9C" w:rsidRPr="00646E9C" w:rsidRDefault="00646E9C" w:rsidP="00646E9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6E9C">
              <w:rPr>
                <w:rFonts w:ascii="Arial" w:hAnsi="Arial" w:cs="Arial"/>
                <w:i/>
                <w:iCs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E9C" w:rsidRPr="00646E9C" w:rsidRDefault="00646E9C" w:rsidP="00646E9C">
            <w:r w:rsidRPr="00646E9C">
              <w:t> </w:t>
            </w:r>
          </w:p>
        </w:tc>
      </w:tr>
    </w:tbl>
    <w:p w:rsidR="003F0C97" w:rsidRDefault="003F0C97" w:rsidP="00DE19DC">
      <w:pPr>
        <w:pStyle w:val="BodyTextIndent"/>
        <w:ind w:left="720"/>
        <w:rPr>
          <w:b/>
          <w:sz w:val="28"/>
          <w:szCs w:val="28"/>
        </w:rPr>
      </w:pPr>
    </w:p>
    <w:p w:rsidR="005E500D" w:rsidRPr="00646E9C" w:rsidRDefault="005E500D" w:rsidP="005E500D">
      <w:pPr>
        <w:numPr>
          <w:ilvl w:val="0"/>
          <w:numId w:val="10"/>
        </w:numPr>
        <w:spacing w:after="120"/>
        <w:rPr>
          <w:b/>
          <w:sz w:val="28"/>
          <w:szCs w:val="28"/>
        </w:rPr>
      </w:pPr>
      <w:r w:rsidRPr="00646E9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5E500D" w:rsidRPr="00646E9C" w:rsidTr="00EE7AD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500D" w:rsidRPr="00646E9C" w:rsidRDefault="005E500D" w:rsidP="005E500D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24"/>
                <w:szCs w:val="26"/>
              </w:rPr>
              <w:t>Anh chị cho biết trong các loại CSDL sau, CSDL nào cho phép lưu trữ dữ liệu phi cấu trúc?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500D" w:rsidRPr="00646E9C" w:rsidRDefault="005E500D" w:rsidP="00EE7AD4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646E9C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MC</w:t>
            </w:r>
          </w:p>
        </w:tc>
      </w:tr>
      <w:tr w:rsidR="005E500D" w:rsidRPr="00646E9C" w:rsidTr="00EE7AD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500D" w:rsidRPr="00646E9C" w:rsidRDefault="005E500D" w:rsidP="00EE7AD4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6E9C">
              <w:rPr>
                <w:rFonts w:ascii="Arial" w:hAnsi="Arial" w:cs="Arial"/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500D" w:rsidRPr="00646E9C" w:rsidRDefault="005E500D" w:rsidP="00EE7AD4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6E9C">
              <w:rPr>
                <w:rFonts w:ascii="Arial" w:hAnsi="Arial" w:cs="Arial"/>
                <w:b/>
                <w:bCs/>
                <w:sz w:val="18"/>
                <w:szCs w:val="18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500D" w:rsidRPr="00646E9C" w:rsidRDefault="005E500D" w:rsidP="00EE7AD4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6E9C">
              <w:rPr>
                <w:rFonts w:ascii="Arial" w:hAnsi="Arial" w:cs="Arial"/>
                <w:b/>
                <w:bCs/>
                <w:sz w:val="18"/>
                <w:szCs w:val="18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500D" w:rsidRPr="00646E9C" w:rsidRDefault="005E500D" w:rsidP="00EE7AD4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6E9C">
              <w:rPr>
                <w:rFonts w:ascii="Arial" w:hAnsi="Arial" w:cs="Arial"/>
                <w:b/>
                <w:bCs/>
                <w:sz w:val="18"/>
                <w:szCs w:val="18"/>
              </w:rPr>
              <w:t>Grade</w:t>
            </w:r>
          </w:p>
        </w:tc>
      </w:tr>
      <w:tr w:rsidR="005E500D" w:rsidRPr="00646E9C" w:rsidTr="00EE7AD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500D" w:rsidRPr="00646E9C" w:rsidRDefault="005E500D" w:rsidP="00EE7AD4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646E9C">
              <w:rPr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500D" w:rsidRPr="00646E9C" w:rsidRDefault="005E500D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Lotus Domino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500D" w:rsidRPr="00646E9C" w:rsidRDefault="005E500D" w:rsidP="00EE7AD4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  <w:r w:rsidRPr="00646E9C">
              <w:rPr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500D" w:rsidRPr="00646E9C" w:rsidRDefault="005E500D" w:rsidP="00EE7AD4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>
              <w:rPr>
                <w:i/>
                <w:iCs/>
                <w:color w:val="0A4E83"/>
                <w:sz w:val="24"/>
                <w:szCs w:val="26"/>
              </w:rPr>
              <w:t>100</w:t>
            </w:r>
          </w:p>
        </w:tc>
      </w:tr>
      <w:tr w:rsidR="005E500D" w:rsidRPr="00646E9C" w:rsidTr="00EE7AD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500D" w:rsidRPr="00646E9C" w:rsidRDefault="005E500D" w:rsidP="00EE7AD4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646E9C">
              <w:rPr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500D" w:rsidRPr="00646E9C" w:rsidRDefault="005E500D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Oracle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500D" w:rsidRPr="00646E9C" w:rsidRDefault="005E500D" w:rsidP="00EE7AD4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  <w:r w:rsidRPr="00646E9C">
              <w:rPr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500D" w:rsidRPr="00646E9C" w:rsidRDefault="005E500D" w:rsidP="00EE7AD4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646E9C">
              <w:rPr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tr w:rsidR="005E500D" w:rsidRPr="00646E9C" w:rsidTr="00EE7AD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500D" w:rsidRPr="00646E9C" w:rsidRDefault="005E500D" w:rsidP="00EE7AD4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646E9C">
              <w:rPr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500D" w:rsidRPr="00646E9C" w:rsidRDefault="005E500D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SQL Server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500D" w:rsidRPr="00646E9C" w:rsidRDefault="005E500D" w:rsidP="00EE7AD4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  <w:r w:rsidRPr="00646E9C">
              <w:rPr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500D" w:rsidRPr="00646E9C" w:rsidRDefault="005E500D" w:rsidP="00EE7AD4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646E9C">
              <w:rPr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tr w:rsidR="005E500D" w:rsidRPr="00646E9C" w:rsidTr="00EE7AD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500D" w:rsidRPr="00646E9C" w:rsidRDefault="005E500D" w:rsidP="00EE7AD4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646E9C">
              <w:rPr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500D" w:rsidRPr="00646E9C" w:rsidRDefault="005E500D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DB2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500D" w:rsidRPr="00646E9C" w:rsidRDefault="005E500D" w:rsidP="00EE7AD4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  <w:r w:rsidRPr="00646E9C">
              <w:rPr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500D" w:rsidRPr="00646E9C" w:rsidRDefault="005E500D" w:rsidP="00EE7AD4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646E9C">
              <w:rPr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tr w:rsidR="005E500D" w:rsidRPr="00646E9C" w:rsidTr="00EE7AD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500D" w:rsidRPr="00646E9C" w:rsidRDefault="005E500D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6E9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500D" w:rsidRPr="00646E9C" w:rsidRDefault="005E500D" w:rsidP="00EE7AD4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6E9C">
              <w:rPr>
                <w:rFonts w:ascii="Arial" w:hAnsi="Arial" w:cs="Arial"/>
                <w:b/>
                <w:bCs/>
                <w:sz w:val="18"/>
                <w:szCs w:val="18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500D" w:rsidRPr="00646E9C" w:rsidRDefault="005E500D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6E9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500D" w:rsidRPr="00646E9C" w:rsidRDefault="005E500D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6E9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5E500D" w:rsidRPr="00646E9C" w:rsidTr="00EE7AD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500D" w:rsidRPr="00646E9C" w:rsidRDefault="005E500D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6E9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500D" w:rsidRPr="00646E9C" w:rsidRDefault="005E500D" w:rsidP="00EE7AD4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6E9C">
              <w:rPr>
                <w:rFonts w:ascii="Arial" w:hAnsi="Arial" w:cs="Arial"/>
                <w:b/>
                <w:bCs/>
                <w:sz w:val="18"/>
                <w:szCs w:val="18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500D" w:rsidRPr="00646E9C" w:rsidRDefault="005E500D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6E9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500D" w:rsidRPr="00646E9C" w:rsidRDefault="005E500D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6E9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5E500D" w:rsidRPr="00646E9C" w:rsidTr="00EE7AD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500D" w:rsidRPr="00646E9C" w:rsidRDefault="005E500D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6E9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500D" w:rsidRPr="00646E9C" w:rsidRDefault="005E500D" w:rsidP="00EE7AD4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6E9C">
              <w:rPr>
                <w:rFonts w:ascii="Arial" w:hAnsi="Arial" w:cs="Arial"/>
                <w:b/>
                <w:bCs/>
                <w:sz w:val="18"/>
                <w:szCs w:val="18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500D" w:rsidRPr="00646E9C" w:rsidRDefault="005E500D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6E9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500D" w:rsidRPr="00646E9C" w:rsidRDefault="005E500D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6E9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5E500D" w:rsidRPr="00646E9C" w:rsidTr="00EE7AD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500D" w:rsidRPr="00646E9C" w:rsidRDefault="005E500D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6E9C">
              <w:rPr>
                <w:rFonts w:ascii="Arial" w:hAnsi="Arial" w:cs="Arial"/>
                <w:i/>
                <w:iCs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500D" w:rsidRPr="00646E9C" w:rsidRDefault="005E500D" w:rsidP="00EE7AD4">
            <w:r w:rsidRPr="00646E9C">
              <w:t> </w:t>
            </w:r>
          </w:p>
        </w:tc>
      </w:tr>
    </w:tbl>
    <w:p w:rsidR="005E500D" w:rsidRDefault="005E500D" w:rsidP="00DE19DC">
      <w:pPr>
        <w:pStyle w:val="BodyTextIndent"/>
        <w:ind w:left="720"/>
        <w:rPr>
          <w:b/>
          <w:sz w:val="28"/>
          <w:szCs w:val="28"/>
        </w:rPr>
      </w:pPr>
    </w:p>
    <w:p w:rsidR="00142FA5" w:rsidRDefault="00142FA5" w:rsidP="00142FA5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142FA5" w:rsidRPr="0099478A" w:rsidTr="00EE7AD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2FA5" w:rsidRPr="00847876" w:rsidRDefault="00142FA5" w:rsidP="00EE7AD4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847876">
              <w:rPr>
                <w:color w:val="FF0000"/>
                <w:sz w:val="24"/>
                <w:szCs w:val="24"/>
                <w:lang w:val="en-US"/>
              </w:rPr>
              <w:t>Anh/chị cho biết giao thức nào dưới đây được sử dụng để chống loop trong mạng LAN 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FA5" w:rsidRPr="00847876" w:rsidRDefault="00142FA5" w:rsidP="00EE7AD4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FF0000"/>
                <w:sz w:val="18"/>
                <w:szCs w:val="18"/>
                <w:lang w:eastAsia="ko-KR"/>
              </w:rPr>
            </w:pPr>
            <w:r w:rsidRPr="00847876">
              <w:rPr>
                <w:rFonts w:ascii="Arial" w:hAnsi="Arial" w:cs="Arial"/>
                <w:i/>
                <w:iCs/>
                <w:color w:val="FF0000"/>
                <w:sz w:val="18"/>
                <w:szCs w:val="18"/>
                <w:lang w:eastAsia="ko-KR"/>
              </w:rPr>
              <w:t>MC</w:t>
            </w:r>
          </w:p>
        </w:tc>
      </w:tr>
      <w:tr w:rsidR="00142FA5" w:rsidRPr="0099478A" w:rsidTr="00EE7AD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FA5" w:rsidRPr="00847876" w:rsidRDefault="00142FA5" w:rsidP="00EE7AD4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FA5" w:rsidRPr="00847876" w:rsidRDefault="00142FA5" w:rsidP="00EE7AD4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FA5" w:rsidRPr="00847876" w:rsidRDefault="00142FA5" w:rsidP="00EE7AD4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FA5" w:rsidRPr="00847876" w:rsidRDefault="00142FA5" w:rsidP="00EE7AD4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Grade</w:t>
            </w:r>
          </w:p>
        </w:tc>
      </w:tr>
      <w:tr w:rsidR="00142FA5" w:rsidRPr="0099478A" w:rsidTr="00EE7AD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FA5" w:rsidRPr="00847876" w:rsidRDefault="00142FA5" w:rsidP="00EE7AD4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2FA5" w:rsidRPr="00847876" w:rsidRDefault="00142FA5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SNMP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FA5" w:rsidRPr="00847876" w:rsidRDefault="00142FA5" w:rsidP="00EE7AD4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2FA5" w:rsidRPr="00847876" w:rsidRDefault="00142FA5" w:rsidP="00EE7AD4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0</w:t>
            </w:r>
          </w:p>
        </w:tc>
      </w:tr>
      <w:tr w:rsidR="00142FA5" w:rsidRPr="0099478A" w:rsidTr="00EE7AD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FA5" w:rsidRPr="00847876" w:rsidRDefault="00142FA5" w:rsidP="00EE7AD4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2FA5" w:rsidRPr="00847876" w:rsidRDefault="00142FA5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STP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FA5" w:rsidRPr="00847876" w:rsidRDefault="00142FA5" w:rsidP="00EE7AD4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2FA5" w:rsidRPr="00847876" w:rsidRDefault="00142FA5" w:rsidP="00EE7AD4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100</w:t>
            </w:r>
          </w:p>
        </w:tc>
      </w:tr>
      <w:tr w:rsidR="00142FA5" w:rsidRPr="0099478A" w:rsidTr="00EE7AD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FA5" w:rsidRPr="00847876" w:rsidRDefault="00142FA5" w:rsidP="00EE7AD4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2FA5" w:rsidRPr="00847876" w:rsidRDefault="00142FA5" w:rsidP="00EE7AD4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847876">
              <w:rPr>
                <w:color w:val="FF0000"/>
                <w:sz w:val="24"/>
                <w:szCs w:val="24"/>
                <w:lang w:val="en-US"/>
              </w:rPr>
              <w:t>TCP/IP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FA5" w:rsidRPr="00847876" w:rsidRDefault="00142FA5" w:rsidP="00EE7AD4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2FA5" w:rsidRPr="00847876" w:rsidRDefault="00142FA5" w:rsidP="00EE7AD4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0</w:t>
            </w:r>
          </w:p>
        </w:tc>
      </w:tr>
      <w:tr w:rsidR="00142FA5" w:rsidRPr="0099478A" w:rsidTr="00EE7AD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FA5" w:rsidRPr="00847876" w:rsidRDefault="00142FA5" w:rsidP="00EE7AD4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2FA5" w:rsidRPr="00847876" w:rsidRDefault="00142FA5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HTTP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FA5" w:rsidRPr="00847876" w:rsidRDefault="00142FA5" w:rsidP="00EE7AD4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2FA5" w:rsidRPr="00847876" w:rsidRDefault="00142FA5" w:rsidP="00EE7AD4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0</w:t>
            </w:r>
          </w:p>
        </w:tc>
      </w:tr>
      <w:tr w:rsidR="00142FA5" w:rsidRPr="0099478A" w:rsidTr="00EE7AD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FA5" w:rsidRPr="00847876" w:rsidRDefault="00142FA5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FA5" w:rsidRPr="00847876" w:rsidRDefault="00142FA5" w:rsidP="00EE7AD4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FA5" w:rsidRPr="00847876" w:rsidRDefault="00142FA5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FA5" w:rsidRPr="00847876" w:rsidRDefault="00142FA5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</w:tr>
      <w:tr w:rsidR="00142FA5" w:rsidRPr="0099478A" w:rsidTr="00EE7AD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FA5" w:rsidRPr="00847876" w:rsidRDefault="00142FA5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FA5" w:rsidRPr="00847876" w:rsidRDefault="00142FA5" w:rsidP="00EE7AD4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FA5" w:rsidRPr="00847876" w:rsidRDefault="00142FA5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FA5" w:rsidRPr="00847876" w:rsidRDefault="00142FA5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</w:tr>
      <w:tr w:rsidR="00142FA5" w:rsidRPr="0099478A" w:rsidTr="00EE7AD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FA5" w:rsidRPr="00847876" w:rsidRDefault="00142FA5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FA5" w:rsidRPr="00847876" w:rsidRDefault="00142FA5" w:rsidP="00EE7AD4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FA5" w:rsidRPr="00847876" w:rsidRDefault="00142FA5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FA5" w:rsidRPr="00847876" w:rsidRDefault="00142FA5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</w:tr>
      <w:tr w:rsidR="00142FA5" w:rsidRPr="0099478A" w:rsidTr="00EE7AD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FA5" w:rsidRPr="00847876" w:rsidRDefault="00142FA5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FA5" w:rsidRPr="00847876" w:rsidRDefault="00142FA5" w:rsidP="00EE7AD4">
            <w:pPr>
              <w:rPr>
                <w:color w:val="FF0000"/>
              </w:rPr>
            </w:pPr>
            <w:r w:rsidRPr="00847876">
              <w:rPr>
                <w:color w:val="FF0000"/>
              </w:rPr>
              <w:t> </w:t>
            </w:r>
          </w:p>
        </w:tc>
      </w:tr>
    </w:tbl>
    <w:p w:rsidR="006A39CE" w:rsidRDefault="006A39CE" w:rsidP="006A39CE">
      <w:pPr>
        <w:pStyle w:val="BodyTextIndent"/>
        <w:ind w:left="720"/>
        <w:rPr>
          <w:b/>
          <w:sz w:val="28"/>
          <w:szCs w:val="28"/>
        </w:rPr>
      </w:pPr>
    </w:p>
    <w:p w:rsidR="00142FA5" w:rsidRDefault="00142FA5" w:rsidP="00142FA5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4934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9"/>
        <w:gridCol w:w="3742"/>
        <w:gridCol w:w="4762"/>
        <w:gridCol w:w="651"/>
      </w:tblGrid>
      <w:tr w:rsidR="00142FA5" w:rsidRPr="00AA683D" w:rsidTr="004F0DB5">
        <w:trPr>
          <w:cantSplit/>
          <w:tblHeader/>
        </w:trPr>
        <w:tc>
          <w:tcPr>
            <w:tcW w:w="92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FA5" w:rsidRPr="006C7C48" w:rsidRDefault="00142FA5" w:rsidP="00EE7AD4">
            <w:pPr>
              <w:rPr>
                <w:sz w:val="24"/>
                <w:szCs w:val="24"/>
              </w:rPr>
            </w:pPr>
            <w:r w:rsidRPr="006C7C48">
              <w:rPr>
                <w:sz w:val="24"/>
                <w:szCs w:val="24"/>
              </w:rPr>
              <w:t>Anh/chị cho biết lệnh nào sau đây dùng để kiểm tra kết nối giữa 2 server?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FA5" w:rsidRPr="006C7C48" w:rsidRDefault="00142FA5" w:rsidP="00EE7AD4">
            <w:pPr>
              <w:rPr>
                <w:sz w:val="24"/>
                <w:szCs w:val="24"/>
              </w:rPr>
            </w:pPr>
            <w:r w:rsidRPr="006C7C48">
              <w:rPr>
                <w:sz w:val="24"/>
                <w:szCs w:val="24"/>
              </w:rPr>
              <w:t>MC</w:t>
            </w:r>
          </w:p>
        </w:tc>
      </w:tr>
      <w:tr w:rsidR="00142FA5" w:rsidRPr="00AA683D" w:rsidTr="004F0DB5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FA5" w:rsidRPr="006C7C48" w:rsidRDefault="00142FA5" w:rsidP="00EE7AD4">
            <w:pPr>
              <w:rPr>
                <w:sz w:val="24"/>
                <w:szCs w:val="24"/>
              </w:rPr>
            </w:pPr>
            <w:r w:rsidRPr="006C7C48">
              <w:rPr>
                <w:sz w:val="24"/>
                <w:szCs w:val="24"/>
              </w:rPr>
              <w:t>#</w:t>
            </w:r>
          </w:p>
        </w:tc>
        <w:tc>
          <w:tcPr>
            <w:tcW w:w="3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FA5" w:rsidRPr="006C7C48" w:rsidRDefault="00142FA5" w:rsidP="00EE7AD4">
            <w:pPr>
              <w:rPr>
                <w:sz w:val="24"/>
                <w:szCs w:val="24"/>
              </w:rPr>
            </w:pPr>
            <w:r w:rsidRPr="006C7C48">
              <w:rPr>
                <w:sz w:val="24"/>
                <w:szCs w:val="24"/>
              </w:rPr>
              <w:t>Answers</w:t>
            </w:r>
          </w:p>
        </w:tc>
        <w:tc>
          <w:tcPr>
            <w:tcW w:w="4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FA5" w:rsidRPr="006C7C48" w:rsidRDefault="00142FA5" w:rsidP="00EE7AD4">
            <w:pPr>
              <w:rPr>
                <w:sz w:val="24"/>
                <w:szCs w:val="24"/>
              </w:rPr>
            </w:pPr>
            <w:r w:rsidRPr="006C7C48">
              <w:rPr>
                <w:sz w:val="24"/>
                <w:szCs w:val="24"/>
              </w:rPr>
              <w:t>Hints/Feedback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FA5" w:rsidRPr="006C7C48" w:rsidRDefault="00142FA5" w:rsidP="00EE7AD4">
            <w:pPr>
              <w:rPr>
                <w:sz w:val="24"/>
                <w:szCs w:val="24"/>
              </w:rPr>
            </w:pPr>
            <w:r w:rsidRPr="006C7C48">
              <w:rPr>
                <w:sz w:val="24"/>
                <w:szCs w:val="24"/>
              </w:rPr>
              <w:t>Grade</w:t>
            </w:r>
          </w:p>
        </w:tc>
      </w:tr>
      <w:tr w:rsidR="00142FA5" w:rsidRPr="00AA683D" w:rsidTr="004F0DB5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FA5" w:rsidRPr="006C7C48" w:rsidRDefault="00142FA5" w:rsidP="006A39CE">
            <w:pPr>
              <w:keepNext/>
              <w:ind w:left="1440" w:right="60"/>
              <w:jc w:val="left"/>
              <w:rPr>
                <w:sz w:val="24"/>
                <w:szCs w:val="24"/>
              </w:rPr>
            </w:pPr>
          </w:p>
        </w:tc>
        <w:tc>
          <w:tcPr>
            <w:tcW w:w="3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FA5" w:rsidRPr="006C7C48" w:rsidRDefault="00142FA5" w:rsidP="00EE7AD4">
            <w:pPr>
              <w:rPr>
                <w:sz w:val="24"/>
                <w:szCs w:val="24"/>
              </w:rPr>
            </w:pPr>
            <w:r w:rsidRPr="006C7C48">
              <w:rPr>
                <w:sz w:val="24"/>
                <w:szCs w:val="24"/>
              </w:rPr>
              <w:t>type</w:t>
            </w:r>
          </w:p>
        </w:tc>
        <w:tc>
          <w:tcPr>
            <w:tcW w:w="4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FA5" w:rsidRPr="006C7C48" w:rsidRDefault="00142FA5" w:rsidP="00EE7AD4">
            <w:pPr>
              <w:rPr>
                <w:sz w:val="24"/>
                <w:szCs w:val="24"/>
              </w:rPr>
            </w:pPr>
            <w:r w:rsidRPr="006C7C48">
              <w:rPr>
                <w:sz w:val="24"/>
                <w:szCs w:val="24"/>
              </w:rPr>
              <w:t> 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FA5" w:rsidRPr="006C7C48" w:rsidRDefault="00142FA5" w:rsidP="00EE7AD4">
            <w:pPr>
              <w:rPr>
                <w:sz w:val="24"/>
                <w:szCs w:val="24"/>
              </w:rPr>
            </w:pPr>
            <w:r w:rsidRPr="006C7C48">
              <w:rPr>
                <w:sz w:val="24"/>
                <w:szCs w:val="24"/>
              </w:rPr>
              <w:t>0</w:t>
            </w:r>
          </w:p>
        </w:tc>
      </w:tr>
      <w:tr w:rsidR="00142FA5" w:rsidRPr="00AA683D" w:rsidTr="004F0DB5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FA5" w:rsidRPr="006C7C48" w:rsidRDefault="00142FA5" w:rsidP="006A39CE">
            <w:pPr>
              <w:keepNext/>
              <w:ind w:left="1440" w:right="60"/>
              <w:jc w:val="left"/>
              <w:rPr>
                <w:sz w:val="24"/>
                <w:szCs w:val="24"/>
              </w:rPr>
            </w:pPr>
          </w:p>
        </w:tc>
        <w:tc>
          <w:tcPr>
            <w:tcW w:w="3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FA5" w:rsidRPr="006C7C48" w:rsidRDefault="00142FA5" w:rsidP="00EE7AD4">
            <w:pPr>
              <w:rPr>
                <w:sz w:val="24"/>
                <w:szCs w:val="24"/>
                <w:lang w:val="en-US"/>
              </w:rPr>
            </w:pPr>
            <w:r w:rsidRPr="006C7C48">
              <w:rPr>
                <w:sz w:val="24"/>
                <w:szCs w:val="24"/>
              </w:rPr>
              <w:t>cd</w:t>
            </w:r>
          </w:p>
        </w:tc>
        <w:tc>
          <w:tcPr>
            <w:tcW w:w="4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FA5" w:rsidRPr="006C7C48" w:rsidRDefault="00142FA5" w:rsidP="00EE7AD4">
            <w:pPr>
              <w:rPr>
                <w:sz w:val="24"/>
                <w:szCs w:val="24"/>
              </w:rPr>
            </w:pPr>
            <w:r w:rsidRPr="006C7C48">
              <w:rPr>
                <w:sz w:val="24"/>
                <w:szCs w:val="24"/>
              </w:rPr>
              <w:t> 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FA5" w:rsidRPr="006C7C48" w:rsidRDefault="00142FA5" w:rsidP="00EE7AD4">
            <w:pPr>
              <w:rPr>
                <w:sz w:val="24"/>
                <w:szCs w:val="24"/>
              </w:rPr>
            </w:pPr>
            <w:r w:rsidRPr="006C7C48">
              <w:rPr>
                <w:sz w:val="24"/>
                <w:szCs w:val="24"/>
              </w:rPr>
              <w:t>0</w:t>
            </w:r>
          </w:p>
        </w:tc>
      </w:tr>
      <w:tr w:rsidR="00142FA5" w:rsidRPr="00AA683D" w:rsidTr="004F0DB5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FA5" w:rsidRPr="006C7C48" w:rsidRDefault="00142FA5" w:rsidP="006A39CE">
            <w:pPr>
              <w:keepNext/>
              <w:ind w:right="60"/>
              <w:jc w:val="left"/>
              <w:rPr>
                <w:sz w:val="24"/>
                <w:szCs w:val="24"/>
              </w:rPr>
            </w:pPr>
          </w:p>
        </w:tc>
        <w:tc>
          <w:tcPr>
            <w:tcW w:w="3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FA5" w:rsidRPr="006C7C48" w:rsidRDefault="00142FA5" w:rsidP="00EE7AD4">
            <w:pPr>
              <w:rPr>
                <w:sz w:val="24"/>
                <w:szCs w:val="24"/>
                <w:lang w:val="en-US"/>
              </w:rPr>
            </w:pPr>
            <w:r w:rsidRPr="006C7C48">
              <w:rPr>
                <w:sz w:val="24"/>
                <w:szCs w:val="24"/>
              </w:rPr>
              <w:t>ipconfig</w:t>
            </w:r>
          </w:p>
        </w:tc>
        <w:tc>
          <w:tcPr>
            <w:tcW w:w="4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FA5" w:rsidRPr="006C7C48" w:rsidRDefault="00142FA5" w:rsidP="00EE7AD4">
            <w:pPr>
              <w:rPr>
                <w:sz w:val="24"/>
                <w:szCs w:val="24"/>
              </w:rPr>
            </w:pPr>
            <w:r w:rsidRPr="006C7C48">
              <w:rPr>
                <w:sz w:val="24"/>
                <w:szCs w:val="24"/>
              </w:rPr>
              <w:t> 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FA5" w:rsidRPr="006C7C48" w:rsidRDefault="00142FA5" w:rsidP="00EE7AD4">
            <w:pPr>
              <w:rPr>
                <w:sz w:val="24"/>
                <w:szCs w:val="24"/>
              </w:rPr>
            </w:pPr>
            <w:r w:rsidRPr="006C7C48">
              <w:rPr>
                <w:sz w:val="24"/>
                <w:szCs w:val="24"/>
              </w:rPr>
              <w:t>0</w:t>
            </w:r>
          </w:p>
        </w:tc>
      </w:tr>
      <w:tr w:rsidR="00142FA5" w:rsidRPr="00AA683D" w:rsidTr="004F0DB5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FA5" w:rsidRPr="006C7C48" w:rsidRDefault="00142FA5" w:rsidP="006A39CE">
            <w:pPr>
              <w:keepNext/>
              <w:ind w:right="60"/>
              <w:jc w:val="left"/>
              <w:rPr>
                <w:sz w:val="24"/>
                <w:szCs w:val="24"/>
              </w:rPr>
            </w:pPr>
          </w:p>
        </w:tc>
        <w:tc>
          <w:tcPr>
            <w:tcW w:w="3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2FA5" w:rsidRPr="006C7C48" w:rsidRDefault="00142FA5" w:rsidP="00EE7AD4">
            <w:pPr>
              <w:rPr>
                <w:sz w:val="24"/>
                <w:szCs w:val="24"/>
                <w:lang w:val="en-US"/>
              </w:rPr>
            </w:pPr>
            <w:r w:rsidRPr="006C7C48">
              <w:rPr>
                <w:sz w:val="24"/>
                <w:szCs w:val="24"/>
                <w:lang w:val="en-US"/>
              </w:rPr>
              <w:t>telnet</w:t>
            </w:r>
          </w:p>
        </w:tc>
        <w:tc>
          <w:tcPr>
            <w:tcW w:w="4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FA5" w:rsidRPr="006C7C48" w:rsidRDefault="00142FA5" w:rsidP="00EE7AD4">
            <w:pPr>
              <w:rPr>
                <w:sz w:val="24"/>
                <w:szCs w:val="24"/>
              </w:rPr>
            </w:pPr>
            <w:r w:rsidRPr="006C7C48">
              <w:rPr>
                <w:sz w:val="24"/>
                <w:szCs w:val="24"/>
              </w:rPr>
              <w:t> 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FA5" w:rsidRPr="006C7C48" w:rsidRDefault="00142FA5" w:rsidP="00EE7AD4">
            <w:pPr>
              <w:rPr>
                <w:sz w:val="24"/>
                <w:szCs w:val="24"/>
              </w:rPr>
            </w:pPr>
            <w:r w:rsidRPr="006C7C48">
              <w:rPr>
                <w:sz w:val="24"/>
                <w:szCs w:val="24"/>
              </w:rPr>
              <w:t>100</w:t>
            </w:r>
          </w:p>
        </w:tc>
      </w:tr>
      <w:tr w:rsidR="00480146" w:rsidRPr="00AA683D" w:rsidTr="004F0DB5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0146" w:rsidRPr="006C7C48" w:rsidRDefault="00480146" w:rsidP="00480146">
            <w:pPr>
              <w:rPr>
                <w:sz w:val="24"/>
                <w:szCs w:val="24"/>
              </w:rPr>
            </w:pPr>
          </w:p>
        </w:tc>
        <w:tc>
          <w:tcPr>
            <w:tcW w:w="3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0146" w:rsidRPr="006C7C48" w:rsidRDefault="00480146" w:rsidP="00480146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sz w:val="24"/>
                <w:szCs w:val="24"/>
              </w:rPr>
            </w:pPr>
            <w:r w:rsidRPr="006C7C48">
              <w:rPr>
                <w:b/>
                <w:bCs/>
                <w:sz w:val="24"/>
                <w:szCs w:val="24"/>
              </w:rPr>
              <w:t>Correct Feedback:</w:t>
            </w:r>
          </w:p>
        </w:tc>
        <w:tc>
          <w:tcPr>
            <w:tcW w:w="4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0146" w:rsidRPr="006C7C48" w:rsidRDefault="00480146" w:rsidP="00480146">
            <w:pPr>
              <w:rPr>
                <w:sz w:val="24"/>
                <w:szCs w:val="24"/>
              </w:rPr>
            </w:pP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0146" w:rsidRPr="006C7C48" w:rsidRDefault="00480146" w:rsidP="00480146">
            <w:pPr>
              <w:rPr>
                <w:sz w:val="24"/>
                <w:szCs w:val="24"/>
              </w:rPr>
            </w:pPr>
          </w:p>
        </w:tc>
      </w:tr>
      <w:tr w:rsidR="00480146" w:rsidRPr="00AA683D" w:rsidTr="004F0DB5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146" w:rsidRPr="006C7C48" w:rsidRDefault="00480146" w:rsidP="00480146">
            <w:pPr>
              <w:rPr>
                <w:sz w:val="24"/>
                <w:szCs w:val="24"/>
              </w:rPr>
            </w:pPr>
            <w:r w:rsidRPr="006C7C48">
              <w:rPr>
                <w:sz w:val="24"/>
                <w:szCs w:val="24"/>
              </w:rPr>
              <w:t> </w:t>
            </w:r>
          </w:p>
        </w:tc>
        <w:tc>
          <w:tcPr>
            <w:tcW w:w="3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146" w:rsidRPr="006C7C48" w:rsidRDefault="00480146" w:rsidP="00480146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sz w:val="24"/>
                <w:szCs w:val="24"/>
              </w:rPr>
            </w:pPr>
            <w:r w:rsidRPr="006C7C48">
              <w:rPr>
                <w:b/>
                <w:bCs/>
                <w:sz w:val="24"/>
                <w:szCs w:val="24"/>
              </w:rPr>
              <w:t>Incorrect Feedback:</w:t>
            </w:r>
          </w:p>
        </w:tc>
        <w:tc>
          <w:tcPr>
            <w:tcW w:w="4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146" w:rsidRPr="006C7C48" w:rsidRDefault="00480146" w:rsidP="00480146">
            <w:pPr>
              <w:rPr>
                <w:sz w:val="24"/>
                <w:szCs w:val="24"/>
              </w:rPr>
            </w:pPr>
            <w:r w:rsidRPr="006C7C48">
              <w:rPr>
                <w:sz w:val="24"/>
                <w:szCs w:val="24"/>
              </w:rPr>
              <w:t> 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146" w:rsidRPr="006C7C48" w:rsidRDefault="00480146" w:rsidP="00480146">
            <w:pPr>
              <w:rPr>
                <w:sz w:val="24"/>
                <w:szCs w:val="24"/>
              </w:rPr>
            </w:pPr>
            <w:r w:rsidRPr="006C7C48">
              <w:rPr>
                <w:sz w:val="24"/>
                <w:szCs w:val="24"/>
              </w:rPr>
              <w:t> </w:t>
            </w:r>
          </w:p>
        </w:tc>
      </w:tr>
      <w:tr w:rsidR="00480146" w:rsidRPr="00AA683D" w:rsidTr="004F0DB5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146" w:rsidRPr="006C7C48" w:rsidRDefault="00480146" w:rsidP="00480146">
            <w:pPr>
              <w:rPr>
                <w:sz w:val="24"/>
                <w:szCs w:val="24"/>
              </w:rPr>
            </w:pPr>
            <w:r w:rsidRPr="006C7C48">
              <w:rPr>
                <w:sz w:val="24"/>
                <w:szCs w:val="24"/>
              </w:rPr>
              <w:t> </w:t>
            </w:r>
          </w:p>
        </w:tc>
        <w:tc>
          <w:tcPr>
            <w:tcW w:w="3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146" w:rsidRPr="006C7C48" w:rsidRDefault="00480146" w:rsidP="00480146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sz w:val="24"/>
                <w:szCs w:val="24"/>
              </w:rPr>
            </w:pPr>
            <w:r w:rsidRPr="006C7C48">
              <w:rPr>
                <w:b/>
                <w:bCs/>
                <w:sz w:val="24"/>
                <w:szCs w:val="24"/>
              </w:rPr>
              <w:t>General Feedback:</w:t>
            </w:r>
          </w:p>
        </w:tc>
        <w:tc>
          <w:tcPr>
            <w:tcW w:w="4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146" w:rsidRPr="006C7C48" w:rsidRDefault="00480146" w:rsidP="00480146">
            <w:pPr>
              <w:rPr>
                <w:sz w:val="24"/>
                <w:szCs w:val="24"/>
              </w:rPr>
            </w:pPr>
            <w:r w:rsidRPr="006C7C48">
              <w:rPr>
                <w:sz w:val="24"/>
                <w:szCs w:val="24"/>
              </w:rPr>
              <w:t> 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0146" w:rsidRPr="006C7C48" w:rsidRDefault="00480146" w:rsidP="00480146">
            <w:pPr>
              <w:rPr>
                <w:sz w:val="24"/>
                <w:szCs w:val="24"/>
              </w:rPr>
            </w:pPr>
            <w:r w:rsidRPr="006C7C48">
              <w:rPr>
                <w:sz w:val="24"/>
                <w:szCs w:val="24"/>
              </w:rPr>
              <w:t> </w:t>
            </w:r>
          </w:p>
        </w:tc>
      </w:tr>
      <w:tr w:rsidR="00142FA5" w:rsidRPr="00AA683D" w:rsidTr="004F0DB5">
        <w:trPr>
          <w:cantSplit/>
        </w:trPr>
        <w:tc>
          <w:tcPr>
            <w:tcW w:w="92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FA5" w:rsidRPr="006C7C48" w:rsidRDefault="00142FA5" w:rsidP="00EE7AD4">
            <w:pPr>
              <w:rPr>
                <w:sz w:val="24"/>
                <w:szCs w:val="24"/>
              </w:rPr>
            </w:pPr>
            <w:r w:rsidRPr="006C7C48">
              <w:rPr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FA5" w:rsidRPr="006C7C48" w:rsidRDefault="00142FA5" w:rsidP="00EE7AD4">
            <w:pPr>
              <w:rPr>
                <w:sz w:val="24"/>
                <w:szCs w:val="24"/>
              </w:rPr>
            </w:pPr>
            <w:r w:rsidRPr="006C7C48">
              <w:rPr>
                <w:sz w:val="24"/>
                <w:szCs w:val="24"/>
              </w:rPr>
              <w:t> </w:t>
            </w:r>
          </w:p>
        </w:tc>
      </w:tr>
    </w:tbl>
    <w:p w:rsidR="00142FA5" w:rsidRDefault="00142FA5" w:rsidP="00DE19DC">
      <w:pPr>
        <w:pStyle w:val="BodyTextIndent"/>
        <w:ind w:left="720"/>
        <w:rPr>
          <w:b/>
          <w:sz w:val="28"/>
          <w:szCs w:val="28"/>
        </w:rPr>
      </w:pPr>
    </w:p>
    <w:p w:rsidR="004E55BF" w:rsidRDefault="004E55BF" w:rsidP="004E55BF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4E55BF" w:rsidRPr="00EA7B85" w:rsidTr="00EE7AD4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E55BF" w:rsidRPr="00847876" w:rsidRDefault="004E55BF" w:rsidP="00EE7AD4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847876">
              <w:rPr>
                <w:color w:val="FF0000"/>
                <w:sz w:val="24"/>
                <w:szCs w:val="24"/>
                <w:lang w:val="en-US"/>
              </w:rPr>
              <w:t>Anh/chị cho biết  trong các sản phẩm dưới đây, sản phẩm nào KHÔNG  phải là Database: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847876" w:rsidRDefault="004E55BF" w:rsidP="00EE7AD4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FF0000"/>
                <w:sz w:val="18"/>
                <w:szCs w:val="18"/>
                <w:lang w:eastAsia="ko-KR"/>
              </w:rPr>
            </w:pPr>
            <w:r w:rsidRPr="00847876">
              <w:rPr>
                <w:rFonts w:ascii="Arial" w:hAnsi="Arial" w:cs="Arial"/>
                <w:i/>
                <w:iCs/>
                <w:color w:val="FF0000"/>
                <w:sz w:val="18"/>
                <w:szCs w:val="18"/>
                <w:lang w:eastAsia="ko-KR"/>
              </w:rPr>
              <w:t>MC</w:t>
            </w:r>
          </w:p>
        </w:tc>
      </w:tr>
      <w:tr w:rsidR="004E55BF" w:rsidRPr="00EA7B85" w:rsidTr="00EE7AD4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847876" w:rsidRDefault="004E55BF" w:rsidP="00EE7AD4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847876" w:rsidRDefault="004E55BF" w:rsidP="00EE7AD4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847876" w:rsidRDefault="004E55BF" w:rsidP="00EE7AD4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Hints/Feedback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847876" w:rsidRDefault="004E55BF" w:rsidP="00EE7AD4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Grade</w:t>
            </w:r>
          </w:p>
        </w:tc>
      </w:tr>
      <w:tr w:rsidR="004E55BF" w:rsidRPr="00EA7B85" w:rsidTr="00EE7AD4">
        <w:trPr>
          <w:cantSplit/>
          <w:trHeight w:val="470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847876" w:rsidRDefault="004E55BF" w:rsidP="00EE7AD4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E55BF" w:rsidRPr="00847876" w:rsidRDefault="004E55BF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My SQL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847876" w:rsidRDefault="004E55BF" w:rsidP="00EE7AD4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E55BF" w:rsidRPr="00847876" w:rsidRDefault="004E55BF" w:rsidP="00EE7AD4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0</w:t>
            </w:r>
          </w:p>
        </w:tc>
      </w:tr>
      <w:tr w:rsidR="004E55BF" w:rsidRPr="00EA7B85" w:rsidTr="00EE7AD4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847876" w:rsidRDefault="004E55BF" w:rsidP="00EE7AD4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E55BF" w:rsidRPr="00847876" w:rsidRDefault="004E55BF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Microsoft SQL Server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847876" w:rsidRDefault="004E55BF" w:rsidP="00EE7AD4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E55BF" w:rsidRPr="00847876" w:rsidRDefault="004E55BF" w:rsidP="00EE7AD4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0</w:t>
            </w:r>
          </w:p>
        </w:tc>
      </w:tr>
      <w:tr w:rsidR="004E55BF" w:rsidRPr="00EA7B85" w:rsidTr="00EE7AD4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847876" w:rsidRDefault="004E55BF" w:rsidP="00EE7AD4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E55BF" w:rsidRPr="00847876" w:rsidRDefault="004E55BF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Oracle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847876" w:rsidRDefault="004E55BF" w:rsidP="00EE7AD4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E55BF" w:rsidRPr="00847876" w:rsidRDefault="004E55BF" w:rsidP="00EE7AD4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0</w:t>
            </w:r>
          </w:p>
        </w:tc>
      </w:tr>
      <w:tr w:rsidR="004E55BF" w:rsidRPr="00EA7B85" w:rsidTr="00EE7AD4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847876" w:rsidRDefault="004E55BF" w:rsidP="00EE7AD4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E55BF" w:rsidRPr="00847876" w:rsidRDefault="004E55BF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Visual Studio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847876" w:rsidRDefault="004E55BF" w:rsidP="00EE7AD4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E55BF" w:rsidRPr="00847876" w:rsidRDefault="004E55BF" w:rsidP="00EE7AD4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100</w:t>
            </w:r>
          </w:p>
        </w:tc>
      </w:tr>
      <w:tr w:rsidR="004E55BF" w:rsidRPr="00EA7B85" w:rsidTr="00EE7AD4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847876" w:rsidRDefault="004E55BF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847876" w:rsidRDefault="004E55BF" w:rsidP="00EE7AD4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847876" w:rsidRDefault="004E55BF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847876" w:rsidRDefault="004E55BF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</w:tr>
      <w:tr w:rsidR="004E55BF" w:rsidRPr="00EA7B85" w:rsidTr="00EE7AD4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847876" w:rsidRDefault="004E55BF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847876" w:rsidRDefault="004E55BF" w:rsidP="00EE7AD4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Incorrect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847876" w:rsidRDefault="004E55BF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847876" w:rsidRDefault="004E55BF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</w:tr>
      <w:tr w:rsidR="004E55BF" w:rsidRPr="00EA7B85" w:rsidTr="00EE7AD4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847876" w:rsidRDefault="004E55BF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847876" w:rsidRDefault="004E55BF" w:rsidP="00EE7AD4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847876" w:rsidRDefault="004E55BF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847876" w:rsidRDefault="004E55BF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</w:tr>
      <w:tr w:rsidR="004E55BF" w:rsidRPr="00EA7B85" w:rsidTr="00EE7AD4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847876" w:rsidRDefault="004E55BF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847876" w:rsidRDefault="004E55BF" w:rsidP="00EE7AD4">
            <w:pPr>
              <w:rPr>
                <w:color w:val="FF0000"/>
              </w:rPr>
            </w:pPr>
            <w:r w:rsidRPr="00847876">
              <w:rPr>
                <w:color w:val="FF0000"/>
              </w:rPr>
              <w:t> </w:t>
            </w:r>
          </w:p>
        </w:tc>
      </w:tr>
    </w:tbl>
    <w:p w:rsidR="004E55BF" w:rsidRDefault="004E55BF" w:rsidP="004E55BF">
      <w:pPr>
        <w:pStyle w:val="BodyTextIndent"/>
        <w:ind w:left="720"/>
        <w:rPr>
          <w:b/>
          <w:sz w:val="28"/>
          <w:szCs w:val="28"/>
        </w:rPr>
      </w:pPr>
    </w:p>
    <w:p w:rsidR="004E55BF" w:rsidRDefault="004E55BF" w:rsidP="004E55BF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3849"/>
        <w:gridCol w:w="4619"/>
        <w:gridCol w:w="770"/>
      </w:tblGrid>
      <w:tr w:rsidR="004E55BF" w:rsidRPr="00EA7B85" w:rsidTr="00E47707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E55BF" w:rsidRPr="00847876" w:rsidRDefault="004E55BF" w:rsidP="00EE7AD4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847876">
              <w:rPr>
                <w:color w:val="FF0000"/>
                <w:sz w:val="24"/>
                <w:szCs w:val="24"/>
                <w:lang w:val="en-US"/>
              </w:rPr>
              <w:t>Anh/chị cho biết giao thức nào dưới đây được sử dụng để giám sát mạng và các hoạt động của các thiết bị: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847876" w:rsidRDefault="004E55BF" w:rsidP="00EE7AD4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FF0000"/>
                <w:sz w:val="18"/>
                <w:szCs w:val="18"/>
                <w:lang w:eastAsia="ko-KR"/>
              </w:rPr>
            </w:pPr>
            <w:r w:rsidRPr="00847876">
              <w:rPr>
                <w:rFonts w:ascii="Arial" w:hAnsi="Arial" w:cs="Arial"/>
                <w:i/>
                <w:iCs/>
                <w:color w:val="FF0000"/>
                <w:sz w:val="18"/>
                <w:szCs w:val="18"/>
                <w:lang w:eastAsia="ko-KR"/>
              </w:rPr>
              <w:t>MC</w:t>
            </w:r>
          </w:p>
        </w:tc>
      </w:tr>
      <w:tr w:rsidR="004E55BF" w:rsidRPr="00EA7B85" w:rsidTr="00E47707">
        <w:trPr>
          <w:cantSplit/>
          <w:tblHeader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EA7B85" w:rsidRDefault="004E55BF" w:rsidP="00EE7AD4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A7B85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#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847876" w:rsidRDefault="004E55BF" w:rsidP="00EE7AD4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Answers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847876" w:rsidRDefault="004E55BF" w:rsidP="00EE7AD4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847876" w:rsidRDefault="004E55BF" w:rsidP="00EE7AD4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Grade</w:t>
            </w:r>
          </w:p>
        </w:tc>
      </w:tr>
      <w:tr w:rsidR="004E55BF" w:rsidRPr="00EA7B85" w:rsidTr="00E47707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EA7B85" w:rsidRDefault="004E55BF" w:rsidP="00EE7AD4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</w:rPr>
            </w:pPr>
            <w:r w:rsidRPr="00EA7B85">
              <w:rPr>
                <w:rFonts w:ascii="Arial" w:hAnsi="Arial" w:cs="Arial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E55BF" w:rsidRPr="00847876" w:rsidRDefault="004E55BF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SNMP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847876" w:rsidRDefault="004E55BF" w:rsidP="00EE7AD4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E55BF" w:rsidRPr="00847876" w:rsidRDefault="004E55BF" w:rsidP="00EE7AD4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100</w:t>
            </w:r>
          </w:p>
        </w:tc>
      </w:tr>
      <w:tr w:rsidR="004E55BF" w:rsidRPr="00EA7B85" w:rsidTr="00E47707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EA7B85" w:rsidRDefault="004E55BF" w:rsidP="00EE7AD4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</w:rPr>
            </w:pPr>
            <w:r w:rsidRPr="00EA7B85">
              <w:rPr>
                <w:rFonts w:ascii="Arial" w:hAnsi="Arial" w:cs="Arial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E55BF" w:rsidRPr="00847876" w:rsidRDefault="004E55BF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HTTP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847876" w:rsidRDefault="004E55BF" w:rsidP="00EE7AD4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E55BF" w:rsidRPr="00847876" w:rsidRDefault="004E55BF" w:rsidP="00EE7AD4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0</w:t>
            </w:r>
          </w:p>
        </w:tc>
      </w:tr>
      <w:tr w:rsidR="004E55BF" w:rsidRPr="00EA7B85" w:rsidTr="00E47707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EA7B85" w:rsidRDefault="004E55BF" w:rsidP="00EE7AD4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</w:rPr>
            </w:pPr>
            <w:r w:rsidRPr="00EA7B85">
              <w:rPr>
                <w:rFonts w:ascii="Arial" w:hAnsi="Arial" w:cs="Arial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E55BF" w:rsidRPr="00847876" w:rsidRDefault="004E55BF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SMTP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847876" w:rsidRDefault="004E55BF" w:rsidP="00EE7AD4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E55BF" w:rsidRPr="00847876" w:rsidRDefault="004E55BF" w:rsidP="00EE7AD4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0</w:t>
            </w:r>
          </w:p>
        </w:tc>
      </w:tr>
      <w:tr w:rsidR="004E55BF" w:rsidRPr="00EA7B85" w:rsidTr="00E47707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EA7B85" w:rsidRDefault="004E55BF" w:rsidP="00EE7AD4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</w:rPr>
            </w:pPr>
            <w:r w:rsidRPr="00EA7B85">
              <w:rPr>
                <w:rFonts w:ascii="Arial" w:hAnsi="Arial" w:cs="Arial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E55BF" w:rsidRPr="00847876" w:rsidRDefault="004E55BF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STP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847876" w:rsidRDefault="004E55BF" w:rsidP="00EE7AD4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E55BF" w:rsidRPr="00847876" w:rsidRDefault="004E55BF" w:rsidP="00EE7AD4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0</w:t>
            </w:r>
          </w:p>
        </w:tc>
      </w:tr>
      <w:tr w:rsidR="004E55BF" w:rsidRPr="00EA7B85" w:rsidTr="00E47707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EA7B85" w:rsidRDefault="004E55BF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A7B8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847876" w:rsidRDefault="004E55BF" w:rsidP="00EE7AD4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Correct Feedback: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847876" w:rsidRDefault="004E55BF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847876" w:rsidRDefault="004E55BF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</w:tr>
      <w:tr w:rsidR="004E55BF" w:rsidRPr="00EA7B85" w:rsidTr="00E47707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EA7B85" w:rsidRDefault="004E55BF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A7B8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847876" w:rsidRDefault="004E55BF" w:rsidP="00EE7AD4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Incorrect Feedback: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847876" w:rsidRDefault="004E55BF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847876" w:rsidRDefault="004E55BF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</w:tr>
      <w:tr w:rsidR="004E55BF" w:rsidRPr="00EA7B85" w:rsidTr="00E47707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EA7B85" w:rsidRDefault="004E55BF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A7B8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847876" w:rsidRDefault="004E55BF" w:rsidP="00EE7AD4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General Feedback: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847876" w:rsidRDefault="004E55BF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847876" w:rsidRDefault="004E55BF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</w:tr>
      <w:tr w:rsidR="004E55BF" w:rsidRPr="00EA7B85" w:rsidTr="00E47707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847876" w:rsidRDefault="004E55BF" w:rsidP="00EE7A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5BF" w:rsidRPr="00847876" w:rsidRDefault="004E55BF" w:rsidP="00EE7AD4">
            <w:pPr>
              <w:rPr>
                <w:color w:val="FF0000"/>
              </w:rPr>
            </w:pPr>
            <w:r w:rsidRPr="00847876">
              <w:rPr>
                <w:color w:val="FF0000"/>
              </w:rPr>
              <w:t> </w:t>
            </w:r>
          </w:p>
        </w:tc>
      </w:tr>
    </w:tbl>
    <w:p w:rsidR="00E47707" w:rsidRDefault="00E47707" w:rsidP="00E47707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E47707" w:rsidTr="00EE7AD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707" w:rsidRPr="00A860A1" w:rsidRDefault="00E47707" w:rsidP="00E47707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Anh chị cho biết cổng mặc định được sử dụng cho giao thức Telnet </w:t>
            </w:r>
            <w:r w:rsidRPr="00D36C21">
              <w:rPr>
                <w:rFonts w:ascii="Times New Roman" w:hAnsi="Times New Roman" w:cs="Times New Roman"/>
                <w:sz w:val="24"/>
                <w:szCs w:val="26"/>
              </w:rPr>
              <w:t>SSL?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707" w:rsidRPr="00BE43E9" w:rsidRDefault="00E47707" w:rsidP="00EE7AD4">
            <w:pPr>
              <w:pStyle w:val="QFType"/>
            </w:pPr>
            <w:r>
              <w:t>MC</w:t>
            </w:r>
          </w:p>
        </w:tc>
      </w:tr>
      <w:tr w:rsidR="00E47707" w:rsidTr="00EE7AD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707" w:rsidRPr="00BE43E9" w:rsidRDefault="00E47707" w:rsidP="00EE7AD4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707" w:rsidRPr="00BE43E9" w:rsidRDefault="00E47707" w:rsidP="00EE7AD4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707" w:rsidRPr="00BE43E9" w:rsidRDefault="00E47707" w:rsidP="00EE7AD4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707" w:rsidRPr="00BE43E9" w:rsidRDefault="00E47707" w:rsidP="00EE7AD4">
            <w:pPr>
              <w:pStyle w:val="TableHead"/>
            </w:pPr>
            <w:r>
              <w:t>Grade</w:t>
            </w:r>
          </w:p>
        </w:tc>
      </w:tr>
      <w:tr w:rsidR="00E47707" w:rsidRPr="00975917" w:rsidTr="00EE7AD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707" w:rsidRPr="00975917" w:rsidRDefault="00E47707" w:rsidP="00EE7AD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7707" w:rsidRPr="00975917" w:rsidRDefault="00E47707" w:rsidP="00EE7AD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23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707" w:rsidRPr="00975917" w:rsidRDefault="00E47707" w:rsidP="00EE7AD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707" w:rsidRPr="00975917" w:rsidRDefault="00E47707" w:rsidP="00EE7AD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E47707" w:rsidRPr="00975917" w:rsidTr="00EE7AD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707" w:rsidRPr="00975917" w:rsidRDefault="00E47707" w:rsidP="00EE7AD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7707" w:rsidRPr="00975917" w:rsidRDefault="00E47707" w:rsidP="00EE7AD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21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707" w:rsidRPr="00975917" w:rsidRDefault="00E47707" w:rsidP="00EE7AD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707" w:rsidRPr="00975917" w:rsidRDefault="00E47707" w:rsidP="00EE7AD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E47707" w:rsidRPr="00975917" w:rsidTr="00EE7AD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707" w:rsidRPr="00975917" w:rsidRDefault="00E47707" w:rsidP="00EE7AD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7707" w:rsidRPr="00975917" w:rsidRDefault="00E47707" w:rsidP="00EE7AD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992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707" w:rsidRPr="00975917" w:rsidRDefault="00E47707" w:rsidP="00EE7AD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707" w:rsidRPr="00975917" w:rsidRDefault="00E47707" w:rsidP="00EE7AD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E47707" w:rsidRPr="00975917" w:rsidTr="00EE7AD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707" w:rsidRPr="00975917" w:rsidRDefault="00E47707" w:rsidP="00EE7AD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7707" w:rsidRPr="00975917" w:rsidRDefault="00E47707" w:rsidP="00EE7AD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994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707" w:rsidRPr="00975917" w:rsidRDefault="00E47707" w:rsidP="00EE7AD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707" w:rsidRPr="00975917" w:rsidRDefault="00E47707" w:rsidP="00EE7AD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E47707" w:rsidTr="00EE7AD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707" w:rsidRPr="00806C8C" w:rsidRDefault="00E47707" w:rsidP="00EE7AD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707" w:rsidRPr="00BE43E9" w:rsidRDefault="00E47707" w:rsidP="00EE7AD4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707" w:rsidRPr="00806C8C" w:rsidRDefault="00E47707" w:rsidP="00EE7AD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707" w:rsidRPr="00806C8C" w:rsidRDefault="00E47707" w:rsidP="00EE7AD4">
            <w:pPr>
              <w:pStyle w:val="Cell"/>
            </w:pPr>
            <w:r w:rsidRPr="00806C8C">
              <w:t> </w:t>
            </w:r>
          </w:p>
        </w:tc>
      </w:tr>
      <w:tr w:rsidR="00E47707" w:rsidTr="00EE7AD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707" w:rsidRPr="00806C8C" w:rsidRDefault="00E47707" w:rsidP="00EE7AD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707" w:rsidRPr="00BE43E9" w:rsidRDefault="00E47707" w:rsidP="00EE7AD4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707" w:rsidRPr="00806C8C" w:rsidRDefault="00E47707" w:rsidP="00EE7AD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707" w:rsidRPr="00806C8C" w:rsidRDefault="00E47707" w:rsidP="00EE7AD4">
            <w:pPr>
              <w:pStyle w:val="Cell"/>
            </w:pPr>
            <w:r w:rsidRPr="00806C8C">
              <w:t> </w:t>
            </w:r>
          </w:p>
        </w:tc>
      </w:tr>
      <w:tr w:rsidR="00E47707" w:rsidTr="00EE7AD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707" w:rsidRPr="00806C8C" w:rsidRDefault="00E47707" w:rsidP="00EE7AD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707" w:rsidRPr="00BE43E9" w:rsidRDefault="00E47707" w:rsidP="00EE7AD4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707" w:rsidRPr="00806C8C" w:rsidRDefault="00E47707" w:rsidP="00EE7AD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707" w:rsidRPr="00806C8C" w:rsidRDefault="00E47707" w:rsidP="00EE7AD4">
            <w:pPr>
              <w:pStyle w:val="Cell"/>
            </w:pPr>
            <w:r w:rsidRPr="00806C8C">
              <w:t> </w:t>
            </w:r>
          </w:p>
        </w:tc>
      </w:tr>
      <w:tr w:rsidR="00E47707" w:rsidTr="00EE7AD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707" w:rsidRPr="00806C8C" w:rsidRDefault="00E47707" w:rsidP="00EE7AD4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707" w:rsidRPr="00806C8C" w:rsidRDefault="00E47707" w:rsidP="00EE7AD4">
            <w:r w:rsidRPr="00806C8C">
              <w:t> </w:t>
            </w:r>
          </w:p>
        </w:tc>
      </w:tr>
    </w:tbl>
    <w:p w:rsidR="004E55BF" w:rsidRDefault="004E55BF" w:rsidP="00DE19DC">
      <w:pPr>
        <w:pStyle w:val="BodyTextIndent"/>
        <w:ind w:left="720"/>
        <w:rPr>
          <w:b/>
          <w:sz w:val="28"/>
          <w:szCs w:val="28"/>
        </w:rPr>
      </w:pPr>
    </w:p>
    <w:p w:rsidR="0003737B" w:rsidRPr="0063329B" w:rsidRDefault="0003737B" w:rsidP="0003737B">
      <w:pPr>
        <w:spacing w:before="0" w:after="0"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Biểu hiện 2: </w:t>
      </w:r>
    </w:p>
    <w:p w:rsidR="0003737B" w:rsidRDefault="0003737B" w:rsidP="0003737B">
      <w:pPr>
        <w:pStyle w:val="ListParagraph"/>
        <w:numPr>
          <w:ilvl w:val="0"/>
          <w:numId w:val="30"/>
        </w:numPr>
        <w:spacing w:before="0" w:after="0" w:line="240" w:lineRule="auto"/>
        <w:rPr>
          <w:b/>
          <w:color w:val="FF0000"/>
          <w:sz w:val="24"/>
          <w:szCs w:val="24"/>
        </w:rPr>
      </w:pPr>
      <w:r w:rsidRPr="00621072">
        <w:rPr>
          <w:b/>
          <w:color w:val="FF0000"/>
          <w:sz w:val="24"/>
          <w:szCs w:val="24"/>
        </w:rPr>
        <w:t xml:space="preserve">Mô tả được cấu trúc và chức năng các thành phần của hệ thống CNTT, các ứng dụng, dịch vụ, sản phẩm  được quản lý </w:t>
      </w:r>
      <w:r w:rsidRPr="00621072">
        <w:rPr>
          <w:b/>
          <w:color w:val="FF0000"/>
          <w:sz w:val="24"/>
          <w:szCs w:val="24"/>
        </w:rPr>
        <w:tab/>
      </w:r>
    </w:p>
    <w:p w:rsidR="00F17910" w:rsidRDefault="00F17910" w:rsidP="00F17910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3849"/>
        <w:gridCol w:w="4619"/>
        <w:gridCol w:w="770"/>
      </w:tblGrid>
      <w:tr w:rsidR="00F17910" w:rsidRPr="00F17910" w:rsidTr="00F17910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910" w:rsidRPr="00F17910" w:rsidRDefault="00F17910" w:rsidP="00F17910">
            <w:pPr>
              <w:rPr>
                <w:color w:val="FF0000"/>
              </w:rPr>
            </w:pPr>
            <w:r w:rsidRPr="00F17910">
              <w:rPr>
                <w:color w:val="FF0000"/>
              </w:rPr>
              <w:t xml:space="preserve">Anh/chị cho biết </w:t>
            </w:r>
            <w:r w:rsidRPr="007A051A">
              <w:rPr>
                <w:color w:val="FF0000"/>
              </w:rPr>
              <w:t xml:space="preserve"> máy chủ cài đặt Hệ thống AIS </w:t>
            </w:r>
            <w:r w:rsidRPr="00F17910">
              <w:rPr>
                <w:color w:val="FF0000"/>
              </w:rPr>
              <w:t>đang sử dụng Hệ điều hành gì</w:t>
            </w:r>
            <w:r w:rsidRPr="007A051A">
              <w:rPr>
                <w:color w:val="FF0000"/>
              </w:rPr>
              <w:t>?</w:t>
            </w:r>
            <w:r w:rsidRPr="00F17910">
              <w:rPr>
                <w:color w:val="FF0000"/>
              </w:rPr>
              <w:t xml:space="preserve">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910" w:rsidRPr="00F17910" w:rsidRDefault="00F17910" w:rsidP="00F17910">
            <w:pPr>
              <w:pStyle w:val="QFType"/>
              <w:rPr>
                <w:b/>
                <w:color w:val="FF0000"/>
              </w:rPr>
            </w:pPr>
            <w:r w:rsidRPr="00F17910">
              <w:rPr>
                <w:color w:val="FF0000"/>
              </w:rPr>
              <w:t>MC</w:t>
            </w:r>
          </w:p>
        </w:tc>
      </w:tr>
      <w:tr w:rsidR="00F17910" w:rsidRPr="00F17910" w:rsidTr="00F17910">
        <w:trPr>
          <w:cantSplit/>
          <w:tblHeader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910" w:rsidRPr="00F17910" w:rsidRDefault="00F17910" w:rsidP="00F1791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#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910" w:rsidRPr="00F17910" w:rsidRDefault="00F17910" w:rsidP="00F1791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Answers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910" w:rsidRPr="00F17910" w:rsidRDefault="00F17910" w:rsidP="00F1791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910" w:rsidRPr="00F17910" w:rsidRDefault="00F17910" w:rsidP="00F1791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Grade</w:t>
            </w:r>
          </w:p>
        </w:tc>
      </w:tr>
      <w:tr w:rsidR="00F17910" w:rsidRPr="00F17910" w:rsidTr="00F17910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910" w:rsidRPr="00F17910" w:rsidRDefault="00F17910" w:rsidP="00F17910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17910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910" w:rsidRPr="00F17910" w:rsidRDefault="00F17910" w:rsidP="00F17910">
            <w:pPr>
              <w:rPr>
                <w:color w:val="FF0000"/>
              </w:rPr>
            </w:pPr>
            <w:r w:rsidRPr="00F17910">
              <w:rPr>
                <w:color w:val="FF0000"/>
                <w:lang w:val="en-US"/>
              </w:rPr>
              <w:t>Microsoft Windows server 2008 R2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910" w:rsidRPr="00F17910" w:rsidRDefault="00F17910" w:rsidP="00F17910">
            <w:pPr>
              <w:rPr>
                <w:color w:val="FF0000"/>
              </w:rPr>
            </w:pPr>
            <w:r w:rsidRPr="00F17910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910" w:rsidRPr="00F17910" w:rsidRDefault="00F17910" w:rsidP="00F17910">
            <w:pPr>
              <w:rPr>
                <w:color w:val="FF0000"/>
              </w:rPr>
            </w:pPr>
            <w:r w:rsidRPr="007A051A">
              <w:rPr>
                <w:color w:val="FF0000"/>
              </w:rPr>
              <w:t>10</w:t>
            </w:r>
            <w:r w:rsidRPr="00F17910">
              <w:rPr>
                <w:color w:val="FF0000"/>
              </w:rPr>
              <w:t>0</w:t>
            </w:r>
          </w:p>
        </w:tc>
      </w:tr>
      <w:tr w:rsidR="00F17910" w:rsidRPr="00F17910" w:rsidTr="00F17910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910" w:rsidRPr="00F17910" w:rsidRDefault="00F17910" w:rsidP="00F17910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17910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910" w:rsidRPr="00F17910" w:rsidRDefault="00F17910" w:rsidP="007A051A">
            <w:pPr>
              <w:rPr>
                <w:color w:val="FF0000"/>
                <w:lang w:val="en-US"/>
              </w:rPr>
            </w:pPr>
            <w:r w:rsidRPr="00F17910">
              <w:rPr>
                <w:color w:val="FF0000"/>
                <w:lang w:val="en-US"/>
              </w:rPr>
              <w:t>Microsoft Windows server 20</w:t>
            </w:r>
            <w:r w:rsidR="007A051A">
              <w:rPr>
                <w:color w:val="FF0000"/>
                <w:lang w:val="en-US"/>
              </w:rPr>
              <w:t>03</w:t>
            </w:r>
            <w:r w:rsidRPr="00F17910">
              <w:rPr>
                <w:color w:val="FF0000"/>
                <w:lang w:val="en-US"/>
              </w:rPr>
              <w:t xml:space="preserve"> R2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910" w:rsidRPr="00F17910" w:rsidRDefault="00F17910" w:rsidP="00F17910">
            <w:pPr>
              <w:rPr>
                <w:color w:val="FF0000"/>
              </w:rPr>
            </w:pPr>
            <w:r w:rsidRPr="00F17910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910" w:rsidRPr="00F17910" w:rsidRDefault="00F17910" w:rsidP="00F17910">
            <w:pPr>
              <w:rPr>
                <w:color w:val="FF0000"/>
              </w:rPr>
            </w:pPr>
            <w:r w:rsidRPr="00F17910">
              <w:rPr>
                <w:color w:val="FF0000"/>
              </w:rPr>
              <w:t>0</w:t>
            </w:r>
          </w:p>
        </w:tc>
      </w:tr>
      <w:tr w:rsidR="00F17910" w:rsidRPr="00F17910" w:rsidTr="00F17910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910" w:rsidRPr="00F17910" w:rsidRDefault="00F17910" w:rsidP="00F17910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17910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910" w:rsidRPr="00F17910" w:rsidRDefault="00F17910" w:rsidP="00F17910">
            <w:pPr>
              <w:rPr>
                <w:color w:val="FF0000"/>
                <w:lang w:val="en-US"/>
              </w:rPr>
            </w:pPr>
            <w:r w:rsidRPr="00F17910">
              <w:rPr>
                <w:color w:val="FF0000"/>
                <w:lang w:val="en-US"/>
              </w:rPr>
              <w:t xml:space="preserve">Redhat 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910" w:rsidRPr="00F17910" w:rsidRDefault="00F17910" w:rsidP="00F17910">
            <w:pPr>
              <w:rPr>
                <w:color w:val="FF0000"/>
              </w:rPr>
            </w:pPr>
            <w:r w:rsidRPr="00F17910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910" w:rsidRPr="00F17910" w:rsidRDefault="00F17910" w:rsidP="00F17910">
            <w:pPr>
              <w:rPr>
                <w:color w:val="FF0000"/>
              </w:rPr>
            </w:pPr>
          </w:p>
        </w:tc>
      </w:tr>
      <w:tr w:rsidR="00F17910" w:rsidRPr="00F17910" w:rsidTr="00F17910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910" w:rsidRPr="00F17910" w:rsidRDefault="00F17910" w:rsidP="00F17910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17910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17910" w:rsidRPr="00F17910" w:rsidRDefault="00F17910" w:rsidP="00F17910">
            <w:pPr>
              <w:rPr>
                <w:color w:val="FF0000"/>
                <w:lang w:val="en-US"/>
              </w:rPr>
            </w:pPr>
            <w:r w:rsidRPr="00F17910">
              <w:rPr>
                <w:color w:val="FF0000"/>
                <w:lang w:val="en-US"/>
              </w:rPr>
              <w:t>HP Unix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910" w:rsidRPr="00F17910" w:rsidRDefault="00F17910" w:rsidP="00F17910">
            <w:pPr>
              <w:rPr>
                <w:color w:val="FF0000"/>
              </w:rPr>
            </w:pPr>
            <w:r w:rsidRPr="00F17910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910" w:rsidRPr="00F17910" w:rsidRDefault="00F17910" w:rsidP="00F17910">
            <w:pPr>
              <w:rPr>
                <w:color w:val="FF0000"/>
              </w:rPr>
            </w:pPr>
            <w:r w:rsidRPr="00F17910">
              <w:rPr>
                <w:color w:val="FF0000"/>
              </w:rPr>
              <w:t>0</w:t>
            </w:r>
          </w:p>
        </w:tc>
      </w:tr>
      <w:tr w:rsidR="00F17910" w:rsidRPr="00F17910" w:rsidTr="00F17910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910" w:rsidRPr="00F17910" w:rsidRDefault="00F17910" w:rsidP="00F1791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910" w:rsidRPr="00F17910" w:rsidRDefault="00F17910" w:rsidP="00F1791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Correct Feedback: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910" w:rsidRPr="00F17910" w:rsidRDefault="00F17910" w:rsidP="00F1791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910" w:rsidRPr="00F17910" w:rsidRDefault="00F17910" w:rsidP="00F1791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</w:tr>
      <w:tr w:rsidR="00F17910" w:rsidRPr="00F17910" w:rsidTr="00F17910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910" w:rsidRPr="00F17910" w:rsidRDefault="00F17910" w:rsidP="00F1791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910" w:rsidRPr="00F17910" w:rsidRDefault="00F17910" w:rsidP="00F1791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Incorrect Feedback: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910" w:rsidRPr="00F17910" w:rsidRDefault="00F17910" w:rsidP="00F1791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910" w:rsidRPr="00F17910" w:rsidRDefault="00F17910" w:rsidP="00F1791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</w:tr>
      <w:tr w:rsidR="00F17910" w:rsidRPr="00F17910" w:rsidTr="00F17910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910" w:rsidRPr="00F17910" w:rsidRDefault="00F17910" w:rsidP="00F1791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910" w:rsidRPr="00F17910" w:rsidRDefault="00F17910" w:rsidP="00F1791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General Feedback: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910" w:rsidRPr="00F17910" w:rsidRDefault="00F17910" w:rsidP="00F1791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910" w:rsidRPr="00F17910" w:rsidRDefault="00F17910" w:rsidP="00F1791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</w:tr>
      <w:tr w:rsidR="00F17910" w:rsidRPr="00F17910" w:rsidTr="00F17910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910" w:rsidRPr="00F17910" w:rsidRDefault="00F17910" w:rsidP="00F17910">
            <w:pPr>
              <w:rPr>
                <w:b/>
                <w:color w:val="FF0000"/>
              </w:rPr>
            </w:pPr>
            <w:r w:rsidRPr="00F17910">
              <w:rPr>
                <w:b/>
                <w:i/>
                <w:iCs/>
                <w:color w:val="FF000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910" w:rsidRPr="00F17910" w:rsidRDefault="00F17910" w:rsidP="00F1791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</w:tr>
    </w:tbl>
    <w:p w:rsidR="00F17910" w:rsidRDefault="00F17910" w:rsidP="00F17910">
      <w:pPr>
        <w:pStyle w:val="BodyTextIndent"/>
        <w:ind w:left="720"/>
        <w:rPr>
          <w:b/>
          <w:sz w:val="28"/>
          <w:szCs w:val="28"/>
        </w:rPr>
      </w:pPr>
    </w:p>
    <w:p w:rsidR="00126385" w:rsidRDefault="00126385" w:rsidP="00126385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3849"/>
        <w:gridCol w:w="4619"/>
        <w:gridCol w:w="770"/>
      </w:tblGrid>
      <w:tr w:rsidR="00126385" w:rsidRPr="00F17910" w:rsidTr="00C1002D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385" w:rsidRPr="00F17910" w:rsidRDefault="00126385" w:rsidP="00126385">
            <w:pPr>
              <w:rPr>
                <w:color w:val="FF0000"/>
              </w:rPr>
            </w:pPr>
            <w:r w:rsidRPr="00F17910">
              <w:rPr>
                <w:color w:val="FF0000"/>
              </w:rPr>
              <w:t xml:space="preserve">Anh/chị cho biết </w:t>
            </w:r>
            <w:r>
              <w:rPr>
                <w:color w:val="FF0000"/>
              </w:rPr>
              <w:t>hệ thống VNPT-Forum đang sử dụng sản phẩm nào làm CSDL</w:t>
            </w:r>
            <w:r w:rsidR="00722B62">
              <w:rPr>
                <w:color w:val="FF0000"/>
              </w:rP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385" w:rsidRPr="00F17910" w:rsidRDefault="00126385" w:rsidP="00C1002D">
            <w:pPr>
              <w:pStyle w:val="QFType"/>
              <w:rPr>
                <w:b/>
                <w:color w:val="FF0000"/>
              </w:rPr>
            </w:pPr>
            <w:r w:rsidRPr="00F17910">
              <w:rPr>
                <w:color w:val="FF0000"/>
              </w:rPr>
              <w:t>MC</w:t>
            </w:r>
          </w:p>
        </w:tc>
      </w:tr>
      <w:tr w:rsidR="00126385" w:rsidRPr="00F17910" w:rsidTr="00C1002D">
        <w:trPr>
          <w:cantSplit/>
          <w:tblHeader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385" w:rsidRPr="00F17910" w:rsidRDefault="00126385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lastRenderedPageBreak/>
              <w:t>#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385" w:rsidRPr="00F17910" w:rsidRDefault="00126385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Answers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385" w:rsidRPr="00F17910" w:rsidRDefault="00126385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385" w:rsidRPr="00F17910" w:rsidRDefault="00126385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Grade</w:t>
            </w:r>
          </w:p>
        </w:tc>
      </w:tr>
      <w:tr w:rsidR="00126385" w:rsidRPr="00F17910" w:rsidTr="00C1002D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385" w:rsidRPr="00F17910" w:rsidRDefault="00126385" w:rsidP="00C1002D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17910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385" w:rsidRPr="00F17910" w:rsidRDefault="00126385" w:rsidP="00126385">
            <w:pPr>
              <w:rPr>
                <w:color w:val="FF0000"/>
              </w:rPr>
            </w:pPr>
            <w:r>
              <w:rPr>
                <w:color w:val="FF0000"/>
                <w:lang w:val="en-US"/>
              </w:rPr>
              <w:t>SQL Server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385" w:rsidRPr="00F17910" w:rsidRDefault="00126385" w:rsidP="00C1002D">
            <w:pPr>
              <w:rPr>
                <w:color w:val="FF0000"/>
              </w:rPr>
            </w:pPr>
            <w:r w:rsidRPr="00F17910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385" w:rsidRPr="00F17910" w:rsidRDefault="00126385" w:rsidP="00C1002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126385" w:rsidRPr="00F17910" w:rsidTr="00C1002D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385" w:rsidRPr="00F17910" w:rsidRDefault="00126385" w:rsidP="00C1002D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17910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385" w:rsidRPr="00F17910" w:rsidRDefault="00126385" w:rsidP="00C1002D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Oracle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385" w:rsidRPr="00F17910" w:rsidRDefault="00126385" w:rsidP="00C1002D">
            <w:pPr>
              <w:rPr>
                <w:color w:val="FF0000"/>
              </w:rPr>
            </w:pPr>
            <w:r w:rsidRPr="00F17910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385" w:rsidRPr="00F17910" w:rsidRDefault="00126385" w:rsidP="00C1002D">
            <w:pPr>
              <w:jc w:val="center"/>
              <w:rPr>
                <w:color w:val="FF0000"/>
              </w:rPr>
            </w:pPr>
            <w:r w:rsidRPr="00F17910">
              <w:rPr>
                <w:color w:val="FF0000"/>
              </w:rPr>
              <w:t>0</w:t>
            </w:r>
          </w:p>
        </w:tc>
      </w:tr>
      <w:tr w:rsidR="00126385" w:rsidRPr="00F17910" w:rsidTr="00C1002D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385" w:rsidRPr="00F17910" w:rsidRDefault="00126385" w:rsidP="00C1002D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17910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385" w:rsidRPr="00F17910" w:rsidRDefault="00126385" w:rsidP="00C1002D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IBM DB2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385" w:rsidRPr="00F17910" w:rsidRDefault="00126385" w:rsidP="00C1002D">
            <w:pPr>
              <w:rPr>
                <w:color w:val="FF0000"/>
              </w:rPr>
            </w:pPr>
            <w:r w:rsidRPr="00F17910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385" w:rsidRPr="00F17910" w:rsidRDefault="00126385" w:rsidP="00C1002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126385" w:rsidRPr="00F17910" w:rsidTr="00C1002D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385" w:rsidRPr="00F17910" w:rsidRDefault="00126385" w:rsidP="00C1002D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17910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26385" w:rsidRPr="00F17910" w:rsidRDefault="00126385" w:rsidP="00C1002D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MySQL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385" w:rsidRPr="00F17910" w:rsidRDefault="00126385" w:rsidP="00C1002D">
            <w:pPr>
              <w:rPr>
                <w:color w:val="FF0000"/>
              </w:rPr>
            </w:pPr>
            <w:r w:rsidRPr="00F17910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385" w:rsidRPr="00F17910" w:rsidRDefault="00126385" w:rsidP="00C1002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  <w:r w:rsidRPr="00F17910">
              <w:rPr>
                <w:color w:val="FF0000"/>
              </w:rPr>
              <w:t>0</w:t>
            </w:r>
          </w:p>
        </w:tc>
      </w:tr>
      <w:tr w:rsidR="00126385" w:rsidRPr="00F17910" w:rsidTr="00C1002D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385" w:rsidRPr="00F17910" w:rsidRDefault="00126385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385" w:rsidRPr="00F17910" w:rsidRDefault="00126385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Correct Feedback: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385" w:rsidRPr="00F17910" w:rsidRDefault="00126385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385" w:rsidRPr="00F17910" w:rsidRDefault="00126385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</w:tr>
      <w:tr w:rsidR="00126385" w:rsidRPr="00F17910" w:rsidTr="00C1002D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385" w:rsidRPr="00F17910" w:rsidRDefault="00126385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385" w:rsidRPr="00F17910" w:rsidRDefault="00126385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Incorrect Feedback: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385" w:rsidRPr="00F17910" w:rsidRDefault="00126385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385" w:rsidRPr="00F17910" w:rsidRDefault="00126385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</w:tr>
      <w:tr w:rsidR="00126385" w:rsidRPr="00F17910" w:rsidTr="00C1002D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385" w:rsidRPr="00F17910" w:rsidRDefault="00126385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385" w:rsidRPr="00F17910" w:rsidRDefault="00126385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General Feedback: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385" w:rsidRPr="00F17910" w:rsidRDefault="00126385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385" w:rsidRPr="00F17910" w:rsidRDefault="00126385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</w:tr>
      <w:tr w:rsidR="00126385" w:rsidRPr="00F17910" w:rsidTr="00C1002D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385" w:rsidRPr="00F17910" w:rsidRDefault="00126385" w:rsidP="00C1002D">
            <w:pPr>
              <w:rPr>
                <w:b/>
                <w:color w:val="FF0000"/>
              </w:rPr>
            </w:pPr>
            <w:r w:rsidRPr="00F17910">
              <w:rPr>
                <w:b/>
                <w:i/>
                <w:iCs/>
                <w:color w:val="FF000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385" w:rsidRPr="00F17910" w:rsidRDefault="00126385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</w:tr>
    </w:tbl>
    <w:p w:rsidR="007A051A" w:rsidRDefault="007A051A" w:rsidP="00F17910">
      <w:pPr>
        <w:pStyle w:val="BodyTextIndent"/>
        <w:ind w:left="720"/>
        <w:rPr>
          <w:b/>
          <w:sz w:val="28"/>
          <w:szCs w:val="28"/>
        </w:rPr>
      </w:pPr>
    </w:p>
    <w:p w:rsidR="00713E22" w:rsidRDefault="00713E22" w:rsidP="00713E22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3849"/>
        <w:gridCol w:w="4619"/>
        <w:gridCol w:w="770"/>
      </w:tblGrid>
      <w:tr w:rsidR="00713E22" w:rsidRPr="00F17910" w:rsidTr="00955743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3E22" w:rsidRPr="00F17910" w:rsidRDefault="00713E22" w:rsidP="00713E22">
            <w:pPr>
              <w:rPr>
                <w:color w:val="FF0000"/>
              </w:rPr>
            </w:pPr>
            <w:r w:rsidRPr="00F17910">
              <w:rPr>
                <w:color w:val="FF0000"/>
              </w:rPr>
              <w:t xml:space="preserve">Anh/chị cho biết </w:t>
            </w:r>
            <w:r>
              <w:rPr>
                <w:color w:val="FF0000"/>
              </w:rPr>
              <w:t>hệ thống IBM Tivoli Directory đang cài đặt để phân quyền truy cập các portlet của VNPT Portal sử dụng sản phẩm nào làm CSDL?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3E22" w:rsidRPr="00F17910" w:rsidRDefault="00713E22" w:rsidP="00955743">
            <w:pPr>
              <w:pStyle w:val="QFType"/>
              <w:rPr>
                <w:b/>
                <w:color w:val="FF0000"/>
              </w:rPr>
            </w:pPr>
            <w:r w:rsidRPr="00F17910">
              <w:rPr>
                <w:color w:val="FF0000"/>
              </w:rPr>
              <w:t>MC</w:t>
            </w:r>
          </w:p>
        </w:tc>
      </w:tr>
      <w:tr w:rsidR="00713E22" w:rsidRPr="00F17910" w:rsidTr="00955743">
        <w:trPr>
          <w:cantSplit/>
          <w:tblHeader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3E22" w:rsidRPr="00F17910" w:rsidRDefault="00713E22" w:rsidP="00955743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#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3E22" w:rsidRPr="00F17910" w:rsidRDefault="00713E22" w:rsidP="00955743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Answers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3E22" w:rsidRPr="00F17910" w:rsidRDefault="00713E22" w:rsidP="00955743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3E22" w:rsidRPr="00F17910" w:rsidRDefault="00713E22" w:rsidP="00955743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Grade</w:t>
            </w:r>
          </w:p>
        </w:tc>
      </w:tr>
      <w:tr w:rsidR="00713E22" w:rsidRPr="00F17910" w:rsidTr="00955743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3E22" w:rsidRPr="00F17910" w:rsidRDefault="00713E22" w:rsidP="0095574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17910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3E22" w:rsidRPr="00F17910" w:rsidRDefault="00713E22" w:rsidP="00955743">
            <w:pPr>
              <w:rPr>
                <w:color w:val="FF0000"/>
              </w:rPr>
            </w:pPr>
            <w:r>
              <w:rPr>
                <w:color w:val="FF0000"/>
                <w:lang w:val="en-US"/>
              </w:rPr>
              <w:t>SQL Server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3E22" w:rsidRPr="00F17910" w:rsidRDefault="00713E22" w:rsidP="00955743">
            <w:pPr>
              <w:rPr>
                <w:color w:val="FF0000"/>
              </w:rPr>
            </w:pPr>
            <w:r w:rsidRPr="00F17910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3E22" w:rsidRPr="00F17910" w:rsidRDefault="00713E22" w:rsidP="0095574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713E22" w:rsidRPr="00F17910" w:rsidTr="00955743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3E22" w:rsidRPr="00F17910" w:rsidRDefault="00713E22" w:rsidP="0095574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17910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3E22" w:rsidRPr="00F17910" w:rsidRDefault="00713E22" w:rsidP="00955743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Oracle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3E22" w:rsidRPr="00F17910" w:rsidRDefault="00713E22" w:rsidP="00955743">
            <w:pPr>
              <w:rPr>
                <w:color w:val="FF0000"/>
              </w:rPr>
            </w:pPr>
            <w:r w:rsidRPr="00F17910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3E22" w:rsidRPr="00F17910" w:rsidRDefault="00713E22" w:rsidP="00955743">
            <w:pPr>
              <w:jc w:val="center"/>
              <w:rPr>
                <w:color w:val="FF0000"/>
              </w:rPr>
            </w:pPr>
            <w:r w:rsidRPr="00F17910">
              <w:rPr>
                <w:color w:val="FF0000"/>
              </w:rPr>
              <w:t>0</w:t>
            </w:r>
          </w:p>
        </w:tc>
      </w:tr>
      <w:tr w:rsidR="00713E22" w:rsidRPr="00F17910" w:rsidTr="00955743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3E22" w:rsidRPr="00F17910" w:rsidRDefault="00713E22" w:rsidP="0095574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17910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3E22" w:rsidRPr="00F17910" w:rsidRDefault="00713E22" w:rsidP="00955743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IBM DB2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3E22" w:rsidRPr="00F17910" w:rsidRDefault="00713E22" w:rsidP="00955743">
            <w:pPr>
              <w:rPr>
                <w:color w:val="FF0000"/>
              </w:rPr>
            </w:pPr>
            <w:r w:rsidRPr="00F17910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3E22" w:rsidRPr="00F17910" w:rsidRDefault="00713E22" w:rsidP="0095574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100</w:t>
            </w:r>
          </w:p>
        </w:tc>
      </w:tr>
      <w:tr w:rsidR="00713E22" w:rsidRPr="00F17910" w:rsidTr="00955743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3E22" w:rsidRPr="00F17910" w:rsidRDefault="00713E22" w:rsidP="0095574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17910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3E22" w:rsidRPr="00F17910" w:rsidRDefault="00713E22" w:rsidP="00955743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MySQL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3E22" w:rsidRPr="00F17910" w:rsidRDefault="00713E22" w:rsidP="00955743">
            <w:pPr>
              <w:rPr>
                <w:color w:val="FF0000"/>
              </w:rPr>
            </w:pPr>
            <w:r w:rsidRPr="00F17910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3E22" w:rsidRPr="00F17910" w:rsidRDefault="00713E22" w:rsidP="00955743">
            <w:pPr>
              <w:jc w:val="center"/>
              <w:rPr>
                <w:color w:val="FF0000"/>
              </w:rPr>
            </w:pPr>
            <w:r w:rsidRPr="00F17910">
              <w:rPr>
                <w:color w:val="FF0000"/>
              </w:rPr>
              <w:t>0</w:t>
            </w:r>
          </w:p>
        </w:tc>
      </w:tr>
      <w:tr w:rsidR="00713E22" w:rsidRPr="00F17910" w:rsidTr="00955743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3E22" w:rsidRPr="00F17910" w:rsidRDefault="00713E22" w:rsidP="00955743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3E22" w:rsidRPr="00F17910" w:rsidRDefault="00713E22" w:rsidP="00955743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Correct Feedback: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3E22" w:rsidRPr="00F17910" w:rsidRDefault="00713E22" w:rsidP="00955743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3E22" w:rsidRPr="00F17910" w:rsidRDefault="00713E22" w:rsidP="00955743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</w:tr>
      <w:tr w:rsidR="00713E22" w:rsidRPr="00F17910" w:rsidTr="00955743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3E22" w:rsidRPr="00F17910" w:rsidRDefault="00713E22" w:rsidP="00955743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3E22" w:rsidRPr="00F17910" w:rsidRDefault="00713E22" w:rsidP="00955743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Incorrect Feedback: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3E22" w:rsidRPr="00F17910" w:rsidRDefault="00713E22" w:rsidP="00955743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3E22" w:rsidRPr="00F17910" w:rsidRDefault="00713E22" w:rsidP="00955743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</w:tr>
      <w:tr w:rsidR="00713E22" w:rsidRPr="00F17910" w:rsidTr="00955743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3E22" w:rsidRPr="00F17910" w:rsidRDefault="00713E22" w:rsidP="00955743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3E22" w:rsidRPr="00F17910" w:rsidRDefault="00713E22" w:rsidP="00955743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General Feedback: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3E22" w:rsidRPr="00F17910" w:rsidRDefault="00713E22" w:rsidP="00955743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3E22" w:rsidRPr="00F17910" w:rsidRDefault="00713E22" w:rsidP="00955743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</w:tr>
      <w:tr w:rsidR="00713E22" w:rsidRPr="00F17910" w:rsidTr="00955743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3E22" w:rsidRPr="00F17910" w:rsidRDefault="00713E22" w:rsidP="00955743">
            <w:pPr>
              <w:rPr>
                <w:b/>
                <w:color w:val="FF0000"/>
              </w:rPr>
            </w:pPr>
            <w:r w:rsidRPr="00F17910">
              <w:rPr>
                <w:b/>
                <w:i/>
                <w:iCs/>
                <w:color w:val="FF000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3E22" w:rsidRPr="00F17910" w:rsidRDefault="00713E22" w:rsidP="00955743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</w:tr>
    </w:tbl>
    <w:p w:rsidR="00713E22" w:rsidRDefault="00713E22" w:rsidP="00F17910">
      <w:pPr>
        <w:pStyle w:val="BodyTextIndent"/>
        <w:ind w:left="720"/>
        <w:rPr>
          <w:b/>
          <w:sz w:val="28"/>
          <w:szCs w:val="28"/>
        </w:rPr>
      </w:pPr>
    </w:p>
    <w:p w:rsidR="00C72E3B" w:rsidRDefault="00C72E3B" w:rsidP="00C72E3B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3849"/>
        <w:gridCol w:w="4619"/>
        <w:gridCol w:w="770"/>
      </w:tblGrid>
      <w:tr w:rsidR="00C72E3B" w:rsidRPr="00F17910" w:rsidTr="00C1002D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E3B" w:rsidRPr="00F17910" w:rsidRDefault="00C72E3B" w:rsidP="00C72E3B">
            <w:pPr>
              <w:rPr>
                <w:color w:val="FF0000"/>
              </w:rPr>
            </w:pPr>
            <w:r w:rsidRPr="00F17910">
              <w:rPr>
                <w:color w:val="FF0000"/>
              </w:rPr>
              <w:t xml:space="preserve">Anh/chị cho biết </w:t>
            </w:r>
            <w:r>
              <w:rPr>
                <w:color w:val="FF0000"/>
              </w:rPr>
              <w:t>hệ thống VNPT-Portal đang sử dụng sản phẩm nào làm CSDL</w:t>
            </w:r>
            <w:r w:rsidR="00722B62">
              <w:rPr>
                <w:color w:val="FF0000"/>
              </w:rP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E3B" w:rsidRPr="00F17910" w:rsidRDefault="00C72E3B" w:rsidP="00C1002D">
            <w:pPr>
              <w:pStyle w:val="QFType"/>
              <w:rPr>
                <w:b/>
                <w:color w:val="FF0000"/>
              </w:rPr>
            </w:pPr>
            <w:r w:rsidRPr="00F17910">
              <w:rPr>
                <w:color w:val="FF0000"/>
              </w:rPr>
              <w:t>MC</w:t>
            </w:r>
          </w:p>
        </w:tc>
      </w:tr>
      <w:tr w:rsidR="00C72E3B" w:rsidRPr="00F17910" w:rsidTr="00C1002D">
        <w:trPr>
          <w:cantSplit/>
          <w:tblHeader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E3B" w:rsidRPr="00F17910" w:rsidRDefault="00C72E3B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#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E3B" w:rsidRPr="00F17910" w:rsidRDefault="00C72E3B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Answers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E3B" w:rsidRPr="00F17910" w:rsidRDefault="00C72E3B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E3B" w:rsidRPr="00F17910" w:rsidRDefault="00C72E3B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Grade</w:t>
            </w:r>
          </w:p>
        </w:tc>
      </w:tr>
      <w:tr w:rsidR="00C72E3B" w:rsidRPr="00F17910" w:rsidTr="00C1002D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E3B" w:rsidRPr="00F17910" w:rsidRDefault="00C72E3B" w:rsidP="00C1002D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17910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E3B" w:rsidRPr="00F17910" w:rsidRDefault="00C72E3B" w:rsidP="00C1002D">
            <w:pPr>
              <w:rPr>
                <w:color w:val="FF0000"/>
              </w:rPr>
            </w:pPr>
            <w:r>
              <w:rPr>
                <w:color w:val="FF0000"/>
                <w:lang w:val="en-US"/>
              </w:rPr>
              <w:t>SQL Server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E3B" w:rsidRPr="00F17910" w:rsidRDefault="00C72E3B" w:rsidP="00C1002D">
            <w:pPr>
              <w:rPr>
                <w:color w:val="FF0000"/>
              </w:rPr>
            </w:pPr>
            <w:r w:rsidRPr="00F17910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E3B" w:rsidRPr="00F17910" w:rsidRDefault="00C72E3B" w:rsidP="00C1002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C72E3B" w:rsidRPr="00F17910" w:rsidTr="00C1002D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E3B" w:rsidRPr="00F17910" w:rsidRDefault="00C72E3B" w:rsidP="00C1002D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17910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E3B" w:rsidRPr="00F17910" w:rsidRDefault="00C72E3B" w:rsidP="00C1002D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Oracle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E3B" w:rsidRPr="00F17910" w:rsidRDefault="00C72E3B" w:rsidP="00C1002D">
            <w:pPr>
              <w:rPr>
                <w:color w:val="FF0000"/>
              </w:rPr>
            </w:pPr>
            <w:r w:rsidRPr="00F17910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E3B" w:rsidRPr="00F17910" w:rsidRDefault="00C72E3B" w:rsidP="00C1002D">
            <w:pPr>
              <w:jc w:val="center"/>
              <w:rPr>
                <w:color w:val="FF0000"/>
              </w:rPr>
            </w:pPr>
            <w:r w:rsidRPr="00F17910">
              <w:rPr>
                <w:color w:val="FF0000"/>
              </w:rPr>
              <w:t>0</w:t>
            </w:r>
          </w:p>
        </w:tc>
      </w:tr>
      <w:tr w:rsidR="00C72E3B" w:rsidRPr="00F17910" w:rsidTr="00C1002D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E3B" w:rsidRPr="00F17910" w:rsidRDefault="00C72E3B" w:rsidP="00C1002D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17910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E3B" w:rsidRPr="00F17910" w:rsidRDefault="00C72E3B" w:rsidP="00C1002D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IBM DB2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E3B" w:rsidRPr="00F17910" w:rsidRDefault="00C72E3B" w:rsidP="00C1002D">
            <w:pPr>
              <w:rPr>
                <w:color w:val="FF0000"/>
              </w:rPr>
            </w:pPr>
            <w:r w:rsidRPr="00F17910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E3B" w:rsidRPr="00F17910" w:rsidRDefault="00C72E3B" w:rsidP="00C1002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100</w:t>
            </w:r>
          </w:p>
        </w:tc>
      </w:tr>
      <w:tr w:rsidR="00C72E3B" w:rsidRPr="00F17910" w:rsidTr="00C1002D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E3B" w:rsidRPr="00F17910" w:rsidRDefault="00C72E3B" w:rsidP="00C1002D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17910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72E3B" w:rsidRPr="00F17910" w:rsidRDefault="00C72E3B" w:rsidP="00C1002D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MySQL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E3B" w:rsidRPr="00F17910" w:rsidRDefault="00C72E3B" w:rsidP="00C1002D">
            <w:pPr>
              <w:rPr>
                <w:color w:val="FF0000"/>
              </w:rPr>
            </w:pPr>
            <w:r w:rsidRPr="00F17910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E3B" w:rsidRPr="00F17910" w:rsidRDefault="00C72E3B" w:rsidP="00C1002D">
            <w:pPr>
              <w:jc w:val="center"/>
              <w:rPr>
                <w:color w:val="FF0000"/>
              </w:rPr>
            </w:pPr>
            <w:r w:rsidRPr="00F17910">
              <w:rPr>
                <w:color w:val="FF0000"/>
              </w:rPr>
              <w:t>0</w:t>
            </w:r>
          </w:p>
        </w:tc>
      </w:tr>
      <w:tr w:rsidR="00C72E3B" w:rsidRPr="00F17910" w:rsidTr="00C1002D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E3B" w:rsidRPr="00F17910" w:rsidRDefault="00C72E3B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E3B" w:rsidRPr="00F17910" w:rsidRDefault="00C72E3B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Correct Feedback: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E3B" w:rsidRPr="00F17910" w:rsidRDefault="00C72E3B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E3B" w:rsidRPr="00F17910" w:rsidRDefault="00C72E3B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</w:tr>
      <w:tr w:rsidR="00C72E3B" w:rsidRPr="00F17910" w:rsidTr="00C1002D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E3B" w:rsidRPr="00F17910" w:rsidRDefault="00C72E3B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E3B" w:rsidRPr="00F17910" w:rsidRDefault="00C72E3B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Incorrect Feedback: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E3B" w:rsidRPr="00F17910" w:rsidRDefault="00C72E3B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E3B" w:rsidRPr="00F17910" w:rsidRDefault="00C72E3B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</w:tr>
      <w:tr w:rsidR="00C72E3B" w:rsidRPr="00F17910" w:rsidTr="00C1002D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E3B" w:rsidRPr="00F17910" w:rsidRDefault="00C72E3B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E3B" w:rsidRPr="00F17910" w:rsidRDefault="00C72E3B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General Feedback: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E3B" w:rsidRPr="00F17910" w:rsidRDefault="00C72E3B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E3B" w:rsidRPr="00F17910" w:rsidRDefault="00C72E3B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</w:tr>
      <w:tr w:rsidR="00C72E3B" w:rsidRPr="00F17910" w:rsidTr="00C1002D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E3B" w:rsidRPr="00F17910" w:rsidRDefault="00C72E3B" w:rsidP="00C1002D">
            <w:pPr>
              <w:rPr>
                <w:b/>
                <w:color w:val="FF0000"/>
              </w:rPr>
            </w:pPr>
            <w:r w:rsidRPr="00F17910">
              <w:rPr>
                <w:b/>
                <w:i/>
                <w:iCs/>
                <w:color w:val="FF000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E3B" w:rsidRPr="00F17910" w:rsidRDefault="00C72E3B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</w:tr>
    </w:tbl>
    <w:p w:rsidR="00126385" w:rsidRDefault="00126385" w:rsidP="00F17910">
      <w:pPr>
        <w:pStyle w:val="BodyTextIndent"/>
        <w:ind w:left="720"/>
        <w:rPr>
          <w:b/>
          <w:sz w:val="28"/>
          <w:szCs w:val="28"/>
        </w:rPr>
      </w:pPr>
    </w:p>
    <w:p w:rsidR="00722B62" w:rsidRDefault="00722B62" w:rsidP="00722B62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lastRenderedPageBreak/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3849"/>
        <w:gridCol w:w="4619"/>
        <w:gridCol w:w="770"/>
      </w:tblGrid>
      <w:tr w:rsidR="00722B62" w:rsidRPr="00F17910" w:rsidTr="00C1002D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B62" w:rsidRPr="00F17910" w:rsidRDefault="00722B62" w:rsidP="00FC69D9">
            <w:pPr>
              <w:rPr>
                <w:color w:val="FF0000"/>
              </w:rPr>
            </w:pPr>
            <w:r w:rsidRPr="00F17910">
              <w:rPr>
                <w:color w:val="FF0000"/>
              </w:rPr>
              <w:t xml:space="preserve">Anh/chị cho biết </w:t>
            </w:r>
            <w:r>
              <w:rPr>
                <w:color w:val="FF0000"/>
              </w:rPr>
              <w:t>hệ thống VNPT-</w:t>
            </w:r>
            <w:r w:rsidR="00FC69D9">
              <w:rPr>
                <w:color w:val="FF0000"/>
              </w:rPr>
              <w:t>AIS</w:t>
            </w:r>
            <w:r>
              <w:rPr>
                <w:color w:val="FF0000"/>
              </w:rPr>
              <w:t xml:space="preserve"> đang sử dụng sản phẩm nào làm CSDL?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B62" w:rsidRPr="00F17910" w:rsidRDefault="00722B62" w:rsidP="00C1002D">
            <w:pPr>
              <w:pStyle w:val="QFType"/>
              <w:rPr>
                <w:b/>
                <w:color w:val="FF0000"/>
              </w:rPr>
            </w:pPr>
            <w:r w:rsidRPr="00F17910">
              <w:rPr>
                <w:color w:val="FF0000"/>
              </w:rPr>
              <w:t>MC</w:t>
            </w:r>
          </w:p>
        </w:tc>
      </w:tr>
      <w:tr w:rsidR="00722B62" w:rsidRPr="00F17910" w:rsidTr="00C1002D">
        <w:trPr>
          <w:cantSplit/>
          <w:tblHeader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B62" w:rsidRPr="00F17910" w:rsidRDefault="00722B62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#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B62" w:rsidRPr="00F17910" w:rsidRDefault="00722B62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Answers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B62" w:rsidRPr="00F17910" w:rsidRDefault="00722B62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B62" w:rsidRPr="00F17910" w:rsidRDefault="00722B62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Grade</w:t>
            </w:r>
          </w:p>
        </w:tc>
      </w:tr>
      <w:tr w:rsidR="00722B62" w:rsidRPr="00F17910" w:rsidTr="00C1002D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B62" w:rsidRPr="00F17910" w:rsidRDefault="00722B62" w:rsidP="00C1002D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17910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B62" w:rsidRPr="00F17910" w:rsidRDefault="00722B62" w:rsidP="00C1002D">
            <w:pPr>
              <w:rPr>
                <w:color w:val="FF0000"/>
              </w:rPr>
            </w:pPr>
            <w:r>
              <w:rPr>
                <w:color w:val="FF0000"/>
                <w:lang w:val="en-US"/>
              </w:rPr>
              <w:t>SQL Server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B62" w:rsidRPr="00F17910" w:rsidRDefault="00722B62" w:rsidP="00C1002D">
            <w:pPr>
              <w:rPr>
                <w:color w:val="FF0000"/>
              </w:rPr>
            </w:pPr>
            <w:r w:rsidRPr="00F17910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B62" w:rsidRPr="00F17910" w:rsidRDefault="00722B62" w:rsidP="00C1002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722B62" w:rsidRPr="00F17910" w:rsidTr="00C1002D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B62" w:rsidRPr="00F17910" w:rsidRDefault="00722B62" w:rsidP="00C1002D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17910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B62" w:rsidRPr="00F17910" w:rsidRDefault="00FC69D9" w:rsidP="00C1002D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Lotus Domino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B62" w:rsidRPr="00F17910" w:rsidRDefault="00722B62" w:rsidP="00C1002D">
            <w:pPr>
              <w:rPr>
                <w:color w:val="FF0000"/>
              </w:rPr>
            </w:pPr>
            <w:r w:rsidRPr="00F17910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B62" w:rsidRPr="00F17910" w:rsidRDefault="00FC69D9" w:rsidP="00C1002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  <w:r w:rsidR="00722B62" w:rsidRPr="00F17910">
              <w:rPr>
                <w:color w:val="FF0000"/>
              </w:rPr>
              <w:t>0</w:t>
            </w:r>
          </w:p>
        </w:tc>
      </w:tr>
      <w:tr w:rsidR="00722B62" w:rsidRPr="00F17910" w:rsidTr="00C1002D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B62" w:rsidRPr="00F17910" w:rsidRDefault="00722B62" w:rsidP="00C1002D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17910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B62" w:rsidRPr="00F17910" w:rsidRDefault="00722B62" w:rsidP="00C1002D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IBM DB2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B62" w:rsidRPr="00F17910" w:rsidRDefault="00722B62" w:rsidP="00C1002D">
            <w:pPr>
              <w:rPr>
                <w:color w:val="FF0000"/>
              </w:rPr>
            </w:pPr>
            <w:r w:rsidRPr="00F17910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B62" w:rsidRPr="00F17910" w:rsidRDefault="00722B62" w:rsidP="00C1002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722B62" w:rsidRPr="00F17910" w:rsidTr="00C1002D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B62" w:rsidRPr="00F17910" w:rsidRDefault="00722B62" w:rsidP="00C1002D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17910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2B62" w:rsidRPr="00F17910" w:rsidRDefault="00722B62" w:rsidP="00C1002D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MySQL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B62" w:rsidRPr="00F17910" w:rsidRDefault="00722B62" w:rsidP="00C1002D">
            <w:pPr>
              <w:rPr>
                <w:color w:val="FF0000"/>
              </w:rPr>
            </w:pPr>
            <w:r w:rsidRPr="00F17910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B62" w:rsidRPr="00F17910" w:rsidRDefault="00722B62" w:rsidP="00C1002D">
            <w:pPr>
              <w:jc w:val="center"/>
              <w:rPr>
                <w:color w:val="FF0000"/>
              </w:rPr>
            </w:pPr>
            <w:r w:rsidRPr="00F17910">
              <w:rPr>
                <w:color w:val="FF0000"/>
              </w:rPr>
              <w:t>0</w:t>
            </w:r>
          </w:p>
        </w:tc>
      </w:tr>
      <w:tr w:rsidR="00722B62" w:rsidRPr="00F17910" w:rsidTr="00C1002D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B62" w:rsidRPr="00F17910" w:rsidRDefault="00722B62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B62" w:rsidRPr="00F17910" w:rsidRDefault="00722B62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Correct Feedback: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B62" w:rsidRPr="00F17910" w:rsidRDefault="00722B62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B62" w:rsidRPr="00F17910" w:rsidRDefault="00722B62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</w:tr>
      <w:tr w:rsidR="00722B62" w:rsidRPr="00F17910" w:rsidTr="00C1002D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B62" w:rsidRPr="00F17910" w:rsidRDefault="00722B62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B62" w:rsidRPr="00F17910" w:rsidRDefault="00722B62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Incorrect Feedback: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B62" w:rsidRPr="00F17910" w:rsidRDefault="00722B62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B62" w:rsidRPr="00F17910" w:rsidRDefault="00722B62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</w:tr>
      <w:tr w:rsidR="00722B62" w:rsidRPr="00F17910" w:rsidTr="00C1002D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B62" w:rsidRPr="00F17910" w:rsidRDefault="00722B62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B62" w:rsidRPr="00F17910" w:rsidRDefault="00722B62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General Feedback: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B62" w:rsidRPr="00F17910" w:rsidRDefault="00722B62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B62" w:rsidRPr="00F17910" w:rsidRDefault="00722B62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</w:tr>
      <w:tr w:rsidR="00722B62" w:rsidRPr="00F17910" w:rsidTr="00C1002D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B62" w:rsidRPr="00F17910" w:rsidRDefault="00722B62" w:rsidP="00C1002D">
            <w:pPr>
              <w:rPr>
                <w:b/>
                <w:color w:val="FF0000"/>
              </w:rPr>
            </w:pPr>
            <w:r w:rsidRPr="00F17910">
              <w:rPr>
                <w:b/>
                <w:i/>
                <w:iCs/>
                <w:color w:val="FF000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2B62" w:rsidRPr="00F17910" w:rsidRDefault="00722B62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</w:tr>
    </w:tbl>
    <w:p w:rsidR="00817BAB" w:rsidRDefault="00817BAB" w:rsidP="00817BAB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3618"/>
        <w:gridCol w:w="4363"/>
        <w:gridCol w:w="754"/>
      </w:tblGrid>
      <w:tr w:rsidR="00817BAB" w:rsidRPr="00F17910" w:rsidTr="00817BAB">
        <w:trPr>
          <w:cantSplit/>
          <w:tblHeader/>
        </w:trPr>
        <w:tc>
          <w:tcPr>
            <w:tcW w:w="92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7BAB" w:rsidRPr="00C572CE" w:rsidRDefault="00817BAB" w:rsidP="00817BAB">
            <w:pPr>
              <w:rPr>
                <w:color w:val="FF0000"/>
              </w:rPr>
            </w:pPr>
            <w:r w:rsidRPr="00C572CE">
              <w:rPr>
                <w:color w:val="FF0000"/>
              </w:rPr>
              <w:t xml:space="preserve">Anh/ Chị cho biết, Hệ thống Forum VNPT đang dùng phiên bản Vbulletin (Vb) bao nhiêu ? </w:t>
            </w:r>
          </w:p>
        </w:tc>
        <w:tc>
          <w:tcPr>
            <w:tcW w:w="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7BAB" w:rsidRPr="00F17910" w:rsidRDefault="00817BAB" w:rsidP="00817BAB">
            <w:pPr>
              <w:pStyle w:val="QFType"/>
              <w:rPr>
                <w:b/>
                <w:color w:val="FF0000"/>
              </w:rPr>
            </w:pPr>
            <w:r w:rsidRPr="00F17910">
              <w:rPr>
                <w:color w:val="FF0000"/>
              </w:rPr>
              <w:t>MC</w:t>
            </w:r>
          </w:p>
        </w:tc>
      </w:tr>
      <w:tr w:rsidR="00817BAB" w:rsidRPr="00F17910" w:rsidTr="00817BAB">
        <w:trPr>
          <w:cantSplit/>
          <w:tblHeader/>
        </w:trPr>
        <w:tc>
          <w:tcPr>
            <w:tcW w:w="1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7BAB" w:rsidRPr="00F17910" w:rsidRDefault="00817BAB" w:rsidP="00817BAB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#</w:t>
            </w:r>
          </w:p>
        </w:tc>
        <w:tc>
          <w:tcPr>
            <w:tcW w:w="3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7BAB" w:rsidRPr="00F17910" w:rsidRDefault="00817BAB" w:rsidP="00817BAB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Answers</w:t>
            </w:r>
          </w:p>
        </w:tc>
        <w:tc>
          <w:tcPr>
            <w:tcW w:w="4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7BAB" w:rsidRPr="00F17910" w:rsidRDefault="00817BAB" w:rsidP="00817BAB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Hints/Feedback</w:t>
            </w:r>
          </w:p>
        </w:tc>
        <w:tc>
          <w:tcPr>
            <w:tcW w:w="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7BAB" w:rsidRPr="00F17910" w:rsidRDefault="00817BAB" w:rsidP="00817BAB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Grade</w:t>
            </w:r>
          </w:p>
        </w:tc>
      </w:tr>
      <w:tr w:rsidR="00615664" w:rsidRPr="00F17910" w:rsidTr="00817BAB">
        <w:trPr>
          <w:cantSplit/>
        </w:trPr>
        <w:tc>
          <w:tcPr>
            <w:tcW w:w="1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5664" w:rsidRPr="00F17910" w:rsidRDefault="00615664" w:rsidP="00615664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17910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5664" w:rsidRPr="00C572CE" w:rsidRDefault="00615664" w:rsidP="00615664">
            <w:pPr>
              <w:rPr>
                <w:color w:val="FF0000"/>
              </w:rPr>
            </w:pPr>
            <w:r w:rsidRPr="00C572CE">
              <w:rPr>
                <w:color w:val="FF0000"/>
                <w:lang w:val="en-US"/>
              </w:rPr>
              <w:t>vBulletin 4.2.2</w:t>
            </w:r>
          </w:p>
        </w:tc>
        <w:tc>
          <w:tcPr>
            <w:tcW w:w="4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5664" w:rsidRPr="00F17910" w:rsidRDefault="00615664" w:rsidP="00615664">
            <w:pPr>
              <w:rPr>
                <w:color w:val="FF0000"/>
              </w:rPr>
            </w:pPr>
            <w:r w:rsidRPr="00F17910">
              <w:rPr>
                <w:color w:val="FF0000"/>
              </w:rPr>
              <w:t> </w:t>
            </w:r>
          </w:p>
        </w:tc>
        <w:tc>
          <w:tcPr>
            <w:tcW w:w="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5664" w:rsidRPr="00F17910" w:rsidRDefault="00615664" w:rsidP="0061566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615664" w:rsidRPr="00F17910" w:rsidTr="00817BAB">
        <w:trPr>
          <w:cantSplit/>
        </w:trPr>
        <w:tc>
          <w:tcPr>
            <w:tcW w:w="1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5664" w:rsidRPr="00F17910" w:rsidRDefault="00615664" w:rsidP="00615664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17910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5664" w:rsidRPr="00C572CE" w:rsidRDefault="00615664" w:rsidP="00615664">
            <w:pPr>
              <w:rPr>
                <w:color w:val="FF0000"/>
                <w:lang w:val="en-US"/>
              </w:rPr>
            </w:pPr>
            <w:r w:rsidRPr="00C572CE">
              <w:rPr>
                <w:color w:val="FF0000"/>
                <w:lang w:val="en-US"/>
              </w:rPr>
              <w:t>vBulletin 4.2.3</w:t>
            </w:r>
          </w:p>
        </w:tc>
        <w:tc>
          <w:tcPr>
            <w:tcW w:w="4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5664" w:rsidRPr="00F17910" w:rsidRDefault="00615664" w:rsidP="00615664">
            <w:pPr>
              <w:rPr>
                <w:color w:val="FF0000"/>
              </w:rPr>
            </w:pPr>
            <w:r w:rsidRPr="00F17910">
              <w:rPr>
                <w:color w:val="FF0000"/>
              </w:rPr>
              <w:t> </w:t>
            </w:r>
          </w:p>
        </w:tc>
        <w:tc>
          <w:tcPr>
            <w:tcW w:w="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5664" w:rsidRPr="00F17910" w:rsidRDefault="00615664" w:rsidP="00615664">
            <w:pPr>
              <w:jc w:val="center"/>
              <w:rPr>
                <w:color w:val="FF0000"/>
              </w:rPr>
            </w:pPr>
            <w:r w:rsidRPr="00F17910">
              <w:rPr>
                <w:color w:val="FF0000"/>
              </w:rPr>
              <w:t>0</w:t>
            </w:r>
          </w:p>
        </w:tc>
      </w:tr>
      <w:tr w:rsidR="00615664" w:rsidRPr="00F17910" w:rsidTr="00817BAB">
        <w:trPr>
          <w:cantSplit/>
        </w:trPr>
        <w:tc>
          <w:tcPr>
            <w:tcW w:w="1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5664" w:rsidRPr="00F17910" w:rsidRDefault="00615664" w:rsidP="00615664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17910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5664" w:rsidRPr="00C572CE" w:rsidRDefault="00615664" w:rsidP="00615664">
            <w:pPr>
              <w:rPr>
                <w:color w:val="FF0000"/>
                <w:lang w:val="en-US"/>
              </w:rPr>
            </w:pPr>
            <w:r w:rsidRPr="00C572CE">
              <w:rPr>
                <w:color w:val="FF0000"/>
                <w:lang w:val="en-US"/>
              </w:rPr>
              <w:t>vBulletin 3.8.7</w:t>
            </w:r>
          </w:p>
        </w:tc>
        <w:tc>
          <w:tcPr>
            <w:tcW w:w="4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5664" w:rsidRPr="00F17910" w:rsidRDefault="00615664" w:rsidP="00615664">
            <w:pPr>
              <w:rPr>
                <w:color w:val="FF0000"/>
              </w:rPr>
            </w:pPr>
            <w:r w:rsidRPr="00F17910">
              <w:rPr>
                <w:color w:val="FF0000"/>
              </w:rPr>
              <w:t> </w:t>
            </w:r>
          </w:p>
        </w:tc>
        <w:tc>
          <w:tcPr>
            <w:tcW w:w="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5664" w:rsidRPr="00F17910" w:rsidRDefault="001E7DE4" w:rsidP="0061566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  <w:r w:rsidR="00615664">
              <w:rPr>
                <w:color w:val="FF0000"/>
              </w:rPr>
              <w:t>0</w:t>
            </w:r>
          </w:p>
        </w:tc>
      </w:tr>
      <w:tr w:rsidR="00615664" w:rsidRPr="00F17910" w:rsidTr="00817BAB">
        <w:trPr>
          <w:cantSplit/>
        </w:trPr>
        <w:tc>
          <w:tcPr>
            <w:tcW w:w="1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5664" w:rsidRPr="00F17910" w:rsidRDefault="00615664" w:rsidP="00615664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17910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5664" w:rsidRPr="00C572CE" w:rsidRDefault="00615664" w:rsidP="00615664">
            <w:pPr>
              <w:rPr>
                <w:color w:val="FF0000"/>
                <w:lang w:val="en-US"/>
              </w:rPr>
            </w:pPr>
            <w:r w:rsidRPr="00C572CE">
              <w:rPr>
                <w:color w:val="FF0000"/>
                <w:lang w:val="en-US"/>
              </w:rPr>
              <w:t>vBulletin 5.1.4</w:t>
            </w:r>
          </w:p>
        </w:tc>
        <w:tc>
          <w:tcPr>
            <w:tcW w:w="4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5664" w:rsidRPr="00F17910" w:rsidRDefault="00615664" w:rsidP="00615664">
            <w:pPr>
              <w:rPr>
                <w:color w:val="FF0000"/>
              </w:rPr>
            </w:pPr>
            <w:r w:rsidRPr="00F17910">
              <w:rPr>
                <w:color w:val="FF0000"/>
              </w:rPr>
              <w:t> </w:t>
            </w:r>
          </w:p>
        </w:tc>
        <w:tc>
          <w:tcPr>
            <w:tcW w:w="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5664" w:rsidRPr="00F17910" w:rsidRDefault="00615664" w:rsidP="00615664">
            <w:pPr>
              <w:jc w:val="center"/>
              <w:rPr>
                <w:color w:val="FF0000"/>
              </w:rPr>
            </w:pPr>
            <w:r w:rsidRPr="00F17910">
              <w:rPr>
                <w:color w:val="FF0000"/>
              </w:rPr>
              <w:t>0</w:t>
            </w:r>
          </w:p>
        </w:tc>
      </w:tr>
      <w:tr w:rsidR="00817BAB" w:rsidRPr="00F17910" w:rsidTr="00817BAB">
        <w:trPr>
          <w:cantSplit/>
        </w:trPr>
        <w:tc>
          <w:tcPr>
            <w:tcW w:w="1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7BAB" w:rsidRPr="00F17910" w:rsidRDefault="00817BAB" w:rsidP="00817BAB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3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7BAB" w:rsidRPr="00F17910" w:rsidRDefault="00817BAB" w:rsidP="00817BAB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Correct Feedback:</w:t>
            </w:r>
          </w:p>
        </w:tc>
        <w:tc>
          <w:tcPr>
            <w:tcW w:w="4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7BAB" w:rsidRPr="00F17910" w:rsidRDefault="00817BAB" w:rsidP="00817BAB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7BAB" w:rsidRPr="00F17910" w:rsidRDefault="00817BAB" w:rsidP="00817BAB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</w:tr>
      <w:tr w:rsidR="00817BAB" w:rsidRPr="00F17910" w:rsidTr="00817BAB">
        <w:trPr>
          <w:cantSplit/>
        </w:trPr>
        <w:tc>
          <w:tcPr>
            <w:tcW w:w="1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7BAB" w:rsidRPr="00F17910" w:rsidRDefault="00817BAB" w:rsidP="00817BAB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3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7BAB" w:rsidRPr="00F17910" w:rsidRDefault="00817BAB" w:rsidP="00817BAB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Incorrect Feedback:</w:t>
            </w:r>
          </w:p>
        </w:tc>
        <w:tc>
          <w:tcPr>
            <w:tcW w:w="4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7BAB" w:rsidRPr="00F17910" w:rsidRDefault="00817BAB" w:rsidP="00817BAB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7BAB" w:rsidRPr="00F17910" w:rsidRDefault="00817BAB" w:rsidP="00817BAB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</w:tr>
      <w:tr w:rsidR="00817BAB" w:rsidRPr="00F17910" w:rsidTr="00817BAB">
        <w:trPr>
          <w:cantSplit/>
        </w:trPr>
        <w:tc>
          <w:tcPr>
            <w:tcW w:w="1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7BAB" w:rsidRPr="00F17910" w:rsidRDefault="00817BAB" w:rsidP="00817BAB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3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7BAB" w:rsidRPr="00F17910" w:rsidRDefault="00817BAB" w:rsidP="00817BAB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General Feedback:</w:t>
            </w:r>
          </w:p>
        </w:tc>
        <w:tc>
          <w:tcPr>
            <w:tcW w:w="4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7BAB" w:rsidRPr="00F17910" w:rsidRDefault="00817BAB" w:rsidP="00817BAB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7BAB" w:rsidRPr="00F17910" w:rsidRDefault="00817BAB" w:rsidP="00817BAB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</w:tr>
      <w:tr w:rsidR="00817BAB" w:rsidRPr="00F17910" w:rsidTr="00817BAB">
        <w:trPr>
          <w:cantSplit/>
        </w:trPr>
        <w:tc>
          <w:tcPr>
            <w:tcW w:w="92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7BAB" w:rsidRPr="00F17910" w:rsidRDefault="00817BAB" w:rsidP="00817BAB">
            <w:pPr>
              <w:rPr>
                <w:b/>
                <w:color w:val="FF0000"/>
              </w:rPr>
            </w:pPr>
            <w:r w:rsidRPr="00F17910">
              <w:rPr>
                <w:b/>
                <w:i/>
                <w:iCs/>
                <w:color w:val="FF000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7BAB" w:rsidRPr="00F17910" w:rsidRDefault="00817BAB" w:rsidP="00817BAB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</w:tr>
    </w:tbl>
    <w:p w:rsidR="00817BAB" w:rsidRDefault="00817BAB" w:rsidP="00817BAB">
      <w:pPr>
        <w:pStyle w:val="BodyTextIndent"/>
        <w:ind w:left="720"/>
        <w:rPr>
          <w:b/>
          <w:sz w:val="28"/>
          <w:szCs w:val="28"/>
        </w:rPr>
      </w:pPr>
    </w:p>
    <w:p w:rsidR="00324F42" w:rsidRPr="00182924" w:rsidRDefault="00324F42" w:rsidP="00324F42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 w:rsidRPr="00182924">
        <w:rPr>
          <w:b/>
          <w:sz w:val="28"/>
          <w:szCs w:val="28"/>
        </w:rPr>
        <w:t>Câu hỏi chọn đáp án đúng/sai: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9"/>
        <w:gridCol w:w="3796"/>
        <w:gridCol w:w="4555"/>
        <w:gridCol w:w="896"/>
      </w:tblGrid>
      <w:tr w:rsidR="00324F42" w:rsidRPr="00182924" w:rsidTr="008537A7">
        <w:trPr>
          <w:cantSplit/>
          <w:tblHeader/>
        </w:trPr>
        <w:tc>
          <w:tcPr>
            <w:tcW w:w="91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4F42" w:rsidRPr="00733D35" w:rsidRDefault="00324F42" w:rsidP="008537A7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>
              <w:t>Anh/ Chị cho biết, diễn đàn VNPT có thay đổi được tên không ?</w:t>
            </w:r>
          </w:p>
        </w:tc>
        <w:tc>
          <w:tcPr>
            <w:tcW w:w="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4F42" w:rsidRPr="00733D35" w:rsidRDefault="00324F42" w:rsidP="008537A7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FF0000"/>
                <w:sz w:val="24"/>
                <w:szCs w:val="24"/>
                <w:lang w:eastAsia="ko-KR"/>
              </w:rPr>
            </w:pPr>
            <w:r w:rsidRPr="00733D35">
              <w:rPr>
                <w:i/>
                <w:iCs/>
                <w:color w:val="FF0000"/>
                <w:sz w:val="24"/>
                <w:szCs w:val="24"/>
                <w:lang w:eastAsia="ko-KR"/>
              </w:rPr>
              <w:t>TF</w:t>
            </w:r>
          </w:p>
        </w:tc>
      </w:tr>
      <w:tr w:rsidR="00324F42" w:rsidRPr="00182924" w:rsidTr="008537A7">
        <w:trPr>
          <w:cantSplit/>
          <w:tblHeader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4F42" w:rsidRPr="00733D35" w:rsidRDefault="00324F42" w:rsidP="008537A7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733D35">
              <w:rPr>
                <w:b/>
                <w:bCs/>
                <w:color w:val="FF0000"/>
                <w:sz w:val="24"/>
                <w:szCs w:val="24"/>
              </w:rPr>
              <w:t>#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4F42" w:rsidRPr="00733D35" w:rsidRDefault="00324F42" w:rsidP="008537A7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733D35">
              <w:rPr>
                <w:b/>
                <w:bCs/>
                <w:color w:val="FF0000"/>
                <w:sz w:val="24"/>
                <w:szCs w:val="24"/>
              </w:rPr>
              <w:t>Answers</w:t>
            </w:r>
          </w:p>
        </w:tc>
        <w:tc>
          <w:tcPr>
            <w:tcW w:w="4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4F42" w:rsidRPr="00733D35" w:rsidRDefault="00324F42" w:rsidP="008537A7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733D35">
              <w:rPr>
                <w:b/>
                <w:bCs/>
                <w:color w:val="FF0000"/>
                <w:sz w:val="24"/>
                <w:szCs w:val="24"/>
              </w:rPr>
              <w:t>Hints/Feedback</w:t>
            </w:r>
          </w:p>
        </w:tc>
        <w:tc>
          <w:tcPr>
            <w:tcW w:w="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4F42" w:rsidRPr="00733D35" w:rsidRDefault="00324F42" w:rsidP="008537A7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733D35">
              <w:rPr>
                <w:b/>
                <w:bCs/>
                <w:color w:val="FF0000"/>
                <w:sz w:val="24"/>
                <w:szCs w:val="24"/>
              </w:rPr>
              <w:t>Grade</w:t>
            </w:r>
          </w:p>
        </w:tc>
      </w:tr>
      <w:tr w:rsidR="00324F42" w:rsidRPr="00182924" w:rsidTr="008537A7">
        <w:trPr>
          <w:cantSplit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4F42" w:rsidRPr="00733D35" w:rsidRDefault="00324F42" w:rsidP="008537A7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color w:val="FF0000"/>
                <w:sz w:val="24"/>
                <w:szCs w:val="24"/>
              </w:rPr>
            </w:pPr>
            <w:r w:rsidRPr="00733D35">
              <w:rPr>
                <w:color w:val="FF0000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4F42" w:rsidRPr="00733D35" w:rsidRDefault="00324F42" w:rsidP="008537A7">
            <w:pPr>
              <w:keepNext/>
              <w:spacing w:before="20" w:after="40" w:line="240" w:lineRule="auto"/>
              <w:ind w:left="40" w:right="144"/>
              <w:jc w:val="left"/>
              <w:rPr>
                <w:color w:val="FF0000"/>
                <w:sz w:val="24"/>
                <w:szCs w:val="24"/>
              </w:rPr>
            </w:pPr>
            <w:r w:rsidRPr="00733D35">
              <w:rPr>
                <w:color w:val="FF0000"/>
                <w:sz w:val="24"/>
                <w:szCs w:val="24"/>
              </w:rPr>
              <w:t>True</w:t>
            </w:r>
          </w:p>
        </w:tc>
        <w:tc>
          <w:tcPr>
            <w:tcW w:w="4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4F42" w:rsidRPr="00733D35" w:rsidRDefault="00324F42" w:rsidP="008537A7">
            <w:pPr>
              <w:spacing w:before="100" w:beforeAutospacing="1" w:after="100" w:afterAutospacing="1"/>
              <w:jc w:val="left"/>
              <w:rPr>
                <w:color w:val="FF0000"/>
                <w:sz w:val="24"/>
                <w:szCs w:val="24"/>
              </w:rPr>
            </w:pPr>
            <w:r w:rsidRPr="00733D35">
              <w:rPr>
                <w:color w:val="FF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4F42" w:rsidRPr="00733D35" w:rsidRDefault="00324F42" w:rsidP="008537A7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FF0000"/>
                <w:sz w:val="24"/>
                <w:szCs w:val="24"/>
              </w:rPr>
            </w:pPr>
            <w:bookmarkStart w:id="0" w:name="_GoBack"/>
            <w:bookmarkEnd w:id="0"/>
            <w:r w:rsidRPr="00733D35">
              <w:rPr>
                <w:i/>
                <w:iCs/>
                <w:color w:val="FF0000"/>
                <w:sz w:val="24"/>
                <w:szCs w:val="24"/>
              </w:rPr>
              <w:t>0</w:t>
            </w:r>
          </w:p>
        </w:tc>
      </w:tr>
      <w:tr w:rsidR="00324F42" w:rsidRPr="00182924" w:rsidTr="008537A7">
        <w:trPr>
          <w:cantSplit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4F42" w:rsidRPr="00733D35" w:rsidRDefault="00324F42" w:rsidP="008537A7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color w:val="FF0000"/>
                <w:sz w:val="24"/>
                <w:szCs w:val="24"/>
              </w:rPr>
            </w:pPr>
            <w:r w:rsidRPr="00733D35">
              <w:rPr>
                <w:color w:val="FF0000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4F42" w:rsidRPr="00733D35" w:rsidRDefault="00324F42" w:rsidP="008537A7">
            <w:pPr>
              <w:keepNext/>
              <w:spacing w:before="20" w:after="40" w:line="240" w:lineRule="auto"/>
              <w:ind w:left="40" w:right="144"/>
              <w:jc w:val="left"/>
              <w:rPr>
                <w:color w:val="FF0000"/>
                <w:sz w:val="24"/>
                <w:szCs w:val="24"/>
              </w:rPr>
            </w:pPr>
            <w:r w:rsidRPr="00733D35">
              <w:rPr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4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4F42" w:rsidRPr="00733D35" w:rsidRDefault="00324F42" w:rsidP="008537A7">
            <w:pPr>
              <w:spacing w:before="100" w:beforeAutospacing="1" w:after="100" w:afterAutospacing="1"/>
              <w:jc w:val="left"/>
              <w:rPr>
                <w:color w:val="FF0000"/>
                <w:sz w:val="24"/>
                <w:szCs w:val="24"/>
              </w:rPr>
            </w:pPr>
            <w:r w:rsidRPr="00733D35">
              <w:rPr>
                <w:color w:val="FF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4F42" w:rsidRPr="00733D35" w:rsidRDefault="00324F42" w:rsidP="008537A7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FF0000"/>
                <w:sz w:val="24"/>
                <w:szCs w:val="24"/>
              </w:rPr>
            </w:pPr>
            <w:r>
              <w:rPr>
                <w:i/>
                <w:iCs/>
                <w:color w:val="FF0000"/>
                <w:sz w:val="24"/>
                <w:szCs w:val="24"/>
              </w:rPr>
              <w:t>10</w:t>
            </w:r>
            <w:r w:rsidRPr="00733D35">
              <w:rPr>
                <w:i/>
                <w:iCs/>
                <w:color w:val="FF0000"/>
                <w:sz w:val="24"/>
                <w:szCs w:val="24"/>
              </w:rPr>
              <w:t>0</w:t>
            </w:r>
          </w:p>
        </w:tc>
      </w:tr>
      <w:tr w:rsidR="00324F42" w:rsidRPr="00182924" w:rsidTr="008537A7">
        <w:trPr>
          <w:cantSplit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4F42" w:rsidRPr="00733D35" w:rsidRDefault="00324F42" w:rsidP="008537A7">
            <w:pPr>
              <w:keepNext/>
              <w:spacing w:before="20" w:after="40" w:line="240" w:lineRule="auto"/>
              <w:ind w:left="40" w:right="144"/>
              <w:jc w:val="left"/>
              <w:rPr>
                <w:color w:val="FF0000"/>
                <w:sz w:val="24"/>
                <w:szCs w:val="24"/>
              </w:rPr>
            </w:pPr>
            <w:r w:rsidRPr="00733D35">
              <w:rPr>
                <w:color w:val="FF0000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4F42" w:rsidRPr="00733D35" w:rsidRDefault="00324F42" w:rsidP="008537A7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color w:val="FF0000"/>
                <w:sz w:val="24"/>
                <w:szCs w:val="24"/>
              </w:rPr>
            </w:pPr>
            <w:r w:rsidRPr="00733D35">
              <w:rPr>
                <w:b/>
                <w:bCs/>
                <w:color w:val="FF0000"/>
                <w:sz w:val="24"/>
                <w:szCs w:val="24"/>
              </w:rPr>
              <w:t>General Feedback:</w:t>
            </w:r>
          </w:p>
        </w:tc>
        <w:tc>
          <w:tcPr>
            <w:tcW w:w="4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4F42" w:rsidRPr="00733D35" w:rsidRDefault="00324F42" w:rsidP="008537A7">
            <w:pPr>
              <w:keepNext/>
              <w:spacing w:before="20" w:after="40" w:line="240" w:lineRule="auto"/>
              <w:ind w:left="40" w:right="144"/>
              <w:jc w:val="left"/>
              <w:rPr>
                <w:color w:val="FF0000"/>
                <w:sz w:val="24"/>
                <w:szCs w:val="24"/>
              </w:rPr>
            </w:pPr>
            <w:r w:rsidRPr="00733D35">
              <w:rPr>
                <w:color w:val="FF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4F42" w:rsidRPr="00733D35" w:rsidRDefault="00324F42" w:rsidP="008537A7">
            <w:pPr>
              <w:keepNext/>
              <w:spacing w:before="20" w:after="40" w:line="240" w:lineRule="auto"/>
              <w:ind w:left="40" w:right="144"/>
              <w:jc w:val="left"/>
              <w:rPr>
                <w:color w:val="FF0000"/>
                <w:sz w:val="24"/>
                <w:szCs w:val="24"/>
              </w:rPr>
            </w:pPr>
            <w:r w:rsidRPr="00733D35">
              <w:rPr>
                <w:color w:val="FF0000"/>
                <w:sz w:val="24"/>
                <w:szCs w:val="24"/>
              </w:rPr>
              <w:t> </w:t>
            </w:r>
          </w:p>
        </w:tc>
      </w:tr>
      <w:tr w:rsidR="00324F42" w:rsidRPr="00182924" w:rsidTr="008537A7">
        <w:trPr>
          <w:cantSplit/>
        </w:trPr>
        <w:tc>
          <w:tcPr>
            <w:tcW w:w="91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4F42" w:rsidRPr="00733D35" w:rsidRDefault="00324F42" w:rsidP="008537A7">
            <w:pPr>
              <w:keepNext/>
              <w:spacing w:before="20" w:after="40" w:line="240" w:lineRule="auto"/>
              <w:ind w:left="40" w:right="144"/>
              <w:jc w:val="left"/>
              <w:rPr>
                <w:color w:val="FF0000"/>
                <w:sz w:val="24"/>
                <w:szCs w:val="24"/>
              </w:rPr>
            </w:pPr>
            <w:r w:rsidRPr="00733D35">
              <w:rPr>
                <w:i/>
                <w:iCs/>
                <w:color w:val="FF0000"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4F42" w:rsidRPr="00733D35" w:rsidRDefault="00324F42" w:rsidP="008537A7">
            <w:pPr>
              <w:rPr>
                <w:color w:val="FF0000"/>
                <w:sz w:val="24"/>
                <w:szCs w:val="24"/>
              </w:rPr>
            </w:pPr>
            <w:r w:rsidRPr="00733D35">
              <w:rPr>
                <w:color w:val="FF0000"/>
                <w:sz w:val="24"/>
                <w:szCs w:val="24"/>
              </w:rPr>
              <w:t> </w:t>
            </w:r>
          </w:p>
        </w:tc>
      </w:tr>
    </w:tbl>
    <w:p w:rsidR="00324F42" w:rsidRDefault="00324F42" w:rsidP="00817BAB">
      <w:pPr>
        <w:pStyle w:val="BodyTextIndent"/>
        <w:ind w:left="720"/>
        <w:rPr>
          <w:b/>
          <w:sz w:val="28"/>
          <w:szCs w:val="28"/>
        </w:rPr>
      </w:pPr>
    </w:p>
    <w:p w:rsidR="00C47C0E" w:rsidRDefault="00C47C0E" w:rsidP="00C47C0E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3849"/>
        <w:gridCol w:w="4619"/>
        <w:gridCol w:w="770"/>
      </w:tblGrid>
      <w:tr w:rsidR="00C47C0E" w:rsidRPr="00F17910" w:rsidTr="00C1002D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C0E" w:rsidRPr="00F17910" w:rsidRDefault="00C47C0E" w:rsidP="00C47C0E">
            <w:pPr>
              <w:rPr>
                <w:color w:val="FF0000"/>
              </w:rPr>
            </w:pPr>
            <w:r w:rsidRPr="00F17910">
              <w:rPr>
                <w:color w:val="FF0000"/>
              </w:rPr>
              <w:t xml:space="preserve">Anh/chị cho biết </w:t>
            </w:r>
            <w:r>
              <w:rPr>
                <w:color w:val="FF0000"/>
              </w:rPr>
              <w:t>định dạng file nào sau đây là Database File của Exchange Server?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C0E" w:rsidRPr="00F17910" w:rsidRDefault="00C47C0E" w:rsidP="00C1002D">
            <w:pPr>
              <w:pStyle w:val="QFType"/>
              <w:rPr>
                <w:b/>
                <w:color w:val="FF0000"/>
              </w:rPr>
            </w:pPr>
            <w:r w:rsidRPr="00F17910">
              <w:rPr>
                <w:color w:val="FF0000"/>
              </w:rPr>
              <w:t>MC</w:t>
            </w:r>
          </w:p>
        </w:tc>
      </w:tr>
      <w:tr w:rsidR="00C47C0E" w:rsidRPr="00F17910" w:rsidTr="00C1002D">
        <w:trPr>
          <w:cantSplit/>
          <w:tblHeader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C0E" w:rsidRPr="00F17910" w:rsidRDefault="00C47C0E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#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C0E" w:rsidRPr="00F17910" w:rsidRDefault="00C47C0E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Answers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C0E" w:rsidRPr="00F17910" w:rsidRDefault="00C47C0E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C0E" w:rsidRPr="00F17910" w:rsidRDefault="00C47C0E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Grade</w:t>
            </w:r>
          </w:p>
        </w:tc>
      </w:tr>
      <w:tr w:rsidR="00C47C0E" w:rsidRPr="00F17910" w:rsidTr="00C1002D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C0E" w:rsidRPr="00F17910" w:rsidRDefault="00C47C0E" w:rsidP="00C1002D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17910">
              <w:rPr>
                <w:rFonts w:ascii="Arial" w:hAnsi="Arial" w:cs="Arial"/>
                <w:color w:val="FF0000"/>
              </w:rPr>
              <w:lastRenderedPageBreak/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C0E" w:rsidRPr="00F17910" w:rsidRDefault="00C47C0E" w:rsidP="00C1002D">
            <w:pPr>
              <w:rPr>
                <w:color w:val="FF0000"/>
              </w:rPr>
            </w:pPr>
            <w:r>
              <w:rPr>
                <w:color w:val="FF0000"/>
                <w:lang w:val="en-US"/>
              </w:rPr>
              <w:t>*.nsf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C0E" w:rsidRPr="00F17910" w:rsidRDefault="00C47C0E" w:rsidP="00C1002D">
            <w:pPr>
              <w:rPr>
                <w:color w:val="FF0000"/>
              </w:rPr>
            </w:pPr>
            <w:r w:rsidRPr="00F17910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C0E" w:rsidRPr="00F17910" w:rsidRDefault="00C47C0E" w:rsidP="00C1002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C47C0E" w:rsidRPr="00F17910" w:rsidTr="00C1002D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C0E" w:rsidRPr="00F17910" w:rsidRDefault="00C47C0E" w:rsidP="00C1002D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17910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C0E" w:rsidRPr="00F17910" w:rsidRDefault="00C47C0E" w:rsidP="00C1002D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*.edb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C0E" w:rsidRPr="00F17910" w:rsidRDefault="00C47C0E" w:rsidP="00C1002D">
            <w:pPr>
              <w:rPr>
                <w:color w:val="FF0000"/>
              </w:rPr>
            </w:pPr>
            <w:r w:rsidRPr="00F17910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C0E" w:rsidRPr="00F17910" w:rsidRDefault="00C47C0E" w:rsidP="00C1002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  <w:r w:rsidRPr="00F17910">
              <w:rPr>
                <w:color w:val="FF0000"/>
              </w:rPr>
              <w:t>0</w:t>
            </w:r>
          </w:p>
        </w:tc>
      </w:tr>
      <w:tr w:rsidR="00C47C0E" w:rsidRPr="00F17910" w:rsidTr="00C1002D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C0E" w:rsidRPr="00F17910" w:rsidRDefault="00C47C0E" w:rsidP="00C1002D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17910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C0E" w:rsidRPr="00F17910" w:rsidRDefault="00C47C0E" w:rsidP="00C1002D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*.mdf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C0E" w:rsidRPr="00F17910" w:rsidRDefault="00C47C0E" w:rsidP="00C1002D">
            <w:pPr>
              <w:rPr>
                <w:color w:val="FF0000"/>
              </w:rPr>
            </w:pPr>
            <w:r w:rsidRPr="00F17910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C0E" w:rsidRPr="00F17910" w:rsidRDefault="00C47C0E" w:rsidP="00C1002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C47C0E" w:rsidRPr="00F17910" w:rsidTr="00C1002D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C0E" w:rsidRPr="00F17910" w:rsidRDefault="00C47C0E" w:rsidP="00C1002D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17910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7C0E" w:rsidRPr="00F17910" w:rsidRDefault="00C47C0E" w:rsidP="00C1002D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*.</w:t>
            </w:r>
            <w:r w:rsidR="00E254EC">
              <w:rPr>
                <w:color w:val="FF0000"/>
                <w:lang w:val="en-US"/>
              </w:rPr>
              <w:t>dbf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C0E" w:rsidRPr="00F17910" w:rsidRDefault="00C47C0E" w:rsidP="00C1002D">
            <w:pPr>
              <w:rPr>
                <w:color w:val="FF0000"/>
              </w:rPr>
            </w:pPr>
            <w:r w:rsidRPr="00F17910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C0E" w:rsidRPr="00F17910" w:rsidRDefault="00C47C0E" w:rsidP="00C1002D">
            <w:pPr>
              <w:jc w:val="center"/>
              <w:rPr>
                <w:color w:val="FF0000"/>
              </w:rPr>
            </w:pPr>
            <w:r w:rsidRPr="00F17910">
              <w:rPr>
                <w:color w:val="FF0000"/>
              </w:rPr>
              <w:t>0</w:t>
            </w:r>
          </w:p>
        </w:tc>
      </w:tr>
      <w:tr w:rsidR="00C47C0E" w:rsidRPr="00F17910" w:rsidTr="00C1002D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C0E" w:rsidRPr="00F17910" w:rsidRDefault="00C47C0E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C0E" w:rsidRPr="00F17910" w:rsidRDefault="00C47C0E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Correct Feedback: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C0E" w:rsidRPr="00F17910" w:rsidRDefault="00C47C0E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C0E" w:rsidRPr="00F17910" w:rsidRDefault="00C47C0E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</w:tr>
      <w:tr w:rsidR="00C47C0E" w:rsidRPr="00F17910" w:rsidTr="00C1002D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C0E" w:rsidRPr="00F17910" w:rsidRDefault="00C47C0E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C0E" w:rsidRPr="00F17910" w:rsidRDefault="00C47C0E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Incorrect Feedback: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C0E" w:rsidRPr="00F17910" w:rsidRDefault="00C47C0E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C0E" w:rsidRPr="00F17910" w:rsidRDefault="00C47C0E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</w:tr>
      <w:tr w:rsidR="00C47C0E" w:rsidRPr="00F17910" w:rsidTr="00C1002D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C0E" w:rsidRPr="00F17910" w:rsidRDefault="00C47C0E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C0E" w:rsidRPr="00F17910" w:rsidRDefault="00C47C0E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General Feedback: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C0E" w:rsidRPr="00F17910" w:rsidRDefault="00C47C0E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C0E" w:rsidRPr="00F17910" w:rsidRDefault="00C47C0E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</w:tr>
      <w:tr w:rsidR="00C47C0E" w:rsidRPr="00F17910" w:rsidTr="00C1002D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C0E" w:rsidRPr="00F17910" w:rsidRDefault="00C47C0E" w:rsidP="00C1002D">
            <w:pPr>
              <w:rPr>
                <w:b/>
                <w:color w:val="FF0000"/>
              </w:rPr>
            </w:pPr>
            <w:r w:rsidRPr="00F17910">
              <w:rPr>
                <w:b/>
                <w:i/>
                <w:iCs/>
                <w:color w:val="FF000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7C0E" w:rsidRPr="00F17910" w:rsidRDefault="00C47C0E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</w:tr>
    </w:tbl>
    <w:p w:rsidR="00722B62" w:rsidRDefault="00722B62" w:rsidP="00F17910">
      <w:pPr>
        <w:pStyle w:val="BodyTextIndent"/>
        <w:ind w:left="720"/>
        <w:rPr>
          <w:b/>
          <w:sz w:val="28"/>
          <w:szCs w:val="28"/>
        </w:rPr>
      </w:pPr>
    </w:p>
    <w:p w:rsidR="00E254EC" w:rsidRDefault="00E254EC" w:rsidP="00E254EC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3849"/>
        <w:gridCol w:w="4619"/>
        <w:gridCol w:w="770"/>
      </w:tblGrid>
      <w:tr w:rsidR="00E254EC" w:rsidRPr="00F17910" w:rsidTr="00C1002D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54EC" w:rsidRPr="00F17910" w:rsidRDefault="00E254EC" w:rsidP="00E254EC">
            <w:pPr>
              <w:rPr>
                <w:color w:val="FF0000"/>
              </w:rPr>
            </w:pPr>
            <w:r w:rsidRPr="00F17910">
              <w:rPr>
                <w:color w:val="FF0000"/>
              </w:rPr>
              <w:t xml:space="preserve">Anh/chị cho biết </w:t>
            </w:r>
            <w:r>
              <w:rPr>
                <w:color w:val="FF0000"/>
              </w:rPr>
              <w:t>định dạng file nào sau đây là Database File của Lotus Domino?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54EC" w:rsidRPr="00F17910" w:rsidRDefault="00E254EC" w:rsidP="00C1002D">
            <w:pPr>
              <w:pStyle w:val="QFType"/>
              <w:rPr>
                <w:b/>
                <w:color w:val="FF0000"/>
              </w:rPr>
            </w:pPr>
            <w:r w:rsidRPr="00F17910">
              <w:rPr>
                <w:color w:val="FF0000"/>
              </w:rPr>
              <w:t>MC</w:t>
            </w:r>
          </w:p>
        </w:tc>
      </w:tr>
      <w:tr w:rsidR="00E254EC" w:rsidRPr="00F17910" w:rsidTr="00C1002D">
        <w:trPr>
          <w:cantSplit/>
          <w:tblHeader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54EC" w:rsidRPr="00F17910" w:rsidRDefault="00E254EC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#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54EC" w:rsidRPr="00F17910" w:rsidRDefault="00E254EC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Answers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54EC" w:rsidRPr="00F17910" w:rsidRDefault="00E254EC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54EC" w:rsidRPr="00F17910" w:rsidRDefault="00E254EC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Grade</w:t>
            </w:r>
          </w:p>
        </w:tc>
      </w:tr>
      <w:tr w:rsidR="00E254EC" w:rsidRPr="00F17910" w:rsidTr="00C1002D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54EC" w:rsidRPr="00F17910" w:rsidRDefault="00E254EC" w:rsidP="00C1002D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17910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54EC" w:rsidRPr="00F17910" w:rsidRDefault="00E254EC" w:rsidP="00C1002D">
            <w:pPr>
              <w:rPr>
                <w:color w:val="FF0000"/>
              </w:rPr>
            </w:pPr>
            <w:r>
              <w:rPr>
                <w:color w:val="FF0000"/>
                <w:lang w:val="en-US"/>
              </w:rPr>
              <w:t>*.nsf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54EC" w:rsidRPr="00F17910" w:rsidRDefault="00E254EC" w:rsidP="00C1002D">
            <w:pPr>
              <w:rPr>
                <w:color w:val="FF0000"/>
              </w:rPr>
            </w:pPr>
            <w:r w:rsidRPr="00F17910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54EC" w:rsidRPr="00F17910" w:rsidRDefault="00E254EC" w:rsidP="00C1002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100</w:t>
            </w:r>
          </w:p>
        </w:tc>
      </w:tr>
      <w:tr w:rsidR="00E254EC" w:rsidRPr="00F17910" w:rsidTr="00C1002D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54EC" w:rsidRPr="00F17910" w:rsidRDefault="00E254EC" w:rsidP="00C1002D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17910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54EC" w:rsidRPr="00F17910" w:rsidRDefault="00E254EC" w:rsidP="00C1002D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*.edb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54EC" w:rsidRPr="00F17910" w:rsidRDefault="00E254EC" w:rsidP="00C1002D">
            <w:pPr>
              <w:rPr>
                <w:color w:val="FF0000"/>
              </w:rPr>
            </w:pPr>
            <w:r w:rsidRPr="00F17910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54EC" w:rsidRPr="00F17910" w:rsidRDefault="00E254EC" w:rsidP="00C1002D">
            <w:pPr>
              <w:jc w:val="center"/>
              <w:rPr>
                <w:color w:val="FF0000"/>
              </w:rPr>
            </w:pPr>
            <w:r w:rsidRPr="00F17910">
              <w:rPr>
                <w:color w:val="FF0000"/>
              </w:rPr>
              <w:t>0</w:t>
            </w:r>
          </w:p>
        </w:tc>
      </w:tr>
      <w:tr w:rsidR="00E254EC" w:rsidRPr="00F17910" w:rsidTr="00C1002D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54EC" w:rsidRPr="00F17910" w:rsidRDefault="00E254EC" w:rsidP="00C1002D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17910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54EC" w:rsidRPr="00F17910" w:rsidRDefault="00E254EC" w:rsidP="00C1002D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*.mdf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54EC" w:rsidRPr="00F17910" w:rsidRDefault="00E254EC" w:rsidP="00C1002D">
            <w:pPr>
              <w:rPr>
                <w:color w:val="FF0000"/>
              </w:rPr>
            </w:pPr>
            <w:r w:rsidRPr="00F17910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54EC" w:rsidRPr="00F17910" w:rsidRDefault="00E254EC" w:rsidP="00C1002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E254EC" w:rsidRPr="00F17910" w:rsidTr="00C1002D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54EC" w:rsidRPr="00F17910" w:rsidRDefault="00E254EC" w:rsidP="00C1002D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17910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54EC" w:rsidRPr="00F17910" w:rsidRDefault="00E254EC" w:rsidP="00C1002D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*.dbf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54EC" w:rsidRPr="00F17910" w:rsidRDefault="00E254EC" w:rsidP="00C1002D">
            <w:pPr>
              <w:rPr>
                <w:color w:val="FF0000"/>
              </w:rPr>
            </w:pPr>
            <w:r w:rsidRPr="00F17910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54EC" w:rsidRPr="00F17910" w:rsidRDefault="00E254EC" w:rsidP="00C1002D">
            <w:pPr>
              <w:jc w:val="center"/>
              <w:rPr>
                <w:color w:val="FF0000"/>
              </w:rPr>
            </w:pPr>
            <w:r w:rsidRPr="00F17910">
              <w:rPr>
                <w:color w:val="FF0000"/>
              </w:rPr>
              <w:t>0</w:t>
            </w:r>
          </w:p>
        </w:tc>
      </w:tr>
      <w:tr w:rsidR="00E254EC" w:rsidRPr="00F17910" w:rsidTr="00C1002D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54EC" w:rsidRPr="00F17910" w:rsidRDefault="00E254EC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54EC" w:rsidRPr="00F17910" w:rsidRDefault="00E254EC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Correct Feedback: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54EC" w:rsidRPr="00F17910" w:rsidRDefault="00E254EC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54EC" w:rsidRPr="00F17910" w:rsidRDefault="00E254EC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</w:tr>
      <w:tr w:rsidR="00E254EC" w:rsidRPr="00F17910" w:rsidTr="00C1002D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54EC" w:rsidRPr="00F17910" w:rsidRDefault="00E254EC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54EC" w:rsidRPr="00F17910" w:rsidRDefault="00E254EC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Incorrect Feedback: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54EC" w:rsidRPr="00F17910" w:rsidRDefault="00E254EC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54EC" w:rsidRPr="00F17910" w:rsidRDefault="00E254EC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</w:tr>
      <w:tr w:rsidR="00E254EC" w:rsidRPr="00F17910" w:rsidTr="00C1002D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54EC" w:rsidRPr="00F17910" w:rsidRDefault="00E254EC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54EC" w:rsidRPr="00F17910" w:rsidRDefault="00E254EC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General Feedback: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54EC" w:rsidRPr="00F17910" w:rsidRDefault="00E254EC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54EC" w:rsidRPr="00F17910" w:rsidRDefault="00E254EC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</w:tr>
      <w:tr w:rsidR="00E254EC" w:rsidRPr="00F17910" w:rsidTr="00C1002D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54EC" w:rsidRPr="00F17910" w:rsidRDefault="00E254EC" w:rsidP="00C1002D">
            <w:pPr>
              <w:rPr>
                <w:b/>
                <w:color w:val="FF0000"/>
              </w:rPr>
            </w:pPr>
            <w:r w:rsidRPr="00F17910">
              <w:rPr>
                <w:b/>
                <w:i/>
                <w:iCs/>
                <w:color w:val="FF000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54EC" w:rsidRPr="00F17910" w:rsidRDefault="00E254EC" w:rsidP="00C1002D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</w:tr>
    </w:tbl>
    <w:p w:rsidR="00E254EC" w:rsidRDefault="00E254EC" w:rsidP="00F17910">
      <w:pPr>
        <w:pStyle w:val="BodyTextIndent"/>
        <w:ind w:left="720"/>
        <w:rPr>
          <w:b/>
          <w:sz w:val="28"/>
          <w:szCs w:val="28"/>
        </w:rPr>
      </w:pPr>
    </w:p>
    <w:p w:rsidR="00815D72" w:rsidRDefault="00815D72" w:rsidP="00815D72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3849"/>
        <w:gridCol w:w="4619"/>
        <w:gridCol w:w="770"/>
      </w:tblGrid>
      <w:tr w:rsidR="00815D72" w:rsidRPr="00F17910" w:rsidTr="00FD3D00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5D72" w:rsidRPr="00F17910" w:rsidRDefault="00815D72" w:rsidP="00815D72">
            <w:pPr>
              <w:rPr>
                <w:color w:val="FF0000"/>
              </w:rPr>
            </w:pPr>
            <w:r w:rsidRPr="00F17910">
              <w:rPr>
                <w:color w:val="FF0000"/>
              </w:rPr>
              <w:t xml:space="preserve">Anh/chị cho biết </w:t>
            </w:r>
            <w:r>
              <w:rPr>
                <w:color w:val="FF0000"/>
              </w:rPr>
              <w:t>định dạng file nào sau đây là chứa thông tin định nghĩa bảng của Database MySQL?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5D72" w:rsidRPr="00F17910" w:rsidRDefault="00815D72" w:rsidP="00FD3D00">
            <w:pPr>
              <w:pStyle w:val="QFType"/>
              <w:rPr>
                <w:b/>
                <w:color w:val="FF0000"/>
              </w:rPr>
            </w:pPr>
            <w:r w:rsidRPr="00F17910">
              <w:rPr>
                <w:color w:val="FF0000"/>
              </w:rPr>
              <w:t>MC</w:t>
            </w:r>
          </w:p>
        </w:tc>
      </w:tr>
      <w:tr w:rsidR="00815D72" w:rsidRPr="00F17910" w:rsidTr="00FD3D00">
        <w:trPr>
          <w:cantSplit/>
          <w:tblHeader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5D72" w:rsidRPr="00F17910" w:rsidRDefault="00815D72" w:rsidP="00FD3D0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#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5D72" w:rsidRPr="00F17910" w:rsidRDefault="00815D72" w:rsidP="00FD3D0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Answers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5D72" w:rsidRPr="00F17910" w:rsidRDefault="00815D72" w:rsidP="00FD3D0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5D72" w:rsidRPr="00F17910" w:rsidRDefault="00815D72" w:rsidP="00FD3D0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Grade</w:t>
            </w:r>
          </w:p>
        </w:tc>
      </w:tr>
      <w:tr w:rsidR="00815D72" w:rsidRPr="00F17910" w:rsidTr="00FD3D00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5D72" w:rsidRPr="00F17910" w:rsidRDefault="00815D72" w:rsidP="00FD3D00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17910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5D72" w:rsidRPr="00F17910" w:rsidRDefault="00815D72" w:rsidP="00FD3D00">
            <w:pPr>
              <w:rPr>
                <w:color w:val="FF0000"/>
              </w:rPr>
            </w:pPr>
            <w:r>
              <w:rPr>
                <w:color w:val="FF0000"/>
                <w:lang w:val="en-US"/>
              </w:rPr>
              <w:t>*.nsf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5D72" w:rsidRPr="00F17910" w:rsidRDefault="00815D72" w:rsidP="00FD3D00">
            <w:pPr>
              <w:rPr>
                <w:color w:val="FF0000"/>
              </w:rPr>
            </w:pPr>
            <w:r w:rsidRPr="00F17910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5D72" w:rsidRPr="00F17910" w:rsidRDefault="00815D72" w:rsidP="00FD3D0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100</w:t>
            </w:r>
          </w:p>
        </w:tc>
      </w:tr>
      <w:tr w:rsidR="00815D72" w:rsidRPr="00F17910" w:rsidTr="00FD3D00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5D72" w:rsidRPr="00F17910" w:rsidRDefault="00815D72" w:rsidP="00FD3D00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17910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5D72" w:rsidRPr="00F17910" w:rsidRDefault="00815D72" w:rsidP="00FD3D00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*.edb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5D72" w:rsidRPr="00F17910" w:rsidRDefault="00815D72" w:rsidP="00FD3D00">
            <w:pPr>
              <w:rPr>
                <w:color w:val="FF0000"/>
              </w:rPr>
            </w:pPr>
            <w:r w:rsidRPr="00F17910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5D72" w:rsidRPr="00F17910" w:rsidRDefault="00815D72" w:rsidP="00FD3D00">
            <w:pPr>
              <w:jc w:val="center"/>
              <w:rPr>
                <w:color w:val="FF0000"/>
              </w:rPr>
            </w:pPr>
            <w:r w:rsidRPr="00F17910">
              <w:rPr>
                <w:color w:val="FF0000"/>
              </w:rPr>
              <w:t>0</w:t>
            </w:r>
          </w:p>
        </w:tc>
      </w:tr>
      <w:tr w:rsidR="00815D72" w:rsidRPr="00F17910" w:rsidTr="00FD3D00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5D72" w:rsidRPr="00F17910" w:rsidRDefault="00815D72" w:rsidP="00FD3D00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17910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5D72" w:rsidRPr="00F17910" w:rsidRDefault="00815D72" w:rsidP="00FD3D00">
            <w:pPr>
              <w:rPr>
                <w:color w:val="FF0000"/>
                <w:lang w:val="en-US"/>
              </w:rPr>
            </w:pPr>
            <w:r w:rsidRPr="00815D72">
              <w:rPr>
                <w:color w:val="FF0000"/>
                <w:lang w:val="en-US"/>
              </w:rPr>
              <w:t>*.frm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5D72" w:rsidRPr="00F17910" w:rsidRDefault="00815D72" w:rsidP="00FD3D00">
            <w:pPr>
              <w:rPr>
                <w:color w:val="FF0000"/>
              </w:rPr>
            </w:pPr>
            <w:r w:rsidRPr="00F17910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5D72" w:rsidRPr="00F17910" w:rsidRDefault="00815D72" w:rsidP="00FD3D0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100</w:t>
            </w:r>
          </w:p>
        </w:tc>
      </w:tr>
      <w:tr w:rsidR="00815D72" w:rsidRPr="00F17910" w:rsidTr="00FD3D00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5D72" w:rsidRPr="00F17910" w:rsidRDefault="00815D72" w:rsidP="00FD3D00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17910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5D72" w:rsidRPr="00F17910" w:rsidRDefault="00815D72" w:rsidP="00FD3D00">
            <w:pPr>
              <w:rPr>
                <w:color w:val="FF0000"/>
                <w:lang w:val="en-US"/>
              </w:rPr>
            </w:pPr>
            <w:r w:rsidRPr="00815D72">
              <w:rPr>
                <w:color w:val="FF0000"/>
                <w:lang w:val="en-US"/>
              </w:rPr>
              <w:t>*.myi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5D72" w:rsidRPr="00F17910" w:rsidRDefault="00815D72" w:rsidP="00FD3D00">
            <w:pPr>
              <w:rPr>
                <w:color w:val="FF0000"/>
              </w:rPr>
            </w:pPr>
            <w:r w:rsidRPr="00F17910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5D72" w:rsidRPr="00F17910" w:rsidRDefault="00815D72" w:rsidP="00FD3D00">
            <w:pPr>
              <w:jc w:val="center"/>
              <w:rPr>
                <w:color w:val="FF0000"/>
              </w:rPr>
            </w:pPr>
            <w:r w:rsidRPr="00F17910">
              <w:rPr>
                <w:color w:val="FF0000"/>
              </w:rPr>
              <w:t>0</w:t>
            </w:r>
          </w:p>
        </w:tc>
      </w:tr>
      <w:tr w:rsidR="00815D72" w:rsidRPr="00F17910" w:rsidTr="00FD3D00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5D72" w:rsidRPr="00F17910" w:rsidRDefault="00815D72" w:rsidP="00FD3D0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5D72" w:rsidRPr="00F17910" w:rsidRDefault="00815D72" w:rsidP="00FD3D0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Correct Feedback: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5D72" w:rsidRPr="00F17910" w:rsidRDefault="00815D72" w:rsidP="00FD3D0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5D72" w:rsidRPr="00F17910" w:rsidRDefault="00815D72" w:rsidP="00FD3D0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</w:tr>
      <w:tr w:rsidR="00815D72" w:rsidRPr="00F17910" w:rsidTr="00FD3D00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5D72" w:rsidRPr="00F17910" w:rsidRDefault="00815D72" w:rsidP="00FD3D0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5D72" w:rsidRPr="00F17910" w:rsidRDefault="00815D72" w:rsidP="00FD3D0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Incorrect Feedback: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5D72" w:rsidRPr="00F17910" w:rsidRDefault="00815D72" w:rsidP="00FD3D0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5D72" w:rsidRPr="00F17910" w:rsidRDefault="00815D72" w:rsidP="00FD3D0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</w:tr>
      <w:tr w:rsidR="00815D72" w:rsidRPr="00F17910" w:rsidTr="00FD3D00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5D72" w:rsidRPr="00F17910" w:rsidRDefault="00815D72" w:rsidP="00FD3D0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5D72" w:rsidRPr="00F17910" w:rsidRDefault="00815D72" w:rsidP="00FD3D0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General Feedback: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5D72" w:rsidRPr="00F17910" w:rsidRDefault="00815D72" w:rsidP="00FD3D0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5D72" w:rsidRPr="00F17910" w:rsidRDefault="00815D72" w:rsidP="00FD3D0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</w:tr>
      <w:tr w:rsidR="00815D72" w:rsidRPr="00F17910" w:rsidTr="00FD3D00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5D72" w:rsidRPr="00F17910" w:rsidRDefault="00815D72" w:rsidP="00FD3D00">
            <w:pPr>
              <w:rPr>
                <w:b/>
                <w:color w:val="FF0000"/>
              </w:rPr>
            </w:pPr>
            <w:r w:rsidRPr="00F17910">
              <w:rPr>
                <w:b/>
                <w:i/>
                <w:iCs/>
                <w:color w:val="FF000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5D72" w:rsidRPr="00F17910" w:rsidRDefault="00815D72" w:rsidP="00FD3D0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</w:tr>
    </w:tbl>
    <w:p w:rsidR="00815D72" w:rsidRDefault="00815D72" w:rsidP="00F17910">
      <w:pPr>
        <w:pStyle w:val="BodyTextIndent"/>
        <w:ind w:left="720"/>
        <w:rPr>
          <w:b/>
          <w:sz w:val="28"/>
          <w:szCs w:val="28"/>
        </w:rPr>
      </w:pPr>
    </w:p>
    <w:p w:rsidR="00F15B52" w:rsidRDefault="00F15B52" w:rsidP="00F15B52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lastRenderedPageBreak/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3849"/>
        <w:gridCol w:w="4619"/>
        <w:gridCol w:w="770"/>
      </w:tblGrid>
      <w:tr w:rsidR="00F15B52" w:rsidRPr="00F17910" w:rsidTr="00FD3D00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B52" w:rsidRPr="00F17910" w:rsidRDefault="00F15B52" w:rsidP="00F15B52">
            <w:pPr>
              <w:rPr>
                <w:color w:val="FF0000"/>
              </w:rPr>
            </w:pPr>
            <w:r w:rsidRPr="00F17910">
              <w:rPr>
                <w:color w:val="FF0000"/>
              </w:rPr>
              <w:t xml:space="preserve">Anh/chị cho biết </w:t>
            </w:r>
            <w:r>
              <w:rPr>
                <w:color w:val="FF0000"/>
              </w:rPr>
              <w:t>định dạng file nào sau đây của MySQL là chứa thông tin dữ liệu của bảng?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B52" w:rsidRPr="00F17910" w:rsidRDefault="00F15B52" w:rsidP="00FD3D00">
            <w:pPr>
              <w:pStyle w:val="QFType"/>
              <w:rPr>
                <w:b/>
                <w:color w:val="FF0000"/>
              </w:rPr>
            </w:pPr>
            <w:r w:rsidRPr="00F17910">
              <w:rPr>
                <w:color w:val="FF0000"/>
              </w:rPr>
              <w:t>MC</w:t>
            </w:r>
          </w:p>
        </w:tc>
      </w:tr>
      <w:tr w:rsidR="00F15B52" w:rsidRPr="00F17910" w:rsidTr="00FD3D00">
        <w:trPr>
          <w:cantSplit/>
          <w:tblHeader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B52" w:rsidRPr="00F17910" w:rsidRDefault="00F15B52" w:rsidP="00FD3D0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#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B52" w:rsidRPr="00F17910" w:rsidRDefault="00F15B52" w:rsidP="00FD3D0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Answers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B52" w:rsidRPr="00F17910" w:rsidRDefault="00F15B52" w:rsidP="00FD3D0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B52" w:rsidRPr="00F17910" w:rsidRDefault="00F15B52" w:rsidP="00FD3D0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Grade</w:t>
            </w:r>
          </w:p>
        </w:tc>
      </w:tr>
      <w:tr w:rsidR="00F15B52" w:rsidRPr="00F17910" w:rsidTr="00FD3D00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B52" w:rsidRPr="00F17910" w:rsidRDefault="00F15B52" w:rsidP="00FD3D00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17910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B52" w:rsidRPr="00F17910" w:rsidRDefault="00F15B52" w:rsidP="00FD3D00">
            <w:pPr>
              <w:rPr>
                <w:color w:val="FF0000"/>
              </w:rPr>
            </w:pPr>
            <w:r w:rsidRPr="00F15B52">
              <w:rPr>
                <w:color w:val="FF0000"/>
              </w:rPr>
              <w:t>*.frm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B52" w:rsidRPr="00F17910" w:rsidRDefault="00F15B52" w:rsidP="00FD3D00">
            <w:pPr>
              <w:rPr>
                <w:color w:val="FF0000"/>
              </w:rPr>
            </w:pPr>
            <w:r w:rsidRPr="00F17910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B52" w:rsidRPr="00F17910" w:rsidRDefault="00F15B52" w:rsidP="00FD3D0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100</w:t>
            </w:r>
            <w:r w:rsidR="00BF53AD">
              <w:rPr>
                <w:color w:val="FF0000"/>
              </w:rPr>
              <w:t>/2</w:t>
            </w:r>
          </w:p>
        </w:tc>
      </w:tr>
      <w:tr w:rsidR="00F15B52" w:rsidRPr="00F17910" w:rsidTr="00FD3D00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B52" w:rsidRPr="00F17910" w:rsidRDefault="00F15B52" w:rsidP="00FD3D00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17910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B52" w:rsidRPr="00F15B52" w:rsidRDefault="00F15B52" w:rsidP="00FD3D00">
            <w:pPr>
              <w:rPr>
                <w:color w:val="FF0000"/>
              </w:rPr>
            </w:pPr>
            <w:r w:rsidRPr="00F15B52">
              <w:rPr>
                <w:color w:val="FF0000"/>
              </w:rPr>
              <w:t>*.myi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B52" w:rsidRPr="00F17910" w:rsidRDefault="00F15B52" w:rsidP="00FD3D00">
            <w:pPr>
              <w:rPr>
                <w:color w:val="FF0000"/>
              </w:rPr>
            </w:pPr>
            <w:r w:rsidRPr="00F17910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B52" w:rsidRPr="00F17910" w:rsidRDefault="00F15B52" w:rsidP="00FD3D00">
            <w:pPr>
              <w:jc w:val="center"/>
              <w:rPr>
                <w:color w:val="FF0000"/>
              </w:rPr>
            </w:pPr>
            <w:r w:rsidRPr="00F17910">
              <w:rPr>
                <w:color w:val="FF0000"/>
              </w:rPr>
              <w:t>0</w:t>
            </w:r>
          </w:p>
        </w:tc>
      </w:tr>
      <w:tr w:rsidR="00F15B52" w:rsidRPr="00F17910" w:rsidTr="00FD3D00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B52" w:rsidRPr="00F17910" w:rsidRDefault="00F15B52" w:rsidP="00FD3D00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17910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B52" w:rsidRPr="00F15B52" w:rsidRDefault="00F15B52" w:rsidP="00FD3D00">
            <w:pPr>
              <w:rPr>
                <w:color w:val="FF0000"/>
              </w:rPr>
            </w:pPr>
            <w:r w:rsidRPr="00F15B52">
              <w:rPr>
                <w:color w:val="FF0000"/>
              </w:rPr>
              <w:t>*.myd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B52" w:rsidRPr="00F17910" w:rsidRDefault="00F15B52" w:rsidP="00FD3D00">
            <w:pPr>
              <w:rPr>
                <w:color w:val="FF0000"/>
              </w:rPr>
            </w:pPr>
            <w:r w:rsidRPr="00F17910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B52" w:rsidRPr="00F17910" w:rsidRDefault="00F15B52" w:rsidP="00FD3D0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100</w:t>
            </w:r>
            <w:r w:rsidR="00BF53AD">
              <w:rPr>
                <w:color w:val="FF0000"/>
              </w:rPr>
              <w:t>/2</w:t>
            </w:r>
          </w:p>
        </w:tc>
      </w:tr>
      <w:tr w:rsidR="00F15B52" w:rsidRPr="00F17910" w:rsidTr="00FD3D00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B52" w:rsidRPr="00F17910" w:rsidRDefault="00F15B52" w:rsidP="00FD3D00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17910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15B52" w:rsidRPr="00F17910" w:rsidRDefault="00F15B52" w:rsidP="00FD3D00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Không định dạng nào đúng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B52" w:rsidRPr="00F17910" w:rsidRDefault="00F15B52" w:rsidP="00FD3D00">
            <w:pPr>
              <w:rPr>
                <w:color w:val="FF0000"/>
              </w:rPr>
            </w:pPr>
            <w:r w:rsidRPr="00F17910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B52" w:rsidRPr="00F17910" w:rsidRDefault="00F15B52" w:rsidP="00FD3D00">
            <w:pPr>
              <w:jc w:val="center"/>
              <w:rPr>
                <w:color w:val="FF0000"/>
              </w:rPr>
            </w:pPr>
            <w:r w:rsidRPr="00F17910">
              <w:rPr>
                <w:color w:val="FF0000"/>
              </w:rPr>
              <w:t>0</w:t>
            </w:r>
          </w:p>
        </w:tc>
      </w:tr>
      <w:tr w:rsidR="00F15B52" w:rsidRPr="00F17910" w:rsidTr="00FD3D00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B52" w:rsidRPr="00F17910" w:rsidRDefault="00F15B52" w:rsidP="00FD3D0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B52" w:rsidRPr="00F17910" w:rsidRDefault="00F15B52" w:rsidP="00FD3D0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Correct Feedback: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B52" w:rsidRPr="00F17910" w:rsidRDefault="00F15B52" w:rsidP="00FD3D0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B52" w:rsidRPr="00F17910" w:rsidRDefault="00F15B52" w:rsidP="00FD3D0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</w:tr>
      <w:tr w:rsidR="00F15B52" w:rsidRPr="00F17910" w:rsidTr="00FD3D00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B52" w:rsidRPr="00F17910" w:rsidRDefault="00F15B52" w:rsidP="00FD3D0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B52" w:rsidRPr="00F17910" w:rsidRDefault="00F15B52" w:rsidP="00FD3D0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Incorrect Feedback: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B52" w:rsidRPr="00F17910" w:rsidRDefault="00F15B52" w:rsidP="00FD3D0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B52" w:rsidRPr="00F17910" w:rsidRDefault="00F15B52" w:rsidP="00FD3D0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</w:tr>
      <w:tr w:rsidR="00F15B52" w:rsidRPr="00F17910" w:rsidTr="00FD3D00">
        <w:trPr>
          <w:cantSplit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B52" w:rsidRPr="00F17910" w:rsidRDefault="00F15B52" w:rsidP="00FD3D0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B52" w:rsidRPr="00F17910" w:rsidRDefault="00F15B52" w:rsidP="00FD3D0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General Feedback: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B52" w:rsidRPr="00F17910" w:rsidRDefault="00F15B52" w:rsidP="00FD3D0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B52" w:rsidRPr="00F17910" w:rsidRDefault="00F15B52" w:rsidP="00FD3D0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</w:tr>
      <w:tr w:rsidR="00F15B52" w:rsidRPr="00F17910" w:rsidTr="00FD3D00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B52" w:rsidRPr="00F17910" w:rsidRDefault="00F15B52" w:rsidP="00FD3D00">
            <w:pPr>
              <w:rPr>
                <w:b/>
                <w:color w:val="FF0000"/>
              </w:rPr>
            </w:pPr>
            <w:r w:rsidRPr="00F17910">
              <w:rPr>
                <w:b/>
                <w:i/>
                <w:iCs/>
                <w:color w:val="FF000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B52" w:rsidRPr="00F17910" w:rsidRDefault="00F15B52" w:rsidP="00FD3D00">
            <w:pPr>
              <w:rPr>
                <w:b/>
                <w:color w:val="FF0000"/>
              </w:rPr>
            </w:pPr>
            <w:r w:rsidRPr="00F17910">
              <w:rPr>
                <w:b/>
                <w:color w:val="FF0000"/>
              </w:rPr>
              <w:t> </w:t>
            </w:r>
          </w:p>
        </w:tc>
      </w:tr>
    </w:tbl>
    <w:p w:rsidR="00EA7B85" w:rsidRDefault="00EA7B85" w:rsidP="00F17910">
      <w:pPr>
        <w:pStyle w:val="BodyTextIndent"/>
        <w:ind w:left="720"/>
        <w:rPr>
          <w:b/>
          <w:sz w:val="28"/>
          <w:szCs w:val="28"/>
        </w:rPr>
      </w:pPr>
    </w:p>
    <w:p w:rsidR="005979A4" w:rsidRDefault="005979A4" w:rsidP="005979A4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5979A4" w:rsidRPr="005979A4" w:rsidTr="0099478A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79A4" w:rsidRPr="00847876" w:rsidRDefault="005979A4" w:rsidP="005979A4">
            <w:pPr>
              <w:spacing w:before="100" w:beforeAutospacing="1" w:after="100" w:afterAutospacing="1" w:line="240" w:lineRule="auto"/>
              <w:jc w:val="left"/>
              <w:rPr>
                <w:color w:val="FF0000"/>
              </w:rPr>
            </w:pPr>
            <w:r w:rsidRPr="00847876">
              <w:rPr>
                <w:color w:val="FF0000"/>
                <w:sz w:val="24"/>
                <w:szCs w:val="24"/>
                <w:lang w:val="en-US"/>
              </w:rPr>
              <w:t>Anh/chị cho biết hệ thống IBM Tivoli Directory giao tiếp với các hệ thống khác qua giao thức</w:t>
            </w:r>
            <w:r w:rsidRPr="00847876">
              <w:rPr>
                <w:rFonts w:ascii="Garamond-Light" w:hAnsi="Garamond-Light" w:cs="Garamond-Light"/>
                <w:color w:val="FF0000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9A4" w:rsidRPr="00847876" w:rsidRDefault="005979A4" w:rsidP="005979A4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FF0000"/>
                <w:sz w:val="18"/>
                <w:szCs w:val="18"/>
                <w:lang w:eastAsia="ko-KR"/>
              </w:rPr>
            </w:pPr>
            <w:r w:rsidRPr="00847876">
              <w:rPr>
                <w:rFonts w:ascii="Arial" w:hAnsi="Arial" w:cs="Arial"/>
                <w:i/>
                <w:iCs/>
                <w:color w:val="FF0000"/>
                <w:sz w:val="18"/>
                <w:szCs w:val="18"/>
                <w:lang w:eastAsia="ko-KR"/>
              </w:rPr>
              <w:t>MC</w:t>
            </w:r>
          </w:p>
        </w:tc>
      </w:tr>
      <w:tr w:rsidR="005979A4" w:rsidRPr="005979A4" w:rsidTr="0099478A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9A4" w:rsidRPr="00847876" w:rsidRDefault="005979A4" w:rsidP="005979A4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9A4" w:rsidRPr="00847876" w:rsidRDefault="005979A4" w:rsidP="005979A4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9A4" w:rsidRPr="00847876" w:rsidRDefault="005979A4" w:rsidP="005979A4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9A4" w:rsidRPr="00847876" w:rsidRDefault="005979A4" w:rsidP="005979A4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Grade</w:t>
            </w:r>
          </w:p>
        </w:tc>
      </w:tr>
      <w:tr w:rsidR="005979A4" w:rsidRPr="005979A4" w:rsidTr="0099478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9A4" w:rsidRPr="00847876" w:rsidRDefault="005979A4" w:rsidP="005979A4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79A4" w:rsidRPr="00847876" w:rsidRDefault="005979A4" w:rsidP="005979A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SNMP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9A4" w:rsidRPr="00847876" w:rsidRDefault="005979A4" w:rsidP="005979A4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79A4" w:rsidRPr="00847876" w:rsidRDefault="005979A4" w:rsidP="005979A4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0</w:t>
            </w:r>
          </w:p>
        </w:tc>
      </w:tr>
      <w:tr w:rsidR="005979A4" w:rsidRPr="005979A4" w:rsidTr="0099478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9A4" w:rsidRPr="00847876" w:rsidRDefault="005979A4" w:rsidP="005979A4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79A4" w:rsidRPr="00847876" w:rsidRDefault="005979A4" w:rsidP="005979A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Data Link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9A4" w:rsidRPr="00847876" w:rsidRDefault="005979A4" w:rsidP="005979A4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79A4" w:rsidRPr="00847876" w:rsidRDefault="005979A4" w:rsidP="005979A4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0</w:t>
            </w:r>
          </w:p>
        </w:tc>
      </w:tr>
      <w:tr w:rsidR="005979A4" w:rsidRPr="005979A4" w:rsidTr="0099478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9A4" w:rsidRPr="00847876" w:rsidRDefault="005979A4" w:rsidP="005979A4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79A4" w:rsidRPr="00847876" w:rsidRDefault="005979A4" w:rsidP="005979A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SSH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9A4" w:rsidRPr="00847876" w:rsidRDefault="005979A4" w:rsidP="005979A4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79A4" w:rsidRPr="00847876" w:rsidRDefault="005979A4" w:rsidP="005979A4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0</w:t>
            </w:r>
          </w:p>
        </w:tc>
      </w:tr>
      <w:tr w:rsidR="005979A4" w:rsidRPr="005979A4" w:rsidTr="0099478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9A4" w:rsidRPr="00847876" w:rsidRDefault="005979A4" w:rsidP="005979A4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79A4" w:rsidRPr="00847876" w:rsidRDefault="005979A4" w:rsidP="005979A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LDAP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9A4" w:rsidRPr="00847876" w:rsidRDefault="005979A4" w:rsidP="005979A4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79A4" w:rsidRPr="00847876" w:rsidRDefault="005979A4" w:rsidP="005979A4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100</w:t>
            </w:r>
          </w:p>
        </w:tc>
      </w:tr>
      <w:tr w:rsidR="005979A4" w:rsidRPr="005979A4" w:rsidTr="0099478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9A4" w:rsidRPr="00847876" w:rsidRDefault="005979A4" w:rsidP="005979A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9A4" w:rsidRPr="00847876" w:rsidRDefault="005979A4" w:rsidP="005979A4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9A4" w:rsidRPr="00847876" w:rsidRDefault="005979A4" w:rsidP="005979A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9A4" w:rsidRPr="00847876" w:rsidRDefault="005979A4" w:rsidP="005979A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</w:tr>
      <w:tr w:rsidR="005979A4" w:rsidRPr="005979A4" w:rsidTr="0099478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9A4" w:rsidRPr="00847876" w:rsidRDefault="005979A4" w:rsidP="005979A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9A4" w:rsidRPr="00847876" w:rsidRDefault="005979A4" w:rsidP="005979A4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9A4" w:rsidRPr="00847876" w:rsidRDefault="005979A4" w:rsidP="005979A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9A4" w:rsidRPr="00847876" w:rsidRDefault="005979A4" w:rsidP="005979A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</w:tr>
      <w:tr w:rsidR="005979A4" w:rsidRPr="005979A4" w:rsidTr="0099478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9A4" w:rsidRPr="00847876" w:rsidRDefault="005979A4" w:rsidP="005979A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9A4" w:rsidRPr="00847876" w:rsidRDefault="005979A4" w:rsidP="005979A4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9A4" w:rsidRPr="00847876" w:rsidRDefault="005979A4" w:rsidP="005979A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9A4" w:rsidRPr="00847876" w:rsidRDefault="005979A4" w:rsidP="005979A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</w:tr>
      <w:tr w:rsidR="005979A4" w:rsidRPr="005979A4" w:rsidTr="0099478A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9A4" w:rsidRPr="00847876" w:rsidRDefault="005979A4" w:rsidP="005979A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9A4" w:rsidRPr="00847876" w:rsidRDefault="005979A4" w:rsidP="005979A4">
            <w:pPr>
              <w:rPr>
                <w:color w:val="FF0000"/>
              </w:rPr>
            </w:pPr>
            <w:r w:rsidRPr="00847876">
              <w:rPr>
                <w:color w:val="FF0000"/>
              </w:rPr>
              <w:t> </w:t>
            </w:r>
          </w:p>
        </w:tc>
      </w:tr>
    </w:tbl>
    <w:p w:rsidR="00AA683D" w:rsidRDefault="00AA683D" w:rsidP="0063329B">
      <w:pPr>
        <w:spacing w:before="0" w:after="0" w:line="240" w:lineRule="auto"/>
        <w:rPr>
          <w:b/>
          <w:color w:val="FF0000"/>
          <w:sz w:val="24"/>
          <w:szCs w:val="24"/>
        </w:rPr>
      </w:pPr>
    </w:p>
    <w:p w:rsidR="0063329B" w:rsidRDefault="0063329B" w:rsidP="00210016">
      <w:pPr>
        <w:spacing w:before="0" w:after="0" w:line="240" w:lineRule="auto"/>
        <w:rPr>
          <w:b/>
          <w:color w:val="FF0000"/>
          <w:sz w:val="24"/>
          <w:szCs w:val="24"/>
        </w:rPr>
      </w:pPr>
      <w:r w:rsidRPr="00210016">
        <w:rPr>
          <w:b/>
          <w:color w:val="FF0000"/>
          <w:sz w:val="24"/>
          <w:szCs w:val="24"/>
        </w:rPr>
        <w:tab/>
      </w:r>
    </w:p>
    <w:p w:rsidR="00A80C60" w:rsidRDefault="00A80C60" w:rsidP="00AA683D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 xml:space="preserve">Câu hỏi chọn </w:t>
      </w:r>
      <w:r>
        <w:rPr>
          <w:b/>
          <w:sz w:val="28"/>
          <w:szCs w:val="28"/>
        </w:rPr>
        <w:t>nhiều</w:t>
      </w:r>
      <w:r w:rsidRPr="003F2F1C">
        <w:rPr>
          <w:b/>
          <w:sz w:val="28"/>
          <w:szCs w:val="28"/>
        </w:rPr>
        <w:t xml:space="preserve">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2"/>
        <w:gridCol w:w="3846"/>
        <w:gridCol w:w="4617"/>
        <w:gridCol w:w="771"/>
      </w:tblGrid>
      <w:tr w:rsidR="00A80C60" w:rsidRPr="00210016" w:rsidTr="00955743">
        <w:trPr>
          <w:cantSplit/>
          <w:tblHeader/>
        </w:trPr>
        <w:tc>
          <w:tcPr>
            <w:tcW w:w="923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C60" w:rsidRPr="00210016" w:rsidRDefault="00A80C60" w:rsidP="00A80C60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br w:type="page"/>
              <w:t>Anh/chị cho biết các Hệ thống nào sau đây là một thành phần trong Hệ thống VNPT Portal?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FF0000"/>
                <w:sz w:val="18"/>
                <w:szCs w:val="18"/>
                <w:lang w:eastAsia="ko-KR"/>
              </w:rPr>
            </w:pPr>
            <w:r w:rsidRPr="00210016">
              <w:rPr>
                <w:rFonts w:ascii="Arial" w:hAnsi="Arial" w:cs="Arial"/>
                <w:i/>
                <w:iCs/>
                <w:color w:val="FF0000"/>
                <w:sz w:val="18"/>
                <w:szCs w:val="18"/>
                <w:lang w:eastAsia="ko-KR"/>
              </w:rPr>
              <w:t>MA</w:t>
            </w:r>
          </w:p>
        </w:tc>
      </w:tr>
      <w:tr w:rsidR="00A80C60" w:rsidRPr="00210016" w:rsidTr="00955743">
        <w:trPr>
          <w:cantSplit/>
          <w:tblHeader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#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Answers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Hints/Feedback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Grade</w:t>
            </w:r>
          </w:p>
        </w:tc>
      </w:tr>
      <w:tr w:rsidR="00A80C60" w:rsidRPr="00210016" w:rsidTr="00955743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21001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C60" w:rsidRPr="001F432F" w:rsidRDefault="00A80C60" w:rsidP="00955743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IBM WebSphere Portal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21001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C60" w:rsidRPr="00210016" w:rsidRDefault="00A80C60" w:rsidP="0095574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100/3</w:t>
            </w:r>
          </w:p>
        </w:tc>
      </w:tr>
      <w:tr w:rsidR="00A80C60" w:rsidRPr="00210016" w:rsidTr="00955743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21001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C60" w:rsidRPr="001F432F" w:rsidRDefault="00A80C60" w:rsidP="00955743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IBM HTTP Server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21001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C60" w:rsidRPr="00210016" w:rsidRDefault="00A80C60" w:rsidP="0095574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100/3</w:t>
            </w:r>
          </w:p>
        </w:tc>
      </w:tr>
      <w:tr w:rsidR="00A80C60" w:rsidRPr="00210016" w:rsidTr="00955743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21001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C60" w:rsidRPr="001F432F" w:rsidRDefault="00A80C60" w:rsidP="00955743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IBM Tivoli Directory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21001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C60" w:rsidRPr="00210016" w:rsidRDefault="00A80C60" w:rsidP="0095574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100/3</w:t>
            </w:r>
          </w:p>
        </w:tc>
      </w:tr>
      <w:tr w:rsidR="00A80C60" w:rsidRPr="00210016" w:rsidTr="00955743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21001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C60" w:rsidRPr="001F432F" w:rsidRDefault="00A80C60" w:rsidP="00955743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IBM Lotus Domino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21001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C60" w:rsidRPr="00210016" w:rsidRDefault="00A80C60" w:rsidP="0095574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-100</w:t>
            </w:r>
          </w:p>
        </w:tc>
      </w:tr>
      <w:tr w:rsidR="00A80C60" w:rsidRPr="00210016" w:rsidTr="00955743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Correct Feedback: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</w:tr>
      <w:tr w:rsidR="00A80C60" w:rsidRPr="00210016" w:rsidTr="00955743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Incorrect Feedback: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</w:tr>
      <w:tr w:rsidR="00A80C60" w:rsidRPr="00210016" w:rsidTr="00955743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Partially Correct Feedback: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</w:tr>
      <w:tr w:rsidR="00A80C60" w:rsidRPr="00210016" w:rsidTr="00955743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General Feedback: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</w:tr>
      <w:tr w:rsidR="00A80C60" w:rsidRPr="00210016" w:rsidTr="00955743">
        <w:trPr>
          <w:cantSplit/>
        </w:trPr>
        <w:tc>
          <w:tcPr>
            <w:tcW w:w="923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Choose all answers that are correct.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rPr>
                <w:color w:val="FF0000"/>
              </w:rPr>
            </w:pPr>
            <w:r w:rsidRPr="00210016">
              <w:rPr>
                <w:color w:val="FF0000"/>
              </w:rPr>
              <w:t> </w:t>
            </w:r>
          </w:p>
        </w:tc>
      </w:tr>
    </w:tbl>
    <w:p w:rsidR="00A80C60" w:rsidRDefault="00A80C60" w:rsidP="00210016">
      <w:pPr>
        <w:spacing w:before="0" w:after="0" w:line="240" w:lineRule="auto"/>
        <w:rPr>
          <w:b/>
          <w:color w:val="FF0000"/>
          <w:sz w:val="24"/>
          <w:szCs w:val="24"/>
        </w:rPr>
      </w:pPr>
    </w:p>
    <w:p w:rsidR="00A80C60" w:rsidRDefault="00A80C60" w:rsidP="00AA683D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 xml:space="preserve">Câu hỏi chọn </w:t>
      </w:r>
      <w:r>
        <w:rPr>
          <w:b/>
          <w:sz w:val="28"/>
          <w:szCs w:val="28"/>
        </w:rPr>
        <w:t>nhiều</w:t>
      </w:r>
      <w:r w:rsidRPr="003F2F1C">
        <w:rPr>
          <w:b/>
          <w:sz w:val="28"/>
          <w:szCs w:val="28"/>
        </w:rPr>
        <w:t xml:space="preserve">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2"/>
        <w:gridCol w:w="3846"/>
        <w:gridCol w:w="4617"/>
        <w:gridCol w:w="771"/>
      </w:tblGrid>
      <w:tr w:rsidR="00A80C60" w:rsidRPr="00210016" w:rsidTr="00955743">
        <w:trPr>
          <w:cantSplit/>
          <w:tblHeader/>
        </w:trPr>
        <w:tc>
          <w:tcPr>
            <w:tcW w:w="923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C60" w:rsidRPr="00210016" w:rsidRDefault="00A80C60" w:rsidP="00A80C60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lastRenderedPageBreak/>
              <w:br w:type="page"/>
              <w:t>Anh/chị cho biết các Hệ thống nào sau đây là một thành phần trong Hệ thống VNPT-AIS?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FF0000"/>
                <w:sz w:val="18"/>
                <w:szCs w:val="18"/>
                <w:lang w:eastAsia="ko-KR"/>
              </w:rPr>
            </w:pPr>
            <w:r w:rsidRPr="00210016">
              <w:rPr>
                <w:rFonts w:ascii="Arial" w:hAnsi="Arial" w:cs="Arial"/>
                <w:i/>
                <w:iCs/>
                <w:color w:val="FF0000"/>
                <w:sz w:val="18"/>
                <w:szCs w:val="18"/>
                <w:lang w:eastAsia="ko-KR"/>
              </w:rPr>
              <w:t>MA</w:t>
            </w:r>
          </w:p>
        </w:tc>
      </w:tr>
      <w:tr w:rsidR="00A80C60" w:rsidRPr="00210016" w:rsidTr="00955743">
        <w:trPr>
          <w:cantSplit/>
          <w:tblHeader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#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Answers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Hints/Feedback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Grade</w:t>
            </w:r>
          </w:p>
        </w:tc>
      </w:tr>
      <w:tr w:rsidR="00A80C60" w:rsidRPr="00210016" w:rsidTr="00955743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21001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C60" w:rsidRPr="001F432F" w:rsidRDefault="00A80C60" w:rsidP="00955743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IBM WebSphere Portal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21001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C60" w:rsidRPr="00210016" w:rsidRDefault="00A80C60" w:rsidP="0095574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-100</w:t>
            </w:r>
          </w:p>
        </w:tc>
      </w:tr>
      <w:tr w:rsidR="00A80C60" w:rsidRPr="00210016" w:rsidTr="00955743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21001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C60" w:rsidRPr="001F432F" w:rsidRDefault="00A80C60" w:rsidP="00955743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Apache HTTP Server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21001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C60" w:rsidRPr="00210016" w:rsidRDefault="00A80C60" w:rsidP="00A80C60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100/2</w:t>
            </w:r>
          </w:p>
        </w:tc>
      </w:tr>
      <w:tr w:rsidR="00A80C60" w:rsidRPr="00210016" w:rsidTr="00955743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21001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C60" w:rsidRPr="001F432F" w:rsidRDefault="00A80C60" w:rsidP="00955743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IBM Tivoli Directory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21001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C60" w:rsidRPr="00210016" w:rsidRDefault="00A80C60" w:rsidP="0095574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-100</w:t>
            </w:r>
          </w:p>
        </w:tc>
      </w:tr>
      <w:tr w:rsidR="00A80C60" w:rsidRPr="00210016" w:rsidTr="00955743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21001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C60" w:rsidRPr="001F432F" w:rsidRDefault="00A80C60" w:rsidP="00955743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IBM Lotus Domino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21001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C60" w:rsidRPr="00210016" w:rsidRDefault="00A80C60" w:rsidP="0095574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100</w:t>
            </w:r>
            <w:r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/2</w:t>
            </w:r>
          </w:p>
        </w:tc>
      </w:tr>
      <w:tr w:rsidR="00A80C60" w:rsidRPr="00210016" w:rsidTr="00955743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Correct Feedback: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</w:tr>
      <w:tr w:rsidR="00A80C60" w:rsidRPr="00210016" w:rsidTr="00955743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Incorrect Feedback: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</w:tr>
      <w:tr w:rsidR="00A80C60" w:rsidRPr="00210016" w:rsidTr="00955743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Partially Correct Feedback: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</w:tr>
      <w:tr w:rsidR="00A80C60" w:rsidRPr="00210016" w:rsidTr="00955743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General Feedback: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</w:tr>
      <w:tr w:rsidR="00A80C60" w:rsidRPr="00210016" w:rsidTr="00955743">
        <w:trPr>
          <w:cantSplit/>
        </w:trPr>
        <w:tc>
          <w:tcPr>
            <w:tcW w:w="923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Choose all answers that are correct.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0C60" w:rsidRPr="00210016" w:rsidRDefault="00A80C60" w:rsidP="00955743">
            <w:pPr>
              <w:rPr>
                <w:color w:val="FF0000"/>
              </w:rPr>
            </w:pPr>
            <w:r w:rsidRPr="00210016">
              <w:rPr>
                <w:color w:val="FF0000"/>
              </w:rPr>
              <w:t> </w:t>
            </w:r>
          </w:p>
        </w:tc>
      </w:tr>
    </w:tbl>
    <w:p w:rsidR="00A80C60" w:rsidRDefault="00A80C60" w:rsidP="00210016">
      <w:pPr>
        <w:spacing w:before="0" w:after="0" w:line="240" w:lineRule="auto"/>
        <w:rPr>
          <w:b/>
          <w:color w:val="FF0000"/>
          <w:sz w:val="24"/>
          <w:szCs w:val="24"/>
        </w:rPr>
      </w:pPr>
    </w:p>
    <w:p w:rsidR="002364DC" w:rsidRDefault="002364DC" w:rsidP="00AA683D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 xml:space="preserve">Câu hỏi chọn </w:t>
      </w:r>
      <w:r w:rsidR="00442484" w:rsidRPr="003F2F1C">
        <w:rPr>
          <w:b/>
          <w:sz w:val="28"/>
          <w:szCs w:val="28"/>
        </w:rPr>
        <w:t>1 đáp án</w:t>
      </w:r>
      <w:r w:rsidRPr="003F2F1C">
        <w:rPr>
          <w:b/>
          <w:sz w:val="28"/>
          <w:szCs w:val="28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2"/>
        <w:gridCol w:w="3846"/>
        <w:gridCol w:w="4617"/>
        <w:gridCol w:w="771"/>
      </w:tblGrid>
      <w:tr w:rsidR="002364DC" w:rsidRPr="00210016" w:rsidTr="00955743">
        <w:trPr>
          <w:cantSplit/>
          <w:tblHeader/>
        </w:trPr>
        <w:tc>
          <w:tcPr>
            <w:tcW w:w="923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64DC" w:rsidRPr="00210016" w:rsidRDefault="002364DC" w:rsidP="002364DC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br w:type="page"/>
              <w:t xml:space="preserve">Anh/chị cho biết giới hạn </w:t>
            </w:r>
            <w:r w:rsidRPr="006C046A">
              <w:rPr>
                <w:color w:val="FF0000"/>
                <w:sz w:val="24"/>
                <w:szCs w:val="24"/>
                <w:lang w:val="en-US"/>
              </w:rPr>
              <w:t>Database Storage trên Exchange Server 2007 là bao nhiêu?</w:t>
            </w:r>
            <w:r w:rsidRPr="00210016">
              <w:rPr>
                <w:color w:val="FF0000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64DC" w:rsidRPr="00210016" w:rsidRDefault="002364DC" w:rsidP="0095574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FF0000"/>
                <w:sz w:val="18"/>
                <w:szCs w:val="18"/>
                <w:lang w:eastAsia="ko-KR"/>
              </w:rPr>
            </w:pPr>
            <w:r w:rsidRPr="00210016">
              <w:rPr>
                <w:rFonts w:ascii="Arial" w:hAnsi="Arial" w:cs="Arial"/>
                <w:i/>
                <w:iCs/>
                <w:color w:val="FF0000"/>
                <w:sz w:val="18"/>
                <w:szCs w:val="18"/>
                <w:lang w:eastAsia="ko-KR"/>
              </w:rPr>
              <w:t>M</w:t>
            </w:r>
            <w:r>
              <w:rPr>
                <w:rFonts w:ascii="Arial" w:hAnsi="Arial" w:cs="Arial"/>
                <w:i/>
                <w:iCs/>
                <w:color w:val="FF0000"/>
                <w:sz w:val="18"/>
                <w:szCs w:val="18"/>
                <w:lang w:eastAsia="ko-KR"/>
              </w:rPr>
              <w:t>C</w:t>
            </w:r>
          </w:p>
        </w:tc>
      </w:tr>
      <w:tr w:rsidR="002364DC" w:rsidRPr="00210016" w:rsidTr="00955743">
        <w:trPr>
          <w:cantSplit/>
          <w:tblHeader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64DC" w:rsidRPr="00210016" w:rsidRDefault="002364DC" w:rsidP="0095574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#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64DC" w:rsidRPr="00210016" w:rsidRDefault="002364DC" w:rsidP="00955743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Answers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64DC" w:rsidRPr="00210016" w:rsidRDefault="002364DC" w:rsidP="0095574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Hints/Feedback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64DC" w:rsidRPr="00210016" w:rsidRDefault="002364DC" w:rsidP="0095574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Grade</w:t>
            </w:r>
          </w:p>
        </w:tc>
      </w:tr>
      <w:tr w:rsidR="002364DC" w:rsidRPr="00210016" w:rsidTr="00955743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64DC" w:rsidRPr="00210016" w:rsidRDefault="002364DC" w:rsidP="0095574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21001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64DC" w:rsidRPr="001F432F" w:rsidRDefault="0012218F" w:rsidP="00955743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1 TB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64DC" w:rsidRPr="00210016" w:rsidRDefault="002364DC" w:rsidP="00955743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21001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64DC" w:rsidRPr="00210016" w:rsidRDefault="00D331D1" w:rsidP="0095574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0</w:t>
            </w:r>
          </w:p>
        </w:tc>
      </w:tr>
      <w:tr w:rsidR="002364DC" w:rsidRPr="00210016" w:rsidTr="00955743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64DC" w:rsidRPr="00210016" w:rsidRDefault="002364DC" w:rsidP="0095574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21001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64DC" w:rsidRPr="001F432F" w:rsidRDefault="0012218F" w:rsidP="00955743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4 TB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64DC" w:rsidRPr="00210016" w:rsidRDefault="002364DC" w:rsidP="00955743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21001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64DC" w:rsidRPr="00210016" w:rsidRDefault="002364DC" w:rsidP="0095574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</w:pPr>
            <w:r w:rsidRPr="00323E94"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0</w:t>
            </w:r>
          </w:p>
        </w:tc>
      </w:tr>
      <w:tr w:rsidR="002364DC" w:rsidRPr="00210016" w:rsidTr="00955743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64DC" w:rsidRPr="00210016" w:rsidRDefault="002364DC" w:rsidP="0095574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21001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64DC" w:rsidRPr="001F432F" w:rsidRDefault="0012218F" w:rsidP="00955743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8 TB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64DC" w:rsidRPr="00210016" w:rsidRDefault="002364DC" w:rsidP="00955743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21001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64DC" w:rsidRPr="00210016" w:rsidRDefault="002364DC" w:rsidP="0095574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0</w:t>
            </w:r>
          </w:p>
        </w:tc>
      </w:tr>
      <w:tr w:rsidR="002364DC" w:rsidRPr="00210016" w:rsidTr="00955743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64DC" w:rsidRPr="00210016" w:rsidRDefault="002364DC" w:rsidP="0095574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21001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64DC" w:rsidRPr="001F432F" w:rsidRDefault="0012218F" w:rsidP="00955743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16 TB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64DC" w:rsidRPr="00210016" w:rsidRDefault="002364DC" w:rsidP="00955743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21001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64DC" w:rsidRPr="00210016" w:rsidRDefault="002364DC" w:rsidP="0095574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100</w:t>
            </w:r>
          </w:p>
        </w:tc>
      </w:tr>
      <w:tr w:rsidR="002364DC" w:rsidRPr="00210016" w:rsidTr="00955743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64DC" w:rsidRPr="00210016" w:rsidRDefault="002364DC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64DC" w:rsidRPr="00210016" w:rsidRDefault="002364DC" w:rsidP="0095574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Correct Feedback: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64DC" w:rsidRPr="00210016" w:rsidRDefault="002364DC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64DC" w:rsidRPr="00210016" w:rsidRDefault="002364DC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</w:tr>
      <w:tr w:rsidR="002364DC" w:rsidRPr="00210016" w:rsidTr="00955743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64DC" w:rsidRPr="00210016" w:rsidRDefault="002364DC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64DC" w:rsidRPr="00210016" w:rsidRDefault="002364DC" w:rsidP="0095574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Incorrect Feedback: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64DC" w:rsidRPr="00210016" w:rsidRDefault="002364DC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64DC" w:rsidRPr="00210016" w:rsidRDefault="002364DC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</w:tr>
      <w:tr w:rsidR="002364DC" w:rsidRPr="00210016" w:rsidTr="00955743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64DC" w:rsidRPr="00210016" w:rsidRDefault="002364DC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64DC" w:rsidRPr="00210016" w:rsidRDefault="002364DC" w:rsidP="0095574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Partially Correct Feedback: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64DC" w:rsidRPr="00210016" w:rsidRDefault="002364DC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64DC" w:rsidRPr="00210016" w:rsidRDefault="002364DC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</w:tr>
      <w:tr w:rsidR="002364DC" w:rsidRPr="00210016" w:rsidTr="00955743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64DC" w:rsidRPr="00210016" w:rsidRDefault="002364DC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64DC" w:rsidRPr="00210016" w:rsidRDefault="002364DC" w:rsidP="0095574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General Feedback: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64DC" w:rsidRPr="00210016" w:rsidRDefault="002364DC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64DC" w:rsidRPr="00210016" w:rsidRDefault="002364DC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</w:tr>
      <w:tr w:rsidR="002364DC" w:rsidRPr="00210016" w:rsidTr="00955743">
        <w:trPr>
          <w:cantSplit/>
        </w:trPr>
        <w:tc>
          <w:tcPr>
            <w:tcW w:w="923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64DC" w:rsidRPr="00210016" w:rsidRDefault="002364DC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Replace 'Right answer' with the correct answer, and each 'Wrong answer' with a plausible alternative. Add hints or feedback for each wrong answer too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64DC" w:rsidRPr="00210016" w:rsidRDefault="002364DC" w:rsidP="00955743">
            <w:pPr>
              <w:rPr>
                <w:color w:val="FF0000"/>
              </w:rPr>
            </w:pPr>
            <w:r w:rsidRPr="00210016">
              <w:rPr>
                <w:color w:val="FF0000"/>
              </w:rPr>
              <w:t> </w:t>
            </w:r>
          </w:p>
        </w:tc>
      </w:tr>
    </w:tbl>
    <w:p w:rsidR="002364DC" w:rsidRDefault="002364DC" w:rsidP="00210016">
      <w:pPr>
        <w:spacing w:before="0" w:after="0" w:line="240" w:lineRule="auto"/>
        <w:rPr>
          <w:b/>
          <w:color w:val="FF0000"/>
          <w:sz w:val="24"/>
          <w:szCs w:val="24"/>
        </w:rPr>
      </w:pPr>
    </w:p>
    <w:p w:rsidR="009F3111" w:rsidRDefault="009F3111" w:rsidP="00AA683D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 xml:space="preserve">Câu hỏi </w:t>
      </w:r>
      <w:r w:rsidR="00442484" w:rsidRPr="003F2F1C">
        <w:rPr>
          <w:b/>
          <w:sz w:val="28"/>
          <w:szCs w:val="28"/>
        </w:rPr>
        <w:t>chọn 1 đáp án</w:t>
      </w:r>
      <w:r w:rsidRPr="003F2F1C">
        <w:rPr>
          <w:b/>
          <w:sz w:val="28"/>
          <w:szCs w:val="28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2"/>
        <w:gridCol w:w="3846"/>
        <w:gridCol w:w="4617"/>
        <w:gridCol w:w="771"/>
      </w:tblGrid>
      <w:tr w:rsidR="009F3111" w:rsidRPr="00210016" w:rsidTr="00955743">
        <w:trPr>
          <w:cantSplit/>
          <w:tblHeader/>
        </w:trPr>
        <w:tc>
          <w:tcPr>
            <w:tcW w:w="923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3111" w:rsidRPr="00210016" w:rsidRDefault="009F3111" w:rsidP="00F5744D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br w:type="page"/>
              <w:t>Anh/chị cho biết cụm Server Role nào</w:t>
            </w:r>
            <w:r w:rsidRPr="006C046A">
              <w:rPr>
                <w:color w:val="FF0000"/>
                <w:sz w:val="24"/>
                <w:szCs w:val="24"/>
                <w:lang w:val="en-US"/>
              </w:rPr>
              <w:t xml:space="preserve"> Exchange Server 2007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hiện không đươc cài đặt </w:t>
            </w:r>
            <w:r w:rsidR="00F5744D">
              <w:rPr>
                <w:color w:val="FF0000"/>
                <w:sz w:val="24"/>
                <w:szCs w:val="24"/>
                <w:lang w:val="en-US"/>
              </w:rPr>
              <w:t xml:space="preserve"> trên Hệ thống Email VNPT</w:t>
            </w:r>
            <w:r w:rsidRPr="006C046A">
              <w:rPr>
                <w:color w:val="FF0000"/>
                <w:sz w:val="24"/>
                <w:szCs w:val="24"/>
                <w:lang w:val="en-US"/>
              </w:rPr>
              <w:t>?</w:t>
            </w:r>
            <w:r w:rsidRPr="00210016">
              <w:rPr>
                <w:color w:val="FF0000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111" w:rsidRPr="00210016" w:rsidRDefault="009F3111" w:rsidP="0095574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FF0000"/>
                <w:sz w:val="18"/>
                <w:szCs w:val="18"/>
                <w:lang w:eastAsia="ko-KR"/>
              </w:rPr>
            </w:pPr>
            <w:r w:rsidRPr="00210016">
              <w:rPr>
                <w:rFonts w:ascii="Arial" w:hAnsi="Arial" w:cs="Arial"/>
                <w:i/>
                <w:iCs/>
                <w:color w:val="FF0000"/>
                <w:sz w:val="18"/>
                <w:szCs w:val="18"/>
                <w:lang w:eastAsia="ko-KR"/>
              </w:rPr>
              <w:t>M</w:t>
            </w:r>
            <w:r>
              <w:rPr>
                <w:rFonts w:ascii="Arial" w:hAnsi="Arial" w:cs="Arial"/>
                <w:i/>
                <w:iCs/>
                <w:color w:val="FF0000"/>
                <w:sz w:val="18"/>
                <w:szCs w:val="18"/>
                <w:lang w:eastAsia="ko-KR"/>
              </w:rPr>
              <w:t>C</w:t>
            </w:r>
          </w:p>
        </w:tc>
      </w:tr>
      <w:tr w:rsidR="009F3111" w:rsidRPr="00210016" w:rsidTr="00955743">
        <w:trPr>
          <w:cantSplit/>
          <w:tblHeader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111" w:rsidRPr="00210016" w:rsidRDefault="009F3111" w:rsidP="0095574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#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111" w:rsidRPr="00210016" w:rsidRDefault="009F3111" w:rsidP="00955743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Answers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111" w:rsidRPr="00210016" w:rsidRDefault="009F3111" w:rsidP="0095574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Hints/Feedback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111" w:rsidRPr="00210016" w:rsidRDefault="009F3111" w:rsidP="0095574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Grade</w:t>
            </w:r>
          </w:p>
        </w:tc>
      </w:tr>
      <w:tr w:rsidR="009F3111" w:rsidRPr="00210016" w:rsidTr="00955743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111" w:rsidRPr="00210016" w:rsidRDefault="009F3111" w:rsidP="0095574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21001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3111" w:rsidRPr="001F432F" w:rsidRDefault="00F5744D" w:rsidP="00955743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F5744D">
              <w:rPr>
                <w:color w:val="FF0000"/>
                <w:sz w:val="24"/>
                <w:szCs w:val="24"/>
                <w:lang w:val="en-US"/>
              </w:rPr>
              <w:t>Edge Transport Server Role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111" w:rsidRPr="00210016" w:rsidRDefault="009F3111" w:rsidP="00955743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21001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3111" w:rsidRPr="00210016" w:rsidRDefault="00F5744D" w:rsidP="0095574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10</w:t>
            </w:r>
            <w:r w:rsidR="009F3111"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0</w:t>
            </w:r>
          </w:p>
        </w:tc>
      </w:tr>
      <w:tr w:rsidR="009F3111" w:rsidRPr="00210016" w:rsidTr="00955743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111" w:rsidRPr="00210016" w:rsidRDefault="009F3111" w:rsidP="0095574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21001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3111" w:rsidRPr="001F432F" w:rsidRDefault="00F5744D" w:rsidP="00955743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F5744D">
              <w:rPr>
                <w:color w:val="FF0000"/>
                <w:sz w:val="24"/>
                <w:szCs w:val="24"/>
                <w:lang w:val="en-US"/>
              </w:rPr>
              <w:t>Client Access Server Role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111" w:rsidRPr="00210016" w:rsidRDefault="009F3111" w:rsidP="00955743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21001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3111" w:rsidRPr="00210016" w:rsidRDefault="009F3111" w:rsidP="0095574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</w:pPr>
            <w:r w:rsidRPr="00323E94"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0</w:t>
            </w:r>
          </w:p>
        </w:tc>
      </w:tr>
      <w:tr w:rsidR="009F3111" w:rsidRPr="00210016" w:rsidTr="00955743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111" w:rsidRPr="00210016" w:rsidRDefault="009F3111" w:rsidP="0095574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21001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3111" w:rsidRPr="001F432F" w:rsidRDefault="00F5744D" w:rsidP="00955743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F5744D">
              <w:rPr>
                <w:color w:val="FF0000"/>
                <w:sz w:val="24"/>
                <w:szCs w:val="24"/>
                <w:lang w:val="en-US"/>
              </w:rPr>
              <w:t>Mailbox Server Role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111" w:rsidRPr="00210016" w:rsidRDefault="009F3111" w:rsidP="00955743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21001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3111" w:rsidRPr="00210016" w:rsidRDefault="009F3111" w:rsidP="0095574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0</w:t>
            </w:r>
          </w:p>
        </w:tc>
      </w:tr>
      <w:tr w:rsidR="009F3111" w:rsidRPr="00210016" w:rsidTr="00955743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111" w:rsidRPr="00210016" w:rsidRDefault="009F3111" w:rsidP="0095574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21001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3111" w:rsidRPr="001F432F" w:rsidRDefault="00F5744D" w:rsidP="00955743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F5744D">
              <w:rPr>
                <w:color w:val="FF0000"/>
                <w:sz w:val="24"/>
                <w:szCs w:val="24"/>
                <w:lang w:val="en-US"/>
              </w:rPr>
              <w:t>Hub Transport Server Role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111" w:rsidRPr="00210016" w:rsidRDefault="009F3111" w:rsidP="00955743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21001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3111" w:rsidRPr="00210016" w:rsidRDefault="009F3111" w:rsidP="0095574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0</w:t>
            </w:r>
          </w:p>
        </w:tc>
      </w:tr>
      <w:tr w:rsidR="009F3111" w:rsidRPr="00210016" w:rsidTr="00955743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111" w:rsidRPr="00210016" w:rsidRDefault="009F3111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111" w:rsidRPr="00210016" w:rsidRDefault="009F3111" w:rsidP="0095574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Correct Feedback: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111" w:rsidRPr="00210016" w:rsidRDefault="009F3111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111" w:rsidRPr="00210016" w:rsidRDefault="009F3111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</w:tr>
      <w:tr w:rsidR="009F3111" w:rsidRPr="00210016" w:rsidTr="00955743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111" w:rsidRPr="00210016" w:rsidRDefault="009F3111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111" w:rsidRPr="00210016" w:rsidRDefault="009F3111" w:rsidP="0095574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Incorrect Feedback: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111" w:rsidRPr="00210016" w:rsidRDefault="009F3111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111" w:rsidRPr="00210016" w:rsidRDefault="009F3111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</w:tr>
      <w:tr w:rsidR="009F3111" w:rsidRPr="00210016" w:rsidTr="00955743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111" w:rsidRPr="00210016" w:rsidRDefault="009F3111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111" w:rsidRPr="00210016" w:rsidRDefault="009F3111" w:rsidP="0095574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Partially Correct Feedback: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111" w:rsidRPr="00210016" w:rsidRDefault="009F3111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111" w:rsidRPr="00210016" w:rsidRDefault="009F3111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</w:tr>
      <w:tr w:rsidR="009F3111" w:rsidRPr="00210016" w:rsidTr="00955743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111" w:rsidRPr="00210016" w:rsidRDefault="009F3111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111" w:rsidRPr="00210016" w:rsidRDefault="009F3111" w:rsidP="0095574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General Feedback: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111" w:rsidRPr="00210016" w:rsidRDefault="009F3111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111" w:rsidRPr="00210016" w:rsidRDefault="009F3111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</w:tr>
      <w:tr w:rsidR="009F3111" w:rsidRPr="00210016" w:rsidTr="00955743">
        <w:trPr>
          <w:cantSplit/>
        </w:trPr>
        <w:tc>
          <w:tcPr>
            <w:tcW w:w="923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111" w:rsidRPr="00210016" w:rsidRDefault="009F3111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Replace 'Right answer' with the correct answer, and each 'Wrong answer' with a plausible alternative. Add hints or feedback for each wrong answer too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111" w:rsidRPr="00210016" w:rsidRDefault="009F3111" w:rsidP="00955743">
            <w:pPr>
              <w:rPr>
                <w:color w:val="FF0000"/>
              </w:rPr>
            </w:pPr>
            <w:r w:rsidRPr="00210016">
              <w:rPr>
                <w:color w:val="FF0000"/>
              </w:rPr>
              <w:t> </w:t>
            </w:r>
          </w:p>
        </w:tc>
      </w:tr>
    </w:tbl>
    <w:p w:rsidR="009F3111" w:rsidRDefault="009F3111" w:rsidP="00210016">
      <w:pPr>
        <w:spacing w:before="0" w:after="0" w:line="240" w:lineRule="auto"/>
        <w:rPr>
          <w:b/>
          <w:color w:val="FF0000"/>
          <w:sz w:val="24"/>
          <w:szCs w:val="24"/>
        </w:rPr>
      </w:pPr>
    </w:p>
    <w:p w:rsidR="00847876" w:rsidRDefault="00847876" w:rsidP="00AA683D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847876" w:rsidRPr="0099478A" w:rsidTr="00C1002D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7876" w:rsidRPr="00847876" w:rsidRDefault="00847876" w:rsidP="005C2E0C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847876">
              <w:rPr>
                <w:color w:val="FF0000"/>
                <w:sz w:val="24"/>
                <w:szCs w:val="24"/>
                <w:lang w:val="en-US"/>
              </w:rPr>
              <w:t xml:space="preserve">Anh/chị cho biết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dịch vụ </w:t>
            </w:r>
            <w:r w:rsidR="00442484">
              <w:rPr>
                <w:color w:val="FF0000"/>
                <w:sz w:val="24"/>
                <w:szCs w:val="24"/>
                <w:lang w:val="en-US"/>
              </w:rPr>
              <w:t xml:space="preserve">bắt buộc </w:t>
            </w:r>
            <w:r>
              <w:rPr>
                <w:color w:val="FF0000"/>
                <w:sz w:val="24"/>
                <w:szCs w:val="24"/>
                <w:lang w:val="en-US"/>
              </w:rPr>
              <w:t>chạy trên các cụm Server Role</w:t>
            </w:r>
            <w:r w:rsidR="001F432F">
              <w:rPr>
                <w:color w:val="FF0000"/>
                <w:sz w:val="24"/>
                <w:szCs w:val="24"/>
                <w:lang w:val="en-US"/>
              </w:rPr>
              <w:t xml:space="preserve"> Mailbox, Client Access và Hub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="00BB1F66">
              <w:rPr>
                <w:color w:val="FF0000"/>
                <w:sz w:val="24"/>
                <w:szCs w:val="24"/>
                <w:lang w:val="en-US"/>
              </w:rPr>
              <w:t xml:space="preserve">Transport </w:t>
            </w:r>
            <w:r>
              <w:rPr>
                <w:color w:val="FF0000"/>
                <w:sz w:val="24"/>
                <w:szCs w:val="24"/>
                <w:lang w:val="en-US"/>
              </w:rPr>
              <w:t>của Hệ thống VNPT Email?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876" w:rsidRPr="00847876" w:rsidRDefault="00847876" w:rsidP="00C1002D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FF0000"/>
                <w:sz w:val="18"/>
                <w:szCs w:val="18"/>
                <w:lang w:eastAsia="ko-KR"/>
              </w:rPr>
            </w:pPr>
            <w:r w:rsidRPr="00847876">
              <w:rPr>
                <w:rFonts w:ascii="Arial" w:hAnsi="Arial" w:cs="Arial"/>
                <w:i/>
                <w:iCs/>
                <w:color w:val="FF0000"/>
                <w:sz w:val="18"/>
                <w:szCs w:val="18"/>
                <w:lang w:eastAsia="ko-KR"/>
              </w:rPr>
              <w:t>MC</w:t>
            </w:r>
          </w:p>
        </w:tc>
      </w:tr>
      <w:tr w:rsidR="00847876" w:rsidRPr="0099478A" w:rsidTr="00C1002D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876" w:rsidRPr="00847876" w:rsidRDefault="00847876" w:rsidP="00C1002D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876" w:rsidRPr="00847876" w:rsidRDefault="00847876" w:rsidP="00C1002D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876" w:rsidRPr="00847876" w:rsidRDefault="00847876" w:rsidP="00C1002D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876" w:rsidRPr="00847876" w:rsidRDefault="00847876" w:rsidP="00C1002D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Grade</w:t>
            </w:r>
          </w:p>
        </w:tc>
      </w:tr>
      <w:tr w:rsidR="00847876" w:rsidRPr="0099478A" w:rsidTr="00C1002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876" w:rsidRPr="00847876" w:rsidRDefault="00847876" w:rsidP="00C1002D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7876" w:rsidRPr="001F432F" w:rsidRDefault="001F432F" w:rsidP="001F432F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1F432F">
              <w:rPr>
                <w:color w:val="FF0000"/>
                <w:sz w:val="24"/>
                <w:szCs w:val="24"/>
                <w:lang w:val="en-US"/>
              </w:rPr>
              <w:t>Microsoft Exchange File Distribution Service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876" w:rsidRPr="00847876" w:rsidRDefault="00847876" w:rsidP="00C1002D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7876" w:rsidRPr="001F432F" w:rsidRDefault="00847876" w:rsidP="001F432F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1F432F">
              <w:rPr>
                <w:color w:val="FF0000"/>
                <w:sz w:val="24"/>
                <w:szCs w:val="24"/>
                <w:lang w:val="en-US"/>
              </w:rPr>
              <w:t>0</w:t>
            </w:r>
          </w:p>
        </w:tc>
      </w:tr>
      <w:tr w:rsidR="00847876" w:rsidRPr="0099478A" w:rsidTr="00C1002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876" w:rsidRPr="00847876" w:rsidRDefault="00847876" w:rsidP="00C1002D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7876" w:rsidRPr="001F432F" w:rsidRDefault="001F432F" w:rsidP="001F432F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1F432F">
              <w:rPr>
                <w:color w:val="FF0000"/>
                <w:sz w:val="24"/>
                <w:szCs w:val="24"/>
                <w:lang w:val="en-US"/>
              </w:rPr>
              <w:t>Microsoft Exchange Transport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876" w:rsidRPr="00847876" w:rsidRDefault="00847876" w:rsidP="00C1002D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7876" w:rsidRPr="001F432F" w:rsidRDefault="00847876" w:rsidP="001F432F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1F432F">
              <w:rPr>
                <w:color w:val="FF0000"/>
                <w:sz w:val="24"/>
                <w:szCs w:val="24"/>
                <w:lang w:val="en-US"/>
              </w:rPr>
              <w:t>0</w:t>
            </w:r>
          </w:p>
        </w:tc>
      </w:tr>
      <w:tr w:rsidR="00847876" w:rsidRPr="0099478A" w:rsidTr="00C1002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876" w:rsidRPr="00847876" w:rsidRDefault="00847876" w:rsidP="00C1002D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7876" w:rsidRPr="00847876" w:rsidRDefault="001F432F" w:rsidP="00C1002D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1F432F">
              <w:rPr>
                <w:color w:val="FF0000"/>
                <w:sz w:val="24"/>
                <w:szCs w:val="24"/>
                <w:lang w:val="en-US"/>
              </w:rPr>
              <w:t>Microsoft Exchange Service Host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876" w:rsidRPr="00847876" w:rsidRDefault="00847876" w:rsidP="00C1002D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7876" w:rsidRPr="001F432F" w:rsidRDefault="00847876" w:rsidP="001F432F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1F432F">
              <w:rPr>
                <w:color w:val="FF0000"/>
                <w:sz w:val="24"/>
                <w:szCs w:val="24"/>
                <w:lang w:val="en-US"/>
              </w:rPr>
              <w:t>0</w:t>
            </w:r>
          </w:p>
        </w:tc>
      </w:tr>
      <w:tr w:rsidR="00847876" w:rsidRPr="0099478A" w:rsidTr="00C1002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876" w:rsidRPr="00847876" w:rsidRDefault="00847876" w:rsidP="00C1002D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7876" w:rsidRPr="001F432F" w:rsidRDefault="001F432F" w:rsidP="001F432F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1F432F">
              <w:rPr>
                <w:color w:val="FF0000"/>
                <w:sz w:val="24"/>
                <w:szCs w:val="24"/>
                <w:lang w:val="en-US"/>
              </w:rPr>
              <w:t>MS Exchange Active Directory Topology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876" w:rsidRPr="00847876" w:rsidRDefault="00847876" w:rsidP="00C1002D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7876" w:rsidRPr="001F432F" w:rsidRDefault="001F432F" w:rsidP="001F432F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1F432F">
              <w:rPr>
                <w:color w:val="FF0000"/>
                <w:sz w:val="24"/>
                <w:szCs w:val="24"/>
                <w:lang w:val="en-US"/>
              </w:rPr>
              <w:t>10</w:t>
            </w:r>
            <w:r w:rsidR="00847876" w:rsidRPr="001F432F">
              <w:rPr>
                <w:color w:val="FF0000"/>
                <w:sz w:val="24"/>
                <w:szCs w:val="24"/>
                <w:lang w:val="en-US"/>
              </w:rPr>
              <w:t>0</w:t>
            </w:r>
          </w:p>
        </w:tc>
      </w:tr>
      <w:tr w:rsidR="00847876" w:rsidRPr="0099478A" w:rsidTr="00C1002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876" w:rsidRPr="00847876" w:rsidRDefault="00847876" w:rsidP="00C1002D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876" w:rsidRPr="00847876" w:rsidRDefault="00847876" w:rsidP="00C1002D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876" w:rsidRPr="00847876" w:rsidRDefault="00847876" w:rsidP="00C1002D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876" w:rsidRPr="00847876" w:rsidRDefault="00847876" w:rsidP="00C1002D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</w:tr>
      <w:tr w:rsidR="00847876" w:rsidRPr="0099478A" w:rsidTr="00C1002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876" w:rsidRPr="00847876" w:rsidRDefault="00847876" w:rsidP="00C1002D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876" w:rsidRPr="00847876" w:rsidRDefault="00847876" w:rsidP="00C1002D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876" w:rsidRPr="00847876" w:rsidRDefault="00847876" w:rsidP="00C1002D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876" w:rsidRPr="00847876" w:rsidRDefault="00847876" w:rsidP="00C1002D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</w:tr>
      <w:tr w:rsidR="00847876" w:rsidRPr="0099478A" w:rsidTr="00C1002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876" w:rsidRPr="00847876" w:rsidRDefault="00847876" w:rsidP="00C1002D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876" w:rsidRPr="00847876" w:rsidRDefault="00847876" w:rsidP="00C1002D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876" w:rsidRPr="00847876" w:rsidRDefault="00847876" w:rsidP="00C1002D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876" w:rsidRPr="00847876" w:rsidRDefault="00847876" w:rsidP="00C1002D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</w:tr>
      <w:tr w:rsidR="00847876" w:rsidRPr="0099478A" w:rsidTr="00C1002D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876" w:rsidRPr="00847876" w:rsidRDefault="00847876" w:rsidP="00C1002D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876" w:rsidRPr="00847876" w:rsidRDefault="00847876" w:rsidP="00C1002D">
            <w:pPr>
              <w:rPr>
                <w:color w:val="FF0000"/>
              </w:rPr>
            </w:pPr>
            <w:r w:rsidRPr="00847876">
              <w:rPr>
                <w:color w:val="FF0000"/>
              </w:rPr>
              <w:t> </w:t>
            </w:r>
          </w:p>
        </w:tc>
      </w:tr>
    </w:tbl>
    <w:p w:rsidR="00847876" w:rsidRDefault="00847876" w:rsidP="00210016">
      <w:pPr>
        <w:spacing w:before="0" w:after="0" w:line="240" w:lineRule="auto"/>
        <w:rPr>
          <w:b/>
          <w:color w:val="FF0000"/>
          <w:sz w:val="24"/>
          <w:szCs w:val="24"/>
        </w:rPr>
      </w:pPr>
    </w:p>
    <w:p w:rsidR="00C1002D" w:rsidRDefault="005C2E0C" w:rsidP="00AA683D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 nhiều</w:t>
      </w:r>
      <w:r w:rsidR="00C1002D" w:rsidRPr="003F2F1C">
        <w:rPr>
          <w:b/>
          <w:sz w:val="28"/>
          <w:szCs w:val="28"/>
        </w:rPr>
        <w:t xml:space="preserve">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C1002D" w:rsidRPr="0099478A" w:rsidTr="00C1002D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02D" w:rsidRPr="00847876" w:rsidRDefault="00C1002D" w:rsidP="00050C5A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847876">
              <w:rPr>
                <w:color w:val="FF0000"/>
                <w:sz w:val="24"/>
                <w:szCs w:val="24"/>
                <w:lang w:val="en-US"/>
              </w:rPr>
              <w:t xml:space="preserve">Anh/chị cho biết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dịch vụ bắt buộc phải </w:t>
            </w:r>
            <w:r w:rsidR="00050C5A">
              <w:rPr>
                <w:color w:val="FF0000"/>
                <w:sz w:val="24"/>
                <w:szCs w:val="24"/>
                <w:lang w:val="en-US"/>
              </w:rPr>
              <w:t>chạy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trên Server Role Mailbox của Hệ thống VNPT Email?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02D" w:rsidRPr="00847876" w:rsidRDefault="00C1002D" w:rsidP="00C1002D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FF0000"/>
                <w:sz w:val="18"/>
                <w:szCs w:val="18"/>
                <w:lang w:eastAsia="ko-KR"/>
              </w:rPr>
            </w:pPr>
            <w:r w:rsidRPr="00847876">
              <w:rPr>
                <w:rFonts w:ascii="Arial" w:hAnsi="Arial" w:cs="Arial"/>
                <w:i/>
                <w:iCs/>
                <w:color w:val="FF0000"/>
                <w:sz w:val="18"/>
                <w:szCs w:val="18"/>
                <w:lang w:eastAsia="ko-KR"/>
              </w:rPr>
              <w:t>M</w:t>
            </w:r>
            <w:r w:rsidR="005C2E0C">
              <w:rPr>
                <w:rFonts w:ascii="Arial" w:hAnsi="Arial" w:cs="Arial"/>
                <w:i/>
                <w:iCs/>
                <w:color w:val="FF0000"/>
                <w:sz w:val="18"/>
                <w:szCs w:val="18"/>
                <w:lang w:eastAsia="ko-KR"/>
              </w:rPr>
              <w:t>A</w:t>
            </w:r>
          </w:p>
        </w:tc>
      </w:tr>
      <w:tr w:rsidR="00C1002D" w:rsidRPr="0099478A" w:rsidTr="00C1002D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02D" w:rsidRPr="00847876" w:rsidRDefault="00C1002D" w:rsidP="00C1002D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02D" w:rsidRPr="00847876" w:rsidRDefault="00C1002D" w:rsidP="00C1002D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02D" w:rsidRPr="00847876" w:rsidRDefault="00C1002D" w:rsidP="00C1002D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02D" w:rsidRPr="00847876" w:rsidRDefault="00C1002D" w:rsidP="00C1002D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Grade</w:t>
            </w:r>
          </w:p>
        </w:tc>
      </w:tr>
      <w:tr w:rsidR="00C1002D" w:rsidRPr="0099478A" w:rsidTr="00C1002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02D" w:rsidRPr="00847876" w:rsidRDefault="00C1002D" w:rsidP="00C1002D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02D" w:rsidRPr="001F432F" w:rsidRDefault="001B412A" w:rsidP="00C1002D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1B412A">
              <w:rPr>
                <w:color w:val="FF0000"/>
                <w:sz w:val="24"/>
                <w:szCs w:val="24"/>
                <w:lang w:val="en-US"/>
              </w:rPr>
              <w:t>Microsoft Search (Exchange Server)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02D" w:rsidRPr="00847876" w:rsidRDefault="00C1002D" w:rsidP="00C1002D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02D" w:rsidRPr="001F432F" w:rsidRDefault="001B412A" w:rsidP="00C1002D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-10</w:t>
            </w:r>
            <w:r w:rsidR="00C1002D" w:rsidRPr="001F432F">
              <w:rPr>
                <w:color w:val="FF0000"/>
                <w:sz w:val="24"/>
                <w:szCs w:val="24"/>
                <w:lang w:val="en-US"/>
              </w:rPr>
              <w:t>0</w:t>
            </w:r>
          </w:p>
        </w:tc>
      </w:tr>
      <w:tr w:rsidR="00C1002D" w:rsidRPr="0099478A" w:rsidTr="00C1002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02D" w:rsidRPr="00847876" w:rsidRDefault="00C1002D" w:rsidP="00C1002D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02D" w:rsidRPr="001F432F" w:rsidRDefault="001B412A" w:rsidP="00C1002D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1B412A">
              <w:rPr>
                <w:color w:val="FF0000"/>
                <w:sz w:val="24"/>
                <w:szCs w:val="24"/>
                <w:lang w:val="en-US"/>
              </w:rPr>
              <w:t>Microsoft Exchange Transport Log Search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02D" w:rsidRPr="00847876" w:rsidRDefault="00C1002D" w:rsidP="00C1002D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02D" w:rsidRPr="001F432F" w:rsidRDefault="001B412A" w:rsidP="00C1002D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-10</w:t>
            </w:r>
            <w:r w:rsidR="00C1002D" w:rsidRPr="001F432F">
              <w:rPr>
                <w:color w:val="FF0000"/>
                <w:sz w:val="24"/>
                <w:szCs w:val="24"/>
                <w:lang w:val="en-US"/>
              </w:rPr>
              <w:t>0</w:t>
            </w:r>
          </w:p>
        </w:tc>
      </w:tr>
      <w:tr w:rsidR="00C1002D" w:rsidRPr="0099478A" w:rsidTr="00C1002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02D" w:rsidRPr="00847876" w:rsidRDefault="00C1002D" w:rsidP="00C1002D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02D" w:rsidRPr="00847876" w:rsidRDefault="005C2E0C" w:rsidP="00C1002D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5C2E0C">
              <w:rPr>
                <w:color w:val="FF0000"/>
                <w:sz w:val="24"/>
                <w:szCs w:val="24"/>
                <w:lang w:val="en-US"/>
              </w:rPr>
              <w:t>Microsoft Exchange Information Store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02D" w:rsidRPr="00847876" w:rsidRDefault="00C1002D" w:rsidP="00C1002D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02D" w:rsidRPr="001F432F" w:rsidRDefault="001B412A" w:rsidP="00C1002D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100/2</w:t>
            </w:r>
          </w:p>
        </w:tc>
      </w:tr>
      <w:tr w:rsidR="00C1002D" w:rsidRPr="0099478A" w:rsidTr="00C1002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02D" w:rsidRPr="00847876" w:rsidRDefault="00C1002D" w:rsidP="00C1002D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02D" w:rsidRPr="001F432F" w:rsidRDefault="00C1002D" w:rsidP="00C1002D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1F432F">
              <w:rPr>
                <w:color w:val="FF0000"/>
                <w:sz w:val="24"/>
                <w:szCs w:val="24"/>
                <w:lang w:val="en-US"/>
              </w:rPr>
              <w:t>MS Exchange Active Directory Topology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02D" w:rsidRPr="00847876" w:rsidRDefault="00C1002D" w:rsidP="00C1002D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02D" w:rsidRPr="001F432F" w:rsidRDefault="00C1002D" w:rsidP="00C1002D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1F432F">
              <w:rPr>
                <w:color w:val="FF0000"/>
                <w:sz w:val="24"/>
                <w:szCs w:val="24"/>
                <w:lang w:val="en-US"/>
              </w:rPr>
              <w:t>100</w:t>
            </w:r>
            <w:r w:rsidR="001B412A">
              <w:rPr>
                <w:color w:val="FF0000"/>
                <w:sz w:val="24"/>
                <w:szCs w:val="24"/>
                <w:lang w:val="en-US"/>
              </w:rPr>
              <w:t>/2</w:t>
            </w:r>
          </w:p>
        </w:tc>
      </w:tr>
      <w:tr w:rsidR="00C1002D" w:rsidRPr="0099478A" w:rsidTr="00C1002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02D" w:rsidRPr="00847876" w:rsidRDefault="00C1002D" w:rsidP="00C1002D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02D" w:rsidRPr="00847876" w:rsidRDefault="00C1002D" w:rsidP="00C1002D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02D" w:rsidRPr="00847876" w:rsidRDefault="00C1002D" w:rsidP="00C1002D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02D" w:rsidRPr="00847876" w:rsidRDefault="00C1002D" w:rsidP="00C1002D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</w:tr>
      <w:tr w:rsidR="00C1002D" w:rsidRPr="0099478A" w:rsidTr="00C1002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02D" w:rsidRPr="00847876" w:rsidRDefault="00C1002D" w:rsidP="00C1002D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02D" w:rsidRPr="00847876" w:rsidRDefault="00C1002D" w:rsidP="00C1002D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02D" w:rsidRPr="00847876" w:rsidRDefault="00C1002D" w:rsidP="00C1002D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02D" w:rsidRPr="00847876" w:rsidRDefault="00C1002D" w:rsidP="00C1002D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</w:tr>
      <w:tr w:rsidR="00C1002D" w:rsidRPr="0099478A" w:rsidTr="00C1002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02D" w:rsidRPr="00847876" w:rsidRDefault="00C1002D" w:rsidP="00C1002D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02D" w:rsidRPr="00847876" w:rsidRDefault="00C1002D" w:rsidP="00C1002D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02D" w:rsidRPr="00847876" w:rsidRDefault="00C1002D" w:rsidP="00C1002D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02D" w:rsidRPr="00847876" w:rsidRDefault="00C1002D" w:rsidP="00C1002D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</w:tr>
      <w:tr w:rsidR="00C1002D" w:rsidRPr="0099478A" w:rsidTr="00C1002D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02D" w:rsidRPr="00847876" w:rsidRDefault="005C2E0C" w:rsidP="00C1002D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Choose all answers that are correct.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02D" w:rsidRPr="00847876" w:rsidRDefault="00C1002D" w:rsidP="00C1002D">
            <w:pPr>
              <w:rPr>
                <w:color w:val="FF0000"/>
              </w:rPr>
            </w:pPr>
            <w:r w:rsidRPr="00847876">
              <w:rPr>
                <w:color w:val="FF0000"/>
              </w:rPr>
              <w:t> </w:t>
            </w:r>
          </w:p>
        </w:tc>
      </w:tr>
    </w:tbl>
    <w:p w:rsidR="00C1002D" w:rsidRDefault="00C1002D" w:rsidP="00210016">
      <w:pPr>
        <w:spacing w:before="0" w:after="0" w:line="240" w:lineRule="auto"/>
        <w:rPr>
          <w:b/>
          <w:color w:val="FF0000"/>
          <w:sz w:val="24"/>
          <w:szCs w:val="24"/>
        </w:rPr>
      </w:pPr>
    </w:p>
    <w:p w:rsidR="00050C5A" w:rsidRDefault="00050C5A" w:rsidP="00AA683D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 nhiều</w:t>
      </w:r>
      <w:r w:rsidRPr="003F2F1C">
        <w:rPr>
          <w:b/>
          <w:sz w:val="28"/>
          <w:szCs w:val="28"/>
        </w:rPr>
        <w:t xml:space="preserve">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050C5A" w:rsidRPr="0099478A" w:rsidTr="00D07E33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0C5A" w:rsidRPr="00847876" w:rsidRDefault="00050C5A" w:rsidP="00A37F5F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847876">
              <w:rPr>
                <w:color w:val="FF0000"/>
                <w:sz w:val="24"/>
                <w:szCs w:val="24"/>
                <w:lang w:val="en-US"/>
              </w:rPr>
              <w:t xml:space="preserve">Anh/chị cho biết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dịch vụ bắt buộc phải chạy trên Server Role </w:t>
            </w:r>
            <w:r w:rsidR="00A37F5F">
              <w:rPr>
                <w:color w:val="FF0000"/>
                <w:sz w:val="24"/>
                <w:szCs w:val="24"/>
                <w:lang w:val="en-US"/>
              </w:rPr>
              <w:t>Hub Transport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của Hệ thống VNPT Email?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0C5A" w:rsidRPr="00847876" w:rsidRDefault="00050C5A" w:rsidP="00D07E3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FF0000"/>
                <w:sz w:val="18"/>
                <w:szCs w:val="18"/>
                <w:lang w:eastAsia="ko-KR"/>
              </w:rPr>
            </w:pPr>
            <w:r w:rsidRPr="00847876">
              <w:rPr>
                <w:rFonts w:ascii="Arial" w:hAnsi="Arial" w:cs="Arial"/>
                <w:i/>
                <w:iCs/>
                <w:color w:val="FF0000"/>
                <w:sz w:val="18"/>
                <w:szCs w:val="18"/>
                <w:lang w:eastAsia="ko-KR"/>
              </w:rPr>
              <w:t>M</w:t>
            </w:r>
            <w:r>
              <w:rPr>
                <w:rFonts w:ascii="Arial" w:hAnsi="Arial" w:cs="Arial"/>
                <w:i/>
                <w:iCs/>
                <w:color w:val="FF0000"/>
                <w:sz w:val="18"/>
                <w:szCs w:val="18"/>
                <w:lang w:eastAsia="ko-KR"/>
              </w:rPr>
              <w:t>A</w:t>
            </w:r>
          </w:p>
        </w:tc>
      </w:tr>
      <w:tr w:rsidR="00050C5A" w:rsidRPr="0099478A" w:rsidTr="00D07E33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0C5A" w:rsidRPr="00847876" w:rsidRDefault="00050C5A" w:rsidP="00D07E3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0C5A" w:rsidRPr="00847876" w:rsidRDefault="00050C5A" w:rsidP="00D07E33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0C5A" w:rsidRPr="00847876" w:rsidRDefault="00050C5A" w:rsidP="00D07E3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0C5A" w:rsidRPr="00847876" w:rsidRDefault="00050C5A" w:rsidP="00D07E3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Grade</w:t>
            </w:r>
          </w:p>
        </w:tc>
      </w:tr>
      <w:tr w:rsidR="00050C5A" w:rsidRPr="0099478A" w:rsidTr="00D07E3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0C5A" w:rsidRPr="00847876" w:rsidRDefault="00050C5A" w:rsidP="00D07E3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0C5A" w:rsidRPr="001F432F" w:rsidRDefault="00537B77" w:rsidP="00D07E33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537B77">
              <w:rPr>
                <w:color w:val="FF0000"/>
                <w:sz w:val="24"/>
                <w:szCs w:val="24"/>
                <w:lang w:val="en-US"/>
              </w:rPr>
              <w:t>Microsoft Exchange Transport Log Search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0C5A" w:rsidRPr="00847876" w:rsidRDefault="00050C5A" w:rsidP="00D07E33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0C5A" w:rsidRPr="001F432F" w:rsidRDefault="00050C5A" w:rsidP="00D07E33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-10</w:t>
            </w:r>
            <w:r w:rsidRPr="001F432F">
              <w:rPr>
                <w:color w:val="FF0000"/>
                <w:sz w:val="24"/>
                <w:szCs w:val="24"/>
                <w:lang w:val="en-US"/>
              </w:rPr>
              <w:t>0</w:t>
            </w:r>
          </w:p>
        </w:tc>
      </w:tr>
      <w:tr w:rsidR="00050C5A" w:rsidRPr="0099478A" w:rsidTr="00D07E3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0C5A" w:rsidRPr="00847876" w:rsidRDefault="00050C5A" w:rsidP="00D07E3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0C5A" w:rsidRPr="001F432F" w:rsidRDefault="00537B77" w:rsidP="00D07E33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537B77">
              <w:rPr>
                <w:color w:val="FF0000"/>
                <w:sz w:val="24"/>
                <w:szCs w:val="24"/>
                <w:lang w:val="en-US"/>
              </w:rPr>
              <w:t>Microsoft Exchange Transport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0C5A" w:rsidRPr="00847876" w:rsidRDefault="00050C5A" w:rsidP="00D07E33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0C5A" w:rsidRPr="001F432F" w:rsidRDefault="00050C5A" w:rsidP="00D07E33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10</w:t>
            </w:r>
            <w:r w:rsidRPr="001F432F">
              <w:rPr>
                <w:color w:val="FF0000"/>
                <w:sz w:val="24"/>
                <w:szCs w:val="24"/>
                <w:lang w:val="en-US"/>
              </w:rPr>
              <w:t>0</w:t>
            </w:r>
            <w:r w:rsidR="00537B77">
              <w:rPr>
                <w:color w:val="FF0000"/>
                <w:sz w:val="24"/>
                <w:szCs w:val="24"/>
                <w:lang w:val="en-US"/>
              </w:rPr>
              <w:t>/2</w:t>
            </w:r>
          </w:p>
        </w:tc>
      </w:tr>
      <w:tr w:rsidR="00050C5A" w:rsidRPr="0099478A" w:rsidTr="00D07E3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0C5A" w:rsidRPr="00847876" w:rsidRDefault="00050C5A" w:rsidP="00D07E3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0C5A" w:rsidRPr="00847876" w:rsidRDefault="00537B77" w:rsidP="00D07E33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537B77">
              <w:rPr>
                <w:color w:val="FF0000"/>
                <w:sz w:val="24"/>
                <w:szCs w:val="24"/>
                <w:lang w:val="en-US"/>
              </w:rPr>
              <w:t>Microsoft Exchange EdgeSync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0C5A" w:rsidRPr="00847876" w:rsidRDefault="00050C5A" w:rsidP="00D07E33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0C5A" w:rsidRPr="001F432F" w:rsidRDefault="00537B77" w:rsidP="00D07E33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-100</w:t>
            </w:r>
          </w:p>
        </w:tc>
      </w:tr>
      <w:tr w:rsidR="00050C5A" w:rsidRPr="0099478A" w:rsidTr="00D07E3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0C5A" w:rsidRPr="00847876" w:rsidRDefault="00050C5A" w:rsidP="00D07E3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0C5A" w:rsidRPr="001F432F" w:rsidRDefault="00050C5A" w:rsidP="00D07E33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1F432F">
              <w:rPr>
                <w:color w:val="FF0000"/>
                <w:sz w:val="24"/>
                <w:szCs w:val="24"/>
                <w:lang w:val="en-US"/>
              </w:rPr>
              <w:t>MS Exchange Active Directory Topology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0C5A" w:rsidRPr="00847876" w:rsidRDefault="00050C5A" w:rsidP="00D07E33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0C5A" w:rsidRPr="001F432F" w:rsidRDefault="00050C5A" w:rsidP="00D07E33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1F432F">
              <w:rPr>
                <w:color w:val="FF0000"/>
                <w:sz w:val="24"/>
                <w:szCs w:val="24"/>
                <w:lang w:val="en-US"/>
              </w:rPr>
              <w:t>100</w:t>
            </w:r>
            <w:r>
              <w:rPr>
                <w:color w:val="FF0000"/>
                <w:sz w:val="24"/>
                <w:szCs w:val="24"/>
                <w:lang w:val="en-US"/>
              </w:rPr>
              <w:t>/2</w:t>
            </w:r>
          </w:p>
        </w:tc>
      </w:tr>
      <w:tr w:rsidR="00050C5A" w:rsidRPr="0099478A" w:rsidTr="00D07E3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0C5A" w:rsidRPr="00847876" w:rsidRDefault="00050C5A" w:rsidP="00D07E3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0C5A" w:rsidRPr="00847876" w:rsidRDefault="00050C5A" w:rsidP="00D07E3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0C5A" w:rsidRPr="00847876" w:rsidRDefault="00050C5A" w:rsidP="00D07E3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0C5A" w:rsidRPr="00847876" w:rsidRDefault="00050C5A" w:rsidP="00D07E3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</w:tr>
      <w:tr w:rsidR="00050C5A" w:rsidRPr="0099478A" w:rsidTr="00D07E3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0C5A" w:rsidRPr="00847876" w:rsidRDefault="00050C5A" w:rsidP="00D07E3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0C5A" w:rsidRPr="00847876" w:rsidRDefault="00050C5A" w:rsidP="00D07E3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0C5A" w:rsidRPr="00847876" w:rsidRDefault="00050C5A" w:rsidP="00D07E3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0C5A" w:rsidRPr="00847876" w:rsidRDefault="00050C5A" w:rsidP="00D07E3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</w:tr>
      <w:tr w:rsidR="00050C5A" w:rsidRPr="0099478A" w:rsidTr="00D07E3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0C5A" w:rsidRPr="00847876" w:rsidRDefault="00050C5A" w:rsidP="00D07E3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0C5A" w:rsidRPr="00847876" w:rsidRDefault="00050C5A" w:rsidP="00D07E3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0C5A" w:rsidRPr="00847876" w:rsidRDefault="00050C5A" w:rsidP="00D07E3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0C5A" w:rsidRPr="00847876" w:rsidRDefault="00050C5A" w:rsidP="00D07E3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</w:tr>
      <w:tr w:rsidR="00050C5A" w:rsidRPr="0099478A" w:rsidTr="00D07E33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0C5A" w:rsidRPr="00847876" w:rsidRDefault="00050C5A" w:rsidP="00D07E3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Choose all answers that are correct.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0C5A" w:rsidRPr="00847876" w:rsidRDefault="00050C5A" w:rsidP="00D07E33">
            <w:pPr>
              <w:rPr>
                <w:color w:val="FF0000"/>
              </w:rPr>
            </w:pPr>
            <w:r w:rsidRPr="00847876">
              <w:rPr>
                <w:color w:val="FF0000"/>
              </w:rPr>
              <w:t> </w:t>
            </w:r>
          </w:p>
        </w:tc>
      </w:tr>
    </w:tbl>
    <w:p w:rsidR="00050C5A" w:rsidRDefault="00050C5A" w:rsidP="00210016">
      <w:pPr>
        <w:spacing w:before="0" w:after="0" w:line="240" w:lineRule="auto"/>
        <w:rPr>
          <w:b/>
          <w:color w:val="FF0000"/>
          <w:sz w:val="24"/>
          <w:szCs w:val="24"/>
        </w:rPr>
      </w:pPr>
    </w:p>
    <w:p w:rsidR="00407531" w:rsidRDefault="00407531" w:rsidP="00AA683D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 nhiều</w:t>
      </w:r>
      <w:r w:rsidRPr="003F2F1C">
        <w:rPr>
          <w:b/>
          <w:sz w:val="28"/>
          <w:szCs w:val="28"/>
        </w:rPr>
        <w:t xml:space="preserve">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407531" w:rsidRPr="0099478A" w:rsidTr="00D07E33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07531" w:rsidRPr="00847876" w:rsidRDefault="00407531" w:rsidP="00407531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847876">
              <w:rPr>
                <w:color w:val="FF0000"/>
                <w:sz w:val="24"/>
                <w:szCs w:val="24"/>
                <w:lang w:val="en-US"/>
              </w:rPr>
              <w:t xml:space="preserve">Anh/chị cho biết </w:t>
            </w:r>
            <w:r>
              <w:rPr>
                <w:color w:val="FF0000"/>
                <w:sz w:val="24"/>
                <w:szCs w:val="24"/>
                <w:lang w:val="en-US"/>
              </w:rPr>
              <w:t>dịch vụ bắt buộc phải chạy trên Server Role Client Access của Hệ thống VNPT Email?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531" w:rsidRPr="00847876" w:rsidRDefault="00407531" w:rsidP="00D07E3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FF0000"/>
                <w:sz w:val="18"/>
                <w:szCs w:val="18"/>
                <w:lang w:eastAsia="ko-KR"/>
              </w:rPr>
            </w:pPr>
            <w:r w:rsidRPr="00847876">
              <w:rPr>
                <w:rFonts w:ascii="Arial" w:hAnsi="Arial" w:cs="Arial"/>
                <w:i/>
                <w:iCs/>
                <w:color w:val="FF0000"/>
                <w:sz w:val="18"/>
                <w:szCs w:val="18"/>
                <w:lang w:eastAsia="ko-KR"/>
              </w:rPr>
              <w:t>M</w:t>
            </w:r>
            <w:r>
              <w:rPr>
                <w:rFonts w:ascii="Arial" w:hAnsi="Arial" w:cs="Arial"/>
                <w:i/>
                <w:iCs/>
                <w:color w:val="FF0000"/>
                <w:sz w:val="18"/>
                <w:szCs w:val="18"/>
                <w:lang w:eastAsia="ko-KR"/>
              </w:rPr>
              <w:t>A</w:t>
            </w:r>
          </w:p>
        </w:tc>
      </w:tr>
      <w:tr w:rsidR="00407531" w:rsidRPr="0099478A" w:rsidTr="00D07E33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531" w:rsidRPr="00847876" w:rsidRDefault="00407531" w:rsidP="00D07E3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531" w:rsidRPr="00847876" w:rsidRDefault="00407531" w:rsidP="00D07E33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531" w:rsidRPr="00847876" w:rsidRDefault="00407531" w:rsidP="00D07E3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531" w:rsidRPr="00847876" w:rsidRDefault="00407531" w:rsidP="00D07E3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Grade</w:t>
            </w:r>
          </w:p>
        </w:tc>
      </w:tr>
      <w:tr w:rsidR="00B66481" w:rsidRPr="0099478A" w:rsidTr="00D07E3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6481" w:rsidRPr="00847876" w:rsidRDefault="00B66481" w:rsidP="00B66481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66481" w:rsidRPr="001F432F" w:rsidRDefault="00B66481" w:rsidP="00B66481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1F432F">
              <w:rPr>
                <w:color w:val="FF0000"/>
                <w:sz w:val="24"/>
                <w:szCs w:val="24"/>
                <w:lang w:val="en-US"/>
              </w:rPr>
              <w:t>MS Exchange Active Directory Topology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6481" w:rsidRPr="00847876" w:rsidRDefault="00B66481" w:rsidP="00B66481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66481" w:rsidRPr="001F432F" w:rsidRDefault="00B66481" w:rsidP="00B66481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10</w:t>
            </w:r>
            <w:r w:rsidRPr="001F432F">
              <w:rPr>
                <w:color w:val="FF0000"/>
                <w:sz w:val="24"/>
                <w:szCs w:val="24"/>
                <w:lang w:val="en-US"/>
              </w:rPr>
              <w:t>0</w:t>
            </w:r>
            <w:r w:rsidR="00A01BC8">
              <w:rPr>
                <w:color w:val="FF0000"/>
                <w:sz w:val="24"/>
                <w:szCs w:val="24"/>
                <w:lang w:val="en-US"/>
              </w:rPr>
              <w:t>/3</w:t>
            </w:r>
          </w:p>
        </w:tc>
      </w:tr>
      <w:tr w:rsidR="00B66481" w:rsidRPr="0099478A" w:rsidTr="00D07E3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6481" w:rsidRPr="00847876" w:rsidRDefault="00B66481" w:rsidP="00B66481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66481" w:rsidRPr="001F432F" w:rsidRDefault="00B66481" w:rsidP="00B66481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B66481">
              <w:rPr>
                <w:color w:val="FF0000"/>
                <w:sz w:val="24"/>
                <w:szCs w:val="24"/>
                <w:lang w:val="en-US"/>
              </w:rPr>
              <w:t>Microsoft Exchange File Distribution Service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6481" w:rsidRPr="00847876" w:rsidRDefault="00B66481" w:rsidP="00B66481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66481" w:rsidRPr="001F432F" w:rsidRDefault="00B66481" w:rsidP="00A01BC8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10</w:t>
            </w:r>
            <w:r w:rsidRPr="001F432F">
              <w:rPr>
                <w:color w:val="FF0000"/>
                <w:sz w:val="24"/>
                <w:szCs w:val="24"/>
                <w:lang w:val="en-US"/>
              </w:rPr>
              <w:t>0</w:t>
            </w:r>
            <w:r>
              <w:rPr>
                <w:color w:val="FF0000"/>
                <w:sz w:val="24"/>
                <w:szCs w:val="24"/>
                <w:lang w:val="en-US"/>
              </w:rPr>
              <w:t>/</w:t>
            </w:r>
            <w:r w:rsidR="00A01BC8">
              <w:rPr>
                <w:color w:val="FF0000"/>
                <w:sz w:val="24"/>
                <w:szCs w:val="24"/>
                <w:lang w:val="en-US"/>
              </w:rPr>
              <w:t>3</w:t>
            </w:r>
          </w:p>
        </w:tc>
      </w:tr>
      <w:tr w:rsidR="00B66481" w:rsidRPr="0099478A" w:rsidTr="00D07E3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6481" w:rsidRPr="00847876" w:rsidRDefault="00B66481" w:rsidP="00B66481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66481" w:rsidRPr="00847876" w:rsidRDefault="00B66481" w:rsidP="00B66481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B66481">
              <w:rPr>
                <w:color w:val="FF0000"/>
                <w:sz w:val="24"/>
                <w:szCs w:val="24"/>
                <w:lang w:val="en-US"/>
              </w:rPr>
              <w:t>Microsoft Exchange POP3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6481" w:rsidRPr="00847876" w:rsidRDefault="00B66481" w:rsidP="00B66481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66481" w:rsidRPr="001F432F" w:rsidRDefault="00B66481" w:rsidP="00B66481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-100</w:t>
            </w:r>
          </w:p>
        </w:tc>
      </w:tr>
      <w:tr w:rsidR="00B66481" w:rsidRPr="0099478A" w:rsidTr="00D07E3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6481" w:rsidRPr="00847876" w:rsidRDefault="00B66481" w:rsidP="00B66481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66481" w:rsidRPr="001F432F" w:rsidRDefault="00B66481" w:rsidP="00B66481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B66481">
              <w:rPr>
                <w:color w:val="FF0000"/>
                <w:sz w:val="24"/>
                <w:szCs w:val="24"/>
                <w:lang w:val="en-US"/>
              </w:rPr>
              <w:t>Microsoft Exchange Service Host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6481" w:rsidRPr="00847876" w:rsidRDefault="00B66481" w:rsidP="00B66481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66481" w:rsidRPr="001F432F" w:rsidRDefault="00B66481" w:rsidP="00A01BC8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1F432F">
              <w:rPr>
                <w:color w:val="FF0000"/>
                <w:sz w:val="24"/>
                <w:szCs w:val="24"/>
                <w:lang w:val="en-US"/>
              </w:rPr>
              <w:t>100</w:t>
            </w:r>
            <w:r>
              <w:rPr>
                <w:color w:val="FF0000"/>
                <w:sz w:val="24"/>
                <w:szCs w:val="24"/>
                <w:lang w:val="en-US"/>
              </w:rPr>
              <w:t>/</w:t>
            </w:r>
            <w:r w:rsidR="00A01BC8">
              <w:rPr>
                <w:color w:val="FF0000"/>
                <w:sz w:val="24"/>
                <w:szCs w:val="24"/>
                <w:lang w:val="en-US"/>
              </w:rPr>
              <w:t>3</w:t>
            </w:r>
          </w:p>
        </w:tc>
      </w:tr>
      <w:tr w:rsidR="00B66481" w:rsidRPr="0099478A" w:rsidTr="00D07E3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6481" w:rsidRPr="00847876" w:rsidRDefault="00B66481" w:rsidP="00B66481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6481" w:rsidRPr="00847876" w:rsidRDefault="00B66481" w:rsidP="00B66481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6481" w:rsidRPr="00847876" w:rsidRDefault="00B66481" w:rsidP="00B66481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6481" w:rsidRPr="00847876" w:rsidRDefault="00B66481" w:rsidP="00B66481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</w:tr>
      <w:tr w:rsidR="00B66481" w:rsidRPr="0099478A" w:rsidTr="00D07E3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6481" w:rsidRPr="00847876" w:rsidRDefault="00B66481" w:rsidP="00B66481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6481" w:rsidRPr="00847876" w:rsidRDefault="00B66481" w:rsidP="00B66481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6481" w:rsidRPr="00847876" w:rsidRDefault="00B66481" w:rsidP="00B66481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6481" w:rsidRPr="00847876" w:rsidRDefault="00B66481" w:rsidP="00B66481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</w:tr>
      <w:tr w:rsidR="00B66481" w:rsidRPr="0099478A" w:rsidTr="00D07E3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6481" w:rsidRPr="00847876" w:rsidRDefault="00B66481" w:rsidP="00B66481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6481" w:rsidRPr="00847876" w:rsidRDefault="00B66481" w:rsidP="00B66481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6481" w:rsidRPr="00847876" w:rsidRDefault="00B66481" w:rsidP="00B66481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6481" w:rsidRPr="00847876" w:rsidRDefault="00B66481" w:rsidP="00B66481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</w:tr>
      <w:tr w:rsidR="00B66481" w:rsidRPr="0099478A" w:rsidTr="00D07E33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6481" w:rsidRPr="00847876" w:rsidRDefault="00B66481" w:rsidP="00B66481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Choose all answers that are correct.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6481" w:rsidRPr="00847876" w:rsidRDefault="00B66481" w:rsidP="00B66481">
            <w:pPr>
              <w:rPr>
                <w:color w:val="FF0000"/>
              </w:rPr>
            </w:pPr>
            <w:r w:rsidRPr="00847876">
              <w:rPr>
                <w:color w:val="FF0000"/>
              </w:rPr>
              <w:t> </w:t>
            </w:r>
          </w:p>
        </w:tc>
      </w:tr>
    </w:tbl>
    <w:p w:rsidR="00407531" w:rsidRDefault="00407531" w:rsidP="00210016">
      <w:pPr>
        <w:spacing w:before="0" w:after="0" w:line="240" w:lineRule="auto"/>
        <w:rPr>
          <w:b/>
          <w:color w:val="FF0000"/>
          <w:sz w:val="24"/>
          <w:szCs w:val="24"/>
        </w:rPr>
      </w:pPr>
    </w:p>
    <w:p w:rsidR="00EC4DEC" w:rsidRDefault="00EC4DEC" w:rsidP="00AA683D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 nhiều</w:t>
      </w:r>
      <w:r w:rsidRPr="003F2F1C">
        <w:rPr>
          <w:b/>
          <w:sz w:val="28"/>
          <w:szCs w:val="28"/>
        </w:rPr>
        <w:t xml:space="preserve">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EC4DEC" w:rsidRPr="0099478A" w:rsidTr="00D07E33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4DEC" w:rsidRPr="00847876" w:rsidRDefault="00EC4DEC" w:rsidP="00483E4C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847876">
              <w:rPr>
                <w:color w:val="FF0000"/>
                <w:sz w:val="24"/>
                <w:szCs w:val="24"/>
                <w:lang w:val="en-US"/>
              </w:rPr>
              <w:t xml:space="preserve">Anh/chị cho biết </w:t>
            </w:r>
            <w:r>
              <w:rPr>
                <w:color w:val="FF0000"/>
                <w:sz w:val="24"/>
                <w:szCs w:val="24"/>
                <w:lang w:val="en-US"/>
              </w:rPr>
              <w:t>hàng đợi nào sau đây có thể tồn tại nhiều trên một Hub Transport của Hệ thống VNPT Email?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4DEC" w:rsidRPr="00847876" w:rsidRDefault="00EC4DEC" w:rsidP="00D07E3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FF0000"/>
                <w:sz w:val="18"/>
                <w:szCs w:val="18"/>
                <w:lang w:eastAsia="ko-KR"/>
              </w:rPr>
            </w:pPr>
            <w:r w:rsidRPr="00847876">
              <w:rPr>
                <w:rFonts w:ascii="Arial" w:hAnsi="Arial" w:cs="Arial"/>
                <w:i/>
                <w:iCs/>
                <w:color w:val="FF0000"/>
                <w:sz w:val="18"/>
                <w:szCs w:val="18"/>
                <w:lang w:eastAsia="ko-KR"/>
              </w:rPr>
              <w:t>M</w:t>
            </w:r>
            <w:r>
              <w:rPr>
                <w:rFonts w:ascii="Arial" w:hAnsi="Arial" w:cs="Arial"/>
                <w:i/>
                <w:iCs/>
                <w:color w:val="FF0000"/>
                <w:sz w:val="18"/>
                <w:szCs w:val="18"/>
                <w:lang w:eastAsia="ko-KR"/>
              </w:rPr>
              <w:t>A</w:t>
            </w:r>
          </w:p>
        </w:tc>
      </w:tr>
      <w:tr w:rsidR="00EC4DEC" w:rsidRPr="0099478A" w:rsidTr="00D07E33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4DEC" w:rsidRPr="00847876" w:rsidRDefault="00EC4DEC" w:rsidP="00D07E3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4DEC" w:rsidRPr="00847876" w:rsidRDefault="00EC4DEC" w:rsidP="00D07E33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4DEC" w:rsidRPr="00847876" w:rsidRDefault="00EC4DEC" w:rsidP="00D07E3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4DEC" w:rsidRPr="00847876" w:rsidRDefault="00EC4DEC" w:rsidP="00D07E3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Grade</w:t>
            </w:r>
          </w:p>
        </w:tc>
      </w:tr>
      <w:tr w:rsidR="00EC4DEC" w:rsidRPr="0099478A" w:rsidTr="00D07E3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4DEC" w:rsidRPr="00847876" w:rsidRDefault="00EC4DEC" w:rsidP="00D07E3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4DEC" w:rsidRPr="001F432F" w:rsidRDefault="000F3370" w:rsidP="00D07E33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C1151C">
              <w:rPr>
                <w:color w:val="FF0000"/>
                <w:sz w:val="24"/>
                <w:szCs w:val="24"/>
                <w:lang w:val="en-US"/>
              </w:rPr>
              <w:t>Submission Queue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4DEC" w:rsidRPr="00847876" w:rsidRDefault="00EC4DEC" w:rsidP="00D07E33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4DEC" w:rsidRPr="001F432F" w:rsidRDefault="00483E4C" w:rsidP="00D07E33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-</w:t>
            </w:r>
            <w:r w:rsidR="00EC4DEC">
              <w:rPr>
                <w:color w:val="FF0000"/>
                <w:sz w:val="24"/>
                <w:szCs w:val="24"/>
                <w:lang w:val="en-US"/>
              </w:rPr>
              <w:t>10</w:t>
            </w:r>
            <w:r w:rsidR="00EC4DEC" w:rsidRPr="001F432F">
              <w:rPr>
                <w:color w:val="FF0000"/>
                <w:sz w:val="24"/>
                <w:szCs w:val="24"/>
                <w:lang w:val="en-US"/>
              </w:rPr>
              <w:t>0</w:t>
            </w:r>
          </w:p>
        </w:tc>
      </w:tr>
      <w:tr w:rsidR="00EC4DEC" w:rsidRPr="0099478A" w:rsidTr="00D07E3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4DEC" w:rsidRPr="00847876" w:rsidRDefault="00EC4DEC" w:rsidP="00D07E3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4DEC" w:rsidRPr="001F432F" w:rsidRDefault="000F3370" w:rsidP="00D07E33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C1151C">
              <w:rPr>
                <w:color w:val="FF0000"/>
                <w:sz w:val="24"/>
                <w:szCs w:val="24"/>
                <w:lang w:val="en-US"/>
              </w:rPr>
              <w:t>Mailbox Delivery Queue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4DEC" w:rsidRPr="00847876" w:rsidRDefault="00EC4DEC" w:rsidP="00D07E33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4DEC" w:rsidRPr="001F432F" w:rsidRDefault="00EC4DEC" w:rsidP="00D07E33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10</w:t>
            </w:r>
            <w:r w:rsidRPr="001F432F">
              <w:rPr>
                <w:color w:val="FF0000"/>
                <w:sz w:val="24"/>
                <w:szCs w:val="24"/>
                <w:lang w:val="en-US"/>
              </w:rPr>
              <w:t>0</w:t>
            </w:r>
            <w:r>
              <w:rPr>
                <w:color w:val="FF0000"/>
                <w:sz w:val="24"/>
                <w:szCs w:val="24"/>
                <w:lang w:val="en-US"/>
              </w:rPr>
              <w:t>/</w:t>
            </w:r>
            <w:r w:rsidR="00483E4C">
              <w:rPr>
                <w:color w:val="FF0000"/>
                <w:sz w:val="24"/>
                <w:szCs w:val="24"/>
                <w:lang w:val="en-US"/>
              </w:rPr>
              <w:t>2</w:t>
            </w:r>
          </w:p>
        </w:tc>
      </w:tr>
      <w:tr w:rsidR="00EC4DEC" w:rsidRPr="0099478A" w:rsidTr="00D07E3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4DEC" w:rsidRPr="00847876" w:rsidRDefault="00EC4DEC" w:rsidP="00D07E3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4DEC" w:rsidRPr="00847876" w:rsidRDefault="000F3370" w:rsidP="00D07E33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C1151C">
              <w:rPr>
                <w:color w:val="FF0000"/>
                <w:sz w:val="24"/>
                <w:szCs w:val="24"/>
                <w:lang w:val="en-US"/>
              </w:rPr>
              <w:t>Remote Delivery Queue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4DEC" w:rsidRPr="00847876" w:rsidRDefault="00EC4DEC" w:rsidP="00D07E33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4DEC" w:rsidRPr="001F432F" w:rsidRDefault="00483E4C" w:rsidP="00D07E33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10</w:t>
            </w:r>
            <w:r w:rsidRPr="001F432F">
              <w:rPr>
                <w:color w:val="FF0000"/>
                <w:sz w:val="24"/>
                <w:szCs w:val="24"/>
                <w:lang w:val="en-US"/>
              </w:rPr>
              <w:t>0</w:t>
            </w:r>
            <w:r>
              <w:rPr>
                <w:color w:val="FF0000"/>
                <w:sz w:val="24"/>
                <w:szCs w:val="24"/>
                <w:lang w:val="en-US"/>
              </w:rPr>
              <w:t>/2</w:t>
            </w:r>
          </w:p>
        </w:tc>
      </w:tr>
      <w:tr w:rsidR="00EC4DEC" w:rsidRPr="0099478A" w:rsidTr="00D07E3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4DEC" w:rsidRPr="00847876" w:rsidRDefault="00EC4DEC" w:rsidP="00D07E3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4DEC" w:rsidRPr="001F432F" w:rsidRDefault="00A043CE" w:rsidP="00D07E33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C1151C">
              <w:rPr>
                <w:color w:val="FF0000"/>
                <w:sz w:val="24"/>
                <w:szCs w:val="24"/>
                <w:lang w:val="en-US"/>
              </w:rPr>
              <w:t>Unreachable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4DEC" w:rsidRPr="00847876" w:rsidRDefault="00EC4DEC" w:rsidP="00D07E33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4DEC" w:rsidRPr="001F432F" w:rsidRDefault="00483E4C" w:rsidP="00D07E33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-</w:t>
            </w:r>
            <w:r w:rsidR="00EC4DEC" w:rsidRPr="001F432F">
              <w:rPr>
                <w:color w:val="FF0000"/>
                <w:sz w:val="24"/>
                <w:szCs w:val="24"/>
                <w:lang w:val="en-US"/>
              </w:rPr>
              <w:t>100</w:t>
            </w:r>
          </w:p>
        </w:tc>
      </w:tr>
      <w:tr w:rsidR="00EC4DEC" w:rsidRPr="0099478A" w:rsidTr="00D07E3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4DEC" w:rsidRPr="00847876" w:rsidRDefault="00EC4DEC" w:rsidP="00D07E3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4DEC" w:rsidRPr="00847876" w:rsidRDefault="00EC4DEC" w:rsidP="00D07E3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4DEC" w:rsidRPr="00847876" w:rsidRDefault="00EC4DEC" w:rsidP="00D07E3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4DEC" w:rsidRPr="00847876" w:rsidRDefault="00EC4DEC" w:rsidP="00D07E3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</w:tr>
      <w:tr w:rsidR="00EC4DEC" w:rsidRPr="0099478A" w:rsidTr="00D07E3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4DEC" w:rsidRPr="00847876" w:rsidRDefault="00EC4DEC" w:rsidP="00D07E3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4DEC" w:rsidRPr="00847876" w:rsidRDefault="00EC4DEC" w:rsidP="00D07E3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4DEC" w:rsidRPr="00847876" w:rsidRDefault="00EC4DEC" w:rsidP="00D07E3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4DEC" w:rsidRPr="00847876" w:rsidRDefault="00EC4DEC" w:rsidP="00D07E3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</w:tr>
      <w:tr w:rsidR="00EC4DEC" w:rsidRPr="0099478A" w:rsidTr="00D07E3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4DEC" w:rsidRPr="00847876" w:rsidRDefault="00EC4DEC" w:rsidP="00D07E3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4DEC" w:rsidRPr="00847876" w:rsidRDefault="00EC4DEC" w:rsidP="00D07E3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4DEC" w:rsidRPr="00847876" w:rsidRDefault="00EC4DEC" w:rsidP="00D07E3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4DEC" w:rsidRPr="00847876" w:rsidRDefault="00EC4DEC" w:rsidP="00D07E3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</w:tr>
      <w:tr w:rsidR="00EC4DEC" w:rsidRPr="0099478A" w:rsidTr="00D07E33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4DEC" w:rsidRPr="00847876" w:rsidRDefault="00EC4DEC" w:rsidP="00D07E3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Choose all answers that are correct.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4DEC" w:rsidRPr="00847876" w:rsidRDefault="00EC4DEC" w:rsidP="00D07E33">
            <w:pPr>
              <w:rPr>
                <w:color w:val="FF0000"/>
              </w:rPr>
            </w:pPr>
            <w:r w:rsidRPr="00847876">
              <w:rPr>
                <w:color w:val="FF0000"/>
              </w:rPr>
              <w:t> </w:t>
            </w:r>
          </w:p>
        </w:tc>
      </w:tr>
    </w:tbl>
    <w:p w:rsidR="00EC4DEC" w:rsidRDefault="00EC4DEC" w:rsidP="00210016">
      <w:pPr>
        <w:spacing w:before="0" w:after="0" w:line="240" w:lineRule="auto"/>
        <w:rPr>
          <w:b/>
          <w:color w:val="FF0000"/>
          <w:sz w:val="24"/>
          <w:szCs w:val="24"/>
        </w:rPr>
      </w:pPr>
    </w:p>
    <w:p w:rsidR="002A271A" w:rsidRDefault="002A271A" w:rsidP="00AA683D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 nhiều</w:t>
      </w:r>
      <w:r w:rsidRPr="003F2F1C">
        <w:rPr>
          <w:b/>
          <w:sz w:val="28"/>
          <w:szCs w:val="28"/>
        </w:rPr>
        <w:t xml:space="preserve">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2A271A" w:rsidRPr="0099478A" w:rsidTr="00D07E33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71A" w:rsidRPr="00847876" w:rsidRDefault="002A271A" w:rsidP="002A271A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847876">
              <w:rPr>
                <w:color w:val="FF0000"/>
                <w:sz w:val="24"/>
                <w:szCs w:val="24"/>
                <w:lang w:val="en-US"/>
              </w:rPr>
              <w:t xml:space="preserve">Anh/chị cho biết </w:t>
            </w:r>
            <w:r>
              <w:rPr>
                <w:color w:val="FF0000"/>
                <w:sz w:val="24"/>
                <w:szCs w:val="24"/>
                <w:lang w:val="en-US"/>
              </w:rPr>
              <w:t>hàng đợi nào sau đây có thể tồn tại duy nhất trên một Hub Transport của Hệ thống VNPT Email?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71A" w:rsidRPr="00847876" w:rsidRDefault="002A271A" w:rsidP="00D07E3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FF0000"/>
                <w:sz w:val="18"/>
                <w:szCs w:val="18"/>
                <w:lang w:eastAsia="ko-KR"/>
              </w:rPr>
            </w:pPr>
            <w:r w:rsidRPr="00847876">
              <w:rPr>
                <w:rFonts w:ascii="Arial" w:hAnsi="Arial" w:cs="Arial"/>
                <w:i/>
                <w:iCs/>
                <w:color w:val="FF0000"/>
                <w:sz w:val="18"/>
                <w:szCs w:val="18"/>
                <w:lang w:eastAsia="ko-KR"/>
              </w:rPr>
              <w:t>M</w:t>
            </w:r>
            <w:r>
              <w:rPr>
                <w:rFonts w:ascii="Arial" w:hAnsi="Arial" w:cs="Arial"/>
                <w:i/>
                <w:iCs/>
                <w:color w:val="FF0000"/>
                <w:sz w:val="18"/>
                <w:szCs w:val="18"/>
                <w:lang w:eastAsia="ko-KR"/>
              </w:rPr>
              <w:t>A</w:t>
            </w:r>
          </w:p>
        </w:tc>
      </w:tr>
      <w:tr w:rsidR="002A271A" w:rsidRPr="0099478A" w:rsidTr="00D07E33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71A" w:rsidRPr="00847876" w:rsidRDefault="002A271A" w:rsidP="00D07E3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71A" w:rsidRPr="00847876" w:rsidRDefault="002A271A" w:rsidP="00D07E33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71A" w:rsidRPr="00847876" w:rsidRDefault="002A271A" w:rsidP="00D07E3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71A" w:rsidRPr="00847876" w:rsidRDefault="002A271A" w:rsidP="00D07E3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Grade</w:t>
            </w:r>
          </w:p>
        </w:tc>
      </w:tr>
      <w:tr w:rsidR="002A271A" w:rsidRPr="0099478A" w:rsidTr="00D07E3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71A" w:rsidRPr="00847876" w:rsidRDefault="002A271A" w:rsidP="00D07E3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71A" w:rsidRPr="001F432F" w:rsidRDefault="002A271A" w:rsidP="00D07E33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C1151C">
              <w:rPr>
                <w:color w:val="FF0000"/>
                <w:sz w:val="24"/>
                <w:szCs w:val="24"/>
                <w:lang w:val="en-US"/>
              </w:rPr>
              <w:t>Submission Queue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71A" w:rsidRPr="00847876" w:rsidRDefault="002A271A" w:rsidP="00D07E33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71A" w:rsidRPr="001F432F" w:rsidRDefault="002A271A" w:rsidP="00D07E33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10</w:t>
            </w:r>
            <w:r w:rsidRPr="001F432F">
              <w:rPr>
                <w:color w:val="FF0000"/>
                <w:sz w:val="24"/>
                <w:szCs w:val="24"/>
                <w:lang w:val="en-US"/>
              </w:rPr>
              <w:t>0</w:t>
            </w:r>
            <w:r>
              <w:rPr>
                <w:color w:val="FF0000"/>
                <w:sz w:val="24"/>
                <w:szCs w:val="24"/>
                <w:lang w:val="en-US"/>
              </w:rPr>
              <w:t>/2</w:t>
            </w:r>
          </w:p>
        </w:tc>
      </w:tr>
      <w:tr w:rsidR="002A271A" w:rsidRPr="0099478A" w:rsidTr="00D07E3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71A" w:rsidRPr="00847876" w:rsidRDefault="002A271A" w:rsidP="00D07E3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71A" w:rsidRPr="001F432F" w:rsidRDefault="002A271A" w:rsidP="00D07E33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C1151C">
              <w:rPr>
                <w:color w:val="FF0000"/>
                <w:sz w:val="24"/>
                <w:szCs w:val="24"/>
                <w:lang w:val="en-US"/>
              </w:rPr>
              <w:t>Mailbox Delivery Queue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71A" w:rsidRPr="00847876" w:rsidRDefault="002A271A" w:rsidP="00D07E33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71A" w:rsidRPr="001F432F" w:rsidRDefault="002A271A" w:rsidP="00D07E33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-10</w:t>
            </w:r>
            <w:r w:rsidRPr="001F432F">
              <w:rPr>
                <w:color w:val="FF0000"/>
                <w:sz w:val="24"/>
                <w:szCs w:val="24"/>
                <w:lang w:val="en-US"/>
              </w:rPr>
              <w:t>0</w:t>
            </w:r>
          </w:p>
        </w:tc>
      </w:tr>
      <w:tr w:rsidR="002A271A" w:rsidRPr="0099478A" w:rsidTr="00D07E3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71A" w:rsidRPr="00847876" w:rsidRDefault="002A271A" w:rsidP="00D07E3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71A" w:rsidRPr="00847876" w:rsidRDefault="002A271A" w:rsidP="00D07E33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C1151C">
              <w:rPr>
                <w:color w:val="FF0000"/>
                <w:sz w:val="24"/>
                <w:szCs w:val="24"/>
                <w:lang w:val="en-US"/>
              </w:rPr>
              <w:t>Remote Delivery Queue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71A" w:rsidRPr="00847876" w:rsidRDefault="002A271A" w:rsidP="00D07E33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71A" w:rsidRPr="001F432F" w:rsidRDefault="002A271A" w:rsidP="00D07E33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-10</w:t>
            </w:r>
            <w:r w:rsidRPr="001F432F">
              <w:rPr>
                <w:color w:val="FF0000"/>
                <w:sz w:val="24"/>
                <w:szCs w:val="24"/>
                <w:lang w:val="en-US"/>
              </w:rPr>
              <w:t>0</w:t>
            </w:r>
          </w:p>
        </w:tc>
      </w:tr>
      <w:tr w:rsidR="002A271A" w:rsidRPr="0099478A" w:rsidTr="00D07E3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71A" w:rsidRPr="00847876" w:rsidRDefault="002A271A" w:rsidP="00D07E3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71A" w:rsidRPr="001F432F" w:rsidRDefault="002A271A" w:rsidP="00D07E33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C1151C">
              <w:rPr>
                <w:color w:val="FF0000"/>
                <w:sz w:val="24"/>
                <w:szCs w:val="24"/>
                <w:lang w:val="en-US"/>
              </w:rPr>
              <w:t>Unreachable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71A" w:rsidRPr="00847876" w:rsidRDefault="002A271A" w:rsidP="00D07E33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847876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71A" w:rsidRPr="001F432F" w:rsidRDefault="002A271A" w:rsidP="00D07E33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1F432F">
              <w:rPr>
                <w:color w:val="FF0000"/>
                <w:sz w:val="24"/>
                <w:szCs w:val="24"/>
                <w:lang w:val="en-US"/>
              </w:rPr>
              <w:t>100</w:t>
            </w:r>
            <w:r>
              <w:rPr>
                <w:color w:val="FF0000"/>
                <w:sz w:val="24"/>
                <w:szCs w:val="24"/>
                <w:lang w:val="en-US"/>
              </w:rPr>
              <w:t>/2</w:t>
            </w:r>
          </w:p>
        </w:tc>
      </w:tr>
      <w:tr w:rsidR="002A271A" w:rsidRPr="0099478A" w:rsidTr="00D07E3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71A" w:rsidRPr="00847876" w:rsidRDefault="002A271A" w:rsidP="00D07E3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71A" w:rsidRPr="00847876" w:rsidRDefault="002A271A" w:rsidP="00D07E3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71A" w:rsidRPr="00847876" w:rsidRDefault="002A271A" w:rsidP="00D07E3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71A" w:rsidRPr="00847876" w:rsidRDefault="002A271A" w:rsidP="00D07E3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</w:tr>
      <w:tr w:rsidR="002A271A" w:rsidRPr="0099478A" w:rsidTr="00D07E3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71A" w:rsidRPr="00847876" w:rsidRDefault="002A271A" w:rsidP="00D07E3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71A" w:rsidRPr="00847876" w:rsidRDefault="002A271A" w:rsidP="00D07E3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71A" w:rsidRPr="00847876" w:rsidRDefault="002A271A" w:rsidP="00D07E3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71A" w:rsidRPr="00847876" w:rsidRDefault="002A271A" w:rsidP="00D07E3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</w:tr>
      <w:tr w:rsidR="002A271A" w:rsidRPr="0099478A" w:rsidTr="00D07E3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71A" w:rsidRPr="00847876" w:rsidRDefault="002A271A" w:rsidP="00D07E3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71A" w:rsidRPr="00847876" w:rsidRDefault="002A271A" w:rsidP="00D07E3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71A" w:rsidRPr="00847876" w:rsidRDefault="002A271A" w:rsidP="00D07E3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71A" w:rsidRPr="00847876" w:rsidRDefault="002A271A" w:rsidP="00D07E3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</w:tr>
      <w:tr w:rsidR="002A271A" w:rsidRPr="0099478A" w:rsidTr="00D07E33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71A" w:rsidRPr="00847876" w:rsidRDefault="002A271A" w:rsidP="00D07E3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Choose all answers that are correct.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271A" w:rsidRPr="00847876" w:rsidRDefault="002A271A" w:rsidP="00D07E33">
            <w:pPr>
              <w:rPr>
                <w:color w:val="FF0000"/>
              </w:rPr>
            </w:pPr>
            <w:r w:rsidRPr="00847876">
              <w:rPr>
                <w:color w:val="FF0000"/>
              </w:rPr>
              <w:t> </w:t>
            </w:r>
          </w:p>
        </w:tc>
      </w:tr>
    </w:tbl>
    <w:p w:rsidR="002A271A" w:rsidRDefault="002A271A" w:rsidP="00210016">
      <w:pPr>
        <w:spacing w:before="0" w:after="0" w:line="240" w:lineRule="auto"/>
        <w:rPr>
          <w:b/>
          <w:color w:val="FF0000"/>
          <w:sz w:val="24"/>
          <w:szCs w:val="24"/>
        </w:rPr>
      </w:pPr>
    </w:p>
    <w:p w:rsidR="008E4DC1" w:rsidRDefault="008E4DC1" w:rsidP="00AA683D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2"/>
        <w:gridCol w:w="3846"/>
        <w:gridCol w:w="4617"/>
        <w:gridCol w:w="771"/>
      </w:tblGrid>
      <w:tr w:rsidR="008E4DC1" w:rsidRPr="00323E94" w:rsidTr="00D07E33">
        <w:trPr>
          <w:cantSplit/>
          <w:tblHeader/>
        </w:trPr>
        <w:tc>
          <w:tcPr>
            <w:tcW w:w="923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4DC1" w:rsidRPr="007213C2" w:rsidRDefault="008E4DC1" w:rsidP="008E4DC1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7213C2">
              <w:rPr>
                <w:color w:val="FF0000"/>
                <w:sz w:val="24"/>
                <w:szCs w:val="24"/>
                <w:lang w:val="en-US"/>
              </w:rPr>
              <w:t>Anh/chị cho biết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không thể xóa thư từ hàng đợi nào trên Hub Transport</w:t>
            </w:r>
            <w:r w:rsidRPr="007213C2">
              <w:rPr>
                <w:color w:val="FF0000"/>
                <w:sz w:val="24"/>
                <w:szCs w:val="24"/>
                <w:lang w:val="en-US"/>
              </w:rPr>
              <w:t xml:space="preserve">: 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DC1" w:rsidRPr="00323E94" w:rsidRDefault="008E4DC1" w:rsidP="00D07E3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323E94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</w:t>
            </w:r>
            <w:r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C</w:t>
            </w:r>
          </w:p>
        </w:tc>
      </w:tr>
      <w:tr w:rsidR="008E4DC1" w:rsidRPr="00323E94" w:rsidTr="00D07E33">
        <w:trPr>
          <w:cantSplit/>
          <w:tblHeader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DC1" w:rsidRPr="007213C2" w:rsidRDefault="008E4DC1" w:rsidP="00D07E3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lastRenderedPageBreak/>
              <w:t>#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DC1" w:rsidRPr="007213C2" w:rsidRDefault="008E4DC1" w:rsidP="00D07E33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Answers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DC1" w:rsidRPr="007213C2" w:rsidRDefault="008E4DC1" w:rsidP="00D07E3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Hints/Feedback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DC1" w:rsidRPr="00323E94" w:rsidRDefault="008E4DC1" w:rsidP="00D07E3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23E94">
              <w:rPr>
                <w:rFonts w:ascii="Arial" w:hAnsi="Arial" w:cs="Arial"/>
                <w:b/>
                <w:bCs/>
                <w:sz w:val="18"/>
                <w:szCs w:val="18"/>
              </w:rPr>
              <w:t>Grade</w:t>
            </w:r>
          </w:p>
        </w:tc>
      </w:tr>
      <w:tr w:rsidR="008E4DC1" w:rsidRPr="00323E94" w:rsidTr="00D07E33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DC1" w:rsidRPr="007213C2" w:rsidRDefault="008E4DC1" w:rsidP="008E4DC1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7213C2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4DC1" w:rsidRPr="001F432F" w:rsidRDefault="008E4DC1" w:rsidP="008E4DC1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C1151C">
              <w:rPr>
                <w:color w:val="FF0000"/>
                <w:sz w:val="24"/>
                <w:szCs w:val="24"/>
                <w:lang w:val="en-US"/>
              </w:rPr>
              <w:t>Submission Queue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DC1" w:rsidRPr="007213C2" w:rsidRDefault="008E4DC1" w:rsidP="008E4DC1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7213C2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4DC1" w:rsidRPr="00323E94" w:rsidRDefault="008E4DC1" w:rsidP="008E4DC1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100</w:t>
            </w:r>
          </w:p>
        </w:tc>
      </w:tr>
      <w:tr w:rsidR="008E4DC1" w:rsidRPr="00323E94" w:rsidTr="00D07E33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DC1" w:rsidRPr="007213C2" w:rsidRDefault="008E4DC1" w:rsidP="008E4DC1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7213C2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4DC1" w:rsidRPr="001F432F" w:rsidRDefault="008E4DC1" w:rsidP="008E4DC1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C1151C">
              <w:rPr>
                <w:color w:val="FF0000"/>
                <w:sz w:val="24"/>
                <w:szCs w:val="24"/>
                <w:lang w:val="en-US"/>
              </w:rPr>
              <w:t>Mailbox Delivery Queue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DC1" w:rsidRPr="007213C2" w:rsidRDefault="008E4DC1" w:rsidP="008E4DC1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7213C2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4DC1" w:rsidRPr="00323E94" w:rsidRDefault="008E4DC1" w:rsidP="008E4DC1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8E4DC1" w:rsidRPr="00323E94" w:rsidTr="00D07E33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DC1" w:rsidRPr="007213C2" w:rsidRDefault="008E4DC1" w:rsidP="008E4DC1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7213C2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4DC1" w:rsidRPr="00847876" w:rsidRDefault="008E4DC1" w:rsidP="008E4DC1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C1151C">
              <w:rPr>
                <w:color w:val="FF0000"/>
                <w:sz w:val="24"/>
                <w:szCs w:val="24"/>
                <w:lang w:val="en-US"/>
              </w:rPr>
              <w:t>Remote Delivery Queue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DC1" w:rsidRPr="007213C2" w:rsidRDefault="008E4DC1" w:rsidP="008E4DC1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7213C2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4DC1" w:rsidRPr="00323E94" w:rsidRDefault="008E4DC1" w:rsidP="008E4DC1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8E4DC1" w:rsidRPr="00323E94" w:rsidTr="00D07E33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DC1" w:rsidRPr="007213C2" w:rsidRDefault="008E4DC1" w:rsidP="008E4DC1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7213C2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4DC1" w:rsidRPr="001F432F" w:rsidRDefault="008E4DC1" w:rsidP="008E4DC1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8E4DC1">
              <w:rPr>
                <w:color w:val="FF0000"/>
                <w:sz w:val="24"/>
                <w:szCs w:val="24"/>
                <w:lang w:val="en-US"/>
              </w:rPr>
              <w:t>Poison Message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DC1" w:rsidRPr="007213C2" w:rsidRDefault="008E4DC1" w:rsidP="008E4DC1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7213C2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4DC1" w:rsidRPr="00323E94" w:rsidRDefault="008E4DC1" w:rsidP="008E4DC1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8E4DC1" w:rsidRPr="00323E94" w:rsidTr="00D07E33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DC1" w:rsidRPr="007213C2" w:rsidRDefault="008E4DC1" w:rsidP="00D07E3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DC1" w:rsidRPr="007213C2" w:rsidRDefault="008E4DC1" w:rsidP="00D07E3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Correct Feedback: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DC1" w:rsidRPr="007213C2" w:rsidRDefault="008E4DC1" w:rsidP="00D07E3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DC1" w:rsidRPr="00323E94" w:rsidRDefault="008E4DC1" w:rsidP="00D07E3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23E9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E4DC1" w:rsidRPr="00323E94" w:rsidTr="00D07E33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DC1" w:rsidRPr="007213C2" w:rsidRDefault="008E4DC1" w:rsidP="00D07E3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DC1" w:rsidRPr="007213C2" w:rsidRDefault="008E4DC1" w:rsidP="00D07E3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Incorrect Feedback: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DC1" w:rsidRPr="007213C2" w:rsidRDefault="008E4DC1" w:rsidP="00D07E3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DC1" w:rsidRPr="00323E94" w:rsidRDefault="008E4DC1" w:rsidP="00D07E3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23E9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E4DC1" w:rsidRPr="00323E94" w:rsidTr="00D07E33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DC1" w:rsidRPr="007213C2" w:rsidRDefault="008E4DC1" w:rsidP="00D07E3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DC1" w:rsidRPr="007213C2" w:rsidRDefault="008E4DC1" w:rsidP="00D07E3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Partially Correct Feedback: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DC1" w:rsidRPr="007213C2" w:rsidRDefault="008E4DC1" w:rsidP="00D07E3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DC1" w:rsidRPr="00323E94" w:rsidRDefault="008E4DC1" w:rsidP="00D07E3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23E9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E4DC1" w:rsidRPr="00323E94" w:rsidTr="00D07E33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DC1" w:rsidRPr="007213C2" w:rsidRDefault="008E4DC1" w:rsidP="00D07E3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DC1" w:rsidRPr="007213C2" w:rsidRDefault="008E4DC1" w:rsidP="00D07E3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General Feedback: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DC1" w:rsidRPr="007213C2" w:rsidRDefault="008E4DC1" w:rsidP="00D07E3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DC1" w:rsidRPr="00323E94" w:rsidRDefault="008E4DC1" w:rsidP="00D07E3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23E9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E4DC1" w:rsidRPr="00323E94" w:rsidTr="00D07E33">
        <w:trPr>
          <w:cantSplit/>
        </w:trPr>
        <w:tc>
          <w:tcPr>
            <w:tcW w:w="923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DC1" w:rsidRPr="007213C2" w:rsidRDefault="008E4DC1" w:rsidP="00D07E3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47876"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DC1" w:rsidRPr="00323E94" w:rsidRDefault="008E4DC1" w:rsidP="00D07E33">
            <w:r w:rsidRPr="00323E94">
              <w:t> </w:t>
            </w:r>
          </w:p>
        </w:tc>
      </w:tr>
    </w:tbl>
    <w:p w:rsidR="008E4DC1" w:rsidRDefault="008E4DC1" w:rsidP="00210016">
      <w:pPr>
        <w:spacing w:before="0" w:after="0" w:line="240" w:lineRule="auto"/>
        <w:rPr>
          <w:b/>
          <w:color w:val="FF0000"/>
          <w:sz w:val="24"/>
          <w:szCs w:val="24"/>
        </w:rPr>
      </w:pPr>
    </w:p>
    <w:p w:rsidR="00076274" w:rsidRDefault="00076274" w:rsidP="00AA683D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3848"/>
        <w:gridCol w:w="4618"/>
        <w:gridCol w:w="769"/>
      </w:tblGrid>
      <w:tr w:rsidR="00076274" w:rsidRPr="00FD2303" w:rsidTr="00FD3D00">
        <w:trPr>
          <w:cantSplit/>
          <w:tblHeader/>
        </w:trPr>
        <w:tc>
          <w:tcPr>
            <w:tcW w:w="923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6274" w:rsidRPr="00FD2303" w:rsidRDefault="00076274" w:rsidP="00FD3D00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FD2303">
              <w:rPr>
                <w:color w:val="FF0000"/>
                <w:sz w:val="24"/>
                <w:szCs w:val="24"/>
                <w:lang w:val="en-US"/>
              </w:rPr>
              <w:br w:type="page"/>
              <w:t xml:space="preserve">Anh/chị cho biết </w:t>
            </w:r>
            <w:r>
              <w:rPr>
                <w:color w:val="FF0000"/>
                <w:sz w:val="24"/>
                <w:szCs w:val="24"/>
                <w:lang w:val="en-US"/>
              </w:rPr>
              <w:t>trong các máy chủ cài đặt IBM DB2 Database sau, CSDL trên máy chủ nào chứa thông tin ứng dụng Chúc mừng sinh nhật trên VNPT Portal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6274" w:rsidRPr="00FD2303" w:rsidRDefault="00076274" w:rsidP="00FD3D00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FD2303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MC</w:t>
            </w:r>
          </w:p>
        </w:tc>
      </w:tr>
      <w:tr w:rsidR="00076274" w:rsidRPr="00FD2303" w:rsidTr="00FD3D00">
        <w:trPr>
          <w:cantSplit/>
          <w:tblHeader/>
        </w:trPr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6274" w:rsidRPr="00FD2303" w:rsidRDefault="00076274" w:rsidP="00FD3D00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6274" w:rsidRPr="00FD2303" w:rsidRDefault="00076274" w:rsidP="00FD3D00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6274" w:rsidRPr="00FD2303" w:rsidRDefault="00076274" w:rsidP="00FD3D00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Hints/Feedback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6274" w:rsidRPr="00FD2303" w:rsidRDefault="00076274" w:rsidP="00FD3D00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2303">
              <w:rPr>
                <w:rFonts w:ascii="Arial" w:hAnsi="Arial" w:cs="Arial"/>
                <w:b/>
                <w:bCs/>
                <w:sz w:val="18"/>
                <w:szCs w:val="18"/>
              </w:rPr>
              <w:t>Grade</w:t>
            </w:r>
          </w:p>
        </w:tc>
      </w:tr>
      <w:tr w:rsidR="00076274" w:rsidRPr="00FD2303" w:rsidTr="00FD3D00">
        <w:trPr>
          <w:cantSplit/>
        </w:trPr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6274" w:rsidRPr="00FD2303" w:rsidRDefault="00076274" w:rsidP="00FD3D00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D2303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6274" w:rsidRPr="00FD2303" w:rsidRDefault="00076274" w:rsidP="00FD3D00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10.1.5.140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6274" w:rsidRPr="00FD2303" w:rsidRDefault="00076274" w:rsidP="00FD3D00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FD2303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6274" w:rsidRPr="00FD2303" w:rsidRDefault="00076274" w:rsidP="00FD3D00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FD2303"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076274" w:rsidRPr="00FD2303" w:rsidTr="00FD3D00">
        <w:trPr>
          <w:cantSplit/>
        </w:trPr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6274" w:rsidRPr="00FD2303" w:rsidRDefault="00076274" w:rsidP="00FD3D00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D2303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6274" w:rsidRPr="00FD2303" w:rsidRDefault="00076274" w:rsidP="00FD3D00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10.1.2.201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6274" w:rsidRPr="00FD2303" w:rsidRDefault="00076274" w:rsidP="00FD3D00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FD2303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6274" w:rsidRPr="00FD2303" w:rsidRDefault="00076274" w:rsidP="00FD3D00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10</w:t>
            </w:r>
            <w:r w:rsidRPr="00FD2303"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076274" w:rsidRPr="00FD2303" w:rsidTr="00FD3D00">
        <w:trPr>
          <w:cantSplit/>
        </w:trPr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6274" w:rsidRPr="00FD2303" w:rsidRDefault="00076274" w:rsidP="00FD3D00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D2303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6274" w:rsidRPr="00FD2303" w:rsidRDefault="00076274" w:rsidP="00FD3D00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10.1.2.88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6274" w:rsidRPr="00FD2303" w:rsidRDefault="00076274" w:rsidP="00FD3D00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FD2303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6274" w:rsidRPr="00FD2303" w:rsidRDefault="00076274" w:rsidP="00FD3D00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FD2303"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076274" w:rsidRPr="00FD2303" w:rsidTr="00FD3D00">
        <w:trPr>
          <w:cantSplit/>
        </w:trPr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6274" w:rsidRPr="00FD2303" w:rsidRDefault="00076274" w:rsidP="00FD3D00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D2303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6274" w:rsidRPr="00FD2303" w:rsidRDefault="00076274" w:rsidP="00FD3D00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10.1.2.80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6274" w:rsidRPr="00FD2303" w:rsidRDefault="00076274" w:rsidP="00FD3D00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FD2303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6274" w:rsidRPr="00FD2303" w:rsidRDefault="00076274" w:rsidP="00FD3D00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FD2303"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076274" w:rsidRPr="00FD2303" w:rsidTr="00FD3D00">
        <w:trPr>
          <w:cantSplit/>
        </w:trPr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6274" w:rsidRPr="00FD2303" w:rsidRDefault="00076274" w:rsidP="00FD3D00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6274" w:rsidRPr="00FD2303" w:rsidRDefault="00076274" w:rsidP="00FD3D00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6274" w:rsidRPr="00FD2303" w:rsidRDefault="00076274" w:rsidP="00FD3D00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6274" w:rsidRPr="00FD2303" w:rsidRDefault="00076274" w:rsidP="00FD3D00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D230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076274" w:rsidRPr="00FD2303" w:rsidTr="00FD3D00">
        <w:trPr>
          <w:cantSplit/>
        </w:trPr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6274" w:rsidRPr="00FD2303" w:rsidRDefault="00076274" w:rsidP="00FD3D00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6274" w:rsidRPr="00FD2303" w:rsidRDefault="00076274" w:rsidP="00FD3D00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6274" w:rsidRPr="00FD2303" w:rsidRDefault="00076274" w:rsidP="00FD3D00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6274" w:rsidRPr="00FD2303" w:rsidRDefault="00076274" w:rsidP="00FD3D00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D230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076274" w:rsidRPr="00FD2303" w:rsidTr="00FD3D00">
        <w:trPr>
          <w:cantSplit/>
        </w:trPr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6274" w:rsidRPr="00FD2303" w:rsidRDefault="00076274" w:rsidP="00FD3D00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6274" w:rsidRPr="00FD2303" w:rsidRDefault="00076274" w:rsidP="00FD3D00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6274" w:rsidRPr="00FD2303" w:rsidRDefault="00076274" w:rsidP="00FD3D00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6274" w:rsidRPr="00FD2303" w:rsidRDefault="00076274" w:rsidP="00FD3D00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D230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076274" w:rsidRPr="00FD2303" w:rsidTr="00FD3D00">
        <w:trPr>
          <w:cantSplit/>
        </w:trPr>
        <w:tc>
          <w:tcPr>
            <w:tcW w:w="923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6274" w:rsidRPr="00FD2303" w:rsidRDefault="00076274" w:rsidP="00FD3D00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6274" w:rsidRPr="00FD2303" w:rsidRDefault="00076274" w:rsidP="00FD3D00">
            <w:r w:rsidRPr="00FD2303">
              <w:t> </w:t>
            </w:r>
          </w:p>
        </w:tc>
      </w:tr>
    </w:tbl>
    <w:p w:rsidR="00076274" w:rsidRPr="00210016" w:rsidRDefault="00076274" w:rsidP="00210016">
      <w:pPr>
        <w:spacing w:before="0" w:after="0" w:line="240" w:lineRule="auto"/>
        <w:rPr>
          <w:b/>
          <w:color w:val="FF0000"/>
          <w:sz w:val="24"/>
          <w:szCs w:val="24"/>
        </w:rPr>
      </w:pPr>
    </w:p>
    <w:p w:rsidR="00323E94" w:rsidRPr="00323E94" w:rsidRDefault="00323E94" w:rsidP="00323E94">
      <w:pPr>
        <w:spacing w:before="0" w:after="0"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Biểu hiện</w:t>
      </w:r>
      <w:r w:rsidR="00453391">
        <w:rPr>
          <w:b/>
          <w:color w:val="FF0000"/>
          <w:sz w:val="24"/>
          <w:szCs w:val="24"/>
        </w:rPr>
        <w:t xml:space="preserve"> 3:</w:t>
      </w:r>
    </w:p>
    <w:p w:rsidR="00323E94" w:rsidRDefault="0063329B" w:rsidP="0063329B">
      <w:pPr>
        <w:pStyle w:val="ListParagraph"/>
        <w:numPr>
          <w:ilvl w:val="0"/>
          <w:numId w:val="30"/>
        </w:numPr>
        <w:spacing w:before="0" w:after="0" w:line="240" w:lineRule="auto"/>
        <w:rPr>
          <w:b/>
          <w:color w:val="FF0000"/>
          <w:sz w:val="24"/>
          <w:szCs w:val="24"/>
        </w:rPr>
      </w:pPr>
      <w:r w:rsidRPr="00621072">
        <w:rPr>
          <w:b/>
          <w:color w:val="FF0000"/>
          <w:sz w:val="24"/>
          <w:szCs w:val="24"/>
        </w:rPr>
        <w:t>Có khả năng sử dụng công cụ giám sát hoặc lênh để theo dõi các tham số cơ bản của hệ thống. Nắm được các ngưỡng của tham số này.</w:t>
      </w:r>
      <w:r w:rsidRPr="00621072">
        <w:rPr>
          <w:b/>
          <w:color w:val="FF0000"/>
          <w:sz w:val="24"/>
          <w:szCs w:val="24"/>
        </w:rPr>
        <w:tab/>
      </w:r>
    </w:p>
    <w:p w:rsidR="00323E94" w:rsidRDefault="00EE320F" w:rsidP="00AA683D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23E94"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2"/>
        <w:gridCol w:w="3846"/>
        <w:gridCol w:w="4617"/>
        <w:gridCol w:w="771"/>
      </w:tblGrid>
      <w:tr w:rsidR="00323E94" w:rsidRPr="00323E94" w:rsidTr="00323E94">
        <w:trPr>
          <w:cantSplit/>
          <w:tblHeader/>
        </w:trPr>
        <w:tc>
          <w:tcPr>
            <w:tcW w:w="923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3E94" w:rsidRPr="007213C2" w:rsidRDefault="00323E94" w:rsidP="00323E94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7213C2">
              <w:rPr>
                <w:color w:val="FF0000"/>
                <w:sz w:val="24"/>
                <w:szCs w:val="24"/>
                <w:lang w:val="en-US"/>
              </w:rPr>
              <w:t xml:space="preserve">Anh/chị cho biết Hệ thống Application Manager có  thể gửi cảnh báo bằng cách nào dưới đây: 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94" w:rsidRPr="00323E94" w:rsidRDefault="00323E94" w:rsidP="00323E94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323E94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MA</w:t>
            </w:r>
          </w:p>
        </w:tc>
      </w:tr>
      <w:tr w:rsidR="00323E94" w:rsidRPr="00323E94" w:rsidTr="00323E94">
        <w:trPr>
          <w:cantSplit/>
          <w:tblHeader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94" w:rsidRPr="007213C2" w:rsidRDefault="00323E94" w:rsidP="00323E94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#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94" w:rsidRPr="007213C2" w:rsidRDefault="00323E94" w:rsidP="00323E94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Answers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94" w:rsidRPr="007213C2" w:rsidRDefault="00323E94" w:rsidP="00323E94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Hints/Feedback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94" w:rsidRPr="00323E94" w:rsidRDefault="00323E94" w:rsidP="00323E94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23E94">
              <w:rPr>
                <w:rFonts w:ascii="Arial" w:hAnsi="Arial" w:cs="Arial"/>
                <w:b/>
                <w:bCs/>
                <w:sz w:val="18"/>
                <w:szCs w:val="18"/>
              </w:rPr>
              <w:t>Grade</w:t>
            </w:r>
          </w:p>
        </w:tc>
      </w:tr>
      <w:tr w:rsidR="00323E94" w:rsidRPr="00323E94" w:rsidTr="00323E94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94" w:rsidRPr="007213C2" w:rsidRDefault="00323E94" w:rsidP="00323E94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7213C2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3E94" w:rsidRPr="007213C2" w:rsidRDefault="00323E94" w:rsidP="007213C2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7213C2">
              <w:rPr>
                <w:color w:val="FF0000"/>
                <w:sz w:val="24"/>
                <w:szCs w:val="24"/>
                <w:lang w:val="en-US"/>
              </w:rPr>
              <w:t>SMS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94" w:rsidRPr="007213C2" w:rsidRDefault="00323E94" w:rsidP="00323E94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7213C2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3E94" w:rsidRPr="00323E94" w:rsidRDefault="00323E94" w:rsidP="00323E94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100/3</w:t>
            </w:r>
          </w:p>
        </w:tc>
      </w:tr>
      <w:tr w:rsidR="00323E94" w:rsidRPr="00323E94" w:rsidTr="00323E94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94" w:rsidRPr="007213C2" w:rsidRDefault="00323E94" w:rsidP="00323E94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7213C2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3E94" w:rsidRPr="007213C2" w:rsidRDefault="00323E94" w:rsidP="007213C2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7213C2">
              <w:rPr>
                <w:color w:val="FF0000"/>
                <w:sz w:val="24"/>
                <w:szCs w:val="24"/>
                <w:lang w:val="en-US"/>
              </w:rPr>
              <w:t xml:space="preserve">Email 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94" w:rsidRPr="007213C2" w:rsidRDefault="00323E94" w:rsidP="00323E94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7213C2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3E94" w:rsidRPr="00323E94" w:rsidRDefault="00323E94" w:rsidP="00323E94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100/3</w:t>
            </w:r>
          </w:p>
        </w:tc>
      </w:tr>
      <w:tr w:rsidR="00323E94" w:rsidRPr="00323E94" w:rsidTr="00323E94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94" w:rsidRPr="007213C2" w:rsidRDefault="00323E94" w:rsidP="00323E94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7213C2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3E94" w:rsidRPr="007213C2" w:rsidRDefault="007213C2" w:rsidP="007213C2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Send Trap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94" w:rsidRPr="007213C2" w:rsidRDefault="00323E94" w:rsidP="00323E94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7213C2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3E94" w:rsidRPr="00323E94" w:rsidRDefault="00323E94" w:rsidP="00323E94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100/3</w:t>
            </w:r>
          </w:p>
        </w:tc>
      </w:tr>
      <w:tr w:rsidR="00323E94" w:rsidRPr="00323E94" w:rsidTr="00323E94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94" w:rsidRPr="007213C2" w:rsidRDefault="00323E94" w:rsidP="00323E94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7213C2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3E94" w:rsidRPr="007213C2" w:rsidRDefault="00323E94" w:rsidP="007213C2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7213C2">
              <w:rPr>
                <w:color w:val="FF0000"/>
                <w:sz w:val="24"/>
                <w:szCs w:val="24"/>
                <w:lang w:val="en-US"/>
              </w:rPr>
              <w:t xml:space="preserve">Hệ thống không có khả năng gửi cảnh báo 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94" w:rsidRPr="007213C2" w:rsidRDefault="00323E94" w:rsidP="00323E94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7213C2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3E94" w:rsidRPr="00323E94" w:rsidRDefault="00323E94" w:rsidP="00323E94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323E94"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-100</w:t>
            </w:r>
          </w:p>
        </w:tc>
      </w:tr>
      <w:tr w:rsidR="00323E94" w:rsidRPr="00323E94" w:rsidTr="00323E94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94" w:rsidRPr="007213C2" w:rsidRDefault="00323E94" w:rsidP="00323E9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94" w:rsidRPr="007213C2" w:rsidRDefault="00323E94" w:rsidP="00323E94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Correct Feedback: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94" w:rsidRPr="007213C2" w:rsidRDefault="00323E94" w:rsidP="00323E9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94" w:rsidRPr="00323E94" w:rsidRDefault="00323E94" w:rsidP="00323E9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23E9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323E94" w:rsidRPr="00323E94" w:rsidTr="00323E94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94" w:rsidRPr="007213C2" w:rsidRDefault="00323E94" w:rsidP="00323E9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94" w:rsidRPr="007213C2" w:rsidRDefault="00323E94" w:rsidP="00323E94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Incorrect Feedback: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94" w:rsidRPr="007213C2" w:rsidRDefault="00323E94" w:rsidP="00323E9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94" w:rsidRPr="00323E94" w:rsidRDefault="00323E94" w:rsidP="00323E9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23E9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323E94" w:rsidRPr="00323E94" w:rsidTr="00323E94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94" w:rsidRPr="007213C2" w:rsidRDefault="00323E94" w:rsidP="00323E9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94" w:rsidRPr="007213C2" w:rsidRDefault="00323E94" w:rsidP="00323E94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Partially Correct Feedback: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94" w:rsidRPr="007213C2" w:rsidRDefault="00323E94" w:rsidP="00323E9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94" w:rsidRPr="00323E94" w:rsidRDefault="00323E94" w:rsidP="00323E9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23E9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323E94" w:rsidRPr="00323E94" w:rsidTr="00323E94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94" w:rsidRPr="007213C2" w:rsidRDefault="00323E94" w:rsidP="00323E9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94" w:rsidRPr="007213C2" w:rsidRDefault="00323E94" w:rsidP="00323E94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General Feedback: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94" w:rsidRPr="007213C2" w:rsidRDefault="00323E94" w:rsidP="00323E9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94" w:rsidRPr="00323E94" w:rsidRDefault="00323E94" w:rsidP="00323E9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23E9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323E94" w:rsidRPr="00323E94" w:rsidTr="00323E94">
        <w:trPr>
          <w:cantSplit/>
        </w:trPr>
        <w:tc>
          <w:tcPr>
            <w:tcW w:w="923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94" w:rsidRPr="007213C2" w:rsidRDefault="00323E94" w:rsidP="00323E9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Choose all answers that are correct.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E94" w:rsidRPr="00323E94" w:rsidRDefault="00323E94" w:rsidP="00323E94">
            <w:r w:rsidRPr="00323E94">
              <w:t> </w:t>
            </w:r>
          </w:p>
        </w:tc>
      </w:tr>
    </w:tbl>
    <w:p w:rsidR="007213C2" w:rsidRDefault="007213C2" w:rsidP="00323E94">
      <w:pPr>
        <w:pStyle w:val="ListParagraph"/>
        <w:spacing w:before="0" w:after="0" w:line="240" w:lineRule="auto"/>
        <w:rPr>
          <w:b/>
          <w:color w:val="FF0000"/>
          <w:sz w:val="24"/>
          <w:szCs w:val="24"/>
        </w:rPr>
      </w:pPr>
    </w:p>
    <w:p w:rsidR="00EE320F" w:rsidRDefault="00EE320F" w:rsidP="005F6B1E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 xml:space="preserve">Câu hỏi chọn </w:t>
      </w:r>
      <w:r w:rsidR="00FD3D00">
        <w:rPr>
          <w:b/>
          <w:sz w:val="28"/>
          <w:szCs w:val="28"/>
        </w:rPr>
        <w:t>1</w:t>
      </w:r>
      <w:r w:rsidRPr="003F2F1C">
        <w:rPr>
          <w:b/>
          <w:sz w:val="28"/>
          <w:szCs w:val="28"/>
        </w:rPr>
        <w:t xml:space="preserve">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2"/>
        <w:gridCol w:w="3846"/>
        <w:gridCol w:w="4617"/>
        <w:gridCol w:w="771"/>
      </w:tblGrid>
      <w:tr w:rsidR="00EE320F" w:rsidRPr="00323E94" w:rsidTr="00FD3D00">
        <w:trPr>
          <w:cantSplit/>
          <w:tblHeader/>
        </w:trPr>
        <w:tc>
          <w:tcPr>
            <w:tcW w:w="923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320F" w:rsidRPr="007213C2" w:rsidRDefault="00EE320F" w:rsidP="00EE320F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7213C2">
              <w:rPr>
                <w:color w:val="FF0000"/>
                <w:sz w:val="24"/>
                <w:szCs w:val="24"/>
                <w:lang w:val="en-US"/>
              </w:rPr>
              <w:lastRenderedPageBreak/>
              <w:t xml:space="preserve">Anh/chị cho biết </w:t>
            </w:r>
            <w:r>
              <w:rPr>
                <w:color w:val="FF0000"/>
                <w:sz w:val="24"/>
                <w:szCs w:val="24"/>
                <w:lang w:val="en-US"/>
              </w:rPr>
              <w:t>lệnh nào sau đây hiển</w:t>
            </w:r>
            <w:r w:rsidRPr="00EE320F">
              <w:rPr>
                <w:color w:val="FF0000"/>
                <w:sz w:val="24"/>
                <w:szCs w:val="24"/>
                <w:lang w:val="en-US"/>
              </w:rPr>
              <w:t xml:space="preserve"> thị thông tin các kết nối cổng đã được thiết lập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Pr="00EE320F">
              <w:rPr>
                <w:color w:val="FF0000"/>
                <w:sz w:val="24"/>
                <w:szCs w:val="24"/>
                <w:lang w:val="en-US"/>
              </w:rPr>
              <w:t>(established) và đang lắng nghe (listening)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trên máy tính?</w:t>
            </w:r>
            <w:r w:rsidRPr="007213C2">
              <w:rPr>
                <w:color w:val="FF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323E94" w:rsidRDefault="00EE320F" w:rsidP="00EE320F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323E94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</w:t>
            </w:r>
            <w:r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A</w:t>
            </w:r>
          </w:p>
        </w:tc>
      </w:tr>
      <w:tr w:rsidR="00EE320F" w:rsidRPr="00323E94" w:rsidTr="00FD3D00">
        <w:trPr>
          <w:cantSplit/>
          <w:tblHeader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7213C2" w:rsidRDefault="00EE320F" w:rsidP="00FD3D00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#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7213C2" w:rsidRDefault="00EE320F" w:rsidP="00FD3D00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Answers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7213C2" w:rsidRDefault="00EE320F" w:rsidP="00FD3D00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Hints/Feedback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323E94" w:rsidRDefault="00EE320F" w:rsidP="00FD3D00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23E94">
              <w:rPr>
                <w:rFonts w:ascii="Arial" w:hAnsi="Arial" w:cs="Arial"/>
                <w:b/>
                <w:bCs/>
                <w:sz w:val="18"/>
                <w:szCs w:val="18"/>
              </w:rPr>
              <w:t>Grade</w:t>
            </w:r>
          </w:p>
        </w:tc>
      </w:tr>
      <w:tr w:rsidR="00EE320F" w:rsidRPr="00323E94" w:rsidTr="00FD3D00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7213C2" w:rsidRDefault="00EE320F" w:rsidP="00FD3D00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7213C2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320F" w:rsidRPr="007213C2" w:rsidRDefault="00EE320F" w:rsidP="00FD3D00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EE320F">
              <w:rPr>
                <w:color w:val="FF0000"/>
                <w:sz w:val="24"/>
                <w:szCs w:val="24"/>
                <w:lang w:val="en-US"/>
              </w:rPr>
              <w:t>Netstat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7213C2" w:rsidRDefault="00EE320F" w:rsidP="00FD3D00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7213C2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320F" w:rsidRPr="00323E94" w:rsidRDefault="00EE320F" w:rsidP="00FD3D00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100</w:t>
            </w:r>
          </w:p>
        </w:tc>
      </w:tr>
      <w:tr w:rsidR="00EE320F" w:rsidRPr="00323E94" w:rsidTr="00FD3D00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7213C2" w:rsidRDefault="00EE320F" w:rsidP="00FD3D00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7213C2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320F" w:rsidRPr="007213C2" w:rsidRDefault="00EE320F" w:rsidP="00FD3D00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Tracert</w:t>
            </w:r>
            <w:r w:rsidRPr="007213C2">
              <w:rPr>
                <w:color w:val="FF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7213C2" w:rsidRDefault="00EE320F" w:rsidP="00FD3D00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7213C2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320F" w:rsidRPr="00323E94" w:rsidRDefault="00EE320F" w:rsidP="00FD3D00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EE320F" w:rsidRPr="00323E94" w:rsidTr="00FD3D00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7213C2" w:rsidRDefault="00EE320F" w:rsidP="00FD3D00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7213C2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320F" w:rsidRPr="007213C2" w:rsidRDefault="00EE320F" w:rsidP="00FD3D00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telnet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7213C2" w:rsidRDefault="00EE320F" w:rsidP="00FD3D00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7213C2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320F" w:rsidRPr="00323E94" w:rsidRDefault="00EE320F" w:rsidP="00FD3D00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EE320F" w:rsidRPr="00323E94" w:rsidTr="00FD3D00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7213C2" w:rsidRDefault="00EE320F" w:rsidP="00FD3D00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7213C2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320F" w:rsidRPr="007213C2" w:rsidRDefault="00EE320F" w:rsidP="00FD3D00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ping</w:t>
            </w:r>
            <w:r w:rsidRPr="007213C2">
              <w:rPr>
                <w:color w:val="FF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7213C2" w:rsidRDefault="00EE320F" w:rsidP="00FD3D00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7213C2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320F" w:rsidRPr="00323E94" w:rsidRDefault="00EE320F" w:rsidP="00FD3D00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EE320F" w:rsidRPr="00323E94" w:rsidTr="00FD3D00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7213C2" w:rsidRDefault="00EE320F" w:rsidP="00FD3D00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7213C2" w:rsidRDefault="00EE320F" w:rsidP="00FD3D00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Correct Feedback: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7213C2" w:rsidRDefault="00EE320F" w:rsidP="00FD3D00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323E94" w:rsidRDefault="00EE320F" w:rsidP="00FD3D00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23E9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E320F" w:rsidRPr="00323E94" w:rsidTr="00FD3D00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7213C2" w:rsidRDefault="00EE320F" w:rsidP="00FD3D00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7213C2" w:rsidRDefault="00EE320F" w:rsidP="00FD3D00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Incorrect Feedback: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7213C2" w:rsidRDefault="00EE320F" w:rsidP="00FD3D00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323E94" w:rsidRDefault="00EE320F" w:rsidP="00FD3D00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23E9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E320F" w:rsidRPr="00323E94" w:rsidTr="00FD3D00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7213C2" w:rsidRDefault="00EE320F" w:rsidP="00FD3D00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7213C2" w:rsidRDefault="00EE320F" w:rsidP="00FD3D00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General Feedback: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7213C2" w:rsidRDefault="00EE320F" w:rsidP="00FD3D00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323E94" w:rsidRDefault="00EE320F" w:rsidP="00FD3D00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23E9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E320F" w:rsidRPr="00323E94" w:rsidTr="00FD3D00">
        <w:trPr>
          <w:cantSplit/>
        </w:trPr>
        <w:tc>
          <w:tcPr>
            <w:tcW w:w="923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7213C2" w:rsidRDefault="00EE320F" w:rsidP="00FD3D00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323E94" w:rsidRDefault="00EE320F" w:rsidP="00FD3D00">
            <w:r w:rsidRPr="00323E94">
              <w:t> </w:t>
            </w:r>
          </w:p>
        </w:tc>
      </w:tr>
    </w:tbl>
    <w:p w:rsidR="00EE320F" w:rsidRDefault="00EE320F" w:rsidP="00323E94">
      <w:pPr>
        <w:pStyle w:val="ListParagraph"/>
        <w:spacing w:before="0" w:after="0" w:line="240" w:lineRule="auto"/>
        <w:rPr>
          <w:b/>
          <w:color w:val="FF0000"/>
          <w:sz w:val="24"/>
          <w:szCs w:val="24"/>
        </w:rPr>
      </w:pPr>
    </w:p>
    <w:p w:rsidR="00EE320F" w:rsidRDefault="00084DA2" w:rsidP="005F6B1E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EE320F" w:rsidRPr="003F2F1C">
        <w:rPr>
          <w:b/>
          <w:sz w:val="28"/>
          <w:szCs w:val="28"/>
        </w:rPr>
        <w:t xml:space="preserve">Câu hỏi chọn </w:t>
      </w:r>
      <w:r w:rsidR="00584257">
        <w:rPr>
          <w:b/>
          <w:sz w:val="28"/>
          <w:szCs w:val="28"/>
        </w:rPr>
        <w:t>nhiều</w:t>
      </w:r>
      <w:r w:rsidR="00EE320F" w:rsidRPr="003F2F1C">
        <w:rPr>
          <w:b/>
          <w:sz w:val="28"/>
          <w:szCs w:val="28"/>
        </w:rPr>
        <w:t xml:space="preserve">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2"/>
        <w:gridCol w:w="3846"/>
        <w:gridCol w:w="4617"/>
        <w:gridCol w:w="771"/>
      </w:tblGrid>
      <w:tr w:rsidR="00EE320F" w:rsidRPr="00323E94" w:rsidTr="00FD3D00">
        <w:trPr>
          <w:cantSplit/>
          <w:tblHeader/>
        </w:trPr>
        <w:tc>
          <w:tcPr>
            <w:tcW w:w="923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320F" w:rsidRPr="007213C2" w:rsidRDefault="00EE320F" w:rsidP="00EE320F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7213C2">
              <w:rPr>
                <w:color w:val="FF0000"/>
                <w:sz w:val="24"/>
                <w:szCs w:val="24"/>
                <w:lang w:val="en-US"/>
              </w:rPr>
              <w:t xml:space="preserve">Anh/chị cho biết </w:t>
            </w:r>
            <w:r>
              <w:rPr>
                <w:color w:val="FF0000"/>
                <w:sz w:val="24"/>
                <w:szCs w:val="24"/>
                <w:lang w:val="en-US"/>
              </w:rPr>
              <w:t>lệnh nào sau đây hiển</w:t>
            </w:r>
            <w:r w:rsidRPr="00EE320F">
              <w:rPr>
                <w:color w:val="FF0000"/>
                <w:sz w:val="24"/>
                <w:szCs w:val="24"/>
                <w:lang w:val="en-US"/>
              </w:rPr>
              <w:t xml:space="preserve"> thị </w:t>
            </w:r>
            <w:r>
              <w:rPr>
                <w:color w:val="FF0000"/>
                <w:sz w:val="24"/>
                <w:szCs w:val="24"/>
                <w:lang w:val="en-US"/>
              </w:rPr>
              <w:t>danh sách active session based users đang truy cập tới Hệ thống AIS từ giao diện Web?</w:t>
            </w:r>
            <w:r w:rsidRPr="007213C2">
              <w:rPr>
                <w:color w:val="FF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323E94" w:rsidRDefault="00EE320F" w:rsidP="00584257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323E94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</w:t>
            </w:r>
            <w:r w:rsidR="00584257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A</w:t>
            </w:r>
          </w:p>
        </w:tc>
      </w:tr>
      <w:tr w:rsidR="00EE320F" w:rsidRPr="00323E94" w:rsidTr="00FD3D00">
        <w:trPr>
          <w:cantSplit/>
          <w:tblHeader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7213C2" w:rsidRDefault="00EE320F" w:rsidP="00FD3D00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#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7213C2" w:rsidRDefault="00EE320F" w:rsidP="00FD3D00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Answers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7213C2" w:rsidRDefault="00EE320F" w:rsidP="00FD3D00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Hints/Feedback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323E94" w:rsidRDefault="00EE320F" w:rsidP="00FD3D00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23E94">
              <w:rPr>
                <w:rFonts w:ascii="Arial" w:hAnsi="Arial" w:cs="Arial"/>
                <w:b/>
                <w:bCs/>
                <w:sz w:val="18"/>
                <w:szCs w:val="18"/>
              </w:rPr>
              <w:t>Grade</w:t>
            </w:r>
          </w:p>
        </w:tc>
      </w:tr>
      <w:tr w:rsidR="00EE320F" w:rsidRPr="00323E94" w:rsidTr="00FD3D00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7213C2" w:rsidRDefault="00EE320F" w:rsidP="00FD3D00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7213C2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320F" w:rsidRPr="007213C2" w:rsidRDefault="00584257" w:rsidP="00FD3D00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Tell http show users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7213C2" w:rsidRDefault="00EE320F" w:rsidP="00FD3D00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7213C2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320F" w:rsidRPr="00323E94" w:rsidRDefault="00EE320F" w:rsidP="00FD3D00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100</w:t>
            </w:r>
            <w:r w:rsidR="003D1C22"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/3</w:t>
            </w:r>
          </w:p>
        </w:tc>
      </w:tr>
      <w:tr w:rsidR="00EE320F" w:rsidRPr="00323E94" w:rsidTr="00FD3D00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7213C2" w:rsidRDefault="00EE320F" w:rsidP="00FD3D00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7213C2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320F" w:rsidRPr="007213C2" w:rsidRDefault="00584257" w:rsidP="00FD3D00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Show inet user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7213C2" w:rsidRDefault="00EE320F" w:rsidP="00FD3D00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7213C2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320F" w:rsidRPr="00323E94" w:rsidRDefault="003D1C22" w:rsidP="00FD3D00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100/3</w:t>
            </w:r>
          </w:p>
        </w:tc>
      </w:tr>
      <w:tr w:rsidR="00EE320F" w:rsidRPr="00323E94" w:rsidTr="00FD3D00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7213C2" w:rsidRDefault="00EE320F" w:rsidP="00FD3D00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7213C2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320F" w:rsidRPr="007213C2" w:rsidRDefault="00584257" w:rsidP="00584257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584257">
              <w:rPr>
                <w:color w:val="FF0000"/>
                <w:sz w:val="24"/>
                <w:szCs w:val="24"/>
                <w:lang w:val="en-US"/>
              </w:rPr>
              <w:t>show inetusers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7213C2" w:rsidRDefault="00EE320F" w:rsidP="00FD3D00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7213C2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320F" w:rsidRPr="00323E94" w:rsidRDefault="003D1C22" w:rsidP="00FD3D00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100/3</w:t>
            </w:r>
          </w:p>
        </w:tc>
      </w:tr>
      <w:tr w:rsidR="00EE320F" w:rsidRPr="00323E94" w:rsidTr="00FD3D00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7213C2" w:rsidRDefault="00EE320F" w:rsidP="00FD3D00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7213C2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320F" w:rsidRPr="007213C2" w:rsidRDefault="003D1C22" w:rsidP="003D1C22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3D1C22">
              <w:rPr>
                <w:color w:val="FF0000"/>
                <w:sz w:val="24"/>
                <w:szCs w:val="24"/>
                <w:lang w:val="en-US"/>
              </w:rPr>
              <w:t xml:space="preserve">Show </w:t>
            </w:r>
            <w:r>
              <w:rPr>
                <w:color w:val="FF0000"/>
                <w:sz w:val="24"/>
                <w:szCs w:val="24"/>
                <w:lang w:val="en-US"/>
              </w:rPr>
              <w:t>user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7213C2" w:rsidRDefault="00EE320F" w:rsidP="00FD3D00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7213C2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320F" w:rsidRPr="00323E94" w:rsidRDefault="003D1C22" w:rsidP="00FD3D00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-100</w:t>
            </w:r>
          </w:p>
        </w:tc>
      </w:tr>
      <w:tr w:rsidR="00EE320F" w:rsidRPr="00323E94" w:rsidTr="00FD3D00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7213C2" w:rsidRDefault="00EE320F" w:rsidP="00FD3D00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7213C2" w:rsidRDefault="00EE320F" w:rsidP="00FD3D00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Correct Feedback: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7213C2" w:rsidRDefault="00EE320F" w:rsidP="00FD3D00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323E94" w:rsidRDefault="00EE320F" w:rsidP="00FD3D00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23E9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E320F" w:rsidRPr="00323E94" w:rsidTr="00FD3D00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7213C2" w:rsidRDefault="00EE320F" w:rsidP="00FD3D00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7213C2" w:rsidRDefault="00EE320F" w:rsidP="00FD3D00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Incorrect Feedback: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7213C2" w:rsidRDefault="00EE320F" w:rsidP="00FD3D00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323E94" w:rsidRDefault="00EE320F" w:rsidP="00FD3D00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23E9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E320F" w:rsidRPr="00323E94" w:rsidTr="00FD3D00">
        <w:trPr>
          <w:cantSplit/>
        </w:trPr>
        <w:tc>
          <w:tcPr>
            <w:tcW w:w="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7213C2" w:rsidRDefault="00EE320F" w:rsidP="00FD3D00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7213C2" w:rsidRDefault="00EE320F" w:rsidP="00FD3D00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General Feedback:</w:t>
            </w:r>
          </w:p>
        </w:tc>
        <w:tc>
          <w:tcPr>
            <w:tcW w:w="4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7213C2" w:rsidRDefault="00EE320F" w:rsidP="00FD3D00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13C2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323E94" w:rsidRDefault="00EE320F" w:rsidP="00FD3D00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23E9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E320F" w:rsidRPr="00323E94" w:rsidTr="00FD3D00">
        <w:trPr>
          <w:cantSplit/>
        </w:trPr>
        <w:tc>
          <w:tcPr>
            <w:tcW w:w="923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7213C2" w:rsidRDefault="00584257" w:rsidP="00FD3D00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10016"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Choose all answers that are correct.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20F" w:rsidRPr="00323E94" w:rsidRDefault="00EE320F" w:rsidP="00FD3D00">
            <w:r w:rsidRPr="00323E94">
              <w:t> </w:t>
            </w:r>
          </w:p>
        </w:tc>
      </w:tr>
    </w:tbl>
    <w:p w:rsidR="00EE320F" w:rsidRDefault="00EE320F" w:rsidP="00323E94">
      <w:pPr>
        <w:pStyle w:val="ListParagraph"/>
        <w:spacing w:before="0" w:after="0" w:line="240" w:lineRule="auto"/>
        <w:rPr>
          <w:b/>
          <w:color w:val="FF0000"/>
          <w:sz w:val="24"/>
          <w:szCs w:val="24"/>
        </w:rPr>
      </w:pPr>
    </w:p>
    <w:p w:rsidR="00044D8A" w:rsidRDefault="00084DA2" w:rsidP="005F6B1E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044D8A"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3848"/>
        <w:gridCol w:w="4618"/>
        <w:gridCol w:w="769"/>
      </w:tblGrid>
      <w:tr w:rsidR="00FD2303" w:rsidRPr="00FD2303" w:rsidTr="00D07E33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2303" w:rsidRPr="00FD2303" w:rsidRDefault="00FD2303" w:rsidP="00442484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FD2303">
              <w:rPr>
                <w:color w:val="FF0000"/>
                <w:sz w:val="24"/>
                <w:szCs w:val="24"/>
                <w:lang w:val="en-US"/>
              </w:rPr>
              <w:br w:type="page"/>
              <w:t xml:space="preserve">Anh/chị cho biết </w:t>
            </w:r>
            <w:r w:rsidR="00442484">
              <w:rPr>
                <w:color w:val="FF0000"/>
                <w:sz w:val="24"/>
                <w:szCs w:val="24"/>
                <w:lang w:val="en-US"/>
              </w:rPr>
              <w:t>t</w:t>
            </w:r>
            <w:r w:rsidRPr="00FD2303">
              <w:rPr>
                <w:color w:val="FF0000"/>
                <w:sz w:val="24"/>
                <w:szCs w:val="24"/>
                <w:lang w:val="en-US"/>
              </w:rPr>
              <w:t xml:space="preserve">rên hệ thống Application Manager, hệ thống </w:t>
            </w:r>
            <w:r w:rsidR="001F66F4">
              <w:rPr>
                <w:color w:val="FF0000"/>
                <w:sz w:val="24"/>
                <w:szCs w:val="24"/>
                <w:lang w:val="en-US"/>
              </w:rPr>
              <w:t>IBM Tivoli Directory</w:t>
            </w:r>
            <w:r w:rsidRPr="00FD2303">
              <w:rPr>
                <w:color w:val="FF0000"/>
                <w:sz w:val="24"/>
                <w:szCs w:val="24"/>
                <w:lang w:val="en-US"/>
              </w:rPr>
              <w:t xml:space="preserve"> được khai báo giám sát: 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303" w:rsidRPr="00FD2303" w:rsidRDefault="00FD2303" w:rsidP="00FD230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FD2303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MC</w:t>
            </w:r>
          </w:p>
        </w:tc>
      </w:tr>
      <w:tr w:rsidR="00FD2303" w:rsidRPr="00FD2303" w:rsidTr="00D07E33">
        <w:trPr>
          <w:cantSplit/>
          <w:tblHeader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303" w:rsidRPr="00FD2303" w:rsidRDefault="00FD2303" w:rsidP="00FD230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#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303" w:rsidRPr="00FD2303" w:rsidRDefault="00FD2303" w:rsidP="00FD2303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Answers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303" w:rsidRPr="00FD2303" w:rsidRDefault="00FD2303" w:rsidP="00FD230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Hints/Feedback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303" w:rsidRPr="00FD2303" w:rsidRDefault="00FD2303" w:rsidP="00FD230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2303">
              <w:rPr>
                <w:rFonts w:ascii="Arial" w:hAnsi="Arial" w:cs="Arial"/>
                <w:b/>
                <w:bCs/>
                <w:sz w:val="18"/>
                <w:szCs w:val="18"/>
              </w:rPr>
              <w:t>Grade</w:t>
            </w:r>
          </w:p>
        </w:tc>
      </w:tr>
      <w:tr w:rsidR="00FD2303" w:rsidRPr="00FD2303" w:rsidTr="00D07E3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303" w:rsidRPr="00FD2303" w:rsidRDefault="00FD2303" w:rsidP="00FD230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D2303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2303" w:rsidRPr="00404367" w:rsidRDefault="00FD2303" w:rsidP="00404367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404367">
              <w:rPr>
                <w:color w:val="FF0000"/>
                <w:sz w:val="24"/>
                <w:szCs w:val="24"/>
                <w:lang w:val="en-US"/>
              </w:rPr>
              <w:t xml:space="preserve">Giám sát Hệ điều hành 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303" w:rsidRPr="00FD2303" w:rsidRDefault="00FD2303" w:rsidP="00FD2303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FD2303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2303" w:rsidRPr="00FD2303" w:rsidRDefault="00FD2303" w:rsidP="00FD230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FD2303"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FD2303" w:rsidRPr="00FD2303" w:rsidTr="00D07E3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303" w:rsidRPr="00FD2303" w:rsidRDefault="00FD2303" w:rsidP="00FD230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D2303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2303" w:rsidRPr="00404367" w:rsidRDefault="00FD2303" w:rsidP="00404367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404367">
              <w:rPr>
                <w:color w:val="FF0000"/>
                <w:sz w:val="24"/>
                <w:szCs w:val="24"/>
                <w:lang w:val="en-US"/>
              </w:rPr>
              <w:t xml:space="preserve">Giám sát Ldap service  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303" w:rsidRPr="00FD2303" w:rsidRDefault="00FD2303" w:rsidP="00FD2303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FD2303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2303" w:rsidRPr="00FD2303" w:rsidRDefault="00FD2303" w:rsidP="00FD230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FD2303"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FD2303" w:rsidRPr="00FD2303" w:rsidTr="00D07E3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303" w:rsidRPr="00FD2303" w:rsidRDefault="00FD2303" w:rsidP="00FD230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D2303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2303" w:rsidRPr="00404367" w:rsidRDefault="00FD2303" w:rsidP="00404367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404367">
              <w:rPr>
                <w:color w:val="FF0000"/>
                <w:sz w:val="24"/>
                <w:szCs w:val="24"/>
                <w:lang w:val="en-US"/>
              </w:rPr>
              <w:t>Giám sát Ldap Database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303" w:rsidRPr="00FD2303" w:rsidRDefault="00FD2303" w:rsidP="00FD2303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FD2303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2303" w:rsidRPr="00FD2303" w:rsidRDefault="00FD2303" w:rsidP="00FD230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FD2303"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FD2303" w:rsidRPr="00FD2303" w:rsidTr="00D07E3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303" w:rsidRPr="00FD2303" w:rsidRDefault="00FD2303" w:rsidP="00FD230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D2303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2303" w:rsidRPr="00404367" w:rsidRDefault="00FD2303" w:rsidP="00404367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404367">
              <w:rPr>
                <w:color w:val="FF0000"/>
                <w:sz w:val="24"/>
                <w:szCs w:val="24"/>
                <w:lang w:val="en-US"/>
              </w:rPr>
              <w:t xml:space="preserve">Giám sát Hệ điều hành và Ldap Service  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303" w:rsidRPr="00FD2303" w:rsidRDefault="00FD2303" w:rsidP="00FD2303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FD2303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2303" w:rsidRPr="00FD2303" w:rsidRDefault="00FD2303" w:rsidP="00FD230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FD2303"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100</w:t>
            </w:r>
          </w:p>
        </w:tc>
      </w:tr>
      <w:tr w:rsidR="00FD2303" w:rsidRPr="00FD2303" w:rsidTr="00D07E3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303" w:rsidRPr="00FD2303" w:rsidRDefault="00FD2303" w:rsidP="00FD230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303" w:rsidRPr="00FD2303" w:rsidRDefault="00FD2303" w:rsidP="00FD230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303" w:rsidRPr="00FD2303" w:rsidRDefault="00FD2303" w:rsidP="00FD230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303" w:rsidRPr="00FD2303" w:rsidRDefault="00FD2303" w:rsidP="00FD230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D230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FD2303" w:rsidRPr="00FD2303" w:rsidTr="00D07E3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303" w:rsidRPr="00FD2303" w:rsidRDefault="00FD2303" w:rsidP="00FD230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303" w:rsidRPr="00FD2303" w:rsidRDefault="00FD2303" w:rsidP="00FD230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Incorrect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303" w:rsidRPr="00FD2303" w:rsidRDefault="00FD2303" w:rsidP="00FD230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303" w:rsidRPr="00FD2303" w:rsidRDefault="00FD2303" w:rsidP="00FD230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D230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FD2303" w:rsidRPr="00FD2303" w:rsidTr="00D07E3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303" w:rsidRPr="00FD2303" w:rsidRDefault="00FD2303" w:rsidP="00FD230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303" w:rsidRPr="00FD2303" w:rsidRDefault="00FD2303" w:rsidP="00FD230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General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303" w:rsidRPr="00FD2303" w:rsidRDefault="00FD2303" w:rsidP="00FD230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303" w:rsidRPr="00FD2303" w:rsidRDefault="00FD2303" w:rsidP="00FD230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D230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FD2303" w:rsidRPr="00FD2303" w:rsidTr="00D07E33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303" w:rsidRPr="00FD2303" w:rsidRDefault="00FD2303" w:rsidP="00FD230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303" w:rsidRPr="00FD2303" w:rsidRDefault="00FD2303" w:rsidP="00FD2303">
            <w:r w:rsidRPr="00FD2303">
              <w:t> </w:t>
            </w:r>
          </w:p>
        </w:tc>
      </w:tr>
    </w:tbl>
    <w:p w:rsidR="00453391" w:rsidRDefault="00453391" w:rsidP="00323E94">
      <w:pPr>
        <w:pStyle w:val="ListParagraph"/>
        <w:spacing w:before="0" w:after="0" w:line="240" w:lineRule="auto"/>
        <w:rPr>
          <w:b/>
          <w:color w:val="FF0000"/>
          <w:sz w:val="24"/>
          <w:szCs w:val="24"/>
        </w:rPr>
      </w:pPr>
    </w:p>
    <w:p w:rsidR="00404367" w:rsidRDefault="00404367" w:rsidP="005F6B1E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3848"/>
        <w:gridCol w:w="4618"/>
        <w:gridCol w:w="769"/>
      </w:tblGrid>
      <w:tr w:rsidR="00404367" w:rsidRPr="00FD2303" w:rsidTr="00955743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04367" w:rsidRPr="00FD2303" w:rsidRDefault="00404367" w:rsidP="00404367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FD2303">
              <w:rPr>
                <w:color w:val="FF0000"/>
                <w:sz w:val="24"/>
                <w:szCs w:val="24"/>
                <w:lang w:val="en-US"/>
              </w:rPr>
              <w:br w:type="page"/>
              <w:t>Anh/chị cho biết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ngưỡng cảnh báo của </w:t>
            </w:r>
            <w:r w:rsidRPr="00404367">
              <w:rPr>
                <w:color w:val="FF0000"/>
                <w:sz w:val="24"/>
                <w:szCs w:val="24"/>
                <w:lang w:val="en-US"/>
              </w:rPr>
              <w:t>Poison Queue Length trên Hub Transport là bao nhiêu?</w:t>
            </w:r>
            <w:r w:rsidRPr="00FD2303">
              <w:rPr>
                <w:color w:val="FF0000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FD2303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MC</w:t>
            </w:r>
          </w:p>
        </w:tc>
      </w:tr>
      <w:tr w:rsidR="00404367" w:rsidRPr="00FD2303" w:rsidTr="00955743">
        <w:trPr>
          <w:cantSplit/>
          <w:tblHeader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lastRenderedPageBreak/>
              <w:t>#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Answers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Hints/Feedback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2303">
              <w:rPr>
                <w:rFonts w:ascii="Arial" w:hAnsi="Arial" w:cs="Arial"/>
                <w:b/>
                <w:bCs/>
                <w:sz w:val="18"/>
                <w:szCs w:val="18"/>
              </w:rPr>
              <w:t>Grade</w:t>
            </w:r>
          </w:p>
        </w:tc>
      </w:tr>
      <w:tr w:rsidR="00404367" w:rsidRPr="00FD2303" w:rsidTr="0095574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D2303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04367" w:rsidRPr="00404367" w:rsidRDefault="00404367" w:rsidP="00955743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FD2303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04367" w:rsidRPr="00FD2303" w:rsidRDefault="00404367" w:rsidP="0095574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FD2303"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404367" w:rsidRPr="00FD2303" w:rsidTr="0095574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D2303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04367" w:rsidRPr="00404367" w:rsidRDefault="00404367" w:rsidP="00955743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FD2303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04367" w:rsidRPr="00FD2303" w:rsidRDefault="00404367" w:rsidP="0095574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FD2303"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404367" w:rsidRPr="00FD2303" w:rsidTr="0095574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D2303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04367" w:rsidRPr="00404367" w:rsidRDefault="00404367" w:rsidP="00955743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FD2303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04367" w:rsidRPr="00FD2303" w:rsidRDefault="00404367" w:rsidP="0095574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FD2303"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404367" w:rsidRPr="00FD2303" w:rsidTr="0095574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D2303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04367" w:rsidRPr="00404367" w:rsidRDefault="00404367" w:rsidP="00955743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FD2303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04367" w:rsidRPr="00FD2303" w:rsidRDefault="00404367" w:rsidP="0095574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FD2303"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100</w:t>
            </w:r>
          </w:p>
        </w:tc>
      </w:tr>
      <w:tr w:rsidR="00404367" w:rsidRPr="00FD2303" w:rsidTr="0095574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D230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404367" w:rsidRPr="00FD2303" w:rsidTr="0095574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Incorrect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D230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404367" w:rsidRPr="00FD2303" w:rsidTr="0095574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General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D230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404367" w:rsidRPr="00FD2303" w:rsidTr="00955743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r w:rsidRPr="00FD2303">
              <w:t> </w:t>
            </w:r>
          </w:p>
        </w:tc>
      </w:tr>
    </w:tbl>
    <w:p w:rsidR="00404367" w:rsidRDefault="00404367" w:rsidP="00323E94">
      <w:pPr>
        <w:pStyle w:val="ListParagraph"/>
        <w:spacing w:before="0" w:after="0" w:line="240" w:lineRule="auto"/>
        <w:rPr>
          <w:b/>
          <w:color w:val="FF0000"/>
          <w:sz w:val="24"/>
          <w:szCs w:val="24"/>
        </w:rPr>
      </w:pPr>
    </w:p>
    <w:p w:rsidR="00404367" w:rsidRDefault="00404367" w:rsidP="005F6B1E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3848"/>
        <w:gridCol w:w="4618"/>
        <w:gridCol w:w="769"/>
      </w:tblGrid>
      <w:tr w:rsidR="00404367" w:rsidRPr="00FD2303" w:rsidTr="00955743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04367" w:rsidRPr="00FD2303" w:rsidRDefault="00404367" w:rsidP="00955743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FD2303">
              <w:rPr>
                <w:color w:val="FF0000"/>
                <w:sz w:val="24"/>
                <w:szCs w:val="24"/>
                <w:lang w:val="en-US"/>
              </w:rPr>
              <w:br w:type="page"/>
              <w:t>Anh/chị cho biết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ngưỡng cảnh báo của </w:t>
            </w:r>
            <w:r w:rsidRPr="00404367">
              <w:rPr>
                <w:color w:val="FF0000"/>
                <w:sz w:val="24"/>
                <w:szCs w:val="24"/>
                <w:lang w:val="en-US"/>
              </w:rPr>
              <w:t>Aggregate Delivery Queue Length (AllQueues) trên Hub Transport là bao nhiêu?</w:t>
            </w:r>
            <w:r w:rsidRPr="00FD2303">
              <w:rPr>
                <w:color w:val="FF0000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FD2303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MC</w:t>
            </w:r>
          </w:p>
        </w:tc>
      </w:tr>
      <w:tr w:rsidR="00404367" w:rsidRPr="00FD2303" w:rsidTr="00955743">
        <w:trPr>
          <w:cantSplit/>
          <w:tblHeader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#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Answers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Hints/Feedback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2303">
              <w:rPr>
                <w:rFonts w:ascii="Arial" w:hAnsi="Arial" w:cs="Arial"/>
                <w:b/>
                <w:bCs/>
                <w:sz w:val="18"/>
                <w:szCs w:val="18"/>
              </w:rPr>
              <w:t>Grade</w:t>
            </w:r>
          </w:p>
        </w:tc>
      </w:tr>
      <w:tr w:rsidR="00404367" w:rsidRPr="00FD2303" w:rsidTr="0095574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D2303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04367" w:rsidRPr="00404367" w:rsidRDefault="00404367" w:rsidP="00955743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5000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FD2303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04367" w:rsidRPr="00FD2303" w:rsidRDefault="00404367" w:rsidP="0095574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10</w:t>
            </w:r>
            <w:r w:rsidRPr="00FD2303"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404367" w:rsidRPr="00FD2303" w:rsidTr="0095574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D2303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04367" w:rsidRPr="00404367" w:rsidRDefault="00404367" w:rsidP="00955743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250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FD2303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04367" w:rsidRPr="00FD2303" w:rsidRDefault="00404367" w:rsidP="0095574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FD2303"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404367" w:rsidRPr="00FD2303" w:rsidTr="0095574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D2303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04367" w:rsidRPr="00404367" w:rsidRDefault="00404367" w:rsidP="00955743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FD2303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04367" w:rsidRPr="00FD2303" w:rsidRDefault="00404367" w:rsidP="0095574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FD2303"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404367" w:rsidRPr="00FD2303" w:rsidTr="0095574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color w:val="FF0000"/>
              </w:rPr>
            </w:pPr>
            <w:r w:rsidRPr="00FD2303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04367" w:rsidRPr="00404367" w:rsidRDefault="00404367" w:rsidP="00955743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200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</w:rPr>
            </w:pPr>
            <w:r w:rsidRPr="00FD2303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04367" w:rsidRPr="00FD2303" w:rsidRDefault="00404367" w:rsidP="0095574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FD2303"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404367" w:rsidRPr="00FD2303" w:rsidTr="0095574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D230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404367" w:rsidRPr="00FD2303" w:rsidTr="0095574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Incorrect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D230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404367" w:rsidRPr="00FD2303" w:rsidTr="00955743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General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D230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404367" w:rsidRPr="00FD2303" w:rsidTr="00955743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D2303"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367" w:rsidRPr="00FD2303" w:rsidRDefault="00404367" w:rsidP="00955743">
            <w:r w:rsidRPr="00FD2303">
              <w:t> </w:t>
            </w:r>
          </w:p>
        </w:tc>
      </w:tr>
    </w:tbl>
    <w:p w:rsidR="00404367" w:rsidRDefault="00404367" w:rsidP="00323E94">
      <w:pPr>
        <w:pStyle w:val="ListParagraph"/>
        <w:spacing w:before="0" w:after="0" w:line="240" w:lineRule="auto"/>
        <w:rPr>
          <w:b/>
          <w:color w:val="FF0000"/>
          <w:sz w:val="24"/>
          <w:szCs w:val="24"/>
        </w:rPr>
      </w:pPr>
    </w:p>
    <w:p w:rsidR="00EE320F" w:rsidRDefault="00EE320F" w:rsidP="00323E94">
      <w:pPr>
        <w:pStyle w:val="ListParagraph"/>
        <w:spacing w:before="0" w:after="0" w:line="240" w:lineRule="auto"/>
        <w:rPr>
          <w:b/>
          <w:color w:val="FF0000"/>
          <w:sz w:val="24"/>
          <w:szCs w:val="24"/>
        </w:rPr>
      </w:pPr>
    </w:p>
    <w:p w:rsidR="00453391" w:rsidRPr="00621072" w:rsidRDefault="00453391" w:rsidP="00453391">
      <w:pPr>
        <w:pStyle w:val="ListParagraph"/>
        <w:spacing w:before="0" w:after="0" w:line="240" w:lineRule="auto"/>
        <w:ind w:left="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Biểu hiện 4:</w:t>
      </w:r>
    </w:p>
    <w:p w:rsidR="0063329B" w:rsidRPr="005F3FC9" w:rsidRDefault="0063329B" w:rsidP="0063329B">
      <w:pPr>
        <w:pStyle w:val="ListParagraph"/>
        <w:numPr>
          <w:ilvl w:val="0"/>
          <w:numId w:val="30"/>
        </w:numPr>
        <w:spacing w:before="0" w:after="0" w:line="240" w:lineRule="auto"/>
        <w:rPr>
          <w:b/>
          <w:color w:val="FF0000"/>
          <w:sz w:val="24"/>
          <w:szCs w:val="24"/>
        </w:rPr>
      </w:pPr>
      <w:r w:rsidRPr="00621072">
        <w:rPr>
          <w:b/>
          <w:color w:val="FF0000"/>
          <w:sz w:val="24"/>
          <w:szCs w:val="24"/>
        </w:rPr>
        <w:t>Có khả năng xử lý sự cố phần mềm đơn giản. (VD: khởi động lại dịch vụ, HĐH, xoá log file ổ cứng, backup dữ liệu ở mức đơn giản).</w:t>
      </w:r>
      <w:r w:rsidRPr="008C3AD8">
        <w:rPr>
          <w:b/>
          <w:color w:val="FF0000"/>
          <w:sz w:val="24"/>
          <w:szCs w:val="24"/>
        </w:rPr>
        <w:t xml:space="preserve"> </w:t>
      </w:r>
    </w:p>
    <w:p w:rsidR="001F7840" w:rsidRDefault="001F7840" w:rsidP="000644FE">
      <w:pPr>
        <w:spacing w:before="0" w:after="0" w:line="240" w:lineRule="auto"/>
        <w:rPr>
          <w:b/>
          <w:color w:val="FF0000"/>
          <w:sz w:val="24"/>
          <w:szCs w:val="24"/>
        </w:rPr>
      </w:pPr>
    </w:p>
    <w:p w:rsidR="001F7840" w:rsidRDefault="001F7840" w:rsidP="005F6B1E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1F7840" w:rsidTr="001F7840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E009C3" w:rsidP="001F7840">
            <w:pPr>
              <w:pStyle w:val="Cell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Anh chị cho biết VNPT Portal đang sử dụng Hệ thống nào để xác định quyền truy cập tới các portlet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QFType"/>
              <w:rPr>
                <w:color w:val="FF0000"/>
              </w:rPr>
            </w:pPr>
            <w:r w:rsidRPr="008C0F48">
              <w:rPr>
                <w:color w:val="FF0000"/>
              </w:rPr>
              <w:t>MC</w:t>
            </w:r>
          </w:p>
        </w:tc>
      </w:tr>
      <w:tr w:rsidR="001F7840" w:rsidTr="001F7840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TableHead"/>
              <w:rPr>
                <w:color w:val="FF0000"/>
              </w:rPr>
            </w:pPr>
            <w:r w:rsidRPr="008C0F48">
              <w:rPr>
                <w:color w:val="FF0000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QFOptionReset"/>
              <w:rPr>
                <w:color w:val="FF0000"/>
              </w:rPr>
            </w:pPr>
            <w:r w:rsidRPr="008C0F48">
              <w:rPr>
                <w:color w:val="FF0000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TableHead"/>
              <w:rPr>
                <w:color w:val="FF0000"/>
              </w:rPr>
            </w:pPr>
            <w:r w:rsidRPr="008C0F48">
              <w:rPr>
                <w:color w:val="FF0000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TableHead"/>
              <w:rPr>
                <w:color w:val="FF0000"/>
              </w:rPr>
            </w:pPr>
            <w:r w:rsidRPr="008C0F48">
              <w:rPr>
                <w:color w:val="FF0000"/>
              </w:rPr>
              <w:t>Grade</w:t>
            </w:r>
          </w:p>
        </w:tc>
      </w:tr>
      <w:tr w:rsidR="001F7840" w:rsidRPr="00975917" w:rsidTr="001F784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QFOption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840" w:rsidRPr="008C0F48" w:rsidRDefault="00E009C3" w:rsidP="001F7840">
            <w:pPr>
              <w:pStyle w:val="Cell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IBM Tivoli Directory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QFFeedback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E009C3" w:rsidP="001F7840">
            <w:pPr>
              <w:pStyle w:val="QFGrade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10</w:t>
            </w:r>
            <w:r w:rsidR="001F7840"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0</w:t>
            </w:r>
          </w:p>
        </w:tc>
      </w:tr>
      <w:tr w:rsidR="001F7840" w:rsidRPr="00975917" w:rsidTr="001F784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QFOption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840" w:rsidRPr="008C0F48" w:rsidRDefault="00E009C3" w:rsidP="001F7840">
            <w:pPr>
              <w:pStyle w:val="Cell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Microsoft Active Directory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QFFeedback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QFGrade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0</w:t>
            </w:r>
          </w:p>
        </w:tc>
      </w:tr>
      <w:tr w:rsidR="001F7840" w:rsidRPr="00975917" w:rsidTr="001F784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QFOption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840" w:rsidRPr="008C0F48" w:rsidRDefault="00E009C3" w:rsidP="001F7840">
            <w:pPr>
              <w:pStyle w:val="Cell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IMB Lotus Domino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QFFeedback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QFGrade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0</w:t>
            </w:r>
          </w:p>
        </w:tc>
      </w:tr>
      <w:tr w:rsidR="001F7840" w:rsidRPr="00975917" w:rsidTr="001F784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QFOption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840" w:rsidRPr="008C0F48" w:rsidRDefault="00E009C3" w:rsidP="001F7840">
            <w:pPr>
              <w:pStyle w:val="Cell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OpenLDAP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QFFeedback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QFGrade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0</w:t>
            </w:r>
          </w:p>
        </w:tc>
      </w:tr>
      <w:tr w:rsidR="001F7840" w:rsidTr="001F784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Cell"/>
              <w:rPr>
                <w:color w:val="FF0000"/>
              </w:rPr>
            </w:pPr>
            <w:r w:rsidRPr="008C0F48">
              <w:rPr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TableRowHead"/>
              <w:rPr>
                <w:color w:val="FF0000"/>
              </w:rPr>
            </w:pPr>
            <w:r w:rsidRPr="008C0F48">
              <w:rPr>
                <w:color w:val="FF0000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Cell"/>
              <w:rPr>
                <w:color w:val="FF0000"/>
              </w:rPr>
            </w:pPr>
            <w:r w:rsidRPr="008C0F48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Cell"/>
              <w:rPr>
                <w:color w:val="FF0000"/>
              </w:rPr>
            </w:pPr>
            <w:r w:rsidRPr="008C0F48">
              <w:rPr>
                <w:color w:val="FF0000"/>
              </w:rPr>
              <w:t> </w:t>
            </w:r>
          </w:p>
        </w:tc>
      </w:tr>
      <w:tr w:rsidR="001F7840" w:rsidTr="001F784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Cell"/>
              <w:rPr>
                <w:color w:val="FF0000"/>
              </w:rPr>
            </w:pPr>
            <w:r w:rsidRPr="008C0F48">
              <w:rPr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TableRowHead"/>
              <w:rPr>
                <w:color w:val="FF0000"/>
              </w:rPr>
            </w:pPr>
            <w:r w:rsidRPr="008C0F48">
              <w:rPr>
                <w:color w:val="FF0000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Cell"/>
              <w:rPr>
                <w:color w:val="FF0000"/>
              </w:rPr>
            </w:pPr>
            <w:r w:rsidRPr="008C0F48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Cell"/>
              <w:rPr>
                <w:color w:val="FF0000"/>
              </w:rPr>
            </w:pPr>
            <w:r w:rsidRPr="008C0F48">
              <w:rPr>
                <w:color w:val="FF0000"/>
              </w:rPr>
              <w:t> </w:t>
            </w:r>
          </w:p>
        </w:tc>
      </w:tr>
      <w:tr w:rsidR="001F7840" w:rsidTr="001F784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Cell"/>
              <w:rPr>
                <w:color w:val="FF0000"/>
              </w:rPr>
            </w:pPr>
            <w:r w:rsidRPr="008C0F48">
              <w:rPr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TableRowHead"/>
              <w:rPr>
                <w:color w:val="FF0000"/>
              </w:rPr>
            </w:pPr>
            <w:r w:rsidRPr="008C0F48">
              <w:rPr>
                <w:color w:val="FF0000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Cell"/>
              <w:rPr>
                <w:color w:val="FF0000"/>
              </w:rPr>
            </w:pPr>
            <w:r w:rsidRPr="008C0F48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Cell"/>
              <w:rPr>
                <w:color w:val="FF0000"/>
              </w:rPr>
            </w:pPr>
            <w:r w:rsidRPr="008C0F48">
              <w:rPr>
                <w:color w:val="FF0000"/>
              </w:rPr>
              <w:t> </w:t>
            </w:r>
          </w:p>
        </w:tc>
      </w:tr>
      <w:tr w:rsidR="001F7840" w:rsidTr="001F7840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Cell"/>
              <w:rPr>
                <w:color w:val="FF0000"/>
              </w:rPr>
            </w:pPr>
            <w:r w:rsidRPr="008C0F48">
              <w:rPr>
                <w:i/>
                <w:iCs/>
                <w:color w:val="FF000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rPr>
                <w:color w:val="FF0000"/>
              </w:rPr>
            </w:pPr>
            <w:r w:rsidRPr="008C0F48">
              <w:rPr>
                <w:color w:val="FF0000"/>
              </w:rPr>
              <w:t> </w:t>
            </w:r>
          </w:p>
        </w:tc>
      </w:tr>
    </w:tbl>
    <w:p w:rsidR="001F7840" w:rsidRDefault="001F7840" w:rsidP="000644FE">
      <w:pPr>
        <w:spacing w:before="0" w:after="0" w:line="240" w:lineRule="auto"/>
        <w:rPr>
          <w:b/>
          <w:color w:val="FF0000"/>
          <w:sz w:val="24"/>
          <w:szCs w:val="24"/>
        </w:rPr>
      </w:pPr>
    </w:p>
    <w:p w:rsidR="001F7840" w:rsidRDefault="001F7840" w:rsidP="005F6B1E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1F7840" w:rsidTr="001F7840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E009C3" w:rsidP="00E009C3">
            <w:pPr>
              <w:pStyle w:val="Cell"/>
              <w:rPr>
                <w:color w:val="FF0000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lastRenderedPageBreak/>
              <w:t>Anh chị cho biết việc thiết lập thời gian timeout để truy cập các ứng dụng SSO + OTP được thực hiện ở đâu?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QFType"/>
              <w:rPr>
                <w:color w:val="FF0000"/>
              </w:rPr>
            </w:pPr>
            <w:r w:rsidRPr="008C0F48">
              <w:rPr>
                <w:color w:val="FF0000"/>
              </w:rPr>
              <w:t>MC</w:t>
            </w:r>
          </w:p>
        </w:tc>
      </w:tr>
      <w:tr w:rsidR="001F7840" w:rsidTr="001F7840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TableHead"/>
              <w:rPr>
                <w:color w:val="FF0000"/>
              </w:rPr>
            </w:pPr>
            <w:r w:rsidRPr="008C0F48">
              <w:rPr>
                <w:color w:val="FF0000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QFOptionReset"/>
              <w:rPr>
                <w:color w:val="FF0000"/>
              </w:rPr>
            </w:pPr>
            <w:r w:rsidRPr="008C0F48">
              <w:rPr>
                <w:color w:val="FF0000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TableHead"/>
              <w:rPr>
                <w:color w:val="FF0000"/>
              </w:rPr>
            </w:pPr>
            <w:r w:rsidRPr="008C0F48">
              <w:rPr>
                <w:color w:val="FF0000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TableHead"/>
              <w:rPr>
                <w:color w:val="FF0000"/>
              </w:rPr>
            </w:pPr>
            <w:r w:rsidRPr="008C0F48">
              <w:rPr>
                <w:color w:val="FF0000"/>
              </w:rPr>
              <w:t>Grade</w:t>
            </w:r>
          </w:p>
        </w:tc>
      </w:tr>
      <w:tr w:rsidR="001F7840" w:rsidRPr="00975917" w:rsidTr="001F784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QFOption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840" w:rsidRPr="008C0F48" w:rsidRDefault="00E009C3" w:rsidP="001F7840">
            <w:pPr>
              <w:pStyle w:val="Cell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Tại riêng từng ứng dụng độc lập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QFFeedback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QFGrade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0</w:t>
            </w:r>
          </w:p>
        </w:tc>
      </w:tr>
      <w:tr w:rsidR="001F7840" w:rsidRPr="00975917" w:rsidTr="001F784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QFOption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840" w:rsidRPr="008C0F48" w:rsidRDefault="00E009C3" w:rsidP="001F7840">
            <w:pPr>
              <w:pStyle w:val="Cell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Tại Hệ thống VNPT-CAS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QFFeedback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QFGrade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0</w:t>
            </w:r>
          </w:p>
        </w:tc>
      </w:tr>
      <w:tr w:rsidR="001F7840" w:rsidRPr="00975917" w:rsidTr="001F784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QFOption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840" w:rsidRPr="008C0F48" w:rsidRDefault="00E009C3" w:rsidP="001F7840">
            <w:pPr>
              <w:pStyle w:val="Cell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Tại VNPT-CAS và riêng từng ứng dụng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QFFeedback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E009C3" w:rsidP="001F7840">
            <w:pPr>
              <w:pStyle w:val="QFGrade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10</w:t>
            </w:r>
            <w:r w:rsidR="001F7840"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0</w:t>
            </w:r>
          </w:p>
        </w:tc>
      </w:tr>
      <w:tr w:rsidR="001F7840" w:rsidRPr="00975917" w:rsidTr="001F784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QFOption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840" w:rsidRPr="008C0F48" w:rsidRDefault="00E009C3" w:rsidP="001F7840">
            <w:pPr>
              <w:pStyle w:val="Cell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Tại Hệ thống định danh người dùng Active Directory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QFFeedback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QFGrade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0</w:t>
            </w:r>
          </w:p>
        </w:tc>
      </w:tr>
      <w:tr w:rsidR="001F7840" w:rsidTr="001F784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Cell"/>
              <w:rPr>
                <w:color w:val="FF0000"/>
              </w:rPr>
            </w:pPr>
            <w:r w:rsidRPr="008C0F48">
              <w:rPr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TableRowHead"/>
              <w:rPr>
                <w:color w:val="FF0000"/>
              </w:rPr>
            </w:pPr>
            <w:r w:rsidRPr="008C0F48">
              <w:rPr>
                <w:color w:val="FF0000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Cell"/>
              <w:rPr>
                <w:color w:val="FF0000"/>
              </w:rPr>
            </w:pPr>
            <w:r w:rsidRPr="008C0F48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Cell"/>
              <w:rPr>
                <w:color w:val="FF0000"/>
              </w:rPr>
            </w:pPr>
            <w:r w:rsidRPr="008C0F48">
              <w:rPr>
                <w:color w:val="FF0000"/>
              </w:rPr>
              <w:t> </w:t>
            </w:r>
          </w:p>
        </w:tc>
      </w:tr>
      <w:tr w:rsidR="001F7840" w:rsidTr="001F784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Cell"/>
              <w:rPr>
                <w:color w:val="FF0000"/>
              </w:rPr>
            </w:pPr>
            <w:r w:rsidRPr="008C0F48">
              <w:rPr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TableRowHead"/>
              <w:rPr>
                <w:color w:val="FF0000"/>
              </w:rPr>
            </w:pPr>
            <w:r w:rsidRPr="008C0F48">
              <w:rPr>
                <w:color w:val="FF0000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Cell"/>
              <w:rPr>
                <w:color w:val="FF0000"/>
              </w:rPr>
            </w:pPr>
            <w:r w:rsidRPr="008C0F48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Cell"/>
              <w:rPr>
                <w:color w:val="FF0000"/>
              </w:rPr>
            </w:pPr>
            <w:r w:rsidRPr="008C0F48">
              <w:rPr>
                <w:color w:val="FF0000"/>
              </w:rPr>
              <w:t> </w:t>
            </w:r>
          </w:p>
        </w:tc>
      </w:tr>
      <w:tr w:rsidR="001F7840" w:rsidTr="001F784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Cell"/>
              <w:rPr>
                <w:color w:val="FF0000"/>
              </w:rPr>
            </w:pPr>
            <w:r w:rsidRPr="008C0F48">
              <w:rPr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TableRowHead"/>
              <w:rPr>
                <w:color w:val="FF0000"/>
              </w:rPr>
            </w:pPr>
            <w:r w:rsidRPr="008C0F48">
              <w:rPr>
                <w:color w:val="FF0000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Cell"/>
              <w:rPr>
                <w:color w:val="FF0000"/>
              </w:rPr>
            </w:pPr>
            <w:r w:rsidRPr="008C0F48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Cell"/>
              <w:rPr>
                <w:color w:val="FF0000"/>
              </w:rPr>
            </w:pPr>
            <w:r w:rsidRPr="008C0F48">
              <w:rPr>
                <w:color w:val="FF0000"/>
              </w:rPr>
              <w:t> </w:t>
            </w:r>
          </w:p>
        </w:tc>
      </w:tr>
      <w:tr w:rsidR="001F7840" w:rsidTr="001F7840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Cell"/>
              <w:rPr>
                <w:color w:val="FF0000"/>
              </w:rPr>
            </w:pPr>
            <w:r w:rsidRPr="008C0F48">
              <w:rPr>
                <w:i/>
                <w:iCs/>
                <w:color w:val="FF000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rPr>
                <w:color w:val="FF0000"/>
              </w:rPr>
            </w:pPr>
            <w:r w:rsidRPr="008C0F48">
              <w:rPr>
                <w:color w:val="FF0000"/>
              </w:rPr>
              <w:t> </w:t>
            </w:r>
          </w:p>
        </w:tc>
      </w:tr>
    </w:tbl>
    <w:p w:rsidR="001F7840" w:rsidRDefault="001F7840" w:rsidP="000644FE">
      <w:pPr>
        <w:spacing w:before="0" w:after="0" w:line="240" w:lineRule="auto"/>
        <w:rPr>
          <w:b/>
          <w:color w:val="FF0000"/>
          <w:sz w:val="24"/>
          <w:szCs w:val="24"/>
        </w:rPr>
      </w:pPr>
    </w:p>
    <w:p w:rsidR="001F7840" w:rsidRDefault="001F7840" w:rsidP="005F6B1E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1F7840" w:rsidTr="001F7840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8C73FF" w:rsidP="001F7840">
            <w:pPr>
              <w:pStyle w:val="Cell"/>
              <w:rPr>
                <w:color w:val="FF0000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Để kiểm tra kết nối từ Hệ thống VNPT-CAS đến Hệ thống Active Directory, anh chi sử dụng câu lệnh nào trong các câu lệnh sau: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QFType"/>
              <w:rPr>
                <w:color w:val="FF0000"/>
              </w:rPr>
            </w:pPr>
            <w:r w:rsidRPr="008C0F48">
              <w:rPr>
                <w:color w:val="FF0000"/>
              </w:rPr>
              <w:t>MC</w:t>
            </w:r>
          </w:p>
        </w:tc>
      </w:tr>
      <w:tr w:rsidR="001F7840" w:rsidTr="001F7840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TableHead"/>
              <w:rPr>
                <w:color w:val="FF0000"/>
              </w:rPr>
            </w:pPr>
            <w:r w:rsidRPr="008C0F48">
              <w:rPr>
                <w:color w:val="FF0000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QFOptionReset"/>
              <w:rPr>
                <w:color w:val="FF0000"/>
              </w:rPr>
            </w:pPr>
            <w:r w:rsidRPr="008C0F48">
              <w:rPr>
                <w:color w:val="FF0000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TableHead"/>
              <w:rPr>
                <w:color w:val="FF0000"/>
              </w:rPr>
            </w:pPr>
            <w:r w:rsidRPr="008C0F48">
              <w:rPr>
                <w:color w:val="FF0000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TableHead"/>
              <w:rPr>
                <w:color w:val="FF0000"/>
              </w:rPr>
            </w:pPr>
            <w:r w:rsidRPr="008C0F48">
              <w:rPr>
                <w:color w:val="FF0000"/>
              </w:rPr>
              <w:t>Grade</w:t>
            </w:r>
          </w:p>
        </w:tc>
      </w:tr>
      <w:tr w:rsidR="001F7840" w:rsidRPr="00975917" w:rsidTr="001F784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QFOption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840" w:rsidRPr="008C0F48" w:rsidRDefault="008C73FF" w:rsidP="001F7840">
            <w:pPr>
              <w:pStyle w:val="Cell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telnet 10.1.3.3 389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QFFeedback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8C73FF" w:rsidP="001F7840">
            <w:pPr>
              <w:pStyle w:val="QFGrade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10</w:t>
            </w:r>
            <w:r w:rsidR="001F7840"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0</w:t>
            </w:r>
          </w:p>
        </w:tc>
      </w:tr>
      <w:tr w:rsidR="001F7840" w:rsidRPr="00975917" w:rsidTr="001F784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QFOption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840" w:rsidRPr="008C0F48" w:rsidRDefault="008C73FF" w:rsidP="008C73FF">
            <w:pPr>
              <w:pStyle w:val="Cell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Ping 10.1.3.3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QFFeedback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QFGrade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0</w:t>
            </w:r>
          </w:p>
        </w:tc>
      </w:tr>
      <w:tr w:rsidR="001F7840" w:rsidRPr="00975917" w:rsidTr="001F784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QFOption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840" w:rsidRPr="008C0F48" w:rsidRDefault="008C73FF" w:rsidP="001F7840">
            <w:pPr>
              <w:pStyle w:val="Cell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Tracert 10.1.3.3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QFFeedback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QFGrade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0</w:t>
            </w:r>
          </w:p>
        </w:tc>
      </w:tr>
      <w:tr w:rsidR="001F7840" w:rsidRPr="00975917" w:rsidTr="001F784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QFOption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840" w:rsidRPr="008C0F48" w:rsidRDefault="008C73FF" w:rsidP="001F7840">
            <w:pPr>
              <w:pStyle w:val="Cell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Nslookup 10.1.3.3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QFFeedback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QFGrade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8C0F48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0</w:t>
            </w:r>
          </w:p>
        </w:tc>
      </w:tr>
      <w:tr w:rsidR="001F7840" w:rsidTr="001F784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Cell"/>
              <w:rPr>
                <w:color w:val="FF0000"/>
              </w:rPr>
            </w:pPr>
            <w:r w:rsidRPr="008C0F48">
              <w:rPr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TableRowHead"/>
              <w:rPr>
                <w:color w:val="FF0000"/>
              </w:rPr>
            </w:pPr>
            <w:r w:rsidRPr="008C0F48">
              <w:rPr>
                <w:color w:val="FF0000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Cell"/>
              <w:rPr>
                <w:color w:val="FF0000"/>
              </w:rPr>
            </w:pPr>
            <w:r w:rsidRPr="008C0F48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Cell"/>
              <w:rPr>
                <w:color w:val="FF0000"/>
              </w:rPr>
            </w:pPr>
            <w:r w:rsidRPr="008C0F48">
              <w:rPr>
                <w:color w:val="FF0000"/>
              </w:rPr>
              <w:t> </w:t>
            </w:r>
          </w:p>
        </w:tc>
      </w:tr>
      <w:tr w:rsidR="001F7840" w:rsidTr="001F784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Cell"/>
              <w:rPr>
                <w:color w:val="FF0000"/>
              </w:rPr>
            </w:pPr>
            <w:r w:rsidRPr="008C0F48">
              <w:rPr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TableRowHead"/>
              <w:rPr>
                <w:color w:val="FF0000"/>
              </w:rPr>
            </w:pPr>
            <w:r w:rsidRPr="008C0F48">
              <w:rPr>
                <w:color w:val="FF0000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Cell"/>
              <w:rPr>
                <w:color w:val="FF0000"/>
              </w:rPr>
            </w:pPr>
            <w:r w:rsidRPr="008C0F48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Cell"/>
              <w:rPr>
                <w:color w:val="FF0000"/>
              </w:rPr>
            </w:pPr>
            <w:r w:rsidRPr="008C0F48">
              <w:rPr>
                <w:color w:val="FF0000"/>
              </w:rPr>
              <w:t> </w:t>
            </w:r>
          </w:p>
        </w:tc>
      </w:tr>
      <w:tr w:rsidR="001F7840" w:rsidTr="001F784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Cell"/>
              <w:rPr>
                <w:color w:val="FF0000"/>
              </w:rPr>
            </w:pPr>
            <w:r w:rsidRPr="008C0F48">
              <w:rPr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TableRowHead"/>
              <w:rPr>
                <w:color w:val="FF0000"/>
              </w:rPr>
            </w:pPr>
            <w:r w:rsidRPr="008C0F48">
              <w:rPr>
                <w:color w:val="FF0000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Cell"/>
              <w:rPr>
                <w:color w:val="FF0000"/>
              </w:rPr>
            </w:pPr>
            <w:r w:rsidRPr="008C0F48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Cell"/>
              <w:rPr>
                <w:color w:val="FF0000"/>
              </w:rPr>
            </w:pPr>
            <w:r w:rsidRPr="008C0F48">
              <w:rPr>
                <w:color w:val="FF0000"/>
              </w:rPr>
              <w:t> </w:t>
            </w:r>
          </w:p>
        </w:tc>
      </w:tr>
      <w:tr w:rsidR="001F7840" w:rsidTr="001F7840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pStyle w:val="Cell"/>
              <w:rPr>
                <w:color w:val="FF0000"/>
              </w:rPr>
            </w:pPr>
            <w:r w:rsidRPr="008C0F48">
              <w:rPr>
                <w:i/>
                <w:iCs/>
                <w:color w:val="FF000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8C0F48" w:rsidRDefault="001F7840" w:rsidP="001F7840">
            <w:pPr>
              <w:rPr>
                <w:color w:val="FF0000"/>
              </w:rPr>
            </w:pPr>
            <w:r w:rsidRPr="008C0F48">
              <w:rPr>
                <w:color w:val="FF0000"/>
              </w:rPr>
              <w:t> </w:t>
            </w:r>
          </w:p>
        </w:tc>
      </w:tr>
    </w:tbl>
    <w:p w:rsidR="001F7840" w:rsidRDefault="001F7840" w:rsidP="000644FE">
      <w:pPr>
        <w:spacing w:before="0" w:after="0" w:line="240" w:lineRule="auto"/>
        <w:rPr>
          <w:b/>
          <w:color w:val="FF0000"/>
          <w:sz w:val="24"/>
          <w:szCs w:val="24"/>
        </w:rPr>
      </w:pPr>
    </w:p>
    <w:p w:rsidR="00182924" w:rsidRPr="00182924" w:rsidRDefault="00182924" w:rsidP="005F6B1E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 w:rsidRPr="00182924">
        <w:rPr>
          <w:b/>
          <w:sz w:val="28"/>
          <w:szCs w:val="28"/>
        </w:rPr>
        <w:t>Câu hỏi chọn đáp án đúng/sai: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9"/>
        <w:gridCol w:w="3796"/>
        <w:gridCol w:w="4555"/>
        <w:gridCol w:w="896"/>
      </w:tblGrid>
      <w:tr w:rsidR="00182924" w:rsidRPr="00182924" w:rsidTr="007A051A">
        <w:trPr>
          <w:cantSplit/>
          <w:tblHeader/>
        </w:trPr>
        <w:tc>
          <w:tcPr>
            <w:tcW w:w="91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924" w:rsidRPr="00733D35" w:rsidRDefault="00182924" w:rsidP="00182924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733D35">
              <w:rPr>
                <w:color w:val="FF0000"/>
                <w:sz w:val="24"/>
                <w:szCs w:val="24"/>
                <w:lang w:val="en-US"/>
              </w:rPr>
              <w:t>Anh chị cho biết có cách nào thiết lập để có thể bỏ OTP cho một người dùng khi đăng nhập VNPT Portal không?</w:t>
            </w:r>
          </w:p>
        </w:tc>
        <w:tc>
          <w:tcPr>
            <w:tcW w:w="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924" w:rsidRPr="00733D35" w:rsidRDefault="00182924" w:rsidP="00182924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FF0000"/>
                <w:sz w:val="24"/>
                <w:szCs w:val="24"/>
                <w:lang w:eastAsia="ko-KR"/>
              </w:rPr>
            </w:pPr>
            <w:r w:rsidRPr="00733D35">
              <w:rPr>
                <w:i/>
                <w:iCs/>
                <w:color w:val="FF0000"/>
                <w:sz w:val="24"/>
                <w:szCs w:val="24"/>
                <w:lang w:eastAsia="ko-KR"/>
              </w:rPr>
              <w:t>TF</w:t>
            </w:r>
          </w:p>
        </w:tc>
      </w:tr>
      <w:tr w:rsidR="00182924" w:rsidRPr="00182924" w:rsidTr="007A051A">
        <w:trPr>
          <w:cantSplit/>
          <w:tblHeader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924" w:rsidRPr="00733D35" w:rsidRDefault="00182924" w:rsidP="00182924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733D35">
              <w:rPr>
                <w:b/>
                <w:bCs/>
                <w:color w:val="FF0000"/>
                <w:sz w:val="24"/>
                <w:szCs w:val="24"/>
              </w:rPr>
              <w:t>#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924" w:rsidRPr="00733D35" w:rsidRDefault="00182924" w:rsidP="00182924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733D35">
              <w:rPr>
                <w:b/>
                <w:bCs/>
                <w:color w:val="FF0000"/>
                <w:sz w:val="24"/>
                <w:szCs w:val="24"/>
              </w:rPr>
              <w:t>Answers</w:t>
            </w:r>
          </w:p>
        </w:tc>
        <w:tc>
          <w:tcPr>
            <w:tcW w:w="4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924" w:rsidRPr="00733D35" w:rsidRDefault="00182924" w:rsidP="00182924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733D35">
              <w:rPr>
                <w:b/>
                <w:bCs/>
                <w:color w:val="FF0000"/>
                <w:sz w:val="24"/>
                <w:szCs w:val="24"/>
              </w:rPr>
              <w:t>Hints/Feedback</w:t>
            </w:r>
          </w:p>
        </w:tc>
        <w:tc>
          <w:tcPr>
            <w:tcW w:w="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924" w:rsidRPr="00733D35" w:rsidRDefault="00182924" w:rsidP="00182924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733D35">
              <w:rPr>
                <w:b/>
                <w:bCs/>
                <w:color w:val="FF0000"/>
                <w:sz w:val="24"/>
                <w:szCs w:val="24"/>
              </w:rPr>
              <w:t>Grade</w:t>
            </w:r>
          </w:p>
        </w:tc>
      </w:tr>
      <w:tr w:rsidR="00182924" w:rsidRPr="00182924" w:rsidTr="007A051A">
        <w:trPr>
          <w:cantSplit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924" w:rsidRPr="00733D35" w:rsidRDefault="00182924" w:rsidP="00182924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color w:val="FF0000"/>
                <w:sz w:val="24"/>
                <w:szCs w:val="24"/>
              </w:rPr>
            </w:pPr>
            <w:r w:rsidRPr="00733D35">
              <w:rPr>
                <w:color w:val="FF0000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924" w:rsidRPr="00733D35" w:rsidRDefault="00182924" w:rsidP="00182924">
            <w:pPr>
              <w:keepNext/>
              <w:spacing w:before="20" w:after="40" w:line="240" w:lineRule="auto"/>
              <w:ind w:left="40" w:right="144"/>
              <w:jc w:val="left"/>
              <w:rPr>
                <w:color w:val="FF0000"/>
                <w:sz w:val="24"/>
                <w:szCs w:val="24"/>
              </w:rPr>
            </w:pPr>
            <w:r w:rsidRPr="00733D35">
              <w:rPr>
                <w:color w:val="FF0000"/>
                <w:sz w:val="24"/>
                <w:szCs w:val="24"/>
              </w:rPr>
              <w:t>True</w:t>
            </w:r>
          </w:p>
        </w:tc>
        <w:tc>
          <w:tcPr>
            <w:tcW w:w="4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924" w:rsidRPr="00733D35" w:rsidRDefault="00182924" w:rsidP="00182924">
            <w:pPr>
              <w:spacing w:before="100" w:beforeAutospacing="1" w:after="100" w:afterAutospacing="1"/>
              <w:jc w:val="left"/>
              <w:rPr>
                <w:color w:val="FF0000"/>
                <w:sz w:val="24"/>
                <w:szCs w:val="24"/>
              </w:rPr>
            </w:pPr>
            <w:r w:rsidRPr="00733D35">
              <w:rPr>
                <w:color w:val="FF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924" w:rsidRPr="00733D35" w:rsidRDefault="00182924" w:rsidP="00182924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FF0000"/>
                <w:sz w:val="24"/>
                <w:szCs w:val="24"/>
              </w:rPr>
            </w:pPr>
            <w:r w:rsidRPr="00733D35">
              <w:rPr>
                <w:i/>
                <w:iCs/>
                <w:color w:val="FF0000"/>
                <w:sz w:val="24"/>
                <w:szCs w:val="24"/>
              </w:rPr>
              <w:t>100</w:t>
            </w:r>
          </w:p>
        </w:tc>
      </w:tr>
      <w:tr w:rsidR="00182924" w:rsidRPr="00182924" w:rsidTr="007A051A">
        <w:trPr>
          <w:cantSplit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924" w:rsidRPr="00733D35" w:rsidRDefault="00182924" w:rsidP="00182924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color w:val="FF0000"/>
                <w:sz w:val="24"/>
                <w:szCs w:val="24"/>
              </w:rPr>
            </w:pPr>
            <w:r w:rsidRPr="00733D35">
              <w:rPr>
                <w:color w:val="FF0000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924" w:rsidRPr="00733D35" w:rsidRDefault="00182924" w:rsidP="00182924">
            <w:pPr>
              <w:keepNext/>
              <w:spacing w:before="20" w:after="40" w:line="240" w:lineRule="auto"/>
              <w:ind w:left="40" w:right="144"/>
              <w:jc w:val="left"/>
              <w:rPr>
                <w:color w:val="FF0000"/>
                <w:sz w:val="24"/>
                <w:szCs w:val="24"/>
              </w:rPr>
            </w:pPr>
            <w:r w:rsidRPr="00733D35">
              <w:rPr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4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924" w:rsidRPr="00733D35" w:rsidRDefault="00182924" w:rsidP="00182924">
            <w:pPr>
              <w:spacing w:before="100" w:beforeAutospacing="1" w:after="100" w:afterAutospacing="1"/>
              <w:jc w:val="left"/>
              <w:rPr>
                <w:color w:val="FF0000"/>
                <w:sz w:val="24"/>
                <w:szCs w:val="24"/>
              </w:rPr>
            </w:pPr>
            <w:r w:rsidRPr="00733D35">
              <w:rPr>
                <w:color w:val="FF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924" w:rsidRPr="00733D35" w:rsidRDefault="00182924" w:rsidP="00182924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FF0000"/>
                <w:sz w:val="24"/>
                <w:szCs w:val="24"/>
              </w:rPr>
            </w:pPr>
            <w:r w:rsidRPr="00733D35">
              <w:rPr>
                <w:i/>
                <w:iCs/>
                <w:color w:val="FF0000"/>
                <w:sz w:val="24"/>
                <w:szCs w:val="24"/>
              </w:rPr>
              <w:t>0</w:t>
            </w:r>
          </w:p>
        </w:tc>
      </w:tr>
      <w:tr w:rsidR="00182924" w:rsidRPr="00182924" w:rsidTr="007A051A">
        <w:trPr>
          <w:cantSplit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924" w:rsidRPr="00733D35" w:rsidRDefault="00182924" w:rsidP="00182924">
            <w:pPr>
              <w:keepNext/>
              <w:spacing w:before="20" w:after="40" w:line="240" w:lineRule="auto"/>
              <w:ind w:left="40" w:right="144"/>
              <w:jc w:val="left"/>
              <w:rPr>
                <w:color w:val="FF0000"/>
                <w:sz w:val="24"/>
                <w:szCs w:val="24"/>
              </w:rPr>
            </w:pPr>
            <w:r w:rsidRPr="00733D35">
              <w:rPr>
                <w:color w:val="FF0000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924" w:rsidRPr="00733D35" w:rsidRDefault="00182924" w:rsidP="00182924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color w:val="FF0000"/>
                <w:sz w:val="24"/>
                <w:szCs w:val="24"/>
              </w:rPr>
            </w:pPr>
            <w:r w:rsidRPr="00733D35">
              <w:rPr>
                <w:b/>
                <w:bCs/>
                <w:color w:val="FF0000"/>
                <w:sz w:val="24"/>
                <w:szCs w:val="24"/>
              </w:rPr>
              <w:t>General Feedback:</w:t>
            </w:r>
          </w:p>
        </w:tc>
        <w:tc>
          <w:tcPr>
            <w:tcW w:w="4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924" w:rsidRPr="00733D35" w:rsidRDefault="00182924" w:rsidP="00182924">
            <w:pPr>
              <w:keepNext/>
              <w:spacing w:before="20" w:after="40" w:line="240" w:lineRule="auto"/>
              <w:ind w:left="40" w:right="144"/>
              <w:jc w:val="left"/>
              <w:rPr>
                <w:color w:val="FF0000"/>
                <w:sz w:val="24"/>
                <w:szCs w:val="24"/>
              </w:rPr>
            </w:pPr>
            <w:r w:rsidRPr="00733D35">
              <w:rPr>
                <w:color w:val="FF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924" w:rsidRPr="00733D35" w:rsidRDefault="00182924" w:rsidP="00182924">
            <w:pPr>
              <w:keepNext/>
              <w:spacing w:before="20" w:after="40" w:line="240" w:lineRule="auto"/>
              <w:ind w:left="40" w:right="144"/>
              <w:jc w:val="left"/>
              <w:rPr>
                <w:color w:val="FF0000"/>
                <w:sz w:val="24"/>
                <w:szCs w:val="24"/>
              </w:rPr>
            </w:pPr>
            <w:r w:rsidRPr="00733D35">
              <w:rPr>
                <w:color w:val="FF0000"/>
                <w:sz w:val="24"/>
                <w:szCs w:val="24"/>
              </w:rPr>
              <w:t> </w:t>
            </w:r>
          </w:p>
        </w:tc>
      </w:tr>
      <w:tr w:rsidR="00182924" w:rsidRPr="00182924" w:rsidTr="007A051A">
        <w:trPr>
          <w:cantSplit/>
        </w:trPr>
        <w:tc>
          <w:tcPr>
            <w:tcW w:w="91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924" w:rsidRPr="00733D35" w:rsidRDefault="00182924" w:rsidP="00182924">
            <w:pPr>
              <w:keepNext/>
              <w:spacing w:before="20" w:after="40" w:line="240" w:lineRule="auto"/>
              <w:ind w:left="40" w:right="144"/>
              <w:jc w:val="left"/>
              <w:rPr>
                <w:color w:val="FF0000"/>
                <w:sz w:val="24"/>
                <w:szCs w:val="24"/>
              </w:rPr>
            </w:pPr>
            <w:r w:rsidRPr="00733D35">
              <w:rPr>
                <w:i/>
                <w:iCs/>
                <w:color w:val="FF0000"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924" w:rsidRPr="00733D35" w:rsidRDefault="00182924" w:rsidP="00182924">
            <w:pPr>
              <w:rPr>
                <w:color w:val="FF0000"/>
                <w:sz w:val="24"/>
                <w:szCs w:val="24"/>
              </w:rPr>
            </w:pPr>
            <w:r w:rsidRPr="00733D35">
              <w:rPr>
                <w:color w:val="FF0000"/>
                <w:sz w:val="24"/>
                <w:szCs w:val="24"/>
              </w:rPr>
              <w:t> </w:t>
            </w:r>
          </w:p>
        </w:tc>
      </w:tr>
    </w:tbl>
    <w:p w:rsidR="00182924" w:rsidRDefault="00182924" w:rsidP="000644FE">
      <w:pPr>
        <w:spacing w:before="0" w:after="0" w:line="240" w:lineRule="auto"/>
        <w:rPr>
          <w:b/>
          <w:color w:val="FF0000"/>
          <w:sz w:val="24"/>
          <w:szCs w:val="24"/>
        </w:rPr>
      </w:pPr>
    </w:p>
    <w:p w:rsidR="001F7840" w:rsidRDefault="001F7840" w:rsidP="005F6B1E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1F7840" w:rsidTr="001F7840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2F5BF6" w:rsidP="002F5BF6">
            <w:pPr>
              <w:pStyle w:val="Cell"/>
              <w:rPr>
                <w:color w:val="FF0000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lastRenderedPageBreak/>
              <w:t>Anh chị cho biết v</w:t>
            </w:r>
            <w:r w:rsidR="00977216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iệc cấ</w:t>
            </w:r>
            <w:r w:rsidR="0038127A"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u hình SSL cho VNPT Email khi truy cập Web Mail được thực hiện ở đâu?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QFType"/>
              <w:rPr>
                <w:color w:val="FF0000"/>
              </w:rPr>
            </w:pPr>
            <w:r w:rsidRPr="00733D35">
              <w:rPr>
                <w:color w:val="FF0000"/>
              </w:rPr>
              <w:t>MC</w:t>
            </w:r>
          </w:p>
        </w:tc>
      </w:tr>
      <w:tr w:rsidR="001F7840" w:rsidTr="001F7840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TableHead"/>
              <w:rPr>
                <w:color w:val="FF0000"/>
              </w:rPr>
            </w:pPr>
            <w:r w:rsidRPr="00733D35">
              <w:rPr>
                <w:color w:val="FF0000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QFOptionReset"/>
              <w:rPr>
                <w:color w:val="FF0000"/>
              </w:rPr>
            </w:pPr>
            <w:r w:rsidRPr="00733D35">
              <w:rPr>
                <w:color w:val="FF0000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TableHead"/>
              <w:rPr>
                <w:color w:val="FF0000"/>
              </w:rPr>
            </w:pPr>
            <w:r w:rsidRPr="00733D35">
              <w:rPr>
                <w:color w:val="FF0000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TableHead"/>
              <w:rPr>
                <w:color w:val="FF0000"/>
              </w:rPr>
            </w:pPr>
            <w:r w:rsidRPr="00733D35">
              <w:rPr>
                <w:color w:val="FF0000"/>
              </w:rPr>
              <w:t>Grade</w:t>
            </w:r>
          </w:p>
        </w:tc>
      </w:tr>
      <w:tr w:rsidR="001F7840" w:rsidRPr="00975917" w:rsidTr="001F784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QFOption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840" w:rsidRPr="00733D35" w:rsidRDefault="0038127A" w:rsidP="0038127A">
            <w:pPr>
              <w:pStyle w:val="Cell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Tại các máy chủ Mailbox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QFFeedback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QFGrade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0</w:t>
            </w:r>
          </w:p>
        </w:tc>
      </w:tr>
      <w:tr w:rsidR="001F7840" w:rsidRPr="00975917" w:rsidTr="001F784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QFOption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840" w:rsidRPr="00733D35" w:rsidRDefault="0038127A" w:rsidP="0038127A">
            <w:pPr>
              <w:pStyle w:val="Cell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Tại các máy chủ Hub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QFFeedback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QFGrade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0</w:t>
            </w:r>
          </w:p>
        </w:tc>
      </w:tr>
      <w:tr w:rsidR="001F7840" w:rsidRPr="00975917" w:rsidTr="001F784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QFOption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840" w:rsidRPr="00733D35" w:rsidRDefault="0038127A" w:rsidP="0038127A">
            <w:pPr>
              <w:pStyle w:val="Cell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Tại các máy chủ CAS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QFFeedback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AD1571" w:rsidP="001F7840">
            <w:pPr>
              <w:pStyle w:val="QFGrade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10</w:t>
            </w:r>
            <w:r w:rsidR="001F7840"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0</w:t>
            </w:r>
          </w:p>
        </w:tc>
      </w:tr>
      <w:tr w:rsidR="001F7840" w:rsidRPr="00975917" w:rsidTr="001F784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QFOption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840" w:rsidRPr="00733D35" w:rsidRDefault="0038127A" w:rsidP="0038127A">
            <w:pPr>
              <w:pStyle w:val="Cell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Tại các máy chủ Edge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QFFeedback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QFGrade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0</w:t>
            </w:r>
          </w:p>
        </w:tc>
      </w:tr>
      <w:tr w:rsidR="001F7840" w:rsidTr="001F784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TableRowHead"/>
              <w:rPr>
                <w:color w:val="FF0000"/>
              </w:rPr>
            </w:pPr>
            <w:r w:rsidRPr="00733D35">
              <w:rPr>
                <w:color w:val="FF0000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</w:tr>
      <w:tr w:rsidR="001F7840" w:rsidTr="001F784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TableRowHead"/>
              <w:rPr>
                <w:color w:val="FF0000"/>
              </w:rPr>
            </w:pPr>
            <w:r w:rsidRPr="00733D35">
              <w:rPr>
                <w:color w:val="FF0000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</w:tr>
      <w:tr w:rsidR="001F7840" w:rsidTr="001F784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TableRowHead"/>
              <w:rPr>
                <w:color w:val="FF0000"/>
              </w:rPr>
            </w:pPr>
            <w:r w:rsidRPr="00733D35">
              <w:rPr>
                <w:color w:val="FF0000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</w:tr>
      <w:tr w:rsidR="001F7840" w:rsidTr="001F7840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Cell"/>
              <w:rPr>
                <w:color w:val="FF0000"/>
              </w:rPr>
            </w:pPr>
            <w:r w:rsidRPr="00733D35">
              <w:rPr>
                <w:i/>
                <w:iCs/>
                <w:color w:val="FF000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</w:tr>
    </w:tbl>
    <w:p w:rsidR="001F7840" w:rsidRDefault="001F7840" w:rsidP="000644FE">
      <w:pPr>
        <w:spacing w:before="0" w:after="0" w:line="240" w:lineRule="auto"/>
        <w:rPr>
          <w:b/>
          <w:color w:val="FF0000"/>
          <w:sz w:val="24"/>
          <w:szCs w:val="24"/>
        </w:rPr>
      </w:pPr>
    </w:p>
    <w:p w:rsidR="001F7840" w:rsidRDefault="001F7840" w:rsidP="005F6B1E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 xml:space="preserve">Câu hỏi chọn </w:t>
      </w:r>
      <w:r w:rsidR="0012344E">
        <w:rPr>
          <w:b/>
          <w:sz w:val="28"/>
          <w:szCs w:val="28"/>
        </w:rPr>
        <w:t>nhiều</w:t>
      </w:r>
      <w:r w:rsidRPr="003F2F1C">
        <w:rPr>
          <w:b/>
          <w:sz w:val="28"/>
          <w:szCs w:val="28"/>
        </w:rPr>
        <w:t xml:space="preserve">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1F7840" w:rsidTr="001F7840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5A4E1C" w:rsidP="00442484">
            <w:pPr>
              <w:pStyle w:val="Cell"/>
              <w:rPr>
                <w:color w:val="FF0000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A</w:t>
            </w:r>
            <w:r w:rsidR="00442484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nh chị vui lòng cho biết, đối tượ</w:t>
            </w: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ng nào được phép ủy quyền trên Hệ thống AIS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5A4E1C" w:rsidP="001F7840">
            <w:pPr>
              <w:pStyle w:val="QFType"/>
              <w:rPr>
                <w:color w:val="FF0000"/>
              </w:rPr>
            </w:pPr>
            <w:r w:rsidRPr="00733D35">
              <w:rPr>
                <w:color w:val="FF0000"/>
              </w:rPr>
              <w:t>M</w:t>
            </w:r>
            <w:r w:rsidR="0012344E">
              <w:rPr>
                <w:color w:val="FF0000"/>
              </w:rPr>
              <w:t>A</w:t>
            </w:r>
          </w:p>
        </w:tc>
      </w:tr>
      <w:tr w:rsidR="001F7840" w:rsidTr="001F7840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TableHead"/>
              <w:rPr>
                <w:color w:val="FF0000"/>
              </w:rPr>
            </w:pPr>
            <w:r w:rsidRPr="00733D35">
              <w:rPr>
                <w:color w:val="FF0000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QFOptionReset"/>
              <w:rPr>
                <w:color w:val="FF0000"/>
              </w:rPr>
            </w:pPr>
            <w:r w:rsidRPr="00733D35">
              <w:rPr>
                <w:color w:val="FF0000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TableHead"/>
              <w:rPr>
                <w:color w:val="FF0000"/>
              </w:rPr>
            </w:pPr>
            <w:r w:rsidRPr="00733D35">
              <w:rPr>
                <w:color w:val="FF0000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TableHead"/>
              <w:rPr>
                <w:color w:val="FF0000"/>
              </w:rPr>
            </w:pPr>
            <w:r w:rsidRPr="00733D35">
              <w:rPr>
                <w:color w:val="FF0000"/>
              </w:rPr>
              <w:t>Grade</w:t>
            </w:r>
          </w:p>
        </w:tc>
      </w:tr>
      <w:tr w:rsidR="001F7840" w:rsidRPr="00975917" w:rsidTr="001F784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QFOption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840" w:rsidRPr="00733D35" w:rsidRDefault="005A4E1C" w:rsidP="001F7840">
            <w:pPr>
              <w:pStyle w:val="Cell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Chief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QFFeedback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5A4E1C" w:rsidP="001F7840">
            <w:pPr>
              <w:pStyle w:val="QFGrade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10</w:t>
            </w:r>
            <w:r w:rsidR="001F7840"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0</w:t>
            </w: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/2</w:t>
            </w:r>
          </w:p>
        </w:tc>
      </w:tr>
      <w:tr w:rsidR="001F7840" w:rsidRPr="00975917" w:rsidTr="001F784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QFOption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840" w:rsidRPr="00733D35" w:rsidRDefault="005A4E1C" w:rsidP="001F7840">
            <w:pPr>
              <w:pStyle w:val="Cell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Editor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QFFeedback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QFGrade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0</w:t>
            </w:r>
          </w:p>
        </w:tc>
      </w:tr>
      <w:tr w:rsidR="001F7840" w:rsidRPr="00975917" w:rsidTr="001F784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QFOption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840" w:rsidRPr="00733D35" w:rsidRDefault="005A4E1C" w:rsidP="001F7840">
            <w:pPr>
              <w:pStyle w:val="Cell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Operator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QFFeedback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QFGrade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0</w:t>
            </w:r>
          </w:p>
        </w:tc>
      </w:tr>
      <w:tr w:rsidR="001F7840" w:rsidRPr="00975917" w:rsidTr="001F784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QFOption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7840" w:rsidRPr="00733D35" w:rsidRDefault="005A4E1C" w:rsidP="001F7840">
            <w:pPr>
              <w:pStyle w:val="Cell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Director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QFFeedback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QFGrade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100</w:t>
            </w:r>
            <w:r w:rsidR="005A4E1C"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/2</w:t>
            </w:r>
          </w:p>
        </w:tc>
      </w:tr>
      <w:tr w:rsidR="001F7840" w:rsidTr="001F784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TableRowHead"/>
              <w:rPr>
                <w:color w:val="FF0000"/>
              </w:rPr>
            </w:pPr>
            <w:r w:rsidRPr="00733D35">
              <w:rPr>
                <w:color w:val="FF0000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</w:tr>
      <w:tr w:rsidR="001F7840" w:rsidTr="001F784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TableRowHead"/>
              <w:rPr>
                <w:color w:val="FF0000"/>
              </w:rPr>
            </w:pPr>
            <w:r w:rsidRPr="00733D35">
              <w:rPr>
                <w:color w:val="FF0000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</w:tr>
      <w:tr w:rsidR="001F7840" w:rsidTr="001F784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TableRowHead"/>
              <w:rPr>
                <w:color w:val="FF0000"/>
              </w:rPr>
            </w:pPr>
            <w:r w:rsidRPr="00733D35">
              <w:rPr>
                <w:color w:val="FF0000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</w:tr>
      <w:tr w:rsidR="001F7840" w:rsidTr="001F7840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5A4E1C" w:rsidP="001F7840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Choice two right answers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840" w:rsidRPr="00733D35" w:rsidRDefault="001F7840" w:rsidP="001F7840">
            <w:pPr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</w:tr>
    </w:tbl>
    <w:p w:rsidR="001F7840" w:rsidRDefault="001F7840" w:rsidP="000644FE">
      <w:pPr>
        <w:spacing w:before="0" w:after="0" w:line="240" w:lineRule="auto"/>
        <w:rPr>
          <w:b/>
          <w:color w:val="FF0000"/>
          <w:sz w:val="24"/>
          <w:szCs w:val="24"/>
        </w:rPr>
      </w:pPr>
    </w:p>
    <w:p w:rsidR="0012344E" w:rsidRDefault="0012344E" w:rsidP="005F6B1E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3F2F1C">
        <w:rPr>
          <w:b/>
          <w:sz w:val="28"/>
          <w:szCs w:val="28"/>
        </w:rPr>
        <w:t xml:space="preserve">Câu hỏi chọn </w:t>
      </w:r>
      <w:r>
        <w:rPr>
          <w:b/>
          <w:sz w:val="28"/>
          <w:szCs w:val="28"/>
        </w:rPr>
        <w:t>nhiều</w:t>
      </w:r>
      <w:r w:rsidRPr="003F2F1C">
        <w:rPr>
          <w:b/>
          <w:sz w:val="28"/>
          <w:szCs w:val="28"/>
        </w:rPr>
        <w:t xml:space="preserve">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12344E" w:rsidTr="00955743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44E" w:rsidRPr="00733D35" w:rsidRDefault="0012344E" w:rsidP="0012344E">
            <w:pPr>
              <w:pStyle w:val="Cell"/>
              <w:rPr>
                <w:color w:val="FF0000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A</w:t>
            </w:r>
            <w:r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nh chị vui lòng cho biết, server nào</w:t>
            </w:r>
            <w:r w:rsidR="00515F12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 xml:space="preserve"> của</w:t>
            </w: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 xml:space="preserve"> Hệ thống AIS</w:t>
            </w:r>
            <w:r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 xml:space="preserve"> được dùng cho mục đích tìm kiếm fulltext?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44E" w:rsidRPr="00733D35" w:rsidRDefault="0012344E" w:rsidP="00955743">
            <w:pPr>
              <w:pStyle w:val="QFType"/>
              <w:rPr>
                <w:color w:val="FF0000"/>
              </w:rPr>
            </w:pPr>
            <w:r w:rsidRPr="00733D35">
              <w:rPr>
                <w:color w:val="FF0000"/>
              </w:rPr>
              <w:t>MA</w:t>
            </w:r>
          </w:p>
        </w:tc>
      </w:tr>
      <w:tr w:rsidR="0012344E" w:rsidTr="00955743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44E" w:rsidRPr="00733D35" w:rsidRDefault="0012344E" w:rsidP="00955743">
            <w:pPr>
              <w:pStyle w:val="TableHead"/>
              <w:rPr>
                <w:color w:val="FF0000"/>
              </w:rPr>
            </w:pPr>
            <w:r w:rsidRPr="00733D35">
              <w:rPr>
                <w:color w:val="FF0000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44E" w:rsidRPr="00733D35" w:rsidRDefault="0012344E" w:rsidP="00955743">
            <w:pPr>
              <w:pStyle w:val="QFOptionReset"/>
              <w:rPr>
                <w:color w:val="FF0000"/>
              </w:rPr>
            </w:pPr>
            <w:r w:rsidRPr="00733D35">
              <w:rPr>
                <w:color w:val="FF0000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44E" w:rsidRPr="00733D35" w:rsidRDefault="0012344E" w:rsidP="00955743">
            <w:pPr>
              <w:pStyle w:val="TableHead"/>
              <w:rPr>
                <w:color w:val="FF0000"/>
              </w:rPr>
            </w:pPr>
            <w:r w:rsidRPr="00733D35">
              <w:rPr>
                <w:color w:val="FF0000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44E" w:rsidRPr="00733D35" w:rsidRDefault="0012344E" w:rsidP="00955743">
            <w:pPr>
              <w:pStyle w:val="TableHead"/>
              <w:rPr>
                <w:color w:val="FF0000"/>
              </w:rPr>
            </w:pPr>
            <w:r w:rsidRPr="00733D35">
              <w:rPr>
                <w:color w:val="FF0000"/>
              </w:rPr>
              <w:t>Grade</w:t>
            </w:r>
          </w:p>
        </w:tc>
      </w:tr>
      <w:tr w:rsidR="0012344E" w:rsidRPr="00975917" w:rsidTr="0095574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44E" w:rsidRPr="00733D35" w:rsidRDefault="0012344E" w:rsidP="00955743">
            <w:pPr>
              <w:pStyle w:val="QFOption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2344E" w:rsidRPr="00733D35" w:rsidRDefault="0012344E" w:rsidP="00955743">
            <w:pPr>
              <w:pStyle w:val="Cell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10.1.2.6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44E" w:rsidRPr="00733D35" w:rsidRDefault="0012344E" w:rsidP="00955743">
            <w:pPr>
              <w:pStyle w:val="QFFeedback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44E" w:rsidRPr="00733D35" w:rsidRDefault="0012344E" w:rsidP="00955743">
            <w:pPr>
              <w:pStyle w:val="QFGrade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100/2</w:t>
            </w:r>
          </w:p>
        </w:tc>
      </w:tr>
      <w:tr w:rsidR="0012344E" w:rsidRPr="00975917" w:rsidTr="0095574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44E" w:rsidRPr="00733D35" w:rsidRDefault="0012344E" w:rsidP="00955743">
            <w:pPr>
              <w:pStyle w:val="QFOption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2344E" w:rsidRPr="00733D35" w:rsidRDefault="0012344E" w:rsidP="00955743">
            <w:pPr>
              <w:pStyle w:val="Cell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10.1.2.9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44E" w:rsidRPr="00733D35" w:rsidRDefault="0012344E" w:rsidP="00955743">
            <w:pPr>
              <w:pStyle w:val="QFFeedback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44E" w:rsidRPr="00733D35" w:rsidRDefault="0012344E" w:rsidP="00955743">
            <w:pPr>
              <w:pStyle w:val="QFGrade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100/2</w:t>
            </w:r>
          </w:p>
        </w:tc>
      </w:tr>
      <w:tr w:rsidR="0012344E" w:rsidRPr="00975917" w:rsidTr="0095574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44E" w:rsidRPr="00733D35" w:rsidRDefault="0012344E" w:rsidP="00955743">
            <w:pPr>
              <w:pStyle w:val="QFOption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2344E" w:rsidRPr="00733D35" w:rsidRDefault="0012344E" w:rsidP="00955743">
            <w:pPr>
              <w:pStyle w:val="Cell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10.1.2.203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44E" w:rsidRPr="00733D35" w:rsidRDefault="0012344E" w:rsidP="00955743">
            <w:pPr>
              <w:pStyle w:val="QFFeedback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44E" w:rsidRPr="00733D35" w:rsidRDefault="0012344E" w:rsidP="00955743">
            <w:pPr>
              <w:pStyle w:val="QFGrade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0</w:t>
            </w:r>
          </w:p>
        </w:tc>
      </w:tr>
      <w:tr w:rsidR="0012344E" w:rsidRPr="00975917" w:rsidTr="0095574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44E" w:rsidRPr="00733D35" w:rsidRDefault="0012344E" w:rsidP="00955743">
            <w:pPr>
              <w:pStyle w:val="QFOption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2344E" w:rsidRPr="00733D35" w:rsidRDefault="0012344E" w:rsidP="00955743">
            <w:pPr>
              <w:pStyle w:val="Cell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10.1.2.204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44E" w:rsidRPr="00733D35" w:rsidRDefault="0012344E" w:rsidP="00955743">
            <w:pPr>
              <w:pStyle w:val="QFFeedback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44E" w:rsidRPr="00733D35" w:rsidRDefault="0012344E" w:rsidP="00955743">
            <w:pPr>
              <w:pStyle w:val="QFGrade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0</w:t>
            </w:r>
          </w:p>
        </w:tc>
      </w:tr>
      <w:tr w:rsidR="0012344E" w:rsidTr="0095574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44E" w:rsidRPr="00733D35" w:rsidRDefault="0012344E" w:rsidP="00955743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44E" w:rsidRPr="00733D35" w:rsidRDefault="0012344E" w:rsidP="00955743">
            <w:pPr>
              <w:pStyle w:val="TableRowHead"/>
              <w:rPr>
                <w:color w:val="FF0000"/>
              </w:rPr>
            </w:pPr>
            <w:r w:rsidRPr="00733D35">
              <w:rPr>
                <w:color w:val="FF0000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44E" w:rsidRPr="00733D35" w:rsidRDefault="0012344E" w:rsidP="00955743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44E" w:rsidRPr="00733D35" w:rsidRDefault="0012344E" w:rsidP="00955743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</w:tr>
      <w:tr w:rsidR="0012344E" w:rsidTr="0095574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44E" w:rsidRPr="00733D35" w:rsidRDefault="0012344E" w:rsidP="00955743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44E" w:rsidRPr="00733D35" w:rsidRDefault="0012344E" w:rsidP="00955743">
            <w:pPr>
              <w:pStyle w:val="TableRowHead"/>
              <w:rPr>
                <w:color w:val="FF0000"/>
              </w:rPr>
            </w:pPr>
            <w:r w:rsidRPr="00733D35">
              <w:rPr>
                <w:color w:val="FF0000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44E" w:rsidRPr="00733D35" w:rsidRDefault="0012344E" w:rsidP="00955743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44E" w:rsidRPr="00733D35" w:rsidRDefault="0012344E" w:rsidP="00955743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</w:tr>
      <w:tr w:rsidR="0012344E" w:rsidTr="0095574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44E" w:rsidRPr="00733D35" w:rsidRDefault="0012344E" w:rsidP="00955743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44E" w:rsidRPr="00733D35" w:rsidRDefault="0012344E" w:rsidP="00955743">
            <w:pPr>
              <w:pStyle w:val="TableRowHead"/>
              <w:rPr>
                <w:color w:val="FF0000"/>
              </w:rPr>
            </w:pPr>
            <w:r w:rsidRPr="00733D35">
              <w:rPr>
                <w:color w:val="FF0000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44E" w:rsidRPr="00733D35" w:rsidRDefault="0012344E" w:rsidP="00955743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44E" w:rsidRPr="00733D35" w:rsidRDefault="0012344E" w:rsidP="00955743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</w:tr>
      <w:tr w:rsidR="0012344E" w:rsidTr="00955743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44E" w:rsidRPr="00733D35" w:rsidRDefault="0012344E" w:rsidP="00955743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Choice two right answers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44E" w:rsidRPr="00733D35" w:rsidRDefault="0012344E" w:rsidP="00955743">
            <w:pPr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</w:tr>
    </w:tbl>
    <w:p w:rsidR="0012344E" w:rsidRDefault="0012344E" w:rsidP="000644FE">
      <w:pPr>
        <w:spacing w:before="0" w:after="0" w:line="240" w:lineRule="auto"/>
        <w:rPr>
          <w:b/>
          <w:color w:val="FF0000"/>
          <w:sz w:val="24"/>
          <w:szCs w:val="24"/>
        </w:rPr>
      </w:pPr>
    </w:p>
    <w:p w:rsidR="00515F12" w:rsidRDefault="00515F12" w:rsidP="005F6B1E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 xml:space="preserve">Câu hỏi chọn </w:t>
      </w:r>
      <w:r>
        <w:rPr>
          <w:b/>
          <w:sz w:val="28"/>
          <w:szCs w:val="28"/>
        </w:rPr>
        <w:t>nhiều</w:t>
      </w:r>
      <w:r w:rsidRPr="003F2F1C">
        <w:rPr>
          <w:b/>
          <w:sz w:val="28"/>
          <w:szCs w:val="28"/>
        </w:rPr>
        <w:t xml:space="preserve">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515F12" w:rsidTr="00955743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5F12" w:rsidRPr="00733D35" w:rsidRDefault="00515F12" w:rsidP="00515F12">
            <w:pPr>
              <w:pStyle w:val="Cell"/>
              <w:rPr>
                <w:color w:val="FF0000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lastRenderedPageBreak/>
              <w:t>A</w:t>
            </w:r>
            <w:r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nh chị vui lòng cho biết, server nào của</w:t>
            </w: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 xml:space="preserve"> Hệ thống AIS</w:t>
            </w:r>
            <w:r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 xml:space="preserve"> được dùng cho mục đích chứa file đính kèm?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5F12" w:rsidRPr="00733D35" w:rsidRDefault="00515F12" w:rsidP="00955743">
            <w:pPr>
              <w:pStyle w:val="QFType"/>
              <w:rPr>
                <w:color w:val="FF0000"/>
              </w:rPr>
            </w:pPr>
            <w:r w:rsidRPr="00733D35">
              <w:rPr>
                <w:color w:val="FF0000"/>
              </w:rPr>
              <w:t>MA</w:t>
            </w:r>
          </w:p>
        </w:tc>
      </w:tr>
      <w:tr w:rsidR="00515F12" w:rsidTr="00955743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5F12" w:rsidRPr="00733D35" w:rsidRDefault="00515F12" w:rsidP="00955743">
            <w:pPr>
              <w:pStyle w:val="TableHead"/>
              <w:rPr>
                <w:color w:val="FF0000"/>
              </w:rPr>
            </w:pPr>
            <w:r w:rsidRPr="00733D35">
              <w:rPr>
                <w:color w:val="FF0000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5F12" w:rsidRPr="00733D35" w:rsidRDefault="00515F12" w:rsidP="00955743">
            <w:pPr>
              <w:pStyle w:val="QFOptionReset"/>
              <w:rPr>
                <w:color w:val="FF0000"/>
              </w:rPr>
            </w:pPr>
            <w:r w:rsidRPr="00733D35">
              <w:rPr>
                <w:color w:val="FF0000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5F12" w:rsidRPr="00733D35" w:rsidRDefault="00515F12" w:rsidP="00955743">
            <w:pPr>
              <w:pStyle w:val="TableHead"/>
              <w:rPr>
                <w:color w:val="FF0000"/>
              </w:rPr>
            </w:pPr>
            <w:r w:rsidRPr="00733D35">
              <w:rPr>
                <w:color w:val="FF0000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5F12" w:rsidRPr="00733D35" w:rsidRDefault="00515F12" w:rsidP="00955743">
            <w:pPr>
              <w:pStyle w:val="TableHead"/>
              <w:rPr>
                <w:color w:val="FF0000"/>
              </w:rPr>
            </w:pPr>
            <w:r w:rsidRPr="00733D35">
              <w:rPr>
                <w:color w:val="FF0000"/>
              </w:rPr>
              <w:t>Grade</w:t>
            </w:r>
          </w:p>
        </w:tc>
      </w:tr>
      <w:tr w:rsidR="00515F12" w:rsidRPr="00975917" w:rsidTr="00515F1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5F12" w:rsidRPr="00733D35" w:rsidRDefault="00515F12" w:rsidP="00955743">
            <w:pPr>
              <w:pStyle w:val="QFOption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5F12" w:rsidRPr="00733D35" w:rsidRDefault="00515F12" w:rsidP="00955743">
            <w:pPr>
              <w:pStyle w:val="Cell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10.1.2.209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5F12" w:rsidRPr="00733D35" w:rsidRDefault="00515F12" w:rsidP="00955743">
            <w:pPr>
              <w:pStyle w:val="QFFeedback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5F12" w:rsidRPr="00733D35" w:rsidRDefault="00515F12" w:rsidP="00955743">
            <w:pPr>
              <w:pStyle w:val="QFGrade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0</w:t>
            </w:r>
          </w:p>
        </w:tc>
      </w:tr>
      <w:tr w:rsidR="00515F12" w:rsidRPr="00975917" w:rsidTr="00515F1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5F12" w:rsidRPr="00733D35" w:rsidRDefault="00515F12" w:rsidP="00955743">
            <w:pPr>
              <w:pStyle w:val="QFOption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5F12" w:rsidRPr="00733D35" w:rsidRDefault="00515F12" w:rsidP="00515F12">
            <w:pPr>
              <w:pStyle w:val="Cell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10.1.2.206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5F12" w:rsidRPr="00733D35" w:rsidRDefault="00515F12" w:rsidP="00955743">
            <w:pPr>
              <w:pStyle w:val="QFFeedback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5F12" w:rsidRPr="00733D35" w:rsidRDefault="00515F12" w:rsidP="00955743">
            <w:pPr>
              <w:pStyle w:val="QFGrade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0</w:t>
            </w:r>
          </w:p>
        </w:tc>
      </w:tr>
      <w:tr w:rsidR="00515F12" w:rsidRPr="00975917" w:rsidTr="0095574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5F12" w:rsidRPr="00733D35" w:rsidRDefault="00515F12" w:rsidP="00515F12">
            <w:pPr>
              <w:pStyle w:val="QFOption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5F12" w:rsidRPr="00733D35" w:rsidRDefault="00515F12" w:rsidP="00515F12">
            <w:pPr>
              <w:pStyle w:val="Cell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10.1.2.204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5F12" w:rsidRPr="00733D35" w:rsidRDefault="00515F12" w:rsidP="00515F12">
            <w:pPr>
              <w:pStyle w:val="QFFeedback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5F12" w:rsidRPr="00733D35" w:rsidRDefault="00515F12" w:rsidP="00515F12">
            <w:pPr>
              <w:pStyle w:val="QFGrade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100/2</w:t>
            </w:r>
          </w:p>
        </w:tc>
      </w:tr>
      <w:tr w:rsidR="00515F12" w:rsidRPr="00975917" w:rsidTr="0095574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5F12" w:rsidRPr="00733D35" w:rsidRDefault="00515F12" w:rsidP="00515F12">
            <w:pPr>
              <w:pStyle w:val="QFOption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5F12" w:rsidRPr="00733D35" w:rsidRDefault="00515F12" w:rsidP="00515F12">
            <w:pPr>
              <w:pStyle w:val="Cell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10.1.2.226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5F12" w:rsidRPr="00733D35" w:rsidRDefault="00515F12" w:rsidP="00515F12">
            <w:pPr>
              <w:pStyle w:val="QFFeedback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5F12" w:rsidRPr="00733D35" w:rsidRDefault="00515F12" w:rsidP="00515F12">
            <w:pPr>
              <w:pStyle w:val="QFGrade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100/2</w:t>
            </w:r>
          </w:p>
        </w:tc>
      </w:tr>
      <w:tr w:rsidR="00515F12" w:rsidTr="0095574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5F12" w:rsidRPr="00733D35" w:rsidRDefault="00515F12" w:rsidP="00955743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5F12" w:rsidRPr="00733D35" w:rsidRDefault="00515F12" w:rsidP="00955743">
            <w:pPr>
              <w:pStyle w:val="TableRowHead"/>
              <w:rPr>
                <w:color w:val="FF0000"/>
              </w:rPr>
            </w:pPr>
            <w:r w:rsidRPr="00733D35">
              <w:rPr>
                <w:color w:val="FF0000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5F12" w:rsidRPr="00733D35" w:rsidRDefault="00515F12" w:rsidP="00955743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5F12" w:rsidRPr="00733D35" w:rsidRDefault="00515F12" w:rsidP="00955743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</w:tr>
      <w:tr w:rsidR="00515F12" w:rsidTr="0095574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5F12" w:rsidRPr="00733D35" w:rsidRDefault="00515F12" w:rsidP="00955743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5F12" w:rsidRPr="00733D35" w:rsidRDefault="00515F12" w:rsidP="00955743">
            <w:pPr>
              <w:pStyle w:val="TableRowHead"/>
              <w:rPr>
                <w:color w:val="FF0000"/>
              </w:rPr>
            </w:pPr>
            <w:r w:rsidRPr="00733D35">
              <w:rPr>
                <w:color w:val="FF0000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5F12" w:rsidRPr="00733D35" w:rsidRDefault="00515F12" w:rsidP="00955743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5F12" w:rsidRPr="00733D35" w:rsidRDefault="00515F12" w:rsidP="00955743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</w:tr>
      <w:tr w:rsidR="00515F12" w:rsidTr="0095574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5F12" w:rsidRPr="00733D35" w:rsidRDefault="00515F12" w:rsidP="00955743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5F12" w:rsidRPr="00733D35" w:rsidRDefault="00515F12" w:rsidP="00955743">
            <w:pPr>
              <w:pStyle w:val="TableRowHead"/>
              <w:rPr>
                <w:color w:val="FF0000"/>
              </w:rPr>
            </w:pPr>
            <w:r w:rsidRPr="00733D35">
              <w:rPr>
                <w:color w:val="FF0000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5F12" w:rsidRPr="00733D35" w:rsidRDefault="00515F12" w:rsidP="00955743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5F12" w:rsidRPr="00733D35" w:rsidRDefault="00515F12" w:rsidP="00955743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</w:tr>
      <w:tr w:rsidR="00515F12" w:rsidTr="00955743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5F12" w:rsidRPr="00733D35" w:rsidRDefault="00515F12" w:rsidP="00955743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Choice two right answers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5F12" w:rsidRPr="00733D35" w:rsidRDefault="00515F12" w:rsidP="00955743">
            <w:pPr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</w:tr>
    </w:tbl>
    <w:p w:rsidR="00515F12" w:rsidRDefault="00515F12" w:rsidP="000644FE">
      <w:pPr>
        <w:spacing w:before="0" w:after="0" w:line="240" w:lineRule="auto"/>
        <w:rPr>
          <w:b/>
          <w:color w:val="FF0000"/>
          <w:sz w:val="24"/>
          <w:szCs w:val="24"/>
        </w:rPr>
      </w:pPr>
    </w:p>
    <w:p w:rsidR="003A469E" w:rsidRDefault="003A469E" w:rsidP="005F6B1E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 xml:space="preserve">Câu hỏi chọn </w:t>
      </w:r>
      <w:r>
        <w:rPr>
          <w:b/>
          <w:sz w:val="28"/>
          <w:szCs w:val="28"/>
        </w:rPr>
        <w:t>1</w:t>
      </w:r>
      <w:r w:rsidRPr="003F2F1C">
        <w:rPr>
          <w:b/>
          <w:sz w:val="28"/>
          <w:szCs w:val="28"/>
        </w:rPr>
        <w:t xml:space="preserve">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3A469E" w:rsidTr="00955743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69E" w:rsidRPr="00733D35" w:rsidRDefault="003A469E" w:rsidP="003A469E">
            <w:pPr>
              <w:pStyle w:val="Cell"/>
              <w:rPr>
                <w:color w:val="FF0000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A</w:t>
            </w:r>
            <w:r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nh chị vui lòng cho biết server nào của</w:t>
            </w: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 xml:space="preserve"> Hệ thống </w:t>
            </w:r>
            <w:r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VNPT-Email cài đặt Mailbox Server Role?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69E" w:rsidRPr="00733D35" w:rsidRDefault="003A469E" w:rsidP="00955743">
            <w:pPr>
              <w:pStyle w:val="QFType"/>
              <w:rPr>
                <w:color w:val="FF0000"/>
              </w:rPr>
            </w:pPr>
            <w:r w:rsidRPr="00733D35">
              <w:rPr>
                <w:color w:val="FF0000"/>
              </w:rPr>
              <w:t>M</w:t>
            </w:r>
            <w:r>
              <w:rPr>
                <w:color w:val="FF0000"/>
              </w:rPr>
              <w:t>C</w:t>
            </w:r>
          </w:p>
        </w:tc>
      </w:tr>
      <w:tr w:rsidR="003A469E" w:rsidTr="00955743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69E" w:rsidRPr="00733D35" w:rsidRDefault="003A469E" w:rsidP="00955743">
            <w:pPr>
              <w:pStyle w:val="TableHead"/>
              <w:rPr>
                <w:color w:val="FF0000"/>
              </w:rPr>
            </w:pPr>
            <w:r w:rsidRPr="00733D35">
              <w:rPr>
                <w:color w:val="FF0000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69E" w:rsidRPr="00733D35" w:rsidRDefault="003A469E" w:rsidP="00955743">
            <w:pPr>
              <w:pStyle w:val="QFOptionReset"/>
              <w:rPr>
                <w:color w:val="FF0000"/>
              </w:rPr>
            </w:pPr>
            <w:r w:rsidRPr="00733D35">
              <w:rPr>
                <w:color w:val="FF0000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69E" w:rsidRPr="00733D35" w:rsidRDefault="003A469E" w:rsidP="00955743">
            <w:pPr>
              <w:pStyle w:val="TableHead"/>
              <w:rPr>
                <w:color w:val="FF0000"/>
              </w:rPr>
            </w:pPr>
            <w:r w:rsidRPr="00733D35">
              <w:rPr>
                <w:color w:val="FF0000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69E" w:rsidRPr="00733D35" w:rsidRDefault="003A469E" w:rsidP="00955743">
            <w:pPr>
              <w:pStyle w:val="TableHead"/>
              <w:rPr>
                <w:color w:val="FF0000"/>
              </w:rPr>
            </w:pPr>
            <w:r w:rsidRPr="00733D35">
              <w:rPr>
                <w:color w:val="FF0000"/>
              </w:rPr>
              <w:t>Grade</w:t>
            </w:r>
          </w:p>
        </w:tc>
      </w:tr>
      <w:tr w:rsidR="003A469E" w:rsidRPr="00975917" w:rsidTr="0095574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69E" w:rsidRPr="00733D35" w:rsidRDefault="003A469E" w:rsidP="00955743">
            <w:pPr>
              <w:pStyle w:val="QFOption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469E" w:rsidRPr="00733D35" w:rsidRDefault="003A469E" w:rsidP="00955743">
            <w:pPr>
              <w:pStyle w:val="Cell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10.1.3.4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69E" w:rsidRPr="00733D35" w:rsidRDefault="003A469E" w:rsidP="00955743">
            <w:pPr>
              <w:pStyle w:val="QFFeedback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469E" w:rsidRPr="00733D35" w:rsidRDefault="003A469E" w:rsidP="00955743">
            <w:pPr>
              <w:pStyle w:val="QFGrade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0</w:t>
            </w:r>
          </w:p>
        </w:tc>
      </w:tr>
      <w:tr w:rsidR="003A469E" w:rsidRPr="00975917" w:rsidTr="0095574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69E" w:rsidRPr="00733D35" w:rsidRDefault="003A469E" w:rsidP="00955743">
            <w:pPr>
              <w:pStyle w:val="QFOption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469E" w:rsidRPr="00733D35" w:rsidRDefault="003A469E" w:rsidP="003A469E">
            <w:pPr>
              <w:pStyle w:val="Cell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10.1.3.11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69E" w:rsidRPr="00733D35" w:rsidRDefault="003A469E" w:rsidP="00955743">
            <w:pPr>
              <w:pStyle w:val="QFFeedback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469E" w:rsidRPr="00733D35" w:rsidRDefault="003A469E" w:rsidP="00955743">
            <w:pPr>
              <w:pStyle w:val="QFGrade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0</w:t>
            </w:r>
          </w:p>
        </w:tc>
      </w:tr>
      <w:tr w:rsidR="003A469E" w:rsidRPr="00975917" w:rsidTr="0095574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69E" w:rsidRPr="00733D35" w:rsidRDefault="003A469E" w:rsidP="00955743">
            <w:pPr>
              <w:pStyle w:val="QFOption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469E" w:rsidRPr="00733D35" w:rsidRDefault="003A469E" w:rsidP="00955743">
            <w:pPr>
              <w:pStyle w:val="Cell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10.1.3.109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69E" w:rsidRPr="00733D35" w:rsidRDefault="003A469E" w:rsidP="00955743">
            <w:pPr>
              <w:pStyle w:val="QFFeedback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69E" w:rsidRPr="00733D35" w:rsidRDefault="003A469E" w:rsidP="003A469E">
            <w:pPr>
              <w:pStyle w:val="QFGrade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0</w:t>
            </w:r>
          </w:p>
        </w:tc>
      </w:tr>
      <w:tr w:rsidR="003A469E" w:rsidRPr="00975917" w:rsidTr="0095574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69E" w:rsidRPr="00733D35" w:rsidRDefault="003A469E" w:rsidP="00955743">
            <w:pPr>
              <w:pStyle w:val="QFOption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469E" w:rsidRPr="00733D35" w:rsidRDefault="003A469E" w:rsidP="00955743">
            <w:pPr>
              <w:pStyle w:val="Cell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10.1.3.18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69E" w:rsidRPr="00733D35" w:rsidRDefault="003A469E" w:rsidP="00955743">
            <w:pPr>
              <w:pStyle w:val="QFFeedback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69E" w:rsidRPr="00733D35" w:rsidRDefault="003A469E" w:rsidP="00955743">
            <w:pPr>
              <w:pStyle w:val="QFGrade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100</w:t>
            </w:r>
          </w:p>
        </w:tc>
      </w:tr>
      <w:tr w:rsidR="003A469E" w:rsidTr="0095574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69E" w:rsidRPr="00733D35" w:rsidRDefault="003A469E" w:rsidP="00955743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69E" w:rsidRPr="00733D35" w:rsidRDefault="003A469E" w:rsidP="00955743">
            <w:pPr>
              <w:pStyle w:val="TableRowHead"/>
              <w:rPr>
                <w:color w:val="FF0000"/>
              </w:rPr>
            </w:pPr>
            <w:r w:rsidRPr="00733D35">
              <w:rPr>
                <w:color w:val="FF0000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69E" w:rsidRPr="00733D35" w:rsidRDefault="003A469E" w:rsidP="00955743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69E" w:rsidRPr="00733D35" w:rsidRDefault="003A469E" w:rsidP="00955743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</w:tr>
      <w:tr w:rsidR="003A469E" w:rsidTr="0095574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69E" w:rsidRPr="00733D35" w:rsidRDefault="003A469E" w:rsidP="00955743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69E" w:rsidRPr="00733D35" w:rsidRDefault="003A469E" w:rsidP="00955743">
            <w:pPr>
              <w:pStyle w:val="TableRowHead"/>
              <w:rPr>
                <w:color w:val="FF0000"/>
              </w:rPr>
            </w:pPr>
            <w:r w:rsidRPr="00733D35">
              <w:rPr>
                <w:color w:val="FF0000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69E" w:rsidRPr="00733D35" w:rsidRDefault="003A469E" w:rsidP="00955743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69E" w:rsidRPr="00733D35" w:rsidRDefault="003A469E" w:rsidP="00955743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</w:tr>
      <w:tr w:rsidR="003A469E" w:rsidTr="0095574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69E" w:rsidRPr="00733D35" w:rsidRDefault="003A469E" w:rsidP="00955743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69E" w:rsidRPr="00733D35" w:rsidRDefault="003A469E" w:rsidP="00955743">
            <w:pPr>
              <w:pStyle w:val="TableRowHead"/>
              <w:rPr>
                <w:color w:val="FF0000"/>
              </w:rPr>
            </w:pPr>
            <w:r w:rsidRPr="00733D35">
              <w:rPr>
                <w:color w:val="FF0000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69E" w:rsidRPr="00733D35" w:rsidRDefault="003A469E" w:rsidP="00955743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69E" w:rsidRPr="00733D35" w:rsidRDefault="003A469E" w:rsidP="00955743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</w:tr>
      <w:tr w:rsidR="003A469E" w:rsidTr="00955743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69E" w:rsidRPr="00733D35" w:rsidRDefault="003A469E" w:rsidP="00955743">
            <w:pPr>
              <w:pStyle w:val="Cell"/>
              <w:rPr>
                <w:color w:val="FF0000"/>
              </w:rPr>
            </w:pPr>
            <w:r w:rsidRPr="00733D35">
              <w:rPr>
                <w:i/>
                <w:iCs/>
                <w:color w:val="FF000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69E" w:rsidRPr="00733D35" w:rsidRDefault="003A469E" w:rsidP="00955743">
            <w:pPr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</w:tr>
    </w:tbl>
    <w:p w:rsidR="003A469E" w:rsidRDefault="003A469E" w:rsidP="000644FE">
      <w:pPr>
        <w:spacing w:before="0" w:after="0" w:line="240" w:lineRule="auto"/>
        <w:rPr>
          <w:b/>
          <w:color w:val="FF0000"/>
          <w:sz w:val="24"/>
          <w:szCs w:val="24"/>
        </w:rPr>
      </w:pPr>
    </w:p>
    <w:p w:rsidR="00453ECA" w:rsidRDefault="00453ECA" w:rsidP="005F6B1E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 xml:space="preserve">Câu hỏi chọn </w:t>
      </w:r>
      <w:r w:rsidR="00946EBC">
        <w:rPr>
          <w:b/>
          <w:sz w:val="28"/>
          <w:szCs w:val="28"/>
        </w:rPr>
        <w:t>nhiều</w:t>
      </w:r>
      <w:r w:rsidRPr="003F2F1C">
        <w:rPr>
          <w:b/>
          <w:sz w:val="28"/>
          <w:szCs w:val="28"/>
        </w:rPr>
        <w:t xml:space="preserve">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453ECA" w:rsidTr="00955743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3ECA" w:rsidRPr="00733D35" w:rsidRDefault="00453ECA" w:rsidP="00453ECA">
            <w:pPr>
              <w:pStyle w:val="Cell"/>
              <w:rPr>
                <w:color w:val="FF0000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A</w:t>
            </w:r>
            <w:r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nh chị vui lòng cho biết những server nào của</w:t>
            </w: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 xml:space="preserve"> Hệ thống </w:t>
            </w:r>
            <w:r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VNPT-Email cài đặt Client Access Server Role?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3ECA" w:rsidRPr="00733D35" w:rsidRDefault="00453ECA" w:rsidP="00955743">
            <w:pPr>
              <w:pStyle w:val="QFType"/>
              <w:rPr>
                <w:color w:val="FF0000"/>
              </w:rPr>
            </w:pPr>
            <w:r w:rsidRPr="00733D35">
              <w:rPr>
                <w:color w:val="FF0000"/>
              </w:rPr>
              <w:t>M</w:t>
            </w:r>
            <w:r>
              <w:rPr>
                <w:color w:val="FF0000"/>
              </w:rPr>
              <w:t>A</w:t>
            </w:r>
          </w:p>
        </w:tc>
      </w:tr>
      <w:tr w:rsidR="00453ECA" w:rsidTr="00955743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3ECA" w:rsidRPr="00733D35" w:rsidRDefault="00453ECA" w:rsidP="00955743">
            <w:pPr>
              <w:pStyle w:val="TableHead"/>
              <w:rPr>
                <w:color w:val="FF0000"/>
              </w:rPr>
            </w:pPr>
            <w:r w:rsidRPr="00733D35">
              <w:rPr>
                <w:color w:val="FF0000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3ECA" w:rsidRPr="00733D35" w:rsidRDefault="00453ECA" w:rsidP="00955743">
            <w:pPr>
              <w:pStyle w:val="QFOptionReset"/>
              <w:rPr>
                <w:color w:val="FF0000"/>
              </w:rPr>
            </w:pPr>
            <w:r w:rsidRPr="00733D35">
              <w:rPr>
                <w:color w:val="FF0000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3ECA" w:rsidRPr="00733D35" w:rsidRDefault="00453ECA" w:rsidP="00955743">
            <w:pPr>
              <w:pStyle w:val="TableHead"/>
              <w:rPr>
                <w:color w:val="FF0000"/>
              </w:rPr>
            </w:pPr>
            <w:r w:rsidRPr="00733D35">
              <w:rPr>
                <w:color w:val="FF0000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3ECA" w:rsidRPr="00733D35" w:rsidRDefault="00453ECA" w:rsidP="00955743">
            <w:pPr>
              <w:pStyle w:val="TableHead"/>
              <w:rPr>
                <w:color w:val="FF0000"/>
              </w:rPr>
            </w:pPr>
            <w:r w:rsidRPr="00733D35">
              <w:rPr>
                <w:color w:val="FF0000"/>
              </w:rPr>
              <w:t>Grade</w:t>
            </w:r>
          </w:p>
        </w:tc>
      </w:tr>
      <w:tr w:rsidR="00453ECA" w:rsidRPr="00975917" w:rsidTr="0095574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3ECA" w:rsidRPr="00733D35" w:rsidRDefault="00453ECA" w:rsidP="00955743">
            <w:pPr>
              <w:pStyle w:val="QFOption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3ECA" w:rsidRPr="00733D35" w:rsidRDefault="00453ECA" w:rsidP="00955743">
            <w:pPr>
              <w:pStyle w:val="Cell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10.1.2.5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3ECA" w:rsidRPr="00733D35" w:rsidRDefault="00453ECA" w:rsidP="00955743">
            <w:pPr>
              <w:pStyle w:val="QFFeedback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3ECA" w:rsidRPr="00733D35" w:rsidRDefault="00453ECA" w:rsidP="00955743">
            <w:pPr>
              <w:pStyle w:val="QFGrade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0</w:t>
            </w:r>
          </w:p>
        </w:tc>
      </w:tr>
      <w:tr w:rsidR="00453ECA" w:rsidRPr="00975917" w:rsidTr="0095574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3ECA" w:rsidRPr="00733D35" w:rsidRDefault="00453ECA" w:rsidP="00955743">
            <w:pPr>
              <w:pStyle w:val="QFOption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3ECA" w:rsidRPr="00733D35" w:rsidRDefault="00453ECA" w:rsidP="00955743">
            <w:pPr>
              <w:pStyle w:val="Cell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10.1.3.11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3ECA" w:rsidRPr="00733D35" w:rsidRDefault="00453ECA" w:rsidP="00955743">
            <w:pPr>
              <w:pStyle w:val="QFFeedback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3ECA" w:rsidRPr="00733D35" w:rsidRDefault="00453ECA" w:rsidP="00955743">
            <w:pPr>
              <w:pStyle w:val="QFGrade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100/2</w:t>
            </w:r>
          </w:p>
        </w:tc>
      </w:tr>
      <w:tr w:rsidR="00453ECA" w:rsidRPr="00975917" w:rsidTr="0095574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3ECA" w:rsidRPr="00733D35" w:rsidRDefault="00453ECA" w:rsidP="00955743">
            <w:pPr>
              <w:pStyle w:val="QFOption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3ECA" w:rsidRPr="00733D35" w:rsidRDefault="00453ECA" w:rsidP="00453ECA">
            <w:pPr>
              <w:pStyle w:val="Cell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10.1.3.110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3ECA" w:rsidRPr="00733D35" w:rsidRDefault="00453ECA" w:rsidP="00955743">
            <w:pPr>
              <w:pStyle w:val="QFFeedback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3ECA" w:rsidRPr="00733D35" w:rsidRDefault="00453ECA" w:rsidP="00955743">
            <w:pPr>
              <w:pStyle w:val="QFGrade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0</w:t>
            </w:r>
          </w:p>
        </w:tc>
      </w:tr>
      <w:tr w:rsidR="00453ECA" w:rsidRPr="00975917" w:rsidTr="0095574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3ECA" w:rsidRPr="00733D35" w:rsidRDefault="00453ECA" w:rsidP="00955743">
            <w:pPr>
              <w:pStyle w:val="QFOption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3ECA" w:rsidRPr="00733D35" w:rsidRDefault="00453ECA" w:rsidP="00955743">
            <w:pPr>
              <w:pStyle w:val="Cell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10.1.3.12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3ECA" w:rsidRPr="00733D35" w:rsidRDefault="00453ECA" w:rsidP="00955743">
            <w:pPr>
              <w:pStyle w:val="QFFeedback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 w:rsidRPr="00733D35"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3ECA" w:rsidRPr="00733D35" w:rsidRDefault="00453ECA" w:rsidP="00955743">
            <w:pPr>
              <w:pStyle w:val="QFGrade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6"/>
              </w:rPr>
              <w:t>100/2</w:t>
            </w:r>
          </w:p>
        </w:tc>
      </w:tr>
      <w:tr w:rsidR="00453ECA" w:rsidTr="0095574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3ECA" w:rsidRPr="00733D35" w:rsidRDefault="00453ECA" w:rsidP="00955743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3ECA" w:rsidRPr="00733D35" w:rsidRDefault="00453ECA" w:rsidP="00955743">
            <w:pPr>
              <w:pStyle w:val="TableRowHead"/>
              <w:rPr>
                <w:color w:val="FF0000"/>
              </w:rPr>
            </w:pPr>
            <w:r w:rsidRPr="00733D35">
              <w:rPr>
                <w:color w:val="FF0000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3ECA" w:rsidRPr="00733D35" w:rsidRDefault="00453ECA" w:rsidP="00955743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3ECA" w:rsidRPr="00733D35" w:rsidRDefault="00453ECA" w:rsidP="00955743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</w:tr>
      <w:tr w:rsidR="00453ECA" w:rsidTr="0095574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3ECA" w:rsidRPr="00733D35" w:rsidRDefault="00453ECA" w:rsidP="00955743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3ECA" w:rsidRPr="00733D35" w:rsidRDefault="00453ECA" w:rsidP="00955743">
            <w:pPr>
              <w:pStyle w:val="TableRowHead"/>
              <w:rPr>
                <w:color w:val="FF0000"/>
              </w:rPr>
            </w:pPr>
            <w:r w:rsidRPr="00733D35">
              <w:rPr>
                <w:color w:val="FF0000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3ECA" w:rsidRPr="00733D35" w:rsidRDefault="00453ECA" w:rsidP="00955743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3ECA" w:rsidRPr="00733D35" w:rsidRDefault="00453ECA" w:rsidP="00955743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</w:tr>
      <w:tr w:rsidR="00453ECA" w:rsidTr="0095574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3ECA" w:rsidRPr="00733D35" w:rsidRDefault="00453ECA" w:rsidP="00955743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3ECA" w:rsidRPr="00733D35" w:rsidRDefault="00453ECA" w:rsidP="00955743">
            <w:pPr>
              <w:pStyle w:val="TableRowHead"/>
              <w:rPr>
                <w:color w:val="FF0000"/>
              </w:rPr>
            </w:pPr>
            <w:r w:rsidRPr="00733D35">
              <w:rPr>
                <w:color w:val="FF0000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3ECA" w:rsidRPr="00733D35" w:rsidRDefault="00453ECA" w:rsidP="00955743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3ECA" w:rsidRPr="00733D35" w:rsidRDefault="00453ECA" w:rsidP="00955743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</w:tr>
      <w:tr w:rsidR="00453ECA" w:rsidTr="00955743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3ECA" w:rsidRPr="00733D35" w:rsidRDefault="00453ECA" w:rsidP="00955743">
            <w:pPr>
              <w:pStyle w:val="Cell"/>
              <w:rPr>
                <w:color w:val="FF0000"/>
              </w:rPr>
            </w:pPr>
            <w:r w:rsidRPr="00733D35">
              <w:rPr>
                <w:color w:val="FF0000"/>
              </w:rPr>
              <w:t>Choice two right answers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3ECA" w:rsidRPr="00733D35" w:rsidRDefault="00453ECA" w:rsidP="00955743">
            <w:pPr>
              <w:rPr>
                <w:color w:val="FF0000"/>
              </w:rPr>
            </w:pPr>
            <w:r w:rsidRPr="00733D35">
              <w:rPr>
                <w:color w:val="FF0000"/>
              </w:rPr>
              <w:t> </w:t>
            </w:r>
          </w:p>
        </w:tc>
      </w:tr>
    </w:tbl>
    <w:p w:rsidR="00955743" w:rsidRDefault="00955743" w:rsidP="00BB6A9D">
      <w:pPr>
        <w:pStyle w:val="BodyTextIndent"/>
        <w:ind w:left="0"/>
        <w:rPr>
          <w:b/>
          <w:color w:val="FF0000"/>
          <w:sz w:val="24"/>
          <w:szCs w:val="24"/>
        </w:rPr>
      </w:pPr>
    </w:p>
    <w:sectPr w:rsidR="00955743" w:rsidSect="002E4A8B">
      <w:pgSz w:w="12240" w:h="15840"/>
      <w:pgMar w:top="720" w:right="81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3EB6"/>
    <w:multiLevelType w:val="hybridMultilevel"/>
    <w:tmpl w:val="5E8209D6"/>
    <w:lvl w:ilvl="0" w:tplc="31E0AA28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4C074A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5E101"/>
    <w:multiLevelType w:val="multilevel"/>
    <w:tmpl w:val="D14AA99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2"/>
    <w:multiLevelType w:val="multilevel"/>
    <w:tmpl w:val="4F8053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4"/>
    <w:multiLevelType w:val="multilevel"/>
    <w:tmpl w:val="913C39A2"/>
    <w:lvl w:ilvl="0">
      <w:start w:val="1"/>
      <w:numFmt w:val="none"/>
      <w:pStyle w:val="ListNumber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6"/>
    <w:multiLevelType w:val="multilevel"/>
    <w:tmpl w:val="10A4D3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7"/>
    <w:multiLevelType w:val="multilevel"/>
    <w:tmpl w:val="7BB4285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TableTitle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A"/>
    <w:multiLevelType w:val="multilevel"/>
    <w:tmpl w:val="EA72ABA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C"/>
    <w:multiLevelType w:val="multilevel"/>
    <w:tmpl w:val="AAC0116C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0D"/>
    <w:multiLevelType w:val="multilevel"/>
    <w:tmpl w:val="C7DCCA7A"/>
    <w:lvl w:ilvl="0">
      <w:start w:val="1"/>
      <w:numFmt w:val="none"/>
      <w:pStyle w:val="ListNumberalpha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pStyle w:val="ListNumberalpha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F5E111"/>
    <w:multiLevelType w:val="multilevel"/>
    <w:tmpl w:val="65A4B546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pStyle w:val="QFItemNumber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B0258A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17316C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8066AC"/>
    <w:multiLevelType w:val="hybridMultilevel"/>
    <w:tmpl w:val="605E4EBC"/>
    <w:lvl w:ilvl="0" w:tplc="7D0EFA2C">
      <w:start w:val="1"/>
      <w:numFmt w:val="decimal"/>
      <w:pStyle w:val="Heading1"/>
      <w:lvlText w:val="Câu %1: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F320C6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BE019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63553B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747C9E"/>
    <w:multiLevelType w:val="multilevel"/>
    <w:tmpl w:val="939AD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08355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840E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40653B"/>
    <w:multiLevelType w:val="hybridMultilevel"/>
    <w:tmpl w:val="37FC4134"/>
    <w:lvl w:ilvl="0" w:tplc="7ACA01F4">
      <w:start w:val="3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106BB4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3A5922"/>
    <w:multiLevelType w:val="hybridMultilevel"/>
    <w:tmpl w:val="F2729FD0"/>
    <w:lvl w:ilvl="0" w:tplc="9A565B3E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AA2F48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011AE1"/>
    <w:multiLevelType w:val="hybridMultilevel"/>
    <w:tmpl w:val="2F8C5C68"/>
    <w:lvl w:ilvl="0" w:tplc="E15628C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B16140F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02358C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C2320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431822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740BBA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5C1A68"/>
    <w:multiLevelType w:val="hybridMultilevel"/>
    <w:tmpl w:val="411A0D82"/>
    <w:lvl w:ilvl="0" w:tplc="1EB2E14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7C80E7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177C9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135926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4"/>
  </w:num>
  <w:num w:numId="12">
    <w:abstractNumId w:val="30"/>
  </w:num>
  <w:num w:numId="13">
    <w:abstractNumId w:val="23"/>
  </w:num>
  <w:num w:numId="14">
    <w:abstractNumId w:val="12"/>
  </w:num>
  <w:num w:numId="15">
    <w:abstractNumId w:val="32"/>
  </w:num>
  <w:num w:numId="16">
    <w:abstractNumId w:val="29"/>
  </w:num>
  <w:num w:numId="17">
    <w:abstractNumId w:val="26"/>
  </w:num>
  <w:num w:numId="18">
    <w:abstractNumId w:val="27"/>
  </w:num>
  <w:num w:numId="19">
    <w:abstractNumId w:val="11"/>
  </w:num>
  <w:num w:numId="20">
    <w:abstractNumId w:val="19"/>
  </w:num>
  <w:num w:numId="21">
    <w:abstractNumId w:val="21"/>
  </w:num>
  <w:num w:numId="22">
    <w:abstractNumId w:val="16"/>
  </w:num>
  <w:num w:numId="23">
    <w:abstractNumId w:val="28"/>
  </w:num>
  <w:num w:numId="24">
    <w:abstractNumId w:val="31"/>
  </w:num>
  <w:num w:numId="25">
    <w:abstractNumId w:val="25"/>
  </w:num>
  <w:num w:numId="26">
    <w:abstractNumId w:val="33"/>
  </w:num>
  <w:num w:numId="27">
    <w:abstractNumId w:val="14"/>
  </w:num>
  <w:num w:numId="28">
    <w:abstractNumId w:val="15"/>
  </w:num>
  <w:num w:numId="29">
    <w:abstractNumId w:val="22"/>
  </w:num>
  <w:num w:numId="30">
    <w:abstractNumId w:val="20"/>
  </w:num>
  <w:num w:numId="31">
    <w:abstractNumId w:val="17"/>
  </w:num>
  <w:num w:numId="32">
    <w:abstractNumId w:val="0"/>
  </w:num>
  <w:num w:numId="33">
    <w:abstractNumId w:val="18"/>
  </w:num>
  <w:num w:numId="34">
    <w:abstractNumId w:val="13"/>
  </w:num>
  <w:num w:numId="35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8F2"/>
    <w:rsid w:val="00010029"/>
    <w:rsid w:val="0003737B"/>
    <w:rsid w:val="000421FF"/>
    <w:rsid w:val="00044D8A"/>
    <w:rsid w:val="000471EC"/>
    <w:rsid w:val="00050C5A"/>
    <w:rsid w:val="000644FE"/>
    <w:rsid w:val="00076274"/>
    <w:rsid w:val="00084DA2"/>
    <w:rsid w:val="0009044B"/>
    <w:rsid w:val="00090D57"/>
    <w:rsid w:val="000962E6"/>
    <w:rsid w:val="0009642D"/>
    <w:rsid w:val="000A33FF"/>
    <w:rsid w:val="000C1A66"/>
    <w:rsid w:val="000E1480"/>
    <w:rsid w:val="000F3370"/>
    <w:rsid w:val="000F340E"/>
    <w:rsid w:val="000F5AD5"/>
    <w:rsid w:val="00101C01"/>
    <w:rsid w:val="00106901"/>
    <w:rsid w:val="00116C67"/>
    <w:rsid w:val="0012218F"/>
    <w:rsid w:val="0012344E"/>
    <w:rsid w:val="00126385"/>
    <w:rsid w:val="00142FA5"/>
    <w:rsid w:val="00153807"/>
    <w:rsid w:val="001731B8"/>
    <w:rsid w:val="00182924"/>
    <w:rsid w:val="00186B4E"/>
    <w:rsid w:val="001A5A8B"/>
    <w:rsid w:val="001A5FAB"/>
    <w:rsid w:val="001A7F22"/>
    <w:rsid w:val="001B0AE2"/>
    <w:rsid w:val="001B0EEB"/>
    <w:rsid w:val="001B412A"/>
    <w:rsid w:val="001C3179"/>
    <w:rsid w:val="001C62F1"/>
    <w:rsid w:val="001D5917"/>
    <w:rsid w:val="001D64D1"/>
    <w:rsid w:val="001E7322"/>
    <w:rsid w:val="001E7DE4"/>
    <w:rsid w:val="001F432F"/>
    <w:rsid w:val="001F66F4"/>
    <w:rsid w:val="001F7840"/>
    <w:rsid w:val="00206244"/>
    <w:rsid w:val="00210016"/>
    <w:rsid w:val="002364DC"/>
    <w:rsid w:val="0024269A"/>
    <w:rsid w:val="00256AF1"/>
    <w:rsid w:val="002578F2"/>
    <w:rsid w:val="00265B56"/>
    <w:rsid w:val="0026648F"/>
    <w:rsid w:val="00266921"/>
    <w:rsid w:val="002A271A"/>
    <w:rsid w:val="002A5F52"/>
    <w:rsid w:val="002B2B1B"/>
    <w:rsid w:val="002B45FF"/>
    <w:rsid w:val="002B5EF9"/>
    <w:rsid w:val="002C14DF"/>
    <w:rsid w:val="002D1436"/>
    <w:rsid w:val="002D1E5F"/>
    <w:rsid w:val="002E4A8B"/>
    <w:rsid w:val="002F1651"/>
    <w:rsid w:val="002F5BF6"/>
    <w:rsid w:val="00323E94"/>
    <w:rsid w:val="00324F42"/>
    <w:rsid w:val="003333F6"/>
    <w:rsid w:val="00342AF1"/>
    <w:rsid w:val="00342C36"/>
    <w:rsid w:val="0038127A"/>
    <w:rsid w:val="00385078"/>
    <w:rsid w:val="00392CF3"/>
    <w:rsid w:val="003A469E"/>
    <w:rsid w:val="003C0E26"/>
    <w:rsid w:val="003D0CE0"/>
    <w:rsid w:val="003D1C22"/>
    <w:rsid w:val="003D3ECB"/>
    <w:rsid w:val="003D6B57"/>
    <w:rsid w:val="003D7397"/>
    <w:rsid w:val="003E486F"/>
    <w:rsid w:val="003F0C97"/>
    <w:rsid w:val="003F2F1C"/>
    <w:rsid w:val="00404367"/>
    <w:rsid w:val="00407531"/>
    <w:rsid w:val="00421813"/>
    <w:rsid w:val="00432C24"/>
    <w:rsid w:val="00434367"/>
    <w:rsid w:val="00442484"/>
    <w:rsid w:val="00453391"/>
    <w:rsid w:val="00453ECA"/>
    <w:rsid w:val="00463DC9"/>
    <w:rsid w:val="00464200"/>
    <w:rsid w:val="004716F2"/>
    <w:rsid w:val="00480146"/>
    <w:rsid w:val="0048298D"/>
    <w:rsid w:val="00482EC9"/>
    <w:rsid w:val="00483E4C"/>
    <w:rsid w:val="004A02B3"/>
    <w:rsid w:val="004D1B09"/>
    <w:rsid w:val="004E55BF"/>
    <w:rsid w:val="004E72A2"/>
    <w:rsid w:val="004F0DB5"/>
    <w:rsid w:val="00511479"/>
    <w:rsid w:val="00515F12"/>
    <w:rsid w:val="00521A33"/>
    <w:rsid w:val="00525D0E"/>
    <w:rsid w:val="0052633A"/>
    <w:rsid w:val="00534F98"/>
    <w:rsid w:val="00535906"/>
    <w:rsid w:val="00537B77"/>
    <w:rsid w:val="005434F2"/>
    <w:rsid w:val="00544910"/>
    <w:rsid w:val="00555B48"/>
    <w:rsid w:val="005661E2"/>
    <w:rsid w:val="005664AE"/>
    <w:rsid w:val="00584257"/>
    <w:rsid w:val="00584274"/>
    <w:rsid w:val="0059107D"/>
    <w:rsid w:val="005963C3"/>
    <w:rsid w:val="00596F8F"/>
    <w:rsid w:val="005979A4"/>
    <w:rsid w:val="005A4E1C"/>
    <w:rsid w:val="005B74BC"/>
    <w:rsid w:val="005C2E0C"/>
    <w:rsid w:val="005E500D"/>
    <w:rsid w:val="005F3F21"/>
    <w:rsid w:val="005F3FC9"/>
    <w:rsid w:val="005F6B1E"/>
    <w:rsid w:val="00602E01"/>
    <w:rsid w:val="00605A61"/>
    <w:rsid w:val="006129B4"/>
    <w:rsid w:val="006155F4"/>
    <w:rsid w:val="00615664"/>
    <w:rsid w:val="006173B4"/>
    <w:rsid w:val="00621072"/>
    <w:rsid w:val="0063329B"/>
    <w:rsid w:val="0063469F"/>
    <w:rsid w:val="00643043"/>
    <w:rsid w:val="00646E9C"/>
    <w:rsid w:val="006519FB"/>
    <w:rsid w:val="00656A8E"/>
    <w:rsid w:val="00666F14"/>
    <w:rsid w:val="00675098"/>
    <w:rsid w:val="00684B34"/>
    <w:rsid w:val="00687F76"/>
    <w:rsid w:val="006A39CE"/>
    <w:rsid w:val="006C046A"/>
    <w:rsid w:val="006C7C48"/>
    <w:rsid w:val="006F35EB"/>
    <w:rsid w:val="006F7BB4"/>
    <w:rsid w:val="00703F8B"/>
    <w:rsid w:val="00704958"/>
    <w:rsid w:val="00706CAA"/>
    <w:rsid w:val="00713E22"/>
    <w:rsid w:val="0071794F"/>
    <w:rsid w:val="007213C2"/>
    <w:rsid w:val="00722B62"/>
    <w:rsid w:val="00733D35"/>
    <w:rsid w:val="00734C85"/>
    <w:rsid w:val="00744CD8"/>
    <w:rsid w:val="00746E4B"/>
    <w:rsid w:val="007548C4"/>
    <w:rsid w:val="007779EF"/>
    <w:rsid w:val="007912FF"/>
    <w:rsid w:val="007A051A"/>
    <w:rsid w:val="007A1D85"/>
    <w:rsid w:val="007A6391"/>
    <w:rsid w:val="007B0D8C"/>
    <w:rsid w:val="007B62DD"/>
    <w:rsid w:val="007D39B4"/>
    <w:rsid w:val="007E1B79"/>
    <w:rsid w:val="007E3829"/>
    <w:rsid w:val="008016E5"/>
    <w:rsid w:val="00806C8C"/>
    <w:rsid w:val="00815D72"/>
    <w:rsid w:val="00817BAB"/>
    <w:rsid w:val="0082797A"/>
    <w:rsid w:val="00847876"/>
    <w:rsid w:val="00857618"/>
    <w:rsid w:val="00871C04"/>
    <w:rsid w:val="00872AA3"/>
    <w:rsid w:val="00876167"/>
    <w:rsid w:val="00881929"/>
    <w:rsid w:val="00897A2C"/>
    <w:rsid w:val="008A0466"/>
    <w:rsid w:val="008A7694"/>
    <w:rsid w:val="008C0F48"/>
    <w:rsid w:val="008C3AD8"/>
    <w:rsid w:val="008C73FF"/>
    <w:rsid w:val="008E4DC1"/>
    <w:rsid w:val="008E577E"/>
    <w:rsid w:val="00901463"/>
    <w:rsid w:val="00905E6A"/>
    <w:rsid w:val="00920515"/>
    <w:rsid w:val="009469CE"/>
    <w:rsid w:val="00946EBC"/>
    <w:rsid w:val="00947681"/>
    <w:rsid w:val="009509A4"/>
    <w:rsid w:val="00953770"/>
    <w:rsid w:val="00955743"/>
    <w:rsid w:val="00975917"/>
    <w:rsid w:val="00977216"/>
    <w:rsid w:val="0099478A"/>
    <w:rsid w:val="009A30F3"/>
    <w:rsid w:val="009A625F"/>
    <w:rsid w:val="009B1F13"/>
    <w:rsid w:val="009B4BCA"/>
    <w:rsid w:val="009C1A21"/>
    <w:rsid w:val="009C78E8"/>
    <w:rsid w:val="009E4EDD"/>
    <w:rsid w:val="009F3111"/>
    <w:rsid w:val="009F7280"/>
    <w:rsid w:val="00A01BC8"/>
    <w:rsid w:val="00A043CE"/>
    <w:rsid w:val="00A06DDC"/>
    <w:rsid w:val="00A12123"/>
    <w:rsid w:val="00A17902"/>
    <w:rsid w:val="00A23289"/>
    <w:rsid w:val="00A33AD9"/>
    <w:rsid w:val="00A3570A"/>
    <w:rsid w:val="00A36700"/>
    <w:rsid w:val="00A37F5F"/>
    <w:rsid w:val="00A46B7D"/>
    <w:rsid w:val="00A46F0C"/>
    <w:rsid w:val="00A8051B"/>
    <w:rsid w:val="00A80C60"/>
    <w:rsid w:val="00A85A8F"/>
    <w:rsid w:val="00A87F03"/>
    <w:rsid w:val="00AA1629"/>
    <w:rsid w:val="00AA683D"/>
    <w:rsid w:val="00AC6C79"/>
    <w:rsid w:val="00AD1571"/>
    <w:rsid w:val="00AD279F"/>
    <w:rsid w:val="00AD3598"/>
    <w:rsid w:val="00AE7A6F"/>
    <w:rsid w:val="00B04762"/>
    <w:rsid w:val="00B11AA6"/>
    <w:rsid w:val="00B12F95"/>
    <w:rsid w:val="00B25AD5"/>
    <w:rsid w:val="00B30510"/>
    <w:rsid w:val="00B402A9"/>
    <w:rsid w:val="00B42D5A"/>
    <w:rsid w:val="00B45B55"/>
    <w:rsid w:val="00B46B4A"/>
    <w:rsid w:val="00B473E3"/>
    <w:rsid w:val="00B50B62"/>
    <w:rsid w:val="00B515F2"/>
    <w:rsid w:val="00B66481"/>
    <w:rsid w:val="00BA420E"/>
    <w:rsid w:val="00BB1F66"/>
    <w:rsid w:val="00BB6A9D"/>
    <w:rsid w:val="00BB6B7A"/>
    <w:rsid w:val="00BE43E9"/>
    <w:rsid w:val="00BE5677"/>
    <w:rsid w:val="00BF53AD"/>
    <w:rsid w:val="00C00178"/>
    <w:rsid w:val="00C022B9"/>
    <w:rsid w:val="00C07B57"/>
    <w:rsid w:val="00C1002D"/>
    <w:rsid w:val="00C1151C"/>
    <w:rsid w:val="00C20390"/>
    <w:rsid w:val="00C47C0E"/>
    <w:rsid w:val="00C64747"/>
    <w:rsid w:val="00C67855"/>
    <w:rsid w:val="00C72379"/>
    <w:rsid w:val="00C72999"/>
    <w:rsid w:val="00C72E3B"/>
    <w:rsid w:val="00C852B4"/>
    <w:rsid w:val="00C9561B"/>
    <w:rsid w:val="00CA20C9"/>
    <w:rsid w:val="00CD4910"/>
    <w:rsid w:val="00CF3B4C"/>
    <w:rsid w:val="00D07C0D"/>
    <w:rsid w:val="00D07E33"/>
    <w:rsid w:val="00D1764C"/>
    <w:rsid w:val="00D331D1"/>
    <w:rsid w:val="00D36C21"/>
    <w:rsid w:val="00D47819"/>
    <w:rsid w:val="00D74034"/>
    <w:rsid w:val="00DA08C0"/>
    <w:rsid w:val="00DC38F1"/>
    <w:rsid w:val="00DC3D0D"/>
    <w:rsid w:val="00DD4E4B"/>
    <w:rsid w:val="00DE19DC"/>
    <w:rsid w:val="00DE6AB1"/>
    <w:rsid w:val="00DF729F"/>
    <w:rsid w:val="00E009C3"/>
    <w:rsid w:val="00E254EC"/>
    <w:rsid w:val="00E32F54"/>
    <w:rsid w:val="00E4533F"/>
    <w:rsid w:val="00E47707"/>
    <w:rsid w:val="00E55EE7"/>
    <w:rsid w:val="00E77742"/>
    <w:rsid w:val="00E94533"/>
    <w:rsid w:val="00EA50F2"/>
    <w:rsid w:val="00EA7B85"/>
    <w:rsid w:val="00EB0DC7"/>
    <w:rsid w:val="00EC3D7F"/>
    <w:rsid w:val="00EC4DEC"/>
    <w:rsid w:val="00EE18B2"/>
    <w:rsid w:val="00EE320F"/>
    <w:rsid w:val="00EF302D"/>
    <w:rsid w:val="00EF49F3"/>
    <w:rsid w:val="00F15B52"/>
    <w:rsid w:val="00F17910"/>
    <w:rsid w:val="00F4027B"/>
    <w:rsid w:val="00F46D7F"/>
    <w:rsid w:val="00F5744D"/>
    <w:rsid w:val="00F63C3D"/>
    <w:rsid w:val="00F67B80"/>
    <w:rsid w:val="00F73C09"/>
    <w:rsid w:val="00F84F5F"/>
    <w:rsid w:val="00F92756"/>
    <w:rsid w:val="00FA0E22"/>
    <w:rsid w:val="00FA2DD5"/>
    <w:rsid w:val="00FB1E60"/>
    <w:rsid w:val="00FC3D4F"/>
    <w:rsid w:val="00FC69D9"/>
    <w:rsid w:val="00FC6D84"/>
    <w:rsid w:val="00FD2303"/>
    <w:rsid w:val="00FD25BE"/>
    <w:rsid w:val="00FD3D00"/>
    <w:rsid w:val="00FD40B3"/>
    <w:rsid w:val="00FE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C43465"/>
  <w15:docId w15:val="{96B65FFD-C999-4C32-9FA9-3DF9374E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val="en-IE" w:eastAsia="en-US"/>
    </w:rPr>
  </w:style>
  <w:style w:type="paragraph" w:styleId="Heading1">
    <w:name w:val="heading 1"/>
    <w:basedOn w:val="Normal"/>
    <w:next w:val="BodyTextIndent"/>
    <w:link w:val="Heading1Char"/>
    <w:uiPriority w:val="9"/>
    <w:qFormat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Indent"/>
    <w:link w:val="Heading2Char"/>
    <w:qFormat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link w:val="BodyTextIndent"/>
    <w:locked/>
    <w:rPr>
      <w:rFonts w:ascii="Times New Roman" w:eastAsia="Times New Roman" w:hAnsi="Times New Roman" w:cs="Times New Roman" w:hint="default"/>
      <w:lang w:val="en-IE"/>
    </w:rPr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 w:hint="default"/>
      <w:b/>
      <w:bCs/>
      <w:color w:val="365F91"/>
      <w:sz w:val="28"/>
      <w:szCs w:val="28"/>
      <w:lang w:val="en-IE"/>
    </w:rPr>
  </w:style>
  <w:style w:type="character" w:customStyle="1" w:styleId="Heading2Char">
    <w:name w:val="Heading 2 Char"/>
    <w:link w:val="Heading2"/>
    <w:locked/>
    <w:rPr>
      <w:rFonts w:ascii="Cambria" w:eastAsia="Times New Roman" w:hAnsi="Cambria" w:cs="Times New Roman" w:hint="default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rPr>
      <w:rFonts w:ascii="Cambria" w:eastAsia="Times New Roman" w:hAnsi="Cambria" w:cs="Times New Roman" w:hint="default"/>
      <w:b/>
      <w:bCs/>
      <w:color w:val="4F81BD"/>
      <w:lang w:val="en-IE"/>
    </w:rPr>
  </w:style>
  <w:style w:type="character" w:customStyle="1" w:styleId="Heading4Char">
    <w:name w:val="Heading 4 Char"/>
    <w:rPr>
      <w:rFonts w:ascii="Cambria" w:eastAsia="Times New Roman" w:hAnsi="Cambria" w:cs="Times New Roman" w:hint="default"/>
      <w:b/>
      <w:bCs/>
      <w:i/>
      <w:iCs/>
      <w:color w:val="4F81BD"/>
      <w:lang w:val="en-IE"/>
    </w:rPr>
  </w:style>
  <w:style w:type="character" w:customStyle="1" w:styleId="Heading5Char">
    <w:name w:val="Heading 5 Char"/>
    <w:rPr>
      <w:rFonts w:ascii="Cambria" w:eastAsia="Times New Roman" w:hAnsi="Cambria" w:cs="Times New Roman" w:hint="default"/>
      <w:color w:val="243F60"/>
      <w:lang w:val="en-I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styleId="TOC1">
    <w:name w:val="toc 1"/>
    <w:basedOn w:val="Normal"/>
    <w:autoRedefine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autoRedefine/>
    <w:pPr>
      <w:pBdr>
        <w:top w:val="single" w:sz="4" w:space="1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</w:style>
  <w:style w:type="character" w:customStyle="1" w:styleId="FootnoteTextChar">
    <w:name w:val="Footnote Text Char"/>
    <w:link w:val="FootnoteText"/>
    <w:locked/>
    <w:rPr>
      <w:rFonts w:ascii="Times New Roman" w:eastAsia="Times New Roman" w:hAnsi="Times New Roman" w:cs="Times New Roman" w:hint="default"/>
      <w:lang w:val="en-IE"/>
    </w:rPr>
  </w:style>
  <w:style w:type="paragraph" w:styleId="CommentText">
    <w:name w:val="annotation text"/>
    <w:basedOn w:val="Normal"/>
    <w:link w:val="CommentTextChar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CommentTextChar">
    <w:name w:val="Comment Text Char"/>
    <w:link w:val="CommentText"/>
    <w:locked/>
    <w:rPr>
      <w:rFonts w:ascii="Times New Roman" w:eastAsia="Times New Roman" w:hAnsi="Times New Roman" w:cs="Times New Roman" w:hint="default"/>
      <w:lang w:val="en-IE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HeaderChar">
    <w:name w:val="Header Char"/>
    <w:link w:val="Header"/>
    <w:locked/>
    <w:rPr>
      <w:rFonts w:ascii="Times New Roman" w:eastAsia="Times New Roman" w:hAnsi="Times New Roman" w:cs="Times New Roman" w:hint="default"/>
      <w:lang w:val="en-IE"/>
    </w:rPr>
  </w:style>
  <w:style w:type="paragraph" w:styleId="Footer">
    <w:name w:val="footer"/>
    <w:basedOn w:val="Normal"/>
    <w:link w:val="FooterChar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character" w:customStyle="1" w:styleId="FooterChar">
    <w:name w:val="Footer Char"/>
    <w:link w:val="Footer"/>
    <w:locked/>
    <w:rPr>
      <w:rFonts w:ascii="Times New Roman" w:eastAsia="Times New Roman" w:hAnsi="Times New Roman" w:cs="Times New Roman" w:hint="default"/>
      <w:lang w:val="en-IE"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val="en-IE" w:eastAsia="en-US"/>
    </w:rPr>
  </w:style>
  <w:style w:type="character" w:customStyle="1" w:styleId="BodyTextChar">
    <w:name w:val="Body Text Char"/>
    <w:link w:val="BodyText"/>
    <w:locked/>
    <w:rPr>
      <w:rFonts w:ascii="Times New Roman" w:eastAsia="Times New Roman" w:hAnsi="Times New Roman" w:cs="Times New Roman" w:hint="default"/>
      <w:lang w:val="en-IE"/>
    </w:rPr>
  </w:style>
  <w:style w:type="paragraph" w:styleId="Caption">
    <w:name w:val="caption"/>
    <w:basedOn w:val="Normal"/>
    <w:next w:val="BodyText"/>
    <w:qFormat/>
    <w:pPr>
      <w:numPr>
        <w:ilvl w:val="1"/>
        <w:numId w:val="2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styleId="ListBullet">
    <w:name w:val="List Bullet"/>
    <w:basedOn w:val="Normal"/>
    <w:pPr>
      <w:numPr>
        <w:numId w:val="3"/>
      </w:numPr>
      <w:spacing w:before="0" w:after="0"/>
    </w:pPr>
  </w:style>
  <w:style w:type="paragraph" w:styleId="ListNumber">
    <w:name w:val="List Number"/>
    <w:basedOn w:val="Normal"/>
    <w:pPr>
      <w:numPr>
        <w:ilvl w:val="1"/>
        <w:numId w:val="4"/>
      </w:numPr>
      <w:tabs>
        <w:tab w:val="num" w:pos="360"/>
      </w:tabs>
      <w:spacing w:before="0" w:after="0"/>
      <w:ind w:left="360"/>
    </w:pPr>
  </w:style>
  <w:style w:type="paragraph" w:styleId="ListBullet2">
    <w:name w:val="List Bullet 2"/>
    <w:basedOn w:val="Normal"/>
    <w:pPr>
      <w:numPr>
        <w:ilvl w:val="1"/>
        <w:numId w:val="3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3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3"/>
      </w:numPr>
      <w:spacing w:before="0" w:after="0"/>
    </w:pPr>
    <w:rPr>
      <w:lang w:val="en-US"/>
    </w:rPr>
  </w:style>
  <w:style w:type="paragraph" w:styleId="ListNumber2">
    <w:name w:val="List Number 2"/>
    <w:basedOn w:val="Normal"/>
    <w:pPr>
      <w:numPr>
        <w:ilvl w:val="2"/>
        <w:numId w:val="4"/>
      </w:numPr>
      <w:tabs>
        <w:tab w:val="num" w:pos="720"/>
      </w:tabs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4"/>
      </w:numPr>
      <w:tabs>
        <w:tab w:val="num" w:pos="1080"/>
      </w:tabs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4"/>
      </w:numPr>
      <w:tabs>
        <w:tab w:val="num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uiPriority w:val="10"/>
    <w:qFormat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character" w:customStyle="1" w:styleId="TitleChar">
    <w:name w:val="Title Char"/>
    <w:link w:val="Title"/>
    <w:uiPriority w:val="10"/>
    <w:locked/>
    <w:rPr>
      <w:rFonts w:ascii="Cambria" w:eastAsia="Times New Roman" w:hAnsi="Cambria" w:cs="Times New Roman" w:hint="default"/>
      <w:color w:val="17365D"/>
      <w:spacing w:val="5"/>
      <w:kern w:val="28"/>
      <w:sz w:val="52"/>
      <w:szCs w:val="52"/>
      <w:lang w:val="en-IE"/>
    </w:r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link w:val="Subtitle"/>
    <w:locked/>
    <w:rPr>
      <w:rFonts w:ascii="Cambria" w:eastAsia="Times New Roman" w:hAnsi="Cambria" w:cs="Times New Roman" w:hint="default"/>
      <w:i/>
      <w:iCs/>
      <w:color w:val="4F81BD"/>
      <w:spacing w:val="15"/>
      <w:sz w:val="24"/>
      <w:szCs w:val="24"/>
      <w:lang w:val="en-IE"/>
    </w:rPr>
  </w:style>
  <w:style w:type="paragraph" w:styleId="BlockText">
    <w:name w:val="Block Text"/>
    <w:basedOn w:val="Normal"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Normal"/>
    <w:next w:val="BodyText"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pPr>
      <w:numPr>
        <w:numId w:val="4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TableTitle">
    <w:name w:val="Table Title"/>
    <w:basedOn w:val="Normal"/>
    <w:pPr>
      <w:keepNext/>
      <w:numPr>
        <w:ilvl w:val="1"/>
        <w:numId w:val="5"/>
      </w:numPr>
      <w:tabs>
        <w:tab w:val="left" w:pos="1080"/>
      </w:tabs>
      <w:spacing w:before="100" w:beforeAutospacing="1" w:after="100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pPr>
      <w:numPr>
        <w:numId w:val="8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pPr>
      <w:numPr>
        <w:ilvl w:val="1"/>
        <w:numId w:val="8"/>
      </w:numPr>
      <w:tabs>
        <w:tab w:val="num" w:pos="360"/>
      </w:tabs>
      <w:spacing w:before="0" w:after="0"/>
      <w:ind w:left="360"/>
    </w:p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BlockQuote">
    <w:name w:val="Block Quote"/>
    <w:pPr>
      <w:spacing w:before="60" w:after="60" w:line="240" w:lineRule="atLeast"/>
      <w:ind w:left="360" w:right="360"/>
      <w:jc w:val="both"/>
    </w:pPr>
    <w:rPr>
      <w:rFonts w:ascii="Arial" w:hAnsi="Arial" w:cs="Arial"/>
      <w:sz w:val="18"/>
      <w:szCs w:val="18"/>
      <w:lang w:val="en-IE" w:eastAsia="en-US"/>
    </w:rPr>
  </w:style>
  <w:style w:type="paragraph" w:customStyle="1" w:styleId="Figure">
    <w:name w:val="Figure"/>
    <w:basedOn w:val="BodyText"/>
    <w:next w:val="BodyText"/>
    <w:pPr>
      <w:keepNext/>
      <w:spacing w:line="240" w:lineRule="auto"/>
      <w:ind w:firstLine="0"/>
      <w:jc w:val="left"/>
    </w:pPr>
  </w:style>
  <w:style w:type="paragraph" w:customStyle="1" w:styleId="QFNormal">
    <w:name w:val="QF Normal"/>
    <w:pPr>
      <w:spacing w:before="60" w:after="60" w:line="220" w:lineRule="atLeast"/>
    </w:pPr>
    <w:rPr>
      <w:rFonts w:ascii="Arial" w:hAnsi="Arial" w:cs="Arial"/>
      <w:sz w:val="18"/>
      <w:szCs w:val="18"/>
      <w:lang w:val="en-IE" w:eastAsia="en-US"/>
    </w:rPr>
  </w:style>
  <w:style w:type="paragraph" w:customStyle="1" w:styleId="QFHeading">
    <w:name w:val="QF Heading"/>
    <w:basedOn w:val="Normal"/>
    <w:next w:val="QFNormal"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pPr>
      <w:keepNext/>
      <w:spacing w:before="100" w:beforeAutospacing="1" w:after="100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pPr>
      <w:spacing w:before="100" w:beforeAutospacing="1" w:after="100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pPr>
      <w:numPr>
        <w:ilvl w:val="1"/>
        <w:numId w:val="9"/>
      </w:numPr>
      <w:spacing w:before="0" w:after="0" w:line="240" w:lineRule="auto"/>
      <w:ind w:left="0" w:firstLine="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pPr>
      <w:keepNext/>
      <w:spacing w:before="20" w:after="40"/>
      <w:ind w:left="40" w:right="144"/>
    </w:pPr>
    <w:rPr>
      <w:rFonts w:ascii="Arial" w:hAnsi="Arial" w:cs="Arial"/>
      <w:sz w:val="18"/>
      <w:szCs w:val="18"/>
      <w:lang w:val="en-IE" w:eastAsia="en-US"/>
    </w:rPr>
  </w:style>
  <w:style w:type="paragraph" w:customStyle="1" w:styleId="Cell2">
    <w:name w:val="Cell2"/>
    <w:pPr>
      <w:keepNext/>
      <w:spacing w:before="20" w:after="20"/>
      <w:ind w:left="40"/>
    </w:pPr>
    <w:rPr>
      <w:lang w:val="en-IE" w:eastAsia="en-US"/>
    </w:rPr>
  </w:style>
  <w:style w:type="paragraph" w:customStyle="1" w:styleId="TableNote">
    <w:name w:val="Table Note"/>
    <w:basedOn w:val="Normal"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  <w:style w:type="character" w:styleId="FootnoteReference">
    <w:name w:val="footnote reference"/>
    <w:rPr>
      <w:vertAlign w:val="superscript"/>
    </w:rPr>
  </w:style>
  <w:style w:type="character" w:customStyle="1" w:styleId="apple-converted-space">
    <w:name w:val="apple-converted-space"/>
    <w:basedOn w:val="DefaultParagraphFont"/>
    <w:rsid w:val="008A0466"/>
  </w:style>
  <w:style w:type="character" w:styleId="Hyperlink">
    <w:name w:val="Hyperlink"/>
    <w:basedOn w:val="DefaultParagraphFont"/>
    <w:uiPriority w:val="99"/>
    <w:unhideWhenUsed/>
    <w:rsid w:val="008A04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4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914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\HOCTAP\DAOTAO\moodleQues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1371</TotalTime>
  <Pages>18</Pages>
  <Words>3543</Words>
  <Characters>20201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01.Transmission/Câu hỏi khó - TUYỂN DỤNG 2011 - CHUYÊN MÔN</vt:lpstr>
    </vt:vector>
  </TitlesOfParts>
  <Company/>
  <LinksUpToDate>false</LinksUpToDate>
  <CharactersWithSpaces>23697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01.Transmission/Câu hỏi khó - TUYỂN DỤNG 2011 - CHUYÊN MÔN</dc:title>
  <dc:creator>Quản trị Thành viên</dc:creator>
  <cp:lastModifiedBy>Tran Thanh Ha</cp:lastModifiedBy>
  <cp:revision>371</cp:revision>
  <cp:lastPrinted>2009-03-13T16:29:00Z</cp:lastPrinted>
  <dcterms:created xsi:type="dcterms:W3CDTF">2015-04-08T03:00:00Z</dcterms:created>
  <dcterms:modified xsi:type="dcterms:W3CDTF">2016-05-27T06:23:00Z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CourseID">
    <vt:lpwstr>7</vt:lpwstr>
  </property>
  <property fmtid="{D5CDD505-2E9C-101B-9397-08002B2CF9AE}" pid="3" name="moodleURL">
    <vt:lpwstr>http://10.147.113.36/</vt:lpwstr>
  </property>
  <property fmtid="{D5CDD505-2E9C-101B-9397-08002B2CF9AE}" pid="4" name="DC.Type">
    <vt:lpwstr>Question</vt:lpwstr>
  </property>
  <property fmtid="{D5CDD505-2E9C-101B-9397-08002B2CF9AE}" pid="5" name="moodleQuestionSeqNum">
    <vt:lpwstr>257</vt:lpwstr>
  </property>
  <property fmtid="{D5CDD505-2E9C-101B-9397-08002B2CF9AE}" pid="6" name="yawcToolbarBehaviour">
    <vt:lpwstr>doNothing</vt:lpwstr>
  </property>
</Properties>
</file>