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B62" w:rsidRDefault="00E94533" w:rsidP="00E94533">
      <w:pPr>
        <w:pStyle w:val="Title"/>
        <w:jc w:val="center"/>
      </w:pPr>
      <w:r>
        <w:t>ĐỀ THI ĐÁNH GIÁ NĂNG LỰC</w:t>
      </w:r>
    </w:p>
    <w:p w:rsidR="00E94533" w:rsidRDefault="00E94533" w:rsidP="00E94533">
      <w:pPr>
        <w:pStyle w:val="Title"/>
        <w:jc w:val="center"/>
        <w:rPr>
          <w:sz w:val="28"/>
          <w:szCs w:val="28"/>
        </w:rPr>
      </w:pPr>
      <w:r w:rsidRPr="00E94533">
        <w:rPr>
          <w:sz w:val="28"/>
          <w:szCs w:val="28"/>
        </w:rPr>
        <w:t>NHÓM NĂNG LỰC: (CM)</w:t>
      </w:r>
    </w:p>
    <w:p w:rsidR="00E94533" w:rsidRDefault="00E94533" w:rsidP="00E94533">
      <w:pPr>
        <w:pStyle w:val="Title"/>
        <w:jc w:val="center"/>
        <w:rPr>
          <w:sz w:val="26"/>
          <w:szCs w:val="26"/>
        </w:rPr>
      </w:pPr>
      <w:r w:rsidRPr="00E94533">
        <w:rPr>
          <w:sz w:val="26"/>
          <w:szCs w:val="26"/>
        </w:rPr>
        <w:t xml:space="preserve">TÊN NĂNG LỰC: </w:t>
      </w:r>
      <w:r>
        <w:rPr>
          <w:sz w:val="26"/>
          <w:szCs w:val="26"/>
        </w:rPr>
        <w:t xml:space="preserve"> </w:t>
      </w:r>
      <w:r w:rsidR="00FC5BDA">
        <w:rPr>
          <w:sz w:val="26"/>
          <w:szCs w:val="26"/>
        </w:rPr>
        <w:t>Tổ chức, quy hoạch hệ thống CNTT</w:t>
      </w:r>
    </w:p>
    <w:p w:rsidR="00EE18B2" w:rsidRDefault="009A30F3" w:rsidP="005664AE">
      <w:pPr>
        <w:pStyle w:val="Title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CẤP ĐỘ: </w:t>
      </w:r>
      <w:r w:rsidR="009A625F">
        <w:rPr>
          <w:sz w:val="24"/>
          <w:szCs w:val="24"/>
        </w:rPr>
        <w:t>1</w:t>
      </w:r>
    </w:p>
    <w:p w:rsidR="00FC5BDA" w:rsidRPr="00FC5BDA" w:rsidRDefault="00FC5BDA" w:rsidP="00FC5BDA">
      <w:pPr>
        <w:pStyle w:val="Title"/>
        <w:rPr>
          <w:sz w:val="24"/>
          <w:szCs w:val="24"/>
        </w:rPr>
      </w:pPr>
      <w:r w:rsidRPr="00FC5BDA">
        <w:rPr>
          <w:sz w:val="24"/>
          <w:szCs w:val="24"/>
        </w:rPr>
        <w:t>- Trình bầy được tổng thể các ứng dụng CNTT trọng điểm đang ứng dụng tại Tập đoàn và Tổng công ty;</w:t>
      </w:r>
    </w:p>
    <w:p w:rsidR="00FC5BDA" w:rsidRDefault="00FC5BDA" w:rsidP="00FC5BDA">
      <w:pPr>
        <w:pStyle w:val="Title"/>
        <w:rPr>
          <w:sz w:val="24"/>
          <w:szCs w:val="24"/>
        </w:rPr>
      </w:pPr>
      <w:r w:rsidRPr="00FC5BDA">
        <w:rPr>
          <w:sz w:val="24"/>
          <w:szCs w:val="24"/>
        </w:rPr>
        <w:t>- Trình bầy được mô hình quy hoạch ứng dụng CNTT theo chuẩn eTOM.</w:t>
      </w:r>
    </w:p>
    <w:p w:rsidR="0009044B" w:rsidRDefault="0009044B" w:rsidP="0009044B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MC</w:t>
      </w:r>
    </w:p>
    <w:p w:rsidR="001D64D1" w:rsidRDefault="001D64D1" w:rsidP="001D64D1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1D64D1" w:rsidTr="00D7403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806C8C" w:rsidRDefault="00F544E6" w:rsidP="00D74034">
            <w:pPr>
              <w:pStyle w:val="NormalWeb"/>
            </w:pPr>
            <w:r>
              <w:t xml:space="preserve">Theo anh chị </w:t>
            </w:r>
            <w:r w:rsidR="00342896">
              <w:t xml:space="preserve">mô tả nào phù hợp nhất </w:t>
            </w:r>
            <w:r w:rsidR="006C1A26">
              <w:t xml:space="preserve">với </w:t>
            </w:r>
            <w:r>
              <w:t>mô hình eTOM</w:t>
            </w:r>
            <w:r w:rsidR="006C1A26"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BE43E9" w:rsidRDefault="001D64D1" w:rsidP="00D74034">
            <w:pPr>
              <w:pStyle w:val="QFType"/>
            </w:pPr>
            <w:r>
              <w:t>MC</w:t>
            </w:r>
          </w:p>
        </w:tc>
      </w:tr>
      <w:tr w:rsidR="001D64D1" w:rsidTr="00D7403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BE43E9" w:rsidRDefault="001D64D1" w:rsidP="00D74034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BE43E9" w:rsidRDefault="001D64D1" w:rsidP="00D74034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BE43E9" w:rsidRDefault="001D64D1" w:rsidP="00D74034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BE43E9" w:rsidRDefault="001D64D1" w:rsidP="00D74034">
            <w:pPr>
              <w:pStyle w:val="TableHead"/>
            </w:pPr>
            <w:r>
              <w:t>Grade</w:t>
            </w:r>
          </w:p>
        </w:tc>
      </w:tr>
      <w:tr w:rsidR="001D64D1" w:rsidRPr="00AA1629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AA1629" w:rsidRDefault="001D64D1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AA1629" w:rsidRDefault="003720DF" w:rsidP="00D74034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eTOM mô tả và phân tích các quy trình nghiệp vụ của doanh nghiệp theo các mức độ dựa trên mức độ ưu tiên về nghiệp vụ.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AA1629" w:rsidRDefault="001D64D1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AA1629" w:rsidRDefault="0023240A" w:rsidP="00D74034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2B5EF9" w:rsidRPr="00AA1629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AA1629" w:rsidRDefault="001D64D1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AA1629" w:rsidRDefault="00326D7D" w:rsidP="00D74034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eTOM mô tả viễn cảnh về thị trường và các sản phẩm mà doanh nghiệp cung cấp.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AA1629" w:rsidRDefault="001D64D1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AA1629" w:rsidRDefault="0023240A" w:rsidP="00D74034">
            <w:pPr>
              <w:pStyle w:val="QFGrade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0</w:t>
            </w:r>
          </w:p>
        </w:tc>
      </w:tr>
      <w:tr w:rsidR="001D64D1" w:rsidRPr="00AA1629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AA1629" w:rsidRDefault="001D64D1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AA1629" w:rsidRDefault="00326D7D" w:rsidP="00326D7D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eTOM định nghĩa mối quan hệ giữa doanh nghiệp với các doanh nghiệp, đối tác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AA1629" w:rsidRDefault="001D64D1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AA1629" w:rsidRDefault="001D64D1" w:rsidP="00D74034">
            <w:pPr>
              <w:pStyle w:val="QFGrade"/>
              <w:rPr>
                <w:sz w:val="24"/>
              </w:rPr>
            </w:pPr>
            <w:r w:rsidRPr="00AA1629">
              <w:rPr>
                <w:sz w:val="24"/>
              </w:rPr>
              <w:t>0</w:t>
            </w:r>
          </w:p>
        </w:tc>
      </w:tr>
      <w:tr w:rsidR="001D64D1" w:rsidRPr="00AA1629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AA1629" w:rsidRDefault="001D64D1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AA1629" w:rsidRDefault="00326D7D" w:rsidP="00326D7D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eTOM cung cấp các hướng dẫn thực tế cho việc quản lý các dịch vụ IT để giảm chi phí cung cấp dịch vụ trong tương lai.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AA1629" w:rsidRDefault="001D64D1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AA1629" w:rsidRDefault="001D64D1" w:rsidP="00D74034">
            <w:pPr>
              <w:pStyle w:val="QFGrade"/>
              <w:rPr>
                <w:sz w:val="24"/>
              </w:rPr>
            </w:pPr>
            <w:r w:rsidRPr="00AA1629">
              <w:rPr>
                <w:sz w:val="24"/>
              </w:rPr>
              <w:t>0</w:t>
            </w:r>
          </w:p>
        </w:tc>
      </w:tr>
      <w:tr w:rsidR="001D64D1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806C8C" w:rsidRDefault="001D64D1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BE43E9" w:rsidRDefault="001D64D1" w:rsidP="00D74034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806C8C" w:rsidRDefault="001D64D1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806C8C" w:rsidRDefault="001D64D1" w:rsidP="00D74034">
            <w:pPr>
              <w:pStyle w:val="Cell"/>
            </w:pPr>
            <w:r w:rsidRPr="00806C8C">
              <w:t> </w:t>
            </w:r>
          </w:p>
        </w:tc>
      </w:tr>
      <w:tr w:rsidR="001D64D1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806C8C" w:rsidRDefault="001D64D1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BE43E9" w:rsidRDefault="001D64D1" w:rsidP="00D74034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806C8C" w:rsidRDefault="001D64D1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806C8C" w:rsidRDefault="001D64D1" w:rsidP="00D74034">
            <w:pPr>
              <w:pStyle w:val="Cell"/>
            </w:pPr>
            <w:r w:rsidRPr="00806C8C">
              <w:t> </w:t>
            </w:r>
          </w:p>
        </w:tc>
      </w:tr>
      <w:tr w:rsidR="001D64D1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806C8C" w:rsidRDefault="001D64D1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BE43E9" w:rsidRDefault="001D64D1" w:rsidP="00D74034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806C8C" w:rsidRDefault="001D64D1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806C8C" w:rsidRDefault="001D64D1" w:rsidP="00D74034">
            <w:pPr>
              <w:pStyle w:val="Cell"/>
            </w:pPr>
            <w:r w:rsidRPr="00806C8C">
              <w:t> </w:t>
            </w:r>
          </w:p>
        </w:tc>
      </w:tr>
      <w:tr w:rsidR="001D64D1" w:rsidTr="00D7403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806C8C" w:rsidRDefault="001D64D1" w:rsidP="00D74034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806C8C" w:rsidRDefault="001D64D1" w:rsidP="00D74034">
            <w:r w:rsidRPr="00806C8C">
              <w:t> </w:t>
            </w:r>
          </w:p>
        </w:tc>
      </w:tr>
    </w:tbl>
    <w:p w:rsidR="00C72379" w:rsidRDefault="00C72379" w:rsidP="00C72379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C72379" w:rsidTr="002D74E9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806C8C" w:rsidRDefault="0023240A" w:rsidP="00AD667E">
            <w:pPr>
              <w:pStyle w:val="NormalWeb"/>
            </w:pPr>
            <w:r>
              <w:t xml:space="preserve">Theo anh chị </w:t>
            </w:r>
            <w:r w:rsidR="00AD667E">
              <w:t xml:space="preserve">câu nào liên quan đến </w:t>
            </w:r>
            <w:r>
              <w:t>triển khai eTOM trong thực tế?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BE43E9" w:rsidRDefault="00C72379" w:rsidP="002D74E9">
            <w:pPr>
              <w:pStyle w:val="QFType"/>
            </w:pPr>
            <w:r>
              <w:t>MC</w:t>
            </w:r>
          </w:p>
        </w:tc>
      </w:tr>
      <w:tr w:rsidR="00C72379" w:rsidTr="002D74E9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BE43E9" w:rsidRDefault="00C72379" w:rsidP="002D74E9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BE43E9" w:rsidRDefault="00C72379" w:rsidP="002D74E9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BE43E9" w:rsidRDefault="00C72379" w:rsidP="002D74E9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BE43E9" w:rsidRDefault="00C72379" w:rsidP="002D74E9">
            <w:pPr>
              <w:pStyle w:val="TableHead"/>
            </w:pPr>
            <w:r>
              <w:t>Grade</w:t>
            </w:r>
          </w:p>
        </w:tc>
      </w:tr>
      <w:tr w:rsidR="00C72379" w:rsidRPr="00975917" w:rsidTr="002D74E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975917" w:rsidRDefault="00C72379" w:rsidP="002D74E9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975917" w:rsidRDefault="0023240A" w:rsidP="002D74E9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Việc áp dụng eTOM là bắt buộc đối với các doanh nghiệp viễn thông</w:t>
            </w:r>
            <w:r w:rsidR="00C72379" w:rsidRPr="00975917"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 xml:space="preserve"> 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975917" w:rsidRDefault="00C72379" w:rsidP="002D74E9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975917" w:rsidRDefault="00C72379" w:rsidP="002D74E9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C72379" w:rsidRPr="00975917" w:rsidTr="002D74E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975917" w:rsidRDefault="00C72379" w:rsidP="002D74E9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975917" w:rsidRDefault="0023240A" w:rsidP="00AD667E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Triển khai eTOM tùy thuộc từng doanh nghiệp, </w:t>
            </w:r>
            <w:r w:rsidR="009725BB">
              <w:rPr>
                <w:rFonts w:ascii="Times New Roman" w:hAnsi="Times New Roman" w:cs="Times New Roman"/>
                <w:sz w:val="24"/>
                <w:szCs w:val="26"/>
              </w:rPr>
              <w:t xml:space="preserve">quy trình eTOM được tham chiếu và chi tiết theo mô hình tổ chức kinh doanh, 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thường được áp dụng cùng các </w:t>
            </w:r>
            <w:r w:rsidR="00AD667E">
              <w:rPr>
                <w:rFonts w:ascii="Times New Roman" w:hAnsi="Times New Roman" w:cs="Times New Roman"/>
                <w:sz w:val="24"/>
                <w:szCs w:val="26"/>
              </w:rPr>
              <w:t>khuyến nghị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khác</w:t>
            </w:r>
            <w:r w:rsidR="00AD667E">
              <w:rPr>
                <w:rFonts w:ascii="Times New Roman" w:hAnsi="Times New Roman" w:cs="Times New Roman"/>
                <w:sz w:val="24"/>
                <w:szCs w:val="26"/>
              </w:rPr>
              <w:t xml:space="preserve"> trong NGOSS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như SID.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975917" w:rsidRDefault="00C72379" w:rsidP="002D74E9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975917" w:rsidRDefault="00AD667E" w:rsidP="002D74E9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C72379" w:rsidRPr="00975917" w:rsidTr="002D74E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975917" w:rsidRDefault="00C72379" w:rsidP="002D74E9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975917" w:rsidRDefault="00AD667E" w:rsidP="002D74E9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Việc áp dụng eTOM yêu cầu tự động hóa toàn bộ quá trình cung cấp dịch vụ và quản lý doanh nghiệp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975917" w:rsidRDefault="00C72379" w:rsidP="002D74E9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975917" w:rsidRDefault="00C72379" w:rsidP="002D74E9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C72379" w:rsidRPr="00975917" w:rsidTr="002D74E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975917" w:rsidRDefault="00C72379" w:rsidP="002D74E9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975917" w:rsidRDefault="009725BB" w:rsidP="002D74E9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Việc áp dụng eTOM yêu cầu xây dựng hệ thống mới.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975917" w:rsidRDefault="00C72379" w:rsidP="002D74E9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975917" w:rsidRDefault="00AD667E" w:rsidP="002D74E9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C72379" w:rsidTr="002D74E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806C8C" w:rsidRDefault="00C72379" w:rsidP="002D74E9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BE43E9" w:rsidRDefault="00C72379" w:rsidP="002D74E9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806C8C" w:rsidRDefault="00C72379" w:rsidP="002D74E9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806C8C" w:rsidRDefault="00C72379" w:rsidP="002D74E9">
            <w:pPr>
              <w:pStyle w:val="Cell"/>
            </w:pPr>
            <w:r w:rsidRPr="00806C8C">
              <w:t> </w:t>
            </w:r>
          </w:p>
        </w:tc>
      </w:tr>
      <w:tr w:rsidR="00C72379" w:rsidTr="002D74E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806C8C" w:rsidRDefault="00C72379" w:rsidP="002D74E9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BE43E9" w:rsidRDefault="00C72379" w:rsidP="002D74E9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806C8C" w:rsidRDefault="00C72379" w:rsidP="002D74E9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806C8C" w:rsidRDefault="00C72379" w:rsidP="002D74E9">
            <w:pPr>
              <w:pStyle w:val="Cell"/>
            </w:pPr>
            <w:r w:rsidRPr="00806C8C">
              <w:t> </w:t>
            </w:r>
          </w:p>
        </w:tc>
      </w:tr>
      <w:tr w:rsidR="00C72379" w:rsidTr="002D74E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806C8C" w:rsidRDefault="00C72379" w:rsidP="002D74E9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BE43E9" w:rsidRDefault="00C72379" w:rsidP="002D74E9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806C8C" w:rsidRDefault="00C72379" w:rsidP="002D74E9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806C8C" w:rsidRDefault="00C72379" w:rsidP="002D74E9">
            <w:pPr>
              <w:pStyle w:val="Cell"/>
            </w:pPr>
            <w:r w:rsidRPr="00806C8C">
              <w:t> </w:t>
            </w:r>
          </w:p>
        </w:tc>
      </w:tr>
      <w:tr w:rsidR="00C72379" w:rsidTr="002D74E9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806C8C" w:rsidRDefault="00C72379" w:rsidP="002D74E9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806C8C" w:rsidRDefault="00C72379" w:rsidP="002D74E9">
            <w:r w:rsidRPr="00806C8C">
              <w:t> </w:t>
            </w:r>
          </w:p>
        </w:tc>
      </w:tr>
    </w:tbl>
    <w:p w:rsidR="00C72379" w:rsidRDefault="00C72379" w:rsidP="00C72379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C72379" w:rsidTr="002D74E9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A860A1" w:rsidRDefault="00ED7C61" w:rsidP="00ED7C61">
            <w:pPr>
              <w:pStyle w:val="NormalWeb"/>
            </w:pPr>
            <w:r>
              <w:t>Theo định nghĩa ở mức 0, lĩnh vực nào mà mô hình eTOM không đề cập đến?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BE43E9" w:rsidRDefault="00C72379" w:rsidP="002D74E9">
            <w:pPr>
              <w:pStyle w:val="QFType"/>
            </w:pPr>
            <w:r>
              <w:t>MC</w:t>
            </w:r>
          </w:p>
        </w:tc>
      </w:tr>
      <w:tr w:rsidR="00C72379" w:rsidTr="002D74E9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BE43E9" w:rsidRDefault="00C72379" w:rsidP="002D74E9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BE43E9" w:rsidRDefault="00C72379" w:rsidP="002D74E9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BE43E9" w:rsidRDefault="00C72379" w:rsidP="002D74E9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BE43E9" w:rsidRDefault="00C72379" w:rsidP="002D74E9">
            <w:pPr>
              <w:pStyle w:val="TableHead"/>
            </w:pPr>
            <w:r>
              <w:t>Grade</w:t>
            </w:r>
          </w:p>
        </w:tc>
      </w:tr>
      <w:tr w:rsidR="00C72379" w:rsidRPr="00975917" w:rsidTr="002D74E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975917" w:rsidRDefault="00C72379" w:rsidP="002D74E9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975917" w:rsidRDefault="00ED7C61" w:rsidP="002D74E9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Lĩnh vực điều hành</w:t>
            </w:r>
            <w:r w:rsidR="001868D4">
              <w:rPr>
                <w:rFonts w:ascii="Times New Roman" w:hAnsi="Times New Roman" w:cs="Times New Roman"/>
                <w:sz w:val="24"/>
                <w:szCs w:val="26"/>
              </w:rPr>
              <w:t xml:space="preserve"> hoạt động (Operations)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975917" w:rsidRDefault="00C72379" w:rsidP="002D74E9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975917" w:rsidRDefault="003E1990" w:rsidP="002D74E9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C72379" w:rsidRPr="00975917" w:rsidTr="002D74E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975917" w:rsidRDefault="00C72379" w:rsidP="002D74E9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975917" w:rsidRDefault="00ED7C61" w:rsidP="002D74E9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Quản trị doanh nghiệp</w:t>
            </w:r>
            <w:r w:rsidR="001868D4">
              <w:rPr>
                <w:rFonts w:ascii="Times New Roman" w:hAnsi="Times New Roman" w:cs="Times New Roman"/>
                <w:sz w:val="24"/>
                <w:szCs w:val="26"/>
              </w:rPr>
              <w:t xml:space="preserve"> (Enterprise Management)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975917" w:rsidRDefault="00C72379" w:rsidP="002D74E9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975917" w:rsidRDefault="00C72379" w:rsidP="002D74E9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C72379" w:rsidRPr="00975917" w:rsidTr="002D74E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975917" w:rsidRDefault="00C72379" w:rsidP="002D74E9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975917" w:rsidRDefault="00622EB7" w:rsidP="002D74E9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Chiến lược, hạ tầng và sản phẩm (Strategy, Infrastructure, Product)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975917" w:rsidRDefault="00C72379" w:rsidP="002D74E9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975917" w:rsidRDefault="00C72379" w:rsidP="002D74E9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C72379" w:rsidRPr="00975917" w:rsidTr="002D74E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975917" w:rsidRDefault="00C72379" w:rsidP="002D74E9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975917" w:rsidRDefault="00622EB7" w:rsidP="00622EB7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Quản lý thay đổi (Change Management)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975917" w:rsidRDefault="00C72379" w:rsidP="002D74E9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975917" w:rsidRDefault="003E1990" w:rsidP="002D74E9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C72379" w:rsidTr="002D74E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806C8C" w:rsidRDefault="00C72379" w:rsidP="002D74E9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BE43E9" w:rsidRDefault="00C72379" w:rsidP="002D74E9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806C8C" w:rsidRDefault="00C72379" w:rsidP="002D74E9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806C8C" w:rsidRDefault="00C72379" w:rsidP="002D74E9">
            <w:pPr>
              <w:pStyle w:val="Cell"/>
            </w:pPr>
            <w:r w:rsidRPr="00806C8C">
              <w:t> </w:t>
            </w:r>
          </w:p>
        </w:tc>
      </w:tr>
      <w:tr w:rsidR="00C72379" w:rsidTr="002D74E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806C8C" w:rsidRDefault="00C72379" w:rsidP="002D74E9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BE43E9" w:rsidRDefault="00C72379" w:rsidP="002D74E9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806C8C" w:rsidRDefault="00C72379" w:rsidP="002D74E9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806C8C" w:rsidRDefault="00C72379" w:rsidP="002D74E9">
            <w:pPr>
              <w:pStyle w:val="Cell"/>
            </w:pPr>
            <w:r w:rsidRPr="00806C8C">
              <w:t> </w:t>
            </w:r>
          </w:p>
        </w:tc>
      </w:tr>
      <w:tr w:rsidR="00C72379" w:rsidTr="002D74E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806C8C" w:rsidRDefault="00C72379" w:rsidP="002D74E9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BE43E9" w:rsidRDefault="00C72379" w:rsidP="002D74E9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806C8C" w:rsidRDefault="00C72379" w:rsidP="002D74E9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806C8C" w:rsidRDefault="00C72379" w:rsidP="002D74E9">
            <w:pPr>
              <w:pStyle w:val="Cell"/>
            </w:pPr>
            <w:r w:rsidRPr="00806C8C">
              <w:t> </w:t>
            </w:r>
          </w:p>
        </w:tc>
      </w:tr>
      <w:tr w:rsidR="00C72379" w:rsidTr="002D74E9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806C8C" w:rsidRDefault="00C72379" w:rsidP="002D74E9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806C8C" w:rsidRDefault="00C72379" w:rsidP="002D74E9">
            <w:r w:rsidRPr="00806C8C">
              <w:t> </w:t>
            </w:r>
          </w:p>
        </w:tc>
      </w:tr>
    </w:tbl>
    <w:p w:rsidR="001868D4" w:rsidRDefault="001868D4" w:rsidP="001868D4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1868D4" w:rsidTr="002D74E9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68D4" w:rsidRPr="00A860A1" w:rsidRDefault="001868D4" w:rsidP="001868D4">
            <w:pPr>
              <w:pStyle w:val="NormalWeb"/>
            </w:pPr>
            <w:r>
              <w:t>Theo định nghĩa ở mức 0, có mấy lĩnh vực chính mà mô hình eTOM đề cập đến?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68D4" w:rsidRPr="00BE43E9" w:rsidRDefault="001868D4" w:rsidP="002D74E9">
            <w:pPr>
              <w:pStyle w:val="QFType"/>
            </w:pPr>
            <w:r>
              <w:t>MC</w:t>
            </w:r>
          </w:p>
        </w:tc>
      </w:tr>
      <w:tr w:rsidR="001868D4" w:rsidTr="002D74E9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68D4" w:rsidRPr="00BE43E9" w:rsidRDefault="001868D4" w:rsidP="002D74E9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68D4" w:rsidRPr="00BE43E9" w:rsidRDefault="001868D4" w:rsidP="002D74E9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68D4" w:rsidRPr="00BE43E9" w:rsidRDefault="001868D4" w:rsidP="002D74E9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68D4" w:rsidRPr="00BE43E9" w:rsidRDefault="001868D4" w:rsidP="002D74E9">
            <w:pPr>
              <w:pStyle w:val="TableHead"/>
            </w:pPr>
            <w:r>
              <w:t>Grade</w:t>
            </w:r>
          </w:p>
        </w:tc>
      </w:tr>
      <w:tr w:rsidR="001868D4" w:rsidRPr="00975917" w:rsidTr="002D74E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68D4" w:rsidRPr="00975917" w:rsidRDefault="001868D4" w:rsidP="002D74E9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68D4" w:rsidRPr="00975917" w:rsidRDefault="001868D4" w:rsidP="002D74E9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3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68D4" w:rsidRPr="00975917" w:rsidRDefault="001868D4" w:rsidP="002D74E9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68D4" w:rsidRPr="00975917" w:rsidRDefault="001868D4" w:rsidP="002D74E9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1868D4" w:rsidRPr="00975917" w:rsidTr="002D74E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68D4" w:rsidRPr="00975917" w:rsidRDefault="001868D4" w:rsidP="002D74E9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68D4" w:rsidRPr="00975917" w:rsidRDefault="001868D4" w:rsidP="002D74E9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4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68D4" w:rsidRPr="00975917" w:rsidRDefault="001868D4" w:rsidP="002D74E9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68D4" w:rsidRPr="00975917" w:rsidRDefault="001868D4" w:rsidP="002D74E9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1868D4" w:rsidRPr="00975917" w:rsidTr="002D74E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68D4" w:rsidRPr="00975917" w:rsidRDefault="001868D4" w:rsidP="002D74E9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68D4" w:rsidRPr="00975917" w:rsidRDefault="001868D4" w:rsidP="002D74E9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5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68D4" w:rsidRPr="00975917" w:rsidRDefault="001868D4" w:rsidP="002D74E9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68D4" w:rsidRPr="00975917" w:rsidRDefault="001868D4" w:rsidP="002D74E9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1868D4" w:rsidRPr="00975917" w:rsidTr="002D74E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68D4" w:rsidRPr="00975917" w:rsidRDefault="001868D4" w:rsidP="002D74E9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68D4" w:rsidRPr="00975917" w:rsidRDefault="001868D4" w:rsidP="002D74E9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6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68D4" w:rsidRPr="00975917" w:rsidRDefault="001868D4" w:rsidP="002D74E9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68D4" w:rsidRPr="00975917" w:rsidRDefault="001868D4" w:rsidP="002D74E9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1868D4" w:rsidTr="002D74E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68D4" w:rsidRPr="00806C8C" w:rsidRDefault="001868D4" w:rsidP="002D74E9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68D4" w:rsidRPr="00BE43E9" w:rsidRDefault="001868D4" w:rsidP="002D74E9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68D4" w:rsidRPr="00806C8C" w:rsidRDefault="001868D4" w:rsidP="002D74E9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68D4" w:rsidRPr="00806C8C" w:rsidRDefault="001868D4" w:rsidP="002D74E9">
            <w:pPr>
              <w:pStyle w:val="Cell"/>
            </w:pPr>
            <w:r w:rsidRPr="00806C8C">
              <w:t> </w:t>
            </w:r>
          </w:p>
        </w:tc>
      </w:tr>
      <w:tr w:rsidR="001868D4" w:rsidTr="002D74E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68D4" w:rsidRPr="00806C8C" w:rsidRDefault="001868D4" w:rsidP="002D74E9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68D4" w:rsidRPr="00BE43E9" w:rsidRDefault="001868D4" w:rsidP="002D74E9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68D4" w:rsidRPr="00806C8C" w:rsidRDefault="001868D4" w:rsidP="002D74E9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68D4" w:rsidRPr="00806C8C" w:rsidRDefault="001868D4" w:rsidP="002D74E9">
            <w:pPr>
              <w:pStyle w:val="Cell"/>
            </w:pPr>
            <w:r w:rsidRPr="00806C8C">
              <w:t> </w:t>
            </w:r>
          </w:p>
        </w:tc>
      </w:tr>
      <w:tr w:rsidR="001868D4" w:rsidTr="002D74E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68D4" w:rsidRPr="00806C8C" w:rsidRDefault="001868D4" w:rsidP="002D74E9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68D4" w:rsidRPr="00BE43E9" w:rsidRDefault="001868D4" w:rsidP="002D74E9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68D4" w:rsidRPr="00806C8C" w:rsidRDefault="001868D4" w:rsidP="002D74E9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68D4" w:rsidRPr="00806C8C" w:rsidRDefault="001868D4" w:rsidP="002D74E9">
            <w:pPr>
              <w:pStyle w:val="Cell"/>
            </w:pPr>
            <w:r w:rsidRPr="00806C8C">
              <w:t> </w:t>
            </w:r>
          </w:p>
        </w:tc>
      </w:tr>
      <w:tr w:rsidR="001868D4" w:rsidTr="002D74E9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68D4" w:rsidRPr="00806C8C" w:rsidRDefault="001868D4" w:rsidP="002D74E9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68D4" w:rsidRPr="00806C8C" w:rsidRDefault="001868D4" w:rsidP="002D74E9">
            <w:r w:rsidRPr="00806C8C">
              <w:t> </w:t>
            </w:r>
          </w:p>
        </w:tc>
      </w:tr>
    </w:tbl>
    <w:p w:rsidR="0009044B" w:rsidRDefault="0009044B" w:rsidP="0009044B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MA</w:t>
      </w:r>
    </w:p>
    <w:p w:rsidR="00BC5F08" w:rsidRDefault="00BC5F08" w:rsidP="00BC5F08">
      <w:pPr>
        <w:pStyle w:val="BodyTextIndent"/>
        <w:numPr>
          <w:ilvl w:val="0"/>
          <w:numId w:val="16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</w:t>
      </w:r>
      <w:r>
        <w:rPr>
          <w:b/>
          <w:sz w:val="28"/>
          <w:szCs w:val="28"/>
        </w:rPr>
        <w:t xml:space="preserve"> hay nhiều</w:t>
      </w:r>
      <w:r w:rsidRPr="003F2F1C">
        <w:rPr>
          <w:b/>
          <w:sz w:val="28"/>
          <w:szCs w:val="28"/>
        </w:rPr>
        <w:t xml:space="preserve">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BC5F08" w:rsidTr="00E468AE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F08" w:rsidRPr="00806C8C" w:rsidRDefault="00BC5F08" w:rsidP="00BC5F08">
            <w:pPr>
              <w:pStyle w:val="NormalWeb"/>
            </w:pPr>
            <w:r>
              <w:t>Anh/Chị cho biết NGOSS/Framefox được TMForum đưa ra hỗ trợ</w:t>
            </w:r>
            <w:r>
              <w:t xml:space="preserve"> nhà cung cấp dịch vụ quản lý toàn bộ quá trình</w:t>
            </w:r>
            <w:r>
              <w:t xml:space="preserve"> </w:t>
            </w:r>
            <w:r>
              <w:t>cung cấp dịch vụ</w:t>
            </w:r>
            <w:r>
              <w:t>. Framefox gồm những lĩnh vực nào?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F08" w:rsidRPr="00BE43E9" w:rsidRDefault="00BC5F08" w:rsidP="00E468AE">
            <w:pPr>
              <w:pStyle w:val="QFType"/>
            </w:pPr>
            <w:r>
              <w:t>MA</w:t>
            </w:r>
          </w:p>
        </w:tc>
      </w:tr>
      <w:tr w:rsidR="00BC5F08" w:rsidTr="00E468AE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F08" w:rsidRPr="00BE43E9" w:rsidRDefault="00BC5F08" w:rsidP="00E468AE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F08" w:rsidRPr="00BE43E9" w:rsidRDefault="00BC5F08" w:rsidP="00E468AE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F08" w:rsidRPr="00BE43E9" w:rsidRDefault="00BC5F08" w:rsidP="00E468AE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F08" w:rsidRPr="00BE43E9" w:rsidRDefault="00BC5F08" w:rsidP="00E468AE">
            <w:pPr>
              <w:pStyle w:val="TableHead"/>
            </w:pPr>
            <w:r>
              <w:t>Grade</w:t>
            </w:r>
          </w:p>
        </w:tc>
      </w:tr>
      <w:tr w:rsidR="00BC5F08" w:rsidRPr="00525D0E" w:rsidTr="00E468A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F08" w:rsidRPr="00525D0E" w:rsidRDefault="00BC5F08" w:rsidP="00E468AE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5F08" w:rsidRPr="00525D0E" w:rsidRDefault="00BC5F08" w:rsidP="00E468AE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BC5F08">
              <w:rPr>
                <w:rFonts w:ascii="Times New Roman" w:hAnsi="Times New Roman" w:cs="Times New Roman"/>
                <w:sz w:val="24"/>
                <w:szCs w:val="26"/>
              </w:rPr>
              <w:t>Application Framework (còn gọi là TAM – Telecom Application Map)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F08" w:rsidRPr="00525D0E" w:rsidRDefault="00BC5F08" w:rsidP="00E468AE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F08" w:rsidRPr="00525D0E" w:rsidRDefault="00BC5F08" w:rsidP="00BC5F08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100/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4</w:t>
            </w:r>
          </w:p>
        </w:tc>
      </w:tr>
      <w:tr w:rsidR="00BC5F08" w:rsidRPr="00525D0E" w:rsidTr="00E468A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F08" w:rsidRPr="00525D0E" w:rsidRDefault="00BC5F08" w:rsidP="00E468AE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5F08" w:rsidRPr="00525D0E" w:rsidRDefault="00BC5F08" w:rsidP="00E468AE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BC5F08">
              <w:rPr>
                <w:rFonts w:ascii="Times New Roman" w:hAnsi="Times New Roman" w:cs="Times New Roman"/>
                <w:sz w:val="24"/>
                <w:szCs w:val="26"/>
              </w:rPr>
              <w:t>Business Process Framework còn gọi là eTOM;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F08" w:rsidRPr="00525D0E" w:rsidRDefault="00BC5F08" w:rsidP="00E468AE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F08" w:rsidRPr="00525D0E" w:rsidRDefault="00BC5F08" w:rsidP="00BC5F08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100/4</w:t>
            </w:r>
          </w:p>
        </w:tc>
      </w:tr>
      <w:tr w:rsidR="00BC5F08" w:rsidRPr="00525D0E" w:rsidTr="00E468A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F08" w:rsidRPr="00525D0E" w:rsidRDefault="00BC5F08" w:rsidP="00E468AE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5F08" w:rsidRPr="00525D0E" w:rsidRDefault="00BC5F08" w:rsidP="00E468AE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6"/>
              </w:rPr>
            </w:pPr>
            <w:r w:rsidRPr="00BC5F08">
              <w:rPr>
                <w:rFonts w:ascii="Times New Roman" w:hAnsi="Times New Roman" w:cs="Times New Roman"/>
                <w:sz w:val="24"/>
                <w:szCs w:val="26"/>
              </w:rPr>
              <w:t>Information Framework còn gọi là Shared Information/Data model (SID);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F08" w:rsidRPr="00525D0E" w:rsidRDefault="00BC5F08" w:rsidP="00E468AE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F08" w:rsidRPr="00525D0E" w:rsidRDefault="00BC5F08" w:rsidP="00BC5F08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100/4</w:t>
            </w:r>
          </w:p>
        </w:tc>
      </w:tr>
      <w:tr w:rsidR="00BC5F08" w:rsidRPr="00525D0E" w:rsidTr="00E468A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F08" w:rsidRPr="00525D0E" w:rsidRDefault="00BC5F08" w:rsidP="00E468AE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5F08" w:rsidRPr="00525D0E" w:rsidRDefault="00BC5F08" w:rsidP="00E468AE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6"/>
              </w:rPr>
            </w:pPr>
            <w:r w:rsidRPr="00BC5F08">
              <w:rPr>
                <w:rFonts w:ascii="Times New Roman" w:hAnsi="Times New Roman" w:cs="Times New Roman"/>
                <w:sz w:val="24"/>
                <w:szCs w:val="26"/>
              </w:rPr>
              <w:t>Integration Framework (Telecom Interface Programs – TIP).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F08" w:rsidRPr="00525D0E" w:rsidRDefault="00BC5F08" w:rsidP="00E468AE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F08" w:rsidRPr="00525D0E" w:rsidRDefault="00BC5F08" w:rsidP="00E468AE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100/4</w:t>
            </w:r>
          </w:p>
        </w:tc>
      </w:tr>
      <w:tr w:rsidR="00BC5F08" w:rsidRPr="00525D0E" w:rsidTr="00E468A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F08" w:rsidRPr="00525D0E" w:rsidRDefault="00BC5F08" w:rsidP="00E468AE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5F08" w:rsidRPr="00BC5F08" w:rsidRDefault="00BC5F08" w:rsidP="00E468AE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ITIL Service Management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F08" w:rsidRPr="00525D0E" w:rsidRDefault="00BC5F08" w:rsidP="00E468AE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F08" w:rsidRDefault="00BC5F08" w:rsidP="00E468AE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BC5F08" w:rsidTr="00E468A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F08" w:rsidRPr="00806C8C" w:rsidRDefault="00BC5F08" w:rsidP="00E468AE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F08" w:rsidRPr="00BE43E9" w:rsidRDefault="00BC5F08" w:rsidP="00E468AE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F08" w:rsidRPr="00806C8C" w:rsidRDefault="00BC5F08" w:rsidP="00E468AE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F08" w:rsidRPr="00806C8C" w:rsidRDefault="00BC5F08" w:rsidP="00E468AE">
            <w:pPr>
              <w:pStyle w:val="Cell"/>
            </w:pPr>
            <w:r w:rsidRPr="00806C8C">
              <w:t> </w:t>
            </w:r>
          </w:p>
        </w:tc>
      </w:tr>
      <w:tr w:rsidR="00BC5F08" w:rsidTr="00E468A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F08" w:rsidRPr="00806C8C" w:rsidRDefault="00BC5F08" w:rsidP="00E468AE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F08" w:rsidRPr="00BE43E9" w:rsidRDefault="00BC5F08" w:rsidP="00E468AE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F08" w:rsidRPr="00806C8C" w:rsidRDefault="00BC5F08" w:rsidP="00E468AE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F08" w:rsidRPr="00806C8C" w:rsidRDefault="00BC5F08" w:rsidP="00E468AE">
            <w:pPr>
              <w:pStyle w:val="Cell"/>
            </w:pPr>
            <w:r w:rsidRPr="00806C8C">
              <w:t> </w:t>
            </w:r>
          </w:p>
        </w:tc>
      </w:tr>
      <w:tr w:rsidR="00BC5F08" w:rsidTr="00E468A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F08" w:rsidRPr="00806C8C" w:rsidRDefault="00BC5F08" w:rsidP="00E468AE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F08" w:rsidRPr="00BE43E9" w:rsidRDefault="00BC5F08" w:rsidP="00E468AE">
            <w:pPr>
              <w:pStyle w:val="TableRowHead"/>
            </w:pPr>
            <w: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F08" w:rsidRPr="00806C8C" w:rsidRDefault="00BC5F08" w:rsidP="00E468AE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F08" w:rsidRPr="00806C8C" w:rsidRDefault="00BC5F08" w:rsidP="00E468AE">
            <w:pPr>
              <w:pStyle w:val="Cell"/>
            </w:pPr>
            <w:r w:rsidRPr="00806C8C">
              <w:t> </w:t>
            </w:r>
          </w:p>
        </w:tc>
      </w:tr>
      <w:tr w:rsidR="00BC5F08" w:rsidTr="00E468A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F08" w:rsidRPr="00806C8C" w:rsidRDefault="00BC5F08" w:rsidP="00E468AE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F08" w:rsidRPr="00BE43E9" w:rsidRDefault="00BC5F08" w:rsidP="00E468AE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F08" w:rsidRPr="00806C8C" w:rsidRDefault="00BC5F08" w:rsidP="00E468AE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F08" w:rsidRPr="00806C8C" w:rsidRDefault="00BC5F08" w:rsidP="00E468AE">
            <w:pPr>
              <w:pStyle w:val="Cell"/>
            </w:pPr>
            <w:r w:rsidRPr="00806C8C">
              <w:t> </w:t>
            </w:r>
          </w:p>
        </w:tc>
      </w:tr>
      <w:tr w:rsidR="00BC5F08" w:rsidTr="00E468AE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F08" w:rsidRPr="00806C8C" w:rsidRDefault="00BC5F08" w:rsidP="00E468AE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C5F08" w:rsidRPr="00806C8C" w:rsidRDefault="00BC5F08" w:rsidP="00E468AE">
            <w:r w:rsidRPr="00806C8C">
              <w:t> </w:t>
            </w:r>
          </w:p>
        </w:tc>
      </w:tr>
    </w:tbl>
    <w:p w:rsidR="0009044B" w:rsidRDefault="0009044B" w:rsidP="00A87F03">
      <w:pPr>
        <w:pStyle w:val="BodyTextIndent"/>
        <w:numPr>
          <w:ilvl w:val="0"/>
          <w:numId w:val="16"/>
        </w:numPr>
        <w:rPr>
          <w:b/>
          <w:sz w:val="28"/>
          <w:szCs w:val="28"/>
        </w:rPr>
      </w:pPr>
      <w:r>
        <w:t> </w:t>
      </w:r>
      <w:r w:rsidRPr="003F2F1C">
        <w:rPr>
          <w:b/>
          <w:sz w:val="28"/>
          <w:szCs w:val="28"/>
        </w:rPr>
        <w:t>Câu hỏi chọn 1</w:t>
      </w:r>
      <w:r>
        <w:rPr>
          <w:b/>
          <w:sz w:val="28"/>
          <w:szCs w:val="28"/>
        </w:rPr>
        <w:t xml:space="preserve"> hay nhiều</w:t>
      </w:r>
      <w:r w:rsidRPr="003F2F1C">
        <w:rPr>
          <w:b/>
          <w:sz w:val="28"/>
          <w:szCs w:val="28"/>
        </w:rPr>
        <w:t xml:space="preserve">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09044B" w:rsidTr="00D7403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806C8C" w:rsidRDefault="00F544E6" w:rsidP="005175A0">
            <w:pPr>
              <w:pStyle w:val="NormalWeb"/>
            </w:pPr>
            <w:r>
              <w:t xml:space="preserve">Anh/Chị cho biết việc áp dụng các </w:t>
            </w:r>
            <w:r w:rsidR="005175A0">
              <w:t>chuẩn công nghiệp như eTOM</w:t>
            </w:r>
            <w:r>
              <w:t xml:space="preserve"> trong doanh nghiệp viễn thông mang lại lợi ích gì?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BE43E9" w:rsidRDefault="0009044B" w:rsidP="00D74034">
            <w:pPr>
              <w:pStyle w:val="QFType"/>
            </w:pPr>
            <w:r>
              <w:t>MA</w:t>
            </w:r>
          </w:p>
        </w:tc>
      </w:tr>
      <w:tr w:rsidR="0009044B" w:rsidTr="00D7403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BE43E9" w:rsidRDefault="0009044B" w:rsidP="00D74034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BE43E9" w:rsidRDefault="0009044B" w:rsidP="00D74034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BE43E9" w:rsidRDefault="0009044B" w:rsidP="00D74034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BE43E9" w:rsidRDefault="0009044B" w:rsidP="00D74034">
            <w:pPr>
              <w:pStyle w:val="TableHead"/>
            </w:pPr>
            <w:r>
              <w:t>Grade</w:t>
            </w:r>
          </w:p>
        </w:tc>
      </w:tr>
      <w:tr w:rsidR="0009044B" w:rsidRPr="00525D0E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525D0E" w:rsidRDefault="0009044B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044B" w:rsidRPr="00525D0E" w:rsidRDefault="005175A0" w:rsidP="00D7403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Phân tích được hiện trạng hoạt động của doanh nghiệp</w:t>
            </w:r>
            <w:r w:rsidR="0083067B">
              <w:rPr>
                <w:rFonts w:ascii="Times New Roman" w:hAnsi="Times New Roman" w:cs="Times New Roman"/>
                <w:sz w:val="24"/>
                <w:szCs w:val="26"/>
              </w:rPr>
              <w:t>, tìm các khoảng trống trong hoạt động doanh nghiệp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525D0E" w:rsidRDefault="0009044B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525D0E" w:rsidRDefault="0009044B" w:rsidP="009725BB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100/</w:t>
            </w:r>
            <w:r w:rsidR="009725BB">
              <w:rPr>
                <w:rFonts w:ascii="Times New Roman" w:hAnsi="Times New Roman" w:cs="Times New Roman"/>
                <w:sz w:val="24"/>
                <w:szCs w:val="26"/>
              </w:rPr>
              <w:t>3</w:t>
            </w:r>
          </w:p>
        </w:tc>
      </w:tr>
      <w:tr w:rsidR="0009044B" w:rsidRPr="00525D0E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525D0E" w:rsidRDefault="0009044B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044B" w:rsidRPr="00525D0E" w:rsidRDefault="0083067B" w:rsidP="0083067B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Hoàn thiện bức tranh hệ thống doanh nghiệp, phục vụ việc phát triển xây dựng các hệ thống mới.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525D0E" w:rsidRDefault="0009044B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525D0E" w:rsidRDefault="009052B0" w:rsidP="00D7403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100/3</w:t>
            </w:r>
          </w:p>
        </w:tc>
      </w:tr>
      <w:tr w:rsidR="0009044B" w:rsidRPr="00525D0E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525D0E" w:rsidRDefault="0009044B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044B" w:rsidRPr="00525D0E" w:rsidRDefault="0083067B" w:rsidP="00D74034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Hiểu được hoạt động xuyên suốt của doanh nghiệp</w:t>
            </w:r>
            <w:r w:rsidR="009052B0">
              <w:rPr>
                <w:rFonts w:ascii="Times New Roman" w:hAnsi="Times New Roman" w:cs="Times New Roman"/>
                <w:sz w:val="24"/>
                <w:szCs w:val="26"/>
              </w:rPr>
              <w:t xml:space="preserve"> theo cả chiều dọc và chiều ngang.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525D0E" w:rsidRDefault="0009044B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525D0E" w:rsidRDefault="009052B0" w:rsidP="00D7403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100/3</w:t>
            </w:r>
          </w:p>
        </w:tc>
      </w:tr>
      <w:tr w:rsidR="0009044B" w:rsidRPr="00525D0E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525D0E" w:rsidRDefault="0009044B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044B" w:rsidRPr="00525D0E" w:rsidRDefault="009725BB" w:rsidP="00D74034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Cung cấp công cụ IT để nâng cao chất lượng dịch vụ IT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525D0E" w:rsidRDefault="0009044B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525D0E" w:rsidRDefault="009725BB" w:rsidP="00D7403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09044B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806C8C" w:rsidRDefault="0009044B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BE43E9" w:rsidRDefault="0009044B" w:rsidP="00D74034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806C8C" w:rsidRDefault="0009044B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806C8C" w:rsidRDefault="0009044B" w:rsidP="00D74034">
            <w:pPr>
              <w:pStyle w:val="Cell"/>
            </w:pPr>
            <w:r w:rsidRPr="00806C8C">
              <w:t> </w:t>
            </w:r>
          </w:p>
        </w:tc>
      </w:tr>
      <w:tr w:rsidR="0009044B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806C8C" w:rsidRDefault="0009044B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BE43E9" w:rsidRDefault="0009044B" w:rsidP="00D74034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806C8C" w:rsidRDefault="0009044B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806C8C" w:rsidRDefault="0009044B" w:rsidP="00D74034">
            <w:pPr>
              <w:pStyle w:val="Cell"/>
            </w:pPr>
            <w:r w:rsidRPr="00806C8C">
              <w:t> </w:t>
            </w:r>
          </w:p>
        </w:tc>
      </w:tr>
      <w:tr w:rsidR="0009044B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806C8C" w:rsidRDefault="0009044B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BE43E9" w:rsidRDefault="0009044B" w:rsidP="00D74034">
            <w:pPr>
              <w:pStyle w:val="TableRowHead"/>
            </w:pPr>
            <w: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806C8C" w:rsidRDefault="0009044B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806C8C" w:rsidRDefault="0009044B" w:rsidP="00D74034">
            <w:pPr>
              <w:pStyle w:val="Cell"/>
            </w:pPr>
            <w:r w:rsidRPr="00806C8C">
              <w:t> </w:t>
            </w:r>
          </w:p>
        </w:tc>
      </w:tr>
      <w:tr w:rsidR="0009044B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806C8C" w:rsidRDefault="0009044B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BE43E9" w:rsidRDefault="0009044B" w:rsidP="00D74034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806C8C" w:rsidRDefault="0009044B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806C8C" w:rsidRDefault="0009044B" w:rsidP="00D74034">
            <w:pPr>
              <w:pStyle w:val="Cell"/>
            </w:pPr>
            <w:r w:rsidRPr="00806C8C">
              <w:t> </w:t>
            </w:r>
          </w:p>
        </w:tc>
      </w:tr>
      <w:tr w:rsidR="0009044B" w:rsidTr="00D7403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806C8C" w:rsidRDefault="0009044B" w:rsidP="00D74034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806C8C" w:rsidRDefault="0009044B" w:rsidP="00D74034">
            <w:r w:rsidRPr="00806C8C">
              <w:t> </w:t>
            </w:r>
          </w:p>
        </w:tc>
      </w:tr>
    </w:tbl>
    <w:p w:rsidR="00D74034" w:rsidRDefault="00D74034" w:rsidP="00D74034">
      <w:pPr>
        <w:pStyle w:val="BodyTextIndent"/>
        <w:numPr>
          <w:ilvl w:val="0"/>
          <w:numId w:val="16"/>
        </w:numPr>
        <w:rPr>
          <w:b/>
          <w:sz w:val="28"/>
          <w:szCs w:val="28"/>
        </w:rPr>
      </w:pPr>
      <w:r>
        <w:t> </w:t>
      </w:r>
      <w:r w:rsidRPr="003F2F1C">
        <w:rPr>
          <w:b/>
          <w:sz w:val="28"/>
          <w:szCs w:val="28"/>
        </w:rPr>
        <w:t>Câu hỏi chọn 1</w:t>
      </w:r>
      <w:r>
        <w:rPr>
          <w:b/>
          <w:sz w:val="28"/>
          <w:szCs w:val="28"/>
        </w:rPr>
        <w:t xml:space="preserve"> hay nhiều</w:t>
      </w:r>
      <w:r w:rsidRPr="003F2F1C">
        <w:rPr>
          <w:b/>
          <w:sz w:val="28"/>
          <w:szCs w:val="28"/>
        </w:rPr>
        <w:t xml:space="preserve">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D74034" w:rsidTr="001A5FAB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806C8C" w:rsidRDefault="00D74034" w:rsidP="008F5420">
            <w:pPr>
              <w:pStyle w:val="NormalWeb"/>
            </w:pPr>
            <w:r>
              <w:t>Anh/Chị cho biết</w:t>
            </w:r>
            <w:r w:rsidR="008F5420">
              <w:t xml:space="preserve"> ở level 1, trong 4 nhóm quy trình theo chiều dọc, </w:t>
            </w:r>
            <w:r w:rsidR="003443C6">
              <w:t xml:space="preserve">những </w:t>
            </w:r>
            <w:r w:rsidR="008F5420">
              <w:t>nhóm nào được đánh giá là mối quan tâm chính eTOM?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BE43E9" w:rsidRDefault="00D74034" w:rsidP="00D74034">
            <w:pPr>
              <w:pStyle w:val="QFType"/>
            </w:pPr>
            <w:r>
              <w:t>MA</w:t>
            </w:r>
          </w:p>
        </w:tc>
      </w:tr>
      <w:tr w:rsidR="00D74034" w:rsidTr="001A5FAB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BE43E9" w:rsidRDefault="00D74034" w:rsidP="00D74034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BE43E9" w:rsidRDefault="00D74034" w:rsidP="00D74034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BE43E9" w:rsidRDefault="00D74034" w:rsidP="00D74034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BE43E9" w:rsidRDefault="00D74034" w:rsidP="00D74034">
            <w:pPr>
              <w:pStyle w:val="TableHead"/>
            </w:pPr>
            <w:r>
              <w:t>Grade</w:t>
            </w:r>
          </w:p>
        </w:tc>
      </w:tr>
      <w:tr w:rsidR="00D74034" w:rsidRPr="0097591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975917" w:rsidRDefault="00D74034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975917" w:rsidRDefault="008F5420" w:rsidP="00D7403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Fulfilment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975917" w:rsidRDefault="00D74034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975917" w:rsidRDefault="00D74034" w:rsidP="00D7403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100/3</w:t>
            </w:r>
          </w:p>
        </w:tc>
      </w:tr>
      <w:tr w:rsidR="00D74034" w:rsidRPr="0097591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975917" w:rsidRDefault="00D74034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975917" w:rsidRDefault="008F5420" w:rsidP="00D7403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Billing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975917" w:rsidRDefault="00D74034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975917" w:rsidRDefault="00D74034" w:rsidP="00D7403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100/3</w:t>
            </w:r>
          </w:p>
        </w:tc>
      </w:tr>
      <w:tr w:rsidR="00D74034" w:rsidRPr="0097591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975917" w:rsidRDefault="00D74034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975917" w:rsidRDefault="008F5420" w:rsidP="00D7403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Assurance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975917" w:rsidRDefault="00D74034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975917" w:rsidRDefault="00D74034" w:rsidP="00D7403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100/3</w:t>
            </w:r>
          </w:p>
        </w:tc>
      </w:tr>
      <w:tr w:rsidR="00D74034" w:rsidRPr="0097591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975917" w:rsidRDefault="00D74034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975917" w:rsidRDefault="008F5420" w:rsidP="00D7403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8F5420">
              <w:rPr>
                <w:rFonts w:ascii="Times New Roman" w:hAnsi="Times New Roman" w:cs="Times New Roman"/>
                <w:sz w:val="24"/>
                <w:szCs w:val="26"/>
              </w:rPr>
              <w:t>Finacial Management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975917" w:rsidRDefault="00D74034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975917" w:rsidRDefault="00D74034" w:rsidP="00D7403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D74034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806C8C" w:rsidRDefault="00D74034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BE43E9" w:rsidRDefault="00D74034" w:rsidP="00D74034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806C8C" w:rsidRDefault="00D74034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806C8C" w:rsidRDefault="00D74034" w:rsidP="00D74034">
            <w:pPr>
              <w:pStyle w:val="Cell"/>
            </w:pPr>
            <w:r w:rsidRPr="00806C8C">
              <w:t> </w:t>
            </w:r>
          </w:p>
        </w:tc>
      </w:tr>
      <w:tr w:rsidR="00D74034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806C8C" w:rsidRDefault="00D74034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BE43E9" w:rsidRDefault="00D74034" w:rsidP="00D74034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806C8C" w:rsidRDefault="00D74034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806C8C" w:rsidRDefault="00D74034" w:rsidP="00D74034">
            <w:pPr>
              <w:pStyle w:val="Cell"/>
            </w:pPr>
            <w:r w:rsidRPr="00806C8C">
              <w:t> </w:t>
            </w:r>
          </w:p>
        </w:tc>
      </w:tr>
      <w:tr w:rsidR="00D74034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806C8C" w:rsidRDefault="00D74034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BE43E9" w:rsidRDefault="00D74034" w:rsidP="00D74034">
            <w:pPr>
              <w:pStyle w:val="TableRowHead"/>
            </w:pPr>
            <w: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806C8C" w:rsidRDefault="00D74034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806C8C" w:rsidRDefault="00D74034" w:rsidP="00D74034">
            <w:pPr>
              <w:pStyle w:val="Cell"/>
            </w:pPr>
            <w:r w:rsidRPr="00806C8C">
              <w:t> </w:t>
            </w:r>
          </w:p>
        </w:tc>
      </w:tr>
      <w:tr w:rsidR="00D74034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806C8C" w:rsidRDefault="00D74034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BE43E9" w:rsidRDefault="00D74034" w:rsidP="00D74034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806C8C" w:rsidRDefault="00D74034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806C8C" w:rsidRDefault="00D74034" w:rsidP="00D74034">
            <w:pPr>
              <w:pStyle w:val="Cell"/>
            </w:pPr>
            <w:r w:rsidRPr="00806C8C">
              <w:t> </w:t>
            </w:r>
          </w:p>
        </w:tc>
      </w:tr>
      <w:tr w:rsidR="00D74034" w:rsidTr="001A5FAB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806C8C" w:rsidRDefault="00D74034" w:rsidP="00D74034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806C8C" w:rsidRDefault="00D74034" w:rsidP="00D74034">
            <w:r w:rsidRPr="00806C8C">
              <w:t> </w:t>
            </w:r>
          </w:p>
        </w:tc>
      </w:tr>
    </w:tbl>
    <w:p w:rsidR="003443C6" w:rsidRDefault="003443C6" w:rsidP="003443C6">
      <w:pPr>
        <w:pStyle w:val="BodyTextIndent"/>
        <w:numPr>
          <w:ilvl w:val="0"/>
          <w:numId w:val="16"/>
        </w:numPr>
        <w:rPr>
          <w:b/>
          <w:sz w:val="28"/>
          <w:szCs w:val="28"/>
        </w:rPr>
      </w:pPr>
      <w:r>
        <w:t> </w:t>
      </w:r>
      <w:r w:rsidRPr="003F2F1C">
        <w:rPr>
          <w:b/>
          <w:sz w:val="28"/>
          <w:szCs w:val="28"/>
        </w:rPr>
        <w:t>Câu hỏi chọn 1</w:t>
      </w:r>
      <w:r>
        <w:rPr>
          <w:b/>
          <w:sz w:val="28"/>
          <w:szCs w:val="28"/>
        </w:rPr>
        <w:t xml:space="preserve"> hay nhiều</w:t>
      </w:r>
      <w:r w:rsidRPr="003F2F1C">
        <w:rPr>
          <w:b/>
          <w:sz w:val="28"/>
          <w:szCs w:val="28"/>
        </w:rPr>
        <w:t xml:space="preserve">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3443C6" w:rsidTr="002D74E9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43C6" w:rsidRPr="00806C8C" w:rsidRDefault="003443C6" w:rsidP="003443C6">
            <w:pPr>
              <w:pStyle w:val="NormalWeb"/>
            </w:pPr>
            <w:r>
              <w:t>Anh/Chị cho biết ở level 1, nhóm Fulfilment thực hiện các chức năng?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43C6" w:rsidRPr="00BE43E9" w:rsidRDefault="003443C6" w:rsidP="002D74E9">
            <w:pPr>
              <w:pStyle w:val="QFType"/>
            </w:pPr>
            <w:r>
              <w:t>MA</w:t>
            </w:r>
          </w:p>
        </w:tc>
      </w:tr>
      <w:tr w:rsidR="003443C6" w:rsidTr="002D74E9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43C6" w:rsidRPr="00BE43E9" w:rsidRDefault="003443C6" w:rsidP="002D74E9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43C6" w:rsidRPr="00BE43E9" w:rsidRDefault="003443C6" w:rsidP="002D74E9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43C6" w:rsidRPr="00BE43E9" w:rsidRDefault="003443C6" w:rsidP="002D74E9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43C6" w:rsidRPr="00BE43E9" w:rsidRDefault="003443C6" w:rsidP="002D74E9">
            <w:pPr>
              <w:pStyle w:val="TableHead"/>
            </w:pPr>
            <w:r>
              <w:t>Grade</w:t>
            </w:r>
          </w:p>
        </w:tc>
      </w:tr>
      <w:tr w:rsidR="003443C6" w:rsidRPr="00975917" w:rsidTr="002D74E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43C6" w:rsidRPr="00975917" w:rsidRDefault="003443C6" w:rsidP="002D74E9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43C6" w:rsidRPr="00975917" w:rsidRDefault="00EA693E" w:rsidP="002D74E9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Selling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43C6" w:rsidRPr="00975917" w:rsidRDefault="003443C6" w:rsidP="002D74E9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43C6" w:rsidRPr="00975917" w:rsidRDefault="003443C6" w:rsidP="002D74E9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100/3</w:t>
            </w:r>
          </w:p>
        </w:tc>
      </w:tr>
      <w:tr w:rsidR="003443C6" w:rsidRPr="00975917" w:rsidTr="002D74E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43C6" w:rsidRPr="00975917" w:rsidRDefault="003443C6" w:rsidP="002D74E9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43C6" w:rsidRPr="00975917" w:rsidRDefault="00EA693E" w:rsidP="002D74E9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Order handling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43C6" w:rsidRPr="00975917" w:rsidRDefault="003443C6" w:rsidP="002D74E9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43C6" w:rsidRPr="00975917" w:rsidRDefault="003443C6" w:rsidP="002D74E9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100/3</w:t>
            </w:r>
          </w:p>
        </w:tc>
      </w:tr>
      <w:tr w:rsidR="003443C6" w:rsidRPr="00975917" w:rsidTr="002D74E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43C6" w:rsidRPr="00975917" w:rsidRDefault="003443C6" w:rsidP="002D74E9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43C6" w:rsidRPr="00975917" w:rsidRDefault="00EA693E" w:rsidP="002D74E9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Service Configuration &amp; Activation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43C6" w:rsidRPr="00975917" w:rsidRDefault="003443C6" w:rsidP="002D74E9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43C6" w:rsidRPr="00975917" w:rsidRDefault="003443C6" w:rsidP="002D74E9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100/3</w:t>
            </w:r>
          </w:p>
        </w:tc>
      </w:tr>
      <w:tr w:rsidR="003443C6" w:rsidRPr="00975917" w:rsidTr="002D74E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43C6" w:rsidRPr="00975917" w:rsidRDefault="003443C6" w:rsidP="002D74E9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43C6" w:rsidRPr="00975917" w:rsidRDefault="00EA693E" w:rsidP="002D74E9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Problem Handling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43C6" w:rsidRPr="00975917" w:rsidRDefault="003443C6" w:rsidP="002D74E9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43C6" w:rsidRPr="00975917" w:rsidRDefault="003443C6" w:rsidP="002D74E9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3443C6" w:rsidTr="002D74E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43C6" w:rsidRPr="00806C8C" w:rsidRDefault="003443C6" w:rsidP="002D74E9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43C6" w:rsidRPr="00BE43E9" w:rsidRDefault="003443C6" w:rsidP="002D74E9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43C6" w:rsidRPr="00806C8C" w:rsidRDefault="003443C6" w:rsidP="002D74E9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43C6" w:rsidRPr="00806C8C" w:rsidRDefault="003443C6" w:rsidP="002D74E9">
            <w:pPr>
              <w:pStyle w:val="Cell"/>
            </w:pPr>
            <w:r w:rsidRPr="00806C8C">
              <w:t> </w:t>
            </w:r>
          </w:p>
        </w:tc>
      </w:tr>
      <w:tr w:rsidR="003443C6" w:rsidTr="002D74E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43C6" w:rsidRPr="00806C8C" w:rsidRDefault="003443C6" w:rsidP="002D74E9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43C6" w:rsidRPr="00BE43E9" w:rsidRDefault="003443C6" w:rsidP="002D74E9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43C6" w:rsidRPr="00806C8C" w:rsidRDefault="003443C6" w:rsidP="002D74E9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43C6" w:rsidRPr="00806C8C" w:rsidRDefault="003443C6" w:rsidP="002D74E9">
            <w:pPr>
              <w:pStyle w:val="Cell"/>
            </w:pPr>
            <w:r w:rsidRPr="00806C8C">
              <w:t> </w:t>
            </w:r>
          </w:p>
        </w:tc>
      </w:tr>
      <w:tr w:rsidR="003443C6" w:rsidTr="002D74E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43C6" w:rsidRPr="00806C8C" w:rsidRDefault="003443C6" w:rsidP="002D74E9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43C6" w:rsidRPr="00BE43E9" w:rsidRDefault="003443C6" w:rsidP="002D74E9">
            <w:pPr>
              <w:pStyle w:val="TableRowHead"/>
            </w:pPr>
            <w: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43C6" w:rsidRPr="00806C8C" w:rsidRDefault="003443C6" w:rsidP="002D74E9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43C6" w:rsidRPr="00806C8C" w:rsidRDefault="003443C6" w:rsidP="002D74E9">
            <w:pPr>
              <w:pStyle w:val="Cell"/>
            </w:pPr>
            <w:r w:rsidRPr="00806C8C">
              <w:t> </w:t>
            </w:r>
          </w:p>
        </w:tc>
      </w:tr>
      <w:tr w:rsidR="003443C6" w:rsidTr="002D74E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43C6" w:rsidRPr="00806C8C" w:rsidRDefault="003443C6" w:rsidP="002D74E9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43C6" w:rsidRPr="00BE43E9" w:rsidRDefault="003443C6" w:rsidP="002D74E9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43C6" w:rsidRPr="00806C8C" w:rsidRDefault="003443C6" w:rsidP="002D74E9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43C6" w:rsidRPr="00806C8C" w:rsidRDefault="003443C6" w:rsidP="002D74E9">
            <w:pPr>
              <w:pStyle w:val="Cell"/>
            </w:pPr>
            <w:r w:rsidRPr="00806C8C">
              <w:t> </w:t>
            </w:r>
          </w:p>
        </w:tc>
      </w:tr>
      <w:tr w:rsidR="003443C6" w:rsidTr="002D74E9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43C6" w:rsidRPr="00806C8C" w:rsidRDefault="003443C6" w:rsidP="002D74E9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43C6" w:rsidRPr="00806C8C" w:rsidRDefault="003443C6" w:rsidP="002D74E9">
            <w:r w:rsidRPr="00806C8C">
              <w:t> </w:t>
            </w:r>
          </w:p>
        </w:tc>
      </w:tr>
    </w:tbl>
    <w:p w:rsidR="0009044B" w:rsidRDefault="0009044B" w:rsidP="0009044B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TF</w:t>
      </w:r>
    </w:p>
    <w:p w:rsidR="006519FB" w:rsidRDefault="006519FB" w:rsidP="00B11AA6">
      <w:pPr>
        <w:pStyle w:val="BodyTextIndent"/>
        <w:numPr>
          <w:ilvl w:val="0"/>
          <w:numId w:val="1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Câu hỏi chọn</w:t>
      </w:r>
      <w:r w:rsidRPr="003F2F1C">
        <w:rPr>
          <w:b/>
          <w:sz w:val="28"/>
          <w:szCs w:val="28"/>
        </w:rPr>
        <w:t xml:space="preserve"> đáp án</w:t>
      </w:r>
      <w:r>
        <w:rPr>
          <w:b/>
          <w:sz w:val="28"/>
          <w:szCs w:val="28"/>
        </w:rPr>
        <w:t xml:space="preserve"> đúng/sai</w:t>
      </w:r>
      <w:r w:rsidRPr="003F2F1C">
        <w:rPr>
          <w:b/>
          <w:sz w:val="28"/>
          <w:szCs w:val="28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1A5FAB" w:rsidTr="007D39B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806C8C" w:rsidRDefault="001A5FAB" w:rsidP="008F5420">
            <w:pPr>
              <w:pStyle w:val="NormalWeb"/>
            </w:pPr>
            <w:r>
              <w:t>Anh/Chị cho biết</w:t>
            </w:r>
            <w:r w:rsidR="008F5420">
              <w:t xml:space="preserve"> eTOM tập trung mô tả cung cấp dịch vụ với khách hàng bên ngoài</w:t>
            </w:r>
            <w:r>
              <w:t xml:space="preserve"> 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BE43E9" w:rsidRDefault="001A5FAB" w:rsidP="002D74E9">
            <w:pPr>
              <w:pStyle w:val="QFType"/>
            </w:pPr>
            <w:r>
              <w:t>TF</w:t>
            </w:r>
          </w:p>
        </w:tc>
      </w:tr>
      <w:tr w:rsidR="001A5FAB" w:rsidTr="007D39B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BE43E9" w:rsidRDefault="001A5FAB" w:rsidP="002D74E9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BE43E9" w:rsidRDefault="001A5FAB" w:rsidP="002D74E9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BE43E9" w:rsidRDefault="001A5FAB" w:rsidP="002D74E9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BE43E9" w:rsidRDefault="001A5FAB" w:rsidP="002D74E9">
            <w:pPr>
              <w:pStyle w:val="TableHead"/>
            </w:pPr>
            <w:r>
              <w:t>Grade</w:t>
            </w:r>
          </w:p>
        </w:tc>
      </w:tr>
      <w:tr w:rsidR="001A5FAB" w:rsidRPr="0097591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975917" w:rsidRDefault="001A5FAB" w:rsidP="002D74E9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975917" w:rsidRDefault="001A5FAB" w:rsidP="002D74E9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975917" w:rsidRDefault="001A5FAB" w:rsidP="002D74E9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975917" w:rsidRDefault="008F5420" w:rsidP="002D74E9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1A5FAB" w:rsidRPr="0097591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975917" w:rsidRDefault="001A5FAB" w:rsidP="002D74E9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975917" w:rsidRDefault="001A5FAB" w:rsidP="002D74E9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975917" w:rsidRDefault="001A5FAB" w:rsidP="002D74E9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975917" w:rsidRDefault="008F5420" w:rsidP="008F5420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1A5FAB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806C8C" w:rsidRDefault="001A5FAB" w:rsidP="002D74E9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BE43E9" w:rsidRDefault="001A5FAB" w:rsidP="002D74E9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806C8C" w:rsidRDefault="001A5FAB" w:rsidP="002D74E9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806C8C" w:rsidRDefault="001A5FAB" w:rsidP="002D74E9">
            <w:pPr>
              <w:pStyle w:val="Cell"/>
            </w:pPr>
            <w:r w:rsidRPr="00806C8C">
              <w:t> </w:t>
            </w:r>
          </w:p>
        </w:tc>
      </w:tr>
      <w:tr w:rsidR="001A5FAB" w:rsidTr="007D39B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806C8C" w:rsidRDefault="001A5FAB" w:rsidP="002D74E9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806C8C" w:rsidRDefault="001A5FAB" w:rsidP="002D74E9">
            <w:r w:rsidRPr="00806C8C">
              <w:t> </w:t>
            </w:r>
          </w:p>
        </w:tc>
      </w:tr>
    </w:tbl>
    <w:p w:rsidR="007D39B4" w:rsidRDefault="007D39B4" w:rsidP="007D39B4">
      <w:pPr>
        <w:pStyle w:val="BodyTextIndent"/>
        <w:numPr>
          <w:ilvl w:val="0"/>
          <w:numId w:val="1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</w:t>
      </w:r>
      <w:r w:rsidRPr="003F2F1C">
        <w:rPr>
          <w:b/>
          <w:sz w:val="28"/>
          <w:szCs w:val="28"/>
        </w:rPr>
        <w:t xml:space="preserve"> đáp án</w:t>
      </w:r>
      <w:r>
        <w:rPr>
          <w:b/>
          <w:sz w:val="28"/>
          <w:szCs w:val="28"/>
        </w:rPr>
        <w:t xml:space="preserve"> đúng/sai</w:t>
      </w:r>
      <w:r w:rsidRPr="003F2F1C">
        <w:rPr>
          <w:b/>
          <w:sz w:val="28"/>
          <w:szCs w:val="28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7D39B4" w:rsidTr="007D39B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806C8C" w:rsidRDefault="008F5420" w:rsidP="00FD240D">
            <w:pPr>
              <w:pStyle w:val="NormalWeb"/>
            </w:pPr>
            <w:r>
              <w:t xml:space="preserve">Anh/Chị cho biết </w:t>
            </w:r>
            <w:r w:rsidR="00FD240D">
              <w:t>“</w:t>
            </w:r>
            <w:r w:rsidR="00FD240D" w:rsidRPr="00BC5F08">
              <w:rPr>
                <w:i/>
              </w:rPr>
              <w:t>Trong NGOSS/Framefox,</w:t>
            </w:r>
            <w:r w:rsidR="00FD240D" w:rsidRPr="00BC5F08">
              <w:rPr>
                <w:i/>
              </w:rPr>
              <w:t xml:space="preserve"> TAM</w:t>
            </w:r>
            <w:r w:rsidR="00BC5F08" w:rsidRPr="00BC5F08">
              <w:rPr>
                <w:i/>
              </w:rPr>
              <w:t xml:space="preserve"> (Telecoms Application Map)</w:t>
            </w:r>
            <w:r w:rsidR="00FD240D" w:rsidRPr="00BC5F08">
              <w:rPr>
                <w:i/>
              </w:rPr>
              <w:t xml:space="preserve"> đưa ra các ứng dụng để thực hiện tác vụ/quy trình mô tả trong</w:t>
            </w:r>
            <w:r w:rsidR="00FD240D" w:rsidRPr="00BC5F08">
              <w:rPr>
                <w:i/>
              </w:rPr>
              <w:t xml:space="preserve"> </w:t>
            </w:r>
            <w:r w:rsidR="00FD240D" w:rsidRPr="00BC5F08">
              <w:rPr>
                <w:i/>
              </w:rPr>
              <w:t>eTOM</w:t>
            </w:r>
            <w:r w:rsidR="00BC5F08" w:rsidRPr="00BC5F08">
              <w:rPr>
                <w:i/>
              </w:rPr>
              <w:t>, tuy nhiên trong thực tế eTOM được sử dụng thay thế TAM</w:t>
            </w:r>
            <w:r w:rsidR="00FD240D">
              <w:t>” đúng hay sai</w:t>
            </w:r>
            <w: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BE43E9" w:rsidRDefault="007D39B4" w:rsidP="002D74E9">
            <w:pPr>
              <w:pStyle w:val="QFType"/>
            </w:pPr>
            <w:r>
              <w:t>TF</w:t>
            </w:r>
          </w:p>
        </w:tc>
      </w:tr>
      <w:tr w:rsidR="007D39B4" w:rsidTr="007D39B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BE43E9" w:rsidRDefault="007D39B4" w:rsidP="002D74E9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BE43E9" w:rsidRDefault="007D39B4" w:rsidP="002D74E9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BE43E9" w:rsidRDefault="007D39B4" w:rsidP="002D74E9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BE43E9" w:rsidRDefault="007D39B4" w:rsidP="002D74E9">
            <w:pPr>
              <w:pStyle w:val="TableHead"/>
            </w:pPr>
            <w:r>
              <w:t>Grade</w:t>
            </w:r>
          </w:p>
        </w:tc>
      </w:tr>
      <w:tr w:rsidR="007D39B4" w:rsidRPr="0097591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975917" w:rsidRDefault="007D39B4" w:rsidP="002D74E9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bookmarkStart w:id="0" w:name="_GoBack"/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975917" w:rsidRDefault="007D39B4" w:rsidP="002D74E9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975917" w:rsidRDefault="007D39B4" w:rsidP="002D74E9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975917" w:rsidRDefault="00FD240D" w:rsidP="002D74E9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7D39B4" w:rsidRPr="0097591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975917" w:rsidRDefault="007D39B4" w:rsidP="002D74E9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975917" w:rsidRDefault="007D39B4" w:rsidP="002D74E9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975917" w:rsidRDefault="007D39B4" w:rsidP="002D74E9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975917" w:rsidRDefault="00FD240D" w:rsidP="002D74E9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bookmarkEnd w:id="0"/>
      <w:tr w:rsidR="007D39B4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806C8C" w:rsidRDefault="007D39B4" w:rsidP="002D74E9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BE43E9" w:rsidRDefault="007D39B4" w:rsidP="002D74E9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806C8C" w:rsidRDefault="007D39B4" w:rsidP="002D74E9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806C8C" w:rsidRDefault="007D39B4" w:rsidP="002D74E9">
            <w:pPr>
              <w:pStyle w:val="Cell"/>
            </w:pPr>
            <w:r w:rsidRPr="00806C8C">
              <w:t> </w:t>
            </w:r>
          </w:p>
        </w:tc>
      </w:tr>
      <w:tr w:rsidR="007D39B4" w:rsidTr="007D39B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806C8C" w:rsidRDefault="007D39B4" w:rsidP="002D74E9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806C8C" w:rsidRDefault="007D39B4" w:rsidP="002D74E9">
            <w:r w:rsidRPr="00806C8C">
              <w:t> </w:t>
            </w:r>
          </w:p>
        </w:tc>
      </w:tr>
    </w:tbl>
    <w:p w:rsidR="00E71CB5" w:rsidRDefault="00E71CB5" w:rsidP="00E71CB5">
      <w:pPr>
        <w:pStyle w:val="BodyTextIndent"/>
        <w:numPr>
          <w:ilvl w:val="0"/>
          <w:numId w:val="1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</w:t>
      </w:r>
      <w:r w:rsidRPr="003F2F1C">
        <w:rPr>
          <w:b/>
          <w:sz w:val="28"/>
          <w:szCs w:val="28"/>
        </w:rPr>
        <w:t xml:space="preserve"> đáp án</w:t>
      </w:r>
      <w:r>
        <w:rPr>
          <w:b/>
          <w:sz w:val="28"/>
          <w:szCs w:val="28"/>
        </w:rPr>
        <w:t xml:space="preserve"> đúng/sai</w:t>
      </w:r>
      <w:r w:rsidRPr="003F2F1C">
        <w:rPr>
          <w:b/>
          <w:sz w:val="28"/>
          <w:szCs w:val="28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E71CB5" w:rsidTr="002D74E9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1CB5" w:rsidRPr="00806C8C" w:rsidRDefault="00E71CB5" w:rsidP="001946A9">
            <w:pPr>
              <w:pStyle w:val="NormalWeb"/>
            </w:pPr>
            <w:r>
              <w:t xml:space="preserve">Anh/Chị cho biết lĩnh vực </w:t>
            </w:r>
            <w:r w:rsidRPr="00E71CB5">
              <w:t>Operations Support and Readiness (OSR)</w:t>
            </w:r>
            <w:r>
              <w:t xml:space="preserve"> trong eTOM level 1 </w:t>
            </w:r>
            <w:r w:rsidR="001946A9">
              <w:t>cung cấp hỗ trợ</w:t>
            </w:r>
            <w:r>
              <w:t xml:space="preserve"> bên trong doanh nghiệp (back-office) </w:t>
            </w:r>
            <w:r w:rsidR="001946A9">
              <w:t>để hỗ trợ và tự động nhóm quy trình Fulfillment/Assurance/Billing</w:t>
            </w:r>
            <w: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1CB5" w:rsidRPr="00BE43E9" w:rsidRDefault="00E71CB5" w:rsidP="002D74E9">
            <w:pPr>
              <w:pStyle w:val="QFType"/>
            </w:pPr>
            <w:r>
              <w:t>TF</w:t>
            </w:r>
          </w:p>
        </w:tc>
      </w:tr>
      <w:tr w:rsidR="00E71CB5" w:rsidTr="002D74E9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1CB5" w:rsidRPr="00BE43E9" w:rsidRDefault="00E71CB5" w:rsidP="002D74E9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1CB5" w:rsidRPr="00BE43E9" w:rsidRDefault="00E71CB5" w:rsidP="002D74E9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1CB5" w:rsidRPr="00BE43E9" w:rsidRDefault="00E71CB5" w:rsidP="002D74E9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1CB5" w:rsidRPr="00BE43E9" w:rsidRDefault="00E71CB5" w:rsidP="002D74E9">
            <w:pPr>
              <w:pStyle w:val="TableHead"/>
            </w:pPr>
            <w:r>
              <w:t>Grade</w:t>
            </w:r>
          </w:p>
        </w:tc>
      </w:tr>
      <w:tr w:rsidR="00E71CB5" w:rsidRPr="00975917" w:rsidTr="002D74E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1CB5" w:rsidRPr="00975917" w:rsidRDefault="00E71CB5" w:rsidP="002D74E9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1CB5" w:rsidRPr="00975917" w:rsidRDefault="00E71CB5" w:rsidP="002D74E9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1CB5" w:rsidRPr="00975917" w:rsidRDefault="00E71CB5" w:rsidP="002D74E9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1CB5" w:rsidRPr="00975917" w:rsidRDefault="00B510EB" w:rsidP="002D74E9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E71CB5" w:rsidRPr="00975917" w:rsidTr="002D74E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1CB5" w:rsidRPr="00975917" w:rsidRDefault="00E71CB5" w:rsidP="002D74E9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1CB5" w:rsidRPr="00975917" w:rsidRDefault="00E71CB5" w:rsidP="002D74E9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1CB5" w:rsidRPr="00975917" w:rsidRDefault="00E71CB5" w:rsidP="002D74E9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1CB5" w:rsidRPr="00975917" w:rsidRDefault="00B510EB" w:rsidP="002D74E9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E71CB5" w:rsidTr="002D74E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1CB5" w:rsidRPr="00806C8C" w:rsidRDefault="00E71CB5" w:rsidP="002D74E9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1CB5" w:rsidRPr="00BE43E9" w:rsidRDefault="00E71CB5" w:rsidP="002D74E9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1CB5" w:rsidRPr="00806C8C" w:rsidRDefault="00E71CB5" w:rsidP="002D74E9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1CB5" w:rsidRPr="00806C8C" w:rsidRDefault="00E71CB5" w:rsidP="002D74E9">
            <w:pPr>
              <w:pStyle w:val="Cell"/>
            </w:pPr>
            <w:r w:rsidRPr="00806C8C">
              <w:t> </w:t>
            </w:r>
          </w:p>
        </w:tc>
      </w:tr>
      <w:tr w:rsidR="00E71CB5" w:rsidTr="002D74E9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1CB5" w:rsidRPr="00806C8C" w:rsidRDefault="00E71CB5" w:rsidP="002D74E9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1CB5" w:rsidRPr="00806C8C" w:rsidRDefault="00E71CB5" w:rsidP="002D74E9">
            <w:r w:rsidRPr="00806C8C">
              <w:t> </w:t>
            </w:r>
          </w:p>
        </w:tc>
      </w:tr>
    </w:tbl>
    <w:p w:rsidR="00EA693E" w:rsidRDefault="00EA693E" w:rsidP="00EA693E">
      <w:pPr>
        <w:pStyle w:val="Titl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ES</w:t>
      </w:r>
    </w:p>
    <w:p w:rsidR="0065240D" w:rsidRDefault="0065240D" w:rsidP="0065240D">
      <w:pPr>
        <w:pStyle w:val="BodyTextIndent"/>
        <w:numPr>
          <w:ilvl w:val="0"/>
          <w:numId w:val="1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tự luận</w:t>
      </w:r>
      <w:r w:rsidRPr="003F2F1C">
        <w:rPr>
          <w:b/>
          <w:sz w:val="28"/>
          <w:szCs w:val="28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65240D" w:rsidRPr="002824B0" w:rsidTr="00E468AE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240D" w:rsidRPr="002824B0" w:rsidRDefault="0065240D" w:rsidP="00E468AE">
            <w:pPr>
              <w:pStyle w:val="NormalWeb"/>
            </w:pPr>
            <w:r>
              <w:t>Anh/Chị cho biết lợi ích của việc ứng dụng eTOM trong việc quy hoạch phát triển các ứng dụng CNTT trong doanh nghiệp viễn thông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240D" w:rsidRPr="002824B0" w:rsidRDefault="0065240D" w:rsidP="00E468AE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</w:tr>
      <w:tr w:rsidR="0065240D" w:rsidRPr="002824B0" w:rsidTr="00E468AE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240D" w:rsidRPr="002824B0" w:rsidRDefault="0065240D" w:rsidP="00E468A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240D" w:rsidRPr="002824B0" w:rsidRDefault="0065240D" w:rsidP="00E468AE">
            <w:pPr>
              <w:spacing w:before="0" w:after="0" w:line="240" w:lineRule="auto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240D" w:rsidRPr="002824B0" w:rsidRDefault="0065240D" w:rsidP="00E468A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240D" w:rsidRPr="002824B0" w:rsidRDefault="0065240D" w:rsidP="00E468A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5240D" w:rsidRPr="002824B0" w:rsidTr="00E468A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240D" w:rsidRPr="002824B0" w:rsidRDefault="0065240D" w:rsidP="00E468A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240D" w:rsidRPr="002824B0" w:rsidRDefault="0065240D" w:rsidP="00E468A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240D" w:rsidRPr="002824B0" w:rsidRDefault="0065240D" w:rsidP="00E468A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240D" w:rsidRPr="002824B0" w:rsidRDefault="0065240D" w:rsidP="00E468A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5240D" w:rsidRPr="002824B0" w:rsidTr="00E468AE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240D" w:rsidRPr="002824B0" w:rsidRDefault="0065240D" w:rsidP="00E468A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Don't forget to include the deadline!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240D" w:rsidRPr="002824B0" w:rsidRDefault="0065240D" w:rsidP="00E468AE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BC5F08" w:rsidRDefault="00BC5F08" w:rsidP="0009044B"/>
    <w:p w:rsidR="00BC5F08" w:rsidRDefault="00BC5F08">
      <w:pPr>
        <w:spacing w:before="0" w:after="0" w:line="240" w:lineRule="auto"/>
        <w:jc w:val="left"/>
      </w:pPr>
      <w:r>
        <w:br w:type="page"/>
      </w:r>
    </w:p>
    <w:p w:rsidR="0065240D" w:rsidRDefault="00BC5F08" w:rsidP="0009044B">
      <w:r>
        <w:lastRenderedPageBreak/>
        <w:t>Tài liệu tham khảo</w:t>
      </w:r>
    </w:p>
    <w:p w:rsidR="00BC5F08" w:rsidRDefault="00BC5F08" w:rsidP="0009044B"/>
    <w:sectPr w:rsidR="00BC5F08" w:rsidSect="002E4A8B">
      <w:pgSz w:w="12240" w:h="15840"/>
      <w:pgMar w:top="720" w:right="81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74A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5E101"/>
    <w:multiLevelType w:val="multilevel"/>
    <w:tmpl w:val="D14AA99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F5E102"/>
    <w:multiLevelType w:val="multilevel"/>
    <w:tmpl w:val="4F8053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F5E104"/>
    <w:multiLevelType w:val="multilevel"/>
    <w:tmpl w:val="913C39A2"/>
    <w:lvl w:ilvl="0">
      <w:start w:val="1"/>
      <w:numFmt w:val="none"/>
      <w:pStyle w:val="ListNumber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F5E106"/>
    <w:multiLevelType w:val="multilevel"/>
    <w:tmpl w:val="10A4D3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F5E107"/>
    <w:multiLevelType w:val="multilevel"/>
    <w:tmpl w:val="7BB4285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TableTitle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5F5E10A"/>
    <w:multiLevelType w:val="multilevel"/>
    <w:tmpl w:val="EA72ABA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5F5E10C"/>
    <w:multiLevelType w:val="multilevel"/>
    <w:tmpl w:val="AAC0116C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5F5E10D"/>
    <w:multiLevelType w:val="multilevel"/>
    <w:tmpl w:val="C7DCCA7A"/>
    <w:lvl w:ilvl="0">
      <w:start w:val="1"/>
      <w:numFmt w:val="none"/>
      <w:pStyle w:val="ListNumberalpha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pStyle w:val="ListNumberalpha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5F5E111"/>
    <w:multiLevelType w:val="multilevel"/>
    <w:tmpl w:val="65A4B546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pStyle w:val="QFItemNumber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AB0258A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17316C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F320C6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BE019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63553B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0840E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106BB4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AA2F48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011AE1"/>
    <w:multiLevelType w:val="hybridMultilevel"/>
    <w:tmpl w:val="2F8C5C68"/>
    <w:lvl w:ilvl="0" w:tplc="E15628C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B16140F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02358C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C2320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431822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740BBA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5C1A68"/>
    <w:multiLevelType w:val="hybridMultilevel"/>
    <w:tmpl w:val="411A0D82"/>
    <w:lvl w:ilvl="0" w:tplc="1EB2E14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7C80E7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177C9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135926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8"/>
  </w:num>
  <w:num w:numId="12">
    <w:abstractNumId w:val="24"/>
  </w:num>
  <w:num w:numId="13">
    <w:abstractNumId w:val="17"/>
  </w:num>
  <w:num w:numId="14">
    <w:abstractNumId w:val="11"/>
  </w:num>
  <w:num w:numId="15">
    <w:abstractNumId w:val="26"/>
  </w:num>
  <w:num w:numId="16">
    <w:abstractNumId w:val="23"/>
  </w:num>
  <w:num w:numId="17">
    <w:abstractNumId w:val="20"/>
  </w:num>
  <w:num w:numId="18">
    <w:abstractNumId w:val="21"/>
  </w:num>
  <w:num w:numId="19">
    <w:abstractNumId w:val="10"/>
  </w:num>
  <w:num w:numId="20">
    <w:abstractNumId w:val="15"/>
  </w:num>
  <w:num w:numId="21">
    <w:abstractNumId w:val="16"/>
  </w:num>
  <w:num w:numId="22">
    <w:abstractNumId w:val="14"/>
  </w:num>
  <w:num w:numId="23">
    <w:abstractNumId w:val="22"/>
  </w:num>
  <w:num w:numId="24">
    <w:abstractNumId w:val="25"/>
  </w:num>
  <w:num w:numId="25">
    <w:abstractNumId w:val="19"/>
  </w:num>
  <w:num w:numId="26">
    <w:abstractNumId w:val="27"/>
  </w:num>
  <w:num w:numId="27">
    <w:abstractNumId w:val="12"/>
  </w:num>
  <w:num w:numId="28">
    <w:abstractNumId w:val="1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attachedTemplate r:id="rId1"/>
  <w:defaultTabStop w:val="720"/>
  <w:characterSpacingControl w:val="doNotCompress"/>
  <w:compat/>
  <w:rsids>
    <w:rsidRoot w:val="002578F2"/>
    <w:rsid w:val="0001368B"/>
    <w:rsid w:val="000471EC"/>
    <w:rsid w:val="0009044B"/>
    <w:rsid w:val="000F5AD5"/>
    <w:rsid w:val="00116C67"/>
    <w:rsid w:val="001731B8"/>
    <w:rsid w:val="001868D4"/>
    <w:rsid w:val="001946A9"/>
    <w:rsid w:val="001A5FAB"/>
    <w:rsid w:val="001B0AE2"/>
    <w:rsid w:val="001C62F1"/>
    <w:rsid w:val="001D64D1"/>
    <w:rsid w:val="0023240A"/>
    <w:rsid w:val="002578F2"/>
    <w:rsid w:val="00265B56"/>
    <w:rsid w:val="0026648F"/>
    <w:rsid w:val="00266921"/>
    <w:rsid w:val="002B5EF9"/>
    <w:rsid w:val="002D1E5F"/>
    <w:rsid w:val="002D74E9"/>
    <w:rsid w:val="002E4A8B"/>
    <w:rsid w:val="002E7540"/>
    <w:rsid w:val="00326D7D"/>
    <w:rsid w:val="00342896"/>
    <w:rsid w:val="003443C6"/>
    <w:rsid w:val="003720DF"/>
    <w:rsid w:val="003D3ECB"/>
    <w:rsid w:val="003D7397"/>
    <w:rsid w:val="003E1990"/>
    <w:rsid w:val="003F2F1C"/>
    <w:rsid w:val="00421813"/>
    <w:rsid w:val="00513378"/>
    <w:rsid w:val="005175A0"/>
    <w:rsid w:val="00525D0E"/>
    <w:rsid w:val="005434F2"/>
    <w:rsid w:val="00555B48"/>
    <w:rsid w:val="005664AE"/>
    <w:rsid w:val="00596F8F"/>
    <w:rsid w:val="00605A61"/>
    <w:rsid w:val="006129B4"/>
    <w:rsid w:val="006155F4"/>
    <w:rsid w:val="006173B4"/>
    <w:rsid w:val="00622EB7"/>
    <w:rsid w:val="006519FB"/>
    <w:rsid w:val="0065240D"/>
    <w:rsid w:val="00687F76"/>
    <w:rsid w:val="006C1A26"/>
    <w:rsid w:val="006F35EB"/>
    <w:rsid w:val="0071794F"/>
    <w:rsid w:val="00744CD8"/>
    <w:rsid w:val="007A6391"/>
    <w:rsid w:val="007D39B4"/>
    <w:rsid w:val="007E3829"/>
    <w:rsid w:val="00806C8C"/>
    <w:rsid w:val="0082797A"/>
    <w:rsid w:val="0083067B"/>
    <w:rsid w:val="008A0466"/>
    <w:rsid w:val="008F5420"/>
    <w:rsid w:val="009052B0"/>
    <w:rsid w:val="00905E6A"/>
    <w:rsid w:val="00953770"/>
    <w:rsid w:val="009725BB"/>
    <w:rsid w:val="00975917"/>
    <w:rsid w:val="009A30F3"/>
    <w:rsid w:val="009A625F"/>
    <w:rsid w:val="009C1A21"/>
    <w:rsid w:val="009F7280"/>
    <w:rsid w:val="00A12123"/>
    <w:rsid w:val="00A17902"/>
    <w:rsid w:val="00A3570A"/>
    <w:rsid w:val="00A87F03"/>
    <w:rsid w:val="00AA1629"/>
    <w:rsid w:val="00AC6C79"/>
    <w:rsid w:val="00AD279F"/>
    <w:rsid w:val="00AD3598"/>
    <w:rsid w:val="00AD667E"/>
    <w:rsid w:val="00B11AA6"/>
    <w:rsid w:val="00B45B55"/>
    <w:rsid w:val="00B50B62"/>
    <w:rsid w:val="00B510EB"/>
    <w:rsid w:val="00BB6160"/>
    <w:rsid w:val="00BC5F08"/>
    <w:rsid w:val="00BE43E9"/>
    <w:rsid w:val="00C64747"/>
    <w:rsid w:val="00C67855"/>
    <w:rsid w:val="00C72379"/>
    <w:rsid w:val="00D07C0D"/>
    <w:rsid w:val="00D1764C"/>
    <w:rsid w:val="00D74034"/>
    <w:rsid w:val="00D74CE0"/>
    <w:rsid w:val="00E4533F"/>
    <w:rsid w:val="00E55EE7"/>
    <w:rsid w:val="00E71CB5"/>
    <w:rsid w:val="00E94533"/>
    <w:rsid w:val="00EA50F2"/>
    <w:rsid w:val="00EA693E"/>
    <w:rsid w:val="00EB0DC7"/>
    <w:rsid w:val="00ED7C61"/>
    <w:rsid w:val="00EE18B2"/>
    <w:rsid w:val="00F544E6"/>
    <w:rsid w:val="00F66017"/>
    <w:rsid w:val="00F67B80"/>
    <w:rsid w:val="00F84F5F"/>
    <w:rsid w:val="00FA0E22"/>
    <w:rsid w:val="00FC3D4F"/>
    <w:rsid w:val="00FC5BDA"/>
    <w:rsid w:val="00FD2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368B"/>
    <w:pPr>
      <w:spacing w:before="60" w:after="60" w:line="240" w:lineRule="atLeast"/>
      <w:jc w:val="both"/>
    </w:pPr>
    <w:rPr>
      <w:lang w:val="en-IE" w:eastAsia="en-US"/>
    </w:rPr>
  </w:style>
  <w:style w:type="paragraph" w:styleId="Heading1">
    <w:name w:val="heading 1"/>
    <w:basedOn w:val="Normal"/>
    <w:next w:val="BodyTextIndent"/>
    <w:link w:val="Heading1Char"/>
    <w:qFormat/>
    <w:rsid w:val="0001368B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Indent"/>
    <w:link w:val="Heading2Char"/>
    <w:qFormat/>
    <w:rsid w:val="0001368B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rsid w:val="0001368B"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rsid w:val="0001368B"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rsid w:val="0001368B"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01368B"/>
    <w:pPr>
      <w:spacing w:after="120"/>
      <w:ind w:left="360"/>
    </w:pPr>
  </w:style>
  <w:style w:type="character" w:customStyle="1" w:styleId="BodyTextIndentChar">
    <w:name w:val="Body Text Indent Char"/>
    <w:link w:val="BodyTextIndent"/>
    <w:locked/>
    <w:rsid w:val="0001368B"/>
    <w:rPr>
      <w:rFonts w:ascii="Times New Roman" w:eastAsia="Times New Roman" w:hAnsi="Times New Roman" w:cs="Times New Roman" w:hint="default"/>
      <w:lang w:val="en-IE"/>
    </w:rPr>
  </w:style>
  <w:style w:type="character" w:customStyle="1" w:styleId="Heading1Char">
    <w:name w:val="Heading 1 Char"/>
    <w:link w:val="Heading1"/>
    <w:locked/>
    <w:rsid w:val="0001368B"/>
    <w:rPr>
      <w:rFonts w:ascii="Cambria" w:eastAsia="Times New Roman" w:hAnsi="Cambria" w:cs="Times New Roman" w:hint="default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locked/>
    <w:rsid w:val="0001368B"/>
    <w:rPr>
      <w:rFonts w:ascii="Cambria" w:eastAsia="Times New Roman" w:hAnsi="Cambria" w:cs="Times New Roman" w:hint="default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rsid w:val="0001368B"/>
    <w:rPr>
      <w:rFonts w:ascii="Cambria" w:eastAsia="Times New Roman" w:hAnsi="Cambria" w:cs="Times New Roman" w:hint="default"/>
      <w:b/>
      <w:bCs/>
      <w:color w:val="4F81BD"/>
      <w:lang w:val="en-IE"/>
    </w:rPr>
  </w:style>
  <w:style w:type="character" w:customStyle="1" w:styleId="Heading4Char">
    <w:name w:val="Heading 4 Char"/>
    <w:rsid w:val="0001368B"/>
    <w:rPr>
      <w:rFonts w:ascii="Cambria" w:eastAsia="Times New Roman" w:hAnsi="Cambria" w:cs="Times New Roman" w:hint="default"/>
      <w:b/>
      <w:bCs/>
      <w:i/>
      <w:iCs/>
      <w:color w:val="4F81BD"/>
      <w:lang w:val="en-IE"/>
    </w:rPr>
  </w:style>
  <w:style w:type="character" w:customStyle="1" w:styleId="Heading5Char">
    <w:name w:val="Heading 5 Char"/>
    <w:rsid w:val="0001368B"/>
    <w:rPr>
      <w:rFonts w:ascii="Cambria" w:eastAsia="Times New Roman" w:hAnsi="Cambria" w:cs="Times New Roman" w:hint="default"/>
      <w:color w:val="243F60"/>
      <w:lang w:val="en-IE"/>
    </w:rPr>
  </w:style>
  <w:style w:type="paragraph" w:styleId="NormalWeb">
    <w:name w:val="Normal (Web)"/>
    <w:basedOn w:val="Normal"/>
    <w:rsid w:val="0001368B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styleId="TOC1">
    <w:name w:val="toc 1"/>
    <w:basedOn w:val="Normal"/>
    <w:autoRedefine/>
    <w:rsid w:val="0001368B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autoRedefine/>
    <w:rsid w:val="0001368B"/>
    <w:pPr>
      <w:pBdr>
        <w:top w:val="single" w:sz="4" w:space="1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rsid w:val="0001368B"/>
  </w:style>
  <w:style w:type="character" w:customStyle="1" w:styleId="FootnoteTextChar">
    <w:name w:val="Footnote Text Char"/>
    <w:link w:val="FootnoteText"/>
    <w:locked/>
    <w:rsid w:val="0001368B"/>
    <w:rPr>
      <w:rFonts w:ascii="Times New Roman" w:eastAsia="Times New Roman" w:hAnsi="Times New Roman" w:cs="Times New Roman" w:hint="default"/>
      <w:lang w:val="en-IE"/>
    </w:rPr>
  </w:style>
  <w:style w:type="paragraph" w:styleId="CommentText">
    <w:name w:val="annotation text"/>
    <w:basedOn w:val="Normal"/>
    <w:link w:val="CommentTextChar"/>
    <w:rsid w:val="0001368B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CommentTextChar">
    <w:name w:val="Comment Text Char"/>
    <w:link w:val="CommentText"/>
    <w:locked/>
    <w:rsid w:val="0001368B"/>
    <w:rPr>
      <w:rFonts w:ascii="Times New Roman" w:eastAsia="Times New Roman" w:hAnsi="Times New Roman" w:cs="Times New Roman" w:hint="default"/>
      <w:lang w:val="en-IE"/>
    </w:rPr>
  </w:style>
  <w:style w:type="paragraph" w:styleId="Header">
    <w:name w:val="header"/>
    <w:basedOn w:val="Normal"/>
    <w:link w:val="HeaderChar"/>
    <w:rsid w:val="0001368B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HeaderChar">
    <w:name w:val="Header Char"/>
    <w:link w:val="Header"/>
    <w:locked/>
    <w:rsid w:val="0001368B"/>
    <w:rPr>
      <w:rFonts w:ascii="Times New Roman" w:eastAsia="Times New Roman" w:hAnsi="Times New Roman" w:cs="Times New Roman" w:hint="default"/>
      <w:lang w:val="en-IE"/>
    </w:rPr>
  </w:style>
  <w:style w:type="paragraph" w:styleId="Footer">
    <w:name w:val="footer"/>
    <w:basedOn w:val="Normal"/>
    <w:link w:val="FooterChar"/>
    <w:rsid w:val="0001368B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character" w:customStyle="1" w:styleId="FooterChar">
    <w:name w:val="Footer Char"/>
    <w:link w:val="Footer"/>
    <w:locked/>
    <w:rsid w:val="0001368B"/>
    <w:rPr>
      <w:rFonts w:ascii="Times New Roman" w:eastAsia="Times New Roman" w:hAnsi="Times New Roman" w:cs="Times New Roman" w:hint="default"/>
      <w:lang w:val="en-IE"/>
    </w:rPr>
  </w:style>
  <w:style w:type="paragraph" w:styleId="BodyText">
    <w:name w:val="Body Text"/>
    <w:link w:val="BodyTextChar"/>
    <w:rsid w:val="0001368B"/>
    <w:pPr>
      <w:snapToGrid w:val="0"/>
      <w:spacing w:before="60" w:after="60" w:line="240" w:lineRule="atLeast"/>
      <w:ind w:firstLine="245"/>
      <w:jc w:val="both"/>
    </w:pPr>
    <w:rPr>
      <w:lang w:val="en-IE" w:eastAsia="en-US"/>
    </w:rPr>
  </w:style>
  <w:style w:type="character" w:customStyle="1" w:styleId="BodyTextChar">
    <w:name w:val="Body Text Char"/>
    <w:link w:val="BodyText"/>
    <w:locked/>
    <w:rsid w:val="0001368B"/>
    <w:rPr>
      <w:rFonts w:ascii="Times New Roman" w:eastAsia="Times New Roman" w:hAnsi="Times New Roman" w:cs="Times New Roman" w:hint="default"/>
      <w:lang w:val="en-IE"/>
    </w:rPr>
  </w:style>
  <w:style w:type="paragraph" w:styleId="Caption">
    <w:name w:val="caption"/>
    <w:basedOn w:val="Normal"/>
    <w:next w:val="BodyText"/>
    <w:qFormat/>
    <w:rsid w:val="0001368B"/>
    <w:pPr>
      <w:numPr>
        <w:ilvl w:val="1"/>
        <w:numId w:val="2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styleId="ListBullet">
    <w:name w:val="List Bullet"/>
    <w:basedOn w:val="Normal"/>
    <w:rsid w:val="0001368B"/>
    <w:pPr>
      <w:numPr>
        <w:numId w:val="3"/>
      </w:numPr>
      <w:spacing w:before="0" w:after="0"/>
    </w:pPr>
  </w:style>
  <w:style w:type="paragraph" w:styleId="ListNumber">
    <w:name w:val="List Number"/>
    <w:basedOn w:val="Normal"/>
    <w:rsid w:val="0001368B"/>
    <w:pPr>
      <w:numPr>
        <w:ilvl w:val="1"/>
        <w:numId w:val="4"/>
      </w:numPr>
      <w:tabs>
        <w:tab w:val="num" w:pos="360"/>
      </w:tabs>
      <w:spacing w:before="0" w:after="0"/>
      <w:ind w:left="360"/>
    </w:pPr>
  </w:style>
  <w:style w:type="paragraph" w:styleId="ListBullet2">
    <w:name w:val="List Bullet 2"/>
    <w:basedOn w:val="Normal"/>
    <w:rsid w:val="0001368B"/>
    <w:pPr>
      <w:numPr>
        <w:ilvl w:val="1"/>
        <w:numId w:val="3"/>
      </w:numPr>
      <w:spacing w:before="0" w:after="0"/>
    </w:pPr>
  </w:style>
  <w:style w:type="paragraph" w:styleId="ListBullet3">
    <w:name w:val="List Bullet 3"/>
    <w:basedOn w:val="Normal"/>
    <w:rsid w:val="0001368B"/>
    <w:pPr>
      <w:numPr>
        <w:ilvl w:val="2"/>
        <w:numId w:val="3"/>
      </w:numPr>
      <w:spacing w:before="0" w:after="0"/>
    </w:pPr>
  </w:style>
  <w:style w:type="paragraph" w:styleId="ListBullet4">
    <w:name w:val="List Bullet 4"/>
    <w:basedOn w:val="Normal"/>
    <w:rsid w:val="0001368B"/>
    <w:pPr>
      <w:numPr>
        <w:ilvl w:val="3"/>
        <w:numId w:val="3"/>
      </w:numPr>
      <w:spacing w:before="0" w:after="0"/>
    </w:pPr>
    <w:rPr>
      <w:lang w:val="en-US"/>
    </w:rPr>
  </w:style>
  <w:style w:type="paragraph" w:styleId="ListNumber2">
    <w:name w:val="List Number 2"/>
    <w:basedOn w:val="Normal"/>
    <w:rsid w:val="0001368B"/>
    <w:pPr>
      <w:numPr>
        <w:ilvl w:val="2"/>
        <w:numId w:val="4"/>
      </w:numPr>
      <w:tabs>
        <w:tab w:val="num" w:pos="720"/>
      </w:tabs>
      <w:spacing w:before="0" w:after="0"/>
      <w:ind w:left="720"/>
    </w:pPr>
  </w:style>
  <w:style w:type="paragraph" w:styleId="ListNumber3">
    <w:name w:val="List Number 3"/>
    <w:basedOn w:val="Normal"/>
    <w:rsid w:val="0001368B"/>
    <w:pPr>
      <w:numPr>
        <w:ilvl w:val="3"/>
        <w:numId w:val="4"/>
      </w:numPr>
      <w:tabs>
        <w:tab w:val="num" w:pos="1080"/>
      </w:tabs>
      <w:spacing w:before="0" w:after="0"/>
      <w:ind w:left="1080"/>
    </w:pPr>
  </w:style>
  <w:style w:type="paragraph" w:styleId="ListNumber4">
    <w:name w:val="List Number 4"/>
    <w:basedOn w:val="Normal"/>
    <w:rsid w:val="0001368B"/>
    <w:pPr>
      <w:numPr>
        <w:ilvl w:val="4"/>
        <w:numId w:val="4"/>
      </w:numPr>
      <w:tabs>
        <w:tab w:val="num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qFormat/>
    <w:rsid w:val="0001368B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character" w:customStyle="1" w:styleId="TitleChar">
    <w:name w:val="Title Char"/>
    <w:link w:val="Title"/>
    <w:locked/>
    <w:rsid w:val="0001368B"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  <w:lang w:val="en-IE"/>
    </w:rPr>
  </w:style>
  <w:style w:type="paragraph" w:styleId="ListContinue">
    <w:name w:val="List Continue"/>
    <w:basedOn w:val="Normal"/>
    <w:rsid w:val="0001368B"/>
    <w:pPr>
      <w:spacing w:before="0" w:after="0"/>
      <w:ind w:left="360"/>
    </w:pPr>
  </w:style>
  <w:style w:type="paragraph" w:styleId="ListContinue2">
    <w:name w:val="List Continue 2"/>
    <w:basedOn w:val="Normal"/>
    <w:rsid w:val="0001368B"/>
    <w:pPr>
      <w:spacing w:before="0" w:after="0"/>
      <w:ind w:left="720"/>
    </w:pPr>
  </w:style>
  <w:style w:type="paragraph" w:styleId="ListContinue3">
    <w:name w:val="List Continue 3"/>
    <w:basedOn w:val="Normal"/>
    <w:rsid w:val="0001368B"/>
    <w:pPr>
      <w:spacing w:before="0" w:after="0"/>
      <w:ind w:left="1080"/>
    </w:pPr>
  </w:style>
  <w:style w:type="paragraph" w:styleId="ListContinue4">
    <w:name w:val="List Continue 4"/>
    <w:basedOn w:val="Normal"/>
    <w:rsid w:val="0001368B"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rsid w:val="0001368B"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link w:val="Subtitle"/>
    <w:locked/>
    <w:rsid w:val="0001368B"/>
    <w:rPr>
      <w:rFonts w:ascii="Cambria" w:eastAsia="Times New Roman" w:hAnsi="Cambria" w:cs="Times New Roman" w:hint="default"/>
      <w:i/>
      <w:iCs/>
      <w:color w:val="4F81BD"/>
      <w:spacing w:val="15"/>
      <w:sz w:val="24"/>
      <w:szCs w:val="24"/>
      <w:lang w:val="en-IE"/>
    </w:rPr>
  </w:style>
  <w:style w:type="paragraph" w:styleId="BlockText">
    <w:name w:val="Block Text"/>
    <w:basedOn w:val="Normal"/>
    <w:rsid w:val="0001368B"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next w:val="BodyText"/>
    <w:rsid w:val="0001368B"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rsid w:val="0001368B"/>
    <w:pPr>
      <w:numPr>
        <w:numId w:val="4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TableTitle">
    <w:name w:val="Table Title"/>
    <w:basedOn w:val="Normal"/>
    <w:rsid w:val="0001368B"/>
    <w:pPr>
      <w:keepNext/>
      <w:numPr>
        <w:ilvl w:val="1"/>
        <w:numId w:val="5"/>
      </w:numPr>
      <w:tabs>
        <w:tab w:val="left" w:pos="1080"/>
      </w:tabs>
      <w:spacing w:before="100" w:beforeAutospacing="1" w:after="100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rsid w:val="0001368B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01368B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rsid w:val="0001368B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rsid w:val="0001368B"/>
    <w:pPr>
      <w:numPr>
        <w:numId w:val="8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rsid w:val="0001368B"/>
    <w:pPr>
      <w:numPr>
        <w:ilvl w:val="1"/>
        <w:numId w:val="8"/>
      </w:numPr>
      <w:tabs>
        <w:tab w:val="num" w:pos="360"/>
      </w:tabs>
      <w:spacing w:before="0" w:after="0"/>
      <w:ind w:left="360"/>
    </w:pPr>
  </w:style>
  <w:style w:type="paragraph" w:customStyle="1" w:styleId="BodyTextFirst">
    <w:name w:val="Body Text First"/>
    <w:basedOn w:val="BodyText"/>
    <w:rsid w:val="0001368B"/>
    <w:pPr>
      <w:ind w:firstLine="0"/>
    </w:pPr>
  </w:style>
  <w:style w:type="paragraph" w:customStyle="1" w:styleId="BlockQuote">
    <w:name w:val="Block Quote"/>
    <w:rsid w:val="0001368B"/>
    <w:pPr>
      <w:spacing w:before="60" w:after="60" w:line="240" w:lineRule="atLeast"/>
      <w:ind w:left="360" w:right="360"/>
      <w:jc w:val="both"/>
    </w:pPr>
    <w:rPr>
      <w:rFonts w:ascii="Arial" w:hAnsi="Arial" w:cs="Arial"/>
      <w:sz w:val="18"/>
      <w:szCs w:val="18"/>
      <w:lang w:val="en-IE" w:eastAsia="en-US"/>
    </w:rPr>
  </w:style>
  <w:style w:type="paragraph" w:customStyle="1" w:styleId="Figure">
    <w:name w:val="Figure"/>
    <w:basedOn w:val="BodyText"/>
    <w:next w:val="BodyText"/>
    <w:rsid w:val="0001368B"/>
    <w:pPr>
      <w:keepNext/>
      <w:spacing w:line="240" w:lineRule="auto"/>
      <w:ind w:firstLine="0"/>
      <w:jc w:val="left"/>
    </w:pPr>
  </w:style>
  <w:style w:type="paragraph" w:customStyle="1" w:styleId="QFNormal">
    <w:name w:val="QF Normal"/>
    <w:rsid w:val="0001368B"/>
    <w:pPr>
      <w:spacing w:before="60" w:after="60" w:line="220" w:lineRule="atLeast"/>
    </w:pPr>
    <w:rPr>
      <w:rFonts w:ascii="Arial" w:hAnsi="Arial" w:cs="Arial"/>
      <w:sz w:val="18"/>
      <w:szCs w:val="18"/>
      <w:lang w:val="en-IE" w:eastAsia="en-US"/>
    </w:rPr>
  </w:style>
  <w:style w:type="paragraph" w:customStyle="1" w:styleId="QFHeading">
    <w:name w:val="QF Heading"/>
    <w:basedOn w:val="Normal"/>
    <w:next w:val="QFNormal"/>
    <w:rsid w:val="0001368B"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rsid w:val="0001368B"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rsid w:val="0001368B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rsid w:val="0001368B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rsid w:val="0001368B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rsid w:val="0001368B"/>
    <w:pPr>
      <w:keepNext/>
      <w:spacing w:before="100" w:beforeAutospacing="1" w:after="100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rsid w:val="0001368B"/>
    <w:pPr>
      <w:spacing w:before="100" w:beforeAutospacing="1" w:after="100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rsid w:val="0001368B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rsid w:val="0001368B"/>
    <w:pPr>
      <w:numPr>
        <w:ilvl w:val="1"/>
        <w:numId w:val="9"/>
      </w:numPr>
      <w:spacing w:before="0" w:after="0" w:line="240" w:lineRule="auto"/>
      <w:ind w:left="0" w:firstLine="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rsid w:val="0001368B"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rsid w:val="0001368B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rsid w:val="0001368B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rsid w:val="0001368B"/>
    <w:pPr>
      <w:keepNext/>
      <w:spacing w:before="20" w:after="40"/>
      <w:ind w:left="40" w:right="144"/>
    </w:pPr>
    <w:rPr>
      <w:rFonts w:ascii="Arial" w:hAnsi="Arial" w:cs="Arial"/>
      <w:sz w:val="18"/>
      <w:szCs w:val="18"/>
      <w:lang w:val="en-IE" w:eastAsia="en-US"/>
    </w:rPr>
  </w:style>
  <w:style w:type="paragraph" w:customStyle="1" w:styleId="Cell2">
    <w:name w:val="Cell2"/>
    <w:rsid w:val="0001368B"/>
    <w:pPr>
      <w:keepNext/>
      <w:spacing w:before="20" w:after="20"/>
      <w:ind w:left="40"/>
    </w:pPr>
    <w:rPr>
      <w:lang w:val="en-IE" w:eastAsia="en-US"/>
    </w:rPr>
  </w:style>
  <w:style w:type="paragraph" w:customStyle="1" w:styleId="TableNote">
    <w:name w:val="Table Note"/>
    <w:basedOn w:val="Normal"/>
    <w:rsid w:val="0001368B"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character" w:styleId="FootnoteReference">
    <w:name w:val="footnote reference"/>
    <w:rsid w:val="0001368B"/>
    <w:rPr>
      <w:vertAlign w:val="superscript"/>
    </w:rPr>
  </w:style>
  <w:style w:type="character" w:customStyle="1" w:styleId="apple-converted-space">
    <w:name w:val="apple-converted-space"/>
    <w:basedOn w:val="DefaultParagraphFont"/>
    <w:rsid w:val="008A0466"/>
  </w:style>
  <w:style w:type="character" w:styleId="Hyperlink">
    <w:name w:val="Hyperlink"/>
    <w:basedOn w:val="DefaultParagraphFont"/>
    <w:uiPriority w:val="99"/>
    <w:unhideWhenUsed/>
    <w:rsid w:val="008A046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val="en-IE" w:eastAsia="en-US"/>
    </w:rPr>
  </w:style>
  <w:style w:type="paragraph" w:styleId="Heading1">
    <w:name w:val="heading 1"/>
    <w:basedOn w:val="Normal"/>
    <w:next w:val="BodyTextIndent"/>
    <w:link w:val="Heading1Char"/>
    <w:qFormat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Indent"/>
    <w:link w:val="Heading2Char"/>
    <w:qFormat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link w:val="BodyTextIndent"/>
    <w:locked/>
    <w:rPr>
      <w:rFonts w:ascii="Times New Roman" w:eastAsia="Times New Roman" w:hAnsi="Times New Roman" w:cs="Times New Roman" w:hint="default"/>
      <w:lang w:val="en-IE"/>
    </w:rPr>
  </w:style>
  <w:style w:type="character" w:customStyle="1" w:styleId="Heading1Char">
    <w:name w:val="Heading 1 Char"/>
    <w:link w:val="Heading1"/>
    <w:locked/>
    <w:rPr>
      <w:rFonts w:ascii="Cambria" w:eastAsia="Times New Roman" w:hAnsi="Cambria" w:cs="Times New Roman" w:hint="default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locked/>
    <w:rPr>
      <w:rFonts w:ascii="Cambria" w:eastAsia="Times New Roman" w:hAnsi="Cambria" w:cs="Times New Roman" w:hint="default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rPr>
      <w:rFonts w:ascii="Cambria" w:eastAsia="Times New Roman" w:hAnsi="Cambria" w:cs="Times New Roman" w:hint="default"/>
      <w:b/>
      <w:bCs/>
      <w:color w:val="4F81BD"/>
      <w:lang w:val="en-IE"/>
    </w:rPr>
  </w:style>
  <w:style w:type="character" w:customStyle="1" w:styleId="Heading4Char">
    <w:name w:val="Heading 4 Char"/>
    <w:rPr>
      <w:rFonts w:ascii="Cambria" w:eastAsia="Times New Roman" w:hAnsi="Cambria" w:cs="Times New Roman" w:hint="default"/>
      <w:b/>
      <w:bCs/>
      <w:i/>
      <w:iCs/>
      <w:color w:val="4F81BD"/>
      <w:lang w:val="en-IE"/>
    </w:rPr>
  </w:style>
  <w:style w:type="character" w:customStyle="1" w:styleId="Heading5Char">
    <w:name w:val="Heading 5 Char"/>
    <w:rPr>
      <w:rFonts w:ascii="Cambria" w:eastAsia="Times New Roman" w:hAnsi="Cambria" w:cs="Times New Roman" w:hint="default"/>
      <w:color w:val="243F60"/>
      <w:lang w:val="en-IE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styleId="TOC1">
    <w:name w:val="toc 1"/>
    <w:basedOn w:val="Normal"/>
    <w:autoRedefine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autoRedefine/>
    <w:pPr>
      <w:pBdr>
        <w:top w:val="single" w:sz="4" w:space="1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</w:style>
  <w:style w:type="character" w:customStyle="1" w:styleId="FootnoteTextChar">
    <w:name w:val="Footnote Text Char"/>
    <w:link w:val="FootnoteText"/>
    <w:locked/>
    <w:rPr>
      <w:rFonts w:ascii="Times New Roman" w:eastAsia="Times New Roman" w:hAnsi="Times New Roman" w:cs="Times New Roman" w:hint="default"/>
      <w:lang w:val="en-IE"/>
    </w:rPr>
  </w:style>
  <w:style w:type="paragraph" w:styleId="CommentText">
    <w:name w:val="annotation text"/>
    <w:basedOn w:val="Normal"/>
    <w:link w:val="CommentTextChar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CommentTextChar">
    <w:name w:val="Comment Text Char"/>
    <w:link w:val="CommentText"/>
    <w:locked/>
    <w:rPr>
      <w:rFonts w:ascii="Times New Roman" w:eastAsia="Times New Roman" w:hAnsi="Times New Roman" w:cs="Times New Roman" w:hint="default"/>
      <w:lang w:val="en-IE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HeaderChar">
    <w:name w:val="Header Char"/>
    <w:link w:val="Header"/>
    <w:locked/>
    <w:rPr>
      <w:rFonts w:ascii="Times New Roman" w:eastAsia="Times New Roman" w:hAnsi="Times New Roman" w:cs="Times New Roman" w:hint="default"/>
      <w:lang w:val="en-IE"/>
    </w:rPr>
  </w:style>
  <w:style w:type="paragraph" w:styleId="Footer">
    <w:name w:val="footer"/>
    <w:basedOn w:val="Normal"/>
    <w:link w:val="FooterChar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character" w:customStyle="1" w:styleId="FooterChar">
    <w:name w:val="Footer Char"/>
    <w:link w:val="Footer"/>
    <w:locked/>
    <w:rPr>
      <w:rFonts w:ascii="Times New Roman" w:eastAsia="Times New Roman" w:hAnsi="Times New Roman" w:cs="Times New Roman" w:hint="default"/>
      <w:lang w:val="en-IE"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val="en-IE" w:eastAsia="en-US"/>
    </w:rPr>
  </w:style>
  <w:style w:type="character" w:customStyle="1" w:styleId="BodyTextChar">
    <w:name w:val="Body Text Char"/>
    <w:link w:val="BodyText"/>
    <w:locked/>
    <w:rPr>
      <w:rFonts w:ascii="Times New Roman" w:eastAsia="Times New Roman" w:hAnsi="Times New Roman" w:cs="Times New Roman" w:hint="default"/>
      <w:lang w:val="en-IE"/>
    </w:rPr>
  </w:style>
  <w:style w:type="paragraph" w:styleId="Caption">
    <w:name w:val="caption"/>
    <w:basedOn w:val="Normal"/>
    <w:next w:val="BodyText"/>
    <w:qFormat/>
    <w:pPr>
      <w:numPr>
        <w:ilvl w:val="1"/>
        <w:numId w:val="2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styleId="ListBullet">
    <w:name w:val="List Bullet"/>
    <w:basedOn w:val="Normal"/>
    <w:pPr>
      <w:numPr>
        <w:numId w:val="3"/>
      </w:numPr>
      <w:spacing w:before="0" w:after="0"/>
    </w:pPr>
  </w:style>
  <w:style w:type="paragraph" w:styleId="ListNumber">
    <w:name w:val="List Number"/>
    <w:basedOn w:val="Normal"/>
    <w:pPr>
      <w:numPr>
        <w:ilvl w:val="1"/>
        <w:numId w:val="4"/>
      </w:numPr>
      <w:tabs>
        <w:tab w:val="num" w:pos="360"/>
      </w:tabs>
      <w:spacing w:before="0" w:after="0"/>
      <w:ind w:left="360"/>
    </w:pPr>
  </w:style>
  <w:style w:type="paragraph" w:styleId="ListBullet2">
    <w:name w:val="List Bullet 2"/>
    <w:basedOn w:val="Normal"/>
    <w:pPr>
      <w:numPr>
        <w:ilvl w:val="1"/>
        <w:numId w:val="3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3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3"/>
      </w:numPr>
      <w:spacing w:before="0" w:after="0"/>
    </w:pPr>
    <w:rPr>
      <w:lang w:val="en-US"/>
    </w:rPr>
  </w:style>
  <w:style w:type="paragraph" w:styleId="ListNumber2">
    <w:name w:val="List Number 2"/>
    <w:basedOn w:val="Normal"/>
    <w:pPr>
      <w:numPr>
        <w:ilvl w:val="2"/>
        <w:numId w:val="4"/>
      </w:numPr>
      <w:tabs>
        <w:tab w:val="num" w:pos="720"/>
      </w:tabs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4"/>
      </w:numPr>
      <w:tabs>
        <w:tab w:val="num" w:pos="1080"/>
      </w:tabs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4"/>
      </w:numPr>
      <w:tabs>
        <w:tab w:val="num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qFormat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character" w:customStyle="1" w:styleId="TitleChar">
    <w:name w:val="Title Char"/>
    <w:link w:val="Title"/>
    <w:locked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  <w:lang w:val="en-IE"/>
    </w:r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link w:val="Subtitle"/>
    <w:locked/>
    <w:rPr>
      <w:rFonts w:ascii="Cambria" w:eastAsia="Times New Roman" w:hAnsi="Cambria" w:cs="Times New Roman" w:hint="default"/>
      <w:i/>
      <w:iCs/>
      <w:color w:val="4F81BD"/>
      <w:spacing w:val="15"/>
      <w:sz w:val="24"/>
      <w:szCs w:val="24"/>
      <w:lang w:val="en-IE"/>
    </w:rPr>
  </w:style>
  <w:style w:type="paragraph" w:styleId="BlockText">
    <w:name w:val="Block Text"/>
    <w:basedOn w:val="Normal"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next w:val="BodyText"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pPr>
      <w:numPr>
        <w:numId w:val="4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TableTitle">
    <w:name w:val="Table Title"/>
    <w:basedOn w:val="Normal"/>
    <w:pPr>
      <w:keepNext/>
      <w:numPr>
        <w:ilvl w:val="1"/>
        <w:numId w:val="5"/>
      </w:numPr>
      <w:tabs>
        <w:tab w:val="left" w:pos="1080"/>
      </w:tabs>
      <w:spacing w:before="100" w:beforeAutospacing="1" w:after="100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pPr>
      <w:numPr>
        <w:numId w:val="8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pPr>
      <w:numPr>
        <w:ilvl w:val="1"/>
        <w:numId w:val="8"/>
      </w:numPr>
      <w:tabs>
        <w:tab w:val="num" w:pos="360"/>
      </w:tabs>
      <w:spacing w:before="0" w:after="0"/>
      <w:ind w:left="360"/>
    </w:p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BlockQuote">
    <w:name w:val="Block Quote"/>
    <w:pPr>
      <w:spacing w:before="60" w:after="60" w:line="240" w:lineRule="atLeast"/>
      <w:ind w:left="360" w:right="360"/>
      <w:jc w:val="both"/>
    </w:pPr>
    <w:rPr>
      <w:rFonts w:ascii="Arial" w:hAnsi="Arial" w:cs="Arial"/>
      <w:sz w:val="18"/>
      <w:szCs w:val="18"/>
      <w:lang w:val="en-IE" w:eastAsia="en-US"/>
    </w:rPr>
  </w:style>
  <w:style w:type="paragraph" w:customStyle="1" w:styleId="Figure">
    <w:name w:val="Figure"/>
    <w:basedOn w:val="BodyText"/>
    <w:next w:val="BodyText"/>
    <w:pPr>
      <w:keepNext/>
      <w:spacing w:line="240" w:lineRule="auto"/>
      <w:ind w:firstLine="0"/>
      <w:jc w:val="left"/>
    </w:pPr>
  </w:style>
  <w:style w:type="paragraph" w:customStyle="1" w:styleId="QFNormal">
    <w:name w:val="QF Normal"/>
    <w:pPr>
      <w:spacing w:before="60" w:after="60" w:line="220" w:lineRule="atLeast"/>
    </w:pPr>
    <w:rPr>
      <w:rFonts w:ascii="Arial" w:hAnsi="Arial" w:cs="Arial"/>
      <w:sz w:val="18"/>
      <w:szCs w:val="18"/>
      <w:lang w:val="en-IE" w:eastAsia="en-US"/>
    </w:rPr>
  </w:style>
  <w:style w:type="paragraph" w:customStyle="1" w:styleId="QFHeading">
    <w:name w:val="QF Heading"/>
    <w:basedOn w:val="Normal"/>
    <w:next w:val="QFNormal"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pPr>
      <w:keepNext/>
      <w:spacing w:before="100" w:beforeAutospacing="1" w:after="100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pPr>
      <w:spacing w:before="100" w:beforeAutospacing="1" w:after="100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pPr>
      <w:numPr>
        <w:ilvl w:val="1"/>
        <w:numId w:val="9"/>
      </w:numPr>
      <w:spacing w:before="0" w:after="0" w:line="240" w:lineRule="auto"/>
      <w:ind w:left="0" w:firstLine="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pPr>
      <w:keepNext/>
      <w:spacing w:before="20" w:after="40"/>
      <w:ind w:left="40" w:right="144"/>
    </w:pPr>
    <w:rPr>
      <w:rFonts w:ascii="Arial" w:hAnsi="Arial" w:cs="Arial"/>
      <w:sz w:val="18"/>
      <w:szCs w:val="18"/>
      <w:lang w:val="en-IE" w:eastAsia="en-US"/>
    </w:rPr>
  </w:style>
  <w:style w:type="paragraph" w:customStyle="1" w:styleId="Cell2">
    <w:name w:val="Cell2"/>
    <w:pPr>
      <w:keepNext/>
      <w:spacing w:before="20" w:after="20"/>
      <w:ind w:left="40"/>
    </w:pPr>
    <w:rPr>
      <w:lang w:val="en-IE" w:eastAsia="en-US"/>
    </w:rPr>
  </w:style>
  <w:style w:type="paragraph" w:customStyle="1" w:styleId="TableNote">
    <w:name w:val="Table Note"/>
    <w:basedOn w:val="Normal"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character" w:styleId="FootnoteReference">
    <w:name w:val="footnote reference"/>
    <w:rPr>
      <w:vertAlign w:val="superscript"/>
    </w:rPr>
  </w:style>
  <w:style w:type="character" w:customStyle="1" w:styleId="apple-converted-space">
    <w:name w:val="apple-converted-space"/>
    <w:basedOn w:val="DefaultParagraphFont"/>
    <w:rsid w:val="008A0466"/>
  </w:style>
  <w:style w:type="character" w:styleId="Hyperlink">
    <w:name w:val="Hyperlink"/>
    <w:basedOn w:val="DefaultParagraphFont"/>
    <w:uiPriority w:val="99"/>
    <w:unhideWhenUsed/>
    <w:rsid w:val="008A046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914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\HOCTAP\DAOTAO\moodleQues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4</TotalTime>
  <Pages>6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01.Transmission/Câu hỏi khó - TUYỂN DỤNG 2011 - CHUYÊN MÔN</vt:lpstr>
    </vt:vector>
  </TitlesOfParts>
  <Company/>
  <LinksUpToDate>false</LinksUpToDate>
  <CharactersWithSpaces>6464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01.Transmission/Câu hỏi khó - TUYỂN DỤNG 2011 - CHUYÊN MÔN</dc:title>
  <dc:creator>Quản trị Thành viên</dc:creator>
  <cp:lastModifiedBy>vbien</cp:lastModifiedBy>
  <cp:revision>3</cp:revision>
  <cp:lastPrinted>2009-03-13T16:29:00Z</cp:lastPrinted>
  <dcterms:created xsi:type="dcterms:W3CDTF">2016-04-05T09:43:00Z</dcterms:created>
  <dcterms:modified xsi:type="dcterms:W3CDTF">2016-04-05T09:43:00Z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CourseID">
    <vt:lpwstr>7</vt:lpwstr>
  </property>
  <property fmtid="{D5CDD505-2E9C-101B-9397-08002B2CF9AE}" pid="3" name="moodleURL">
    <vt:lpwstr>http://10.147.113.36/</vt:lpwstr>
  </property>
  <property fmtid="{D5CDD505-2E9C-101B-9397-08002B2CF9AE}" pid="4" name="DC.Type">
    <vt:lpwstr>Question</vt:lpwstr>
  </property>
  <property fmtid="{D5CDD505-2E9C-101B-9397-08002B2CF9AE}" pid="5" name="moodleQuestionSeqNum">
    <vt:lpwstr>257</vt:lpwstr>
  </property>
  <property fmtid="{D5CDD505-2E9C-101B-9397-08002B2CF9AE}" pid="6" name="yawcToolbarBehaviour">
    <vt:lpwstr>doNothing</vt:lpwstr>
  </property>
</Properties>
</file>