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B57C83">
      <w:pPr>
        <w:pStyle w:val="Title"/>
        <w:spacing w:before="0" w:beforeAutospacing="0" w:after="0" w:afterAutospacing="0"/>
        <w:jc w:val="center"/>
      </w:pPr>
      <w:r>
        <w:t>ĐỀ THI ĐÁNH GIÁ NĂNG LỰC</w:t>
      </w:r>
    </w:p>
    <w:p w:rsidR="00E94533" w:rsidRDefault="00E94533" w:rsidP="00B57C83">
      <w:pPr>
        <w:pStyle w:val="Title"/>
        <w:spacing w:before="0" w:beforeAutospacing="0" w:after="0" w:afterAutospacing="0"/>
        <w:jc w:val="center"/>
        <w:rPr>
          <w:sz w:val="28"/>
          <w:szCs w:val="28"/>
        </w:rPr>
      </w:pPr>
      <w:r w:rsidRPr="00E94533">
        <w:rPr>
          <w:sz w:val="28"/>
          <w:szCs w:val="28"/>
        </w:rPr>
        <w:t xml:space="preserve">NHÓM NĂNG LỰC: </w:t>
      </w:r>
      <w:r w:rsidR="005F5DC0">
        <w:rPr>
          <w:sz w:val="28"/>
          <w:szCs w:val="28"/>
        </w:rPr>
        <w:t>CM (CL, CN, QL)</w:t>
      </w:r>
    </w:p>
    <w:p w:rsidR="00E94533" w:rsidRDefault="00E94533" w:rsidP="00B57C83">
      <w:pPr>
        <w:pStyle w:val="Title"/>
        <w:spacing w:before="0" w:beforeAutospacing="0" w:after="0" w:afterAutospacing="0"/>
        <w:jc w:val="center"/>
        <w:rPr>
          <w:sz w:val="26"/>
          <w:szCs w:val="26"/>
        </w:rPr>
      </w:pPr>
      <w:r w:rsidRPr="00E94533">
        <w:rPr>
          <w:sz w:val="26"/>
          <w:szCs w:val="26"/>
        </w:rPr>
        <w:t xml:space="preserve">TÊN NĂNG LỰC: </w:t>
      </w:r>
      <w:r>
        <w:rPr>
          <w:sz w:val="26"/>
          <w:szCs w:val="26"/>
        </w:rPr>
        <w:t xml:space="preserve"> </w:t>
      </w:r>
      <w:r w:rsidR="00C765A4">
        <w:rPr>
          <w:sz w:val="26"/>
          <w:szCs w:val="26"/>
        </w:rPr>
        <w:t xml:space="preserve">F069 - </w:t>
      </w:r>
      <w:r w:rsidR="004321B3" w:rsidRPr="004321B3">
        <w:rPr>
          <w:sz w:val="26"/>
          <w:szCs w:val="26"/>
        </w:rPr>
        <w:t>KIỂM THỬ PHẦN MỀM</w:t>
      </w:r>
    </w:p>
    <w:p w:rsidR="00E94533" w:rsidRPr="00E94533" w:rsidRDefault="004321B3" w:rsidP="00B57C83">
      <w:pPr>
        <w:pStyle w:val="Title"/>
        <w:spacing w:before="0" w:beforeAutospacing="0" w:after="0" w:afterAutospacing="0"/>
        <w:jc w:val="center"/>
        <w:rPr>
          <w:sz w:val="24"/>
          <w:szCs w:val="24"/>
        </w:rPr>
      </w:pPr>
      <w:r>
        <w:rPr>
          <w:sz w:val="24"/>
          <w:szCs w:val="24"/>
        </w:rPr>
        <w:t xml:space="preserve">CẤP ĐỘ: </w:t>
      </w:r>
      <w:r w:rsidR="00F6481B">
        <w:rPr>
          <w:sz w:val="24"/>
          <w:szCs w:val="24"/>
        </w:rPr>
        <w:t>2</w:t>
      </w:r>
    </w:p>
    <w:p w:rsidR="00F6481B" w:rsidRDefault="00E8186B" w:rsidP="00F6481B">
      <w:pPr>
        <w:spacing w:before="0" w:after="0" w:line="240" w:lineRule="auto"/>
        <w:ind w:left="16"/>
        <w:jc w:val="left"/>
      </w:pPr>
      <w:r w:rsidRPr="004321B3">
        <w:rPr>
          <w:b/>
          <w:color w:val="C0504D" w:themeColor="accent2"/>
          <w:sz w:val="28"/>
          <w:szCs w:val="28"/>
        </w:rPr>
        <w:t xml:space="preserve">Biểu hiện: </w:t>
      </w:r>
      <w:r w:rsidR="00F6481B" w:rsidRPr="00550551">
        <w:t>C</w:t>
      </w:r>
      <w:r w:rsidR="00F6481B">
        <w:t>ác biểu hiện như cấp độ 1; và</w:t>
      </w:r>
    </w:p>
    <w:p w:rsidR="00F6481B" w:rsidRPr="00C45F35" w:rsidRDefault="00F6481B" w:rsidP="00F6481B">
      <w:pPr>
        <w:pStyle w:val="ListParagraph"/>
        <w:numPr>
          <w:ilvl w:val="0"/>
          <w:numId w:val="18"/>
        </w:numPr>
      </w:pPr>
      <w:r>
        <w:t>Đọc và h</w:t>
      </w:r>
      <w:r w:rsidRPr="00C45F35">
        <w:t xml:space="preserve">iểu </w:t>
      </w:r>
      <w:r>
        <w:t xml:space="preserve">được </w:t>
      </w:r>
      <w:r w:rsidRPr="00C45F35">
        <w:t>yêu cầu của khách hàng, các tiêu chuẩn chấp thuận, đặc tả yêu cầu phần mềm, tài liệu thiết kế (và/hoặc các ràng buộc khác của khách hàng để xác định đầu bài kiểm định)</w:t>
      </w:r>
    </w:p>
    <w:p w:rsidR="00F6481B" w:rsidRDefault="00F6481B" w:rsidP="00F6481B">
      <w:pPr>
        <w:pStyle w:val="ListParagraph"/>
        <w:numPr>
          <w:ilvl w:val="0"/>
          <w:numId w:val="18"/>
        </w:numPr>
      </w:pPr>
      <w:r w:rsidRPr="00C45F35">
        <w:t>Viết được Kế hoạch kiểm định (test plan) từ góc độ yêu cầu của người dùng dựa trên tần suất sử dụng, mức độ quan trọng, rủi ro của yêu cầu người dùng/yêu cầu chức năng</w:t>
      </w:r>
      <w:r>
        <w:t>.</w:t>
      </w:r>
    </w:p>
    <w:p w:rsidR="00F6481B" w:rsidRDefault="00F6481B" w:rsidP="00F6481B">
      <w:pPr>
        <w:pStyle w:val="ListParagraph"/>
        <w:numPr>
          <w:ilvl w:val="0"/>
          <w:numId w:val="18"/>
        </w:numPr>
      </w:pPr>
      <w:r w:rsidRPr="00C45F35">
        <w:t>Xác định được cách thức</w:t>
      </w:r>
      <w:r>
        <w:t xml:space="preserve"> kiểm thử</w:t>
      </w:r>
      <w:r w:rsidRPr="00C45F35">
        <w:t>, điều kiện kết thúc và phương pháp đo lường kết quả sẽ áp dụng cho dự án, yêu cầu nguồn lực và các điều kiện để thực hiện kiểm định</w:t>
      </w:r>
    </w:p>
    <w:p w:rsidR="00F6481B" w:rsidRDefault="00F6481B" w:rsidP="00F6481B">
      <w:pPr>
        <w:pStyle w:val="ListParagraph"/>
        <w:numPr>
          <w:ilvl w:val="0"/>
          <w:numId w:val="18"/>
        </w:numPr>
      </w:pPr>
      <w:r w:rsidRPr="00C45F35">
        <w:t>Viết các kịch bản kiểm định (điều kiện kiểm định, tình huống/kịch bản, yêu cầu kết quả)</w:t>
      </w:r>
    </w:p>
    <w:p w:rsidR="00F6481B" w:rsidRPr="00BD240B" w:rsidRDefault="00F6481B" w:rsidP="00F6481B">
      <w:pPr>
        <w:pStyle w:val="ListParagraph"/>
        <w:numPr>
          <w:ilvl w:val="0"/>
          <w:numId w:val="18"/>
        </w:numPr>
      </w:pPr>
      <w:r w:rsidRPr="00BD240B">
        <w:t>Kỹ năng viết tài liệu</w:t>
      </w:r>
      <w:r>
        <w:t>:</w:t>
      </w:r>
    </w:p>
    <w:p w:rsidR="00F6481B" w:rsidRPr="00BD240B" w:rsidRDefault="00F6481B" w:rsidP="00F6481B">
      <w:pPr>
        <w:pStyle w:val="ListParagraph"/>
        <w:numPr>
          <w:ilvl w:val="0"/>
          <w:numId w:val="18"/>
        </w:numPr>
      </w:pPr>
      <w:r w:rsidRPr="00BD240B">
        <w:t>Có khả năng xây dựng tài liệu có cấu trúc rõ ràng và dễ hiểu</w:t>
      </w:r>
    </w:p>
    <w:p w:rsidR="00F6481B" w:rsidRDefault="00F6481B" w:rsidP="00F6481B">
      <w:pPr>
        <w:pStyle w:val="ListParagraph"/>
        <w:numPr>
          <w:ilvl w:val="0"/>
          <w:numId w:val="18"/>
        </w:numPr>
      </w:pPr>
      <w:r w:rsidRPr="00BD240B">
        <w:t>Báo cáo các lỗi hiệu quả nhằm nhanh chóng sửa đổi/khắc phục lỗi</w:t>
      </w:r>
    </w:p>
    <w:p w:rsidR="00B57C83" w:rsidRDefault="00B57C83">
      <w:pPr>
        <w:spacing w:before="0" w:after="0" w:line="240" w:lineRule="auto"/>
        <w:jc w:val="left"/>
        <w:rPr>
          <w:b/>
          <w:color w:val="C0504D" w:themeColor="accent2"/>
          <w:sz w:val="28"/>
          <w:szCs w:val="28"/>
        </w:rPr>
      </w:pPr>
      <w:r>
        <w:rPr>
          <w:b/>
          <w:color w:val="C0504D" w:themeColor="accent2"/>
          <w:sz w:val="28"/>
          <w:szCs w:val="28"/>
        </w:rPr>
        <w:br w:type="page"/>
      </w:r>
    </w:p>
    <w:p w:rsidR="00B57C83" w:rsidRPr="00B57C83" w:rsidRDefault="00B57C83" w:rsidP="00B57C83">
      <w:pPr>
        <w:rPr>
          <w:b/>
          <w:color w:val="C0504D" w:themeColor="accent2"/>
          <w:sz w:val="28"/>
          <w:szCs w:val="28"/>
        </w:rPr>
      </w:pPr>
    </w:p>
    <w:p w:rsidR="00046C0A" w:rsidRDefault="00B57C83" w:rsidP="00046C0A">
      <w:pPr>
        <w:pStyle w:val="Heading1"/>
      </w:pPr>
      <w:bookmarkStart w:id="0" w:name="_Toc447614316"/>
      <w:r>
        <w:t>MC</w:t>
      </w:r>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B57C83"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313237" w:rsidRDefault="00B57C83" w:rsidP="008D447A">
            <w:pPr>
              <w:pStyle w:val="NormalWeb"/>
            </w:pPr>
            <w:r>
              <w:t xml:space="preserve">Anh/chị cho biết Kiểm thử </w:t>
            </w:r>
            <w:r w:rsidR="00F5407D">
              <w:t xml:space="preserve">chấp nhận </w:t>
            </w:r>
            <w:r>
              <w:t>(</w:t>
            </w:r>
            <w:r w:rsidR="00F5407D">
              <w:t xml:space="preserve">Acceptance </w:t>
            </w:r>
            <w:r>
              <w:t xml:space="preserve">testing) </w:t>
            </w:r>
            <w:r w:rsidR="008D447A">
              <w:t>được thực hiện bởi đối tượng nào</w:t>
            </w:r>
            <w: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Type"/>
            </w:pPr>
            <w:r>
              <w:t>MC</w:t>
            </w:r>
          </w:p>
        </w:tc>
      </w:tr>
      <w:tr w:rsidR="00B57C83"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Grade</w:t>
            </w:r>
          </w:p>
        </w:tc>
      </w:tr>
      <w:tr w:rsidR="00B57C83"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Option"/>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8D447A" w:rsidP="00F6481B">
            <w:pPr>
              <w:pStyle w:val="Cell"/>
              <w:rPr>
                <w:sz w:val="20"/>
                <w:szCs w:val="20"/>
              </w:rPr>
            </w:pPr>
            <w:r>
              <w:rPr>
                <w:sz w:val="20"/>
                <w:szCs w:val="20"/>
              </w:rPr>
              <w:t>Lập trình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Feedback"/>
            </w:pPr>
            <w:r w:rsidRPr="00FC3D4F">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Grade"/>
              <w:rPr>
                <w:sz w:val="20"/>
                <w:szCs w:val="20"/>
              </w:rPr>
            </w:pPr>
            <w:r>
              <w:rPr>
                <w:sz w:val="20"/>
                <w:szCs w:val="20"/>
              </w:rPr>
              <w:t>0</w:t>
            </w:r>
          </w:p>
        </w:tc>
      </w:tr>
      <w:tr w:rsidR="00B57C83"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Option"/>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8D447A" w:rsidP="00F6481B">
            <w:pPr>
              <w:pStyle w:val="Cell"/>
              <w:rPr>
                <w:sz w:val="20"/>
                <w:szCs w:val="20"/>
              </w:rPr>
            </w:pPr>
            <w:r>
              <w:rPr>
                <w:sz w:val="20"/>
                <w:szCs w:val="20"/>
              </w:rPr>
              <w:t>Kiểm định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Feedback"/>
            </w:pPr>
            <w:r w:rsidRPr="00FC3D4F">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F5407D" w:rsidP="00F6481B">
            <w:pPr>
              <w:pStyle w:val="QFGrade"/>
              <w:rPr>
                <w:sz w:val="20"/>
                <w:szCs w:val="20"/>
              </w:rPr>
            </w:pPr>
            <w:r>
              <w:rPr>
                <w:sz w:val="20"/>
                <w:szCs w:val="20"/>
              </w:rPr>
              <w:t>10</w:t>
            </w:r>
            <w:r w:rsidR="00B57C83" w:rsidRPr="00FC3D4F">
              <w:rPr>
                <w:sz w:val="20"/>
                <w:szCs w:val="20"/>
              </w:rPr>
              <w:t>0</w:t>
            </w:r>
          </w:p>
        </w:tc>
      </w:tr>
      <w:tr w:rsidR="00B57C83"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Option"/>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8D447A" w:rsidP="00F6481B">
            <w:pPr>
              <w:pStyle w:val="Cell"/>
              <w:rPr>
                <w:sz w:val="20"/>
                <w:szCs w:val="20"/>
              </w:rPr>
            </w:pPr>
            <w:r>
              <w:rPr>
                <w:sz w:val="20"/>
                <w:szCs w:val="20"/>
              </w:rPr>
              <w:t>Khách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Feedback"/>
            </w:pPr>
            <w:r w:rsidRPr="00FC3D4F">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Grade"/>
              <w:rPr>
                <w:sz w:val="20"/>
                <w:szCs w:val="20"/>
              </w:rPr>
            </w:pPr>
            <w:r>
              <w:rPr>
                <w:sz w:val="20"/>
                <w:szCs w:val="20"/>
              </w:rPr>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r w:rsidRPr="00806C8C">
              <w:t> </w:t>
            </w:r>
          </w:p>
        </w:tc>
      </w:tr>
    </w:tbl>
    <w:p w:rsidR="00B57C83" w:rsidRDefault="00B57C83" w:rsidP="00B57C83">
      <w:pPr>
        <w:pStyle w:val="Heading1"/>
      </w:pPr>
      <w:bookmarkStart w:id="1" w:name="_Toc447614317"/>
      <w: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B57C83"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A860A1" w:rsidRDefault="00B57C83" w:rsidP="00CD37A6">
            <w:pPr>
              <w:pStyle w:val="NormalWeb"/>
            </w:pPr>
            <w:r>
              <w:t xml:space="preserve">Anh/chị cho biết Kiểm thử </w:t>
            </w:r>
            <w:r w:rsidR="00F5407D">
              <w:t xml:space="preserve">thành phần </w:t>
            </w:r>
            <w:r>
              <w:t>(</w:t>
            </w:r>
            <w:r w:rsidR="00F5407D">
              <w:t xml:space="preserve">Unit </w:t>
            </w:r>
            <w:r>
              <w:t xml:space="preserve">testing) </w:t>
            </w:r>
            <w:r w:rsidR="00CD37A6">
              <w:t>được thực hiện với mục đích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Type"/>
            </w:pPr>
            <w:r>
              <w:t>MC</w:t>
            </w:r>
          </w:p>
        </w:tc>
      </w:tr>
      <w:tr w:rsidR="00B57C83"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Grade</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26648F" w:rsidRDefault="00CD37A6" w:rsidP="00CD37A6">
            <w:pPr>
              <w:pStyle w:val="Cell"/>
            </w:pPr>
            <w:r>
              <w:t>Đảm bảo các chức năng cần thiết và mong đợi của khách hàng có trong sản phẩm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Grade"/>
            </w:pPr>
            <w:r>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26648F" w:rsidRDefault="00CD37A6" w:rsidP="00F6481B">
            <w:pPr>
              <w:pStyle w:val="Cell"/>
            </w:pPr>
            <w:r>
              <w:t>Đảm bảo mỗi dòng lệnh trong chương trình được thực thi tối thiểu 1 lần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F5407D" w:rsidP="00F6481B">
            <w:pPr>
              <w:pStyle w:val="QFGrade"/>
            </w:pPr>
            <w:r>
              <w:t>10</w:t>
            </w:r>
            <w:r w:rsidR="00B57C83">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26648F" w:rsidRDefault="00CD37A6" w:rsidP="00F6481B">
            <w:pPr>
              <w:pStyle w:val="Cell"/>
            </w:pPr>
            <w:r>
              <w:t>Đảm bảo hệ thống được thực thi với hiệu suất cao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Grade"/>
            </w:pPr>
            <w:r>
              <w:t>0</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r w:rsidRPr="00806C8C">
              <w:t> </w:t>
            </w:r>
          </w:p>
        </w:tc>
      </w:tr>
    </w:tbl>
    <w:p w:rsidR="00AD389A" w:rsidRPr="00AD389A" w:rsidRDefault="00AD389A" w:rsidP="00AD389A">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79"/>
        <w:gridCol w:w="3651"/>
        <w:gridCol w:w="704"/>
      </w:tblGrid>
      <w:tr w:rsidR="00B57C83" w:rsidRPr="00FC3D4F"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CD37A6">
            <w:pPr>
              <w:pStyle w:val="NormalWeb"/>
              <w:spacing w:before="0" w:beforeAutospacing="0" w:after="0" w:afterAutospacing="0"/>
              <w:rPr>
                <w:rFonts w:cs="Arial"/>
                <w:sz w:val="20"/>
                <w:szCs w:val="20"/>
              </w:rPr>
            </w:pPr>
            <w:r>
              <w:t xml:space="preserve">Anh/chị cho </w:t>
            </w:r>
            <w:r w:rsidR="00F5407D">
              <w:t xml:space="preserve">thời điểm </w:t>
            </w:r>
            <w:r w:rsidR="00CD37A6">
              <w:t>xây dựng Kế hoạch kiểm thử (Test Plan) nào</w:t>
            </w:r>
            <w:r w:rsidR="00F5407D">
              <w:t xml:space="preserve"> là không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FC3D4F" w:rsidRDefault="00B57C83" w:rsidP="00F6481B">
            <w:pPr>
              <w:pStyle w:val="QFType"/>
              <w:rPr>
                <w:sz w:val="20"/>
                <w:szCs w:val="20"/>
              </w:rPr>
            </w:pPr>
            <w:r w:rsidRPr="00FC3D4F">
              <w:rPr>
                <w:sz w:val="20"/>
                <w:szCs w:val="20"/>
              </w:rPr>
              <w:t>MC</w:t>
            </w:r>
          </w:p>
        </w:tc>
      </w:tr>
      <w:tr w:rsidR="00B57C83"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Head"/>
            </w:pPr>
            <w:r>
              <w:t>Grade</w:t>
            </w:r>
          </w:p>
        </w:tc>
      </w:tr>
      <w:tr w:rsidR="00B57C83" w:rsidRPr="001731B8"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Option"/>
            </w:pPr>
            <w:r w:rsidRPr="001731B8">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A860A1" w:rsidRDefault="00CD37A6" w:rsidP="00F6481B">
            <w:pPr>
              <w:pStyle w:val="QFOptionReset"/>
              <w:numPr>
                <w:ilvl w:val="0"/>
                <w:numId w:val="0"/>
              </w:numPr>
              <w:shd w:val="clear" w:color="auto" w:fill="FFFFFF"/>
              <w:jc w:val="left"/>
              <w:rPr>
                <w:b w:val="0"/>
              </w:rPr>
            </w:pPr>
            <w:r>
              <w:rPr>
                <w:b w:val="0"/>
              </w:rPr>
              <w:t xml:space="preserve">Ngay sau khi thống nhất yêu cầu với khách hàng </w:t>
            </w:r>
            <w:r w:rsidR="00F5407D">
              <w:rPr>
                <w:b w:val="0"/>
              </w:rPr>
              <w:t>Customer Requirements)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F5407D" w:rsidP="00F6481B">
            <w:pPr>
              <w:pStyle w:val="QFGrade"/>
              <w:rPr>
                <w:sz w:val="20"/>
              </w:rPr>
            </w:pPr>
            <w:r>
              <w:rPr>
                <w:sz w:val="20"/>
              </w:rPr>
              <w:t>10</w:t>
            </w:r>
            <w:r w:rsidR="00CD37A6">
              <w:rPr>
                <w:sz w:val="20"/>
              </w:rPr>
              <w:t>0</w:t>
            </w:r>
          </w:p>
        </w:tc>
      </w:tr>
      <w:tr w:rsidR="00B57C83" w:rsidRPr="001731B8"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A860A1" w:rsidRDefault="00F5407D" w:rsidP="00CD37A6">
            <w:pPr>
              <w:pStyle w:val="QFOptionReset"/>
              <w:numPr>
                <w:ilvl w:val="0"/>
                <w:numId w:val="0"/>
              </w:numPr>
              <w:shd w:val="clear" w:color="auto" w:fill="FFFFFF"/>
              <w:jc w:val="left"/>
              <w:rPr>
                <w:b w:val="0"/>
              </w:rPr>
            </w:pPr>
            <w:r>
              <w:rPr>
                <w:b w:val="0"/>
              </w:rPr>
              <w:t>S</w:t>
            </w:r>
            <w:r w:rsidR="00CD37A6">
              <w:rPr>
                <w:b w:val="0"/>
              </w:rPr>
              <w:t xml:space="preserve">au khi thống nhất yêu cầu với khách hàng Customer Requirements), định nghĩa các tiêu chuẩn </w:t>
            </w:r>
            <w:r>
              <w:rPr>
                <w:b w:val="0"/>
              </w:rPr>
              <w:t>chấp nhận (Acceptance Criteria)</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Grade"/>
              <w:rPr>
                <w:sz w:val="20"/>
              </w:rPr>
            </w:pPr>
            <w:r>
              <w:rPr>
                <w:sz w:val="20"/>
              </w:rPr>
              <w:t>0</w:t>
            </w:r>
          </w:p>
        </w:tc>
      </w:tr>
      <w:tr w:rsidR="00B57C83" w:rsidRPr="001731B8"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A860A1" w:rsidRDefault="00CD37A6" w:rsidP="00CD37A6">
            <w:pPr>
              <w:pStyle w:val="QFOptionReset"/>
              <w:numPr>
                <w:ilvl w:val="0"/>
                <w:numId w:val="0"/>
              </w:numPr>
              <w:shd w:val="clear" w:color="auto" w:fill="FFFFFF"/>
              <w:jc w:val="left"/>
              <w:rPr>
                <w:b w:val="0"/>
              </w:rPr>
            </w:pPr>
            <w:r>
              <w:rPr>
                <w:b w:val="0"/>
              </w:rPr>
              <w:t xml:space="preserve">Sau khi </w:t>
            </w:r>
            <w:r w:rsidR="00F5407D">
              <w:rPr>
                <w:b w:val="0"/>
              </w:rPr>
              <w:t>hoàn thành Kế hoạch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1731B8" w:rsidRDefault="00B57C83" w:rsidP="00F6481B">
            <w:pPr>
              <w:pStyle w:val="QFGrade"/>
              <w:rPr>
                <w:sz w:val="20"/>
              </w:rPr>
            </w:pPr>
            <w:r w:rsidRPr="001731B8">
              <w:rPr>
                <w:sz w:val="20"/>
              </w:rPr>
              <w:t>0</w:t>
            </w:r>
          </w:p>
        </w:tc>
      </w:tr>
      <w:tr w:rsidR="00B57C83"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BE43E9" w:rsidRDefault="00B57C83"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t> </w:t>
            </w:r>
          </w:p>
        </w:tc>
      </w:tr>
      <w:tr w:rsidR="00B57C83"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806C8C" w:rsidRDefault="00B57C83" w:rsidP="00F6481B">
            <w:r w:rsidRPr="00806C8C">
              <w:t> </w:t>
            </w:r>
          </w:p>
        </w:tc>
      </w:tr>
    </w:tbl>
    <w:p w:rsidR="00AD389A" w:rsidRPr="00AD389A" w:rsidRDefault="00AD389A" w:rsidP="00AD389A">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D389A"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AD389A">
            <w:pPr>
              <w:pStyle w:val="NormalWeb"/>
              <w:spacing w:before="0" w:beforeAutospacing="0" w:after="0" w:afterAutospacing="0"/>
              <w:rPr>
                <w:rFonts w:cs="Arial"/>
                <w:sz w:val="20"/>
                <w:szCs w:val="20"/>
              </w:rPr>
            </w:pPr>
            <w:r>
              <w:t>Anh/chị cho biết đầu vào của Kế hoạch dự án cần những thông tin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Type"/>
              <w:rPr>
                <w:sz w:val="20"/>
                <w:szCs w:val="20"/>
              </w:rPr>
            </w:pPr>
            <w:r w:rsidRPr="00FC3D4F">
              <w:rPr>
                <w:sz w:val="20"/>
                <w:szCs w:val="20"/>
              </w:rPr>
              <w:t>MC</w:t>
            </w:r>
          </w:p>
        </w:tc>
      </w:tr>
      <w:tr w:rsidR="00AD389A"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CE3469" w:rsidP="00CE3469">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A860A1" w:rsidRDefault="00CE3469" w:rsidP="005377A4">
            <w:pPr>
              <w:pStyle w:val="QFOptionReset"/>
              <w:numPr>
                <w:ilvl w:val="0"/>
                <w:numId w:val="0"/>
              </w:numPr>
              <w:shd w:val="clear" w:color="auto" w:fill="FFFFFF"/>
              <w:jc w:val="left"/>
              <w:rPr>
                <w:b w:val="0"/>
              </w:rPr>
            </w:pPr>
            <w:r>
              <w:rPr>
                <w:b w:val="0"/>
              </w:rPr>
              <w:t>Đặc tả yêu cầu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5377A4" w:rsidP="00F6481B">
            <w:pPr>
              <w:pStyle w:val="QFGrade"/>
              <w:rPr>
                <w:sz w:val="20"/>
              </w:rPr>
            </w:pPr>
            <w:r>
              <w:rPr>
                <w:sz w:val="20"/>
              </w:rPr>
              <w:t>0</w:t>
            </w:r>
          </w:p>
        </w:tc>
      </w:tr>
      <w:tr w:rsidR="00AD389A"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A860A1" w:rsidRDefault="00CE3469" w:rsidP="00F6481B">
            <w:pPr>
              <w:pStyle w:val="QFOptionReset"/>
              <w:numPr>
                <w:ilvl w:val="0"/>
                <w:numId w:val="0"/>
              </w:numPr>
              <w:shd w:val="clear" w:color="auto" w:fill="FFFFFF"/>
              <w:jc w:val="left"/>
              <w:rPr>
                <w:b w:val="0"/>
              </w:rPr>
            </w:pPr>
            <w:r>
              <w:rPr>
                <w:b w:val="0"/>
              </w:rPr>
              <w:t>Thiết kế chi tiết (Detail design)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CE3469" w:rsidP="00F6481B">
            <w:pPr>
              <w:pStyle w:val="QFGrade"/>
              <w:rPr>
                <w:sz w:val="20"/>
              </w:rPr>
            </w:pPr>
            <w:r>
              <w:rPr>
                <w:sz w:val="20"/>
              </w:rPr>
              <w:t>0</w:t>
            </w:r>
          </w:p>
        </w:tc>
      </w:tr>
      <w:tr w:rsidR="00AD389A"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A860A1" w:rsidRDefault="00F5407D" w:rsidP="005377A4">
            <w:pPr>
              <w:pStyle w:val="QFOptionReset"/>
              <w:numPr>
                <w:ilvl w:val="0"/>
                <w:numId w:val="0"/>
              </w:numPr>
              <w:shd w:val="clear" w:color="auto" w:fill="FFFFFF"/>
              <w:jc w:val="left"/>
              <w:rPr>
                <w:b w:val="0"/>
              </w:rPr>
            </w:pPr>
            <w:r>
              <w:rPr>
                <w:b w:val="0"/>
              </w:rPr>
              <w:t>Tài liệu hướng dẫn sử dụng (User guide)</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AD389A" w:rsidP="00F6481B">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1731B8" w:rsidRDefault="00CE3469" w:rsidP="00F6481B">
            <w:pPr>
              <w:pStyle w:val="QFGrade"/>
              <w:rPr>
                <w:sz w:val="20"/>
              </w:rPr>
            </w:pPr>
            <w:r>
              <w:rPr>
                <w:sz w:val="20"/>
              </w:rPr>
              <w:t>0</w:t>
            </w:r>
          </w:p>
        </w:tc>
      </w:tr>
      <w:tr w:rsidR="00CE3469"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CE3469" w:rsidRDefault="00F5407D" w:rsidP="005377A4">
            <w:pPr>
              <w:pStyle w:val="QFOptionReset"/>
              <w:numPr>
                <w:ilvl w:val="0"/>
                <w:numId w:val="0"/>
              </w:numPr>
              <w:shd w:val="clear" w:color="auto" w:fill="FFFFFF"/>
              <w:jc w:val="left"/>
              <w:rPr>
                <w:b w:val="0"/>
              </w:rPr>
            </w:pPr>
            <w:r>
              <w:rPr>
                <w:b w:val="0"/>
              </w:rPr>
              <w:t xml:space="preserve">Không có yêu cầu nào trong </w:t>
            </w:r>
            <w:r w:rsidR="00CE3469">
              <w:rPr>
                <w:b w:val="0"/>
              </w:rPr>
              <w:t>các yêu cầu trên</w:t>
            </w:r>
          </w:p>
        </w:tc>
        <w:tc>
          <w:tcPr>
            <w:tcW w:w="4660" w:type="dxa"/>
            <w:tcBorders>
              <w:top w:val="outset" w:sz="6" w:space="0" w:color="auto"/>
              <w:left w:val="outset" w:sz="6" w:space="0" w:color="auto"/>
              <w:bottom w:val="outset" w:sz="6" w:space="0" w:color="auto"/>
              <w:right w:val="outset" w:sz="6" w:space="0" w:color="auto"/>
            </w:tcBorders>
            <w:vAlign w:val="center"/>
            <w:hideMark/>
          </w:tcPr>
          <w:p w:rsidR="00CE3469" w:rsidRPr="001731B8" w:rsidRDefault="00CE3469" w:rsidP="00F6481B">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CE3469" w:rsidRDefault="00F5407D" w:rsidP="00F6481B">
            <w:pPr>
              <w:pStyle w:val="QFGrade"/>
              <w:rPr>
                <w:sz w:val="20"/>
              </w:rPr>
            </w:pPr>
            <w:r>
              <w:rPr>
                <w:sz w:val="20"/>
              </w:rPr>
              <w:t>10</w:t>
            </w:r>
            <w:r w:rsidR="00CE3469">
              <w:rPr>
                <w:sz w:val="20"/>
              </w:rPr>
              <w:t>0</w:t>
            </w:r>
          </w:p>
        </w:tc>
      </w:tr>
      <w:tr w:rsidR="00AD389A"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E04C94" w:rsidRPr="00E04C94"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đâu là </w:t>
            </w:r>
            <w:r w:rsidR="00F5407D">
              <w:t xml:space="preserve">định nghĩa </w:t>
            </w:r>
            <w:r>
              <w:t>Lỗi (Error) trong sản xuất phần mềm</w:t>
            </w:r>
            <w:r w:rsidR="00F5407D">
              <w:t xml:space="preserve"> đúng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04C94" w:rsidRDefault="00E04C94" w:rsidP="00E04C94">
            <w:pPr>
              <w:pStyle w:val="QFOptionReset"/>
              <w:numPr>
                <w:ilvl w:val="0"/>
                <w:numId w:val="0"/>
              </w:numPr>
              <w:shd w:val="clear" w:color="auto" w:fill="FFFFFF"/>
              <w:jc w:val="left"/>
              <w:rPr>
                <w:b w:val="0"/>
              </w:rPr>
            </w:pPr>
            <w:r w:rsidRPr="00E04C94">
              <w:rPr>
                <w:b w:val="0"/>
              </w:rPr>
              <w:t>Lỗi là những vấn đề mà con người mắc phải trong quá trình phát triển các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F5407D" w:rsidP="00E04C94">
            <w:pPr>
              <w:pStyle w:val="QFOptionReset"/>
              <w:numPr>
                <w:ilvl w:val="0"/>
                <w:numId w:val="0"/>
              </w:numPr>
              <w:shd w:val="clear" w:color="auto" w:fill="FFFFFF"/>
              <w:jc w:val="left"/>
              <w:rPr>
                <w:b w:val="0"/>
              </w:rPr>
            </w:pPr>
            <w:r>
              <w:rPr>
                <w:b w:val="0"/>
              </w:rPr>
              <w:t>Lỗi là những sự cố do máy chủ gây ra</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F5407D" w:rsidP="00E04C94">
            <w:pPr>
              <w:pStyle w:val="QFOptionReset"/>
              <w:numPr>
                <w:ilvl w:val="0"/>
                <w:numId w:val="0"/>
              </w:numPr>
              <w:shd w:val="clear" w:color="auto" w:fill="FFFFFF"/>
              <w:jc w:val="left"/>
              <w:rPr>
                <w:b w:val="0"/>
              </w:rPr>
            </w:pPr>
            <w:r>
              <w:rPr>
                <w:b w:val="0"/>
              </w:rPr>
              <w:t>Lỗi là những sự cố do hệ điều hành gây ra</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Anh/chị cho biết đâu là phát biểu đúng về Sai</w:t>
            </w:r>
            <w:r w:rsidR="00F5407D">
              <w:t xml:space="preserve"> sót</w:t>
            </w:r>
            <w:r>
              <w:t xml:space="preserve"> (Fault)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F5407D" w:rsidRPr="001731B8" w:rsidTr="00F540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5407D" w:rsidRPr="001731B8" w:rsidRDefault="00CB36D1" w:rsidP="00F5407D">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F5407D" w:rsidRPr="00A860A1" w:rsidRDefault="00F5407D" w:rsidP="00F5407D">
            <w:pPr>
              <w:pStyle w:val="QFOptionReset"/>
              <w:numPr>
                <w:ilvl w:val="0"/>
                <w:numId w:val="0"/>
              </w:numPr>
              <w:shd w:val="clear" w:color="auto" w:fill="FFFFFF"/>
              <w:jc w:val="left"/>
              <w:rPr>
                <w:b w:val="0"/>
              </w:rPr>
            </w:pPr>
            <w:r>
              <w:rPr>
                <w:b w:val="0"/>
              </w:rPr>
              <w:t>Sai rất dễ được phát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F5407D" w:rsidRPr="001731B8" w:rsidRDefault="00F5407D" w:rsidP="00F5407D">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5407D" w:rsidRPr="001731B8" w:rsidRDefault="00F5407D" w:rsidP="00F5407D">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CB36D1"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Lỗi (Error)</w:t>
            </w:r>
            <w:r w:rsidR="00F5407D">
              <w:rPr>
                <w:b w:val="0"/>
              </w:rPr>
              <w:t xml:space="preserve"> gây ra Sai (Fault)</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100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E04C94" w:rsidP="00E04C94">
            <w:pPr>
              <w:pStyle w:val="QFOptionReset"/>
              <w:numPr>
                <w:ilvl w:val="0"/>
                <w:numId w:val="0"/>
              </w:numPr>
              <w:shd w:val="clear" w:color="auto" w:fill="FFFFFF"/>
              <w:jc w:val="left"/>
              <w:rPr>
                <w:b w:val="0"/>
              </w:rPr>
            </w:pPr>
            <w:r>
              <w:rPr>
                <w:b w:val="0"/>
              </w:rPr>
              <w:t>Thất bại (Failure)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E04C94" w:rsidP="00E04C94">
            <w:pPr>
              <w:pStyle w:val="QFOptionReset"/>
              <w:numPr>
                <w:ilvl w:val="0"/>
                <w:numId w:val="0"/>
              </w:numPr>
              <w:shd w:val="clear" w:color="auto" w:fill="FFFFFF"/>
              <w:jc w:val="left"/>
              <w:rPr>
                <w:b w:val="0"/>
              </w:rPr>
            </w:pPr>
            <w:r>
              <w:rPr>
                <w:b w:val="0"/>
              </w:rPr>
              <w:t>Sự cố (Incident)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A2329C">
              <w:t>Thẩm định (Validation)</w:t>
            </w:r>
            <w:r w:rsidR="00CB36D1">
              <w:t xml:space="preserve"> là gì</w:t>
            </w:r>
            <w:r w:rsidR="00A2329C">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CB36D1" w:rsidRPr="001731B8" w:rsidTr="00012D8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B36D1" w:rsidRPr="001731B8" w:rsidRDefault="00CB36D1" w:rsidP="00012D85">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CB36D1" w:rsidRPr="00A2329C" w:rsidRDefault="00CB36D1" w:rsidP="00012D85">
            <w:pPr>
              <w:pStyle w:val="QFOptionReset"/>
              <w:numPr>
                <w:ilvl w:val="0"/>
                <w:numId w:val="0"/>
              </w:numPr>
              <w:shd w:val="clear" w:color="auto" w:fill="FFFFFF"/>
              <w:jc w:val="left"/>
              <w:rPr>
                <w:b w:val="0"/>
              </w:rPr>
            </w:pPr>
            <w:r>
              <w:rPr>
                <w:b w:val="0"/>
              </w:rPr>
              <w:t xml:space="preserve">Thẩm định </w:t>
            </w:r>
            <w:r w:rsidRPr="00A2329C">
              <w:rPr>
                <w:b w:val="0"/>
              </w:rPr>
              <w:t xml:space="preserve">là quá trình để đảm bảo rằng một sản phẩm phần mềm thỏa mãn đặc tả của nó. </w:t>
            </w:r>
          </w:p>
        </w:tc>
        <w:tc>
          <w:tcPr>
            <w:tcW w:w="4660" w:type="dxa"/>
            <w:tcBorders>
              <w:top w:val="outset" w:sz="6" w:space="0" w:color="auto"/>
              <w:left w:val="outset" w:sz="6" w:space="0" w:color="auto"/>
              <w:bottom w:val="outset" w:sz="6" w:space="0" w:color="auto"/>
              <w:right w:val="outset" w:sz="6" w:space="0" w:color="auto"/>
            </w:tcBorders>
            <w:vAlign w:val="center"/>
            <w:hideMark/>
          </w:tcPr>
          <w:p w:rsidR="00CB36D1" w:rsidRPr="001731B8" w:rsidRDefault="00CB36D1" w:rsidP="00012D85">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B36D1" w:rsidRPr="001731B8" w:rsidRDefault="00CB36D1" w:rsidP="00012D85">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CB36D1"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CB36D1" w:rsidP="00E04C94">
            <w:pPr>
              <w:pStyle w:val="QFOptionReset"/>
              <w:numPr>
                <w:ilvl w:val="0"/>
                <w:numId w:val="0"/>
              </w:numPr>
              <w:shd w:val="clear" w:color="auto" w:fill="FFFFFF"/>
              <w:jc w:val="left"/>
              <w:rPr>
                <w:b w:val="0"/>
              </w:rPr>
            </w:pPr>
            <w:r>
              <w:rPr>
                <w:b w:val="0"/>
              </w:rPr>
              <w:t>T</w:t>
            </w:r>
            <w:r w:rsidR="00A2329C" w:rsidRPr="00A2329C">
              <w:rPr>
                <w:b w:val="0"/>
              </w:rPr>
              <w:t>hẩm định 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A2329C"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C</w:t>
            </w:r>
            <w:r w:rsidRPr="001731B8">
              <w:t>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CB36D1" w:rsidP="00A2329C">
            <w:pPr>
              <w:pStyle w:val="QFOptionReset"/>
              <w:numPr>
                <w:ilvl w:val="0"/>
                <w:numId w:val="0"/>
              </w:numPr>
              <w:shd w:val="clear" w:color="auto" w:fill="FFFFFF"/>
              <w:jc w:val="left"/>
              <w:rPr>
                <w:b w:val="0"/>
              </w:rPr>
            </w:pPr>
            <w:r>
              <w:rPr>
                <w:b w:val="0"/>
              </w:rPr>
              <w:t xml:space="preserve">Thẩm định </w:t>
            </w:r>
            <w:r w:rsidRPr="00A2329C">
              <w:rPr>
                <w:b w:val="0"/>
              </w:rPr>
              <w:t xml:space="preserve">là quá trình </w:t>
            </w:r>
            <w:r>
              <w:rPr>
                <w:b w:val="0"/>
              </w:rPr>
              <w:t>tìm ra lỗi của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A2329C"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2329C" w:rsidRDefault="00CB36D1" w:rsidP="00A2329C">
            <w:pPr>
              <w:pStyle w:val="QFOptionReset"/>
              <w:numPr>
                <w:ilvl w:val="0"/>
                <w:numId w:val="0"/>
              </w:numPr>
              <w:shd w:val="clear" w:color="auto" w:fill="FFFFFF"/>
              <w:jc w:val="left"/>
              <w:rPr>
                <w:b w:val="0"/>
              </w:rPr>
            </w:pPr>
            <w:r>
              <w:rPr>
                <w:b w:val="0"/>
              </w:rPr>
              <w:t>Thẩm định là quá trình phê duyệt kết quả kiểm định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E04C94" w:rsidRPr="00AD389A" w:rsidRDefault="00E04C94" w:rsidP="00E04C94">
      <w:pPr>
        <w:pStyle w:val="Heading1"/>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E04C94" w:rsidRPr="00FC3D4F"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NormalWeb"/>
              <w:spacing w:before="0" w:beforeAutospacing="0" w:after="0" w:afterAutospacing="0"/>
              <w:rPr>
                <w:rFonts w:cs="Arial"/>
                <w:sz w:val="20"/>
                <w:szCs w:val="20"/>
              </w:rPr>
            </w:pPr>
            <w:r>
              <w:t xml:space="preserve">Anh/chị cho biết </w:t>
            </w:r>
            <w:r w:rsidR="00A2329C">
              <w:t xml:space="preserve">phát biểu nào về kiểm thử hộp đen dưới đây </w:t>
            </w:r>
            <w:r w:rsidR="00CB36D1">
              <w:t xml:space="preserve">KHÔNG </w:t>
            </w:r>
            <w:r w:rsidR="00A2329C">
              <w:t>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FC3D4F" w:rsidRDefault="00E04C94" w:rsidP="00E04C94">
            <w:pPr>
              <w:pStyle w:val="QFType"/>
              <w:rPr>
                <w:sz w:val="20"/>
                <w:szCs w:val="20"/>
              </w:rPr>
            </w:pPr>
            <w:r w:rsidRPr="00FC3D4F">
              <w:rPr>
                <w:sz w:val="20"/>
                <w:szCs w:val="20"/>
              </w:rPr>
              <w:t>MC</w:t>
            </w:r>
          </w:p>
        </w:tc>
      </w:tr>
      <w:tr w:rsidR="00E04C94"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Head"/>
            </w:pPr>
            <w:r>
              <w:t>Grade</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F70992" w:rsidRDefault="00A2329C" w:rsidP="00F70992">
            <w:pPr>
              <w:pStyle w:val="QFOptionReset"/>
              <w:numPr>
                <w:ilvl w:val="0"/>
                <w:numId w:val="0"/>
              </w:numPr>
              <w:shd w:val="clear" w:color="auto" w:fill="FFFFFF"/>
              <w:jc w:val="left"/>
              <w:rPr>
                <w:b w:val="0"/>
              </w:rPr>
            </w:pPr>
            <w:r w:rsidRPr="00F70992">
              <w:rPr>
                <w:b w:val="0"/>
              </w:rPr>
              <w:t xml:space="preserve">Kiểm thử hộp đen </w:t>
            </w:r>
            <w:r w:rsidR="00F70992" w:rsidRPr="00F70992">
              <w:rPr>
                <w:b w:val="0"/>
              </w:rPr>
              <w:t>trong đó nội dung của hộp đen (việc cài đặt) không được biết/không cần quan tâm, và chức năng của hộp đen được hiểu theo các dữ liệu đầu vào và dữ liệu đầu ra của nó.</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Grade"/>
              <w:rPr>
                <w:sz w:val="20"/>
              </w:rPr>
            </w:pPr>
            <w:r>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Option"/>
              <w:numPr>
                <w:ilvl w:val="0"/>
                <w:numId w:val="0"/>
              </w:numPr>
              <w:ind w:left="60"/>
            </w:pPr>
            <w: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A860A1" w:rsidRDefault="00F70992" w:rsidP="00E04C94">
            <w:pPr>
              <w:pStyle w:val="QFOptionReset"/>
              <w:numPr>
                <w:ilvl w:val="0"/>
                <w:numId w:val="0"/>
              </w:numPr>
              <w:shd w:val="clear" w:color="auto" w:fill="FFFFFF"/>
              <w:jc w:val="left"/>
              <w:rPr>
                <w:b w:val="0"/>
              </w:rPr>
            </w:pPr>
            <w:r>
              <w:rPr>
                <w:b w:val="0"/>
              </w:rPr>
              <w:t>Kiểm thử hộp đen yêu cầu phải debug từng dòng lệnh trong mã nguồn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r w:rsidRPr="001731B8">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CB36D1" w:rsidP="00E04C94">
            <w:pPr>
              <w:pStyle w:val="QFGrade"/>
              <w:rPr>
                <w:sz w:val="20"/>
              </w:rPr>
            </w:pPr>
            <w:r>
              <w:rPr>
                <w:sz w:val="20"/>
              </w:rPr>
              <w:t>10</w:t>
            </w:r>
            <w:r w:rsidR="00E04C94">
              <w:rPr>
                <w:sz w:val="20"/>
              </w:rPr>
              <w:t>0</w:t>
            </w:r>
          </w:p>
        </w:tc>
      </w:tr>
      <w:tr w:rsidR="00E04C94" w:rsidRPr="001731B8"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Option"/>
              <w:numPr>
                <w:ilvl w:val="0"/>
                <w:numId w:val="0"/>
              </w:numPr>
              <w:ind w:left="60"/>
            </w:pPr>
            <w: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Default="00F70992" w:rsidP="00E04C94">
            <w:pPr>
              <w:pStyle w:val="QFOptionReset"/>
              <w:numPr>
                <w:ilvl w:val="0"/>
                <w:numId w:val="0"/>
              </w:numPr>
              <w:shd w:val="clear" w:color="auto" w:fill="FFFFFF"/>
              <w:jc w:val="left"/>
              <w:rPr>
                <w:b w:val="0"/>
              </w:rPr>
            </w:pPr>
            <w:r>
              <w:rPr>
                <w:b w:val="0"/>
              </w:rPr>
              <w:t xml:space="preserve">Kiểm thử hộp đen </w:t>
            </w:r>
            <w:r w:rsidR="00CB36D1">
              <w:rPr>
                <w:b w:val="0"/>
              </w:rPr>
              <w:t xml:space="preserve">không </w:t>
            </w:r>
            <w:r>
              <w:rPr>
                <w:b w:val="0"/>
              </w:rPr>
              <w:t>yêu cầu người kiểm thử phải biết các phần tử cấu thành hộp đen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1731B8" w:rsidRDefault="00E04C94"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Default="00E04C94" w:rsidP="00E04C94">
            <w:pPr>
              <w:pStyle w:val="QFGrade"/>
              <w:rPr>
                <w:sz w:val="20"/>
              </w:rPr>
            </w:pPr>
            <w:r>
              <w:rPr>
                <w:sz w:val="20"/>
              </w:rPr>
              <w:t>0</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BE43E9" w:rsidRDefault="00E04C94" w:rsidP="00E04C94">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t> </w:t>
            </w:r>
          </w:p>
        </w:tc>
      </w:tr>
      <w:tr w:rsidR="00E04C94"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pPr>
              <w:pStyle w:val="Cell"/>
            </w:pPr>
            <w:r w:rsidRPr="00806C8C">
              <w:rPr>
                <w:i/>
                <w:iCs/>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806C8C" w:rsidRDefault="00E04C94" w:rsidP="00E04C94">
            <w:r w:rsidRPr="00806C8C">
              <w:t> </w:t>
            </w:r>
          </w:p>
        </w:tc>
      </w:tr>
    </w:tbl>
    <w:p w:rsidR="00B57C83" w:rsidRPr="00CB36D1" w:rsidRDefault="00AD389A" w:rsidP="00AD389A">
      <w:pPr>
        <w:pStyle w:val="Heading1"/>
        <w:rPr>
          <w:color w:val="FF0000"/>
        </w:rPr>
      </w:pPr>
      <w:r w:rsidRPr="00CB36D1">
        <w:rPr>
          <w:color w:val="FF0000"/>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4403"/>
        <w:gridCol w:w="4244"/>
        <w:gridCol w:w="682"/>
      </w:tblGrid>
      <w:tr w:rsidR="00AD389A"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CE3469" w:rsidP="00CE3469">
            <w:pPr>
              <w:pStyle w:val="NormalWeb"/>
            </w:pPr>
            <w:r>
              <w:t xml:space="preserve">Anh/chị cho biết Kế hoạch kiểm thử </w:t>
            </w:r>
            <w:r w:rsidR="00012D85">
              <w:t xml:space="preserve">KHÔNG </w:t>
            </w:r>
            <w:r>
              <w:t>gồm những nội dung nào</w:t>
            </w:r>
            <w:r w:rsidR="00AD389A">
              <w:t>:</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Type"/>
            </w:pPr>
            <w:r>
              <w:t>MA</w:t>
            </w:r>
          </w:p>
        </w:tc>
      </w:tr>
      <w:tr w:rsidR="00AD389A"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CE3469">
            <w:pPr>
              <w:pStyle w:val="QFOption"/>
              <w:tabs>
                <w:tab w:val="clear" w:pos="1440"/>
                <w:tab w:val="num" w:pos="434"/>
              </w:tabs>
              <w:ind w:left="434"/>
            </w:pPr>
            <w:r w:rsidRPr="00FC3D4F">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CE3469" w:rsidP="00F6481B">
            <w:pPr>
              <w:pStyle w:val="Cell"/>
              <w:rPr>
                <w:sz w:val="20"/>
                <w:szCs w:val="20"/>
              </w:rPr>
            </w:pPr>
            <w:r>
              <w:rPr>
                <w:sz w:val="20"/>
                <w:szCs w:val="20"/>
              </w:rPr>
              <w:t>Các tiêu chí chấp nhận (Acceptance Criteria)</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Feedback"/>
            </w:pPr>
            <w:r w:rsidRPr="00FC3D4F">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012D85" w:rsidP="00F6481B">
            <w:pPr>
              <w:pStyle w:val="QFGrade"/>
              <w:rPr>
                <w:sz w:val="20"/>
                <w:szCs w:val="20"/>
              </w:rPr>
            </w:pPr>
            <w:r>
              <w:rPr>
                <w:sz w:val="20"/>
                <w:szCs w:val="20"/>
              </w:rPr>
              <w:t>-100</w:t>
            </w:r>
          </w:p>
        </w:tc>
      </w:tr>
      <w:tr w:rsidR="00012D85" w:rsidRPr="00FC3D4F" w:rsidTr="00012D8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12D85" w:rsidRPr="00FC3D4F" w:rsidRDefault="00012D85" w:rsidP="00012D85">
            <w:pPr>
              <w:pStyle w:val="QFOption"/>
              <w:tabs>
                <w:tab w:val="clear" w:pos="1440"/>
                <w:tab w:val="num" w:pos="434"/>
              </w:tabs>
              <w:ind w:left="434"/>
            </w:pPr>
            <w:r w:rsidRPr="00FC3D4F">
              <w:t> </w:t>
            </w:r>
          </w:p>
        </w:tc>
        <w:tc>
          <w:tcPr>
            <w:tcW w:w="4403" w:type="dxa"/>
            <w:tcBorders>
              <w:top w:val="outset" w:sz="6" w:space="0" w:color="auto"/>
              <w:left w:val="outset" w:sz="6" w:space="0" w:color="auto"/>
              <w:bottom w:val="outset" w:sz="6" w:space="0" w:color="auto"/>
              <w:right w:val="outset" w:sz="6" w:space="0" w:color="auto"/>
            </w:tcBorders>
            <w:vAlign w:val="center"/>
          </w:tcPr>
          <w:p w:rsidR="00012D85" w:rsidRPr="00FC3D4F" w:rsidRDefault="00012D85" w:rsidP="00012D85">
            <w:pPr>
              <w:pStyle w:val="Cell"/>
              <w:rPr>
                <w:sz w:val="20"/>
                <w:szCs w:val="20"/>
              </w:rPr>
            </w:pPr>
            <w:r>
              <w:rPr>
                <w:sz w:val="20"/>
                <w:szCs w:val="20"/>
              </w:rPr>
              <w:t>Thiết kế hệ thống</w:t>
            </w:r>
          </w:p>
        </w:tc>
        <w:tc>
          <w:tcPr>
            <w:tcW w:w="4244" w:type="dxa"/>
            <w:tcBorders>
              <w:top w:val="outset" w:sz="6" w:space="0" w:color="auto"/>
              <w:left w:val="outset" w:sz="6" w:space="0" w:color="auto"/>
              <w:bottom w:val="outset" w:sz="6" w:space="0" w:color="auto"/>
              <w:right w:val="outset" w:sz="6" w:space="0" w:color="auto"/>
            </w:tcBorders>
            <w:vAlign w:val="center"/>
            <w:hideMark/>
          </w:tcPr>
          <w:p w:rsidR="00012D85" w:rsidRPr="00FC3D4F" w:rsidRDefault="00012D85" w:rsidP="00012D85">
            <w:pPr>
              <w:pStyle w:val="QFFeedback"/>
            </w:pPr>
            <w:r w:rsidRPr="00FC3D4F">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012D85" w:rsidRPr="00012D85" w:rsidRDefault="00012D85" w:rsidP="00012D85">
            <w:pPr>
              <w:pStyle w:val="QFGrade"/>
              <w:rPr>
                <w:sz w:val="20"/>
                <w:szCs w:val="20"/>
              </w:rPr>
            </w:pPr>
            <w:r>
              <w:rPr>
                <w:sz w:val="20"/>
                <w:szCs w:val="20"/>
              </w:rPr>
              <w:t>100/3</w:t>
            </w:r>
          </w:p>
        </w:tc>
      </w:tr>
      <w:tr w:rsidR="00012D85" w:rsidRPr="00FC3D4F" w:rsidTr="00012D8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12D85" w:rsidRPr="00FC3D4F" w:rsidRDefault="00012D85" w:rsidP="00012D85">
            <w:pPr>
              <w:pStyle w:val="QFOption"/>
              <w:tabs>
                <w:tab w:val="clear" w:pos="1440"/>
                <w:tab w:val="num" w:pos="434"/>
              </w:tabs>
              <w:ind w:left="434"/>
            </w:pPr>
            <w:r w:rsidRPr="00FC3D4F">
              <w:t> </w:t>
            </w:r>
          </w:p>
        </w:tc>
        <w:tc>
          <w:tcPr>
            <w:tcW w:w="4403" w:type="dxa"/>
            <w:tcBorders>
              <w:top w:val="outset" w:sz="6" w:space="0" w:color="auto"/>
              <w:left w:val="outset" w:sz="6" w:space="0" w:color="auto"/>
              <w:bottom w:val="outset" w:sz="6" w:space="0" w:color="auto"/>
              <w:right w:val="outset" w:sz="6" w:space="0" w:color="auto"/>
            </w:tcBorders>
            <w:vAlign w:val="center"/>
          </w:tcPr>
          <w:p w:rsidR="00012D85" w:rsidRPr="00FC3D4F" w:rsidRDefault="00012D85" w:rsidP="00012D85">
            <w:pPr>
              <w:pStyle w:val="Cell"/>
              <w:rPr>
                <w:sz w:val="20"/>
                <w:szCs w:val="20"/>
              </w:rPr>
            </w:pPr>
            <w:r>
              <w:rPr>
                <w:sz w:val="20"/>
                <w:szCs w:val="20"/>
              </w:rPr>
              <w:t>Yêu cầu người dùng</w:t>
            </w:r>
          </w:p>
        </w:tc>
        <w:tc>
          <w:tcPr>
            <w:tcW w:w="4244" w:type="dxa"/>
            <w:tcBorders>
              <w:top w:val="outset" w:sz="6" w:space="0" w:color="auto"/>
              <w:left w:val="outset" w:sz="6" w:space="0" w:color="auto"/>
              <w:bottom w:val="outset" w:sz="6" w:space="0" w:color="auto"/>
              <w:right w:val="outset" w:sz="6" w:space="0" w:color="auto"/>
            </w:tcBorders>
            <w:vAlign w:val="center"/>
            <w:hideMark/>
          </w:tcPr>
          <w:p w:rsidR="00012D85" w:rsidRPr="00FC3D4F" w:rsidRDefault="00012D85" w:rsidP="00012D85">
            <w:pPr>
              <w:pStyle w:val="QFFeedback"/>
            </w:pPr>
            <w:r w:rsidRPr="00FC3D4F">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012D85" w:rsidRPr="00012D85" w:rsidRDefault="00012D85" w:rsidP="00012D85">
            <w:pPr>
              <w:pStyle w:val="QFGrade"/>
              <w:rPr>
                <w:sz w:val="20"/>
                <w:szCs w:val="20"/>
              </w:rPr>
            </w:pPr>
            <w:r>
              <w:rPr>
                <w:sz w:val="20"/>
                <w:szCs w:val="20"/>
              </w:rPr>
              <w:t>100/3</w:t>
            </w:r>
          </w:p>
        </w:tc>
      </w:tr>
      <w:tr w:rsidR="00CE3469"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FC3D4F" w:rsidRDefault="00CE3469" w:rsidP="00CE3469">
            <w:pPr>
              <w:pStyle w:val="QFOption"/>
              <w:tabs>
                <w:tab w:val="clear" w:pos="1440"/>
                <w:tab w:val="num" w:pos="434"/>
              </w:tabs>
              <w:ind w:left="434"/>
            </w:pPr>
          </w:p>
        </w:tc>
        <w:tc>
          <w:tcPr>
            <w:tcW w:w="4403"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Cell"/>
              <w:rPr>
                <w:sz w:val="20"/>
                <w:szCs w:val="20"/>
              </w:rPr>
            </w:pPr>
            <w:r>
              <w:rPr>
                <w:sz w:val="20"/>
                <w:szCs w:val="20"/>
              </w:rPr>
              <w:t>Các trường hợp kiểm thử (test-case)</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FC3D4F" w:rsidRDefault="00CE3469" w:rsidP="00F6481B">
            <w:pPr>
              <w:pStyle w:val="QFFeedback"/>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Default="00CE3469" w:rsidP="00F6481B">
            <w:pPr>
              <w:pStyle w:val="QFGrade"/>
              <w:rPr>
                <w:sz w:val="20"/>
                <w:szCs w:val="20"/>
              </w:rPr>
            </w:pPr>
            <w:r>
              <w:rPr>
                <w:sz w:val="20"/>
                <w:szCs w:val="20"/>
              </w:rPr>
              <w:t>100</w:t>
            </w:r>
            <w:r w:rsidR="00012D85">
              <w:rPr>
                <w:sz w:val="20"/>
                <w:szCs w:val="20"/>
              </w:rPr>
              <w:t>/3</w:t>
            </w:r>
          </w:p>
        </w:tc>
      </w:tr>
      <w:tr w:rsidR="00AD389A" w:rsidRPr="00FC3D4F" w:rsidTr="00CE3469">
        <w:trPr>
          <w:cantSplit/>
        </w:trPr>
        <w:tc>
          <w:tcPr>
            <w:tcW w:w="717" w:type="dxa"/>
            <w:tcBorders>
              <w:top w:val="outset" w:sz="6" w:space="0" w:color="auto"/>
              <w:left w:val="outset" w:sz="6" w:space="0" w:color="auto"/>
              <w:bottom w:val="outset" w:sz="6" w:space="0" w:color="auto"/>
              <w:right w:val="outset" w:sz="6" w:space="0" w:color="auto"/>
            </w:tcBorders>
            <w:vAlign w:val="center"/>
          </w:tcPr>
          <w:p w:rsidR="00AD389A" w:rsidRPr="00FC3D4F" w:rsidRDefault="00AD389A" w:rsidP="00CE3469">
            <w:pPr>
              <w:pStyle w:val="QFOption"/>
              <w:tabs>
                <w:tab w:val="clear" w:pos="1440"/>
                <w:tab w:val="num" w:pos="434"/>
              </w:tabs>
              <w:ind w:left="434"/>
            </w:pPr>
          </w:p>
        </w:tc>
        <w:tc>
          <w:tcPr>
            <w:tcW w:w="4403" w:type="dxa"/>
            <w:tcBorders>
              <w:top w:val="outset" w:sz="6" w:space="0" w:color="auto"/>
              <w:left w:val="outset" w:sz="6" w:space="0" w:color="auto"/>
              <w:bottom w:val="outset" w:sz="6" w:space="0" w:color="auto"/>
              <w:right w:val="outset" w:sz="6" w:space="0" w:color="auto"/>
            </w:tcBorders>
            <w:vAlign w:val="center"/>
          </w:tcPr>
          <w:p w:rsidR="00AD389A" w:rsidRDefault="00CE3469" w:rsidP="00F6481B">
            <w:pPr>
              <w:pStyle w:val="Cell"/>
              <w:rPr>
                <w:sz w:val="20"/>
                <w:szCs w:val="20"/>
              </w:rPr>
            </w:pPr>
            <w:r>
              <w:rPr>
                <w:sz w:val="20"/>
                <w:szCs w:val="20"/>
              </w:rPr>
              <w:t>Các mốc kiểm thử (milestone)</w:t>
            </w:r>
          </w:p>
        </w:tc>
        <w:tc>
          <w:tcPr>
            <w:tcW w:w="4244" w:type="dxa"/>
            <w:tcBorders>
              <w:top w:val="outset" w:sz="6" w:space="0" w:color="auto"/>
              <w:left w:val="outset" w:sz="6" w:space="0" w:color="auto"/>
              <w:bottom w:val="outset" w:sz="6" w:space="0" w:color="auto"/>
              <w:right w:val="outset" w:sz="6" w:space="0" w:color="auto"/>
            </w:tcBorders>
            <w:vAlign w:val="center"/>
          </w:tcPr>
          <w:p w:rsidR="00AD389A" w:rsidRPr="00FC3D4F" w:rsidRDefault="00AD389A" w:rsidP="00F6481B">
            <w:pPr>
              <w:pStyle w:val="QFFeedback"/>
            </w:pPr>
          </w:p>
        </w:tc>
        <w:tc>
          <w:tcPr>
            <w:tcW w:w="682" w:type="dxa"/>
            <w:tcBorders>
              <w:top w:val="outset" w:sz="6" w:space="0" w:color="auto"/>
              <w:left w:val="outset" w:sz="6" w:space="0" w:color="auto"/>
              <w:bottom w:val="outset" w:sz="6" w:space="0" w:color="auto"/>
              <w:right w:val="outset" w:sz="6" w:space="0" w:color="auto"/>
            </w:tcBorders>
            <w:vAlign w:val="center"/>
          </w:tcPr>
          <w:p w:rsidR="00AD389A" w:rsidRDefault="00012D85" w:rsidP="00F6481B">
            <w:pPr>
              <w:pStyle w:val="QFGrade"/>
              <w:rPr>
                <w:sz w:val="20"/>
                <w:szCs w:val="20"/>
              </w:rPr>
            </w:pPr>
            <w:r>
              <w:rPr>
                <w:sz w:val="20"/>
                <w:szCs w:val="20"/>
              </w:rPr>
              <w:t>-</w:t>
            </w:r>
            <w:r w:rsidR="00AD389A">
              <w:rPr>
                <w:sz w:val="20"/>
                <w:szCs w:val="20"/>
              </w:rPr>
              <w:t>100</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5377A4" w:rsidRDefault="005377A4" w:rsidP="00AD389A">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377A4"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5377A4">
            <w:pPr>
              <w:pStyle w:val="NormalWeb"/>
            </w:pPr>
            <w:r>
              <w:t xml:space="preserve">Anh/chị cho biết các nguyên nhân nào </w:t>
            </w:r>
            <w:r w:rsidR="00012D85">
              <w:t xml:space="preserve">KHÔNG </w:t>
            </w:r>
            <w:r>
              <w:t>dẫn đến phát sinh lỗi trong phần mềm:</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Type"/>
            </w:pPr>
            <w:r>
              <w:t>MA</w:t>
            </w:r>
          </w:p>
        </w:tc>
      </w:tr>
      <w:tr w:rsidR="005377A4"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Grade</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CE3469">
            <w:pPr>
              <w:pStyle w:val="QFOption"/>
              <w:tabs>
                <w:tab w:val="clear" w:pos="1440"/>
                <w:tab w:val="num" w:pos="434"/>
              </w:tabs>
              <w:ind w:left="434"/>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991325">
            <w:pPr>
              <w:pStyle w:val="Cell"/>
              <w:rPr>
                <w:sz w:val="20"/>
                <w:szCs w:val="20"/>
              </w:rPr>
            </w:pPr>
            <w:r>
              <w:rPr>
                <w:color w:val="000000"/>
                <w:sz w:val="20"/>
                <w:szCs w:val="20"/>
              </w:rPr>
              <w:t>Do mô tả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Feedback"/>
            </w:pPr>
            <w:r w:rsidRPr="00FC3D4F">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012D85" w:rsidP="00F6481B">
            <w:pPr>
              <w:pStyle w:val="QFGrade"/>
              <w:rPr>
                <w:sz w:val="20"/>
                <w:szCs w:val="20"/>
              </w:rPr>
            </w:pPr>
            <w:r>
              <w:rPr>
                <w:sz w:val="20"/>
                <w:szCs w:val="20"/>
              </w:rPr>
              <w:t>100/2</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CE3469">
            <w:pPr>
              <w:pStyle w:val="QFOption"/>
              <w:tabs>
                <w:tab w:val="clear" w:pos="1440"/>
                <w:tab w:val="num" w:pos="434"/>
              </w:tabs>
              <w:ind w:left="434"/>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F6481B">
            <w:pPr>
              <w:pStyle w:val="Cell"/>
              <w:rPr>
                <w:sz w:val="20"/>
                <w:szCs w:val="20"/>
              </w:rPr>
            </w:pPr>
            <w:r>
              <w:rPr>
                <w:sz w:val="20"/>
                <w:szCs w:val="20"/>
              </w:rPr>
              <w:t>Do thiết kế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Feedback"/>
            </w:pPr>
            <w:r w:rsidRPr="00FC3D4F">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012D85" w:rsidP="00F6481B">
            <w:pPr>
              <w:pStyle w:val="QFGrade"/>
              <w:rPr>
                <w:sz w:val="20"/>
                <w:szCs w:val="20"/>
              </w:rPr>
            </w:pPr>
            <w:r>
              <w:rPr>
                <w:sz w:val="20"/>
                <w:szCs w:val="20"/>
              </w:rPr>
              <w:t>-100</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CE3469">
            <w:pPr>
              <w:pStyle w:val="QFOption"/>
              <w:tabs>
                <w:tab w:val="clear" w:pos="1440"/>
                <w:tab w:val="num" w:pos="434"/>
              </w:tabs>
              <w:ind w:left="434"/>
            </w:pPr>
            <w:r w:rsidRPr="00FC3D4F">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991325" w:rsidP="00991325">
            <w:pPr>
              <w:pStyle w:val="Cell"/>
              <w:rPr>
                <w:sz w:val="20"/>
                <w:szCs w:val="20"/>
              </w:rPr>
            </w:pPr>
            <w:r>
              <w:rPr>
                <w:sz w:val="20"/>
                <w:szCs w:val="20"/>
              </w:rPr>
              <w:t>Do quá trình thực thi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Feedback"/>
            </w:pPr>
            <w:r w:rsidRPr="00FC3D4F">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012D85" w:rsidP="00F6481B">
            <w:pPr>
              <w:pStyle w:val="QFGrade"/>
              <w:rPr>
                <w:sz w:val="20"/>
                <w:szCs w:val="20"/>
              </w:rPr>
            </w:pPr>
            <w:r>
              <w:rPr>
                <w:sz w:val="20"/>
                <w:szCs w:val="20"/>
              </w:rPr>
              <w:t>-</w:t>
            </w:r>
            <w:r w:rsidR="005377A4">
              <w:rPr>
                <w:sz w:val="20"/>
                <w:szCs w:val="20"/>
              </w:rPr>
              <w:t>100</w:t>
            </w:r>
          </w:p>
        </w:tc>
      </w:tr>
      <w:tr w:rsidR="005377A4" w:rsidRPr="00FC3D4F"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FC3D4F" w:rsidRDefault="005377A4" w:rsidP="00CE3469">
            <w:pPr>
              <w:pStyle w:val="QFOption"/>
              <w:tabs>
                <w:tab w:val="clear" w:pos="1440"/>
                <w:tab w:val="num" w:pos="434"/>
              </w:tabs>
              <w:ind w:left="434"/>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Default="00991325" w:rsidP="00F6481B">
            <w:pPr>
              <w:pStyle w:val="Cell"/>
              <w:rPr>
                <w:sz w:val="20"/>
                <w:szCs w:val="20"/>
              </w:rPr>
            </w:pPr>
            <w:r>
              <w:rPr>
                <w:sz w:val="20"/>
                <w:szCs w:val="20"/>
              </w:rPr>
              <w:t>Do chi phí vượt quá dự kiến</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FC3D4F" w:rsidRDefault="005377A4" w:rsidP="00F6481B">
            <w:pPr>
              <w:pStyle w:val="QFFeedback"/>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Default="005377A4" w:rsidP="00F6481B">
            <w:pPr>
              <w:pStyle w:val="QFGrade"/>
              <w:rPr>
                <w:sz w:val="20"/>
                <w:szCs w:val="20"/>
              </w:rPr>
            </w:pPr>
            <w:r>
              <w:rPr>
                <w:sz w:val="20"/>
                <w:szCs w:val="20"/>
              </w:rPr>
              <w:t>100</w:t>
            </w:r>
            <w:r w:rsidR="00012D85">
              <w:rPr>
                <w:sz w:val="20"/>
                <w:szCs w:val="20"/>
              </w:rPr>
              <w:t>/2</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r w:rsidRPr="00806C8C">
              <w:t> </w:t>
            </w:r>
          </w:p>
        </w:tc>
      </w:tr>
    </w:tbl>
    <w:p w:rsidR="005377A4" w:rsidRDefault="00991325" w:rsidP="00991325">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991325" w:rsidTr="0042785B">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42785B">
            <w:pPr>
              <w:pStyle w:val="NormalWeb"/>
            </w:pPr>
            <w:r>
              <w:t xml:space="preserve">Anh/chị cho biết </w:t>
            </w:r>
            <w:r w:rsidR="0042785B">
              <w:t xml:space="preserve">ước lượng về nguồn lực (effort) được sử dụng bởi ISTQB trong quá trình lập Kế hoạch kiểm định </w:t>
            </w:r>
            <w:r w:rsidR="00DB2047">
              <w:t xml:space="preserve">KHÔNG </w:t>
            </w:r>
            <w:r w:rsidR="0042785B">
              <w:t>dựa vào những kỹ thuật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QFType"/>
            </w:pPr>
            <w:r>
              <w:t>MA</w:t>
            </w:r>
          </w:p>
        </w:tc>
      </w:tr>
      <w:tr w:rsidR="00991325" w:rsidTr="0042785B">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Head"/>
            </w:pPr>
            <w:r>
              <w:t>Grade</w:t>
            </w:r>
          </w:p>
        </w:tc>
      </w:tr>
      <w:tr w:rsidR="00991325"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76602B">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42785B" w:rsidP="00F6481B">
            <w:pPr>
              <w:pStyle w:val="Cell"/>
              <w:rPr>
                <w:sz w:val="20"/>
                <w:szCs w:val="20"/>
              </w:rPr>
            </w:pPr>
            <w:r>
              <w:rPr>
                <w:sz w:val="20"/>
                <w:szCs w:val="20"/>
              </w:rPr>
              <w:t>Dựa trên số liệu (Metrics-based)</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DB2047" w:rsidP="00F6481B">
            <w:pPr>
              <w:pStyle w:val="QFGrade"/>
              <w:rPr>
                <w:sz w:val="20"/>
                <w:szCs w:val="20"/>
              </w:rPr>
            </w:pPr>
            <w:r>
              <w:rPr>
                <w:sz w:val="20"/>
                <w:szCs w:val="20"/>
              </w:rPr>
              <w:t>-100</w:t>
            </w:r>
          </w:p>
        </w:tc>
      </w:tr>
      <w:tr w:rsidR="00DB2047"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tcPr>
          <w:p w:rsidR="00DB2047" w:rsidRPr="00FC3D4F" w:rsidRDefault="00DB2047" w:rsidP="0076602B">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DB2047" w:rsidRDefault="00DB2047" w:rsidP="00F6481B">
            <w:pPr>
              <w:pStyle w:val="Cell"/>
              <w:rPr>
                <w:sz w:val="20"/>
                <w:szCs w:val="20"/>
              </w:rPr>
            </w:pPr>
            <w:r>
              <w:rPr>
                <w:sz w:val="20"/>
                <w:szCs w:val="20"/>
              </w:rPr>
              <w:t>Dựa trên năng lực máy chủ</w:t>
            </w:r>
          </w:p>
        </w:tc>
        <w:tc>
          <w:tcPr>
            <w:tcW w:w="4660" w:type="dxa"/>
            <w:tcBorders>
              <w:top w:val="outset" w:sz="6" w:space="0" w:color="auto"/>
              <w:left w:val="outset" w:sz="6" w:space="0" w:color="auto"/>
              <w:bottom w:val="outset" w:sz="6" w:space="0" w:color="auto"/>
              <w:right w:val="outset" w:sz="6" w:space="0" w:color="auto"/>
            </w:tcBorders>
            <w:vAlign w:val="center"/>
          </w:tcPr>
          <w:p w:rsidR="00DB2047" w:rsidRPr="00FC3D4F" w:rsidRDefault="00DB2047" w:rsidP="00F6481B">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DB2047" w:rsidRDefault="00DB2047" w:rsidP="00F6481B">
            <w:pPr>
              <w:pStyle w:val="QFGrade"/>
              <w:rPr>
                <w:sz w:val="20"/>
                <w:szCs w:val="20"/>
              </w:rPr>
            </w:pPr>
            <w:r>
              <w:rPr>
                <w:sz w:val="20"/>
                <w:szCs w:val="20"/>
              </w:rPr>
              <w:t>100/2</w:t>
            </w:r>
          </w:p>
        </w:tc>
      </w:tr>
      <w:tr w:rsidR="00991325"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76602B">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42785B" w:rsidP="00F6481B">
            <w:pPr>
              <w:pStyle w:val="Cell"/>
              <w:rPr>
                <w:sz w:val="20"/>
                <w:szCs w:val="20"/>
              </w:rPr>
            </w:pPr>
            <w:r>
              <w:rPr>
                <w:sz w:val="20"/>
                <w:szCs w:val="20"/>
              </w:rPr>
              <w:t>Dựa trên kinh nghiệm (Expert-based)</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DB2047" w:rsidP="00F6481B">
            <w:pPr>
              <w:pStyle w:val="QFGrade"/>
              <w:rPr>
                <w:sz w:val="20"/>
                <w:szCs w:val="20"/>
              </w:rPr>
            </w:pPr>
            <w:r>
              <w:rPr>
                <w:sz w:val="20"/>
                <w:szCs w:val="20"/>
              </w:rPr>
              <w:t>-100</w:t>
            </w:r>
          </w:p>
        </w:tc>
      </w:tr>
      <w:tr w:rsidR="00991325" w:rsidRPr="00FC3D4F"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76602B">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42785B" w:rsidP="00F6481B">
            <w:pPr>
              <w:pStyle w:val="Cell"/>
              <w:rPr>
                <w:sz w:val="20"/>
                <w:szCs w:val="20"/>
              </w:rPr>
            </w:pPr>
            <w:r>
              <w:rPr>
                <w:sz w:val="20"/>
                <w:szCs w:val="20"/>
              </w:rPr>
              <w:t>Dựa trên nguồn lực thực tế</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FC3D4F" w:rsidRDefault="00991325" w:rsidP="00F6481B">
            <w:pPr>
              <w:pStyle w:val="QFGrade"/>
              <w:rPr>
                <w:sz w:val="20"/>
                <w:szCs w:val="20"/>
              </w:rPr>
            </w:pPr>
            <w:r>
              <w:rPr>
                <w:sz w:val="20"/>
                <w:szCs w:val="20"/>
              </w:rPr>
              <w:t>100</w:t>
            </w:r>
            <w:r w:rsidR="00DB2047">
              <w:rPr>
                <w:sz w:val="20"/>
                <w:szCs w:val="20"/>
              </w:rPr>
              <w:t>/2</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BE43E9" w:rsidRDefault="00991325"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t> </w:t>
            </w:r>
          </w:p>
        </w:tc>
      </w:tr>
      <w:tr w:rsidR="00991325" w:rsidTr="0042785B">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806C8C" w:rsidRDefault="00991325" w:rsidP="00F6481B">
            <w:r w:rsidRPr="00806C8C">
              <w:t> </w:t>
            </w:r>
          </w:p>
        </w:tc>
      </w:tr>
    </w:tbl>
    <w:p w:rsidR="00991325" w:rsidRPr="00991325" w:rsidRDefault="00991325" w:rsidP="00991325">
      <w:pPr>
        <w:pStyle w:val="BodyTextIndent"/>
      </w:pPr>
    </w:p>
    <w:p w:rsidR="00847378" w:rsidRDefault="00847378" w:rsidP="00847378">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47378"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42785B">
            <w:pPr>
              <w:pStyle w:val="NormalWeb"/>
            </w:pPr>
            <w:r>
              <w:t xml:space="preserve">Anh/chị cho biết phương pháp </w:t>
            </w:r>
            <w:r w:rsidR="0042785B">
              <w:t>tiếp cận dựa trên số liệu (metric-based) để ước lượng nguồn lực kiểm thử cho kế hoạch kiểm thử</w:t>
            </w:r>
            <w:r w:rsidR="000F16B2">
              <w:t xml:space="preserve"> ở</w:t>
            </w:r>
            <w:r w:rsidR="0042785B">
              <w:t xml:space="preserve"> </w:t>
            </w:r>
            <w:r w:rsidR="000F16B2">
              <w:t xml:space="preserve">mức đơn giản </w:t>
            </w:r>
            <w:r w:rsidR="00362527">
              <w:t>không dùng những cách thức nào dưới đây</w:t>
            </w:r>
            <w:r w:rsidR="000F16B2">
              <w:t>:</w:t>
            </w:r>
            <w:r w:rsidR="0042785B">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QFType"/>
            </w:pPr>
            <w:r>
              <w:t>MA</w:t>
            </w:r>
          </w:p>
        </w:tc>
      </w:tr>
      <w:tr w:rsidR="00847378"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Head"/>
            </w:pPr>
            <w:r>
              <w:t>Grade</w:t>
            </w:r>
          </w:p>
        </w:tc>
      </w:tr>
      <w:tr w:rsidR="000F16B2" w:rsidRPr="00FC3D4F"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Cell"/>
              <w:ind w:left="0"/>
              <w:rPr>
                <w:sz w:val="20"/>
                <w:szCs w:val="20"/>
              </w:rPr>
            </w:pPr>
            <w:r>
              <w:rPr>
                <w:sz w:val="20"/>
                <w:szCs w:val="20"/>
              </w:rPr>
              <w:t>Tham khảo ý kiến chuyên gia đã có kinh nghiệm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FC3D4F" w:rsidRDefault="000F16B2" w:rsidP="00E04C94">
            <w:pPr>
              <w:pStyle w:val="QFGrade"/>
              <w:rPr>
                <w:sz w:val="20"/>
                <w:szCs w:val="20"/>
              </w:rPr>
            </w:pPr>
            <w:r>
              <w:rPr>
                <w:sz w:val="20"/>
                <w:szCs w:val="20"/>
              </w:rPr>
              <w:t>100</w:t>
            </w:r>
            <w:r w:rsidR="00362527">
              <w:rPr>
                <w:sz w:val="20"/>
                <w:szCs w:val="20"/>
              </w:rPr>
              <w:t>/2</w:t>
            </w:r>
          </w:p>
        </w:tc>
      </w:tr>
      <w:tr w:rsidR="00847378" w:rsidRPr="00FC3D4F"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0F16B2" w:rsidP="000F16B2">
            <w:pPr>
              <w:pStyle w:val="Cell"/>
              <w:ind w:left="0"/>
              <w:rPr>
                <w:sz w:val="20"/>
                <w:szCs w:val="20"/>
              </w:rPr>
            </w:pPr>
            <w:r>
              <w:rPr>
                <w:sz w:val="20"/>
                <w:szCs w:val="20"/>
              </w:rPr>
              <w:t>Tham khảo tỷ lệ kiểm thử viên/lập trình viên trong dự án thông lệ</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362527" w:rsidP="00F6481B">
            <w:pPr>
              <w:pStyle w:val="QFGrade"/>
              <w:rPr>
                <w:sz w:val="20"/>
                <w:szCs w:val="20"/>
              </w:rPr>
            </w:pPr>
            <w:r>
              <w:rPr>
                <w:sz w:val="20"/>
                <w:szCs w:val="20"/>
              </w:rPr>
              <w:t>-100</w:t>
            </w:r>
          </w:p>
        </w:tc>
      </w:tr>
      <w:tr w:rsidR="00847378" w:rsidRPr="00FC3D4F"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0F16B2" w:rsidP="00847378">
            <w:pPr>
              <w:pStyle w:val="Cell"/>
              <w:ind w:left="0"/>
              <w:rPr>
                <w:sz w:val="20"/>
                <w:szCs w:val="20"/>
              </w:rPr>
            </w:pPr>
            <w:r>
              <w:rPr>
                <w:sz w:val="20"/>
                <w:szCs w:val="20"/>
              </w:rPr>
              <w:t>Phân loại dự án theo kích cỡ, độ phức tạp và tìm giá trị trung bình để ước lượng cho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847378"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FC3D4F" w:rsidRDefault="00362527" w:rsidP="00F6481B">
            <w:pPr>
              <w:pStyle w:val="QFGrade"/>
              <w:rPr>
                <w:sz w:val="20"/>
                <w:szCs w:val="20"/>
              </w:rPr>
            </w:pPr>
            <w:r>
              <w:rPr>
                <w:sz w:val="20"/>
                <w:szCs w:val="20"/>
              </w:rPr>
              <w:t>-100</w:t>
            </w:r>
          </w:p>
        </w:tc>
      </w:tr>
      <w:tr w:rsidR="00362527" w:rsidRPr="00FC3D4F" w:rsidTr="000F16B2">
        <w:trPr>
          <w:cantSplit/>
        </w:trPr>
        <w:tc>
          <w:tcPr>
            <w:tcW w:w="776" w:type="dxa"/>
            <w:tcBorders>
              <w:top w:val="outset" w:sz="6" w:space="0" w:color="auto"/>
              <w:left w:val="outset" w:sz="6" w:space="0" w:color="auto"/>
              <w:bottom w:val="outset" w:sz="6" w:space="0" w:color="auto"/>
              <w:right w:val="outset" w:sz="6" w:space="0" w:color="auto"/>
            </w:tcBorders>
            <w:vAlign w:val="center"/>
          </w:tcPr>
          <w:p w:rsidR="00362527" w:rsidRPr="00FC3D4F" w:rsidRDefault="00362527" w:rsidP="000F16B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362527" w:rsidRDefault="00362527" w:rsidP="00847378">
            <w:pPr>
              <w:pStyle w:val="Cell"/>
              <w:ind w:left="0"/>
              <w:rPr>
                <w:sz w:val="20"/>
                <w:szCs w:val="20"/>
              </w:rPr>
            </w:pPr>
            <w:r>
              <w:rPr>
                <w:sz w:val="20"/>
                <w:szCs w:val="20"/>
              </w:rPr>
              <w:t>Dựa vào nguồn tài chính sẵn có</w:t>
            </w:r>
          </w:p>
        </w:tc>
        <w:tc>
          <w:tcPr>
            <w:tcW w:w="4660" w:type="dxa"/>
            <w:tcBorders>
              <w:top w:val="outset" w:sz="6" w:space="0" w:color="auto"/>
              <w:left w:val="outset" w:sz="6" w:space="0" w:color="auto"/>
              <w:bottom w:val="outset" w:sz="6" w:space="0" w:color="auto"/>
              <w:right w:val="outset" w:sz="6" w:space="0" w:color="auto"/>
            </w:tcBorders>
            <w:vAlign w:val="center"/>
          </w:tcPr>
          <w:p w:rsidR="00362527" w:rsidRPr="00FC3D4F" w:rsidRDefault="00362527" w:rsidP="00F6481B">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362527" w:rsidRDefault="00362527" w:rsidP="00F6481B">
            <w:pPr>
              <w:pStyle w:val="QFGrade"/>
              <w:rPr>
                <w:sz w:val="20"/>
                <w:szCs w:val="20"/>
              </w:rPr>
            </w:pPr>
            <w:r>
              <w:rPr>
                <w:sz w:val="20"/>
                <w:szCs w:val="20"/>
              </w:rPr>
              <w:t>100/2</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BE43E9" w:rsidRDefault="00847378"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t> </w:t>
            </w:r>
          </w:p>
        </w:tc>
      </w:tr>
      <w:tr w:rsidR="00847378"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806C8C" w:rsidRDefault="00847378" w:rsidP="00F6481B">
            <w:r w:rsidRPr="00806C8C">
              <w:t> </w:t>
            </w:r>
          </w:p>
        </w:tc>
      </w:tr>
    </w:tbl>
    <w:p w:rsidR="00247846" w:rsidRDefault="00247846" w:rsidP="00AD389A">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247846"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806C8C" w:rsidRDefault="000F16B2" w:rsidP="000F16B2">
            <w:pPr>
              <w:pStyle w:val="NormalWeb"/>
            </w:pPr>
            <w:r>
              <w:t xml:space="preserve">Anh/chị cho biết </w:t>
            </w:r>
            <w:r w:rsidR="00362527">
              <w:t xml:space="preserve">đâu không phải là nội dung các </w:t>
            </w:r>
            <w:r>
              <w:t xml:space="preserve">mốc (milestones) </w:t>
            </w:r>
            <w:r w:rsidR="00362527">
              <w:t xml:space="preserve">cần đưa vào </w:t>
            </w:r>
            <w:r>
              <w:t>trong Kế hoạch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QFType"/>
            </w:pPr>
            <w:r>
              <w:t>MA</w:t>
            </w:r>
          </w:p>
        </w:tc>
      </w:tr>
      <w:tr w:rsidR="00247846"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Head"/>
            </w:pPr>
            <w:r>
              <w:t>Grade</w:t>
            </w:r>
          </w:p>
        </w:tc>
      </w:tr>
      <w:tr w:rsidR="00247846"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0F16B2" w:rsidP="00F6481B">
            <w:pPr>
              <w:pStyle w:val="Cell"/>
              <w:ind w:left="0"/>
              <w:rPr>
                <w:sz w:val="20"/>
                <w:szCs w:val="20"/>
              </w:rPr>
            </w:pPr>
            <w:r>
              <w:rPr>
                <w:sz w:val="20"/>
                <w:szCs w:val="20"/>
              </w:rPr>
              <w:t>Tên mốc: Liệt kê những công việc sẽ thực hiện trong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F6481B">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362527" w:rsidP="00F6481B">
            <w:pPr>
              <w:pStyle w:val="QFGrade"/>
              <w:rPr>
                <w:sz w:val="20"/>
                <w:szCs w:val="20"/>
              </w:rPr>
            </w:pPr>
            <w:r>
              <w:rPr>
                <w:sz w:val="20"/>
                <w:szCs w:val="20"/>
              </w:rPr>
              <w:t>-100</w:t>
            </w:r>
          </w:p>
        </w:tc>
      </w:tr>
      <w:tr w:rsidR="0084762C" w:rsidRPr="00FC3D4F"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84762C" w:rsidRPr="00FC3D4F" w:rsidRDefault="0084762C" w:rsidP="00E04C94">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84762C" w:rsidRDefault="0084762C" w:rsidP="00E04C94">
            <w:pPr>
              <w:pStyle w:val="Cell"/>
              <w:ind w:left="0"/>
              <w:rPr>
                <w:sz w:val="20"/>
                <w:szCs w:val="20"/>
              </w:rPr>
            </w:pPr>
            <w:r>
              <w:rPr>
                <w:sz w:val="20"/>
                <w:szCs w:val="20"/>
              </w:rPr>
              <w:t>Kinh phí</w:t>
            </w:r>
          </w:p>
        </w:tc>
        <w:tc>
          <w:tcPr>
            <w:tcW w:w="4660" w:type="dxa"/>
            <w:tcBorders>
              <w:top w:val="outset" w:sz="6" w:space="0" w:color="auto"/>
              <w:left w:val="outset" w:sz="6" w:space="0" w:color="auto"/>
              <w:bottom w:val="outset" w:sz="6" w:space="0" w:color="auto"/>
              <w:right w:val="outset" w:sz="6" w:space="0" w:color="auto"/>
            </w:tcBorders>
            <w:vAlign w:val="center"/>
          </w:tcPr>
          <w:p w:rsidR="0084762C" w:rsidRPr="00FC3D4F" w:rsidRDefault="0084762C" w:rsidP="00E04C94">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84762C" w:rsidRDefault="0084762C" w:rsidP="00E04C94">
            <w:pPr>
              <w:pStyle w:val="QFGrade"/>
              <w:rPr>
                <w:sz w:val="20"/>
                <w:szCs w:val="20"/>
              </w:rPr>
            </w:pPr>
            <w:r>
              <w:rPr>
                <w:sz w:val="20"/>
                <w:szCs w:val="20"/>
              </w:rPr>
              <w:t>-100</w:t>
            </w:r>
          </w:p>
        </w:tc>
      </w:tr>
      <w:tr w:rsidR="00247846" w:rsidRPr="00FC3D4F" w:rsidTr="00362527">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FC3D4F" w:rsidRDefault="00247846" w:rsidP="000F16B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FC3D4F" w:rsidRDefault="00362527" w:rsidP="00F6481B">
            <w:pPr>
              <w:pStyle w:val="Cell"/>
              <w:ind w:left="0"/>
              <w:rPr>
                <w:sz w:val="20"/>
                <w:szCs w:val="20"/>
              </w:rPr>
            </w:pPr>
            <w:r>
              <w:rPr>
                <w:sz w:val="20"/>
                <w:szCs w:val="20"/>
              </w:rPr>
              <w:t>Yêu cầu người dùng</w:t>
            </w:r>
          </w:p>
        </w:tc>
        <w:tc>
          <w:tcPr>
            <w:tcW w:w="4660" w:type="dxa"/>
            <w:tcBorders>
              <w:top w:val="outset" w:sz="6" w:space="0" w:color="auto"/>
              <w:left w:val="outset" w:sz="6" w:space="0" w:color="auto"/>
              <w:bottom w:val="outset" w:sz="6" w:space="0" w:color="auto"/>
              <w:right w:val="outset" w:sz="6" w:space="0" w:color="auto"/>
            </w:tcBorders>
            <w:vAlign w:val="center"/>
          </w:tcPr>
          <w:p w:rsidR="00247846" w:rsidRPr="00FC3D4F" w:rsidRDefault="00247846" w:rsidP="00F6481B">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247846" w:rsidRPr="00FC3D4F" w:rsidRDefault="00362527" w:rsidP="00F6481B">
            <w:pPr>
              <w:pStyle w:val="QFGrade"/>
              <w:rPr>
                <w:sz w:val="20"/>
                <w:szCs w:val="20"/>
              </w:rPr>
            </w:pPr>
            <w:r>
              <w:rPr>
                <w:sz w:val="20"/>
                <w:szCs w:val="20"/>
              </w:rPr>
              <w:t>100/3</w:t>
            </w:r>
          </w:p>
        </w:tc>
      </w:tr>
      <w:tr w:rsidR="00362527" w:rsidRPr="00FC3D4F" w:rsidTr="00546FA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62527" w:rsidRPr="00FC3D4F" w:rsidRDefault="00362527" w:rsidP="00362527">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362527" w:rsidRPr="00FC3D4F" w:rsidRDefault="00362527" w:rsidP="00362527">
            <w:pPr>
              <w:pStyle w:val="Cell"/>
              <w:ind w:left="0"/>
              <w:rPr>
                <w:sz w:val="20"/>
                <w:szCs w:val="20"/>
              </w:rPr>
            </w:pPr>
            <w:r>
              <w:rPr>
                <w:sz w:val="20"/>
                <w:szCs w:val="20"/>
              </w:rPr>
              <w:t>Phân tích thiết kế</w:t>
            </w:r>
          </w:p>
        </w:tc>
        <w:tc>
          <w:tcPr>
            <w:tcW w:w="4660" w:type="dxa"/>
            <w:tcBorders>
              <w:top w:val="outset" w:sz="6" w:space="0" w:color="auto"/>
              <w:left w:val="outset" w:sz="6" w:space="0" w:color="auto"/>
              <w:bottom w:val="outset" w:sz="6" w:space="0" w:color="auto"/>
              <w:right w:val="outset" w:sz="6" w:space="0" w:color="auto"/>
            </w:tcBorders>
            <w:vAlign w:val="center"/>
          </w:tcPr>
          <w:p w:rsidR="00362527" w:rsidRPr="00FC3D4F" w:rsidRDefault="00362527" w:rsidP="00362527">
            <w:pPr>
              <w:pStyle w:val="QFFeedback"/>
            </w:pPr>
          </w:p>
        </w:tc>
        <w:tc>
          <w:tcPr>
            <w:tcW w:w="777" w:type="dxa"/>
            <w:tcBorders>
              <w:top w:val="outset" w:sz="6" w:space="0" w:color="auto"/>
              <w:left w:val="outset" w:sz="6" w:space="0" w:color="auto"/>
              <w:bottom w:val="outset" w:sz="6" w:space="0" w:color="auto"/>
              <w:right w:val="outset" w:sz="6" w:space="0" w:color="auto"/>
            </w:tcBorders>
          </w:tcPr>
          <w:p w:rsidR="00362527" w:rsidRDefault="00362527" w:rsidP="00362527">
            <w:r w:rsidRPr="003F4519">
              <w:rPr>
                <w:sz w:val="20"/>
              </w:rPr>
              <w:t>100/3</w:t>
            </w:r>
          </w:p>
        </w:tc>
      </w:tr>
      <w:tr w:rsidR="00362527" w:rsidRPr="00FC3D4F" w:rsidTr="00546FA4">
        <w:trPr>
          <w:cantSplit/>
        </w:trPr>
        <w:tc>
          <w:tcPr>
            <w:tcW w:w="776" w:type="dxa"/>
            <w:tcBorders>
              <w:top w:val="outset" w:sz="6" w:space="0" w:color="auto"/>
              <w:left w:val="outset" w:sz="6" w:space="0" w:color="auto"/>
              <w:bottom w:val="outset" w:sz="6" w:space="0" w:color="auto"/>
              <w:right w:val="outset" w:sz="6" w:space="0" w:color="auto"/>
            </w:tcBorders>
            <w:vAlign w:val="center"/>
          </w:tcPr>
          <w:p w:rsidR="00362527" w:rsidRPr="00FC3D4F" w:rsidRDefault="00362527" w:rsidP="00362527">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362527" w:rsidRDefault="00362527" w:rsidP="00362527">
            <w:pPr>
              <w:pStyle w:val="Cell"/>
              <w:ind w:left="0"/>
              <w:rPr>
                <w:sz w:val="20"/>
                <w:szCs w:val="20"/>
              </w:rPr>
            </w:pPr>
            <w:r>
              <w:rPr>
                <w:sz w:val="20"/>
                <w:szCs w:val="20"/>
              </w:rPr>
              <w:t>Test-case</w:t>
            </w:r>
          </w:p>
        </w:tc>
        <w:tc>
          <w:tcPr>
            <w:tcW w:w="4660" w:type="dxa"/>
            <w:tcBorders>
              <w:top w:val="outset" w:sz="6" w:space="0" w:color="auto"/>
              <w:left w:val="outset" w:sz="6" w:space="0" w:color="auto"/>
              <w:bottom w:val="outset" w:sz="6" w:space="0" w:color="auto"/>
              <w:right w:val="outset" w:sz="6" w:space="0" w:color="auto"/>
            </w:tcBorders>
            <w:vAlign w:val="center"/>
          </w:tcPr>
          <w:p w:rsidR="00362527" w:rsidRPr="00FC3D4F" w:rsidRDefault="00362527" w:rsidP="00362527">
            <w:pPr>
              <w:pStyle w:val="QFFeedback"/>
            </w:pPr>
          </w:p>
        </w:tc>
        <w:tc>
          <w:tcPr>
            <w:tcW w:w="777" w:type="dxa"/>
            <w:tcBorders>
              <w:top w:val="outset" w:sz="6" w:space="0" w:color="auto"/>
              <w:left w:val="outset" w:sz="6" w:space="0" w:color="auto"/>
              <w:bottom w:val="outset" w:sz="6" w:space="0" w:color="auto"/>
              <w:right w:val="outset" w:sz="6" w:space="0" w:color="auto"/>
            </w:tcBorders>
          </w:tcPr>
          <w:p w:rsidR="00362527" w:rsidRDefault="00362527" w:rsidP="00362527">
            <w:r w:rsidRPr="003F4519">
              <w:rPr>
                <w:sz w:val="20"/>
              </w:rPr>
              <w:t>100/3</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BE43E9" w:rsidRDefault="00247846" w:rsidP="00F6481B">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t> </w:t>
            </w:r>
          </w:p>
        </w:tc>
      </w:tr>
      <w:tr w:rsidR="00247846"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806C8C" w:rsidRDefault="00247846" w:rsidP="00F6481B">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502F1D">
            <w:pPr>
              <w:pStyle w:val="NormalWeb"/>
            </w:pPr>
            <w:r>
              <w:t xml:space="preserve">Anh/chị cho biết đâu là dạng </w:t>
            </w:r>
            <w:r w:rsidR="00362527">
              <w:t>ít thấy</w:t>
            </w:r>
            <w:r>
              <w:t xml:space="preserve"> của kiểm thử tổ hợp?</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502F1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Cell"/>
              <w:ind w:left="0"/>
              <w:rPr>
                <w:sz w:val="20"/>
                <w:szCs w:val="20"/>
              </w:rPr>
            </w:pPr>
            <w:r>
              <w:rPr>
                <w:sz w:val="20"/>
                <w:szCs w:val="20"/>
              </w:rPr>
              <w:t>Kiểm thử đôi một</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362527" w:rsidP="00441EC2">
            <w:pPr>
              <w:pStyle w:val="QFGrade"/>
              <w:rPr>
                <w:sz w:val="20"/>
                <w:szCs w:val="20"/>
              </w:rPr>
            </w:pPr>
            <w:r>
              <w:rPr>
                <w:sz w:val="20"/>
                <w:szCs w:val="20"/>
              </w:rPr>
              <w:t>-100</w:t>
            </w:r>
          </w:p>
        </w:tc>
      </w:tr>
      <w:tr w:rsidR="00502F1D" w:rsidRPr="00FC3D4F" w:rsidTr="00502F1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Cell"/>
              <w:ind w:left="0"/>
              <w:rPr>
                <w:sz w:val="20"/>
                <w:szCs w:val="20"/>
              </w:rPr>
            </w:pPr>
            <w:r>
              <w:rPr>
                <w:sz w:val="20"/>
                <w:szCs w:val="20"/>
              </w:rPr>
              <w:t>Kiểm thử các giá trị đặc biệt</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362527">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502F1D" w:rsidP="00441EC2">
            <w:pPr>
              <w:pStyle w:val="Cell"/>
              <w:ind w:left="0"/>
              <w:rPr>
                <w:sz w:val="20"/>
                <w:szCs w:val="20"/>
              </w:rPr>
            </w:pPr>
            <w:r>
              <w:rPr>
                <w:sz w:val="20"/>
                <w:szCs w:val="20"/>
              </w:rPr>
              <w:t>Ma trận trực giao</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362527" w:rsidP="00441EC2">
            <w:pPr>
              <w:pStyle w:val="QFGrade"/>
              <w:rPr>
                <w:sz w:val="20"/>
                <w:szCs w:val="20"/>
              </w:rPr>
            </w:pPr>
            <w:r>
              <w:rPr>
                <w:sz w:val="20"/>
                <w:szCs w:val="20"/>
              </w:rPr>
              <w:t>-100</w:t>
            </w:r>
          </w:p>
        </w:tc>
      </w:tr>
      <w:tr w:rsidR="00502F1D" w:rsidRPr="00FC3D4F" w:rsidTr="00502F1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Cell"/>
              <w:ind w:left="0"/>
              <w:rPr>
                <w:sz w:val="20"/>
                <w:szCs w:val="20"/>
              </w:rPr>
            </w:pPr>
            <w:r>
              <w:rPr>
                <w:sz w:val="20"/>
                <w:szCs w:val="20"/>
              </w:rPr>
              <w:t>Kiểm thử giá trị biên tổ hợp</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362527">
              <w:rPr>
                <w:sz w:val="20"/>
                <w:szCs w:val="20"/>
              </w:rPr>
              <w:t>/2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rPr>
                <w:i/>
                <w:iCs/>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5D31FB">
              <w:t xml:space="preserve"> đâu là phát biểu SAI</w:t>
            </w:r>
            <w:r w:rsidR="003971AF">
              <w:t xml:space="preserve"> về kiểm thử hộp trắng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D31FB" w:rsidRPr="00FC3D4F" w:rsidTr="001D1A8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31FB" w:rsidRPr="00FC3D4F" w:rsidRDefault="005D31FB" w:rsidP="001D1A8D">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D31FB" w:rsidRPr="00FC3D4F" w:rsidRDefault="005D31FB" w:rsidP="001D1A8D">
            <w:pPr>
              <w:pStyle w:val="Cell"/>
              <w:ind w:left="0"/>
              <w:rPr>
                <w:sz w:val="20"/>
                <w:szCs w:val="20"/>
              </w:rPr>
            </w:pPr>
            <w:r>
              <w:t>Kiểm thử hộp trắng chỉ cho phép phát hiện các lỗi/khiếm khuyết có thể quan sát được</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31FB" w:rsidRPr="00FC3D4F" w:rsidRDefault="005D31FB" w:rsidP="001D1A8D">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31FB" w:rsidRPr="00FC3D4F" w:rsidRDefault="005D31FB" w:rsidP="001D1A8D">
            <w:pPr>
              <w:pStyle w:val="QFGrade"/>
              <w:rPr>
                <w:sz w:val="20"/>
                <w:szCs w:val="20"/>
              </w:rPr>
            </w:pPr>
            <w:r>
              <w:rPr>
                <w:sz w:val="20"/>
                <w:szCs w:val="20"/>
              </w:rPr>
              <w:t>100/2</w:t>
            </w:r>
          </w:p>
        </w:tc>
      </w:tr>
      <w:tr w:rsidR="005D31FB" w:rsidRPr="00FC3D4F" w:rsidTr="007421C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31FB" w:rsidRPr="00FC3D4F" w:rsidRDefault="005D31FB" w:rsidP="007421CF">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D31FB" w:rsidRPr="00FC3D4F" w:rsidRDefault="005D31FB" w:rsidP="007421CF">
            <w:pPr>
              <w:pStyle w:val="Cell"/>
              <w:ind w:left="0"/>
              <w:rPr>
                <w:sz w:val="20"/>
                <w:szCs w:val="20"/>
              </w:rPr>
            </w:pPr>
            <w:r>
              <w:t>Kiểm thử hộp trắng sử dụng các chiến lược cụ thể và sử dụng mã nguồn của chương trình/đơn vị phần mềm cần kiểm thử nhằm kiểm tra xem chương trình/đơn vị phần mềm có thực hiện đúng so với thiết kế và đặc tả hay không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31FB" w:rsidRPr="00FC3D4F" w:rsidRDefault="005D31FB" w:rsidP="007421CF">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31FB" w:rsidRPr="00FC3D4F" w:rsidRDefault="005D31FB" w:rsidP="007421CF">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3971AF" w:rsidP="00441EC2">
            <w:pPr>
              <w:pStyle w:val="Cell"/>
              <w:ind w:left="0"/>
              <w:rPr>
                <w:sz w:val="20"/>
                <w:szCs w:val="20"/>
              </w:rPr>
            </w:pPr>
            <w:r>
              <w:t>Kiểm thử hộp trắng cho phép phát hiện các lỗi/khiếm khuyết tiềm ẩn bên trong chương trình/đơn vị phần mềm</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5D31FB"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3971AF" w:rsidP="00C207F8">
            <w:pPr>
              <w:pStyle w:val="Cell"/>
              <w:ind w:left="0"/>
              <w:rPr>
                <w:sz w:val="20"/>
                <w:szCs w:val="20"/>
              </w:rPr>
            </w:pPr>
            <w:r>
              <w:t xml:space="preserve">Kiểm thử hộp đen và kiểm thử hộp trắng có thể thay thế cho nhau </w:t>
            </w:r>
            <w:r w:rsidR="00C207F8">
              <w:t xml:space="preserve">mà vẫn </w:t>
            </w:r>
            <w:r>
              <w:t>đảm bảo chất lượng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5D31FB">
              <w:rPr>
                <w:sz w:val="20"/>
                <w:szCs w:val="20"/>
              </w:rPr>
              <w:t>/2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0E2CBF" w:rsidP="00441EC2">
            <w:pPr>
              <w:pStyle w:val="NormalWeb"/>
            </w:pPr>
            <w:r>
              <w:t>Anh/chị cho</w:t>
            </w:r>
            <w:r w:rsidR="00C207F8">
              <w:t xml:space="preserve"> phương pháp </w:t>
            </w:r>
            <w:r>
              <w:t xml:space="preserve">nào dưới đây không </w:t>
            </w:r>
            <w:r w:rsidR="00C207F8">
              <w:t>được sử dụng trong kiểm thử hộp trắng</w:t>
            </w:r>
            <w:r w:rsidR="00502F1D">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207F8" w:rsidP="00C207F8">
            <w:pPr>
              <w:pStyle w:val="Cell"/>
              <w:ind w:left="0"/>
              <w:rPr>
                <w:sz w:val="20"/>
                <w:szCs w:val="20"/>
              </w:rPr>
            </w:pPr>
            <w:r>
              <w:t xml:space="preserve">Kiểm thử dòng điều khiển (control flow testing) </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0E2CBF" w:rsidP="00441EC2">
            <w:pPr>
              <w:pStyle w:val="QFGrade"/>
              <w:rPr>
                <w:sz w:val="20"/>
                <w:szCs w:val="20"/>
              </w:rPr>
            </w:pPr>
            <w:r>
              <w:rPr>
                <w:sz w:val="20"/>
                <w:szCs w:val="20"/>
              </w:rPr>
              <w:t>100</w:t>
            </w:r>
          </w:p>
        </w:tc>
      </w:tr>
      <w:tr w:rsidR="000E2CBF" w:rsidRPr="00FC3D4F" w:rsidTr="00CC4FAE">
        <w:trPr>
          <w:cantSplit/>
        </w:trPr>
        <w:tc>
          <w:tcPr>
            <w:tcW w:w="776" w:type="dxa"/>
            <w:tcBorders>
              <w:top w:val="outset" w:sz="6" w:space="0" w:color="auto"/>
              <w:left w:val="outset" w:sz="6" w:space="0" w:color="auto"/>
              <w:bottom w:val="outset" w:sz="6" w:space="0" w:color="auto"/>
              <w:right w:val="outset" w:sz="6" w:space="0" w:color="auto"/>
            </w:tcBorders>
            <w:vAlign w:val="center"/>
          </w:tcPr>
          <w:p w:rsidR="000E2CBF" w:rsidRPr="00FC3D4F" w:rsidRDefault="000E2CBF" w:rsidP="00CC4FAE">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0E2CBF" w:rsidRPr="00C207F8" w:rsidRDefault="000E2CBF" w:rsidP="00CC4FAE">
            <w:pPr>
              <w:pStyle w:val="Cell"/>
              <w:ind w:left="0"/>
            </w:pPr>
            <w:r>
              <w:t>Kiểm thử dòng dữ liệu (data flow testing)</w:t>
            </w:r>
          </w:p>
        </w:tc>
        <w:tc>
          <w:tcPr>
            <w:tcW w:w="4660" w:type="dxa"/>
            <w:tcBorders>
              <w:top w:val="outset" w:sz="6" w:space="0" w:color="auto"/>
              <w:left w:val="outset" w:sz="6" w:space="0" w:color="auto"/>
              <w:bottom w:val="outset" w:sz="6" w:space="0" w:color="auto"/>
              <w:right w:val="outset" w:sz="6" w:space="0" w:color="auto"/>
            </w:tcBorders>
            <w:vAlign w:val="center"/>
          </w:tcPr>
          <w:p w:rsidR="000E2CBF" w:rsidRPr="00FC3D4F" w:rsidRDefault="000E2CBF" w:rsidP="00CC4FAE">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0E2CBF" w:rsidRDefault="000E2CBF" w:rsidP="00CC4FAE">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C207F8" w:rsidRDefault="00C207F8" w:rsidP="00441EC2">
            <w:pPr>
              <w:pStyle w:val="Cell"/>
              <w:ind w:left="0"/>
            </w:pPr>
            <w:r w:rsidRPr="00C207F8">
              <w:t>Kiểm thử hàm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0E2CBF">
              <w:rPr>
                <w:sz w:val="20"/>
                <w:szCs w:val="20"/>
              </w:rPr>
              <w:t>/2</w:t>
            </w:r>
          </w:p>
        </w:tc>
      </w:tr>
      <w:tr w:rsidR="00C207F8"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207F8" w:rsidRPr="00FC3D4F" w:rsidRDefault="00C207F8"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C207F8" w:rsidRPr="00C207F8" w:rsidRDefault="00C207F8" w:rsidP="00441EC2">
            <w:pPr>
              <w:pStyle w:val="Cell"/>
              <w:ind w:left="0"/>
            </w:pPr>
            <w:r w:rsidRPr="00C207F8">
              <w:t>Kiểm thử tích hợp</w:t>
            </w:r>
          </w:p>
        </w:tc>
        <w:tc>
          <w:tcPr>
            <w:tcW w:w="4660" w:type="dxa"/>
            <w:tcBorders>
              <w:top w:val="outset" w:sz="6" w:space="0" w:color="auto"/>
              <w:left w:val="outset" w:sz="6" w:space="0" w:color="auto"/>
              <w:bottom w:val="outset" w:sz="6" w:space="0" w:color="auto"/>
              <w:right w:val="outset" w:sz="6" w:space="0" w:color="auto"/>
            </w:tcBorders>
            <w:vAlign w:val="center"/>
            <w:hideMark/>
          </w:tcPr>
          <w:p w:rsidR="00C207F8" w:rsidRPr="00FC3D4F" w:rsidRDefault="00C207F8"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207F8" w:rsidRPr="00FC3D4F" w:rsidRDefault="00C207F8" w:rsidP="00441EC2">
            <w:pPr>
              <w:pStyle w:val="QFGrade"/>
              <w:rPr>
                <w:sz w:val="20"/>
                <w:szCs w:val="20"/>
              </w:rPr>
            </w:pPr>
            <w:r>
              <w:rPr>
                <w:sz w:val="20"/>
                <w:szCs w:val="20"/>
              </w:rPr>
              <w:t>100</w:t>
            </w:r>
            <w:r w:rsidR="000E2CBF">
              <w:rPr>
                <w:sz w:val="20"/>
                <w:szCs w:val="20"/>
              </w:rPr>
              <w:t>/2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 xml:space="preserve">Anh/chị cho </w:t>
            </w:r>
            <w:r w:rsidR="00441EC2">
              <w:t>kiểm thử dựa trên mô hình</w:t>
            </w:r>
            <w:r w:rsidR="00F443F3">
              <w:t xml:space="preserve"> có thể dùng công cụ nào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441EC2" w:rsidP="00441EC2">
            <w:pPr>
              <w:pStyle w:val="Cell"/>
              <w:ind w:left="0"/>
              <w:rPr>
                <w:sz w:val="20"/>
                <w:szCs w:val="20"/>
              </w:rPr>
            </w:pPr>
            <w:r w:rsidRPr="00441EC2">
              <w:rPr>
                <w:sz w:val="20"/>
                <w:szCs w:val="20"/>
              </w:rPr>
              <w:t>AGEDIS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F443F3" w:rsidP="00441EC2">
            <w:pPr>
              <w:pStyle w:val="Cell"/>
              <w:ind w:left="0"/>
              <w:rPr>
                <w:sz w:val="20"/>
                <w:szCs w:val="20"/>
              </w:rPr>
            </w:pPr>
            <w:r>
              <w:rPr>
                <w:sz w:val="20"/>
                <w:szCs w:val="20"/>
              </w:rPr>
              <w:t>SOAP UI</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F443F3" w:rsidRPr="00FC3D4F" w:rsidTr="00026361">
        <w:trPr>
          <w:cantSplit/>
        </w:trPr>
        <w:tc>
          <w:tcPr>
            <w:tcW w:w="776"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026361">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F443F3" w:rsidRDefault="00F443F3" w:rsidP="00026361">
            <w:pPr>
              <w:pStyle w:val="Cell"/>
              <w:ind w:left="0"/>
              <w:rPr>
                <w:sz w:val="20"/>
                <w:szCs w:val="20"/>
              </w:rPr>
            </w:pPr>
            <w:r w:rsidRPr="00441EC2">
              <w:rPr>
                <w:sz w:val="20"/>
                <w:szCs w:val="20"/>
              </w:rPr>
              <w:t>Spec Explorer</w:t>
            </w:r>
          </w:p>
        </w:tc>
        <w:tc>
          <w:tcPr>
            <w:tcW w:w="4660"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026361">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F443F3" w:rsidRDefault="00F443F3" w:rsidP="00026361">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441EC2" w:rsidP="00441EC2">
            <w:pPr>
              <w:pStyle w:val="Cell"/>
              <w:ind w:left="0"/>
              <w:rPr>
                <w:sz w:val="20"/>
                <w:szCs w:val="20"/>
              </w:rPr>
            </w:pPr>
            <w:r w:rsidRPr="00441EC2">
              <w:rPr>
                <w:sz w:val="20"/>
                <w:szCs w:val="20"/>
              </w:rPr>
              <w:t>CFT4CUnit</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2D1A0B">
              <w:t xml:space="preserve"> </w:t>
            </w:r>
            <w:r w:rsidR="00F443F3">
              <w:t xml:space="preserve">trong các </w:t>
            </w:r>
            <w:r w:rsidR="002D1A0B">
              <w:t>phát biểu về kiểm thử dựa trên mô hình</w:t>
            </w:r>
            <w:r w:rsidR="00F443F3">
              <w:t xml:space="preserve"> dưới đây, phát biểu nào chưa đúng</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2D1A0B" w:rsidP="002D1A0B">
            <w:pPr>
              <w:pStyle w:val="Cell"/>
              <w:rPr>
                <w:sz w:val="20"/>
                <w:szCs w:val="20"/>
              </w:rPr>
            </w:pPr>
            <w:r w:rsidRPr="002D1A0B">
              <w:rPr>
                <w:sz w:val="20"/>
                <w:szCs w:val="20"/>
              </w:rPr>
              <w:t>k</w:t>
            </w:r>
            <w:r>
              <w:rPr>
                <w:sz w:val="20"/>
                <w:szCs w:val="20"/>
              </w:rPr>
              <w:t xml:space="preserve">iểm thử dựa trên mô hình là một phương pháp kiểm </w:t>
            </w:r>
            <w:r w:rsidRPr="002D1A0B">
              <w:rPr>
                <w:sz w:val="20"/>
                <w:szCs w:val="20"/>
              </w:rPr>
              <w:t>thử nơi mà các ca kiểm thử được sinh ra từ mô hình đặc tả hành vi của hệ</w:t>
            </w:r>
            <w:r>
              <w:rPr>
                <w:sz w:val="20"/>
                <w:szCs w:val="20"/>
              </w:rPr>
              <w:t xml:space="preserve"> </w:t>
            </w:r>
            <w:r w:rsidRPr="002D1A0B">
              <w:rPr>
                <w:sz w:val="20"/>
                <w:szCs w:val="20"/>
              </w:rPr>
              <w:t>thống đang được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2D1A0B" w:rsidP="002D1A0B">
            <w:pPr>
              <w:pStyle w:val="Cell"/>
              <w:rPr>
                <w:sz w:val="20"/>
                <w:szCs w:val="20"/>
              </w:rPr>
            </w:pPr>
            <w:r>
              <w:rPr>
                <w:sz w:val="20"/>
                <w:szCs w:val="20"/>
              </w:rPr>
              <w:t xml:space="preserve">Kiểm thử dựa trên mô hình </w:t>
            </w:r>
            <w:r w:rsidR="00F443F3">
              <w:rPr>
                <w:sz w:val="20"/>
                <w:szCs w:val="20"/>
              </w:rPr>
              <w:t xml:space="preserve">không </w:t>
            </w:r>
            <w:r>
              <w:rPr>
                <w:sz w:val="20"/>
                <w:szCs w:val="20"/>
              </w:rPr>
              <w:t xml:space="preserve">cần xây dựng </w:t>
            </w:r>
            <w:r w:rsidRPr="002D1A0B">
              <w:rPr>
                <w:sz w:val="20"/>
                <w:szCs w:val="20"/>
              </w:rPr>
              <w:t>đặc tả bằng một trong các phương pháp hình thức như: máy</w:t>
            </w:r>
            <w:r>
              <w:rPr>
                <w:sz w:val="20"/>
                <w:szCs w:val="20"/>
              </w:rPr>
              <w:t xml:space="preserve"> </w:t>
            </w:r>
            <w:r w:rsidRPr="002D1A0B">
              <w:rPr>
                <w:sz w:val="20"/>
                <w:szCs w:val="20"/>
              </w:rPr>
              <w:t>hữu hạn trạng thái, biểu đồ trạng thái, máy trạng thái UML, chuỗi Markov,</w:t>
            </w:r>
            <w:r>
              <w:rPr>
                <w:sz w:val="20"/>
                <w:szCs w:val="20"/>
              </w:rPr>
              <w:t xml:space="preserve"> </w:t>
            </w:r>
            <w:r w:rsidRPr="002D1A0B">
              <w:rPr>
                <w:sz w:val="20"/>
                <w:szCs w:val="20"/>
              </w:rPr>
              <w:t>văn phạm, bảng quyết định, ...</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F443F3">
              <w:rPr>
                <w:sz w:val="20"/>
                <w:szCs w:val="20"/>
              </w:rPr>
              <w:t>/3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2D1A0B" w:rsidP="00441EC2">
            <w:pPr>
              <w:pStyle w:val="Cell"/>
              <w:ind w:left="0"/>
              <w:rPr>
                <w:sz w:val="20"/>
                <w:szCs w:val="20"/>
              </w:rPr>
            </w:pPr>
            <w:r>
              <w:rPr>
                <w:sz w:val="20"/>
                <w:szCs w:val="20"/>
              </w:rPr>
              <w:t>Kiểm thử dựa trên mô hình thường được sử dụng để kiểm thử bằng nhân công.</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2D1A0B" w:rsidP="00441EC2">
            <w:pPr>
              <w:pStyle w:val="QFGrade"/>
              <w:rPr>
                <w:sz w:val="20"/>
                <w:szCs w:val="20"/>
              </w:rPr>
            </w:pPr>
            <w:r>
              <w:rPr>
                <w:sz w:val="20"/>
                <w:szCs w:val="20"/>
              </w:rPr>
              <w:t>100</w:t>
            </w:r>
            <w:r w:rsidR="00F443F3">
              <w:rPr>
                <w:sz w:val="20"/>
                <w:szCs w:val="20"/>
              </w:rPr>
              <w:t>/3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2D1A0B" w:rsidP="00441EC2">
            <w:pPr>
              <w:pStyle w:val="Cell"/>
              <w:ind w:left="0"/>
              <w:rPr>
                <w:sz w:val="20"/>
                <w:szCs w:val="20"/>
              </w:rPr>
            </w:pPr>
            <w:r>
              <w:rPr>
                <w:sz w:val="20"/>
                <w:szCs w:val="20"/>
              </w:rPr>
              <w:t>Kiểm thử dựa trên mô hình cần phải xây dựng mô hình dựa trên bản mô tả yêu cầu của người dung.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F443F3">
              <w:rPr>
                <w:sz w:val="20"/>
                <w:szCs w:val="20"/>
              </w:rPr>
              <w:t>/3</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025DA2">
              <w:t xml:space="preserve"> kiểm thử tự động</w:t>
            </w:r>
            <w:r w:rsidR="00F443F3">
              <w:t xml:space="preserve"> không thực hiện những việc nào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F443F3" w:rsidRPr="00FC3D4F" w:rsidTr="006A748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6A748C">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6A748C">
            <w:pPr>
              <w:pStyle w:val="Cell"/>
              <w:rPr>
                <w:sz w:val="20"/>
                <w:szCs w:val="20"/>
              </w:rPr>
            </w:pPr>
            <w:r>
              <w:rPr>
                <w:sz w:val="20"/>
                <w:szCs w:val="20"/>
              </w:rPr>
              <w:t>K</w:t>
            </w:r>
            <w:r w:rsidRPr="00025DA2">
              <w:rPr>
                <w:sz w:val="20"/>
                <w:szCs w:val="20"/>
              </w:rPr>
              <w:t xml:space="preserve">iểm thử tự động </w:t>
            </w:r>
            <w:r>
              <w:rPr>
                <w:sz w:val="20"/>
                <w:szCs w:val="20"/>
              </w:rPr>
              <w:t xml:space="preserve">làm tăng </w:t>
            </w:r>
            <w:r w:rsidRPr="00025DA2">
              <w:rPr>
                <w:sz w:val="20"/>
                <w:szCs w:val="20"/>
              </w:rPr>
              <w:t>thời gian,</w:t>
            </w:r>
            <w:r>
              <w:rPr>
                <w:sz w:val="20"/>
                <w:szCs w:val="20"/>
              </w:rPr>
              <w:t xml:space="preserve"> </w:t>
            </w:r>
            <w:r w:rsidRPr="00025DA2">
              <w:rPr>
                <w:sz w:val="20"/>
                <w:szCs w:val="20"/>
              </w:rPr>
              <w:t>công sức và kinh phí trong quá trình kiểm thử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6A748C">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6A748C">
            <w:pPr>
              <w:pStyle w:val="QFGrade"/>
              <w:rPr>
                <w:sz w:val="20"/>
                <w:szCs w:val="20"/>
              </w:rPr>
            </w:pPr>
            <w:r>
              <w:rPr>
                <w:sz w:val="20"/>
                <w:szCs w:val="20"/>
              </w:rPr>
              <w:t>100/3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025DA2" w:rsidRPr="00025DA2" w:rsidRDefault="00025DA2" w:rsidP="00025DA2">
            <w:pPr>
              <w:pStyle w:val="Cell"/>
              <w:rPr>
                <w:sz w:val="20"/>
                <w:szCs w:val="20"/>
              </w:rPr>
            </w:pPr>
            <w:r w:rsidRPr="00025DA2">
              <w:rPr>
                <w:sz w:val="20"/>
                <w:szCs w:val="20"/>
              </w:rPr>
              <w:t>Kiểm thử tự động là quá trình thực hiện một cách tự động các bước trong</w:t>
            </w:r>
          </w:p>
          <w:p w:rsidR="00502F1D" w:rsidRPr="00FC3D4F" w:rsidRDefault="00025DA2" w:rsidP="00025DA2">
            <w:pPr>
              <w:pStyle w:val="Cell"/>
              <w:ind w:left="0"/>
              <w:rPr>
                <w:sz w:val="20"/>
                <w:szCs w:val="20"/>
              </w:rPr>
            </w:pPr>
            <w:r w:rsidRPr="00025DA2">
              <w:rPr>
                <w:sz w:val="20"/>
                <w:szCs w:val="20"/>
              </w:rPr>
              <w:t>một kịch bản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441EC2">
            <w:pPr>
              <w:pStyle w:val="QFGrade"/>
              <w:rPr>
                <w:sz w:val="20"/>
                <w:szCs w:val="20"/>
              </w:rPr>
            </w:pPr>
            <w:r>
              <w:rPr>
                <w:sz w:val="20"/>
                <w:szCs w:val="20"/>
              </w:rPr>
              <w:t>-100</w:t>
            </w:r>
          </w:p>
        </w:tc>
      </w:tr>
      <w:tr w:rsidR="00F443F3" w:rsidRPr="00FC3D4F" w:rsidTr="000E6D5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0E6D59">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0E6D59">
            <w:pPr>
              <w:pStyle w:val="Cell"/>
              <w:rPr>
                <w:sz w:val="20"/>
                <w:szCs w:val="20"/>
              </w:rPr>
            </w:pPr>
            <w:r w:rsidRPr="00025DA2">
              <w:rPr>
                <w:sz w:val="20"/>
                <w:szCs w:val="20"/>
              </w:rPr>
              <w:t xml:space="preserve">Kiểm thử tự động là </w:t>
            </w:r>
            <w:r>
              <w:rPr>
                <w:sz w:val="20"/>
                <w:szCs w:val="20"/>
              </w:rPr>
              <w:t>việc sử dụng công cụ để tự động sinh kịch bản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0E6D59">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0E6D59">
            <w:pPr>
              <w:pStyle w:val="QFGrade"/>
              <w:rPr>
                <w:sz w:val="20"/>
                <w:szCs w:val="20"/>
              </w:rPr>
            </w:pPr>
            <w:r>
              <w:rPr>
                <w:sz w:val="20"/>
                <w:szCs w:val="20"/>
              </w:rPr>
              <w:t>100/3</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025DA2" w:rsidP="00025DA2">
            <w:pPr>
              <w:pStyle w:val="Cell"/>
              <w:rPr>
                <w:sz w:val="20"/>
                <w:szCs w:val="20"/>
              </w:rPr>
            </w:pPr>
            <w:r w:rsidRPr="00025DA2">
              <w:rPr>
                <w:sz w:val="20"/>
                <w:szCs w:val="20"/>
              </w:rPr>
              <w:t xml:space="preserve">Kiểm thử tự động </w:t>
            </w:r>
            <w:r>
              <w:rPr>
                <w:sz w:val="20"/>
                <w:szCs w:val="20"/>
              </w:rPr>
              <w:t xml:space="preserve">chỉ được </w:t>
            </w:r>
            <w:r w:rsidRPr="00025DA2">
              <w:rPr>
                <w:sz w:val="20"/>
                <w:szCs w:val="20"/>
              </w:rPr>
              <w:t xml:space="preserve">được sử dụng khi dự án </w:t>
            </w:r>
            <w:r>
              <w:rPr>
                <w:sz w:val="20"/>
                <w:szCs w:val="20"/>
              </w:rPr>
              <w:t xml:space="preserve">có dư </w:t>
            </w:r>
            <w:r w:rsidRPr="00025DA2">
              <w:rPr>
                <w:sz w:val="20"/>
                <w:szCs w:val="20"/>
              </w:rPr>
              <w:t>tài nguyên (thời gian,</w:t>
            </w:r>
            <w:r>
              <w:rPr>
                <w:sz w:val="20"/>
                <w:szCs w:val="20"/>
              </w:rPr>
              <w:t xml:space="preserve"> </w:t>
            </w:r>
            <w:r w:rsidRPr="00025DA2">
              <w:rPr>
                <w:sz w:val="20"/>
                <w:szCs w:val="20"/>
              </w:rPr>
              <w:t>nhân lực và chi phí)</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25DA2" w:rsidP="00441EC2">
            <w:pPr>
              <w:pStyle w:val="QFGrade"/>
              <w:rPr>
                <w:sz w:val="20"/>
                <w:szCs w:val="20"/>
              </w:rPr>
            </w:pPr>
            <w:r>
              <w:rPr>
                <w:sz w:val="20"/>
                <w:szCs w:val="20"/>
              </w:rPr>
              <w:t>100</w:t>
            </w:r>
            <w:r w:rsidR="00F443F3">
              <w:rPr>
                <w:sz w:val="20"/>
                <w:szCs w:val="20"/>
              </w:rPr>
              <w:t>/3</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9119D7">
            <w:pPr>
              <w:pStyle w:val="NormalWeb"/>
            </w:pPr>
            <w:r>
              <w:t>Anh/chị cho biết</w:t>
            </w:r>
            <w:r w:rsidR="009119D7">
              <w:t xml:space="preserve"> bộ kiểm thử tự động </w:t>
            </w:r>
            <w:r w:rsidR="00F443F3">
              <w:t xml:space="preserve">không </w:t>
            </w:r>
            <w:r w:rsidR="009119D7">
              <w:t xml:space="preserve">thực hiện </w:t>
            </w:r>
            <w:r w:rsidR="00F443F3">
              <w:t xml:space="preserve">được </w:t>
            </w:r>
            <w:r w:rsidR="009119D7">
              <w:t>những việc nào</w:t>
            </w:r>
            <w:r w:rsidR="00F443F3">
              <w:t xml:space="preserve">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F443F3" w:rsidRPr="00FC3D4F" w:rsidTr="00D878E7">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D878E7">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D878E7">
            <w:pPr>
              <w:pStyle w:val="Cell"/>
              <w:ind w:left="0"/>
              <w:rPr>
                <w:sz w:val="20"/>
                <w:szCs w:val="20"/>
              </w:rPr>
            </w:pPr>
            <w:r>
              <w:rPr>
                <w:sz w:val="20"/>
                <w:szCs w:val="20"/>
              </w:rPr>
              <w:t>Thực hiện các thảo tác thủ công trên màn hình sản phẩm</w:t>
            </w:r>
          </w:p>
        </w:tc>
        <w:tc>
          <w:tcPr>
            <w:tcW w:w="4660"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D878E7">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F443F3" w:rsidRPr="00FC3D4F" w:rsidRDefault="00F443F3" w:rsidP="00D878E7">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441EC2">
            <w:pPr>
              <w:pStyle w:val="Cell"/>
              <w:ind w:left="0"/>
              <w:rPr>
                <w:sz w:val="20"/>
                <w:szCs w:val="20"/>
              </w:rPr>
            </w:pPr>
            <w:r>
              <w:rPr>
                <w:sz w:val="20"/>
                <w:szCs w:val="20"/>
              </w:rPr>
              <w:t>Sinh các ca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9119D7">
            <w:pPr>
              <w:pStyle w:val="QFGrade"/>
              <w:rPr>
                <w:sz w:val="20"/>
                <w:szCs w:val="20"/>
              </w:rPr>
            </w:pPr>
            <w:r>
              <w:rPr>
                <w:sz w:val="20"/>
                <w:szCs w:val="20"/>
              </w:rPr>
              <w:t>-100</w:t>
            </w:r>
          </w:p>
        </w:tc>
      </w:tr>
      <w:tr w:rsidR="00F443F3" w:rsidRPr="00FC3D4F" w:rsidTr="003319A3">
        <w:trPr>
          <w:cantSplit/>
        </w:trPr>
        <w:tc>
          <w:tcPr>
            <w:tcW w:w="776"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3319A3">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F443F3" w:rsidRDefault="00F443F3" w:rsidP="003319A3">
            <w:pPr>
              <w:pStyle w:val="Cell"/>
              <w:ind w:left="0"/>
              <w:rPr>
                <w:sz w:val="20"/>
                <w:szCs w:val="20"/>
              </w:rPr>
            </w:pPr>
            <w:r>
              <w:rPr>
                <w:sz w:val="20"/>
                <w:szCs w:val="20"/>
              </w:rPr>
              <w:t>Tổng hợp báo cáo theo mẫu của trưởng dự án</w:t>
            </w:r>
          </w:p>
        </w:tc>
        <w:tc>
          <w:tcPr>
            <w:tcW w:w="4660" w:type="dxa"/>
            <w:tcBorders>
              <w:top w:val="outset" w:sz="6" w:space="0" w:color="auto"/>
              <w:left w:val="outset" w:sz="6" w:space="0" w:color="auto"/>
              <w:bottom w:val="outset" w:sz="6" w:space="0" w:color="auto"/>
              <w:right w:val="outset" w:sz="6" w:space="0" w:color="auto"/>
            </w:tcBorders>
            <w:vAlign w:val="center"/>
          </w:tcPr>
          <w:p w:rsidR="00F443F3" w:rsidRPr="00FC3D4F" w:rsidRDefault="00F443F3" w:rsidP="003319A3">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F443F3" w:rsidRDefault="00F443F3" w:rsidP="003319A3">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441EC2">
            <w:pPr>
              <w:pStyle w:val="Cell"/>
              <w:ind w:left="0"/>
              <w:rPr>
                <w:sz w:val="20"/>
                <w:szCs w:val="20"/>
              </w:rPr>
            </w:pPr>
            <w:r>
              <w:rPr>
                <w:sz w:val="20"/>
                <w:szCs w:val="20"/>
              </w:rPr>
              <w:t>Sinh giá trị đầu ra mong muốn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441EC2">
            <w:pPr>
              <w:pStyle w:val="QFGrade"/>
              <w:rPr>
                <w:sz w:val="20"/>
                <w:szCs w:val="20"/>
              </w:rPr>
            </w:pPr>
            <w:r>
              <w:rPr>
                <w:sz w:val="20"/>
                <w:szCs w:val="20"/>
              </w:rPr>
              <w:t>-</w:t>
            </w:r>
            <w:r w:rsidR="00502F1D">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9119D7" w:rsidP="00441EC2">
            <w:pPr>
              <w:pStyle w:val="Cell"/>
              <w:ind w:left="0"/>
              <w:rPr>
                <w:sz w:val="20"/>
                <w:szCs w:val="20"/>
              </w:rPr>
            </w:pPr>
            <w:r>
              <w:rPr>
                <w:sz w:val="20"/>
                <w:szCs w:val="20"/>
              </w:rPr>
              <w:t>So sánh kết quả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F443F3" w:rsidP="00441EC2">
            <w:pPr>
              <w:pStyle w:val="QFGrade"/>
              <w:rPr>
                <w:sz w:val="20"/>
                <w:szCs w:val="20"/>
              </w:rPr>
            </w:pPr>
            <w:r>
              <w:rPr>
                <w:sz w:val="20"/>
                <w:szCs w:val="20"/>
              </w:rPr>
              <w:t>-</w:t>
            </w:r>
            <w:r w:rsidR="00502F1D">
              <w:rPr>
                <w:sz w:val="20"/>
                <w:szCs w:val="20"/>
              </w:rPr>
              <w:t>10</w:t>
            </w:r>
            <w:r>
              <w:rPr>
                <w:sz w:val="20"/>
                <w:szCs w:val="20"/>
              </w:rPr>
              <w:t>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9119D7">
              <w:t xml:space="preserve"> công cụ kiểm thử tự động Load Runner </w:t>
            </w:r>
            <w:r w:rsidR="00F443F3">
              <w:t>không thực hiện được những việc nào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9119D7">
            <w:pPr>
              <w:pStyle w:val="Cell"/>
              <w:rPr>
                <w:sz w:val="20"/>
                <w:szCs w:val="20"/>
              </w:rPr>
            </w:pPr>
            <w:r w:rsidRPr="009119D7">
              <w:rPr>
                <w:sz w:val="20"/>
                <w:szCs w:val="20"/>
              </w:rPr>
              <w:t>Load Runner</w:t>
            </w:r>
            <w:r>
              <w:rPr>
                <w:sz w:val="20"/>
                <w:szCs w:val="20"/>
              </w:rPr>
              <w:t xml:space="preserve"> </w:t>
            </w:r>
            <w:r w:rsidRPr="009119D7">
              <w:rPr>
                <w:sz w:val="20"/>
                <w:szCs w:val="20"/>
              </w:rPr>
              <w:t>giả lập một môi trường ảo gồm nhiều người dùng thực hiện</w:t>
            </w:r>
            <w:r>
              <w:rPr>
                <w:sz w:val="20"/>
                <w:szCs w:val="20"/>
              </w:rPr>
              <w:t xml:space="preserve"> các </w:t>
            </w:r>
            <w:r w:rsidRPr="009119D7">
              <w:rPr>
                <w:sz w:val="20"/>
                <w:szCs w:val="20"/>
              </w:rPr>
              <w:t>giao dịch cùng một lúc nhằm giám sát các thông số xử lý của phần mềm</w:t>
            </w:r>
            <w:r>
              <w:rPr>
                <w:sz w:val="20"/>
                <w:szCs w:val="20"/>
              </w:rPr>
              <w:t xml:space="preserve"> </w:t>
            </w:r>
            <w:r w:rsidRPr="009119D7">
              <w:rPr>
                <w:sz w:val="20"/>
                <w:szCs w:val="20"/>
              </w:rPr>
              <w:t>cần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9119D7">
            <w:pPr>
              <w:pStyle w:val="Cell"/>
              <w:rPr>
                <w:sz w:val="20"/>
                <w:szCs w:val="20"/>
              </w:rPr>
            </w:pPr>
            <w:r w:rsidRPr="009119D7">
              <w:rPr>
                <w:sz w:val="20"/>
                <w:szCs w:val="20"/>
              </w:rPr>
              <w:t>Load Runner tự động tạo ra các kịch bản kiểm</w:t>
            </w:r>
            <w:r>
              <w:rPr>
                <w:sz w:val="20"/>
                <w:szCs w:val="20"/>
              </w:rPr>
              <w:t xml:space="preserve"> </w:t>
            </w:r>
            <w:r w:rsidRPr="009119D7">
              <w:rPr>
                <w:sz w:val="20"/>
                <w:szCs w:val="20"/>
              </w:rPr>
              <w:t>thử để lưu lại các thao tác người dùng tương tác lên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441EC2">
            <w:pPr>
              <w:pStyle w:val="QFGrade"/>
              <w:rPr>
                <w:sz w:val="20"/>
                <w:szCs w:val="20"/>
              </w:rPr>
            </w:pPr>
            <w:r>
              <w:rPr>
                <w:sz w:val="20"/>
                <w:szCs w:val="20"/>
              </w:rPr>
              <w:t>-</w:t>
            </w:r>
            <w:r w:rsidR="009119D7">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9119D7" w:rsidP="009119D7">
            <w:pPr>
              <w:pStyle w:val="Cell"/>
              <w:rPr>
                <w:sz w:val="20"/>
                <w:szCs w:val="20"/>
              </w:rPr>
            </w:pPr>
            <w:r>
              <w:rPr>
                <w:sz w:val="20"/>
                <w:szCs w:val="20"/>
              </w:rPr>
              <w:t xml:space="preserve">Load Runner </w:t>
            </w:r>
            <w:r w:rsidR="00F443F3">
              <w:rPr>
                <w:sz w:val="20"/>
                <w:szCs w:val="20"/>
              </w:rPr>
              <w:t xml:space="preserve">cho phép </w:t>
            </w:r>
            <w:r w:rsidRPr="009119D7">
              <w:rPr>
                <w:sz w:val="20"/>
                <w:szCs w:val="20"/>
              </w:rPr>
              <w:t>kiểm soát việc kiểm thử tự động các</w:t>
            </w:r>
            <w:r>
              <w:rPr>
                <w:sz w:val="20"/>
                <w:szCs w:val="20"/>
              </w:rPr>
              <w:t xml:space="preserve"> </w:t>
            </w:r>
            <w:r w:rsidRPr="009119D7">
              <w:rPr>
                <w:sz w:val="20"/>
                <w:szCs w:val="20"/>
              </w:rPr>
              <w:t>chức năng của các sản phẩm phần mềm cần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9119D7" w:rsidP="00441EC2">
            <w:pPr>
              <w:pStyle w:val="QFGrade"/>
              <w:rPr>
                <w:sz w:val="20"/>
                <w:szCs w:val="20"/>
              </w:rPr>
            </w:pPr>
            <w:r>
              <w:rPr>
                <w:sz w:val="20"/>
                <w:szCs w:val="20"/>
              </w:rPr>
              <w:t>100</w:t>
            </w:r>
            <w:r w:rsidR="00F443F3">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9119D7" w:rsidP="009119D7">
            <w:pPr>
              <w:pStyle w:val="Cell"/>
              <w:ind w:left="0"/>
              <w:rPr>
                <w:sz w:val="20"/>
                <w:szCs w:val="20"/>
              </w:rPr>
            </w:pPr>
            <w:r>
              <w:rPr>
                <w:sz w:val="20"/>
                <w:szCs w:val="20"/>
              </w:rPr>
              <w:t xml:space="preserve">Load Runner </w:t>
            </w:r>
            <w:r w:rsidR="00F443F3">
              <w:rPr>
                <w:sz w:val="20"/>
                <w:szCs w:val="20"/>
              </w:rPr>
              <w:t xml:space="preserve">là để phục vụ thử </w:t>
            </w:r>
            <w:r w:rsidRPr="009119D7">
              <w:rPr>
                <w:sz w:val="20"/>
                <w:szCs w:val="20"/>
              </w:rPr>
              <w:t>các đơn vị chương trình viết bằng Java</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F443F3" w:rsidP="00441EC2">
            <w:pPr>
              <w:pStyle w:val="QFGrade"/>
              <w:rPr>
                <w:sz w:val="20"/>
                <w:szCs w:val="20"/>
              </w:rPr>
            </w:pPr>
            <w:r>
              <w:rPr>
                <w:sz w:val="20"/>
                <w:szCs w:val="20"/>
              </w:rPr>
              <w:t>100/2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Pr="00F443F3" w:rsidRDefault="00502F1D" w:rsidP="00502F1D">
      <w:pPr>
        <w:pStyle w:val="Heading1"/>
        <w:rPr>
          <w:color w:val="FF0000"/>
        </w:rPr>
      </w:pPr>
      <w:r w:rsidRPr="00F443F3">
        <w:rPr>
          <w:color w:val="FF0000"/>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 xml:space="preserve">Anh/chị cho </w:t>
            </w:r>
            <w:r w:rsidR="006B699D">
              <w:t xml:space="preserve">công cụ kiểm thử tự động </w:t>
            </w:r>
            <w:r w:rsidR="006B699D" w:rsidRPr="006B699D">
              <w:t>QuickTest Professional</w:t>
            </w:r>
            <w:r w:rsidR="006B699D">
              <w:t xml:space="preserve"> </w:t>
            </w:r>
            <w:r w:rsidR="00086EE4">
              <w:t>không thực hiện được những việc nào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sidRPr="006B699D">
              <w:rPr>
                <w:sz w:val="20"/>
                <w:szCs w:val="20"/>
              </w:rPr>
              <w:t>QuickTest Professional</w:t>
            </w:r>
            <w:r>
              <w:rPr>
                <w:sz w:val="20"/>
                <w:szCs w:val="20"/>
              </w:rPr>
              <w:t xml:space="preserve"> </w:t>
            </w:r>
            <w:r w:rsidR="00086EE4">
              <w:rPr>
                <w:sz w:val="20"/>
                <w:szCs w:val="20"/>
              </w:rPr>
              <w:t xml:space="preserve">cho phép </w:t>
            </w:r>
            <w:r w:rsidRPr="009119D7">
              <w:rPr>
                <w:sz w:val="20"/>
                <w:szCs w:val="20"/>
              </w:rPr>
              <w:t>giả lập một môi trường ảo gồm nhiều người dùng thực hiện</w:t>
            </w:r>
            <w:r>
              <w:rPr>
                <w:sz w:val="20"/>
                <w:szCs w:val="20"/>
              </w:rPr>
              <w:t xml:space="preserve"> các </w:t>
            </w:r>
            <w:r w:rsidRPr="009119D7">
              <w:rPr>
                <w:sz w:val="20"/>
                <w:szCs w:val="20"/>
              </w:rPr>
              <w:t>giao dịch cùng một lúc nhằm giám sát các thông số xử lý của phần mềm</w:t>
            </w:r>
            <w:r>
              <w:rPr>
                <w:sz w:val="20"/>
                <w:szCs w:val="20"/>
              </w:rPr>
              <w:t xml:space="preserve"> </w:t>
            </w:r>
            <w:r w:rsidRPr="009119D7">
              <w:rPr>
                <w:sz w:val="20"/>
                <w:szCs w:val="20"/>
              </w:rPr>
              <w:t>cần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6B699D" w:rsidP="00441EC2">
            <w:pPr>
              <w:pStyle w:val="QFGrade"/>
              <w:rPr>
                <w:sz w:val="20"/>
                <w:szCs w:val="20"/>
              </w:rPr>
            </w:pPr>
            <w:r>
              <w:rPr>
                <w:sz w:val="20"/>
                <w:szCs w:val="20"/>
              </w:rPr>
              <w:t>100</w:t>
            </w:r>
            <w:r w:rsidR="00086EE4">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6B699D">
            <w:pPr>
              <w:pStyle w:val="Cell"/>
              <w:rPr>
                <w:sz w:val="20"/>
                <w:szCs w:val="20"/>
              </w:rPr>
            </w:pPr>
            <w:r w:rsidRPr="006B699D">
              <w:rPr>
                <w:sz w:val="20"/>
                <w:szCs w:val="20"/>
              </w:rPr>
              <w:t>QuickTest Professional</w:t>
            </w:r>
            <w:r>
              <w:t xml:space="preserve"> </w:t>
            </w:r>
            <w:r w:rsidRPr="006B699D">
              <w:rPr>
                <w:sz w:val="20"/>
                <w:szCs w:val="20"/>
              </w:rPr>
              <w:t>là phần mềm kiểm soát việc kiểm thử tự động các</w:t>
            </w:r>
            <w:r>
              <w:rPr>
                <w:sz w:val="20"/>
                <w:szCs w:val="20"/>
              </w:rPr>
              <w:t xml:space="preserve"> </w:t>
            </w:r>
            <w:r w:rsidRPr="006B699D">
              <w:rPr>
                <w:sz w:val="20"/>
                <w:szCs w:val="20"/>
              </w:rPr>
              <w:t>chức năng của các sản phẩm phần mềm cần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086EE4" w:rsidP="00441EC2">
            <w:pPr>
              <w:pStyle w:val="QFGrade"/>
              <w:rPr>
                <w:sz w:val="20"/>
                <w:szCs w:val="20"/>
              </w:rPr>
            </w:pPr>
            <w:r>
              <w:rPr>
                <w:sz w:val="20"/>
                <w:szCs w:val="20"/>
              </w:rPr>
              <w:t>-</w:t>
            </w:r>
            <w:r w:rsidR="00502F1D">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6B699D" w:rsidP="006B699D">
            <w:pPr>
              <w:pStyle w:val="Cell"/>
              <w:rPr>
                <w:sz w:val="20"/>
                <w:szCs w:val="20"/>
              </w:rPr>
            </w:pPr>
            <w:r w:rsidRPr="006B699D">
              <w:rPr>
                <w:sz w:val="20"/>
                <w:szCs w:val="20"/>
              </w:rPr>
              <w:t>QuickTest Professional</w:t>
            </w:r>
            <w:r>
              <w:rPr>
                <w:sz w:val="20"/>
                <w:szCs w:val="20"/>
              </w:rPr>
              <w:t xml:space="preserve"> </w:t>
            </w:r>
            <w:r w:rsidR="00086EE4">
              <w:rPr>
                <w:sz w:val="20"/>
                <w:szCs w:val="20"/>
              </w:rPr>
              <w:t xml:space="preserve">cho phép </w:t>
            </w:r>
            <w:r w:rsidRPr="006B699D">
              <w:rPr>
                <w:sz w:val="20"/>
                <w:szCs w:val="20"/>
              </w:rPr>
              <w:t>hỗ</w:t>
            </w:r>
            <w:r>
              <w:rPr>
                <w:sz w:val="20"/>
                <w:szCs w:val="20"/>
              </w:rPr>
              <w:t xml:space="preserve"> </w:t>
            </w:r>
            <w:r w:rsidRPr="006B699D">
              <w:rPr>
                <w:sz w:val="20"/>
                <w:szCs w:val="20"/>
              </w:rPr>
              <w:t>trợ kiểm thử hàm (kiểm thử chức năng) và cho phép tiến hành kiểm thử hồi</w:t>
            </w:r>
            <w:r>
              <w:rPr>
                <w:sz w:val="20"/>
                <w:szCs w:val="20"/>
              </w:rPr>
              <w:t xml:space="preserve"> </w:t>
            </w:r>
            <w:r w:rsidRPr="006B699D">
              <w:rPr>
                <w:sz w:val="20"/>
                <w:szCs w:val="20"/>
              </w:rPr>
              <w:t>quy một cách tự động.</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86EE4"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sidRPr="006B699D">
              <w:rPr>
                <w:sz w:val="20"/>
                <w:szCs w:val="20"/>
              </w:rPr>
              <w:t>QuickTest Professional</w:t>
            </w:r>
            <w:r>
              <w:rPr>
                <w:sz w:val="20"/>
                <w:szCs w:val="20"/>
              </w:rPr>
              <w:t xml:space="preserve"> là công</w:t>
            </w:r>
            <w:r w:rsidRPr="009119D7">
              <w:rPr>
                <w:sz w:val="20"/>
                <w:szCs w:val="20"/>
              </w:rPr>
              <w:t xml:space="preserve"> cụ kiểm thử </w:t>
            </w:r>
            <w:r w:rsidR="00086EE4">
              <w:rPr>
                <w:sz w:val="20"/>
                <w:szCs w:val="20"/>
              </w:rPr>
              <w:t xml:space="preserve">chỉ dành </w:t>
            </w:r>
            <w:r w:rsidRPr="009119D7">
              <w:rPr>
                <w:sz w:val="20"/>
                <w:szCs w:val="20"/>
              </w:rPr>
              <w:t xml:space="preserve">cho các đơn vị chương trình viết bằng </w:t>
            </w:r>
            <w:r w:rsidR="00086EE4">
              <w:rPr>
                <w:sz w:val="20"/>
                <w:szCs w:val="20"/>
              </w:rPr>
              <w:t>C++</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086EE4" w:rsidP="00441EC2">
            <w:pPr>
              <w:pStyle w:val="QFGrade"/>
              <w:rPr>
                <w:sz w:val="20"/>
                <w:szCs w:val="20"/>
              </w:rPr>
            </w:pPr>
            <w:r>
              <w:rPr>
                <w:sz w:val="20"/>
                <w:szCs w:val="20"/>
              </w:rPr>
              <w:t>100/2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6B699D">
              <w:t xml:space="preserve"> các giao diện chính </w:t>
            </w:r>
            <w:r w:rsidR="00086EE4">
              <w:t xml:space="preserve">ít </w:t>
            </w:r>
            <w:r w:rsidR="006B699D">
              <w:t>gặp</w:t>
            </w:r>
            <w:r w:rsidR="00086EE4">
              <w:t xml:space="preserve"> là những giao diện nào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sidRPr="006B699D">
              <w:rPr>
                <w:sz w:val="20"/>
                <w:szCs w:val="20"/>
              </w:rPr>
              <w:t>Giao diện gọi hàm/thủ tục (procedure call)</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086EE4" w:rsidP="00441EC2">
            <w:pPr>
              <w:pStyle w:val="QFGrade"/>
              <w:rPr>
                <w:sz w:val="20"/>
                <w:szCs w:val="20"/>
              </w:rPr>
            </w:pPr>
            <w:r>
              <w:rPr>
                <w:sz w:val="20"/>
                <w:szCs w:val="20"/>
              </w:rPr>
              <w:t>-100</w:t>
            </w:r>
          </w:p>
        </w:tc>
      </w:tr>
      <w:tr w:rsidR="00086EE4" w:rsidRPr="00FC3D4F" w:rsidTr="003209F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86EE4" w:rsidRPr="00FC3D4F" w:rsidRDefault="00086EE4" w:rsidP="003209F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086EE4" w:rsidRPr="00FC3D4F" w:rsidRDefault="00086EE4" w:rsidP="003209F2">
            <w:pPr>
              <w:pStyle w:val="Cell"/>
              <w:ind w:left="0"/>
              <w:rPr>
                <w:sz w:val="20"/>
                <w:szCs w:val="20"/>
              </w:rPr>
            </w:pPr>
            <w:r w:rsidRPr="006B699D">
              <w:rPr>
                <w:sz w:val="20"/>
                <w:szCs w:val="20"/>
              </w:rPr>
              <w:t xml:space="preserve">Giao diện truyền </w:t>
            </w:r>
            <w:r>
              <w:rPr>
                <w:sz w:val="20"/>
                <w:szCs w:val="20"/>
              </w:rPr>
              <w:t xml:space="preserve">gói tin </w:t>
            </w:r>
            <w:r w:rsidRPr="006B699D">
              <w:rPr>
                <w:sz w:val="20"/>
                <w:szCs w:val="20"/>
              </w:rPr>
              <w:t>(</w:t>
            </w:r>
            <w:r>
              <w:rPr>
                <w:sz w:val="20"/>
                <w:szCs w:val="20"/>
              </w:rPr>
              <w:t xml:space="preserve">package </w:t>
            </w:r>
            <w:r w:rsidRPr="006B699D">
              <w:rPr>
                <w:sz w:val="20"/>
                <w:szCs w:val="20"/>
              </w:rPr>
              <w:t>passing)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86EE4" w:rsidRPr="00FC3D4F" w:rsidRDefault="00086EE4" w:rsidP="003209F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86EE4" w:rsidRPr="00FC3D4F" w:rsidRDefault="00086EE4" w:rsidP="003209F2">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6B699D" w:rsidP="00441EC2">
            <w:pPr>
              <w:pStyle w:val="Cell"/>
              <w:ind w:left="0"/>
              <w:rPr>
                <w:sz w:val="20"/>
                <w:szCs w:val="20"/>
              </w:rPr>
            </w:pPr>
            <w:r>
              <w:rPr>
                <w:sz w:val="20"/>
                <w:szCs w:val="20"/>
              </w:rPr>
              <w:t>Giao diện truy vấn CSDL</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086EE4">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6B699D" w:rsidP="00441EC2">
            <w:pPr>
              <w:pStyle w:val="Cell"/>
              <w:ind w:left="0"/>
              <w:rPr>
                <w:sz w:val="20"/>
                <w:szCs w:val="20"/>
              </w:rPr>
            </w:pPr>
            <w:r w:rsidRPr="006B699D">
              <w:rPr>
                <w:sz w:val="20"/>
                <w:szCs w:val="20"/>
              </w:rPr>
              <w:t>Giao diện bộ nhớ dùng chung (shared memory)</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86EE4"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6B699D">
              <w:t xml:space="preserve"> đâu là phát biểu </w:t>
            </w:r>
            <w:r w:rsidR="00086EE4">
              <w:t>SAI</w:t>
            </w:r>
            <w:r w:rsidR="006B699D">
              <w:t xml:space="preserve"> về kiểm thử tích hợp Top-down</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6B699D" w:rsidRPr="006B699D" w:rsidRDefault="006B699D" w:rsidP="006B699D">
            <w:pPr>
              <w:pStyle w:val="Cell"/>
              <w:rPr>
                <w:sz w:val="20"/>
                <w:szCs w:val="20"/>
              </w:rPr>
            </w:pPr>
            <w:r w:rsidRPr="006B699D">
              <w:rPr>
                <w:sz w:val="20"/>
                <w:szCs w:val="20"/>
              </w:rPr>
              <w:t>Tích hợp từ trên xuống là tích hợp từ hàm chính (main) - gốc của cây. Các</w:t>
            </w:r>
          </w:p>
          <w:p w:rsidR="00502F1D" w:rsidRPr="00FC3D4F" w:rsidRDefault="006B699D" w:rsidP="006B699D">
            <w:pPr>
              <w:pStyle w:val="Cell"/>
              <w:ind w:left="0"/>
              <w:rPr>
                <w:sz w:val="20"/>
                <w:szCs w:val="20"/>
              </w:rPr>
            </w:pPr>
            <w:r w:rsidRPr="006B699D">
              <w:rPr>
                <w:sz w:val="20"/>
                <w:szCs w:val="20"/>
              </w:rPr>
              <w:t>hàm được gọi trong hàm main trước khi tích hợp là các hàm giả (stub)</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086EE4" w:rsidP="00441EC2">
            <w:pPr>
              <w:pStyle w:val="QFGrade"/>
              <w:rPr>
                <w:sz w:val="20"/>
                <w:szCs w:val="20"/>
              </w:rPr>
            </w:pPr>
            <w:r>
              <w:rPr>
                <w:sz w:val="20"/>
                <w:szCs w:val="20"/>
              </w:rPr>
              <w:t>-100</w:t>
            </w:r>
          </w:p>
        </w:tc>
      </w:tr>
      <w:tr w:rsidR="00086EE4" w:rsidRPr="00FC3D4F" w:rsidTr="00C67D8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86EE4" w:rsidRPr="00FC3D4F" w:rsidRDefault="00086EE4" w:rsidP="00C67D88">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086EE4" w:rsidRPr="00FC3D4F" w:rsidRDefault="00086EE4" w:rsidP="00C67D88">
            <w:pPr>
              <w:pStyle w:val="Cell"/>
              <w:ind w:left="0"/>
              <w:rPr>
                <w:sz w:val="20"/>
                <w:szCs w:val="20"/>
              </w:rPr>
            </w:pPr>
            <w:r>
              <w:rPr>
                <w:sz w:val="20"/>
                <w:szCs w:val="20"/>
              </w:rPr>
              <w:t>Tích hợp Top-down tương đương với tổ hợp tích hợp sandwich và big-bang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86EE4" w:rsidRPr="00FC3D4F" w:rsidRDefault="00086EE4" w:rsidP="00C67D88">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86EE4" w:rsidRPr="00FC3D4F" w:rsidRDefault="00086EE4" w:rsidP="00C67D88">
            <w:pPr>
              <w:pStyle w:val="QFGrade"/>
              <w:rPr>
                <w:sz w:val="20"/>
                <w:szCs w:val="20"/>
              </w:rPr>
            </w:pPr>
            <w:r>
              <w:rPr>
                <w:sz w:val="20"/>
                <w:szCs w:val="20"/>
              </w:rPr>
              <w:t>100/2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441EC2">
            <w:pPr>
              <w:pStyle w:val="Cell"/>
              <w:ind w:left="0"/>
              <w:rPr>
                <w:sz w:val="20"/>
                <w:szCs w:val="20"/>
              </w:rPr>
            </w:pPr>
            <w:r>
              <w:rPr>
                <w:sz w:val="20"/>
                <w:szCs w:val="20"/>
              </w:rPr>
              <w:t xml:space="preserve">Tích hợp Top-down </w:t>
            </w:r>
            <w:r w:rsidRPr="00C30098">
              <w:rPr>
                <w:sz w:val="20"/>
                <w:szCs w:val="20"/>
              </w:rPr>
              <w:t>là tích hợp big</w:t>
            </w:r>
            <w:r w:rsidR="00086EE4">
              <w:rPr>
                <w:sz w:val="20"/>
                <w:szCs w:val="20"/>
              </w:rPr>
              <w:t>-</w:t>
            </w:r>
            <w:r w:rsidRPr="00C30098">
              <w:rPr>
                <w:sz w:val="20"/>
                <w:szCs w:val="20"/>
              </w:rPr>
              <w:t>bang với các cây con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086EE4">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502F1D" w:rsidRDefault="00C30098" w:rsidP="00C30098">
            <w:pPr>
              <w:pStyle w:val="Cell"/>
              <w:rPr>
                <w:sz w:val="20"/>
                <w:szCs w:val="20"/>
              </w:rPr>
            </w:pPr>
            <w:r>
              <w:rPr>
                <w:sz w:val="20"/>
                <w:szCs w:val="20"/>
              </w:rPr>
              <w:t>Trong tích hợp Top-down, c</w:t>
            </w:r>
            <w:r w:rsidRPr="00C30098">
              <w:rPr>
                <w:sz w:val="20"/>
                <w:szCs w:val="20"/>
              </w:rPr>
              <w:t>ác</w:t>
            </w:r>
            <w:r>
              <w:rPr>
                <w:sz w:val="20"/>
                <w:szCs w:val="20"/>
              </w:rPr>
              <w:t xml:space="preserve"> </w:t>
            </w:r>
            <w:r w:rsidRPr="00C30098">
              <w:rPr>
                <w:sz w:val="20"/>
                <w:szCs w:val="20"/>
              </w:rPr>
              <w:t>hàm giả là các hàm mô phỏng hàm được gọi và sẽ được bỏ đi khi tích</w:t>
            </w:r>
            <w:r>
              <w:rPr>
                <w:sz w:val="20"/>
                <w:szCs w:val="20"/>
              </w:rPr>
              <w:t xml:space="preserve"> </w:t>
            </w:r>
            <w:r w:rsidRPr="00C30098">
              <w:rPr>
                <w:sz w:val="20"/>
                <w:szCs w:val="20"/>
              </w:rPr>
              <w:t>hợp với hàm thật.</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86EE4" w:rsidP="00441EC2">
            <w:pPr>
              <w:pStyle w:val="QFGrade"/>
              <w:rPr>
                <w:sz w:val="20"/>
                <w:szCs w:val="20"/>
              </w:rPr>
            </w:pPr>
            <w:r>
              <w:rPr>
                <w:sz w:val="20"/>
                <w:szCs w:val="20"/>
              </w:rPr>
              <w:t>-100</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02F1D" w:rsidRDefault="00502F1D" w:rsidP="00502F1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02F1D" w:rsidTr="00441EC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NormalWeb"/>
            </w:pPr>
            <w:r>
              <w:t>Anh/chị cho biết</w:t>
            </w:r>
            <w:r w:rsidR="00C30098">
              <w:t xml:space="preserve"> kiểm thử hệ thống</w:t>
            </w:r>
            <w:r w:rsidR="00086EE4">
              <w:t xml:space="preserve"> không đảm bảo những điều nào dưới đây</w:t>
            </w:r>
            <w: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Type"/>
            </w:pPr>
            <w:r>
              <w:t>MA</w:t>
            </w:r>
          </w:p>
        </w:tc>
      </w:tr>
      <w:tr w:rsidR="00502F1D" w:rsidTr="00441EC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QFOptionReset"/>
            </w:pPr>
            <w: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Head"/>
            </w:pPr>
            <w:r>
              <w:t>Grade</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C30098">
            <w:pPr>
              <w:pStyle w:val="Cell"/>
              <w:rPr>
                <w:sz w:val="20"/>
                <w:szCs w:val="20"/>
              </w:rPr>
            </w:pPr>
            <w:r>
              <w:rPr>
                <w:sz w:val="20"/>
                <w:szCs w:val="20"/>
              </w:rPr>
              <w:t xml:space="preserve">Kiểm thử hệ thống </w:t>
            </w:r>
            <w:r w:rsidR="00086EE4">
              <w:rPr>
                <w:sz w:val="20"/>
                <w:szCs w:val="20"/>
              </w:rPr>
              <w:t xml:space="preserve">cho phép </w:t>
            </w:r>
            <w:r>
              <w:rPr>
                <w:sz w:val="20"/>
                <w:szCs w:val="20"/>
              </w:rPr>
              <w:t>k</w:t>
            </w:r>
            <w:r w:rsidRPr="00C30098">
              <w:rPr>
                <w:sz w:val="20"/>
                <w:szCs w:val="20"/>
              </w:rPr>
              <w:t xml:space="preserve">iểm tra </w:t>
            </w:r>
            <w:r w:rsidR="00086EE4">
              <w:rPr>
                <w:sz w:val="20"/>
                <w:szCs w:val="20"/>
              </w:rPr>
              <w:t xml:space="preserve">hệ thống </w:t>
            </w:r>
            <w:r w:rsidRPr="00C30098">
              <w:rPr>
                <w:sz w:val="20"/>
                <w:szCs w:val="20"/>
              </w:rPr>
              <w:t>so với đặc</w:t>
            </w:r>
            <w:r>
              <w:rPr>
                <w:sz w:val="20"/>
                <w:szCs w:val="20"/>
              </w:rPr>
              <w:t xml:space="preserve"> </w:t>
            </w:r>
            <w:r w:rsidRPr="00C30098">
              <w:rPr>
                <w:sz w:val="20"/>
                <w:szCs w:val="20"/>
              </w:rPr>
              <w:t>tả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086EE4"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C30098">
            <w:pPr>
              <w:pStyle w:val="Cell"/>
              <w:rPr>
                <w:sz w:val="20"/>
                <w:szCs w:val="20"/>
              </w:rPr>
            </w:pPr>
            <w:r>
              <w:rPr>
                <w:sz w:val="20"/>
                <w:szCs w:val="20"/>
              </w:rPr>
              <w:t xml:space="preserve">Kiểm thử hệ thống </w:t>
            </w:r>
            <w:r w:rsidR="00086EE4">
              <w:rPr>
                <w:sz w:val="20"/>
                <w:szCs w:val="20"/>
              </w:rPr>
              <w:t>đảm bảo hệ thống không còn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086EE4">
              <w:rPr>
                <w:sz w:val="20"/>
                <w:szCs w:val="20"/>
              </w:rPr>
              <w:t>/2</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Option"/>
              <w:tabs>
                <w:tab w:val="clear" w:pos="1440"/>
                <w:tab w:val="num" w:pos="434"/>
              </w:tabs>
              <w:ind w:left="434"/>
            </w:pPr>
          </w:p>
        </w:tc>
        <w:tc>
          <w:tcPr>
            <w:tcW w:w="3883" w:type="dxa"/>
            <w:tcBorders>
              <w:top w:val="outset" w:sz="6" w:space="0" w:color="auto"/>
              <w:left w:val="outset" w:sz="6" w:space="0" w:color="auto"/>
              <w:bottom w:val="outset" w:sz="6" w:space="0" w:color="auto"/>
              <w:right w:val="outset" w:sz="6" w:space="0" w:color="auto"/>
            </w:tcBorders>
            <w:vAlign w:val="center"/>
          </w:tcPr>
          <w:p w:rsidR="00C30098" w:rsidRPr="00C30098" w:rsidRDefault="00C30098" w:rsidP="00C30098">
            <w:pPr>
              <w:pStyle w:val="Cell"/>
              <w:rPr>
                <w:sz w:val="20"/>
                <w:szCs w:val="20"/>
              </w:rPr>
            </w:pPr>
            <w:r>
              <w:rPr>
                <w:sz w:val="20"/>
                <w:szCs w:val="20"/>
              </w:rPr>
              <w:t>Kiểm thử hệ thống để k</w:t>
            </w:r>
            <w:r w:rsidRPr="00C30098">
              <w:rPr>
                <w:sz w:val="20"/>
                <w:szCs w:val="20"/>
              </w:rPr>
              <w:t>iểm tra sản phẩm</w:t>
            </w:r>
          </w:p>
          <w:p w:rsidR="00502F1D" w:rsidRDefault="00C30098" w:rsidP="00C30098">
            <w:pPr>
              <w:pStyle w:val="Cell"/>
              <w:rPr>
                <w:sz w:val="20"/>
                <w:szCs w:val="20"/>
              </w:rPr>
            </w:pPr>
            <w:r w:rsidRPr="00C30098">
              <w:rPr>
                <w:sz w:val="20"/>
                <w:szCs w:val="20"/>
              </w:rPr>
              <w:t>đạt yêu cầu kỹ thuật</w:t>
            </w:r>
            <w:r>
              <w:rPr>
                <w:sz w:val="20"/>
                <w:szCs w:val="20"/>
              </w:rPr>
              <w:t xml:space="preserve"> </w:t>
            </w:r>
            <w:r w:rsidRPr="00C30098">
              <w:rPr>
                <w:sz w:val="20"/>
                <w:szCs w:val="20"/>
              </w:rPr>
              <w:t>chưa</w:t>
            </w:r>
          </w:p>
        </w:tc>
        <w:tc>
          <w:tcPr>
            <w:tcW w:w="4660" w:type="dxa"/>
            <w:tcBorders>
              <w:top w:val="outset" w:sz="6" w:space="0" w:color="auto"/>
              <w:left w:val="outset" w:sz="6" w:space="0" w:color="auto"/>
              <w:bottom w:val="outset" w:sz="6" w:space="0" w:color="auto"/>
              <w:right w:val="outset" w:sz="6" w:space="0" w:color="auto"/>
            </w:tcBorders>
            <w:vAlign w:val="center"/>
          </w:tcPr>
          <w:p w:rsidR="00502F1D" w:rsidRPr="00FC3D4F" w:rsidRDefault="00502F1D" w:rsidP="00441EC2">
            <w:pPr>
              <w:pStyle w:val="QFFeedback"/>
            </w:pPr>
          </w:p>
        </w:tc>
        <w:tc>
          <w:tcPr>
            <w:tcW w:w="777" w:type="dxa"/>
            <w:tcBorders>
              <w:top w:val="outset" w:sz="6" w:space="0" w:color="auto"/>
              <w:left w:val="outset" w:sz="6" w:space="0" w:color="auto"/>
              <w:bottom w:val="outset" w:sz="6" w:space="0" w:color="auto"/>
              <w:right w:val="outset" w:sz="6" w:space="0" w:color="auto"/>
            </w:tcBorders>
            <w:vAlign w:val="center"/>
          </w:tcPr>
          <w:p w:rsidR="00502F1D" w:rsidRDefault="00086EE4" w:rsidP="00441EC2">
            <w:pPr>
              <w:pStyle w:val="QFGrade"/>
              <w:rPr>
                <w:sz w:val="20"/>
                <w:szCs w:val="20"/>
              </w:rPr>
            </w:pPr>
            <w:r>
              <w:rPr>
                <w:sz w:val="20"/>
                <w:szCs w:val="20"/>
              </w:rPr>
              <w:t>-100</w:t>
            </w:r>
          </w:p>
        </w:tc>
      </w:tr>
      <w:tr w:rsidR="00502F1D" w:rsidRPr="00FC3D4F"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Option"/>
              <w:tabs>
                <w:tab w:val="clear" w:pos="1440"/>
                <w:tab w:val="num" w:pos="434"/>
              </w:tabs>
              <w:ind w:left="434"/>
            </w:pPr>
            <w:r w:rsidRPr="00FC3D4F">
              <w:t> </w:t>
            </w:r>
          </w:p>
        </w:tc>
        <w:tc>
          <w:tcPr>
            <w:tcW w:w="3883" w:type="dxa"/>
            <w:tcBorders>
              <w:top w:val="outset" w:sz="6" w:space="0" w:color="auto"/>
              <w:left w:val="outset" w:sz="6" w:space="0" w:color="auto"/>
              <w:bottom w:val="outset" w:sz="6" w:space="0" w:color="auto"/>
              <w:right w:val="outset" w:sz="6" w:space="0" w:color="auto"/>
            </w:tcBorders>
            <w:vAlign w:val="center"/>
          </w:tcPr>
          <w:p w:rsidR="00502F1D" w:rsidRPr="00FC3D4F" w:rsidRDefault="00C30098" w:rsidP="00086EE4">
            <w:pPr>
              <w:pStyle w:val="Cell"/>
              <w:rPr>
                <w:sz w:val="20"/>
                <w:szCs w:val="20"/>
              </w:rPr>
            </w:pPr>
            <w:r>
              <w:rPr>
                <w:sz w:val="20"/>
                <w:szCs w:val="20"/>
              </w:rPr>
              <w:t xml:space="preserve">Kiểm thử hệ thống </w:t>
            </w:r>
            <w:r w:rsidR="00086EE4">
              <w:rPr>
                <w:sz w:val="20"/>
                <w:szCs w:val="20"/>
              </w:rPr>
              <w:t xml:space="preserve">cho phép </w:t>
            </w:r>
            <w:r>
              <w:rPr>
                <w:sz w:val="20"/>
                <w:szCs w:val="20"/>
              </w:rPr>
              <w:t>k</w:t>
            </w:r>
            <w:r w:rsidRPr="00C30098">
              <w:rPr>
                <w:sz w:val="20"/>
                <w:szCs w:val="20"/>
              </w:rPr>
              <w:t>hẳng định tính</w:t>
            </w:r>
            <w:r w:rsidR="00086EE4">
              <w:rPr>
                <w:sz w:val="20"/>
                <w:szCs w:val="20"/>
              </w:rPr>
              <w:t xml:space="preserve"> </w:t>
            </w:r>
            <w:r w:rsidRPr="00C30098">
              <w:rPr>
                <w:sz w:val="20"/>
                <w:szCs w:val="20"/>
              </w:rPr>
              <w:t>đúng đắn và đầy đủ</w:t>
            </w:r>
            <w:r>
              <w:rPr>
                <w:sz w:val="20"/>
                <w:szCs w:val="20"/>
              </w:rPr>
              <w:t xml:space="preserve"> </w:t>
            </w:r>
            <w:r w:rsidRPr="00C30098">
              <w:rPr>
                <w:sz w:val="20"/>
                <w:szCs w:val="20"/>
              </w:rPr>
              <w:t>của sản phẩm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Feedback"/>
            </w:pPr>
            <w:r w:rsidRPr="00FC3D4F">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FC3D4F" w:rsidRDefault="00502F1D" w:rsidP="00441EC2">
            <w:pPr>
              <w:pStyle w:val="QFGrade"/>
              <w:rPr>
                <w:sz w:val="20"/>
                <w:szCs w:val="20"/>
              </w:rPr>
            </w:pPr>
            <w:r>
              <w:rPr>
                <w:sz w:val="20"/>
                <w:szCs w:val="20"/>
              </w:rPr>
              <w:t>100</w:t>
            </w:r>
            <w:r w:rsidR="00086EE4">
              <w:rPr>
                <w:sz w:val="20"/>
                <w:szCs w:val="20"/>
              </w:rPr>
              <w:t>/2</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r w:rsidR="00502F1D" w:rsidTr="00441EC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02F1D" w:rsidRPr="00BE43E9" w:rsidRDefault="00502F1D" w:rsidP="00441EC2">
            <w:pPr>
              <w:pStyle w:val="TableRowHead"/>
            </w:pPr>
            <w: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02F1D" w:rsidRPr="00806C8C" w:rsidRDefault="00502F1D" w:rsidP="00441EC2">
            <w:pPr>
              <w:pStyle w:val="Cell"/>
            </w:pPr>
            <w:r w:rsidRPr="00806C8C">
              <w:t> </w:t>
            </w:r>
          </w:p>
        </w:tc>
      </w:tr>
    </w:tbl>
    <w:p w:rsidR="005377A4" w:rsidRDefault="005377A4" w:rsidP="00AD389A">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5377A4" w:rsidRPr="00FC3D4F"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5377A4" w:rsidRDefault="00017D33" w:rsidP="00F6481B">
            <w:pPr>
              <w:pStyle w:val="NormalWeb"/>
              <w:spacing w:before="0" w:beforeAutospacing="0" w:after="0" w:afterAutospacing="0"/>
              <w:rPr>
                <w:szCs w:val="28"/>
              </w:rPr>
            </w:pPr>
            <w:r>
              <w:rPr>
                <w:szCs w:val="28"/>
              </w:rPr>
              <w:t>C</w:t>
            </w:r>
            <w:r w:rsidR="0084762C">
              <w:rPr>
                <w:szCs w:val="28"/>
              </w:rPr>
              <w:t>ác mốc bàn giao sản phẩm cho khách hàng (deliverables)</w:t>
            </w:r>
            <w:r>
              <w:rPr>
                <w:szCs w:val="28"/>
              </w:rPr>
              <w:t xml:space="preserve"> nằm trong test case</w:t>
            </w:r>
          </w:p>
          <w:p w:rsidR="005377A4" w:rsidRPr="00FC3D4F" w:rsidRDefault="005377A4" w:rsidP="00F6481B">
            <w:pPr>
              <w:pStyle w:val="NormalWeb"/>
              <w:spacing w:before="0" w:beforeAutospacing="0" w:after="0" w:afterAutospacing="0"/>
              <w:rPr>
                <w:rFonts w:cs="Arial"/>
                <w:sz w:val="20"/>
                <w:szCs w:val="18"/>
              </w:rPr>
            </w:pPr>
            <w:r>
              <w:rPr>
                <w:szCs w:val="28"/>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FC3D4F" w:rsidRDefault="005377A4" w:rsidP="00F6481B">
            <w:pPr>
              <w:pStyle w:val="QFType"/>
              <w:rPr>
                <w:sz w:val="20"/>
              </w:rPr>
            </w:pPr>
            <w:r w:rsidRPr="00FC3D4F">
              <w:rPr>
                <w:sz w:val="20"/>
              </w:rPr>
              <w:t>TF</w:t>
            </w:r>
          </w:p>
        </w:tc>
      </w:tr>
      <w:tr w:rsidR="005377A4"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Head"/>
            </w:pPr>
            <w:r>
              <w:t>Grade</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True</w:t>
            </w:r>
            <w: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017D33" w:rsidP="00F6481B">
            <w:pPr>
              <w:pStyle w:val="QFGrade"/>
            </w:pPr>
            <w:r>
              <w:t>0</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t>F</w:t>
            </w:r>
            <w:r w:rsidRPr="00806C8C">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017D33" w:rsidP="00F6481B">
            <w:pPr>
              <w:pStyle w:val="QFGrade"/>
            </w:pPr>
            <w:r>
              <w:t>100</w:t>
            </w:r>
          </w:p>
        </w:tc>
      </w:tr>
      <w:tr w:rsidR="005377A4"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BE43E9" w:rsidRDefault="005377A4"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t> </w:t>
            </w:r>
          </w:p>
        </w:tc>
      </w:tr>
      <w:tr w:rsidR="005377A4"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806C8C" w:rsidRDefault="005377A4" w:rsidP="00F6481B">
            <w:r w:rsidRPr="00806C8C">
              <w:t> </w:t>
            </w:r>
          </w:p>
        </w:tc>
      </w:tr>
    </w:tbl>
    <w:p w:rsidR="00AD389A" w:rsidRDefault="00AD389A" w:rsidP="00AD389A">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AD389A" w:rsidRPr="00FC3D4F"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D389A" w:rsidRDefault="00017D33" w:rsidP="00F6481B">
            <w:pPr>
              <w:pStyle w:val="NormalWeb"/>
              <w:spacing w:before="0" w:beforeAutospacing="0" w:after="0" w:afterAutospacing="0"/>
              <w:rPr>
                <w:szCs w:val="28"/>
              </w:rPr>
            </w:pPr>
            <w:r>
              <w:rPr>
                <w:szCs w:val="28"/>
              </w:rPr>
              <w:t>D</w:t>
            </w:r>
            <w:r w:rsidR="0084762C">
              <w:rPr>
                <w:szCs w:val="28"/>
              </w:rPr>
              <w:t>anh sách rủi ro có thể ảnh hưởng đến thiết kế hoặc thực hiện kiểm thử</w:t>
            </w:r>
            <w:r>
              <w:rPr>
                <w:szCs w:val="28"/>
              </w:rPr>
              <w:t xml:space="preserve"> phải được bao gồm trong tài liệu phân tích hệ thống</w:t>
            </w:r>
            <w:r w:rsidR="00AD389A">
              <w:rPr>
                <w:szCs w:val="28"/>
              </w:rPr>
              <w:t>.</w:t>
            </w:r>
          </w:p>
          <w:p w:rsidR="00AD389A" w:rsidRPr="00FC3D4F" w:rsidRDefault="00AD389A" w:rsidP="00F6481B">
            <w:pPr>
              <w:pStyle w:val="NormalWeb"/>
              <w:spacing w:before="0" w:beforeAutospacing="0" w:after="0" w:afterAutospacing="0"/>
              <w:rPr>
                <w:rFonts w:cs="Arial"/>
                <w:sz w:val="20"/>
                <w:szCs w:val="18"/>
              </w:rPr>
            </w:pPr>
            <w:r>
              <w:rPr>
                <w:szCs w:val="28"/>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FC3D4F" w:rsidRDefault="00AD389A" w:rsidP="00F6481B">
            <w:pPr>
              <w:pStyle w:val="QFType"/>
              <w:rPr>
                <w:sz w:val="20"/>
              </w:rPr>
            </w:pPr>
            <w:r w:rsidRPr="00FC3D4F">
              <w:rPr>
                <w:sz w:val="20"/>
              </w:rPr>
              <w:t>TF</w:t>
            </w:r>
          </w:p>
        </w:tc>
      </w:tr>
      <w:tr w:rsidR="00AD389A"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True</w:t>
            </w:r>
            <w: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017D33" w:rsidP="00F6481B">
            <w:pPr>
              <w:pStyle w:val="QFGrade"/>
            </w:pPr>
            <w:r>
              <w:t>0</w:t>
            </w:r>
          </w:p>
        </w:tc>
      </w:tr>
      <w:tr w:rsidR="00AD389A"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t>F</w:t>
            </w:r>
            <w:r w:rsidRPr="00806C8C">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017D33" w:rsidP="00F6481B">
            <w:pPr>
              <w:pStyle w:val="QFGrade"/>
            </w:pPr>
            <w:r>
              <w:t>10</w:t>
            </w:r>
            <w:r w:rsidR="00AD389A">
              <w:t>0</w:t>
            </w:r>
          </w:p>
        </w:tc>
      </w:tr>
      <w:tr w:rsidR="00AD389A"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AD389A" w:rsidRDefault="00AD389A" w:rsidP="00AD389A">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AD389A"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AD389A" w:rsidRPr="00806C8C" w:rsidRDefault="00AD389A" w:rsidP="0084762C">
            <w:r>
              <w:t>Anh/chị cho biết phát biểu sau đúng hay sai: ”</w:t>
            </w:r>
            <w:r w:rsidR="0084762C">
              <w:t>Kiểm t</w:t>
            </w:r>
            <w:r w:rsidR="00017D33">
              <w:t>hử chấp nhận (Acceptance Test) là kiểm thử trên từng dòng lệnh</w:t>
            </w:r>
            <w:r w:rsidR="0084762C">
              <w:t>.</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Type"/>
            </w:pPr>
            <w:r>
              <w:t>TF</w:t>
            </w:r>
          </w:p>
        </w:tc>
      </w:tr>
      <w:tr w:rsidR="00AD389A"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Head"/>
            </w:pPr>
            <w:r>
              <w:t>Grade</w:t>
            </w:r>
          </w:p>
        </w:tc>
      </w:tr>
      <w:tr w:rsidR="00AD389A"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Grade"/>
            </w:pPr>
            <w:r>
              <w:t>0</w:t>
            </w:r>
          </w:p>
        </w:tc>
      </w:tr>
      <w:tr w:rsidR="00AD389A"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QFGrade"/>
            </w:pPr>
            <w:r>
              <w:t>100</w:t>
            </w:r>
          </w:p>
        </w:tc>
      </w:tr>
      <w:tr w:rsidR="00AD389A"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D389A" w:rsidRPr="00BE43E9" w:rsidRDefault="00AD389A" w:rsidP="00F6481B">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t> </w:t>
            </w:r>
          </w:p>
        </w:tc>
      </w:tr>
      <w:tr w:rsidR="00AD389A"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AD389A" w:rsidRPr="00806C8C" w:rsidRDefault="00AD389A" w:rsidP="00F6481B">
            <w:r w:rsidRPr="00806C8C">
              <w:t> </w:t>
            </w:r>
          </w:p>
        </w:tc>
      </w:tr>
    </w:tbl>
    <w:p w:rsidR="00C30098" w:rsidRPr="00017D33" w:rsidRDefault="00C30098" w:rsidP="00C30098">
      <w:pPr>
        <w:pStyle w:val="Heading1"/>
        <w:rPr>
          <w:color w:val="FF0000"/>
        </w:rPr>
      </w:pPr>
      <w:r w:rsidRPr="00017D33">
        <w:rPr>
          <w:color w:val="FF0000"/>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C30098">
            <w:r>
              <w:t xml:space="preserve">Anh/chị cho biết phát biểu sau đúng hay sai: ”Kiểm thử hồi quy </w:t>
            </w:r>
            <w:r w:rsidR="00DA4147">
              <w:t xml:space="preserve">chỉ </w:t>
            </w:r>
            <w:r>
              <w:t xml:space="preserve">kiểm tra lại các ca kiểm thử </w:t>
            </w:r>
            <w:r w:rsidR="00DA4147">
              <w:t xml:space="preserve">thất bại </w:t>
            </w:r>
            <w:r>
              <w:t>trước đó”</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10</w:t>
            </w:r>
            <w:r w:rsidR="00C30098">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A4147">
              <w:t xml:space="preserve">Kiểm </w:t>
            </w:r>
            <w:r w:rsidR="00DF279B">
              <w:t>thử chức năng hệ thống phụ thuộc vào chi tiết thiết kế và cài đặt</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lastRenderedPageBreak/>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10</w:t>
            </w:r>
            <w:r w:rsidR="00C30098">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F279B">
              <w:t xml:space="preserve">Mục đích chính của một phép kiểm thử là </w:t>
            </w:r>
            <w:r w:rsidR="00DA4147">
              <w:t>đảm bảo không dư thừa dòng lệnh nào</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F279B" w:rsidP="00F5407D">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10</w:t>
            </w:r>
            <w:r w:rsidR="00C30098">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F279B">
              <w:t xml:space="preserve"> Mức kế tiếp với kiểm thử đơn vị là kiểm thử </w:t>
            </w:r>
            <w:r w:rsidR="00DA4147">
              <w:t>chấp nhận (acceptance test)</w:t>
            </w:r>
            <w:r w:rsidR="00DF279B">
              <w:t>.</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100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C30098">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DF279B">
            <w:r>
              <w:t>Anh/chị cho biết phát biểu sau đúng hay sai: ”</w:t>
            </w:r>
            <w:r w:rsidR="00DF279B">
              <w:t xml:space="preserve">Kiểm thử chấp nhận được thực hiện </w:t>
            </w:r>
            <w:r w:rsidR="00DA4147">
              <w:t>l</w:t>
            </w:r>
            <w:r w:rsidR="00DF279B">
              <w:t xml:space="preserve">à để </w:t>
            </w:r>
            <w:r w:rsidR="00DA4147">
              <w:t xml:space="preserve">đảm bảo </w:t>
            </w:r>
            <w:r w:rsidR="00DF279B">
              <w:t xml:space="preserve">sản phẩm </w:t>
            </w:r>
            <w:r w:rsidR="00DA4147">
              <w:t>không còn lỗi nào</w:t>
            </w:r>
            <w:r>
              <w:t>”</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Type"/>
            </w:pPr>
            <w:r>
              <w:t>TF</w:t>
            </w:r>
          </w:p>
        </w:tc>
      </w:tr>
      <w:tr w:rsidR="00C30098" w:rsidTr="00C30098">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Reset"/>
            </w:pPr>
            <w: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Grade</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True</w:t>
            </w:r>
            <w:r>
              <w:t xml:space="preserv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t>F</w:t>
            </w:r>
            <w:r w:rsidRPr="00806C8C">
              <w:t>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10</w:t>
            </w:r>
            <w:r w:rsidR="00C30098">
              <w:t>0</w:t>
            </w:r>
          </w:p>
        </w:tc>
      </w:tr>
      <w:tr w:rsidR="00C30098" w:rsidTr="00C30098">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RowHead"/>
            </w:pPr>
            <w: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r>
      <w:tr w:rsidR="00C30098" w:rsidTr="00C30098">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rPr>
                <w:i/>
                <w:iCs/>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r w:rsidRPr="00806C8C">
              <w:t> </w:t>
            </w:r>
          </w:p>
        </w:tc>
      </w:tr>
    </w:tbl>
    <w:p w:rsidR="00C30098" w:rsidRDefault="00C30098" w:rsidP="00C30098">
      <w:pPr>
        <w:pStyle w:val="Heading1"/>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C30098" w:rsidTr="00F5407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30098" w:rsidRPr="00806C8C" w:rsidRDefault="00C30098" w:rsidP="00AE1376">
            <w:r>
              <w:t>Anh/chị cho biết phát biểu sau đúng hay sai: ”</w:t>
            </w:r>
            <w:r w:rsidR="00DF279B">
              <w:t>Phương pháp đơn giản để kiểm thử hồi quy là chạy lại tất cả các ca kiểm</w:t>
            </w:r>
            <w:r w:rsidR="00AE1376">
              <w:t xml:space="preserve"> </w:t>
            </w:r>
            <w:r w:rsidR="00DF279B">
              <w:t xml:space="preserve">thử </w:t>
            </w:r>
            <w:r w:rsidR="00DA4147">
              <w:t>bị lỗi</w:t>
            </w:r>
            <w:r w:rsidR="00DF279B">
              <w:t>.</w:t>
            </w:r>
            <w: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Type"/>
            </w:pPr>
            <w:r>
              <w:t>TF</w:t>
            </w:r>
          </w:p>
        </w:tc>
      </w:tr>
      <w:tr w:rsidR="00C30098" w:rsidTr="00F5407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Head"/>
            </w:pPr>
            <w:r>
              <w:t>Grade</w:t>
            </w:r>
          </w:p>
        </w:tc>
      </w:tr>
      <w:tr w:rsidR="00C30098" w:rsidTr="00F540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True</w:t>
            </w:r>
            <w: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AE1376" w:rsidP="00F5407D">
            <w:pPr>
              <w:pStyle w:val="QFGrade"/>
            </w:pPr>
            <w:r>
              <w:t>0</w:t>
            </w:r>
          </w:p>
        </w:tc>
      </w:tr>
      <w:tr w:rsidR="00C30098" w:rsidTr="00F540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t>F</w:t>
            </w:r>
            <w:r w:rsidRPr="00806C8C">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QFFeedback"/>
            </w:pP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DA4147" w:rsidP="00F5407D">
            <w:pPr>
              <w:pStyle w:val="QFGrade"/>
            </w:pPr>
            <w:r>
              <w:t>10</w:t>
            </w:r>
            <w:r w:rsidR="00C30098">
              <w:t>0</w:t>
            </w:r>
          </w:p>
        </w:tc>
      </w:tr>
      <w:tr w:rsidR="00C30098" w:rsidTr="00F540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0098" w:rsidRPr="00BE43E9" w:rsidRDefault="00C30098" w:rsidP="00F5407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bookmarkStart w:id="2" w:name="_GoBack"/>
            <w:bookmarkEnd w:id="2"/>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t> </w:t>
            </w:r>
          </w:p>
        </w:tc>
      </w:tr>
      <w:tr w:rsidR="00C30098" w:rsidTr="00F5407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0098" w:rsidRPr="00806C8C" w:rsidRDefault="00C30098" w:rsidP="00F5407D">
            <w:r w:rsidRPr="00806C8C">
              <w:t> </w:t>
            </w:r>
          </w:p>
        </w:tc>
      </w:tr>
    </w:tbl>
    <w:p w:rsidR="00AD389A" w:rsidRDefault="00AD389A" w:rsidP="005377A4">
      <w:pPr>
        <w:pStyle w:val="Heading1"/>
        <w:numPr>
          <w:ilvl w:val="0"/>
          <w:numId w:val="0"/>
        </w:numPr>
      </w:pPr>
    </w:p>
    <w:p w:rsidR="00AD389A" w:rsidRPr="00AD389A" w:rsidRDefault="00AD389A" w:rsidP="00AD389A">
      <w:pPr>
        <w:pStyle w:val="BodyTextIndent"/>
      </w:pPr>
    </w:p>
    <w:sectPr w:rsidR="00AD389A" w:rsidRPr="00AD389A"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6"/>
  </w:num>
  <w:num w:numId="12">
    <w:abstractNumId w:val="15"/>
  </w:num>
  <w:num w:numId="13">
    <w:abstractNumId w:val="12"/>
  </w:num>
  <w:num w:numId="14">
    <w:abstractNumId w:val="14"/>
  </w:num>
  <w:num w:numId="15">
    <w:abstractNumId w:val="10"/>
  </w:num>
  <w:num w:numId="16">
    <w:abstractNumId w:val="17"/>
  </w:num>
  <w:num w:numId="17">
    <w:abstractNumId w:val="13"/>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attachedTemplate r:id="rId1"/>
  <w:defaultTabStop w:val="720"/>
  <w:characterSpacingControl w:val="doNotCompress"/>
  <w:compat>
    <w:compatSetting w:name="compatibilityMode" w:uri="http://schemas.microsoft.com/office/word" w:val="12"/>
  </w:compat>
  <w:rsids>
    <w:rsidRoot w:val="002578F2"/>
    <w:rsid w:val="00012D85"/>
    <w:rsid w:val="00017D33"/>
    <w:rsid w:val="00025DA2"/>
    <w:rsid w:val="00046C0A"/>
    <w:rsid w:val="00086EE4"/>
    <w:rsid w:val="000E2CBF"/>
    <w:rsid w:val="000E4195"/>
    <w:rsid w:val="000E5EF1"/>
    <w:rsid w:val="000F16B2"/>
    <w:rsid w:val="000F5AD5"/>
    <w:rsid w:val="001C3D9E"/>
    <w:rsid w:val="00247846"/>
    <w:rsid w:val="002578F2"/>
    <w:rsid w:val="00265B56"/>
    <w:rsid w:val="002D1A0B"/>
    <w:rsid w:val="00362527"/>
    <w:rsid w:val="003971AF"/>
    <w:rsid w:val="003D3ECB"/>
    <w:rsid w:val="003F2F1C"/>
    <w:rsid w:val="0042785B"/>
    <w:rsid w:val="004321B3"/>
    <w:rsid w:val="00441EC2"/>
    <w:rsid w:val="00502F1D"/>
    <w:rsid w:val="005377A4"/>
    <w:rsid w:val="00555B48"/>
    <w:rsid w:val="00575967"/>
    <w:rsid w:val="005D31FB"/>
    <w:rsid w:val="005F5DC0"/>
    <w:rsid w:val="006122F1"/>
    <w:rsid w:val="006129B4"/>
    <w:rsid w:val="006B699D"/>
    <w:rsid w:val="006F377E"/>
    <w:rsid w:val="0076602B"/>
    <w:rsid w:val="007A6391"/>
    <w:rsid w:val="007E29E8"/>
    <w:rsid w:val="00806C8C"/>
    <w:rsid w:val="00847378"/>
    <w:rsid w:val="0084762C"/>
    <w:rsid w:val="008D447A"/>
    <w:rsid w:val="009119D7"/>
    <w:rsid w:val="00991325"/>
    <w:rsid w:val="00A2329C"/>
    <w:rsid w:val="00AD279F"/>
    <w:rsid w:val="00AD389A"/>
    <w:rsid w:val="00AE1376"/>
    <w:rsid w:val="00B50B62"/>
    <w:rsid w:val="00B50CDA"/>
    <w:rsid w:val="00B57C83"/>
    <w:rsid w:val="00BA170E"/>
    <w:rsid w:val="00BE43E9"/>
    <w:rsid w:val="00C207F8"/>
    <w:rsid w:val="00C30098"/>
    <w:rsid w:val="00C64747"/>
    <w:rsid w:val="00C67855"/>
    <w:rsid w:val="00C765A4"/>
    <w:rsid w:val="00CB36D1"/>
    <w:rsid w:val="00CD37A6"/>
    <w:rsid w:val="00CE3469"/>
    <w:rsid w:val="00D07C0D"/>
    <w:rsid w:val="00D1764C"/>
    <w:rsid w:val="00D56A52"/>
    <w:rsid w:val="00DA4147"/>
    <w:rsid w:val="00DB2047"/>
    <w:rsid w:val="00DF279B"/>
    <w:rsid w:val="00E04C94"/>
    <w:rsid w:val="00E8186B"/>
    <w:rsid w:val="00E94533"/>
    <w:rsid w:val="00EA50F2"/>
    <w:rsid w:val="00EE18B2"/>
    <w:rsid w:val="00F443F3"/>
    <w:rsid w:val="00F5407D"/>
    <w:rsid w:val="00F6481B"/>
    <w:rsid w:val="00F67B80"/>
    <w:rsid w:val="00F7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C9A3B"/>
  <w15:docId w15:val="{DC893BD9-A30F-4BF9-AB9B-21661422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B0BAD-1E95-4FD8-ACA1-F32AEB64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551</TotalTime>
  <Pages>1</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Dau Bich Thuy</cp:lastModifiedBy>
  <cp:revision>11</cp:revision>
  <cp:lastPrinted>2009-03-13T16:29:00Z</cp:lastPrinted>
  <dcterms:created xsi:type="dcterms:W3CDTF">2016-04-05T02:23:00Z</dcterms:created>
  <dcterms:modified xsi:type="dcterms:W3CDTF">2017-04-05T10:03:00Z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