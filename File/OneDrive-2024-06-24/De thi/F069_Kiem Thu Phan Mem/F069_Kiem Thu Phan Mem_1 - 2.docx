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Default="00E94533" w:rsidP="00B57C83">
      <w:pPr>
        <w:pStyle w:val="Title"/>
        <w:spacing w:before="0" w:beforeAutospacing="0" w:after="0" w:afterAutospacing="0"/>
        <w:jc w:val="center"/>
      </w:pPr>
      <w:r>
        <w:t>ĐỀ THI ĐÁNH GIÁ NĂNG LỰC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 xml:space="preserve">NHÓM NĂNG LỰC: </w:t>
      </w:r>
      <w:r w:rsidR="005F5DC0">
        <w:rPr>
          <w:sz w:val="28"/>
          <w:szCs w:val="28"/>
        </w:rPr>
        <w:t>CM (CL, CN, QL)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 w:rsidR="00C765A4">
        <w:rPr>
          <w:sz w:val="26"/>
          <w:szCs w:val="26"/>
        </w:rPr>
        <w:t xml:space="preserve">F069 - </w:t>
      </w:r>
      <w:r w:rsidR="004321B3" w:rsidRPr="004321B3">
        <w:rPr>
          <w:sz w:val="26"/>
          <w:szCs w:val="26"/>
        </w:rPr>
        <w:t>KIỂM THỬ PHẦN MỀM</w:t>
      </w:r>
    </w:p>
    <w:p w:rsidR="00E94533" w:rsidRPr="00E94533" w:rsidRDefault="004321B3" w:rsidP="00B57C83">
      <w:pPr>
        <w:pStyle w:val="Title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CẤP ĐỘ: 1</w:t>
      </w:r>
    </w:p>
    <w:p w:rsidR="004321B3" w:rsidRPr="004321B3" w:rsidRDefault="00E8186B" w:rsidP="004321B3">
      <w:pPr>
        <w:spacing w:before="0" w:after="0" w:line="240" w:lineRule="auto"/>
        <w:ind w:left="16"/>
        <w:jc w:val="left"/>
        <w:rPr>
          <w:sz w:val="20"/>
        </w:rPr>
      </w:pPr>
      <w:r w:rsidRPr="004321B3">
        <w:rPr>
          <w:b/>
          <w:color w:val="C0504D" w:themeColor="accent2"/>
          <w:sz w:val="28"/>
          <w:szCs w:val="28"/>
        </w:rPr>
        <w:t xml:space="preserve">Biểu hiện: </w:t>
      </w:r>
    </w:p>
    <w:p w:rsidR="004321B3" w:rsidRPr="00C734E3" w:rsidRDefault="004321B3" w:rsidP="00C40418">
      <w:pPr>
        <w:pStyle w:val="ListParagraph"/>
        <w:numPr>
          <w:ilvl w:val="0"/>
          <w:numId w:val="10"/>
        </w:numPr>
      </w:pPr>
      <w:r w:rsidRPr="00C734E3">
        <w:t xml:space="preserve">Nắm bắt được các khái niệm </w:t>
      </w:r>
      <w:r>
        <w:t xml:space="preserve">cơ bản về </w:t>
      </w:r>
      <w:r w:rsidRPr="00C734E3">
        <w:t xml:space="preserve">kiểm thử và yêu cầu </w:t>
      </w:r>
      <w:r>
        <w:t xml:space="preserve">kiến thức chuyên môn, </w:t>
      </w:r>
      <w:r w:rsidRPr="00C734E3">
        <w:t xml:space="preserve">kỹ năng </w:t>
      </w:r>
      <w:r>
        <w:t>đối với</w:t>
      </w:r>
      <w:r w:rsidRPr="00C734E3">
        <w:t xml:space="preserve"> nhân viên kiểm thử</w:t>
      </w:r>
      <w:r>
        <w:t>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Hiểu được vòng đời phát triển sản phẩm phần mềm, vòng đời kiểm thử phần mềm theo vòng đời phát triển sản phẩm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Biết t</w:t>
      </w:r>
      <w:r w:rsidRPr="00C45F35">
        <w:t>hực hiện kiểm định dựa trên tài liệu các tình huống kiểm định và/hoặc kịch bản kiểm định</w:t>
      </w:r>
      <w:r>
        <w:t>.</w:t>
      </w:r>
    </w:p>
    <w:p w:rsidR="004321B3" w:rsidRPr="00C45F35" w:rsidRDefault="004321B3" w:rsidP="00C40418">
      <w:pPr>
        <w:pStyle w:val="ListParagraph"/>
        <w:numPr>
          <w:ilvl w:val="0"/>
          <w:numId w:val="10"/>
        </w:numPr>
      </w:pPr>
      <w:r>
        <w:t xml:space="preserve">Biết </w:t>
      </w:r>
      <w:r w:rsidRPr="00C45F35">
        <w:t xml:space="preserve">ghi log </w:t>
      </w:r>
      <w:r>
        <w:t xml:space="preserve">kết quả kiểm định, </w:t>
      </w:r>
      <w:r w:rsidRPr="00C45F35">
        <w:t>các ảnh hưởng và viết báo cáo kiểm định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45F35">
        <w:t>Hiểu quy trình luồng công việc kiểm thử, các hướng dẫn, các mẫu biểu sử dụng trong đơn vị phục vụ công việc kiểm thử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734E3">
        <w:t>Có kỷ luật và kiên trì,</w:t>
      </w:r>
      <w:r>
        <w:t xml:space="preserve"> linh hoạt,n</w:t>
      </w:r>
      <w:r w:rsidRPr="00C734E3">
        <w:t>hạy cảm với những điều nhỏ nhất</w:t>
      </w:r>
      <w:r>
        <w:t xml:space="preserve"> có thể phát sinh ra những ảnh hưởng tới chất lượng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Có thái độ trung thực, chủ động trong công việc</w:t>
      </w:r>
    </w:p>
    <w:p w:rsidR="00E8186B" w:rsidRPr="00B57C83" w:rsidRDefault="004321B3" w:rsidP="00C40418">
      <w:pPr>
        <w:pStyle w:val="ListParagraph"/>
        <w:numPr>
          <w:ilvl w:val="0"/>
          <w:numId w:val="10"/>
        </w:numPr>
        <w:rPr>
          <w:b/>
          <w:color w:val="C0504D" w:themeColor="accent2"/>
          <w:sz w:val="28"/>
          <w:szCs w:val="28"/>
        </w:rPr>
      </w:pPr>
      <w:r>
        <w:t>Có kỹ năng giao tiếp cả bằng văn bản và lời nói, có khả năng làm việc nhóm.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IE"/>
        </w:rPr>
        <w:id w:val="352879519"/>
        <w:docPartObj>
          <w:docPartGallery w:val="Table of Contents"/>
          <w:docPartUnique/>
        </w:docPartObj>
      </w:sdtPr>
      <w:sdtContent>
        <w:p w:rsidR="00B57C83" w:rsidRDefault="00B57C83">
          <w:pPr>
            <w:pStyle w:val="TOCHeading"/>
          </w:pPr>
          <w:r>
            <w:t>Contents</w:t>
          </w:r>
        </w:p>
        <w:p w:rsidR="00B57C83" w:rsidRDefault="00A07CCE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B57C83">
            <w:instrText xml:space="preserve"> TOC \o "1-3" \h \z \u </w:instrText>
          </w:r>
          <w:r>
            <w:fldChar w:fldCharType="separate"/>
          </w:r>
          <w:hyperlink w:anchor="_Toc447614315" w:history="1">
            <w:r w:rsidR="00B57C83" w:rsidRPr="005D6469">
              <w:rPr>
                <w:rStyle w:val="Hyperlink"/>
                <w:noProof/>
              </w:rPr>
              <w:t>F069.Câu hỏi 1: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C83" w:rsidRDefault="003A5429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6" w:history="1">
            <w:r w:rsidR="00B57C83" w:rsidRPr="005D6469">
              <w:rPr>
                <w:rStyle w:val="Hyperlink"/>
                <w:noProof/>
              </w:rPr>
              <w:t>F069.Câu hỏi 2: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_Toc447614316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3A5429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7" w:history="1">
            <w:r w:rsidR="00B57C83" w:rsidRPr="005D6469">
              <w:rPr>
                <w:rStyle w:val="Hyperlink"/>
                <w:noProof/>
              </w:rPr>
              <w:t>F069.Câu hỏi 3: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_Toc447614317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A07CCE">
          <w:r>
            <w:fldChar w:fldCharType="end"/>
          </w:r>
        </w:p>
      </w:sdtContent>
    </w:sdt>
    <w:p w:rsidR="00B57C83" w:rsidRDefault="00B57C83">
      <w:pPr>
        <w:spacing w:before="0" w:after="0" w:line="240" w:lineRule="auto"/>
        <w:jc w:val="left"/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br w:type="page"/>
      </w:r>
    </w:p>
    <w:p w:rsidR="00B57C83" w:rsidRPr="00B57C83" w:rsidRDefault="00B57C83" w:rsidP="00B57C83">
      <w:pPr>
        <w:rPr>
          <w:b/>
          <w:color w:val="C0504D" w:themeColor="accent2"/>
          <w:sz w:val="28"/>
          <w:szCs w:val="28"/>
        </w:rPr>
      </w:pPr>
    </w:p>
    <w:p w:rsidR="00EE18B2" w:rsidRDefault="00046C0A" w:rsidP="00B57C83">
      <w:pPr>
        <w:pStyle w:val="Heading1"/>
      </w:pPr>
      <w:bookmarkStart w:id="0" w:name="_Toc447614315"/>
      <w:r>
        <w:t>MC</w:t>
      </w:r>
      <w:bookmarkEnd w:id="0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908"/>
        <w:gridCol w:w="4634"/>
        <w:gridCol w:w="776"/>
      </w:tblGrid>
      <w:tr w:rsidR="00B50B62" w:rsidTr="00B57C83">
        <w:trPr>
          <w:divId w:val="276914710"/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 w:rsidP="00C765A4">
            <w:pPr>
              <w:pStyle w:val="NormalWeb"/>
            </w:pPr>
            <w:r w:rsidRPr="00B57C83">
              <w:t xml:space="preserve">Anh/Chị cho biết: </w:t>
            </w:r>
            <w:r w:rsidR="00C765A4" w:rsidRPr="00B57C83">
              <w:t>Vòng đời phát triển một dự án phần mềm gồm các giai đoạn theo thứ tự nào sau đây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046C0A">
            <w:pPr>
              <w:pStyle w:val="QFType"/>
              <w:jc w:val="center"/>
            </w:pPr>
            <w:r>
              <w:t>MC</w:t>
            </w:r>
          </w:p>
        </w:tc>
      </w:tr>
      <w:tr w:rsidR="00B50B62" w:rsidTr="00B57C83">
        <w:trPr>
          <w:divId w:val="276914710"/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TableHead"/>
            </w:pPr>
            <w:r>
              <w:t>#</w:t>
            </w: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 xml:space="preserve">Khởi động (Initiation) -&gt; </w:t>
            </w:r>
            <w:r w:rsidR="00FE1993">
              <w:rPr>
                <w:sz w:val="20"/>
                <w:szCs w:val="20"/>
              </w:rPr>
              <w:t>X</w:t>
            </w:r>
            <w:r w:rsidR="00046C0A" w:rsidRPr="00B57C83">
              <w:rPr>
                <w:sz w:val="20"/>
                <w:szCs w:val="20"/>
              </w:rPr>
              <w:t>ác định yêu cầu</w:t>
            </w:r>
            <w:r w:rsidRPr="00B57C83">
              <w:rPr>
                <w:sz w:val="20"/>
                <w:szCs w:val="20"/>
              </w:rPr>
              <w:t xml:space="preserve"> (Definition) -&gt;</w:t>
            </w:r>
            <w:r w:rsidR="00046C0A" w:rsidRPr="00B57C83">
              <w:rPr>
                <w:sz w:val="20"/>
                <w:szCs w:val="20"/>
              </w:rPr>
              <w:t>Thực thi</w:t>
            </w:r>
            <w:r w:rsidRPr="00B57C83">
              <w:rPr>
                <w:sz w:val="20"/>
                <w:szCs w:val="20"/>
              </w:rPr>
              <w:t xml:space="preserve"> (Construction)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046C0A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Thực thi (Construction) -&gt;</w:t>
            </w:r>
            <w:r w:rsidR="00C765A4" w:rsidRPr="00B57C83">
              <w:rPr>
                <w:sz w:val="20"/>
                <w:szCs w:val="20"/>
              </w:rPr>
              <w:t xml:space="preserve"> Giải pháp (Solution) -&gt;</w:t>
            </w:r>
            <w:r w:rsidRPr="00B57C83">
              <w:rPr>
                <w:sz w:val="20"/>
                <w:szCs w:val="20"/>
              </w:rPr>
              <w:t>Xác định yêu cầu</w:t>
            </w:r>
            <w:r w:rsidR="00C765A4" w:rsidRPr="00B57C83">
              <w:rPr>
                <w:sz w:val="20"/>
                <w:szCs w:val="20"/>
              </w:rPr>
              <w:t xml:space="preserve"> (Definition) -&gt; Chuyển giao (Transition) 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</w:t>
            </w:r>
            <w:r w:rsidR="00046C0A" w:rsidRPr="00B57C83">
              <w:rPr>
                <w:sz w:val="20"/>
                <w:szCs w:val="20"/>
              </w:rPr>
              <w:t xml:space="preserve">Xác định yêu cầu </w:t>
            </w:r>
            <w:r w:rsidRPr="00B57C83">
              <w:rPr>
                <w:sz w:val="20"/>
                <w:szCs w:val="20"/>
              </w:rPr>
              <w:t>(Definition) -&gt; Giải pháp (Solution) -&gt;</w:t>
            </w:r>
            <w:r w:rsidR="00046C0A" w:rsidRPr="00B57C83">
              <w:rPr>
                <w:sz w:val="20"/>
                <w:szCs w:val="20"/>
              </w:rPr>
              <w:t xml:space="preserve">Thực thi </w:t>
            </w:r>
            <w:r w:rsidRPr="00B57C83">
              <w:rPr>
                <w:sz w:val="20"/>
                <w:szCs w:val="20"/>
              </w:rPr>
              <w:t>(Construction)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100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4C" w:rsidRPr="00B57C83" w:rsidRDefault="00046C0A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 xml:space="preserve">Khởi động (Initiation) -&gt; Xác định yêu cầu (Definition) Thực thi (Construction) -&gt; Kết thúc (Termination) 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046C0A" w:rsidRDefault="00B57C83" w:rsidP="00046C0A">
      <w:pPr>
        <w:pStyle w:val="Heading1"/>
      </w:pPr>
      <w:bookmarkStart w:id="1" w:name="_Toc447614316"/>
      <w:r>
        <w:t>MC</w:t>
      </w:r>
      <w:bookmarkEnd w:id="1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313237" w:rsidRDefault="00B57C83" w:rsidP="005D5E55">
            <w:pPr>
              <w:pStyle w:val="NormalWeb"/>
            </w:pPr>
            <w:r>
              <w:t xml:space="preserve">Anh/chị cho biết Kiểm thử đơn vị (Unit testing) </w:t>
            </w:r>
            <w:r w:rsidR="00FE1993">
              <w:t>là thực hiện những công việc nào dưới đây</w:t>
            </w:r>
            <w: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Kiểm thử sự hiện thực chi tiết của từng đơn vị nhỏ (hàm, class,…) có hoạt động đúng không.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FE199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yêu cầu về hiệu năng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các yêu cầu phi chức năng.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B57C83" w:rsidRDefault="00B57C83" w:rsidP="00B57C83">
      <w:pPr>
        <w:pStyle w:val="Heading1"/>
      </w:pPr>
      <w:bookmarkStart w:id="2" w:name="_Toc447614317"/>
      <w:r>
        <w:t>MC</w:t>
      </w:r>
      <w:bookmarkEnd w:id="2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950902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NormalWeb"/>
            </w:pPr>
            <w:r>
              <w:t xml:space="preserve">Anh/chị cho biết Kiểm thử Module (Module testing) </w:t>
            </w:r>
            <w:r w:rsidR="00950902">
              <w:t>thực hiện những việc nào dưới đây</w:t>
            </w:r>
            <w:r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950902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950902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902" w:rsidRPr="00BE43E9" w:rsidRDefault="00950902" w:rsidP="008A793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902" w:rsidRPr="0026648F" w:rsidRDefault="00950902" w:rsidP="008A7935">
            <w:pPr>
              <w:pStyle w:val="Cell"/>
            </w:pPr>
            <w:r>
              <w:t>Kiểm thử khả năng phát triển của Module đó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902" w:rsidRPr="00BE43E9" w:rsidRDefault="00950902" w:rsidP="008A793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902" w:rsidRPr="00BE43E9" w:rsidRDefault="00950902" w:rsidP="008A7935">
            <w:pPr>
              <w:pStyle w:val="QFGrade"/>
            </w:pPr>
            <w:r>
              <w:t>0</w:t>
            </w:r>
          </w:p>
        </w:tc>
      </w:tr>
      <w:tr w:rsidR="00B57C83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t>Kiểm thử các dịch vụ của Module có phù hợp với đặc tả của Module đó không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100</w:t>
            </w:r>
          </w:p>
        </w:tc>
      </w:tr>
      <w:tr w:rsidR="00B57C83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rPr>
                <w:color w:val="000000"/>
              </w:rPr>
              <w:t>Kiểm thử độ an toàn của Module đó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0</w:t>
            </w:r>
          </w:p>
        </w:tc>
      </w:tr>
      <w:tr w:rsidR="00B57C83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950902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950902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RPr="00FC3D4F" w:rsidTr="00AD389A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Kiểm thử hệ thống (System testing) là </w:t>
            </w:r>
            <w:r w:rsidR="000243BA">
              <w:t>kiểm thử các yêu cầu phi chức năng:</w:t>
            </w:r>
            <w:r>
              <w:t xml:space="preserve">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B57C83" w:rsidTr="00AD389A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0243BA" w:rsidRPr="001731B8" w:rsidTr="008A793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A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A860A1" w:rsidRDefault="000243BA" w:rsidP="008A793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Độ hài lòng của khách hàng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0243BA" w:rsidP="000243BA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0243BA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H</w:t>
            </w:r>
            <w:r w:rsidR="00B57C83">
              <w:rPr>
                <w:b w:val="0"/>
              </w:rPr>
              <w:t>iệu suất, bảo mật,…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0243B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0243BA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Chức năng login </w:t>
            </w:r>
            <w:r w:rsidR="00B57C83">
              <w:rPr>
                <w:b w:val="0"/>
              </w:rPr>
              <w:t>chương trình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AD389A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Vòng đời bảo trì dự án (Software Maintenance Life Cycle) </w:t>
            </w:r>
            <w:r w:rsidR="000243BA">
              <w:t xml:space="preserve">được thực hiện theo chu trình </w:t>
            </w:r>
            <w:r>
              <w:t xml:space="preserve">nào?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AD389A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Sửa lỗi (Bug Fixing) -&gt;</w:t>
            </w:r>
            <w:r w:rsidR="005377A4">
              <w:rPr>
                <w:b w:val="0"/>
              </w:rPr>
              <w:t>Bàn giao (Release)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Desk) -&gt;Cải tiến (Enhancement) -&gt; Sửa lỗi (Bug Fixing) -&gt; Bàn giao (Release) -&gt; Chuyển giao (Transition)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Tiếp nhận yêu cầu (Help Desk) -&gt;Cải tiến (Enhancement)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5D5E55" w:rsidRPr="005D5E55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0243BA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kế hoạch kiểm thử (Test Plan)</w:t>
            </w:r>
            <w:r w:rsidR="000243BA">
              <w:rPr>
                <w:rFonts w:cs="Arial"/>
                <w:sz w:val="20"/>
                <w:szCs w:val="20"/>
              </w:rPr>
              <w:t xml:space="preserve"> thực hiện phân tích kiểm thử và đưa ra nội dung nào 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0243BA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0243BA" w:rsidRPr="001731B8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A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43BA" w:rsidRPr="00A860A1" w:rsidRDefault="000243BA" w:rsidP="008A793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Khởi động hoạt động sửa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43BA" w:rsidRPr="001731B8" w:rsidRDefault="000243BA" w:rsidP="008A793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0243BA">
            <w:pPr>
              <w:pStyle w:val="QFOption"/>
              <w:numPr>
                <w:ilvl w:val="0"/>
                <w:numId w:val="0"/>
              </w:numPr>
              <w:ind w:left="60"/>
            </w:pPr>
            <w:r w:rsidRPr="001731B8">
              <w:t> </w:t>
            </w:r>
            <w:r w:rsidR="000243BA"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0243BA" w:rsidP="006F6412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Các </w:t>
            </w:r>
            <w:r w:rsidR="006F6412">
              <w:rPr>
                <w:b w:val="0"/>
              </w:rPr>
              <w:t>đầu việc</w:t>
            </w:r>
            <w:r>
              <w:rPr>
                <w:b w:val="0"/>
              </w:rPr>
              <w:t xml:space="preserve">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và độ bao phủ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F6412" w:rsidRPr="001731B8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Định lượng và phân tích kết quả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0243B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0243BA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</w:t>
            </w:r>
            <w:r w:rsidR="008A7935">
              <w:rPr>
                <w:rFonts w:cs="Arial"/>
                <w:sz w:val="20"/>
                <w:szCs w:val="20"/>
              </w:rPr>
              <w:t xml:space="preserve">chọn câu trả lời đúng cho </w:t>
            </w:r>
            <w:r>
              <w:rPr>
                <w:rFonts w:cs="Arial"/>
                <w:sz w:val="20"/>
                <w:szCs w:val="20"/>
              </w:rPr>
              <w:t>kiểm thử chức năng</w:t>
            </w:r>
            <w:r w:rsidR="008A7935">
              <w:rPr>
                <w:rFonts w:cs="Arial"/>
                <w:sz w:val="20"/>
                <w:szCs w:val="20"/>
              </w:rPr>
              <w:t xml:space="preserve"> thực hiện ở mức nào</w:t>
            </w:r>
            <w:r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Chỉ thực hiện trong các mức kiểm thử hệ thống 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A7935" w:rsidRPr="001731B8" w:rsidTr="008A793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7935" w:rsidRPr="00A860A1" w:rsidRDefault="008A7935" w:rsidP="008A793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mức kiểm thử tích hợp (IntegrationTesting)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8A793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tất cả các mức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F641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8A7935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</w:t>
            </w:r>
            <w:r w:rsidR="006F6412">
              <w:rPr>
                <w:b w:val="0"/>
              </w:rPr>
              <w:t xml:space="preserve"> mức kiểm thử chấp nhận (Acceptance Testing Level)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3C350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</w:t>
            </w:r>
            <w:r w:rsidR="003C3502">
              <w:rPr>
                <w:rFonts w:cs="Arial"/>
                <w:sz w:val="20"/>
                <w:szCs w:val="20"/>
              </w:rPr>
              <w:t>hoạt động debug</w:t>
            </w:r>
            <w:r w:rsidR="008A7935">
              <w:rPr>
                <w:rFonts w:cs="Arial"/>
                <w:sz w:val="20"/>
                <w:szCs w:val="20"/>
              </w:rPr>
              <w:t xml:space="preserve"> do ai thực hiện</w:t>
            </w:r>
            <w:r w:rsidR="003C3502"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8A7935" w:rsidRPr="001731B8" w:rsidTr="008A793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A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7935" w:rsidRPr="00A860A1" w:rsidRDefault="008A7935" w:rsidP="008A793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Khách hàng (Customers)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935" w:rsidRPr="001731B8" w:rsidRDefault="008A7935" w:rsidP="008A793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8A7935" w:rsidP="008A793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phát triển (Developers)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kiểm thử (Testers)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3C350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xử lý sự cố (Incident Managers)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017E8" w:rsidRPr="005017E8" w:rsidRDefault="005D5E55" w:rsidP="00B80180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017E8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thiết kế kiểm thử sớm trong vòng đời kiểm thử </w:t>
            </w:r>
            <w:r w:rsidR="002617E1">
              <w:rPr>
                <w:rFonts w:cs="Arial"/>
                <w:sz w:val="20"/>
                <w:szCs w:val="20"/>
              </w:rPr>
              <w:t>đem lại lợi ích gì</w:t>
            </w:r>
            <w:r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Chi phí rẻ hơn khi thiết kế kiểm thử trong các pha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617E1" w:rsidRPr="001731B8" w:rsidTr="003A5429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7E1" w:rsidRPr="00A860A1" w:rsidRDefault="002617E1" w:rsidP="003A5429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Tiết kiệm chi phí hơn thiết kế kiểm thử muộn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2617E1" w:rsidRPr="001731B8" w:rsidTr="003A5429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7E1" w:rsidRPr="00A860A1" w:rsidRDefault="002617E1" w:rsidP="003A5429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Giảm thiểu ảnh hưởng từ việc lập trình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17E1" w:rsidRPr="001731B8" w:rsidRDefault="002617E1" w:rsidP="003A5429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80180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Tiết kiệm thời gian trong quá trình thực hiện các pha kiểm thử khi mà các kiểm thử viên đang bận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942C6E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đâu là nhiệm vụ của </w:t>
            </w:r>
            <w:r w:rsidR="00B80180" w:rsidRPr="00B80180">
              <w:rPr>
                <w:rFonts w:cs="Arial"/>
                <w:sz w:val="20"/>
                <w:szCs w:val="20"/>
              </w:rPr>
              <w:t>Kiểm</w:t>
            </w:r>
            <w:r w:rsidR="002617E1">
              <w:rPr>
                <w:rFonts w:cs="Arial"/>
                <w:sz w:val="20"/>
                <w:szCs w:val="20"/>
              </w:rPr>
              <w:t xml:space="preserve"> </w:t>
            </w:r>
            <w:r w:rsidR="00B80180" w:rsidRPr="00B80180">
              <w:rPr>
                <w:rFonts w:cs="Arial"/>
                <w:sz w:val="20"/>
                <w:szCs w:val="20"/>
              </w:rPr>
              <w:t>soát</w:t>
            </w:r>
            <w:r w:rsidR="002617E1">
              <w:rPr>
                <w:rFonts w:cs="Arial"/>
                <w:sz w:val="20"/>
                <w:szCs w:val="20"/>
              </w:rPr>
              <w:t xml:space="preserve"> </w:t>
            </w:r>
            <w:r w:rsidR="00B80180" w:rsidRPr="00B80180">
              <w:rPr>
                <w:rFonts w:cs="Arial"/>
                <w:sz w:val="20"/>
                <w:szCs w:val="20"/>
              </w:rPr>
              <w:t>kiểm</w:t>
            </w:r>
            <w:r>
              <w:rPr>
                <w:rFonts w:cs="Arial"/>
                <w:sz w:val="20"/>
                <w:szCs w:val="20"/>
              </w:rPr>
              <w:t xml:space="preserve"> thử (Test Control)?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942C6E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Đo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và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phân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tích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các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kết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quả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của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đánh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giá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(reviews) và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kiểm</w:t>
            </w:r>
            <w:r>
              <w:rPr>
                <w:b w:val="0"/>
              </w:rPr>
              <w:t xml:space="preserve"> thử </w:t>
            </w:r>
            <w:r w:rsidRPr="00942C6E">
              <w:rPr>
                <w:b w:val="0"/>
              </w:rPr>
              <w:t>(testing)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617E1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731B8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617E1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Đảm bảo không vượt chi phí dự 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Đảm bảo việc xây dựng sản phẩm đúng thời hạn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617E1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</w:t>
            </w:r>
            <w:r w:rsidR="002617E1">
              <w:rPr>
                <w:rFonts w:cs="Arial"/>
                <w:sz w:val="20"/>
                <w:szCs w:val="20"/>
              </w:rPr>
              <w:t xml:space="preserve">đâu </w:t>
            </w:r>
            <w:r>
              <w:rPr>
                <w:rFonts w:cs="Arial"/>
                <w:sz w:val="20"/>
                <w:szCs w:val="20"/>
              </w:rPr>
              <w:t>là nhiệm vụ chính của xây dựng Kế hoạch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Xác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định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phạm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vi và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các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rủi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ro, xác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định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mục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tiêu của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kiểm</w:t>
            </w:r>
            <w:r w:rsidR="002617E1">
              <w:rPr>
                <w:b w:val="0"/>
              </w:rPr>
              <w:t xml:space="preserve"> </w:t>
            </w:r>
            <w:r w:rsidRPr="00942C6E">
              <w:rPr>
                <w:b w:val="0"/>
              </w:rPr>
              <w:t>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617E1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617E1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 chức kiểm thử hiệu năng hệ thống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của dự án phát triển phần mềm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617E1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điều nào dưới </w:t>
            </w:r>
            <w:r w:rsidR="002617E1">
              <w:rPr>
                <w:rFonts w:cs="Arial"/>
                <w:sz w:val="20"/>
                <w:szCs w:val="20"/>
              </w:rPr>
              <w:t xml:space="preserve">đây </w:t>
            </w:r>
            <w:r>
              <w:rPr>
                <w:rFonts w:cs="Arial"/>
                <w:sz w:val="20"/>
                <w:szCs w:val="20"/>
              </w:rPr>
              <w:t>là nhiệm vụ chính của phân tích và thiết kế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 chức thực hiện việc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E622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E6226" w:rsidP="0041617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Chuẩn bị môi trường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Thiết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kế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thử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nghiệm: xác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định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các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trường hợp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kiểm</w:t>
            </w:r>
            <w:r w:rsidR="002617E1">
              <w:rPr>
                <w:b w:val="0"/>
              </w:rPr>
              <w:t xml:space="preserve"> </w:t>
            </w:r>
            <w:r w:rsidRPr="00416170">
              <w:rPr>
                <w:b w:val="0"/>
              </w:rPr>
              <w:t>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E622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 chị cho biết đâu </w:t>
            </w:r>
            <w:r w:rsidR="003E6226">
              <w:rPr>
                <w:rFonts w:cs="Arial"/>
                <w:sz w:val="20"/>
                <w:szCs w:val="20"/>
              </w:rPr>
              <w:t xml:space="preserve">KHÔNG </w:t>
            </w:r>
            <w:r>
              <w:rPr>
                <w:rFonts w:cs="Arial"/>
                <w:sz w:val="20"/>
                <w:szCs w:val="20"/>
              </w:rPr>
              <w:t>là đầu vào của thực hiện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E622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5B6ADC">
              <w:rPr>
                <w:b w:val="0"/>
              </w:rPr>
              <w:t>Software, Product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EF5389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</w:t>
            </w:r>
            <w:r w:rsidR="005B6ADC" w:rsidRPr="005B6ADC">
              <w:rPr>
                <w:b w:val="0"/>
              </w:rPr>
              <w:t>est case, Test script, Test data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EF5389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Danh sách lỗi, issue, test log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E622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đâu </w:t>
            </w:r>
            <w:r w:rsidR="003A5429">
              <w:rPr>
                <w:rFonts w:cs="Arial"/>
                <w:sz w:val="20"/>
                <w:szCs w:val="20"/>
              </w:rPr>
              <w:t xml:space="preserve">không phải </w:t>
            </w:r>
            <w:r>
              <w:rPr>
                <w:rFonts w:cs="Arial"/>
                <w:sz w:val="20"/>
                <w:szCs w:val="20"/>
              </w:rPr>
              <w:t>là lợi ích của việc thiết kế Tình huống kiểm định (Test-case)?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2A72D0">
              <w:rPr>
                <w:rFonts w:cs="Arial"/>
                <w:sz w:val="20"/>
                <w:szCs w:val="20"/>
              </w:rPr>
              <w:t>Giúp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nhân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viên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kiểm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thử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mới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làm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quen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với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ứng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dụng/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hệ</w:t>
            </w:r>
            <w:r>
              <w:rPr>
                <w:rFonts w:cs="Arial"/>
                <w:sz w:val="20"/>
                <w:szCs w:val="20"/>
              </w:rPr>
              <w:t xml:space="preserve"> t</w:t>
            </w:r>
            <w:r w:rsidRPr="002A72D0">
              <w:rPr>
                <w:rFonts w:cs="Arial"/>
                <w:sz w:val="20"/>
                <w:szCs w:val="20"/>
              </w:rPr>
              <w:t>hống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mà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không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cần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đọc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yêu</w:t>
            </w:r>
            <w:r w:rsidR="003A5429">
              <w:rPr>
                <w:rFonts w:cs="Arial"/>
                <w:sz w:val="20"/>
                <w:szCs w:val="20"/>
              </w:rPr>
              <w:t xml:space="preserve"> </w:t>
            </w:r>
            <w:r w:rsidRPr="002A72D0">
              <w:rPr>
                <w:rFonts w:cs="Arial"/>
                <w:sz w:val="20"/>
                <w:szCs w:val="20"/>
              </w:rPr>
              <w:t>cầu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A5429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nhân viên phát triển phần mềm lập trình bao phủ toàn bộ các tình huống được thiết kế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A5429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bao phủ các tính huống cần kiểm định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2A72D0" w:rsidRPr="002A72D0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kiểu kỹ thuật</w:t>
            </w:r>
            <w:r w:rsidR="003A5429">
              <w:rPr>
                <w:rFonts w:cs="Arial"/>
                <w:sz w:val="20"/>
                <w:szCs w:val="20"/>
              </w:rPr>
              <w:t xml:space="preserve"> Black box là</w:t>
            </w:r>
            <w:r w:rsidR="00624F86"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  <w:color w:val="000029"/>
                <w:spacing w:val="-1"/>
              </w:rPr>
              <w:t xml:space="preserve">Thiế </w:t>
            </w:r>
            <w:r w:rsidRPr="003A5429">
              <w:rPr>
                <w:b w:val="0"/>
                <w:color w:val="000029"/>
                <w:spacing w:val="-1"/>
              </w:rPr>
              <w:t>thiết kế kiểm thử chỉ xây dựng dựa vào điều kiện đầu vào và đầu ra của cả một thành phần (Component)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24F8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  <w:color w:val="000029"/>
                <w:spacing w:val="-1"/>
              </w:rPr>
              <w:t xml:space="preserve">Thiế </w:t>
            </w:r>
            <w:r w:rsidRPr="003A5429">
              <w:rPr>
                <w:b w:val="0"/>
                <w:color w:val="000029"/>
                <w:spacing w:val="-1"/>
              </w:rPr>
              <w:t xml:space="preserve">thiết kế kiểm thử chỉ xây dựng dựa vào </w:t>
            </w:r>
            <w:r>
              <w:rPr>
                <w:b w:val="0"/>
                <w:color w:val="000029"/>
                <w:spacing w:val="-1"/>
              </w:rPr>
              <w:t>từng dòng code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  <w:color w:val="000029"/>
                <w:spacing w:val="-1"/>
              </w:rPr>
              <w:t xml:space="preserve">Thiế </w:t>
            </w:r>
            <w:r w:rsidRPr="003A5429">
              <w:rPr>
                <w:b w:val="0"/>
                <w:color w:val="000029"/>
                <w:spacing w:val="-1"/>
              </w:rPr>
              <w:t xml:space="preserve">thiết kế kiểm thử </w:t>
            </w:r>
            <w:r>
              <w:rPr>
                <w:b w:val="0"/>
                <w:color w:val="000029"/>
                <w:spacing w:val="-1"/>
              </w:rPr>
              <w:t>các thành phần tích hợp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24F86" w:rsidRPr="00624F86" w:rsidRDefault="005D5E55" w:rsidP="003B17E1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24F86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kiểm định độc lập </w:t>
            </w:r>
            <w:r w:rsidR="003A5429">
              <w:rPr>
                <w:rFonts w:cs="Arial"/>
                <w:sz w:val="20"/>
                <w:szCs w:val="20"/>
              </w:rPr>
              <w:t xml:space="preserve">không </w:t>
            </w:r>
            <w:r>
              <w:rPr>
                <w:rFonts w:cs="Arial"/>
                <w:sz w:val="20"/>
                <w:szCs w:val="20"/>
              </w:rPr>
              <w:t>đem đến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Ít chi phí hơn việc người phát triển phần mềm phải kiểm định chính phần code của họ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A5429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Đo </w:t>
            </w:r>
            <w:r w:rsidR="003B17E1">
              <w:rPr>
                <w:b w:val="0"/>
              </w:rPr>
              <w:t>hiệu quả</w:t>
            </w:r>
            <w:r>
              <w:rPr>
                <w:b w:val="0"/>
              </w:rPr>
              <w:t xml:space="preserve"> được khách quan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A5429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Tránh sự can thiệp của người code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974BDD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</w:t>
            </w:r>
            <w:r w:rsidR="002241DB" w:rsidRPr="002241DB">
              <w:rPr>
                <w:rFonts w:cs="Arial"/>
                <w:sz w:val="20"/>
                <w:szCs w:val="20"/>
              </w:rPr>
              <w:t>Kỹ năng và kinh nghiệm sẵn có đối với công nghệ kiểm thử</w:t>
            </w:r>
            <w:r>
              <w:rPr>
                <w:rFonts w:cs="Arial"/>
                <w:sz w:val="20"/>
                <w:szCs w:val="20"/>
              </w:rPr>
              <w:t xml:space="preserve"> là tiêu chí quan trọng nhất để?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</w:t>
            </w:r>
            <w:r w:rsidRPr="002241DB">
              <w:rPr>
                <w:b w:val="0"/>
              </w:rPr>
              <w:t>họn một cách tiếp cận kiểm thử (test approach)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241DB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Phỏng vấn nhân sự mới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Lập trình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3B17E1" w:rsidRPr="003B17E1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</w:t>
            </w:r>
            <w:r w:rsidR="002241DB">
              <w:t xml:space="preserve"> </w:t>
            </w:r>
            <w:r w:rsidR="002241DB" w:rsidRPr="002241DB">
              <w:rPr>
                <w:rFonts w:cs="Arial"/>
                <w:sz w:val="20"/>
                <w:szCs w:val="20"/>
              </w:rPr>
              <w:t>Giao vai trò cho từng thành viên</w:t>
            </w:r>
            <w:r w:rsidR="002241DB">
              <w:rPr>
                <w:rFonts w:cs="Arial"/>
                <w:sz w:val="20"/>
                <w:szCs w:val="20"/>
              </w:rPr>
              <w:t xml:space="preserve"> là</w:t>
            </w:r>
            <w:r>
              <w:rPr>
                <w:rFonts w:cs="Arial"/>
                <w:sz w:val="20"/>
                <w:szCs w:val="20"/>
              </w:rPr>
              <w:t xml:space="preserve"> mục đích chính</w:t>
            </w:r>
            <w:r w:rsidR="002241DB">
              <w:rPr>
                <w:rFonts w:cs="Arial"/>
                <w:sz w:val="20"/>
                <w:szCs w:val="20"/>
              </w:rPr>
              <w:t xml:space="preserve"> của pha nào</w:t>
            </w:r>
            <w:r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Pha tìm hiểu yêu cầu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Pha Phân tích thiết kế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241DB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P</w:t>
            </w:r>
            <w:r w:rsidRPr="002241DB">
              <w:rPr>
                <w:b w:val="0"/>
              </w:rPr>
              <w:t>ha rà soát kế hoạch (Review Planning)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7764C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B57C83" w:rsidRDefault="00AD389A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2241DB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NormalWeb"/>
            </w:pPr>
            <w:r>
              <w:t xml:space="preserve">Anh/chị cho biết </w:t>
            </w:r>
            <w:r w:rsidR="002241DB">
              <w:t xml:space="preserve">đâu không phải là </w:t>
            </w:r>
            <w:r>
              <w:t>Mục tiêu chính của kiểm thử phần mềm là: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MA</w:t>
            </w:r>
          </w:p>
        </w:tc>
      </w:tr>
      <w:tr w:rsidR="00AD389A" w:rsidTr="002241DB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2241DB" w:rsidRPr="00FC3D4F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Chứng minh sản phẩm phần mềm phù hợp với các yêu cầu đặc tả của nó.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2241DB" w:rsidRPr="00FC3D4F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lỗi của sản phẩm.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Default="002241DB" w:rsidP="002241DB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2241DB" w:rsidRPr="00FC3D4F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thập thông tin yêu cầu thêm của khách hàng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2241DB" w:rsidRPr="00FC3D4F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Default="002241DB" w:rsidP="002241DB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triển sản phẩm theo mong muốn khách hang.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2241DB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BE43E9" w:rsidRDefault="002241DB" w:rsidP="002241DB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Grade"/>
              <w:rPr>
                <w:sz w:val="20"/>
                <w:szCs w:val="20"/>
              </w:rPr>
            </w:pPr>
          </w:p>
        </w:tc>
      </w:tr>
      <w:tr w:rsidR="002241DB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BE43E9" w:rsidRDefault="002241DB" w:rsidP="002241DB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41DB" w:rsidRPr="00FC3D4F" w:rsidRDefault="002241DB" w:rsidP="002241DB">
            <w:pPr>
              <w:pStyle w:val="QFGrade"/>
              <w:rPr>
                <w:sz w:val="20"/>
                <w:szCs w:val="20"/>
              </w:rPr>
            </w:pPr>
          </w:p>
        </w:tc>
      </w:tr>
      <w:tr w:rsidR="002241DB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BE43E9" w:rsidRDefault="002241DB" w:rsidP="002241DB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</w:tr>
      <w:tr w:rsidR="002241DB" w:rsidTr="002241D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BE43E9" w:rsidRDefault="002241DB" w:rsidP="002241DB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t> </w:t>
            </w:r>
          </w:p>
        </w:tc>
      </w:tr>
      <w:tr w:rsidR="002241DB" w:rsidTr="002241DB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806C8C" w:rsidRDefault="002241DB" w:rsidP="002241DB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377A4">
            <w:pPr>
              <w:pStyle w:val="NormalWeb"/>
            </w:pPr>
            <w:r>
              <w:t xml:space="preserve">Anh/chị cho biết các nguyên nhân nào </w:t>
            </w:r>
            <w:r w:rsidR="002241DB">
              <w:t xml:space="preserve">không </w:t>
            </w:r>
            <w:r>
              <w:t>dẫn đến phát sinh lỗi trong phần mềm: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Type"/>
            </w:pPr>
            <w:r>
              <w:t>MA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 </w:t>
            </w:r>
            <w:r w:rsidR="002241DB">
              <w:rPr>
                <w:color w:val="000000"/>
                <w:sz w:val="20"/>
                <w:szCs w:val="20"/>
              </w:rPr>
              <w:t>kiểm định muộn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thiết kế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quá trình thực thi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chi phí vượt quá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/2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5377A4" w:rsidRDefault="00991325" w:rsidP="0099132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991325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991325">
            <w:pPr>
              <w:pStyle w:val="NormalWeb"/>
            </w:pPr>
            <w:r>
              <w:t xml:space="preserve">Anh/chị cho biết chất lượng phần mềm </w:t>
            </w:r>
            <w:r w:rsidR="002241DB">
              <w:t xml:space="preserve">không </w:t>
            </w:r>
            <w:r>
              <w:t>được đánh giá bởi những yếu tố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Type"/>
            </w:pPr>
            <w:r>
              <w:t>MA</w:t>
            </w:r>
          </w:p>
        </w:tc>
      </w:tr>
      <w:tr w:rsidR="0099132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Grade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Đúng tiến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vượt chi phí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ra nhiều khiếm khuyết trước khi bàn giao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2241DB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ra nhiều lỗi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r w:rsidRPr="00806C8C">
              <w:t> </w:t>
            </w:r>
          </w:p>
        </w:tc>
      </w:tr>
    </w:tbl>
    <w:p w:rsidR="00991325" w:rsidRPr="00991325" w:rsidRDefault="00991325" w:rsidP="00991325">
      <w:pPr>
        <w:pStyle w:val="BodyTextIndent"/>
      </w:pPr>
    </w:p>
    <w:p w:rsidR="00847378" w:rsidRDefault="00847378" w:rsidP="00847378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847378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847378">
            <w:pPr>
              <w:pStyle w:val="NormalWeb"/>
            </w:pPr>
            <w:r>
              <w:t xml:space="preserve">Anh/chị cho biết phương pháp kiểm thử chức năng (functional test) </w:t>
            </w:r>
            <w:r w:rsidR="002241DB">
              <w:t xml:space="preserve">KHÔNG </w:t>
            </w:r>
            <w:r>
              <w:t>được thực hiện ở mức nào: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Type"/>
            </w:pPr>
            <w:r>
              <w:t>MA</w:t>
            </w:r>
          </w:p>
        </w:tc>
      </w:tr>
      <w:tr w:rsidR="00847378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Grade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Mức kiểm định hệ thống (System test)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kiểm định chấp nhận (Acceptance test)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phần tích yêu cầu (Requirement Analytic)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Mức </w:t>
            </w:r>
            <w:r w:rsidR="002241DB">
              <w:rPr>
                <w:sz w:val="20"/>
                <w:szCs w:val="20"/>
              </w:rPr>
              <w:t>khởi động dự án</w:t>
            </w:r>
            <w:r>
              <w:rPr>
                <w:sz w:val="20"/>
                <w:szCs w:val="20"/>
              </w:rPr>
              <w:t xml:space="preserve"> (</w:t>
            </w:r>
            <w:r w:rsidR="002241DB">
              <w:rPr>
                <w:sz w:val="20"/>
                <w:szCs w:val="20"/>
              </w:rPr>
              <w:t>Kick-off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r w:rsidRPr="00806C8C">
              <w:t> </w:t>
            </w:r>
          </w:p>
        </w:tc>
      </w:tr>
    </w:tbl>
    <w:p w:rsidR="00247846" w:rsidRDefault="00247846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247846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247846">
            <w:pPr>
              <w:pStyle w:val="NormalWeb"/>
            </w:pPr>
            <w:r>
              <w:t xml:space="preserve">Anh/chị cho biết mô hình nào dưới đây là mô hình </w:t>
            </w:r>
            <w:r w:rsidR="002241DB">
              <w:t>quản lý chất lượng dự án phần mềm</w:t>
            </w:r>
            <w:r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Type"/>
            </w:pPr>
            <w:r>
              <w:t>MA</w:t>
            </w:r>
          </w:p>
        </w:tc>
      </w:tr>
      <w:tr w:rsidR="00247846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Grade</w:t>
            </w:r>
          </w:p>
        </w:tc>
      </w:tr>
      <w:tr w:rsidR="002241DB" w:rsidRPr="00FC3D4F" w:rsidTr="00A65681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thác đổ (Waterfall 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41DB" w:rsidRDefault="002241DB" w:rsidP="002241DB">
            <w:r w:rsidRPr="00815229">
              <w:rPr>
                <w:sz w:val="20"/>
              </w:rPr>
              <w:t>-100</w:t>
            </w:r>
          </w:p>
        </w:tc>
      </w:tr>
      <w:tr w:rsidR="002241DB" w:rsidRPr="00FC3D4F" w:rsidTr="00A65681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chữ V (V-Model)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1DB" w:rsidRPr="00FC3D4F" w:rsidRDefault="002241DB" w:rsidP="002241DB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41DB" w:rsidRDefault="002241DB" w:rsidP="002241DB">
            <w:r w:rsidRPr="00815229">
              <w:rPr>
                <w:sz w:val="20"/>
              </w:rPr>
              <w:t>-100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241DB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2000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CMMI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241D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834"/>
        <w:gridCol w:w="4599"/>
        <w:gridCol w:w="838"/>
      </w:tblGrid>
      <w:tr w:rsidR="005D5E55" w:rsidTr="004934FA">
        <w:trPr>
          <w:cantSplit/>
          <w:tblHeader/>
        </w:trPr>
        <w:tc>
          <w:tcPr>
            <w:tcW w:w="92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400416" w:rsidP="005D5E55">
            <w:pPr>
              <w:pStyle w:val="NormalWeb"/>
            </w:pPr>
            <w:r>
              <w:t xml:space="preserve">Anh/chị cho biết từ góc độ kiểm thử, đâu là </w:t>
            </w:r>
            <w:r w:rsidR="004934FA">
              <w:t xml:space="preserve">KHÔNG PHẢI </w:t>
            </w:r>
            <w:r>
              <w:t xml:space="preserve">mục tiêu của </w:t>
            </w:r>
            <w:r w:rsidR="00781AE9">
              <w:t>Quản lý Cấu hình (Configuration Management)?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781AE9" w:rsidTr="004934FA">
        <w:trPr>
          <w:cantSplit/>
          <w:tblHeader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4934FA" w:rsidRPr="00FC3D4F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4934FA">
            <w:pPr>
              <w:pStyle w:val="QFOption"/>
            </w:pPr>
            <w:r w:rsidRPr="00FC3D4F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34FA" w:rsidRPr="00FC3D4F" w:rsidRDefault="004934FA" w:rsidP="004934FA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phiên bản phần mềm được kiểm thử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4934FA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34FA" w:rsidRDefault="004934FA" w:rsidP="004934FA">
            <w:r w:rsidRPr="00D02FBE">
              <w:rPr>
                <w:sz w:val="20"/>
              </w:rPr>
              <w:t>-100</w:t>
            </w:r>
          </w:p>
        </w:tc>
      </w:tr>
      <w:tr w:rsidR="004934FA" w:rsidRPr="00FC3D4F" w:rsidTr="000156E8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0156E8">
            <w:pPr>
              <w:pStyle w:val="QFOption"/>
            </w:pPr>
            <w:r w:rsidRPr="00FC3D4F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34FA" w:rsidRPr="00FC3D4F" w:rsidRDefault="004934FA" w:rsidP="000156E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các thành phần mới cho bộ hồ sơ kiểm thử (testware)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0156E8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0156E8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4934FA" w:rsidRPr="00FC3D4F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4934FA">
            <w:pPr>
              <w:pStyle w:val="QFOption"/>
            </w:pPr>
            <w:r w:rsidRPr="00FC3D4F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34FA" w:rsidRPr="00FC3D4F" w:rsidRDefault="004934FA" w:rsidP="004934FA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các phiên bản hồ sơ kiểm thử (testware)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4FA" w:rsidRPr="00FC3D4F" w:rsidRDefault="004934FA" w:rsidP="004934FA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34FA" w:rsidRDefault="004934FA" w:rsidP="004934FA">
            <w:r w:rsidRPr="00D02FBE">
              <w:rPr>
                <w:sz w:val="20"/>
              </w:rPr>
              <w:t>-100</w:t>
            </w:r>
          </w:p>
        </w:tc>
      </w:tr>
      <w:tr w:rsidR="00781AE9" w:rsidRPr="00FC3D4F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vết thay đổi các thành phần của hồ sơ kiểm thử (testware)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781AE9" w:rsidRPr="00FC3D4F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Option"/>
            </w:pP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yêu cầu đối với các thành phần mới của hồ sơ kiểm thử (testware)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Feedback"/>
            </w:pP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781AE9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934FA">
        <w:trPr>
          <w:cantSplit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4934FA">
        <w:trPr>
          <w:cantSplit/>
        </w:trPr>
        <w:tc>
          <w:tcPr>
            <w:tcW w:w="92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7764C6" w:rsidRPr="007764C6" w:rsidRDefault="005D5E55" w:rsidP="00886D6F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đâu</w:t>
            </w:r>
            <w:r w:rsidR="004934FA">
              <w:t xml:space="preserve"> KHÔNG PHẢI</w:t>
            </w:r>
            <w:r>
              <w:t xml:space="preserve"> là đặc điểm của kiểm thử hồi quy?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chỉ thực hiện một lần DUY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được dung sau khi đã fixed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thường là tự động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không cần phải duy trì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4934FA">
              <w:rPr>
                <w:sz w:val="20"/>
                <w:szCs w:val="20"/>
              </w:rPr>
              <w:t>/2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lựa chọn công cụ kiểm thử</w:t>
            </w:r>
            <w:r w:rsidR="004934FA">
              <w:t xml:space="preserve"> thường KHÔNG CÓ hoạt động nào</w:t>
            </w:r>
            <w: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4934F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hiểu quy trình kiểm thử của đơn vị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Xây dựng một </w:t>
            </w:r>
            <w:r w:rsidR="00D66CE9">
              <w:rPr>
                <w:sz w:val="20"/>
                <w:szCs w:val="20"/>
              </w:rPr>
              <w:t>chứng minh khái niệm (Proof of Concept)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công cụ được lựa chọn cho một dự án dựa trên một lịch trình để tiết kiệm thời gian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934FA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test case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D66CE9" w:rsidP="005D5E55">
            <w:pPr>
              <w:pStyle w:val="NormalWeb"/>
            </w:pPr>
            <w:r>
              <w:t xml:space="preserve">Anh/chị cho biết sử dụng công cụ kiểm thử </w:t>
            </w:r>
            <w:r w:rsidR="004934FA">
              <w:t xml:space="preserve">KHÔNG </w:t>
            </w:r>
            <w:r>
              <w:t>đem đến những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Dễ truy cập thông tin về việc kiểm thử và thực hiện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thời gian cập nhật testware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dễ và rẻ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4934FA">
              <w:rPr>
                <w:sz w:val="20"/>
                <w:szCs w:val="20"/>
              </w:rPr>
              <w:t>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Việc kiểm định được đảm bảo tính thống nhất hơn nhiều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934F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5377A4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 xml:space="preserve">Bảng RADIO (Review-Approve-Do-Inform-Ommited) </w:t>
            </w:r>
            <w:r w:rsidR="004934FA">
              <w:rPr>
                <w:szCs w:val="28"/>
              </w:rPr>
              <w:t>KHÔNG dùng để</w:t>
            </w:r>
            <w:r>
              <w:rPr>
                <w:szCs w:val="28"/>
              </w:rPr>
              <w:t xml:space="preserve"> xác định vài trò và trách nhiệm trong dự án một cách tổng thể</w:t>
            </w:r>
          </w:p>
          <w:p w:rsidR="005377A4" w:rsidRPr="00FC3D4F" w:rsidRDefault="005377A4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4934FA" w:rsidP="005D5E55">
            <w:pPr>
              <w:pStyle w:val="QFGrade"/>
            </w:pPr>
            <w:r>
              <w:t>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4934FA" w:rsidP="005D5E55">
            <w:pPr>
              <w:pStyle w:val="QFGrade"/>
            </w:pPr>
            <w:r>
              <w:t>100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>Kiểm thử hộp đen là kiểm thử theo góc nhìn</w:t>
            </w:r>
            <w:r w:rsidR="004934FA">
              <w:rPr>
                <w:szCs w:val="28"/>
              </w:rPr>
              <w:t xml:space="preserve"> hiện thực</w:t>
            </w:r>
            <w:r>
              <w:rPr>
                <w:szCs w:val="28"/>
              </w:rPr>
              <w:t xml:space="preserve">, kiểm thử hộp trắng là kiểm thử theo góc nhìn </w:t>
            </w:r>
            <w:r w:rsidR="004934FA">
              <w:rPr>
                <w:szCs w:val="28"/>
              </w:rPr>
              <w:t>sử dụng</w:t>
            </w:r>
            <w:r>
              <w:rPr>
                <w:szCs w:val="28"/>
              </w:rPr>
              <w:t>.</w:t>
            </w:r>
          </w:p>
          <w:p w:rsidR="00AD389A" w:rsidRPr="00FC3D4F" w:rsidRDefault="00AD389A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4934F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4934FA" w:rsidP="005D5E55">
            <w:pPr>
              <w:pStyle w:val="QFGrade"/>
            </w:pPr>
            <w:r>
              <w:t>10</w:t>
            </w:r>
            <w:r w:rsidR="00AD389A"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806C8C" w:rsidRDefault="00AD389A" w:rsidP="00AD389A">
            <w:r>
              <w:t xml:space="preserve">Anh/chị cho biết phát biểu sau đúng hay sai: ”Chất lượng của phần mềm </w:t>
            </w:r>
            <w:r w:rsidR="004934FA">
              <w:t xml:space="preserve">không phụ thuộc vào </w:t>
            </w:r>
            <w:r>
              <w:t>khâu kiểm thử.”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100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400416" w:rsidRPr="00400416" w:rsidRDefault="005D5E55" w:rsidP="0094222C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 xml:space="preserve">Anh/chị cho biết phát biểu sau đúng hay sai: Điều kiện hoàn thành (Exit criteria) là một phần của </w:t>
            </w:r>
            <w:r w:rsidR="004934FA">
              <w:t>Coding</w:t>
            </w:r>
            <w:r>
              <w:t>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934FA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934FA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 xml:space="preserve">Anh/chị cho biết phát biểu sau đúng hay sai: “Việc </w:t>
            </w:r>
            <w:r w:rsidR="004934FA">
              <w:t xml:space="preserve">kiểm định </w:t>
            </w:r>
            <w:r>
              <w:t>tạo ra bộ</w:t>
            </w:r>
            <w:r w:rsidR="00450F3B">
              <w:t xml:space="preserve"> hồ sơ kiểm thử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934FA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 xml:space="preserve">Anh/chị cho biết phát biểu sau đúng hay sai: “Mục đích của Điều kiện hoàn thành (Exit Criteria) là để định nghĩa </w:t>
            </w:r>
            <w:r w:rsidR="004934FA">
              <w:t>đầu ra của Test case</w:t>
            </w:r>
            <w:r>
              <w:t>”.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934FA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934FA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 xml:space="preserve">Anh chị cho biết phát biểu sau đúng hay sai: “Kiểm thử xong nghĩa là khi bạn </w:t>
            </w:r>
            <w:r w:rsidR="004934FA">
              <w:t>tìm ra lỗi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AD389A" w:rsidRPr="00AD389A" w:rsidRDefault="00AD389A" w:rsidP="004934FA">
      <w:bookmarkStart w:id="3" w:name="_GoBack"/>
      <w:bookmarkEnd w:id="3"/>
    </w:p>
    <w:sectPr w:rsidR="00AD389A" w:rsidRPr="00AD389A" w:rsidSect="00046C0A">
      <w:footerReference w:type="default" r:id="rId8"/>
      <w:pgSz w:w="12240" w:h="15840"/>
      <w:pgMar w:top="851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5FC" w:rsidRDefault="002D65FC" w:rsidP="00A07CCE">
      <w:pPr>
        <w:spacing w:before="0" w:after="0" w:line="240" w:lineRule="auto"/>
      </w:pPr>
      <w:r>
        <w:separator/>
      </w:r>
    </w:p>
  </w:endnote>
  <w:endnote w:type="continuationSeparator" w:id="0">
    <w:p w:rsidR="002D65FC" w:rsidRDefault="002D65FC" w:rsidP="00A07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29" w:rsidRDefault="003A5429">
    <w:pPr>
      <w:spacing w:line="14" w:lineRule="auto"/>
      <w:rPr>
        <w:sz w:val="20"/>
      </w:rPr>
    </w:pPr>
    <w:r>
      <w:pict>
        <v:group id="_x0000_s2049" style="position:absolute;left:0;text-align:left;margin-left:83.1pt;margin-top:771.4pt;width:428.75pt;height:22.8pt;z-index:-251657216;mso-position-horizontal-relative:page;mso-position-vertical-relative:page" coordorigin="1662,15428" coordsize="8575,456">
          <v:group id="_x0000_s2050" style="position:absolute;left:1685;top:15450;width:8530;height:2" coordorigin="1685,15450" coordsize="8530,2">
            <v:shape id="_x0000_s2051" style="position:absolute;left:1685;top:15450;width:8530;height:2" coordorigin="1685,15450" coordsize="8530,0" path="m1685,15450r8529,e" filled="f" strokecolor="#7f7f7f" strokeweight="2.26pt">
              <v:path arrowok="t"/>
            </v:shape>
          </v:group>
          <v:group id="_x0000_s2052" style="position:absolute;left:2575;top:15472;width:2;height:389" coordorigin="2575,15472" coordsize="2,389">
            <v:shape id="_x0000_s2053" style="position:absolute;left:2575;top:15472;width:2;height:389" coordorigin="2575,15472" coordsize="0,389" path="m2575,15472r,389e" filled="f" strokecolor="#7f7f7f" strokeweight="2.26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133.4pt;margin-top:774.3pt;width:96.35pt;height:13.05pt;z-index:-251656192;mso-position-horizontal-relative:page;mso-position-vertical-relative:page" filled="f" stroked="f">
          <v:textbox inset="0,0,0,0">
            <w:txbxContent>
              <w:p w:rsidR="003A5429" w:rsidRDefault="003A5429">
                <w:pPr>
                  <w:spacing w:line="251" w:lineRule="exact"/>
                  <w:ind w:left="20"/>
                  <w:rPr>
                    <w:rFonts w:ascii="Calibri" w:eastAsia="Calibri" w:hAnsi="Calibri" w:cs="Calibri"/>
                  </w:rPr>
                </w:pPr>
                <w:hyperlink r:id="rId1">
                  <w:r>
                    <w:rPr>
                      <w:rFonts w:ascii="Calibri"/>
                      <w:color w:val="0000FF"/>
                      <w:spacing w:val="-1"/>
                      <w:u w:val="single" w:color="0000FF"/>
                    </w:rPr>
                    <w:t>www.ajoysingha.info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5" type="#_x0000_t202" style="position:absolute;left:0;text-align:left;margin-left:105.05pt;margin-top:775.2pt;width:20.35pt;height:18.1pt;z-index:-251655168;mso-position-horizontal-relative:page;mso-position-vertical-relative:page" filled="f" stroked="f">
          <v:textbox inset="0,0,0,0">
            <w:txbxContent>
              <w:p w:rsidR="003A5429" w:rsidRDefault="003A5429">
                <w:pPr>
                  <w:spacing w:line="357" w:lineRule="exact"/>
                  <w:ind w:left="4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4E80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4934FA">
                  <w:rPr>
                    <w:rFonts w:ascii="Calibri"/>
                    <w:b/>
                    <w:noProof/>
                    <w:color w:val="4E80BC"/>
                    <w:sz w:val="32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5FC" w:rsidRDefault="002D65FC" w:rsidP="00A07CCE">
      <w:pPr>
        <w:spacing w:before="0" w:after="0" w:line="240" w:lineRule="auto"/>
      </w:pPr>
      <w:r>
        <w:separator/>
      </w:r>
    </w:p>
  </w:footnote>
  <w:footnote w:type="continuationSeparator" w:id="0">
    <w:p w:rsidR="002D65FC" w:rsidRDefault="002D65FC" w:rsidP="00A07C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AF182B"/>
    <w:multiLevelType w:val="hybridMultilevel"/>
    <w:tmpl w:val="B342687A"/>
    <w:lvl w:ilvl="0" w:tplc="A984CD7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61A5C6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E7C4D69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48683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A8D452F2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91DAD2B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BB48545C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9EE8919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BED0E2F6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0" w15:restartNumberingAfterBreak="0">
    <w:nsid w:val="15494439"/>
    <w:multiLevelType w:val="hybridMultilevel"/>
    <w:tmpl w:val="12A00C70"/>
    <w:lvl w:ilvl="0" w:tplc="3C3057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B0E07"/>
    <w:multiLevelType w:val="hybridMultilevel"/>
    <w:tmpl w:val="A87C2E96"/>
    <w:lvl w:ilvl="0" w:tplc="8BCEC214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2EA6FDF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FC1A075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BD8ACF2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85271DC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637C100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692725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12CC742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CF36EA8A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2" w15:restartNumberingAfterBreak="0">
    <w:nsid w:val="2560105B"/>
    <w:multiLevelType w:val="hybridMultilevel"/>
    <w:tmpl w:val="641E4690"/>
    <w:lvl w:ilvl="0" w:tplc="7CECE150">
      <w:start w:val="1"/>
      <w:numFmt w:val="lowerRoman"/>
      <w:lvlText w:val="%1."/>
      <w:lvlJc w:val="left"/>
      <w:pPr>
        <w:ind w:left="427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DBE75DA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D070D2A4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90AEFB9E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A086A1EC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8DD0D264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B54DE4A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5D18CFB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69427C0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3" w15:restartNumberingAfterBreak="0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6912F75"/>
    <w:multiLevelType w:val="hybridMultilevel"/>
    <w:tmpl w:val="8F02BDA8"/>
    <w:lvl w:ilvl="0" w:tplc="47D88386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1368C374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C3122A5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14101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DF84745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7934545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5D3E87CA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3A6443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3578AE1C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5" w15:restartNumberingAfterBreak="0">
    <w:nsid w:val="31391677"/>
    <w:multiLevelType w:val="hybridMultilevel"/>
    <w:tmpl w:val="F0A0D07A"/>
    <w:lvl w:ilvl="0" w:tplc="8016682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B10AAC8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57720C0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C11E389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D74539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E9C6EDB0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08367B0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F4F893B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77B25724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6" w15:restartNumberingAfterBreak="0">
    <w:nsid w:val="3B321C8D"/>
    <w:multiLevelType w:val="hybridMultilevel"/>
    <w:tmpl w:val="2DB86D86"/>
    <w:lvl w:ilvl="0" w:tplc="48DA477A">
      <w:start w:val="1"/>
      <w:numFmt w:val="lowerRoman"/>
      <w:lvlText w:val="%1."/>
      <w:lvlJc w:val="left"/>
      <w:pPr>
        <w:ind w:left="235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728FF4E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F878D5CE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E848981C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D216200E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04827102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6563242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6E4236F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5262492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7" w15:restartNumberingAfterBreak="0">
    <w:nsid w:val="3B9B68FB"/>
    <w:multiLevelType w:val="hybridMultilevel"/>
    <w:tmpl w:val="6D96AF66"/>
    <w:lvl w:ilvl="0" w:tplc="531002C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3ECE16C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9CF83D5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D00E5E32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0B26FAA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0E1458C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7F832F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C52CC910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2E02F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8" w15:restartNumberingAfterBreak="0">
    <w:nsid w:val="51432FB1"/>
    <w:multiLevelType w:val="hybridMultilevel"/>
    <w:tmpl w:val="C6540C62"/>
    <w:lvl w:ilvl="0" w:tplc="5A4C888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78EE3C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81FADAB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0C6CD20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B4E9DE8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347A8F8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FEC9388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6E648B2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6CBE1E98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9" w15:restartNumberingAfterBreak="0">
    <w:nsid w:val="5CAD2C8D"/>
    <w:multiLevelType w:val="multilevel"/>
    <w:tmpl w:val="866C66EE"/>
    <w:lvl w:ilvl="0">
      <w:start w:val="1"/>
      <w:numFmt w:val="decimal"/>
      <w:pStyle w:val="Heading1"/>
      <w:lvlText w:val="F069.Câu hỏi %1:"/>
      <w:lvlJc w:val="left"/>
      <w:pPr>
        <w:ind w:left="720" w:hanging="720"/>
      </w:pPr>
      <w:rPr>
        <w:rFonts w:ascii="Arial" w:hAnsi="Arial" w:hint="default"/>
        <w:b/>
        <w:i w:val="0"/>
        <w:sz w:val="20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F73E8C"/>
    <w:multiLevelType w:val="hybridMultilevel"/>
    <w:tmpl w:val="6F72CDD4"/>
    <w:lvl w:ilvl="0" w:tplc="C77EA4D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6BC7E72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B88C1E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F3D4946E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C0F400DA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18E6AD0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CDAC52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5B409EE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4C96722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1" w15:restartNumberingAfterBreak="0">
    <w:nsid w:val="6D2E4679"/>
    <w:multiLevelType w:val="hybridMultilevel"/>
    <w:tmpl w:val="B040FF60"/>
    <w:lvl w:ilvl="0" w:tplc="CC5216F8">
      <w:start w:val="1"/>
      <w:numFmt w:val="upperRoman"/>
      <w:lvlText w:val="%1."/>
      <w:lvlJc w:val="left"/>
      <w:pPr>
        <w:ind w:left="427" w:hanging="192"/>
      </w:pPr>
      <w:rPr>
        <w:rFonts w:ascii="Trebuchet MS" w:eastAsia="Trebuchet MS" w:hAnsi="Trebuchet MS" w:hint="default"/>
        <w:color w:val="00007F"/>
        <w:spacing w:val="1"/>
        <w:sz w:val="20"/>
        <w:szCs w:val="20"/>
      </w:rPr>
    </w:lvl>
    <w:lvl w:ilvl="1" w:tplc="663EF64E">
      <w:start w:val="1"/>
      <w:numFmt w:val="bullet"/>
      <w:lvlText w:val="•"/>
      <w:lvlJc w:val="left"/>
      <w:pPr>
        <w:ind w:left="1262" w:hanging="192"/>
      </w:pPr>
      <w:rPr>
        <w:rFonts w:hint="default"/>
      </w:rPr>
    </w:lvl>
    <w:lvl w:ilvl="2" w:tplc="AE522C92">
      <w:start w:val="1"/>
      <w:numFmt w:val="bullet"/>
      <w:lvlText w:val="•"/>
      <w:lvlJc w:val="left"/>
      <w:pPr>
        <w:ind w:left="2097" w:hanging="192"/>
      </w:pPr>
      <w:rPr>
        <w:rFonts w:hint="default"/>
      </w:rPr>
    </w:lvl>
    <w:lvl w:ilvl="3" w:tplc="6BAE50AE">
      <w:start w:val="1"/>
      <w:numFmt w:val="bullet"/>
      <w:lvlText w:val="•"/>
      <w:lvlJc w:val="left"/>
      <w:pPr>
        <w:ind w:left="2932" w:hanging="192"/>
      </w:pPr>
      <w:rPr>
        <w:rFonts w:hint="default"/>
      </w:rPr>
    </w:lvl>
    <w:lvl w:ilvl="4" w:tplc="AF9A130C">
      <w:start w:val="1"/>
      <w:numFmt w:val="bullet"/>
      <w:lvlText w:val="•"/>
      <w:lvlJc w:val="left"/>
      <w:pPr>
        <w:ind w:left="3768" w:hanging="192"/>
      </w:pPr>
      <w:rPr>
        <w:rFonts w:hint="default"/>
      </w:rPr>
    </w:lvl>
    <w:lvl w:ilvl="5" w:tplc="1BB2D0B0">
      <w:start w:val="1"/>
      <w:numFmt w:val="bullet"/>
      <w:lvlText w:val="•"/>
      <w:lvlJc w:val="left"/>
      <w:pPr>
        <w:ind w:left="4603" w:hanging="192"/>
      </w:pPr>
      <w:rPr>
        <w:rFonts w:hint="default"/>
      </w:rPr>
    </w:lvl>
    <w:lvl w:ilvl="6" w:tplc="90D85566">
      <w:start w:val="1"/>
      <w:numFmt w:val="bullet"/>
      <w:lvlText w:val="•"/>
      <w:lvlJc w:val="left"/>
      <w:pPr>
        <w:ind w:left="5438" w:hanging="192"/>
      </w:pPr>
      <w:rPr>
        <w:rFonts w:hint="default"/>
      </w:rPr>
    </w:lvl>
    <w:lvl w:ilvl="7" w:tplc="7C5E8A68">
      <w:start w:val="1"/>
      <w:numFmt w:val="bullet"/>
      <w:lvlText w:val="•"/>
      <w:lvlJc w:val="left"/>
      <w:pPr>
        <w:ind w:left="6274" w:hanging="192"/>
      </w:pPr>
      <w:rPr>
        <w:rFonts w:hint="default"/>
      </w:rPr>
    </w:lvl>
    <w:lvl w:ilvl="8" w:tplc="3DB26618">
      <w:start w:val="1"/>
      <w:numFmt w:val="bullet"/>
      <w:lvlText w:val="•"/>
      <w:lvlJc w:val="left"/>
      <w:pPr>
        <w:ind w:left="7109" w:hanging="192"/>
      </w:pPr>
      <w:rPr>
        <w:rFonts w:hint="default"/>
      </w:rPr>
    </w:lvl>
  </w:abstractNum>
  <w:abstractNum w:abstractNumId="22" w15:restartNumberingAfterBreak="0">
    <w:nsid w:val="7460554C"/>
    <w:multiLevelType w:val="hybridMultilevel"/>
    <w:tmpl w:val="0B809A0C"/>
    <w:lvl w:ilvl="0" w:tplc="2AC08ECC">
      <w:start w:val="1"/>
      <w:numFmt w:val="decimal"/>
      <w:lvlText w:val="%1)"/>
      <w:lvlJc w:val="left"/>
      <w:pPr>
        <w:ind w:left="475" w:hanging="241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B2A0513E">
      <w:start w:val="1"/>
      <w:numFmt w:val="bullet"/>
      <w:lvlText w:val="•"/>
      <w:lvlJc w:val="left"/>
      <w:pPr>
        <w:ind w:left="1305" w:hanging="241"/>
      </w:pPr>
      <w:rPr>
        <w:rFonts w:hint="default"/>
      </w:rPr>
    </w:lvl>
    <w:lvl w:ilvl="2" w:tplc="184A28B0">
      <w:start w:val="1"/>
      <w:numFmt w:val="bullet"/>
      <w:lvlText w:val="•"/>
      <w:lvlJc w:val="left"/>
      <w:pPr>
        <w:ind w:left="2136" w:hanging="241"/>
      </w:pPr>
      <w:rPr>
        <w:rFonts w:hint="default"/>
      </w:rPr>
    </w:lvl>
    <w:lvl w:ilvl="3" w:tplc="6306442E">
      <w:start w:val="1"/>
      <w:numFmt w:val="bullet"/>
      <w:lvlText w:val="•"/>
      <w:lvlJc w:val="left"/>
      <w:pPr>
        <w:ind w:left="2966" w:hanging="241"/>
      </w:pPr>
      <w:rPr>
        <w:rFonts w:hint="default"/>
      </w:rPr>
    </w:lvl>
    <w:lvl w:ilvl="4" w:tplc="F32EF4B8">
      <w:start w:val="1"/>
      <w:numFmt w:val="bullet"/>
      <w:lvlText w:val="•"/>
      <w:lvlJc w:val="left"/>
      <w:pPr>
        <w:ind w:left="3797" w:hanging="241"/>
      </w:pPr>
      <w:rPr>
        <w:rFonts w:hint="default"/>
      </w:rPr>
    </w:lvl>
    <w:lvl w:ilvl="5" w:tplc="BD7CC578">
      <w:start w:val="1"/>
      <w:numFmt w:val="bullet"/>
      <w:lvlText w:val="•"/>
      <w:lvlJc w:val="left"/>
      <w:pPr>
        <w:ind w:left="4627" w:hanging="241"/>
      </w:pPr>
      <w:rPr>
        <w:rFonts w:hint="default"/>
      </w:rPr>
    </w:lvl>
    <w:lvl w:ilvl="6" w:tplc="359E55C6">
      <w:start w:val="1"/>
      <w:numFmt w:val="bullet"/>
      <w:lvlText w:val="•"/>
      <w:lvlJc w:val="left"/>
      <w:pPr>
        <w:ind w:left="5458" w:hanging="241"/>
      </w:pPr>
      <w:rPr>
        <w:rFonts w:hint="default"/>
      </w:rPr>
    </w:lvl>
    <w:lvl w:ilvl="7" w:tplc="2206B948">
      <w:start w:val="1"/>
      <w:numFmt w:val="bullet"/>
      <w:lvlText w:val="•"/>
      <w:lvlJc w:val="left"/>
      <w:pPr>
        <w:ind w:left="6288" w:hanging="241"/>
      </w:pPr>
      <w:rPr>
        <w:rFonts w:hint="default"/>
      </w:rPr>
    </w:lvl>
    <w:lvl w:ilvl="8" w:tplc="B046D9F8">
      <w:start w:val="1"/>
      <w:numFmt w:val="bullet"/>
      <w:lvlText w:val="•"/>
      <w:lvlJc w:val="left"/>
      <w:pPr>
        <w:ind w:left="7119" w:hanging="241"/>
      </w:pPr>
      <w:rPr>
        <w:rFonts w:hint="default"/>
      </w:rPr>
    </w:lvl>
  </w:abstractNum>
  <w:abstractNum w:abstractNumId="23" w15:restartNumberingAfterBreak="0">
    <w:nsid w:val="79EF2688"/>
    <w:multiLevelType w:val="hybridMultilevel"/>
    <w:tmpl w:val="E206C0BA"/>
    <w:lvl w:ilvl="0" w:tplc="1C9CD838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CA4FC8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CAC6588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6AA81A5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894312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D84EC4FA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464AF604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A04ABC78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08690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4" w15:restartNumberingAfterBreak="0">
    <w:nsid w:val="7D59100A"/>
    <w:multiLevelType w:val="hybridMultilevel"/>
    <w:tmpl w:val="E1FC1AF6"/>
    <w:lvl w:ilvl="0" w:tplc="B55297B0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DF6CD75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D6983A4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2E2A639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3D0A2CB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C854C35C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222093C0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BAC0F91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DF52CFC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9"/>
  </w:num>
  <w:num w:numId="12">
    <w:abstractNumId w:val="13"/>
  </w:num>
  <w:num w:numId="13">
    <w:abstractNumId w:val="16"/>
  </w:num>
  <w:num w:numId="14">
    <w:abstractNumId w:val="12"/>
  </w:num>
  <w:num w:numId="15">
    <w:abstractNumId w:val="24"/>
  </w:num>
  <w:num w:numId="16">
    <w:abstractNumId w:val="22"/>
  </w:num>
  <w:num w:numId="17">
    <w:abstractNumId w:val="11"/>
  </w:num>
  <w:num w:numId="18">
    <w:abstractNumId w:val="23"/>
  </w:num>
  <w:num w:numId="19">
    <w:abstractNumId w:val="15"/>
  </w:num>
  <w:num w:numId="20">
    <w:abstractNumId w:val="9"/>
  </w:num>
  <w:num w:numId="21">
    <w:abstractNumId w:val="18"/>
  </w:num>
  <w:num w:numId="22">
    <w:abstractNumId w:val="17"/>
  </w:num>
  <w:num w:numId="23">
    <w:abstractNumId w:val="20"/>
  </w:num>
  <w:num w:numId="24">
    <w:abstractNumId w:val="14"/>
  </w:num>
  <w:num w:numId="2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8F2"/>
    <w:rsid w:val="000243BA"/>
    <w:rsid w:val="00046C0A"/>
    <w:rsid w:val="000E4195"/>
    <w:rsid w:val="000F5AD5"/>
    <w:rsid w:val="00117F9E"/>
    <w:rsid w:val="001C3D9E"/>
    <w:rsid w:val="001D3D4C"/>
    <w:rsid w:val="002241DB"/>
    <w:rsid w:val="00247846"/>
    <w:rsid w:val="002578F2"/>
    <w:rsid w:val="002617E1"/>
    <w:rsid w:val="00265B56"/>
    <w:rsid w:val="002A72D0"/>
    <w:rsid w:val="002D65FC"/>
    <w:rsid w:val="00320EF3"/>
    <w:rsid w:val="00322607"/>
    <w:rsid w:val="0033488B"/>
    <w:rsid w:val="003A5429"/>
    <w:rsid w:val="003B17E1"/>
    <w:rsid w:val="003C3502"/>
    <w:rsid w:val="003D3ECB"/>
    <w:rsid w:val="003E6226"/>
    <w:rsid w:val="003F2F1C"/>
    <w:rsid w:val="00400416"/>
    <w:rsid w:val="004154C6"/>
    <w:rsid w:val="00416170"/>
    <w:rsid w:val="00425B84"/>
    <w:rsid w:val="004321B3"/>
    <w:rsid w:val="004375E4"/>
    <w:rsid w:val="00450F3B"/>
    <w:rsid w:val="00474CFC"/>
    <w:rsid w:val="004934FA"/>
    <w:rsid w:val="005017E8"/>
    <w:rsid w:val="005377A4"/>
    <w:rsid w:val="00555B48"/>
    <w:rsid w:val="00575967"/>
    <w:rsid w:val="005B6ADC"/>
    <w:rsid w:val="005D5E55"/>
    <w:rsid w:val="005F5DC0"/>
    <w:rsid w:val="006129B4"/>
    <w:rsid w:val="00624F86"/>
    <w:rsid w:val="006F377E"/>
    <w:rsid w:val="006F6412"/>
    <w:rsid w:val="007108E2"/>
    <w:rsid w:val="007764C6"/>
    <w:rsid w:val="00781AE9"/>
    <w:rsid w:val="007A6391"/>
    <w:rsid w:val="007C2715"/>
    <w:rsid w:val="007E29E8"/>
    <w:rsid w:val="00806C8C"/>
    <w:rsid w:val="00847378"/>
    <w:rsid w:val="00886D6F"/>
    <w:rsid w:val="008A7935"/>
    <w:rsid w:val="008C623F"/>
    <w:rsid w:val="0094222C"/>
    <w:rsid w:val="00942C6E"/>
    <w:rsid w:val="00950902"/>
    <w:rsid w:val="00974BDD"/>
    <w:rsid w:val="00991325"/>
    <w:rsid w:val="00A07CCE"/>
    <w:rsid w:val="00A83A85"/>
    <w:rsid w:val="00AD279F"/>
    <w:rsid w:val="00AD389A"/>
    <w:rsid w:val="00B50B62"/>
    <w:rsid w:val="00B57C83"/>
    <w:rsid w:val="00B80180"/>
    <w:rsid w:val="00BE43E9"/>
    <w:rsid w:val="00C40418"/>
    <w:rsid w:val="00C64747"/>
    <w:rsid w:val="00C67855"/>
    <w:rsid w:val="00C765A4"/>
    <w:rsid w:val="00CF53C5"/>
    <w:rsid w:val="00D07C0D"/>
    <w:rsid w:val="00D1764C"/>
    <w:rsid w:val="00D66CE9"/>
    <w:rsid w:val="00DA62C5"/>
    <w:rsid w:val="00E307D1"/>
    <w:rsid w:val="00E719F7"/>
    <w:rsid w:val="00E8186B"/>
    <w:rsid w:val="00E94533"/>
    <w:rsid w:val="00EA50F2"/>
    <w:rsid w:val="00EE18B2"/>
    <w:rsid w:val="00EF5389"/>
    <w:rsid w:val="00F114A8"/>
    <w:rsid w:val="00F67B80"/>
    <w:rsid w:val="00FE1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3FECDFAB"/>
  <w15:docId w15:val="{302F92C1-343A-4307-BBA0-069E6B9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57C83"/>
    <w:pPr>
      <w:spacing w:before="60" w:after="60" w:line="240" w:lineRule="atLeast"/>
      <w:jc w:val="both"/>
    </w:pPr>
    <w:rPr>
      <w:rFonts w:ascii="Arial" w:hAnsi="Arial"/>
      <w:sz w:val="24"/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B57C83"/>
    <w:pPr>
      <w:keepNext/>
      <w:numPr>
        <w:numId w:val="11"/>
      </w:numPr>
      <w:tabs>
        <w:tab w:val="left" w:pos="0"/>
      </w:tabs>
      <w:spacing w:before="240" w:after="320" w:line="320" w:lineRule="atLeast"/>
      <w:jc w:val="left"/>
      <w:outlineLvl w:val="0"/>
    </w:pPr>
    <w:rPr>
      <w:rFonts w:cs="Arial"/>
      <w:b/>
      <w:sz w:val="20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575967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575967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575967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575967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75967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575967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B57C83"/>
    <w:rPr>
      <w:rFonts w:ascii="Arial" w:hAnsi="Arial" w:cs="Arial"/>
      <w:b/>
      <w:szCs w:val="28"/>
      <w:lang w:val="en-IE" w:eastAsia="en-US"/>
    </w:rPr>
  </w:style>
  <w:style w:type="character" w:customStyle="1" w:styleId="Heading2Char">
    <w:name w:val="Heading 2 Char"/>
    <w:link w:val="Heading2"/>
    <w:locked/>
    <w:rsid w:val="00575967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575967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575967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575967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575967"/>
    <w:pPr>
      <w:spacing w:before="100" w:beforeAutospacing="1" w:after="100" w:afterAutospacing="1" w:line="240" w:lineRule="auto"/>
      <w:jc w:val="left"/>
    </w:pPr>
    <w:rPr>
      <w:szCs w:val="24"/>
      <w:lang w:val="en-US"/>
    </w:rPr>
  </w:style>
  <w:style w:type="paragraph" w:styleId="TOC1">
    <w:name w:val="toc 1"/>
    <w:basedOn w:val="Normal"/>
    <w:autoRedefine/>
    <w:uiPriority w:val="39"/>
    <w:rsid w:val="00575967"/>
    <w:pPr>
      <w:spacing w:before="100" w:beforeAutospacing="1" w:after="100" w:afterAutospacing="1"/>
      <w:jc w:val="left"/>
    </w:pPr>
    <w:rPr>
      <w:szCs w:val="24"/>
    </w:rPr>
  </w:style>
  <w:style w:type="paragraph" w:styleId="TOC2">
    <w:name w:val="toc 2"/>
    <w:basedOn w:val="Normal"/>
    <w:autoRedefine/>
    <w:rsid w:val="00575967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575967"/>
  </w:style>
  <w:style w:type="character" w:customStyle="1" w:styleId="FootnoteTextChar">
    <w:name w:val="Footnote Text Char"/>
    <w:link w:val="Footnote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575967"/>
    <w:pPr>
      <w:spacing w:before="100" w:beforeAutospacing="1" w:after="100" w:afterAutospacing="1"/>
      <w:jc w:val="left"/>
    </w:pPr>
    <w:rPr>
      <w:szCs w:val="24"/>
    </w:rPr>
  </w:style>
  <w:style w:type="character" w:customStyle="1" w:styleId="CommentTextChar">
    <w:name w:val="Comment Text Char"/>
    <w:link w:val="Comment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575967"/>
    <w:pPr>
      <w:tabs>
        <w:tab w:val="right" w:pos="8306"/>
      </w:tabs>
      <w:spacing w:before="0" w:after="80"/>
      <w:ind w:left="-1440"/>
      <w:jc w:val="left"/>
    </w:pPr>
    <w:rPr>
      <w:rFonts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575967"/>
    <w:pPr>
      <w:tabs>
        <w:tab w:val="center" w:pos="4153"/>
      </w:tabs>
      <w:spacing w:before="0" w:after="0"/>
      <w:ind w:left="1080" w:hanging="1080"/>
      <w:jc w:val="left"/>
    </w:pPr>
    <w:rPr>
      <w:rFonts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575967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575967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cs="Arial"/>
      <w:b/>
      <w:bCs/>
      <w:sz w:val="18"/>
      <w:szCs w:val="18"/>
    </w:rPr>
  </w:style>
  <w:style w:type="paragraph" w:styleId="ListBullet">
    <w:name w:val="List Bullet"/>
    <w:basedOn w:val="Normal"/>
    <w:rsid w:val="00575967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575967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575967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575967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575967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575967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575967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575967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575967"/>
    <w:pPr>
      <w:spacing w:before="100" w:beforeAutospacing="1" w:after="100" w:afterAutospacing="1" w:line="320" w:lineRule="atLeast"/>
      <w:jc w:val="left"/>
    </w:pPr>
    <w:rPr>
      <w:rFonts w:cs="Arial"/>
      <w:b/>
      <w:sz w:val="32"/>
      <w:szCs w:val="32"/>
    </w:rPr>
  </w:style>
  <w:style w:type="character" w:customStyle="1" w:styleId="TitleChar">
    <w:name w:val="Title Char"/>
    <w:link w:val="Title"/>
    <w:locked/>
    <w:rsid w:val="00575967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575967"/>
    <w:pPr>
      <w:spacing w:before="0" w:after="0"/>
      <w:ind w:left="360"/>
    </w:pPr>
  </w:style>
  <w:style w:type="paragraph" w:styleId="ListContinue2">
    <w:name w:val="List Continue 2"/>
    <w:basedOn w:val="Normal"/>
    <w:rsid w:val="00575967"/>
    <w:pPr>
      <w:spacing w:before="0" w:after="0"/>
      <w:ind w:left="720"/>
    </w:pPr>
  </w:style>
  <w:style w:type="paragraph" w:styleId="ListContinue3">
    <w:name w:val="List Continue 3"/>
    <w:basedOn w:val="Normal"/>
    <w:rsid w:val="00575967"/>
    <w:pPr>
      <w:spacing w:before="0" w:after="0"/>
      <w:ind w:left="1080"/>
    </w:pPr>
  </w:style>
  <w:style w:type="paragraph" w:styleId="ListContinue4">
    <w:name w:val="List Continue 4"/>
    <w:basedOn w:val="Normal"/>
    <w:rsid w:val="00575967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575967"/>
    <w:pPr>
      <w:spacing w:before="100" w:beforeAutospacing="1" w:after="100" w:afterAutospacing="1" w:line="280" w:lineRule="atLeast"/>
      <w:jc w:val="left"/>
    </w:pPr>
    <w:rPr>
      <w:rFonts w:cs="Arial"/>
      <w:sz w:val="28"/>
      <w:szCs w:val="28"/>
    </w:rPr>
  </w:style>
  <w:style w:type="character" w:customStyle="1" w:styleId="SubtitleChar">
    <w:name w:val="Subtitle Char"/>
    <w:link w:val="Subtitle"/>
    <w:locked/>
    <w:rsid w:val="00575967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575967"/>
    <w:pPr>
      <w:spacing w:line="220" w:lineRule="atLeast"/>
      <w:ind w:left="360" w:right="360"/>
      <w:jc w:val="left"/>
    </w:pPr>
    <w:rPr>
      <w:rFonts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575967"/>
    <w:pPr>
      <w:spacing w:before="0" w:after="0"/>
      <w:ind w:left="360"/>
      <w:jc w:val="center"/>
    </w:pPr>
    <w:rPr>
      <w:rFonts w:cs="Arial"/>
      <w:b/>
      <w:bCs/>
      <w:lang w:val="en-US"/>
    </w:rPr>
  </w:style>
  <w:style w:type="paragraph" w:customStyle="1" w:styleId="ListNumberReset">
    <w:name w:val="List Number Reset"/>
    <w:basedOn w:val="Normal"/>
    <w:rsid w:val="00575967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575967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575967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cs="Arial"/>
      <w:sz w:val="18"/>
      <w:szCs w:val="18"/>
    </w:rPr>
  </w:style>
  <w:style w:type="paragraph" w:customStyle="1" w:styleId="QFOptionReset">
    <w:name w:val="QF Option Reset"/>
    <w:basedOn w:val="Normal"/>
    <w:rsid w:val="00575967"/>
    <w:pPr>
      <w:numPr>
        <w:numId w:val="7"/>
      </w:numPr>
      <w:spacing w:before="0" w:after="0" w:line="240" w:lineRule="auto"/>
      <w:jc w:val="center"/>
    </w:pPr>
    <w:rPr>
      <w:rFonts w:cs="Arial"/>
      <w:b/>
      <w:bCs/>
      <w:sz w:val="18"/>
      <w:szCs w:val="18"/>
    </w:rPr>
  </w:style>
  <w:style w:type="paragraph" w:customStyle="1" w:styleId="QFOption">
    <w:name w:val="QF Option"/>
    <w:basedOn w:val="Normal"/>
    <w:rsid w:val="00575967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cs="Arial"/>
    </w:rPr>
  </w:style>
  <w:style w:type="paragraph" w:customStyle="1" w:styleId="ListNumberalphaReset">
    <w:name w:val="List Number alpha Reset"/>
    <w:basedOn w:val="Normal"/>
    <w:rsid w:val="00575967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575967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575967"/>
    <w:pPr>
      <w:ind w:firstLine="0"/>
    </w:pPr>
  </w:style>
  <w:style w:type="paragraph" w:customStyle="1" w:styleId="BlockQuote">
    <w:name w:val="Block Quote"/>
    <w:rsid w:val="00575967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575967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575967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575967"/>
    <w:pPr>
      <w:spacing w:before="120"/>
      <w:jc w:val="left"/>
    </w:pPr>
    <w:rPr>
      <w:rFonts w:cs="Arial"/>
      <w:b/>
      <w:bCs/>
      <w:i/>
      <w:iCs/>
      <w:szCs w:val="24"/>
    </w:rPr>
  </w:style>
  <w:style w:type="paragraph" w:customStyle="1" w:styleId="QFFeedback">
    <w:name w:val="QF Feedback"/>
    <w:basedOn w:val="Normal"/>
    <w:rsid w:val="00575967"/>
    <w:pPr>
      <w:spacing w:before="100" w:beforeAutospacing="1" w:after="100" w:afterAutospacing="1"/>
      <w:jc w:val="left"/>
    </w:pPr>
    <w:rPr>
      <w:rFonts w:cs="Arial"/>
    </w:rPr>
  </w:style>
  <w:style w:type="paragraph" w:customStyle="1" w:styleId="QFGrade">
    <w:name w:val="QF Grad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575967"/>
    <w:pPr>
      <w:keepNext/>
      <w:spacing w:before="100" w:beforeAutospacing="1" w:after="100" w:afterAutospacing="1"/>
      <w:jc w:val="right"/>
    </w:pPr>
    <w:rPr>
      <w:rFonts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575967"/>
    <w:pPr>
      <w:spacing w:before="100" w:beforeAutospacing="1" w:after="100" w:afterAutospacing="1" w:line="220" w:lineRule="atLeast"/>
    </w:pPr>
    <w:rPr>
      <w:rFonts w:cs="Arial"/>
      <w:sz w:val="18"/>
      <w:szCs w:val="18"/>
    </w:rPr>
  </w:style>
  <w:style w:type="paragraph" w:customStyle="1" w:styleId="QFAnswer">
    <w:name w:val="QF Answer"/>
    <w:basedOn w:val="Normal"/>
    <w:rsid w:val="00575967"/>
    <w:pPr>
      <w:spacing w:before="100" w:beforeAutospacing="1" w:after="100" w:afterAutospacing="1"/>
    </w:pPr>
    <w:rPr>
      <w:rFonts w:cs="Arial"/>
      <w:sz w:val="18"/>
      <w:szCs w:val="18"/>
    </w:rPr>
  </w:style>
  <w:style w:type="paragraph" w:customStyle="1" w:styleId="QFItemNumber">
    <w:name w:val="QF Item Number"/>
    <w:basedOn w:val="Normal"/>
    <w:rsid w:val="00575967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cs="Arial"/>
      <w:b/>
      <w:bCs/>
      <w:sz w:val="18"/>
      <w:szCs w:val="18"/>
    </w:rPr>
  </w:style>
  <w:style w:type="paragraph" w:customStyle="1" w:styleId="spacer">
    <w:name w:val="spacer"/>
    <w:rsid w:val="00575967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575967"/>
    <w:pPr>
      <w:keepNext/>
      <w:spacing w:before="100" w:beforeAutospacing="1" w:after="100" w:afterAutospacing="1" w:line="200" w:lineRule="atLeast"/>
      <w:jc w:val="center"/>
    </w:pPr>
    <w:rPr>
      <w:rFonts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575967"/>
    <w:pPr>
      <w:keepNext/>
      <w:spacing w:before="100" w:beforeAutospacing="1" w:after="100" w:afterAutospacing="1" w:line="200" w:lineRule="atLeast"/>
      <w:jc w:val="left"/>
    </w:pPr>
    <w:rPr>
      <w:rFonts w:cs="Arial"/>
      <w:b/>
      <w:bCs/>
      <w:sz w:val="18"/>
      <w:szCs w:val="18"/>
    </w:rPr>
  </w:style>
  <w:style w:type="paragraph" w:customStyle="1" w:styleId="Cell">
    <w:name w:val="Cell"/>
    <w:rsid w:val="00575967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575967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575967"/>
    <w:pPr>
      <w:spacing w:before="20" w:after="20" w:line="240" w:lineRule="auto"/>
      <w:jc w:val="left"/>
    </w:pPr>
    <w:rPr>
      <w:rFonts w:cs="Arial"/>
      <w:sz w:val="18"/>
      <w:szCs w:val="18"/>
    </w:rPr>
  </w:style>
  <w:style w:type="character" w:styleId="FootnoteReference">
    <w:name w:val="footnote reference"/>
    <w:rsid w:val="005759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D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C83"/>
    <w:pPr>
      <w:keepLines/>
      <w:numPr>
        <w:numId w:val="0"/>
      </w:numPr>
      <w:tabs>
        <w:tab w:val="clear" w:pos="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B57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57C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7C83"/>
    <w:rPr>
      <w:rFonts w:ascii="Tahoma" w:hAnsi="Tahoma" w:cs="Tahoma"/>
      <w:sz w:val="16"/>
      <w:szCs w:val="16"/>
      <w:lang w:val="en-IE" w:eastAsia="en-US"/>
    </w:rPr>
  </w:style>
  <w:style w:type="paragraph" w:customStyle="1" w:styleId="Traloi">
    <w:name w:val="Tra loi"/>
    <w:basedOn w:val="Normal"/>
    <w:rsid w:val="00AD389A"/>
    <w:pPr>
      <w:numPr>
        <w:ilvl w:val="1"/>
        <w:numId w:val="12"/>
      </w:numPr>
      <w:spacing w:before="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customStyle="1" w:styleId="Cauhoi">
    <w:name w:val="Cau hoi"/>
    <w:basedOn w:val="Normal"/>
    <w:rsid w:val="00AD389A"/>
    <w:pPr>
      <w:numPr>
        <w:numId w:val="12"/>
      </w:numPr>
      <w:spacing w:before="12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styleId="DocumentMap">
    <w:name w:val="Document Map"/>
    <w:basedOn w:val="Normal"/>
    <w:link w:val="DocumentMapChar"/>
    <w:semiHidden/>
    <w:unhideWhenUsed/>
    <w:rsid w:val="00AD38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389A"/>
    <w:rPr>
      <w:rFonts w:ascii="Tahoma" w:hAnsi="Tahoma" w:cs="Tahoma"/>
      <w:sz w:val="16"/>
      <w:szCs w:val="16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joysingha.inf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C09F-7126-4ABC-8AD9-73B00E2E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671</TotalTime>
  <Pages>1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Microsoft</Company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13</cp:revision>
  <cp:lastPrinted>2009-03-13T16:29:00Z</cp:lastPrinted>
  <dcterms:created xsi:type="dcterms:W3CDTF">2016-04-05T02:23:00Z</dcterms:created>
  <dcterms:modified xsi:type="dcterms:W3CDTF">2017-03-16T07:39:00Z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