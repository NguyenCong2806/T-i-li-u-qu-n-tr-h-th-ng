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62" w:rsidRDefault="00E94533" w:rsidP="00E94533">
      <w:pPr>
        <w:pStyle w:val="Title"/>
        <w:jc w:val="center"/>
      </w:pPr>
      <w:r>
        <w:t>ĐỀ THI ĐÁNH GIÁ NĂNG LỰC</w:t>
      </w:r>
    </w:p>
    <w:p w:rsidR="00E94533" w:rsidRDefault="00E94533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:rsidR="00E94533" w:rsidRDefault="00E94533" w:rsidP="00E94533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(VD: </w:t>
      </w:r>
      <w:r w:rsidR="006155F4">
        <w:rPr>
          <w:sz w:val="26"/>
          <w:szCs w:val="26"/>
        </w:rPr>
        <w:t>I</w:t>
      </w:r>
      <w:r w:rsidR="00555B48">
        <w:rPr>
          <w:sz w:val="26"/>
          <w:szCs w:val="26"/>
        </w:rPr>
        <w:t>. 00</w:t>
      </w:r>
      <w:r w:rsidR="00643898">
        <w:rPr>
          <w:sz w:val="26"/>
          <w:szCs w:val="26"/>
        </w:rPr>
        <w:t>3</w:t>
      </w:r>
      <w:r w:rsidR="00555B48">
        <w:rPr>
          <w:sz w:val="26"/>
          <w:szCs w:val="26"/>
        </w:rPr>
        <w:t>-</w:t>
      </w:r>
      <w:r w:rsidR="00D83746" w:rsidRPr="00D83746">
        <w:t xml:space="preserve"> </w:t>
      </w:r>
      <w:proofErr w:type="spellStart"/>
      <w:r w:rsidR="00643898">
        <w:rPr>
          <w:sz w:val="26"/>
          <w:szCs w:val="26"/>
        </w:rPr>
        <w:t>Phân</w:t>
      </w:r>
      <w:proofErr w:type="spellEnd"/>
      <w:r w:rsidR="00643898">
        <w:rPr>
          <w:sz w:val="26"/>
          <w:szCs w:val="26"/>
        </w:rPr>
        <w:t xml:space="preserve"> tích </w:t>
      </w:r>
      <w:proofErr w:type="spellStart"/>
      <w:r w:rsidR="00643898">
        <w:rPr>
          <w:sz w:val="26"/>
          <w:szCs w:val="26"/>
        </w:rPr>
        <w:t>thiết</w:t>
      </w:r>
      <w:proofErr w:type="spellEnd"/>
      <w:r w:rsidR="00643898">
        <w:rPr>
          <w:sz w:val="26"/>
          <w:szCs w:val="26"/>
        </w:rPr>
        <w:t xml:space="preserve"> </w:t>
      </w:r>
      <w:proofErr w:type="spellStart"/>
      <w:r w:rsidR="00643898"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>)</w:t>
      </w:r>
    </w:p>
    <w:p w:rsidR="00EE18B2" w:rsidRDefault="009A30F3" w:rsidP="005664AE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CẤP ĐỘ: </w:t>
      </w:r>
      <w:r w:rsidR="00361FFA">
        <w:rPr>
          <w:sz w:val="24"/>
          <w:szCs w:val="24"/>
        </w:rPr>
        <w:t>1</w:t>
      </w:r>
    </w:p>
    <w:p w:rsidR="0009044B" w:rsidRDefault="0009044B" w:rsidP="0009044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:rsidR="007B5429" w:rsidRPr="002824B0" w:rsidRDefault="007B5429" w:rsidP="007B542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52"/>
        <w:gridCol w:w="4191"/>
        <w:gridCol w:w="756"/>
      </w:tblGrid>
      <w:tr w:rsidR="007B5429" w:rsidRPr="002824B0" w:rsidTr="00D61780">
        <w:trPr>
          <w:cantSplit/>
          <w:tblHeader/>
        </w:trPr>
        <w:tc>
          <w:tcPr>
            <w:tcW w:w="92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67680">
            <w:pPr>
              <w:pStyle w:val="NormalWeb"/>
            </w:pPr>
            <w:r w:rsidRPr="002824B0">
              <w:t>Anh/</w:t>
            </w:r>
            <w:proofErr w:type="spellStart"/>
            <w:r w:rsidRPr="002824B0">
              <w:t>Chị</w:t>
            </w:r>
            <w:proofErr w:type="spellEnd"/>
            <w:r w:rsidRPr="002824B0">
              <w:t xml:space="preserve"> </w:t>
            </w:r>
            <w:proofErr w:type="spellStart"/>
            <w:r w:rsidRPr="002824B0">
              <w:t>cho</w:t>
            </w:r>
            <w:proofErr w:type="spellEnd"/>
            <w:r w:rsidRPr="002824B0">
              <w:t xml:space="preserve"> </w:t>
            </w:r>
            <w:proofErr w:type="spellStart"/>
            <w:r w:rsidRPr="002824B0">
              <w:t>biết</w:t>
            </w:r>
            <w:proofErr w:type="spellEnd"/>
            <w:r w:rsidRPr="002824B0">
              <w:t xml:space="preserve"> </w:t>
            </w:r>
            <w:proofErr w:type="spellStart"/>
            <w:r w:rsidR="00067680">
              <w:t>m</w:t>
            </w:r>
            <w:r w:rsidR="00067680" w:rsidRPr="00067680">
              <w:t>ục</w:t>
            </w:r>
            <w:proofErr w:type="spellEnd"/>
            <w:r w:rsidR="00067680" w:rsidRPr="00067680">
              <w:t xml:space="preserve"> </w:t>
            </w:r>
            <w:proofErr w:type="spellStart"/>
            <w:r w:rsidR="00067680" w:rsidRPr="00067680">
              <w:t>đích</w:t>
            </w:r>
            <w:proofErr w:type="spellEnd"/>
            <w:r w:rsidR="00067680" w:rsidRPr="00067680">
              <w:t xml:space="preserve"> </w:t>
            </w:r>
            <w:proofErr w:type="spellStart"/>
            <w:r w:rsidR="00067680" w:rsidRPr="00067680">
              <w:t>của</w:t>
            </w:r>
            <w:proofErr w:type="spellEnd"/>
            <w:r w:rsidR="00067680" w:rsidRPr="00067680">
              <w:t xml:space="preserve"> </w:t>
            </w:r>
            <w:proofErr w:type="spellStart"/>
            <w:r w:rsidR="00067680" w:rsidRPr="00067680">
              <w:t>quá</w:t>
            </w:r>
            <w:proofErr w:type="spellEnd"/>
            <w:r w:rsidR="00067680" w:rsidRPr="00067680">
              <w:t xml:space="preserve"> </w:t>
            </w:r>
            <w:proofErr w:type="spellStart"/>
            <w:r w:rsidR="00067680" w:rsidRPr="00067680">
              <w:t>trình</w:t>
            </w:r>
            <w:proofErr w:type="spellEnd"/>
            <w:r w:rsidR="00067680" w:rsidRPr="00067680">
              <w:t xml:space="preserve"> </w:t>
            </w:r>
            <w:proofErr w:type="spellStart"/>
            <w:r w:rsidR="00067680" w:rsidRPr="00067680">
              <w:t>khảo</w:t>
            </w:r>
            <w:proofErr w:type="spellEnd"/>
            <w:r w:rsidR="00067680" w:rsidRPr="00067680">
              <w:t xml:space="preserve"> </w:t>
            </w:r>
            <w:proofErr w:type="spellStart"/>
            <w:r w:rsidR="00067680" w:rsidRPr="00067680">
              <w:t>sát</w:t>
            </w:r>
            <w:proofErr w:type="spellEnd"/>
            <w:r w:rsidR="00067680" w:rsidRPr="00067680">
              <w:t xml:space="preserve"> </w:t>
            </w:r>
            <w:proofErr w:type="spellStart"/>
            <w:r w:rsidR="00067680" w:rsidRPr="00067680">
              <w:t>hiện</w:t>
            </w:r>
            <w:proofErr w:type="spellEnd"/>
            <w:r w:rsidR="00067680" w:rsidRPr="00067680">
              <w:t xml:space="preserve"> </w:t>
            </w:r>
            <w:proofErr w:type="spellStart"/>
            <w:r w:rsidR="00067680" w:rsidRPr="00067680">
              <w:t>trạng</w:t>
            </w:r>
            <w:proofErr w:type="spellEnd"/>
            <w:r w:rsidR="00067680" w:rsidRPr="00067680">
              <w:t xml:space="preserve"> </w:t>
            </w:r>
            <w:proofErr w:type="spellStart"/>
            <w:r w:rsidR="00067680" w:rsidRPr="00067680">
              <w:t>nhằm</w:t>
            </w:r>
            <w:proofErr w:type="spellEnd"/>
            <w:r w:rsidR="00067680" w:rsidRPr="00067680">
              <w:t xml:space="preserve"> </w:t>
            </w:r>
            <w:proofErr w:type="spellStart"/>
            <w:r w:rsidR="00067680" w:rsidRPr="00067680">
              <w:t>để</w:t>
            </w:r>
            <w:proofErr w:type="spellEnd"/>
            <w:r w:rsidR="00067680" w:rsidRPr="00067680">
              <w:t>?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B5429" w:rsidRPr="002824B0" w:rsidTr="00D61780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B5429" w:rsidRPr="002824B0" w:rsidTr="00D61780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7A2A5A" w:rsidRDefault="00067680" w:rsidP="000C64F2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cận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chuyên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môn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môi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067680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D61780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7A2A5A" w:rsidRDefault="00067680" w:rsidP="000C64F2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chỗ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hợp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7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nó</w:t>
            </w:r>
            <w:proofErr w:type="spellEnd"/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D61780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7A2A5A" w:rsidRDefault="00BF701E" w:rsidP="000C64F2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BF701E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B5429" w:rsidRPr="002824B0" w:rsidTr="00D61780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D61780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D61780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D61780">
        <w:trPr>
          <w:cantSplit/>
        </w:trPr>
        <w:tc>
          <w:tcPr>
            <w:tcW w:w="92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7B5429" w:rsidRPr="002824B0" w:rsidRDefault="007B5429" w:rsidP="007B542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52"/>
        <w:gridCol w:w="4191"/>
        <w:gridCol w:w="756"/>
      </w:tblGrid>
      <w:tr w:rsidR="007B5429" w:rsidRPr="002824B0" w:rsidTr="00D61780">
        <w:trPr>
          <w:cantSplit/>
          <w:tblHeader/>
        </w:trPr>
        <w:tc>
          <w:tcPr>
            <w:tcW w:w="92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6D7184">
            <w:pPr>
              <w:pStyle w:val="NormalWeb"/>
            </w:pPr>
            <w:r w:rsidRPr="002824B0">
              <w:t>Anh/</w:t>
            </w:r>
            <w:proofErr w:type="spellStart"/>
            <w:r w:rsidRPr="002824B0">
              <w:t>chị</w:t>
            </w:r>
            <w:proofErr w:type="spellEnd"/>
            <w:r w:rsidRPr="002824B0">
              <w:t xml:space="preserve"> </w:t>
            </w:r>
            <w:proofErr w:type="spellStart"/>
            <w:r w:rsidRPr="002824B0">
              <w:t>cho</w:t>
            </w:r>
            <w:proofErr w:type="spellEnd"/>
            <w:r w:rsidRPr="002824B0">
              <w:t xml:space="preserve"> </w:t>
            </w:r>
            <w:proofErr w:type="spellStart"/>
            <w:r w:rsidRPr="002824B0">
              <w:t>biết</w:t>
            </w:r>
            <w:proofErr w:type="spellEnd"/>
            <w:r w:rsidRPr="002824B0">
              <w:t xml:space="preserve"> </w:t>
            </w:r>
            <w:proofErr w:type="spellStart"/>
            <w:r w:rsidR="006D7184">
              <w:t>t</w:t>
            </w:r>
            <w:r w:rsidR="006D7184" w:rsidRPr="006D7184">
              <w:t>hông</w:t>
            </w:r>
            <w:proofErr w:type="spellEnd"/>
            <w:r w:rsidR="006D7184" w:rsidRPr="006D7184">
              <w:t xml:space="preserve"> </w:t>
            </w:r>
            <w:proofErr w:type="spellStart"/>
            <w:r w:rsidR="006D7184" w:rsidRPr="006D7184">
              <w:t>thường</w:t>
            </w:r>
            <w:proofErr w:type="spellEnd"/>
            <w:r w:rsidR="006D7184" w:rsidRPr="006D7184">
              <w:t xml:space="preserve"> </w:t>
            </w:r>
            <w:proofErr w:type="spellStart"/>
            <w:r w:rsidR="006D7184" w:rsidRPr="006D7184">
              <w:t>một</w:t>
            </w:r>
            <w:proofErr w:type="spellEnd"/>
            <w:r w:rsidR="006D7184" w:rsidRPr="006D7184">
              <w:t xml:space="preserve"> </w:t>
            </w:r>
            <w:proofErr w:type="spellStart"/>
            <w:r w:rsidR="006D7184" w:rsidRPr="006D7184">
              <w:t>hệ</w:t>
            </w:r>
            <w:proofErr w:type="spellEnd"/>
            <w:r w:rsidR="006D7184" w:rsidRPr="006D7184">
              <w:t xml:space="preserve"> </w:t>
            </w:r>
            <w:proofErr w:type="spellStart"/>
            <w:r w:rsidR="006D7184" w:rsidRPr="006D7184">
              <w:t>thống</w:t>
            </w:r>
            <w:proofErr w:type="spellEnd"/>
            <w:r w:rsidR="006D7184" w:rsidRPr="006D7184">
              <w:t xml:space="preserve"> </w:t>
            </w:r>
            <w:proofErr w:type="spellStart"/>
            <w:r w:rsidR="006D7184" w:rsidRPr="006D7184">
              <w:t>thông</w:t>
            </w:r>
            <w:proofErr w:type="spellEnd"/>
            <w:r w:rsidR="006D7184" w:rsidRPr="006D7184">
              <w:t xml:space="preserve"> tin </w:t>
            </w:r>
            <w:proofErr w:type="spellStart"/>
            <w:r w:rsidR="006D7184" w:rsidRPr="006D7184">
              <w:t>được</w:t>
            </w:r>
            <w:proofErr w:type="spellEnd"/>
            <w:r w:rsidR="006D7184" w:rsidRPr="006D7184">
              <w:t xml:space="preserve"> </w:t>
            </w:r>
            <w:proofErr w:type="spellStart"/>
            <w:r w:rsidR="006D7184" w:rsidRPr="006D7184">
              <w:t>xây</w:t>
            </w:r>
            <w:proofErr w:type="spellEnd"/>
            <w:r w:rsidR="006D7184" w:rsidRPr="006D7184">
              <w:t xml:space="preserve"> </w:t>
            </w:r>
            <w:proofErr w:type="spellStart"/>
            <w:r w:rsidR="006D7184" w:rsidRPr="006D7184">
              <w:t>dựng</w:t>
            </w:r>
            <w:proofErr w:type="spellEnd"/>
            <w:r w:rsidR="006D7184" w:rsidRPr="006D7184">
              <w:t xml:space="preserve"> </w:t>
            </w:r>
            <w:proofErr w:type="spellStart"/>
            <w:r w:rsidR="006D7184" w:rsidRPr="006D7184">
              <w:t>nhằm</w:t>
            </w:r>
            <w:proofErr w:type="spellEnd"/>
            <w:r w:rsidR="006D7184" w:rsidRPr="006D7184">
              <w:t xml:space="preserve"> </w:t>
            </w:r>
            <w:proofErr w:type="spellStart"/>
            <w:r w:rsidR="006D7184" w:rsidRPr="006D7184">
              <w:t>mục</w:t>
            </w:r>
            <w:proofErr w:type="spellEnd"/>
            <w:r w:rsidR="006D7184" w:rsidRPr="006D7184">
              <w:t xml:space="preserve"> </w:t>
            </w:r>
            <w:proofErr w:type="spellStart"/>
            <w:r w:rsidR="006D7184" w:rsidRPr="006D7184">
              <w:t>đích</w:t>
            </w:r>
            <w:proofErr w:type="spellEnd"/>
            <w:r w:rsidR="006D7184" w:rsidRPr="006D7184">
              <w:t>?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B5429" w:rsidRPr="002824B0" w:rsidTr="00D61780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B5429" w:rsidRPr="002824B0" w:rsidTr="00D61780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6D7184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Lặp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cũ</w:t>
            </w:r>
            <w:proofErr w:type="spellEnd"/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6D7184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D61780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184" w:rsidRPr="006D7184" w:rsidRDefault="006D7184" w:rsidP="006D718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Mang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khắc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5429" w:rsidRPr="002824B0" w:rsidRDefault="006D7184" w:rsidP="006D718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khuyết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cũ</w:t>
            </w:r>
            <w:proofErr w:type="spellEnd"/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6D7184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B5429" w:rsidRPr="002824B0" w:rsidTr="00D61780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6D7184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184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3D5714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D61780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D61780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D61780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D61780">
        <w:trPr>
          <w:cantSplit/>
        </w:trPr>
        <w:tc>
          <w:tcPr>
            <w:tcW w:w="92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7B5429" w:rsidRPr="002824B0" w:rsidRDefault="007B5429" w:rsidP="007B542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552"/>
        <w:gridCol w:w="4095"/>
        <w:gridCol w:w="752"/>
      </w:tblGrid>
      <w:tr w:rsidR="007B5429" w:rsidRPr="002824B0" w:rsidTr="00C8532D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671E99" w:rsidP="00684803">
            <w:pPr>
              <w:pStyle w:val="NormalWeb"/>
              <w:spacing w:before="0" w:after="0"/>
            </w:pPr>
            <w:r>
              <w:lastRenderedPageBreak/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 w:rsidR="00684803">
              <w:t>một</w:t>
            </w:r>
            <w:proofErr w:type="spellEnd"/>
            <w:r w:rsidR="00684803">
              <w:t xml:space="preserve"> </w:t>
            </w:r>
            <w:proofErr w:type="spellStart"/>
            <w:r w:rsidR="00684803">
              <w:t>loại</w:t>
            </w:r>
            <w:proofErr w:type="spellEnd"/>
            <w:r w:rsidR="00684803">
              <w:t xml:space="preserve"> </w:t>
            </w:r>
            <w:proofErr w:type="spellStart"/>
            <w:r w:rsidR="00684803">
              <w:t>biểu</w:t>
            </w:r>
            <w:proofErr w:type="spellEnd"/>
            <w:r w:rsidR="00684803">
              <w:t xml:space="preserve"> </w:t>
            </w:r>
            <w:proofErr w:type="spellStart"/>
            <w:r w:rsidR="00684803">
              <w:t>đồ</w:t>
            </w:r>
            <w:proofErr w:type="spellEnd"/>
            <w:r w:rsidR="00684803">
              <w:t xml:space="preserve"> </w:t>
            </w:r>
            <w:proofErr w:type="spellStart"/>
            <w:r w:rsidR="00684803">
              <w:t>diễn</w:t>
            </w:r>
            <w:proofErr w:type="spellEnd"/>
            <w:r w:rsidR="00684803">
              <w:t xml:space="preserve"> </w:t>
            </w:r>
            <w:proofErr w:type="spellStart"/>
            <w:r w:rsidR="00684803">
              <w:t>tả</w:t>
            </w:r>
            <w:proofErr w:type="spellEnd"/>
            <w:r w:rsidR="00684803">
              <w:t xml:space="preserve"> </w:t>
            </w:r>
            <w:proofErr w:type="spellStart"/>
            <w:r w:rsidR="00684803">
              <w:t>sự</w:t>
            </w:r>
            <w:proofErr w:type="spellEnd"/>
            <w:r w:rsidR="00684803">
              <w:t xml:space="preserve"> </w:t>
            </w:r>
            <w:proofErr w:type="spellStart"/>
            <w:r w:rsidR="00684803">
              <w:t>phân</w:t>
            </w:r>
            <w:proofErr w:type="spellEnd"/>
            <w:r w:rsidR="00684803">
              <w:t xml:space="preserve"> </w:t>
            </w:r>
            <w:proofErr w:type="spellStart"/>
            <w:r w:rsidR="00684803">
              <w:t>rã</w:t>
            </w:r>
            <w:proofErr w:type="spellEnd"/>
            <w:r w:rsidR="00684803">
              <w:t xml:space="preserve"> </w:t>
            </w:r>
            <w:proofErr w:type="spellStart"/>
            <w:r w:rsidR="00684803">
              <w:t>dần</w:t>
            </w:r>
            <w:proofErr w:type="spellEnd"/>
            <w:r w:rsidR="00684803">
              <w:t xml:space="preserve"> </w:t>
            </w:r>
            <w:proofErr w:type="spellStart"/>
            <w:r w:rsidR="00684803">
              <w:t>dần</w:t>
            </w:r>
            <w:proofErr w:type="spellEnd"/>
            <w:r w:rsidR="00684803">
              <w:t xml:space="preserve"> </w:t>
            </w:r>
            <w:proofErr w:type="spellStart"/>
            <w:r w:rsidR="00684803">
              <w:t>các</w:t>
            </w:r>
            <w:proofErr w:type="spellEnd"/>
            <w:r w:rsidR="00684803">
              <w:t xml:space="preserve"> </w:t>
            </w:r>
            <w:proofErr w:type="spellStart"/>
            <w:r w:rsidR="00684803">
              <w:t>chức</w:t>
            </w:r>
            <w:proofErr w:type="spellEnd"/>
            <w:r w:rsidR="00684803">
              <w:t xml:space="preserve"> </w:t>
            </w:r>
            <w:proofErr w:type="spellStart"/>
            <w:r w:rsidR="00684803">
              <w:t>năng</w:t>
            </w:r>
            <w:proofErr w:type="spellEnd"/>
            <w:r w:rsidR="00684803">
              <w:t xml:space="preserve"> </w:t>
            </w:r>
            <w:proofErr w:type="spellStart"/>
            <w:r w:rsidR="00684803">
              <w:t>từ</w:t>
            </w:r>
            <w:proofErr w:type="spellEnd"/>
            <w:r w:rsidR="00684803">
              <w:t xml:space="preserve"> </w:t>
            </w:r>
            <w:proofErr w:type="spellStart"/>
            <w:r w:rsidR="00684803">
              <w:t>đại</w:t>
            </w:r>
            <w:proofErr w:type="spellEnd"/>
            <w:r w:rsidR="00684803">
              <w:t xml:space="preserve"> </w:t>
            </w:r>
            <w:proofErr w:type="spellStart"/>
            <w:r w:rsidR="00684803">
              <w:t>thể</w:t>
            </w:r>
            <w:proofErr w:type="spellEnd"/>
            <w:r w:rsidR="00684803">
              <w:t xml:space="preserve"> </w:t>
            </w:r>
            <w:proofErr w:type="spellStart"/>
            <w:r w:rsidR="00684803">
              <w:t>đến</w:t>
            </w:r>
            <w:proofErr w:type="spellEnd"/>
            <w:r w:rsidR="00684803">
              <w:t xml:space="preserve"> chi </w:t>
            </w:r>
            <w:proofErr w:type="spellStart"/>
            <w:r w:rsidR="00684803">
              <w:t>tiết</w:t>
            </w:r>
            <w:proofErr w:type="spellEnd"/>
            <w:r w:rsidR="00684803">
              <w:t xml:space="preserve"> </w:t>
            </w:r>
            <w:proofErr w:type="spellStart"/>
            <w:proofErr w:type="gramStart"/>
            <w:r w:rsidR="00684803">
              <w:t>được</w:t>
            </w:r>
            <w:proofErr w:type="spellEnd"/>
            <w:r w:rsidR="00684803">
              <w:t xml:space="preserve">  </w:t>
            </w:r>
            <w:proofErr w:type="spellStart"/>
            <w:r w:rsidR="00684803">
              <w:t>gọi</w:t>
            </w:r>
            <w:proofErr w:type="spellEnd"/>
            <w:proofErr w:type="gramEnd"/>
            <w:r w:rsidR="00684803">
              <w:t xml:space="preserve"> </w:t>
            </w:r>
            <w:proofErr w:type="spellStart"/>
            <w:r w:rsidR="00684803">
              <w:t>là</w:t>
            </w:r>
            <w:proofErr w:type="spellEnd"/>
            <w:r w:rsidR="00684803">
              <w:t>?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B5429" w:rsidRPr="002824B0" w:rsidTr="00C8532D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B5429" w:rsidRPr="002824B0" w:rsidTr="00C8532D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684803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>quát</w:t>
            </w:r>
            <w:proofErr w:type="spellEnd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C8532D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684803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684803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B5429" w:rsidRPr="002824B0" w:rsidTr="00C8532D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AF3FA8" w:rsidRDefault="00684803" w:rsidP="00AF3FA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80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C8532D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C8532D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C8532D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C8532D">
        <w:trPr>
          <w:cantSplit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C8532D" w:rsidRPr="002824B0" w:rsidRDefault="00C8532D" w:rsidP="00C8532D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552"/>
        <w:gridCol w:w="4095"/>
        <w:gridCol w:w="752"/>
      </w:tblGrid>
      <w:tr w:rsidR="00C8532D" w:rsidRPr="002824B0" w:rsidTr="00C8532D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62627A">
            <w:pPr>
              <w:pStyle w:val="NormalWeb"/>
              <w:spacing w:before="0" w:after="0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 w:rsidR="0062627A">
              <w:t>đ</w:t>
            </w:r>
            <w:r w:rsidR="0062627A" w:rsidRPr="0062627A">
              <w:t>ặc</w:t>
            </w:r>
            <w:proofErr w:type="spellEnd"/>
            <w:r w:rsidR="0062627A" w:rsidRPr="0062627A">
              <w:t xml:space="preserve"> </w:t>
            </w:r>
            <w:proofErr w:type="spellStart"/>
            <w:r w:rsidR="0062627A" w:rsidRPr="0062627A">
              <w:t>điểm</w:t>
            </w:r>
            <w:proofErr w:type="spellEnd"/>
            <w:r w:rsidR="0062627A" w:rsidRPr="0062627A">
              <w:t xml:space="preserve"> </w:t>
            </w:r>
            <w:proofErr w:type="spellStart"/>
            <w:r w:rsidR="0062627A" w:rsidRPr="0062627A">
              <w:t>của</w:t>
            </w:r>
            <w:proofErr w:type="spellEnd"/>
            <w:r w:rsidR="0062627A" w:rsidRPr="0062627A">
              <w:t xml:space="preserve"> </w:t>
            </w:r>
            <w:proofErr w:type="spellStart"/>
            <w:r w:rsidR="0062627A" w:rsidRPr="0062627A">
              <w:t>biểu</w:t>
            </w:r>
            <w:proofErr w:type="spellEnd"/>
            <w:r w:rsidR="0062627A" w:rsidRPr="0062627A">
              <w:t xml:space="preserve"> </w:t>
            </w:r>
            <w:proofErr w:type="spellStart"/>
            <w:r w:rsidR="0062627A" w:rsidRPr="0062627A">
              <w:t>đồ</w:t>
            </w:r>
            <w:proofErr w:type="spellEnd"/>
            <w:r w:rsidR="0062627A" w:rsidRPr="0062627A">
              <w:t xml:space="preserve"> </w:t>
            </w:r>
            <w:proofErr w:type="spellStart"/>
            <w:r w:rsidR="0062627A" w:rsidRPr="0062627A">
              <w:t>Phân</w:t>
            </w:r>
            <w:proofErr w:type="spellEnd"/>
            <w:r w:rsidR="0062627A" w:rsidRPr="0062627A">
              <w:t xml:space="preserve"> </w:t>
            </w:r>
            <w:proofErr w:type="spellStart"/>
            <w:r w:rsidR="0062627A" w:rsidRPr="0062627A">
              <w:t>cấp</w:t>
            </w:r>
            <w:proofErr w:type="spellEnd"/>
            <w:r w:rsidR="0062627A" w:rsidRPr="0062627A">
              <w:t xml:space="preserve"> </w:t>
            </w:r>
            <w:proofErr w:type="spellStart"/>
            <w:r w:rsidR="0062627A" w:rsidRPr="0062627A">
              <w:t>chức</w:t>
            </w:r>
            <w:proofErr w:type="spellEnd"/>
            <w:r w:rsidR="0062627A" w:rsidRPr="0062627A">
              <w:t xml:space="preserve"> </w:t>
            </w:r>
            <w:proofErr w:type="spellStart"/>
            <w:r w:rsidR="0062627A" w:rsidRPr="0062627A">
              <w:t>năng</w:t>
            </w:r>
            <w:proofErr w:type="spellEnd"/>
            <w:r w:rsidR="0062627A" w:rsidRPr="0062627A">
              <w:t xml:space="preserve"> </w:t>
            </w:r>
            <w:proofErr w:type="spellStart"/>
            <w:r w:rsidR="0062627A" w:rsidRPr="0062627A">
              <w:t>là</w:t>
            </w:r>
            <w:proofErr w:type="spellEnd"/>
            <w:r w:rsidR="0062627A" w:rsidRPr="0062627A">
              <w:t>?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C8532D" w:rsidRPr="002824B0" w:rsidTr="00C8532D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8532D" w:rsidRPr="002824B0" w:rsidTr="00C8532D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6262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quát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8532D" w:rsidRPr="002824B0" w:rsidTr="00C8532D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6262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rã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xuống</w:t>
            </w:r>
            <w:proofErr w:type="spellEnd"/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8532D" w:rsidRPr="002824B0" w:rsidTr="00C8532D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AF3FA8" w:rsidRDefault="0062627A" w:rsidP="00D6178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27A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F56A26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8532D" w:rsidRPr="002824B0" w:rsidTr="00C8532D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532D" w:rsidRPr="002824B0" w:rsidTr="00C8532D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532D" w:rsidRPr="002824B0" w:rsidTr="00C8532D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532D" w:rsidRPr="002824B0" w:rsidTr="00C8532D">
        <w:trPr>
          <w:cantSplit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C8532D" w:rsidRPr="002824B0" w:rsidRDefault="00C8532D" w:rsidP="00C8532D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98"/>
        <w:gridCol w:w="4147"/>
        <w:gridCol w:w="754"/>
      </w:tblGrid>
      <w:tr w:rsidR="00C8532D" w:rsidRPr="002824B0" w:rsidTr="004A390A">
        <w:trPr>
          <w:cantSplit/>
          <w:tblHeader/>
        </w:trPr>
        <w:tc>
          <w:tcPr>
            <w:tcW w:w="92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851A6D">
            <w:pPr>
              <w:pStyle w:val="NormalWeb"/>
              <w:spacing w:before="0" w:beforeAutospacing="0" w:after="0" w:afterAutospacing="0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 w:rsidR="00D61780">
              <w:t>t</w:t>
            </w:r>
            <w:r w:rsidR="00314D8D" w:rsidRPr="00314D8D">
              <w:t>ác</w:t>
            </w:r>
            <w:proofErr w:type="spellEnd"/>
            <w:r w:rsidR="00314D8D" w:rsidRPr="00314D8D">
              <w:t xml:space="preserve"> </w:t>
            </w:r>
            <w:proofErr w:type="spellStart"/>
            <w:r w:rsidR="00314D8D" w:rsidRPr="00314D8D">
              <w:t>nhân</w:t>
            </w:r>
            <w:proofErr w:type="spellEnd"/>
            <w:r w:rsidR="00314D8D" w:rsidRPr="00314D8D">
              <w:t xml:space="preserve"> </w:t>
            </w:r>
            <w:proofErr w:type="spellStart"/>
            <w:r w:rsidR="00314D8D" w:rsidRPr="00314D8D">
              <w:t>ngoài</w:t>
            </w:r>
            <w:proofErr w:type="spellEnd"/>
            <w:r w:rsidR="00314D8D" w:rsidRPr="00314D8D">
              <w:t xml:space="preserve"> </w:t>
            </w:r>
            <w:proofErr w:type="spellStart"/>
            <w:r w:rsidR="00314D8D" w:rsidRPr="00314D8D">
              <w:t>là</w:t>
            </w:r>
            <w:proofErr w:type="spellEnd"/>
            <w:r w:rsidR="00314D8D" w:rsidRPr="00314D8D">
              <w:t xml:space="preserve"> </w:t>
            </w:r>
            <w:proofErr w:type="spellStart"/>
            <w:r w:rsidR="00314D8D" w:rsidRPr="00314D8D">
              <w:t>gì</w:t>
            </w:r>
            <w:proofErr w:type="spellEnd"/>
            <w:r w:rsidR="00314D8D" w:rsidRPr="00314D8D">
              <w:t>?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C8532D" w:rsidRPr="002824B0" w:rsidTr="004A390A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8532D" w:rsidRPr="002824B0" w:rsidTr="004A390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314D8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4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8532D" w:rsidRPr="002824B0" w:rsidTr="004A390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314D8D" w:rsidP="00851A6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</w:t>
            </w:r>
            <w:r w:rsidRPr="00314D8D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4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314D8D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8532D" w:rsidRPr="002824B0" w:rsidTr="004A390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AF3FA8" w:rsidRDefault="00314D8D" w:rsidP="00314D8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D8D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4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314D8D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8532D" w:rsidRPr="002824B0" w:rsidTr="004A390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532D" w:rsidRPr="002824B0" w:rsidTr="004A390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532D" w:rsidRPr="002824B0" w:rsidTr="004A390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532D" w:rsidRPr="002824B0" w:rsidTr="004A390A">
        <w:trPr>
          <w:cantSplit/>
        </w:trPr>
        <w:tc>
          <w:tcPr>
            <w:tcW w:w="92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32D" w:rsidRPr="002824B0" w:rsidRDefault="00C8532D" w:rsidP="004044B1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4A390A" w:rsidRPr="002824B0" w:rsidRDefault="004A390A" w:rsidP="004A390A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52"/>
        <w:gridCol w:w="4191"/>
        <w:gridCol w:w="756"/>
      </w:tblGrid>
      <w:tr w:rsidR="004A390A" w:rsidRPr="002824B0" w:rsidTr="00E6507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4A390A">
            <w:pPr>
              <w:pStyle w:val="NormalWeb"/>
              <w:spacing w:before="0" w:after="0"/>
            </w:pPr>
            <w:r>
              <w:lastRenderedPageBreak/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kia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>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4A390A" w:rsidRPr="002824B0" w:rsidTr="00E6507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4A390A" w:rsidRPr="002824B0" w:rsidTr="00E6507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390A" w:rsidRPr="002824B0" w:rsidTr="00E6507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4A390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A390A" w:rsidRPr="002824B0" w:rsidTr="00E6507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AF3FA8" w:rsidRDefault="004A390A" w:rsidP="00E65075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390A" w:rsidRPr="002824B0" w:rsidTr="00E6507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4A390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A390A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390A" w:rsidRPr="002824B0" w:rsidTr="00E6507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A390A" w:rsidRPr="002824B0" w:rsidTr="00E6507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A390A" w:rsidRPr="002824B0" w:rsidTr="00E6507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A390A" w:rsidRPr="002824B0" w:rsidTr="00E6507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90A" w:rsidRPr="002824B0" w:rsidRDefault="004A390A" w:rsidP="00E65075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C8532D" w:rsidRDefault="00C8532D" w:rsidP="00C8532D">
      <w:pPr>
        <w:pStyle w:val="Title"/>
        <w:ind w:left="720"/>
        <w:jc w:val="both"/>
        <w:rPr>
          <w:sz w:val="24"/>
          <w:szCs w:val="24"/>
        </w:rPr>
      </w:pPr>
    </w:p>
    <w:p w:rsidR="0009044B" w:rsidRDefault="0009044B" w:rsidP="0009044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 w:rsidR="007B5429" w:rsidRPr="002824B0" w:rsidRDefault="007B5429" w:rsidP="007B542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2824B0">
        <w:rPr>
          <w:sz w:val="24"/>
          <w:szCs w:val="24"/>
        </w:rPr>
        <w:t> </w:t>
      </w: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hay </w:t>
      </w:r>
      <w:proofErr w:type="spellStart"/>
      <w:r w:rsidRPr="002824B0">
        <w:rPr>
          <w:b/>
          <w:sz w:val="24"/>
          <w:szCs w:val="24"/>
        </w:rPr>
        <w:t>nhiều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7B5429" w:rsidRPr="002824B0" w:rsidTr="000C64F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79E" w:rsidRPr="002824B0" w:rsidRDefault="00671E99" w:rsidP="0019579E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 w:rsidR="0019579E">
              <w:t>m</w:t>
            </w:r>
            <w:r w:rsidR="0019579E" w:rsidRPr="0019579E">
              <w:t>ục</w:t>
            </w:r>
            <w:proofErr w:type="spellEnd"/>
            <w:r w:rsidR="0019579E" w:rsidRPr="0019579E">
              <w:t xml:space="preserve"> </w:t>
            </w:r>
            <w:proofErr w:type="spellStart"/>
            <w:r w:rsidR="0019579E" w:rsidRPr="0019579E">
              <w:t>đích</w:t>
            </w:r>
            <w:proofErr w:type="spellEnd"/>
            <w:r w:rsidR="0019579E" w:rsidRPr="0019579E">
              <w:t xml:space="preserve"> </w:t>
            </w:r>
            <w:proofErr w:type="spellStart"/>
            <w:r w:rsidR="0019579E" w:rsidRPr="0019579E">
              <w:t>của</w:t>
            </w:r>
            <w:proofErr w:type="spellEnd"/>
            <w:r w:rsidR="0019579E" w:rsidRPr="0019579E">
              <w:t xml:space="preserve"> </w:t>
            </w:r>
            <w:proofErr w:type="spellStart"/>
            <w:r w:rsidR="0019579E" w:rsidRPr="0019579E">
              <w:t>việc</w:t>
            </w:r>
            <w:proofErr w:type="spellEnd"/>
            <w:r w:rsidR="0019579E" w:rsidRPr="0019579E">
              <w:t xml:space="preserve"> </w:t>
            </w:r>
            <w:proofErr w:type="spellStart"/>
            <w:r w:rsidR="0019579E" w:rsidRPr="0019579E">
              <w:t>phân</w:t>
            </w:r>
            <w:proofErr w:type="spellEnd"/>
            <w:r w:rsidR="0019579E" w:rsidRPr="0019579E">
              <w:t xml:space="preserve"> tích </w:t>
            </w:r>
            <w:proofErr w:type="spellStart"/>
            <w:r w:rsidR="0019579E" w:rsidRPr="0019579E">
              <w:t>dữ</w:t>
            </w:r>
            <w:proofErr w:type="spellEnd"/>
            <w:r w:rsidR="0019579E" w:rsidRPr="0019579E">
              <w:t xml:space="preserve"> </w:t>
            </w:r>
            <w:proofErr w:type="spellStart"/>
            <w:r w:rsidR="0019579E" w:rsidRPr="0019579E">
              <w:t>liệu</w:t>
            </w:r>
            <w:proofErr w:type="spellEnd"/>
            <w:r w:rsidR="0019579E" w:rsidRPr="0019579E">
              <w:t xml:space="preserve"> </w:t>
            </w:r>
            <w:proofErr w:type="spellStart"/>
            <w:r w:rsidR="0019579E" w:rsidRPr="0019579E">
              <w:t>của</w:t>
            </w:r>
            <w:proofErr w:type="spellEnd"/>
            <w:r w:rsidR="0019579E" w:rsidRPr="0019579E">
              <w:t xml:space="preserve"> </w:t>
            </w:r>
            <w:proofErr w:type="spellStart"/>
            <w:r w:rsidR="0019579E" w:rsidRPr="0019579E">
              <w:t>hệ</w:t>
            </w:r>
            <w:proofErr w:type="spellEnd"/>
            <w:r w:rsidR="0019579E" w:rsidRPr="0019579E">
              <w:t xml:space="preserve"> </w:t>
            </w:r>
            <w:proofErr w:type="spellStart"/>
            <w:r w:rsidR="0019579E" w:rsidRPr="0019579E">
              <w:t>thống</w:t>
            </w:r>
            <w:proofErr w:type="spellEnd"/>
            <w:r w:rsidR="0019579E" w:rsidRPr="0019579E">
              <w:t xml:space="preserve"> </w:t>
            </w:r>
            <w:proofErr w:type="spellStart"/>
            <w:proofErr w:type="gramStart"/>
            <w:r w:rsidR="0019579E" w:rsidRPr="0019579E">
              <w:t>là</w:t>
            </w:r>
            <w:proofErr w:type="spellEnd"/>
            <w:r w:rsidR="0019579E">
              <w:t xml:space="preserve"> ?</w:t>
            </w:r>
            <w:proofErr w:type="gramEnd"/>
          </w:p>
          <w:p w:rsidR="007B5429" w:rsidRPr="002824B0" w:rsidRDefault="007B5429" w:rsidP="000C64F2">
            <w:pPr>
              <w:pStyle w:val="NormalWeb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7B5429" w:rsidRPr="002824B0" w:rsidTr="000C64F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8E4861" w:rsidRDefault="0019579E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lược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đồ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khái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niệm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về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dữ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liệu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C3408F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19579E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8E4861" w:rsidRDefault="0019579E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căn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cứ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thiết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kế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CSDL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sau</w:t>
            </w:r>
            <w:proofErr w:type="spellEnd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này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8E486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8E4861">
              <w:t xml:space="preserve">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C3408F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19579E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8E4861" w:rsidRDefault="0019579E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Viết 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sủa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19579E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8E4861" w:rsidRDefault="0019579E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trì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C3408F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7B5429" w:rsidRPr="002824B0" w:rsidRDefault="007B5429" w:rsidP="007B542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2824B0">
        <w:rPr>
          <w:sz w:val="24"/>
          <w:szCs w:val="24"/>
        </w:rPr>
        <w:t> </w:t>
      </w: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hay </w:t>
      </w:r>
      <w:proofErr w:type="spellStart"/>
      <w:r w:rsidRPr="002824B0">
        <w:rPr>
          <w:b/>
          <w:sz w:val="24"/>
          <w:szCs w:val="24"/>
        </w:rPr>
        <w:t>nhiều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7B5429" w:rsidRPr="002824B0" w:rsidTr="000C64F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6356A8" w:rsidP="006356A8">
            <w:pPr>
              <w:pStyle w:val="NormalWeb"/>
            </w:pPr>
            <w:r>
              <w:lastRenderedPageBreak/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gramStart"/>
            <w:r>
              <w:t>tin ?</w:t>
            </w:r>
            <w:proofErr w:type="gram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7B5429" w:rsidRPr="002824B0" w:rsidTr="000C64F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5429" w:rsidRPr="002824B0" w:rsidRDefault="006356A8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C3408F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356A8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5429" w:rsidRPr="002824B0" w:rsidRDefault="006356A8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C3408F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356A8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5429" w:rsidRPr="002824B0" w:rsidRDefault="006356A8" w:rsidP="000C64F2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C3408F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356A8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5429" w:rsidRPr="002824B0" w:rsidRDefault="006356A8" w:rsidP="000C64F2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6356A8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723C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Chọn</w:t>
            </w:r>
            <w:proofErr w:type="spellEnd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tất</w:t>
            </w:r>
            <w:proofErr w:type="spellEnd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cả</w:t>
            </w:r>
            <w:proofErr w:type="spellEnd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đáp</w:t>
            </w:r>
            <w:proofErr w:type="spellEnd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án</w:t>
            </w:r>
            <w:proofErr w:type="spellEnd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35EDF" w:rsidRPr="00F35EDF" w:rsidRDefault="00F35EDF" w:rsidP="00F35EDF">
      <w:pPr>
        <w:pStyle w:val="BodyTextIndent"/>
        <w:ind w:left="720"/>
        <w:rPr>
          <w:b/>
          <w:sz w:val="24"/>
          <w:szCs w:val="24"/>
        </w:rPr>
      </w:pPr>
    </w:p>
    <w:p w:rsidR="0009044B" w:rsidRDefault="0009044B" w:rsidP="0009044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:rsidR="007B5429" w:rsidRPr="002824B0" w:rsidRDefault="007B5429" w:rsidP="007B5429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đúng</w:t>
      </w:r>
      <w:proofErr w:type="spellEnd"/>
      <w:r w:rsidRPr="002824B0">
        <w:rPr>
          <w:b/>
          <w:sz w:val="24"/>
          <w:szCs w:val="24"/>
        </w:rPr>
        <w:t>/</w:t>
      </w:r>
      <w:proofErr w:type="spellStart"/>
      <w:r w:rsidRPr="002824B0">
        <w:rPr>
          <w:b/>
          <w:sz w:val="24"/>
          <w:szCs w:val="24"/>
        </w:rPr>
        <w:t>sai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7B5429" w:rsidRPr="002824B0" w:rsidTr="000C64F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7855" w:rsidRPr="002824B0" w:rsidRDefault="00671E99" w:rsidP="00D61780">
            <w:pPr>
              <w:pStyle w:val="NormalWeb"/>
              <w:spacing w:before="0" w:beforeAutospacing="0" w:after="0" w:afterAutospacing="0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biết</w:t>
            </w:r>
            <w:proofErr w:type="spellEnd"/>
            <w:r>
              <w:t xml:space="preserve">  </w:t>
            </w:r>
            <w:proofErr w:type="spellStart"/>
            <w:r w:rsidR="007B53DD">
              <w:t>phần</w:t>
            </w:r>
            <w:proofErr w:type="spellEnd"/>
            <w:proofErr w:type="gramEnd"/>
            <w:r w:rsidR="007B53DD">
              <w:t xml:space="preserve"> mềm </w:t>
            </w:r>
            <w:proofErr w:type="spellStart"/>
            <w:r w:rsidR="00D61780">
              <w:t>l</w:t>
            </w:r>
            <w:r w:rsidR="007B53DD">
              <w:t>à</w:t>
            </w:r>
            <w:proofErr w:type="spellEnd"/>
            <w:r w:rsidR="007B53DD">
              <w:t xml:space="preserve"> </w:t>
            </w:r>
            <w:proofErr w:type="spellStart"/>
            <w:r w:rsidR="007B53DD">
              <w:t>một</w:t>
            </w:r>
            <w:proofErr w:type="spellEnd"/>
            <w:r w:rsidR="007B53DD">
              <w:t xml:space="preserve"> </w:t>
            </w:r>
            <w:proofErr w:type="spellStart"/>
            <w:r w:rsidR="007B53DD">
              <w:t>thành</w:t>
            </w:r>
            <w:proofErr w:type="spellEnd"/>
            <w:r w:rsidR="007B53DD">
              <w:t xml:space="preserve"> </w:t>
            </w:r>
            <w:proofErr w:type="spellStart"/>
            <w:r w:rsidR="007B53DD">
              <w:t>phần</w:t>
            </w:r>
            <w:proofErr w:type="spellEnd"/>
            <w:r w:rsidR="007B53DD">
              <w:t xml:space="preserve"> </w:t>
            </w:r>
            <w:proofErr w:type="spellStart"/>
            <w:r w:rsidR="007B53DD">
              <w:t>của</w:t>
            </w:r>
            <w:proofErr w:type="spellEnd"/>
            <w:r w:rsidR="007B53DD">
              <w:t xml:space="preserve"> </w:t>
            </w:r>
            <w:proofErr w:type="spellStart"/>
            <w:r w:rsidR="007B53DD">
              <w:t>một</w:t>
            </w:r>
            <w:proofErr w:type="spellEnd"/>
            <w:r w:rsidR="007B53DD">
              <w:t xml:space="preserve"> </w:t>
            </w:r>
            <w:proofErr w:type="spellStart"/>
            <w:r w:rsidR="007B53DD">
              <w:t>hệ</w:t>
            </w:r>
            <w:proofErr w:type="spellEnd"/>
            <w:r w:rsidR="007B53DD">
              <w:t xml:space="preserve"> </w:t>
            </w:r>
            <w:proofErr w:type="spellStart"/>
            <w:r w:rsidR="007B53DD">
              <w:t>thống</w:t>
            </w:r>
            <w:proofErr w:type="spellEnd"/>
            <w:r w:rsidR="007B53DD">
              <w:t xml:space="preserve"> </w:t>
            </w:r>
            <w:proofErr w:type="spellStart"/>
            <w:r w:rsidR="007B53DD">
              <w:t>thông</w:t>
            </w:r>
            <w:proofErr w:type="spellEnd"/>
            <w:r w:rsidR="007B53DD">
              <w:t xml:space="preserve"> tin</w:t>
            </w:r>
            <w:r w:rsidR="00D61780">
              <w:t xml:space="preserve"> </w:t>
            </w:r>
            <w:proofErr w:type="spellStart"/>
            <w:r w:rsidR="00D61780">
              <w:t>đúng</w:t>
            </w:r>
            <w:proofErr w:type="spellEnd"/>
            <w:r w:rsidR="007B53DD">
              <w:t xml:space="preserve"> </w:t>
            </w:r>
            <w:proofErr w:type="spellStart"/>
            <w:r w:rsidR="007B53DD">
              <w:t>không</w:t>
            </w:r>
            <w:proofErr w:type="spellEnd"/>
            <w:r w:rsidR="007B53DD">
              <w:t xml:space="preserve">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7B5429" w:rsidRPr="002824B0" w:rsidTr="000C64F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3DD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3DD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7B5429" w:rsidRPr="002824B0" w:rsidRDefault="007B5429" w:rsidP="007B5429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đúng</w:t>
      </w:r>
      <w:proofErr w:type="spellEnd"/>
      <w:r w:rsidRPr="002824B0">
        <w:rPr>
          <w:b/>
          <w:sz w:val="24"/>
          <w:szCs w:val="24"/>
        </w:rPr>
        <w:t>/</w:t>
      </w:r>
      <w:proofErr w:type="spellStart"/>
      <w:r w:rsidRPr="002824B0">
        <w:rPr>
          <w:b/>
          <w:sz w:val="24"/>
          <w:szCs w:val="24"/>
        </w:rPr>
        <w:t>sai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D81570" w:rsidRPr="002824B0" w:rsidTr="00D81570">
        <w:trPr>
          <w:cantSplit/>
          <w:tblHeader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570" w:rsidRPr="002824B0" w:rsidRDefault="00D81570" w:rsidP="00D61780">
            <w:pPr>
              <w:pStyle w:val="NormalWeb"/>
              <w:spacing w:before="0" w:beforeAutospacing="0" w:after="0" w:afterAutospacing="0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biết</w:t>
            </w:r>
            <w:proofErr w:type="spellEnd"/>
            <w:r>
              <w:t xml:space="preserve">  </w:t>
            </w:r>
            <w:proofErr w:type="spellStart"/>
            <w:r>
              <w:t>phần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cứng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D61780">
              <w:t>đúng</w:t>
            </w:r>
            <w:proofErr w:type="spellEnd"/>
            <w:r w:rsidR="00D61780">
              <w:t xml:space="preserve"> </w:t>
            </w:r>
            <w:bookmarkStart w:id="0" w:name="_GoBack"/>
            <w:bookmarkEnd w:id="0"/>
            <w:proofErr w:type="spellStart"/>
            <w:r>
              <w:t>không</w:t>
            </w:r>
            <w:proofErr w:type="spellEnd"/>
            <w:r>
              <w:t xml:space="preserve"> ?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D81570" w:rsidRPr="002824B0" w:rsidTr="00D81570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81570" w:rsidRPr="002824B0" w:rsidTr="00D8157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81570" w:rsidRPr="002824B0" w:rsidTr="00D8157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1570" w:rsidRPr="002824B0" w:rsidTr="00D8157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1570" w:rsidRPr="002824B0" w:rsidTr="00D81570">
        <w:trPr>
          <w:cantSplit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570" w:rsidRPr="002824B0" w:rsidRDefault="00D81570" w:rsidP="00D81570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09044B" w:rsidRPr="005664AE" w:rsidRDefault="0009044B" w:rsidP="0009044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ES</w:t>
      </w:r>
    </w:p>
    <w:p w:rsidR="007B5429" w:rsidRPr="002824B0" w:rsidRDefault="007B5429" w:rsidP="002B76F5">
      <w:pPr>
        <w:pStyle w:val="BodyTextIndent"/>
        <w:numPr>
          <w:ilvl w:val="0"/>
          <w:numId w:val="29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Tự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luận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35"/>
        <w:gridCol w:w="4602"/>
        <w:gridCol w:w="768"/>
      </w:tblGrid>
      <w:tr w:rsidR="007B5429" w:rsidRPr="002824B0" w:rsidTr="000C64F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NormalWeb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</w:tr>
      <w:tr w:rsidR="007B5429" w:rsidRPr="002824B0" w:rsidTr="000C64F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spacing w:before="0"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Don't forget to include the deadline!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6519FB" w:rsidRPr="00A12123" w:rsidRDefault="006519FB">
      <w:pPr>
        <w:rPr>
          <w:sz w:val="22"/>
        </w:rPr>
      </w:pPr>
    </w:p>
    <w:sectPr w:rsidR="006519FB" w:rsidRPr="00A12123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AA4887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40BAB"/>
    <w:multiLevelType w:val="hybridMultilevel"/>
    <w:tmpl w:val="AF42207E"/>
    <w:lvl w:ilvl="0" w:tplc="CDCCBD2A">
      <w:start w:val="1"/>
      <w:numFmt w:val="upperLetter"/>
      <w:lvlText w:val="%1."/>
      <w:lvlJc w:val="left"/>
      <w:pPr>
        <w:ind w:left="990" w:hanging="360"/>
      </w:pPr>
    </w:lvl>
    <w:lvl w:ilvl="1" w:tplc="982E95FC">
      <w:start w:val="1"/>
      <w:numFmt w:val="lowerLetter"/>
      <w:lvlText w:val="%2."/>
      <w:lvlJc w:val="left"/>
      <w:pPr>
        <w:ind w:left="1710" w:hanging="360"/>
      </w:pPr>
    </w:lvl>
    <w:lvl w:ilvl="2" w:tplc="7D443C18">
      <w:start w:val="1"/>
      <w:numFmt w:val="lowerRoman"/>
      <w:lvlText w:val="%3."/>
      <w:lvlJc w:val="right"/>
      <w:pPr>
        <w:ind w:left="2430" w:hanging="180"/>
      </w:pPr>
    </w:lvl>
    <w:lvl w:ilvl="3" w:tplc="F5F2E7B4">
      <w:start w:val="1"/>
      <w:numFmt w:val="decimal"/>
      <w:lvlText w:val="%4."/>
      <w:lvlJc w:val="left"/>
      <w:pPr>
        <w:ind w:left="3150" w:hanging="360"/>
      </w:pPr>
    </w:lvl>
    <w:lvl w:ilvl="4" w:tplc="735C2200">
      <w:start w:val="1"/>
      <w:numFmt w:val="lowerLetter"/>
      <w:lvlText w:val="%5."/>
      <w:lvlJc w:val="left"/>
      <w:pPr>
        <w:ind w:left="3870" w:hanging="360"/>
      </w:pPr>
    </w:lvl>
    <w:lvl w:ilvl="5" w:tplc="D1F66FDE">
      <w:start w:val="1"/>
      <w:numFmt w:val="lowerRoman"/>
      <w:lvlText w:val="%6."/>
      <w:lvlJc w:val="right"/>
      <w:pPr>
        <w:ind w:left="4590" w:hanging="180"/>
      </w:pPr>
    </w:lvl>
    <w:lvl w:ilvl="6" w:tplc="FB1C00C6">
      <w:start w:val="1"/>
      <w:numFmt w:val="decimal"/>
      <w:lvlText w:val="%7."/>
      <w:lvlJc w:val="left"/>
      <w:pPr>
        <w:ind w:left="5310" w:hanging="360"/>
      </w:pPr>
    </w:lvl>
    <w:lvl w:ilvl="7" w:tplc="074C4602">
      <w:start w:val="1"/>
      <w:numFmt w:val="lowerLetter"/>
      <w:lvlText w:val="%8."/>
      <w:lvlJc w:val="left"/>
      <w:pPr>
        <w:ind w:left="6030" w:hanging="360"/>
      </w:pPr>
    </w:lvl>
    <w:lvl w:ilvl="8" w:tplc="3346691C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0"/>
  </w:num>
  <w:num w:numId="12">
    <w:abstractNumId w:val="26"/>
  </w:num>
  <w:num w:numId="13">
    <w:abstractNumId w:val="19"/>
  </w:num>
  <w:num w:numId="14">
    <w:abstractNumId w:val="11"/>
  </w:num>
  <w:num w:numId="15">
    <w:abstractNumId w:val="28"/>
  </w:num>
  <w:num w:numId="16">
    <w:abstractNumId w:val="25"/>
  </w:num>
  <w:num w:numId="17">
    <w:abstractNumId w:val="22"/>
  </w:num>
  <w:num w:numId="18">
    <w:abstractNumId w:val="23"/>
  </w:num>
  <w:num w:numId="19">
    <w:abstractNumId w:val="10"/>
  </w:num>
  <w:num w:numId="20">
    <w:abstractNumId w:val="16"/>
  </w:num>
  <w:num w:numId="21">
    <w:abstractNumId w:val="17"/>
  </w:num>
  <w:num w:numId="22">
    <w:abstractNumId w:val="15"/>
  </w:num>
  <w:num w:numId="23">
    <w:abstractNumId w:val="24"/>
  </w:num>
  <w:num w:numId="24">
    <w:abstractNumId w:val="27"/>
  </w:num>
  <w:num w:numId="25">
    <w:abstractNumId w:val="21"/>
  </w:num>
  <w:num w:numId="26">
    <w:abstractNumId w:val="29"/>
  </w:num>
  <w:num w:numId="27">
    <w:abstractNumId w:val="13"/>
  </w:num>
  <w:num w:numId="28">
    <w:abstractNumId w:val="14"/>
  </w:num>
  <w:num w:numId="29">
    <w:abstractNumId w:val="12"/>
  </w:num>
  <w:num w:numId="3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F2"/>
    <w:rsid w:val="00011442"/>
    <w:rsid w:val="000471EC"/>
    <w:rsid w:val="00066A65"/>
    <w:rsid w:val="00067680"/>
    <w:rsid w:val="0009044B"/>
    <w:rsid w:val="000F5AD5"/>
    <w:rsid w:val="00114E01"/>
    <w:rsid w:val="00116C67"/>
    <w:rsid w:val="001731B8"/>
    <w:rsid w:val="00193A06"/>
    <w:rsid w:val="0019579E"/>
    <w:rsid w:val="001A5FAB"/>
    <w:rsid w:val="001B0AE2"/>
    <w:rsid w:val="001C62F1"/>
    <w:rsid w:val="001D64D1"/>
    <w:rsid w:val="002578F2"/>
    <w:rsid w:val="00265B56"/>
    <w:rsid w:val="0026648F"/>
    <w:rsid w:val="00266921"/>
    <w:rsid w:val="0027652F"/>
    <w:rsid w:val="002B76F5"/>
    <w:rsid w:val="002D1E5F"/>
    <w:rsid w:val="002D520D"/>
    <w:rsid w:val="002E4A8B"/>
    <w:rsid w:val="00314D8D"/>
    <w:rsid w:val="00361FFA"/>
    <w:rsid w:val="003D3ECB"/>
    <w:rsid w:val="003D5714"/>
    <w:rsid w:val="003D7397"/>
    <w:rsid w:val="003F2F1C"/>
    <w:rsid w:val="00421813"/>
    <w:rsid w:val="0049726F"/>
    <w:rsid w:val="004A216D"/>
    <w:rsid w:val="004A390A"/>
    <w:rsid w:val="005411DB"/>
    <w:rsid w:val="005434F2"/>
    <w:rsid w:val="00546B98"/>
    <w:rsid w:val="00555B48"/>
    <w:rsid w:val="005664AE"/>
    <w:rsid w:val="00596F8F"/>
    <w:rsid w:val="006129B4"/>
    <w:rsid w:val="006155F4"/>
    <w:rsid w:val="006173B4"/>
    <w:rsid w:val="0062627A"/>
    <w:rsid w:val="006356A8"/>
    <w:rsid w:val="00643898"/>
    <w:rsid w:val="006519FB"/>
    <w:rsid w:val="006655A0"/>
    <w:rsid w:val="00671E99"/>
    <w:rsid w:val="006723CD"/>
    <w:rsid w:val="00684803"/>
    <w:rsid w:val="00687F76"/>
    <w:rsid w:val="006D7184"/>
    <w:rsid w:val="006F35EB"/>
    <w:rsid w:val="00704718"/>
    <w:rsid w:val="00711D15"/>
    <w:rsid w:val="00735187"/>
    <w:rsid w:val="00744CD8"/>
    <w:rsid w:val="007758A5"/>
    <w:rsid w:val="00797FC6"/>
    <w:rsid w:val="007A2A5A"/>
    <w:rsid w:val="007A6391"/>
    <w:rsid w:val="007B53DD"/>
    <w:rsid w:val="007B5429"/>
    <w:rsid w:val="007D39B4"/>
    <w:rsid w:val="007E3829"/>
    <w:rsid w:val="00806C8C"/>
    <w:rsid w:val="0082797A"/>
    <w:rsid w:val="00851A6D"/>
    <w:rsid w:val="008A0466"/>
    <w:rsid w:val="008B3C03"/>
    <w:rsid w:val="008E4861"/>
    <w:rsid w:val="00905E6A"/>
    <w:rsid w:val="00953770"/>
    <w:rsid w:val="009A30F3"/>
    <w:rsid w:val="009C1A21"/>
    <w:rsid w:val="009F7280"/>
    <w:rsid w:val="00A12123"/>
    <w:rsid w:val="00A17902"/>
    <w:rsid w:val="00A3570A"/>
    <w:rsid w:val="00A87F03"/>
    <w:rsid w:val="00AC6C79"/>
    <w:rsid w:val="00AD279F"/>
    <w:rsid w:val="00AF3FA8"/>
    <w:rsid w:val="00B11AA6"/>
    <w:rsid w:val="00B37855"/>
    <w:rsid w:val="00B45B55"/>
    <w:rsid w:val="00B50B62"/>
    <w:rsid w:val="00B6550B"/>
    <w:rsid w:val="00B971DC"/>
    <w:rsid w:val="00BE43E9"/>
    <w:rsid w:val="00BF701E"/>
    <w:rsid w:val="00C3408F"/>
    <w:rsid w:val="00C64747"/>
    <w:rsid w:val="00C67855"/>
    <w:rsid w:val="00C72379"/>
    <w:rsid w:val="00C8532D"/>
    <w:rsid w:val="00D07C0D"/>
    <w:rsid w:val="00D1764C"/>
    <w:rsid w:val="00D61780"/>
    <w:rsid w:val="00D74034"/>
    <w:rsid w:val="00D81570"/>
    <w:rsid w:val="00D83746"/>
    <w:rsid w:val="00E44386"/>
    <w:rsid w:val="00E4533F"/>
    <w:rsid w:val="00E55EE7"/>
    <w:rsid w:val="00E94533"/>
    <w:rsid w:val="00EA50F2"/>
    <w:rsid w:val="00EB0DC7"/>
    <w:rsid w:val="00EE18B2"/>
    <w:rsid w:val="00F256C0"/>
    <w:rsid w:val="00F35EDF"/>
    <w:rsid w:val="00F56A26"/>
    <w:rsid w:val="00F67B80"/>
    <w:rsid w:val="00F84F5F"/>
    <w:rsid w:val="00FA0E22"/>
    <w:rsid w:val="00FC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048D631-1D81-4378-9F68-ED23E246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76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Administrator</cp:lastModifiedBy>
  <cp:revision>32</cp:revision>
  <cp:lastPrinted>2009-03-13T16:29:00Z</cp:lastPrinted>
  <dcterms:created xsi:type="dcterms:W3CDTF">2016-04-01T08:17:00Z</dcterms:created>
  <dcterms:modified xsi:type="dcterms:W3CDTF">2016-04-05T06:29:00Z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