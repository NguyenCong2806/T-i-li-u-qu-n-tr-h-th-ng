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E13CFF" w:rsidRPr="00133C0D">
        <w:rPr>
          <w:rFonts w:ascii="Times New Roman" w:hAnsi="Times New Roman" w:cs="Times New Roman"/>
          <w:sz w:val="26"/>
          <w:szCs w:val="26"/>
        </w:rPr>
        <w:t>F061-</w:t>
      </w:r>
      <w:r w:rsidR="006E59E9" w:rsidRPr="00133C0D">
        <w:rPr>
          <w:rFonts w:ascii="Times New Roman" w:hAnsi="Times New Roman" w:cs="Times New Roman"/>
          <w:sz w:val="26"/>
          <w:szCs w:val="26"/>
        </w:rPr>
        <w:t xml:space="preserve">Thiết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:rsidR="00197471" w:rsidRPr="003A1501" w:rsidRDefault="00197471" w:rsidP="00197471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3A1501">
        <w:rPr>
          <w:rFonts w:ascii="Times New Roman" w:hAnsi="Times New Roman" w:cs="Times New Roman"/>
          <w:sz w:val="24"/>
          <w:szCs w:val="24"/>
        </w:rPr>
        <w:t xml:space="preserve">CẤP ĐỘ: </w:t>
      </w:r>
      <w:r w:rsidR="00DF4012">
        <w:rPr>
          <w:rFonts w:ascii="Times New Roman" w:hAnsi="Times New Roman" w:cs="Times New Roman"/>
          <w:sz w:val="24"/>
          <w:szCs w:val="24"/>
        </w:rPr>
        <w:t>3</w:t>
      </w:r>
    </w:p>
    <w:p w:rsidR="009642D8" w:rsidRPr="009642D8" w:rsidRDefault="009642D8" w:rsidP="009642D8">
      <w:pPr>
        <w:autoSpaceDE w:val="0"/>
        <w:autoSpaceDN w:val="0"/>
        <w:adjustRightInd w:val="0"/>
        <w:spacing w:before="0" w:after="0" w:line="240" w:lineRule="auto"/>
        <w:jc w:val="left"/>
        <w:rPr>
          <w:rFonts w:eastAsia="Microsoft YaHei"/>
          <w:sz w:val="24"/>
          <w:szCs w:val="24"/>
          <w:lang w:val="en-US" w:eastAsia="ja-JP"/>
        </w:rPr>
      </w:pPr>
      <w:r>
        <w:rPr>
          <w:rFonts w:eastAsia="Microsoft YaHei"/>
          <w:sz w:val="22"/>
          <w:szCs w:val="22"/>
          <w:lang w:val="en-US" w:eastAsia="ja-JP"/>
        </w:rPr>
        <w:t>-</w:t>
      </w:r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Thiết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kế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được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bố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cục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tổng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thể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của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cả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hệ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thống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phần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mềm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>;</w:t>
      </w:r>
    </w:p>
    <w:p w:rsidR="009642D8" w:rsidRPr="009642D8" w:rsidRDefault="009642D8" w:rsidP="009642D8">
      <w:pPr>
        <w:autoSpaceDE w:val="0"/>
        <w:autoSpaceDN w:val="0"/>
        <w:adjustRightInd w:val="0"/>
        <w:spacing w:before="0" w:after="0" w:line="240" w:lineRule="auto"/>
        <w:jc w:val="left"/>
        <w:rPr>
          <w:rFonts w:eastAsia="Microsoft YaHei"/>
          <w:sz w:val="24"/>
          <w:szCs w:val="24"/>
          <w:lang w:val="en-US" w:eastAsia="ja-JP"/>
        </w:rPr>
      </w:pPr>
      <w:r w:rsidRPr="009642D8">
        <w:rPr>
          <w:rFonts w:eastAsia="Microsoft YaHei"/>
          <w:sz w:val="24"/>
          <w:szCs w:val="24"/>
          <w:lang w:val="en-US" w:eastAsia="ja-JP"/>
        </w:rPr>
        <w:t xml:space="preserve">-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Thực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hiện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thành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thạo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việc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cắt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HTML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cho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cả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hệ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thống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website;</w:t>
      </w:r>
    </w:p>
    <w:p w:rsidR="00197471" w:rsidRPr="009642D8" w:rsidRDefault="009642D8" w:rsidP="009642D8">
      <w:pPr>
        <w:autoSpaceDE w:val="0"/>
        <w:autoSpaceDN w:val="0"/>
        <w:adjustRightInd w:val="0"/>
        <w:spacing w:before="0" w:after="0" w:line="240" w:lineRule="auto"/>
        <w:jc w:val="left"/>
        <w:rPr>
          <w:rFonts w:eastAsia="Microsoft YaHei"/>
          <w:sz w:val="24"/>
          <w:szCs w:val="24"/>
          <w:lang w:val="en-US" w:eastAsia="ja-JP"/>
        </w:rPr>
      </w:pPr>
      <w:r w:rsidRPr="009642D8">
        <w:rPr>
          <w:rFonts w:eastAsia="Microsoft YaHei"/>
          <w:sz w:val="24"/>
          <w:szCs w:val="24"/>
          <w:lang w:val="en-US" w:eastAsia="ja-JP"/>
        </w:rPr>
        <w:t xml:space="preserve">-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Trình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bầy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được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cơ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bản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về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việc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làm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CSS </w:t>
      </w:r>
      <w:proofErr w:type="spellStart"/>
      <w:r w:rsidRPr="009642D8">
        <w:rPr>
          <w:rFonts w:eastAsia="Microsoft YaHei"/>
          <w:sz w:val="24"/>
          <w:szCs w:val="24"/>
          <w:lang w:val="en-US" w:eastAsia="ja-JP"/>
        </w:rPr>
        <w:t>cho</w:t>
      </w:r>
      <w:proofErr w:type="spellEnd"/>
      <w:r w:rsidRPr="009642D8">
        <w:rPr>
          <w:rFonts w:eastAsia="Microsoft YaHei"/>
          <w:sz w:val="24"/>
          <w:szCs w:val="24"/>
          <w:lang w:val="en-US" w:eastAsia="ja-JP"/>
        </w:rPr>
        <w:t xml:space="preserve"> website.</w:t>
      </w: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133C0D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D64D1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7036F5" w:rsidRDefault="001D64D1" w:rsidP="007036F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4"/>
                <w:szCs w:val="24"/>
                <w:lang w:val="en-US" w:eastAsia="ja-JP"/>
              </w:rPr>
            </w:pPr>
            <w:proofErr w:type="spellStart"/>
            <w:r w:rsidRPr="00133C0D">
              <w:rPr>
                <w:sz w:val="24"/>
                <w:szCs w:val="24"/>
              </w:rPr>
              <w:t>Anh</w:t>
            </w:r>
            <w:proofErr w:type="spellEnd"/>
            <w:r w:rsidRPr="00133C0D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133C0D">
              <w:rPr>
                <w:sz w:val="24"/>
                <w:szCs w:val="24"/>
              </w:rPr>
              <w:t>Chị</w:t>
            </w:r>
            <w:proofErr w:type="spellEnd"/>
            <w:r w:rsidRPr="00133C0D">
              <w:rPr>
                <w:sz w:val="24"/>
                <w:szCs w:val="24"/>
              </w:rPr>
              <w:t xml:space="preserve"> </w:t>
            </w:r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916F90" w:rsidRPr="00133C0D">
              <w:rPr>
                <w:sz w:val="24"/>
                <w:szCs w:val="24"/>
              </w:rPr>
              <w:t>hãy</w:t>
            </w:r>
            <w:proofErr w:type="spellEnd"/>
            <w:proofErr w:type="gramEnd"/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916F90" w:rsidRPr="00133C0D">
              <w:rPr>
                <w:sz w:val="24"/>
                <w:szCs w:val="24"/>
              </w:rPr>
              <w:t>cho</w:t>
            </w:r>
            <w:proofErr w:type="spellEnd"/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F87200">
              <w:rPr>
                <w:sz w:val="24"/>
                <w:szCs w:val="24"/>
              </w:rPr>
              <w:t>biết</w:t>
            </w:r>
            <w:proofErr w:type="spellEnd"/>
            <w:r w:rsidR="00F87200">
              <w:rPr>
                <w:sz w:val="24"/>
                <w:szCs w:val="24"/>
              </w:rPr>
              <w:t xml:space="preserve">: </w:t>
            </w:r>
            <w:proofErr w:type="spellStart"/>
            <w:r w:rsidR="00F87200">
              <w:rPr>
                <w:sz w:val="24"/>
                <w:szCs w:val="24"/>
              </w:rPr>
              <w:t>c</w:t>
            </w:r>
            <w:r w:rsidR="00F87200" w:rsidRPr="00F87200">
              <w:rPr>
                <w:sz w:val="24"/>
                <w:szCs w:val="24"/>
              </w:rPr>
              <w:t>ó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mấy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cách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để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khai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báo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css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cho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một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đối</w:t>
            </w:r>
            <w:proofErr w:type="spellEnd"/>
            <w:r w:rsidR="00F87200" w:rsidRPr="00F87200">
              <w:rPr>
                <w:sz w:val="24"/>
                <w:szCs w:val="24"/>
              </w:rPr>
              <w:t xml:space="preserve"> </w:t>
            </w:r>
            <w:proofErr w:type="spellStart"/>
            <w:r w:rsidR="00F87200" w:rsidRPr="00F87200">
              <w:rPr>
                <w:sz w:val="24"/>
                <w:szCs w:val="24"/>
              </w:rPr>
              <w:t>tượng</w:t>
            </w:r>
            <w:proofErr w:type="spellEnd"/>
            <w:r w:rsidR="00F87200">
              <w:rPr>
                <w:sz w:val="24"/>
                <w:szCs w:val="24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64D1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F87200" w:rsidP="002E5EAF">
            <w:pPr>
              <w:spacing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2E5EAF" w:rsidRPr="00133C0D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F87200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F87200" w:rsidRDefault="00F87200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F87200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F87200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F87200" w:rsidP="006F5FC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E3829" w:rsidRPr="00133C0D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E3829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F87200" w:rsidP="009043A4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proofErr w:type="gramStart"/>
            <w:r>
              <w:t>Chị</w:t>
            </w:r>
            <w:proofErr w:type="spellEnd"/>
            <w:r>
              <w:t xml:space="preserve"> </w:t>
            </w:r>
            <w:r w:rsidR="009043A4">
              <w:t xml:space="preserve"> </w:t>
            </w:r>
            <w:proofErr w:type="spellStart"/>
            <w:r>
              <w:t>trong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E3829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F87200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External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F87200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Internal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94C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F87200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Inline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9043A4" w:rsidRDefault="007E394C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BB017F" w:rsidP="00BB017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(External, Internal, Inline)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nhau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7172C0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hãy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</w:t>
            </w:r>
            <w:r w:rsidR="006E14FB" w:rsidRPr="00133C0D">
              <w:t>t</w:t>
            </w:r>
            <w:proofErr w:type="spellEnd"/>
            <w:r w:rsidR="006E14FB" w:rsidRPr="00133C0D">
              <w:t xml:space="preserve"> </w:t>
            </w:r>
            <w:r w:rsidR="001374F2">
              <w:t xml:space="preserve">CSS </w:t>
            </w:r>
            <w:proofErr w:type="spellStart"/>
            <w:r w:rsidR="001374F2">
              <w:t>là</w:t>
            </w:r>
            <w:proofErr w:type="spellEnd"/>
            <w:r w:rsidR="001374F2">
              <w:t xml:space="preserve"> </w:t>
            </w:r>
            <w:proofErr w:type="spellStart"/>
            <w:r w:rsidR="001374F2">
              <w:t>viết</w:t>
            </w:r>
            <w:proofErr w:type="spellEnd"/>
            <w:r w:rsidR="001374F2">
              <w:t xml:space="preserve"> </w:t>
            </w:r>
            <w:proofErr w:type="spellStart"/>
            <w:r w:rsidR="001374F2">
              <w:t>tắt</w:t>
            </w:r>
            <w:proofErr w:type="spellEnd"/>
            <w:r w:rsidR="001374F2">
              <w:t xml:space="preserve"> </w:t>
            </w:r>
            <w:proofErr w:type="spellStart"/>
            <w:r w:rsidR="001374F2">
              <w:t>của</w:t>
            </w:r>
            <w:proofErr w:type="spellEnd"/>
            <w:r w:rsidR="001374F2"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1374F2" w:rsidP="005A4A9E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</w:rPr>
              <w:t>Creative Style Sheets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1374F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Computer Style Sheets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1374F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Cascading Style Sheets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0D6498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1374F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Colorful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Style Sheets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0D6498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52D8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, </w:t>
            </w:r>
            <w:proofErr w:type="spellStart"/>
            <w:r w:rsidR="00C46D34">
              <w:t>vị</w:t>
            </w:r>
            <w:proofErr w:type="spellEnd"/>
            <w:r w:rsidR="00C46D34">
              <w:t xml:space="preserve"> </w:t>
            </w:r>
            <w:proofErr w:type="spellStart"/>
            <w:r w:rsidR="00C46D34">
              <w:t>trí</w:t>
            </w:r>
            <w:proofErr w:type="spellEnd"/>
            <w:r w:rsidR="00C46D34">
              <w:t xml:space="preserve"> </w:t>
            </w:r>
            <w:proofErr w:type="spellStart"/>
            <w:r w:rsidR="00C46D34">
              <w:t>khai</w:t>
            </w:r>
            <w:proofErr w:type="spellEnd"/>
            <w:r w:rsidR="00C46D34">
              <w:t xml:space="preserve"> </w:t>
            </w:r>
            <w:proofErr w:type="spellStart"/>
            <w:r w:rsidR="00C46D34">
              <w:t>báo</w:t>
            </w:r>
            <w:proofErr w:type="spellEnd"/>
            <w:r w:rsidR="00C46D34">
              <w:t xml:space="preserve"> CSS </w:t>
            </w:r>
            <w:proofErr w:type="spellStart"/>
            <w:r w:rsidR="00C46D34">
              <w:t>đúng</w:t>
            </w:r>
            <w:proofErr w:type="spellEnd"/>
            <w:r w:rsidR="00C46D34">
              <w:t xml:space="preserve"> </w:t>
            </w:r>
            <w:proofErr w:type="spellStart"/>
            <w:r w:rsidR="00C46D34">
              <w:t>quy</w:t>
            </w:r>
            <w:proofErr w:type="spellEnd"/>
            <w:r w:rsidR="00C46D34">
              <w:t xml:space="preserve"> </w:t>
            </w:r>
            <w:proofErr w:type="spellStart"/>
            <w:r w:rsidR="00C46D34">
              <w:t>định</w:t>
            </w:r>
            <w:proofErr w:type="spellEnd"/>
            <w:r w:rsidR="00C46D34">
              <w:t xml:space="preserve"> </w:t>
            </w:r>
            <w:proofErr w:type="spellStart"/>
            <w:r w:rsidR="00C46D34">
              <w:t>là</w:t>
            </w:r>
            <w:proofErr w:type="spellEnd"/>
            <w:r w:rsidR="00C46D34">
              <w:t xml:space="preserve"> ở </w:t>
            </w:r>
            <w:proofErr w:type="spellStart"/>
            <w:r w:rsidR="00C46D34">
              <w:t>đâu</w:t>
            </w:r>
            <w:proofErr w:type="spellEnd"/>
            <w:r w:rsidR="00C46D34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head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body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head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body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052D83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body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52D8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95185C">
            <w:pPr>
              <w:pStyle w:val="NormalWeb"/>
              <w:rPr>
                <w:lang w:val="vi-VN"/>
              </w:rPr>
            </w:pP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 w:rsidR="0095185C">
              <w:t>Trong</w:t>
            </w:r>
            <w:proofErr w:type="spellEnd"/>
            <w:r w:rsidR="0095185C">
              <w:t xml:space="preserve"> </w:t>
            </w:r>
            <w:proofErr w:type="spellStart"/>
            <w:r w:rsidR="0095185C">
              <w:t>các</w:t>
            </w:r>
            <w:proofErr w:type="spellEnd"/>
            <w:r w:rsidR="0095185C">
              <w:t xml:space="preserve"> </w:t>
            </w:r>
            <w:proofErr w:type="spellStart"/>
            <w:r w:rsidR="0095185C">
              <w:t>thẻ</w:t>
            </w:r>
            <w:proofErr w:type="spellEnd"/>
            <w:r w:rsidR="0095185C">
              <w:t xml:space="preserve"> </w:t>
            </w:r>
            <w:proofErr w:type="spellStart"/>
            <w:r w:rsidR="0095185C">
              <w:t>sau</w:t>
            </w:r>
            <w:proofErr w:type="spellEnd"/>
            <w:r w:rsidR="0095185C">
              <w:t xml:space="preserve">, </w:t>
            </w:r>
            <w:proofErr w:type="spellStart"/>
            <w:r w:rsidR="0095185C">
              <w:t>thẻ</w:t>
            </w:r>
            <w:proofErr w:type="spellEnd"/>
            <w:r w:rsidR="0095185C">
              <w:t xml:space="preserve"> </w:t>
            </w:r>
            <w:proofErr w:type="spellStart"/>
            <w:r w:rsidR="0095185C">
              <w:t>nào</w:t>
            </w:r>
            <w:proofErr w:type="spellEnd"/>
            <w:r w:rsidR="0095185C">
              <w:t xml:space="preserve"> </w:t>
            </w:r>
            <w:proofErr w:type="spellStart"/>
            <w:r w:rsidR="0095185C">
              <w:t>là</w:t>
            </w:r>
            <w:proofErr w:type="spellEnd"/>
            <w:r w:rsidR="0095185C">
              <w:t xml:space="preserve"> </w:t>
            </w:r>
            <w:proofErr w:type="spellStart"/>
            <w:r w:rsidR="0095185C">
              <w:t>thể</w:t>
            </w:r>
            <w:proofErr w:type="spellEnd"/>
            <w:r w:rsidR="0095185C">
              <w:t xml:space="preserve"> </w:t>
            </w:r>
            <w:proofErr w:type="spellStart"/>
            <w:r w:rsidR="0095185C">
              <w:t>đúng</w:t>
            </w:r>
            <w:proofErr w:type="spellEnd"/>
            <w:r w:rsidR="0095185C">
              <w:t xml:space="preserve"> </w:t>
            </w:r>
            <w:proofErr w:type="spellStart"/>
            <w:r w:rsidR="0095185C">
              <w:t>để</w:t>
            </w:r>
            <w:proofErr w:type="spellEnd"/>
            <w:r w:rsidR="0095185C">
              <w:t xml:space="preserve"> </w:t>
            </w:r>
            <w:proofErr w:type="spellStart"/>
            <w:r w:rsidR="0095185C">
              <w:t>khai</w:t>
            </w:r>
            <w:proofErr w:type="spellEnd"/>
            <w:r w:rsidR="0095185C">
              <w:t xml:space="preserve"> </w:t>
            </w:r>
            <w:proofErr w:type="spellStart"/>
            <w:r w:rsidR="0095185C">
              <w:t>báo</w:t>
            </w:r>
            <w:proofErr w:type="spellEnd"/>
            <w:r w:rsidR="0095185C">
              <w:t xml:space="preserve"> CSS </w:t>
            </w:r>
            <w:proofErr w:type="spellStart"/>
            <w:r w:rsidR="0095185C">
              <w:t>theo</w:t>
            </w:r>
            <w:proofErr w:type="spellEnd"/>
            <w:r w:rsidR="0095185C">
              <w:t xml:space="preserve"> </w:t>
            </w:r>
            <w:proofErr w:type="spellStart"/>
            <w:r w:rsidR="0095185C">
              <w:t>cách</w:t>
            </w:r>
            <w:proofErr w:type="spellEnd"/>
            <w:r w:rsidR="0095185C">
              <w:t xml:space="preserve"> internal?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95185C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link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95185C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95185C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css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95185C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script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052D83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95185C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style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95185C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A040F" w:rsidRDefault="007A040F" w:rsidP="007A040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A040F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NormalWeb"/>
              <w:rPr>
                <w:lang w:val="vi-VN"/>
              </w:rPr>
            </w:pP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HTML5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video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A040F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A040F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Video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A040F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Movie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A040F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Media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9043A4" w:rsidRDefault="007A040F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A040F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Object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A040F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A040F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A040F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A040F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40F" w:rsidRPr="00133C0D" w:rsidRDefault="007A040F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MA</w:t>
      </w:r>
    </w:p>
    <w:p w:rsidR="0009044B" w:rsidRPr="00133C0D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9044B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1540A" w:rsidRDefault="009C3E78" w:rsidP="009C3E78">
            <w:pPr>
              <w:pStyle w:val="NormalWeb"/>
            </w:pP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9044B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0A149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em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0A14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0A149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rem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154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A14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361DE3" w:rsidRDefault="000A1499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A149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361DE3" w:rsidRDefault="000A1499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361DE3" w:rsidP="00361DE3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044B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74034" w:rsidRPr="00133C0D" w:rsidRDefault="00D74034" w:rsidP="00D74034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D74034" w:rsidRPr="00133C0D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774D02" w:rsidRDefault="00D74034" w:rsidP="007D6168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="007541EA">
              <w:t xml:space="preserve"> </w:t>
            </w:r>
            <w:proofErr w:type="spellStart"/>
            <w:r w:rsidR="007D6168">
              <w:t>hãy</w:t>
            </w:r>
            <w:proofErr w:type="spellEnd"/>
            <w:r w:rsidR="007D6168">
              <w:t xml:space="preserve"> </w:t>
            </w:r>
            <w:proofErr w:type="spellStart"/>
            <w:r w:rsidR="007D6168">
              <w:t>chọn</w:t>
            </w:r>
            <w:proofErr w:type="spellEnd"/>
            <w:r w:rsidR="007D6168">
              <w:t xml:space="preserve"> </w:t>
            </w:r>
            <w:proofErr w:type="spellStart"/>
            <w:r w:rsidR="007D6168">
              <w:t>các</w:t>
            </w:r>
            <w:proofErr w:type="spellEnd"/>
            <w:r w:rsidR="007D6168">
              <w:t xml:space="preserve"> </w:t>
            </w:r>
            <w:proofErr w:type="spellStart"/>
            <w:r w:rsidR="007D6168">
              <w:t>thuộc</w:t>
            </w:r>
            <w:proofErr w:type="spellEnd"/>
            <w:r w:rsidR="007D6168">
              <w:t xml:space="preserve"> </w:t>
            </w:r>
            <w:proofErr w:type="spellStart"/>
            <w:r w:rsidR="007D6168">
              <w:t>tính</w:t>
            </w:r>
            <w:proofErr w:type="spellEnd"/>
            <w:r w:rsidR="007D6168">
              <w:t xml:space="preserve"> </w:t>
            </w:r>
            <w:proofErr w:type="spellStart"/>
            <w:r w:rsidR="007D6168">
              <w:t>có</w:t>
            </w:r>
            <w:proofErr w:type="spellEnd"/>
            <w:r w:rsidR="007D6168">
              <w:t xml:space="preserve"> </w:t>
            </w:r>
            <w:proofErr w:type="spellStart"/>
            <w:r w:rsidR="007D6168">
              <w:t>thể</w:t>
            </w:r>
            <w:proofErr w:type="spellEnd"/>
            <w:r w:rsidR="007D6168">
              <w:t xml:space="preserve"> </w:t>
            </w:r>
            <w:proofErr w:type="spellStart"/>
            <w:r w:rsidR="007D6168">
              <w:t>dùng</w:t>
            </w:r>
            <w:proofErr w:type="spellEnd"/>
            <w:r w:rsidR="007D6168">
              <w:t xml:space="preserve"> </w:t>
            </w:r>
            <w:proofErr w:type="spellStart"/>
            <w:r w:rsidR="007D6168">
              <w:t>để</w:t>
            </w:r>
            <w:proofErr w:type="spellEnd"/>
            <w:r w:rsidR="007D6168">
              <w:t xml:space="preserve"> </w:t>
            </w:r>
            <w:proofErr w:type="spellStart"/>
            <w:r w:rsidR="007D6168">
              <w:t>căn</w:t>
            </w:r>
            <w:proofErr w:type="spellEnd"/>
            <w:r w:rsidR="007D6168">
              <w:t xml:space="preserve"> </w:t>
            </w:r>
            <w:proofErr w:type="spellStart"/>
            <w:r w:rsidR="007D6168">
              <w:t>nội</w:t>
            </w:r>
            <w:proofErr w:type="spellEnd"/>
            <w:r w:rsidR="007D6168">
              <w:t xml:space="preserve"> dung </w:t>
            </w:r>
            <w:proofErr w:type="spellStart"/>
            <w:r w:rsidR="007D6168">
              <w:t>theo</w:t>
            </w:r>
            <w:proofErr w:type="spellEnd"/>
            <w:r w:rsidR="007D6168">
              <w:t xml:space="preserve"> </w:t>
            </w:r>
            <w:proofErr w:type="spellStart"/>
            <w:r w:rsidR="007D6168">
              <w:t>chiều</w:t>
            </w:r>
            <w:proofErr w:type="spellEnd"/>
            <w:r w:rsidR="007D6168">
              <w:t xml:space="preserve"> </w:t>
            </w:r>
            <w:proofErr w:type="spellStart"/>
            <w:r w:rsidR="007D6168">
              <w:t>ngang</w:t>
            </w:r>
            <w:proofErr w:type="spellEnd"/>
            <w:r w:rsidR="007D6168">
              <w:t xml:space="preserve"> </w:t>
            </w:r>
            <w:proofErr w:type="spellStart"/>
            <w:r w:rsidR="007D6168">
              <w:t>trong</w:t>
            </w:r>
            <w:proofErr w:type="spellEnd"/>
            <w:r w:rsidR="007D6168">
              <w:t xml:space="preserve"> </w:t>
            </w:r>
            <w:proofErr w:type="spellStart"/>
            <w:r w:rsidR="007D6168">
              <w:t>một</w:t>
            </w:r>
            <w:proofErr w:type="spellEnd"/>
            <w:r w:rsidR="007D6168">
              <w:t xml:space="preserve"> </w:t>
            </w:r>
            <w:proofErr w:type="spellStart"/>
            <w:r w:rsidR="007D6168">
              <w:t>thẻ</w:t>
            </w:r>
            <w:proofErr w:type="spellEnd"/>
            <w:r w:rsidR="007D6168">
              <w:t xml:space="preserve"> HTML: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74034" w:rsidRPr="00133C0D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DC7E16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Align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B15F3C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B15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DC7E16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Text-align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B15F3C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C7E16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DC7E16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Content-align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C7E16" w:rsidP="00DC7E1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4034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DC7E16" w:rsidP="00F16461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Align-content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03902" w:rsidRPr="00133C0D" w:rsidTr="0004618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774D02" w:rsidRDefault="00003902" w:rsidP="00003902">
            <w:pPr>
              <w:pStyle w:val="NormalWeb"/>
            </w:pPr>
            <w:proofErr w:type="spellStart"/>
            <w:r w:rsidRPr="00133C0D">
              <w:lastRenderedPageBreak/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="008F37D1">
              <w:t xml:space="preserve"> </w:t>
            </w:r>
            <w:proofErr w:type="spellStart"/>
            <w:r w:rsidR="008F37D1">
              <w:t>hãy</w:t>
            </w:r>
            <w:proofErr w:type="spellEnd"/>
            <w:r w:rsidR="008F37D1">
              <w:t xml:space="preserve"> </w:t>
            </w:r>
            <w:proofErr w:type="spellStart"/>
            <w:r w:rsidR="008F37D1">
              <w:t>chọn</w:t>
            </w:r>
            <w:proofErr w:type="spellEnd"/>
            <w:r w:rsidR="008F37D1">
              <w:t xml:space="preserve"> </w:t>
            </w:r>
            <w:proofErr w:type="spellStart"/>
            <w:r w:rsidR="008F37D1">
              <w:t>các</w:t>
            </w:r>
            <w:proofErr w:type="spellEnd"/>
            <w:r w:rsidR="008F37D1">
              <w:t xml:space="preserve"> </w:t>
            </w:r>
            <w:proofErr w:type="spellStart"/>
            <w:r w:rsidR="008F37D1">
              <w:t>thẻ</w:t>
            </w:r>
            <w:proofErr w:type="spellEnd"/>
            <w:r w:rsidR="008F37D1">
              <w:t xml:space="preserve"> </w:t>
            </w:r>
            <w:proofErr w:type="spellStart"/>
            <w:r w:rsidR="008F37D1">
              <w:t>có</w:t>
            </w:r>
            <w:proofErr w:type="spellEnd"/>
            <w:r w:rsidR="008F37D1">
              <w:t xml:space="preserve"> </w:t>
            </w:r>
            <w:proofErr w:type="spellStart"/>
            <w:r w:rsidR="008F37D1">
              <w:t>giá</w:t>
            </w:r>
            <w:proofErr w:type="spellEnd"/>
            <w:r w:rsidR="008F37D1">
              <w:t xml:space="preserve"> </w:t>
            </w:r>
            <w:proofErr w:type="spellStart"/>
            <w:r w:rsidR="008F37D1">
              <w:t>trị</w:t>
            </w:r>
            <w:proofErr w:type="spellEnd"/>
            <w:r w:rsidR="008F37D1">
              <w:t xml:space="preserve"> </w:t>
            </w:r>
            <w:proofErr w:type="spellStart"/>
            <w:r w:rsidR="008F37D1">
              <w:t>của</w:t>
            </w:r>
            <w:proofErr w:type="spellEnd"/>
            <w:r w:rsidR="008F37D1">
              <w:t xml:space="preserve"> </w:t>
            </w:r>
            <w:proofErr w:type="spellStart"/>
            <w:r w:rsidR="008F37D1">
              <w:t>thuộc</w:t>
            </w:r>
            <w:proofErr w:type="spellEnd"/>
            <w:r w:rsidR="008F37D1">
              <w:t xml:space="preserve"> </w:t>
            </w:r>
            <w:proofErr w:type="spellStart"/>
            <w:r w:rsidR="008F37D1">
              <w:t>tính</w:t>
            </w:r>
            <w:proofErr w:type="spellEnd"/>
            <w:r w:rsidR="008F37D1">
              <w:t xml:space="preserve"> display </w:t>
            </w:r>
            <w:proofErr w:type="spellStart"/>
            <w:r w:rsidR="008F37D1">
              <w:t>mặc</w:t>
            </w:r>
            <w:proofErr w:type="spellEnd"/>
            <w:r w:rsidR="008F37D1">
              <w:t xml:space="preserve"> </w:t>
            </w:r>
            <w:proofErr w:type="spellStart"/>
            <w:r w:rsidR="008F37D1">
              <w:t>định</w:t>
            </w:r>
            <w:proofErr w:type="spellEnd"/>
            <w:r w:rsidR="008F37D1">
              <w:t xml:space="preserve"> </w:t>
            </w:r>
            <w:proofErr w:type="spellStart"/>
            <w:r w:rsidR="008F37D1">
              <w:t>là</w:t>
            </w:r>
            <w:proofErr w:type="spellEnd"/>
            <w:r w:rsidR="008F37D1">
              <w:t xml:space="preserve"> block: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03902" w:rsidRPr="00133C0D" w:rsidTr="0004618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520F16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Div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520F16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520F16" w:rsidP="00225A0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Span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5C0478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520F16" w:rsidP="0004618A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5C0478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TF</w:t>
      </w:r>
    </w:p>
    <w:p w:rsidR="006519FB" w:rsidRPr="00133C0D" w:rsidRDefault="006519FB" w:rsidP="00B11AA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A5FAB" w:rsidRPr="00133C0D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E3D1D" w:rsidP="001E3D1D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proofErr w:type="gramStart"/>
            <w:r>
              <w:t>Chị</w:t>
            </w:r>
            <w:proofErr w:type="spellEnd"/>
            <w:r>
              <w:t xml:space="preserve">  </w:t>
            </w:r>
            <w:proofErr w:type="spellStart"/>
            <w:r>
              <w:t>t</w:t>
            </w:r>
            <w:r w:rsidR="00741D88">
              <w:t>huộc</w:t>
            </w:r>
            <w:proofErr w:type="spellEnd"/>
            <w:proofErr w:type="gramEnd"/>
            <w:r w:rsidR="00741D88">
              <w:t xml:space="preserve"> </w:t>
            </w:r>
            <w:proofErr w:type="spellStart"/>
            <w:r w:rsidR="00741D88">
              <w:t>tính</w:t>
            </w:r>
            <w:proofErr w:type="spellEnd"/>
            <w:r w:rsidR="00741D88">
              <w:t xml:space="preserve"> Padding  </w:t>
            </w:r>
            <w:proofErr w:type="spellStart"/>
            <w:r w:rsidR="00741D88">
              <w:t>trong</w:t>
            </w:r>
            <w:proofErr w:type="spellEnd"/>
            <w:r w:rsidR="00741D88">
              <w:t xml:space="preserve"> CSS </w:t>
            </w:r>
            <w:proofErr w:type="spellStart"/>
            <w:r w:rsidR="00741D88">
              <w:t>có</w:t>
            </w:r>
            <w:proofErr w:type="spellEnd"/>
            <w:r w:rsidR="00741D88">
              <w:t xml:space="preserve"> </w:t>
            </w:r>
            <w:proofErr w:type="spellStart"/>
            <w:r w:rsidR="00741D88"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, </w:t>
            </w:r>
            <w:r w:rsidR="00605EEE" w:rsidRPr="00133C0D">
              <w:rPr>
                <w:lang w:val="vi-VN"/>
              </w:rPr>
              <w:t>việc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A5FAB" w:rsidRPr="00133C0D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5FAB" w:rsidRPr="00133C0D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D39B4" w:rsidRDefault="007D39B4" w:rsidP="007D39B4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3D05C3" w:rsidRPr="00133C0D" w:rsidTr="0004618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6606F5" w:rsidP="004A26C5">
            <w:pPr>
              <w:pStyle w:val="NormalWeb"/>
              <w:rPr>
                <w:lang w:val="vi-VN"/>
              </w:rPr>
            </w:pP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C</w:t>
            </w:r>
            <w:r w:rsidR="004A26C5">
              <w:t>SS</w:t>
            </w:r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HTML 5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website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 w:rsidR="003D05C3" w:rsidRPr="003D05C3">
              <w:rPr>
                <w:bCs/>
                <w:lang w:eastAsia="ja-JP"/>
              </w:rPr>
              <w:t xml:space="preserve">, </w:t>
            </w:r>
            <w:proofErr w:type="spellStart"/>
            <w:r w:rsidR="003D05C3" w:rsidRPr="003D05C3">
              <w:t>theo</w:t>
            </w:r>
            <w:proofErr w:type="spellEnd"/>
            <w:r w:rsidR="003D05C3" w:rsidRPr="003D05C3">
              <w:t xml:space="preserve"> </w:t>
            </w:r>
            <w:proofErr w:type="spellStart"/>
            <w:r w:rsidR="003D05C3" w:rsidRPr="003D05C3">
              <w:t>Anh</w:t>
            </w:r>
            <w:proofErr w:type="spellEnd"/>
            <w:r w:rsidR="003D05C3" w:rsidRPr="003D05C3">
              <w:t>/</w:t>
            </w:r>
            <w:proofErr w:type="spellStart"/>
            <w:r w:rsidR="003D05C3" w:rsidRPr="003D05C3">
              <w:t>Chị</w:t>
            </w:r>
            <w:proofErr w:type="spellEnd"/>
            <w:r w:rsidR="003D05C3" w:rsidRPr="003D05C3">
              <w:t xml:space="preserve"> </w:t>
            </w:r>
            <w:r w:rsidR="003D05C3" w:rsidRPr="003D05C3">
              <w:rPr>
                <w:lang w:val="vi-VN"/>
              </w:rPr>
              <w:t xml:space="preserve">việc </w:t>
            </w:r>
            <w:proofErr w:type="spellStart"/>
            <w:r w:rsidR="003D05C3" w:rsidRPr="003D05C3">
              <w:t>này</w:t>
            </w:r>
            <w:proofErr w:type="spellEnd"/>
            <w:r w:rsidR="003D05C3" w:rsidRPr="003D05C3">
              <w:t xml:space="preserve"> </w:t>
            </w:r>
            <w:proofErr w:type="spellStart"/>
            <w:r w:rsidR="003D05C3" w:rsidRPr="003D05C3">
              <w:t>đúng</w:t>
            </w:r>
            <w:proofErr w:type="spellEnd"/>
            <w:r w:rsidR="003D05C3" w:rsidRPr="003D05C3">
              <w:t xml:space="preserve"> hay </w:t>
            </w:r>
            <w:proofErr w:type="spellStart"/>
            <w:r w:rsidR="003D05C3" w:rsidRPr="003D05C3">
              <w:t>sai</w:t>
            </w:r>
            <w:proofErr w:type="spellEnd"/>
            <w:r w:rsidR="003D05C3"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3D05C3" w:rsidRPr="00133C0D" w:rsidTr="0004618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D05C3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05C3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D05C3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05C3" w:rsidRPr="00133C0D" w:rsidTr="0004618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FA2A34" w:rsidRDefault="00FA2A34" w:rsidP="00FA2A34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FA2A34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3D05C3" w:rsidRDefault="00FA2A34" w:rsidP="004A4E2D">
            <w:pPr>
              <w:pStyle w:val="NormalWeb"/>
              <w:rPr>
                <w:lang w:val="vi-VN"/>
              </w:rPr>
            </w:pPr>
            <w:r>
              <w:rPr>
                <w:bCs/>
                <w:lang w:eastAsia="ja-JP"/>
              </w:rPr>
              <w:t>T</w:t>
            </w:r>
            <w:r w:rsidRPr="003D05C3">
              <w:t xml:space="preserve">heo </w:t>
            </w:r>
            <w:proofErr w:type="spellStart"/>
            <w:r w:rsidRPr="003D05C3">
              <w:t>Anh</w:t>
            </w:r>
            <w:proofErr w:type="spellEnd"/>
            <w:r w:rsidRPr="003D05C3">
              <w:t>/</w:t>
            </w:r>
            <w:proofErr w:type="spellStart"/>
            <w:r w:rsidRPr="003D05C3">
              <w:t>Chị</w:t>
            </w:r>
            <w:proofErr w:type="spellEnd"/>
            <w:r w:rsidRPr="003D05C3">
              <w:t xml:space="preserve"> </w:t>
            </w:r>
            <w:r w:rsidRPr="003D05C3">
              <w:rPr>
                <w:lang w:val="vi-VN"/>
              </w:rPr>
              <w:t xml:space="preserve">việc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Style </w:t>
            </w:r>
            <w:proofErr w:type="spellStart"/>
            <w:r>
              <w:t>tại</w:t>
            </w:r>
            <w:proofErr w:type="spellEnd"/>
            <w:r>
              <w:t xml:space="preserve"> vi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C</w:t>
            </w:r>
            <w:r w:rsidR="004A4E2D">
              <w:t>SS</w:t>
            </w:r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Pr="003D05C3">
              <w:t xml:space="preserve"> </w:t>
            </w:r>
            <w:proofErr w:type="spellStart"/>
            <w:r w:rsidR="002D6F12">
              <w:t>việc</w:t>
            </w:r>
            <w:proofErr w:type="spellEnd"/>
            <w:r w:rsidR="002D6F12">
              <w:t xml:space="preserve"> </w:t>
            </w:r>
            <w:proofErr w:type="spellStart"/>
            <w:r w:rsidRPr="003D05C3">
              <w:t>này</w:t>
            </w:r>
            <w:proofErr w:type="spellEnd"/>
            <w:r w:rsidRPr="003D05C3">
              <w:t xml:space="preserve"> </w:t>
            </w:r>
            <w:proofErr w:type="spellStart"/>
            <w:r w:rsidRPr="003D05C3">
              <w:t>đúng</w:t>
            </w:r>
            <w:proofErr w:type="spellEnd"/>
            <w:r w:rsidRPr="003D05C3">
              <w:t xml:space="preserve"> hay </w:t>
            </w:r>
            <w:proofErr w:type="spellStart"/>
            <w:r w:rsidRPr="003D05C3">
              <w:t>sai</w:t>
            </w:r>
            <w:proofErr w:type="spellEnd"/>
            <w:r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A2A34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A2A34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3D05C3" w:rsidRDefault="00FA2A34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A2A34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3D05C3" w:rsidRDefault="00FA2A34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FA2A34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A2A34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2A34" w:rsidRPr="00133C0D" w:rsidRDefault="00FA2A34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FA2A34" w:rsidRPr="00133C0D" w:rsidRDefault="00FA2A34" w:rsidP="00FA2A34">
      <w:pPr>
        <w:pStyle w:val="BodyTextIndent"/>
        <w:ind w:left="0"/>
        <w:rPr>
          <w:b/>
          <w:sz w:val="24"/>
          <w:szCs w:val="24"/>
        </w:rPr>
      </w:pPr>
    </w:p>
    <w:p w:rsidR="00E33213" w:rsidRDefault="00E33213" w:rsidP="00E33213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E3321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3D05C3" w:rsidRDefault="00E33213" w:rsidP="00B21E9F">
            <w:pPr>
              <w:pStyle w:val="NormalWeb"/>
              <w:rPr>
                <w:lang w:val="vi-VN"/>
              </w:rPr>
            </w:pPr>
            <w:r>
              <w:rPr>
                <w:bCs/>
                <w:lang w:eastAsia="ja-JP"/>
              </w:rPr>
              <w:lastRenderedPageBreak/>
              <w:t>T</w:t>
            </w:r>
            <w:r w:rsidRPr="003D05C3">
              <w:t xml:space="preserve">heo </w:t>
            </w:r>
            <w:proofErr w:type="spellStart"/>
            <w:r w:rsidRPr="003D05C3">
              <w:t>Anh</w:t>
            </w:r>
            <w:proofErr w:type="spellEnd"/>
            <w:r w:rsidRPr="003D05C3">
              <w:t>/</w:t>
            </w:r>
            <w:proofErr w:type="spellStart"/>
            <w:r w:rsidRPr="003D05C3">
              <w:t>Chị</w:t>
            </w:r>
            <w:proofErr w:type="spellEnd"/>
            <w:r w:rsidRPr="003D05C3">
              <w:t xml:space="preserve"> </w:t>
            </w:r>
            <w:proofErr w:type="spellStart"/>
            <w:r w:rsidR="00B21E9F">
              <w:t>quy</w:t>
            </w:r>
            <w:proofErr w:type="spellEnd"/>
            <w:r w:rsidR="00B21E9F">
              <w:t xml:space="preserve"> </w:t>
            </w:r>
            <w:proofErr w:type="spellStart"/>
            <w:r w:rsidR="00B21E9F">
              <w:t>tắc</w:t>
            </w:r>
            <w:proofErr w:type="spellEnd"/>
            <w:r w:rsidR="00B21E9F">
              <w:t xml:space="preserve"> </w:t>
            </w:r>
            <w:proofErr w:type="spellStart"/>
            <w:r w:rsidR="00B21E9F">
              <w:t>viết</w:t>
            </w:r>
            <w:proofErr w:type="spellEnd"/>
            <w:r w:rsidR="00B21E9F">
              <w:t xml:space="preserve"> </w:t>
            </w:r>
            <w:proofErr w:type="spellStart"/>
            <w:r w:rsidR="00B21E9F">
              <w:t>mã</w:t>
            </w:r>
            <w:proofErr w:type="spellEnd"/>
            <w:r w:rsidR="00B21E9F">
              <w:t xml:space="preserve"> </w:t>
            </w:r>
            <w:proofErr w:type="spellStart"/>
            <w:r w:rsidR="00B21E9F">
              <w:t>lệnh</w:t>
            </w:r>
            <w:proofErr w:type="spellEnd"/>
            <w:r w:rsidR="00B21E9F">
              <w:t xml:space="preserve"> </w:t>
            </w:r>
            <w:proofErr w:type="spellStart"/>
            <w:r w:rsidR="00B21E9F">
              <w:t>truy</w:t>
            </w:r>
            <w:proofErr w:type="spellEnd"/>
            <w:r w:rsidR="00B21E9F">
              <w:t xml:space="preserve"> </w:t>
            </w:r>
            <w:proofErr w:type="spellStart"/>
            <w:r w:rsidR="00B21E9F">
              <w:t>vấn</w:t>
            </w:r>
            <w:proofErr w:type="spellEnd"/>
            <w:r w:rsidR="00B21E9F">
              <w:t xml:space="preserve"> </w:t>
            </w:r>
            <w:proofErr w:type="spellStart"/>
            <w:r w:rsidR="00B21E9F">
              <w:t>đối</w:t>
            </w:r>
            <w:proofErr w:type="spellEnd"/>
            <w:r w:rsidR="00B21E9F">
              <w:t xml:space="preserve"> </w:t>
            </w:r>
            <w:proofErr w:type="spellStart"/>
            <w:r w:rsidR="00B21E9F">
              <w:t>tượng</w:t>
            </w:r>
            <w:proofErr w:type="spellEnd"/>
            <w:r w:rsidR="00B21E9F">
              <w:t xml:space="preserve"> </w:t>
            </w:r>
            <w:proofErr w:type="spellStart"/>
            <w:r w:rsidR="00B21E9F">
              <w:t>trong</w:t>
            </w:r>
            <w:proofErr w:type="spellEnd"/>
            <w:r w:rsidR="00B21E9F">
              <w:t xml:space="preserve"> CSS </w:t>
            </w:r>
            <w:proofErr w:type="spellStart"/>
            <w:r w:rsidR="00B21E9F">
              <w:t>là</w:t>
            </w:r>
            <w:proofErr w:type="spellEnd"/>
            <w:r w:rsidR="00B21E9F">
              <w:t xml:space="preserve"> </w:t>
            </w:r>
            <w:proofErr w:type="spellStart"/>
            <w:r w:rsidR="00B21E9F">
              <w:t>như</w:t>
            </w:r>
            <w:proofErr w:type="spellEnd"/>
            <w:r w:rsidR="00B21E9F">
              <w:t xml:space="preserve"> </w:t>
            </w:r>
            <w:proofErr w:type="spellStart"/>
            <w:r w:rsidR="00B21E9F">
              <w:t>nhau</w:t>
            </w:r>
            <w:proofErr w:type="spellEnd"/>
            <w:r w:rsidR="00B21E9F">
              <w:t xml:space="preserve"> </w:t>
            </w:r>
            <w:proofErr w:type="spellStart"/>
            <w:r w:rsidR="00B21E9F">
              <w:t>trên</w:t>
            </w:r>
            <w:proofErr w:type="spellEnd"/>
            <w:r w:rsidR="00B21E9F">
              <w:t xml:space="preserve"> </w:t>
            </w:r>
            <w:proofErr w:type="spellStart"/>
            <w:r w:rsidR="00B21E9F">
              <w:t>tất</w:t>
            </w:r>
            <w:proofErr w:type="spellEnd"/>
            <w:r w:rsidR="00B21E9F">
              <w:t xml:space="preserve"> </w:t>
            </w:r>
            <w:proofErr w:type="spellStart"/>
            <w:r w:rsidR="00B21E9F">
              <w:t>cả</w:t>
            </w:r>
            <w:proofErr w:type="spellEnd"/>
            <w:r w:rsidR="00B21E9F">
              <w:t xml:space="preserve"> </w:t>
            </w:r>
            <w:proofErr w:type="spellStart"/>
            <w:r w:rsidR="00B21E9F">
              <w:t>các</w:t>
            </w:r>
            <w:proofErr w:type="spellEnd"/>
            <w:r w:rsidR="00B21E9F">
              <w:t xml:space="preserve"> </w:t>
            </w:r>
            <w:proofErr w:type="spellStart"/>
            <w:r w:rsidR="00B21E9F">
              <w:t>trình</w:t>
            </w:r>
            <w:proofErr w:type="spellEnd"/>
            <w:r w:rsidR="00B21E9F">
              <w:t xml:space="preserve"> </w:t>
            </w:r>
            <w:proofErr w:type="spellStart"/>
            <w:proofErr w:type="gramStart"/>
            <w:r w:rsidR="00B21E9F">
              <w:t>duyệt</w:t>
            </w:r>
            <w:proofErr w:type="spellEnd"/>
            <w:r w:rsidR="00B21E9F">
              <w:t xml:space="preserve"> ,</w:t>
            </w:r>
            <w:proofErr w:type="gramEnd"/>
            <w:r w:rsidR="00B21E9F"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 w:rsidR="00374F7D">
              <w:t>viết</w:t>
            </w:r>
            <w:proofErr w:type="spellEnd"/>
            <w:r w:rsidR="00374F7D">
              <w:t xml:space="preserve"> </w:t>
            </w:r>
            <w:proofErr w:type="spellStart"/>
            <w:r w:rsidR="00E37B0A">
              <w:t>mã</w:t>
            </w:r>
            <w:proofErr w:type="spellEnd"/>
            <w:r w:rsidR="00E37B0A">
              <w:t xml:space="preserve"> </w:t>
            </w:r>
            <w:proofErr w:type="spellStart"/>
            <w:r w:rsidR="00E37B0A">
              <w:t>lệnh</w:t>
            </w:r>
            <w:proofErr w:type="spellEnd"/>
            <w:r w:rsidR="00E37B0A">
              <w:t xml:space="preserve"> </w:t>
            </w:r>
            <w:proofErr w:type="spellStart"/>
            <w:r w:rsidRPr="003D05C3">
              <w:t>này</w:t>
            </w:r>
            <w:proofErr w:type="spellEnd"/>
            <w:r w:rsidRPr="003D05C3">
              <w:t xml:space="preserve"> </w:t>
            </w:r>
            <w:proofErr w:type="spellStart"/>
            <w:r w:rsidRPr="003D05C3">
              <w:t>đúng</w:t>
            </w:r>
            <w:proofErr w:type="spellEnd"/>
            <w:r w:rsidRPr="003D05C3">
              <w:t xml:space="preserve"> hay </w:t>
            </w:r>
            <w:proofErr w:type="spellStart"/>
            <w:r w:rsidRPr="003D05C3">
              <w:t>sai</w:t>
            </w:r>
            <w:proofErr w:type="spellEnd"/>
            <w:r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3321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332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3D05C3" w:rsidRDefault="00BE6575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332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3D05C3" w:rsidRDefault="00E3321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332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3321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213" w:rsidRPr="00133C0D" w:rsidRDefault="00E3321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9044B" w:rsidRPr="00E33213" w:rsidRDefault="0009044B" w:rsidP="00E33213">
      <w:pPr>
        <w:rPr>
          <w:sz w:val="24"/>
          <w:szCs w:val="24"/>
        </w:rPr>
      </w:pPr>
    </w:p>
    <w:sectPr w:rsidR="0009044B" w:rsidRPr="00E33213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14228D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A356D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0"/>
  </w:num>
  <w:num w:numId="12">
    <w:abstractNumId w:val="27"/>
  </w:num>
  <w:num w:numId="13">
    <w:abstractNumId w:val="19"/>
  </w:num>
  <w:num w:numId="14">
    <w:abstractNumId w:val="12"/>
  </w:num>
  <w:num w:numId="15">
    <w:abstractNumId w:val="29"/>
  </w:num>
  <w:num w:numId="16">
    <w:abstractNumId w:val="26"/>
  </w:num>
  <w:num w:numId="17">
    <w:abstractNumId w:val="23"/>
  </w:num>
  <w:num w:numId="18">
    <w:abstractNumId w:val="24"/>
  </w:num>
  <w:num w:numId="19">
    <w:abstractNumId w:val="10"/>
  </w:num>
  <w:num w:numId="20">
    <w:abstractNumId w:val="17"/>
  </w:num>
  <w:num w:numId="21">
    <w:abstractNumId w:val="18"/>
  </w:num>
  <w:num w:numId="22">
    <w:abstractNumId w:val="16"/>
  </w:num>
  <w:num w:numId="23">
    <w:abstractNumId w:val="25"/>
  </w:num>
  <w:num w:numId="24">
    <w:abstractNumId w:val="28"/>
  </w:num>
  <w:num w:numId="25">
    <w:abstractNumId w:val="22"/>
  </w:num>
  <w:num w:numId="26">
    <w:abstractNumId w:val="30"/>
  </w:num>
  <w:num w:numId="27">
    <w:abstractNumId w:val="14"/>
  </w:num>
  <w:num w:numId="28">
    <w:abstractNumId w:val="15"/>
  </w:num>
  <w:num w:numId="29">
    <w:abstractNumId w:val="11"/>
  </w:num>
  <w:num w:numId="30">
    <w:abstractNumId w:val="13"/>
  </w:num>
  <w:num w:numId="31">
    <w:abstractNumId w:val="2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compat/>
  <w:rsids>
    <w:rsidRoot w:val="002578F2"/>
    <w:rsid w:val="00000B89"/>
    <w:rsid w:val="00003902"/>
    <w:rsid w:val="000471EC"/>
    <w:rsid w:val="00052D83"/>
    <w:rsid w:val="00053AA4"/>
    <w:rsid w:val="0007415D"/>
    <w:rsid w:val="0009044B"/>
    <w:rsid w:val="000A1499"/>
    <w:rsid w:val="000B51D3"/>
    <w:rsid w:val="000C520B"/>
    <w:rsid w:val="000C6B51"/>
    <w:rsid w:val="000D6498"/>
    <w:rsid w:val="000F408C"/>
    <w:rsid w:val="000F5AD5"/>
    <w:rsid w:val="0011540A"/>
    <w:rsid w:val="00116C67"/>
    <w:rsid w:val="001212CF"/>
    <w:rsid w:val="00133C0D"/>
    <w:rsid w:val="00134626"/>
    <w:rsid w:val="001374F2"/>
    <w:rsid w:val="00146C91"/>
    <w:rsid w:val="00155D0D"/>
    <w:rsid w:val="001731B8"/>
    <w:rsid w:val="0017458F"/>
    <w:rsid w:val="00186A21"/>
    <w:rsid w:val="001876D1"/>
    <w:rsid w:val="00195DF9"/>
    <w:rsid w:val="00197471"/>
    <w:rsid w:val="001A5FAB"/>
    <w:rsid w:val="001B0AE2"/>
    <w:rsid w:val="001C62F1"/>
    <w:rsid w:val="001D2FB6"/>
    <w:rsid w:val="001D64D1"/>
    <w:rsid w:val="001E3D1D"/>
    <w:rsid w:val="00206B0C"/>
    <w:rsid w:val="00220C78"/>
    <w:rsid w:val="00225A0D"/>
    <w:rsid w:val="00230F1E"/>
    <w:rsid w:val="0023393D"/>
    <w:rsid w:val="002578F2"/>
    <w:rsid w:val="00265B56"/>
    <w:rsid w:val="0026648F"/>
    <w:rsid w:val="00266921"/>
    <w:rsid w:val="00296C87"/>
    <w:rsid w:val="002A6834"/>
    <w:rsid w:val="002B5EF9"/>
    <w:rsid w:val="002D1E5F"/>
    <w:rsid w:val="002D6F12"/>
    <w:rsid w:val="002E4A8B"/>
    <w:rsid w:val="002E5EAF"/>
    <w:rsid w:val="003156B5"/>
    <w:rsid w:val="00327A09"/>
    <w:rsid w:val="00361DE3"/>
    <w:rsid w:val="00374F7D"/>
    <w:rsid w:val="003A0355"/>
    <w:rsid w:val="003B3FFD"/>
    <w:rsid w:val="003D05C3"/>
    <w:rsid w:val="003D3ECB"/>
    <w:rsid w:val="003D7397"/>
    <w:rsid w:val="003F2F1C"/>
    <w:rsid w:val="00421813"/>
    <w:rsid w:val="00441DFA"/>
    <w:rsid w:val="004600C5"/>
    <w:rsid w:val="004811E8"/>
    <w:rsid w:val="004824E4"/>
    <w:rsid w:val="004A26C5"/>
    <w:rsid w:val="004A4E2D"/>
    <w:rsid w:val="004E3782"/>
    <w:rsid w:val="004F1460"/>
    <w:rsid w:val="004F68C8"/>
    <w:rsid w:val="004F78FB"/>
    <w:rsid w:val="00520F16"/>
    <w:rsid w:val="00525D0E"/>
    <w:rsid w:val="00526076"/>
    <w:rsid w:val="00532C25"/>
    <w:rsid w:val="00540767"/>
    <w:rsid w:val="005434F2"/>
    <w:rsid w:val="00555B48"/>
    <w:rsid w:val="005664AE"/>
    <w:rsid w:val="00596F8F"/>
    <w:rsid w:val="005A4A9E"/>
    <w:rsid w:val="005C0478"/>
    <w:rsid w:val="005D38F5"/>
    <w:rsid w:val="00600B69"/>
    <w:rsid w:val="00605A61"/>
    <w:rsid w:val="00605EEE"/>
    <w:rsid w:val="006129B4"/>
    <w:rsid w:val="006155F4"/>
    <w:rsid w:val="006173B4"/>
    <w:rsid w:val="006519FB"/>
    <w:rsid w:val="006606F5"/>
    <w:rsid w:val="00687F76"/>
    <w:rsid w:val="006C5316"/>
    <w:rsid w:val="006C645E"/>
    <w:rsid w:val="006E14FB"/>
    <w:rsid w:val="006E59E9"/>
    <w:rsid w:val="006F35EB"/>
    <w:rsid w:val="006F5FC4"/>
    <w:rsid w:val="007036F5"/>
    <w:rsid w:val="007172C0"/>
    <w:rsid w:val="0071794F"/>
    <w:rsid w:val="00741D88"/>
    <w:rsid w:val="00744CD8"/>
    <w:rsid w:val="007541EA"/>
    <w:rsid w:val="00756D68"/>
    <w:rsid w:val="00774D02"/>
    <w:rsid w:val="007836A5"/>
    <w:rsid w:val="007A040F"/>
    <w:rsid w:val="007A6391"/>
    <w:rsid w:val="007D39B4"/>
    <w:rsid w:val="007D4C3A"/>
    <w:rsid w:val="007D6168"/>
    <w:rsid w:val="007E3829"/>
    <w:rsid w:val="007E394C"/>
    <w:rsid w:val="00806C8C"/>
    <w:rsid w:val="0082619B"/>
    <w:rsid w:val="0082797A"/>
    <w:rsid w:val="00841F47"/>
    <w:rsid w:val="008601A2"/>
    <w:rsid w:val="00860DAB"/>
    <w:rsid w:val="008742C1"/>
    <w:rsid w:val="00894E09"/>
    <w:rsid w:val="008A0466"/>
    <w:rsid w:val="008C342A"/>
    <w:rsid w:val="008F37D1"/>
    <w:rsid w:val="008F4D38"/>
    <w:rsid w:val="009043A4"/>
    <w:rsid w:val="00905E6A"/>
    <w:rsid w:val="00916F90"/>
    <w:rsid w:val="00917E12"/>
    <w:rsid w:val="00925697"/>
    <w:rsid w:val="0095185C"/>
    <w:rsid w:val="00953770"/>
    <w:rsid w:val="0095502B"/>
    <w:rsid w:val="009642D8"/>
    <w:rsid w:val="009724B0"/>
    <w:rsid w:val="00975917"/>
    <w:rsid w:val="009A30F3"/>
    <w:rsid w:val="009A625F"/>
    <w:rsid w:val="009B7EAF"/>
    <w:rsid w:val="009C1A21"/>
    <w:rsid w:val="009C3E78"/>
    <w:rsid w:val="009D781A"/>
    <w:rsid w:val="009F7280"/>
    <w:rsid w:val="00A12123"/>
    <w:rsid w:val="00A17902"/>
    <w:rsid w:val="00A3570A"/>
    <w:rsid w:val="00A64789"/>
    <w:rsid w:val="00A71790"/>
    <w:rsid w:val="00A87F03"/>
    <w:rsid w:val="00AA1629"/>
    <w:rsid w:val="00AA4B75"/>
    <w:rsid w:val="00AC6C79"/>
    <w:rsid w:val="00AD279F"/>
    <w:rsid w:val="00AD3598"/>
    <w:rsid w:val="00B02533"/>
    <w:rsid w:val="00B11AA6"/>
    <w:rsid w:val="00B15F3C"/>
    <w:rsid w:val="00B21E9F"/>
    <w:rsid w:val="00B25F3C"/>
    <w:rsid w:val="00B27FD8"/>
    <w:rsid w:val="00B3550D"/>
    <w:rsid w:val="00B45B55"/>
    <w:rsid w:val="00B50B62"/>
    <w:rsid w:val="00B951E8"/>
    <w:rsid w:val="00BB017F"/>
    <w:rsid w:val="00BB040A"/>
    <w:rsid w:val="00BC41CD"/>
    <w:rsid w:val="00BE43E9"/>
    <w:rsid w:val="00BE6575"/>
    <w:rsid w:val="00C02097"/>
    <w:rsid w:val="00C10763"/>
    <w:rsid w:val="00C256DB"/>
    <w:rsid w:val="00C33407"/>
    <w:rsid w:val="00C46D34"/>
    <w:rsid w:val="00C535D6"/>
    <w:rsid w:val="00C64747"/>
    <w:rsid w:val="00C67855"/>
    <w:rsid w:val="00C72379"/>
    <w:rsid w:val="00C82FCF"/>
    <w:rsid w:val="00C90AFC"/>
    <w:rsid w:val="00CB6E56"/>
    <w:rsid w:val="00CC0BAE"/>
    <w:rsid w:val="00CF18E1"/>
    <w:rsid w:val="00D07C0D"/>
    <w:rsid w:val="00D122F4"/>
    <w:rsid w:val="00D13558"/>
    <w:rsid w:val="00D1764C"/>
    <w:rsid w:val="00D43D4E"/>
    <w:rsid w:val="00D74034"/>
    <w:rsid w:val="00D93192"/>
    <w:rsid w:val="00DA721E"/>
    <w:rsid w:val="00DB7C0D"/>
    <w:rsid w:val="00DC7E16"/>
    <w:rsid w:val="00DD551E"/>
    <w:rsid w:val="00DF4012"/>
    <w:rsid w:val="00E13CFF"/>
    <w:rsid w:val="00E33213"/>
    <w:rsid w:val="00E37B0A"/>
    <w:rsid w:val="00E44695"/>
    <w:rsid w:val="00E4533F"/>
    <w:rsid w:val="00E55EE7"/>
    <w:rsid w:val="00E62563"/>
    <w:rsid w:val="00E75B72"/>
    <w:rsid w:val="00E8312E"/>
    <w:rsid w:val="00E94533"/>
    <w:rsid w:val="00EA50F2"/>
    <w:rsid w:val="00EB0DC7"/>
    <w:rsid w:val="00EC6B29"/>
    <w:rsid w:val="00EE18B2"/>
    <w:rsid w:val="00F04A9F"/>
    <w:rsid w:val="00F054C1"/>
    <w:rsid w:val="00F16461"/>
    <w:rsid w:val="00F255CF"/>
    <w:rsid w:val="00F67B80"/>
    <w:rsid w:val="00F779CE"/>
    <w:rsid w:val="00F84F5F"/>
    <w:rsid w:val="00F87200"/>
    <w:rsid w:val="00FA0E22"/>
    <w:rsid w:val="00FA2A34"/>
    <w:rsid w:val="00FC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  <w:style w:type="paragraph" w:styleId="ListParagraph">
    <w:name w:val="List Paragraph"/>
    <w:basedOn w:val="Normal"/>
    <w:uiPriority w:val="34"/>
    <w:qFormat/>
    <w:rsid w:val="00E33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27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37</cp:revision>
  <cp:lastPrinted>2009-03-13T16:29:00Z</cp:lastPrinted>
  <dcterms:created xsi:type="dcterms:W3CDTF">2016-04-05T02:28:00Z</dcterms:created>
  <dcterms:modified xsi:type="dcterms:W3CDTF">2016-04-05T04:19:00Z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