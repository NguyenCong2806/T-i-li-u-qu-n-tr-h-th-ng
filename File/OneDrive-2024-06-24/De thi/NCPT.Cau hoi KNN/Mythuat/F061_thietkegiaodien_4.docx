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62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 xml:space="preserve">TÊN NĂNG LỰC:  </w:t>
      </w:r>
      <w:r w:rsidR="00E13CFF" w:rsidRPr="00133C0D">
        <w:rPr>
          <w:rFonts w:ascii="Times New Roman" w:hAnsi="Times New Roman" w:cs="Times New Roman"/>
          <w:sz w:val="26"/>
          <w:szCs w:val="26"/>
        </w:rPr>
        <w:t>F061-</w:t>
      </w:r>
      <w:r w:rsidR="006E59E9" w:rsidRPr="00133C0D">
        <w:rPr>
          <w:rFonts w:ascii="Times New Roman" w:hAnsi="Times New Roman" w:cs="Times New Roman"/>
          <w:sz w:val="26"/>
          <w:szCs w:val="26"/>
        </w:rPr>
        <w:t xml:space="preserve">Thiết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:rsidR="00197471" w:rsidRPr="003A1501" w:rsidRDefault="00197471" w:rsidP="00197471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3A1501">
        <w:rPr>
          <w:rFonts w:ascii="Times New Roman" w:hAnsi="Times New Roman" w:cs="Times New Roman"/>
          <w:sz w:val="24"/>
          <w:szCs w:val="24"/>
        </w:rPr>
        <w:t xml:space="preserve">CẤP ĐỘ: </w:t>
      </w:r>
      <w:r w:rsidR="00D60370">
        <w:rPr>
          <w:rFonts w:ascii="Times New Roman" w:hAnsi="Times New Roman" w:cs="Times New Roman"/>
          <w:sz w:val="24"/>
          <w:szCs w:val="24"/>
        </w:rPr>
        <w:t>4</w:t>
      </w:r>
    </w:p>
    <w:p w:rsidR="00D60370" w:rsidRPr="00D60370" w:rsidRDefault="00D60370" w:rsidP="00D60370">
      <w:pPr>
        <w:autoSpaceDE w:val="0"/>
        <w:autoSpaceDN w:val="0"/>
        <w:adjustRightInd w:val="0"/>
        <w:spacing w:before="0" w:after="0" w:line="240" w:lineRule="auto"/>
        <w:jc w:val="left"/>
        <w:rPr>
          <w:rFonts w:eastAsia="Microsoft YaHei"/>
          <w:sz w:val="24"/>
          <w:szCs w:val="24"/>
          <w:lang w:val="en-US" w:eastAsia="ja-JP"/>
        </w:rPr>
      </w:pPr>
      <w:r w:rsidRPr="00D60370">
        <w:rPr>
          <w:rFonts w:eastAsia="Microsoft YaHei"/>
          <w:sz w:val="24"/>
          <w:szCs w:val="24"/>
          <w:lang w:val="en-US" w:eastAsia="ja-JP"/>
        </w:rPr>
        <w:t xml:space="preserve">-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Có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thể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thiết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kế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đáp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ứng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đa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nền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tảng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(responsive);</w:t>
      </w:r>
    </w:p>
    <w:p w:rsidR="00D60370" w:rsidRPr="00D60370" w:rsidRDefault="00D60370" w:rsidP="00D60370">
      <w:pPr>
        <w:autoSpaceDE w:val="0"/>
        <w:autoSpaceDN w:val="0"/>
        <w:adjustRightInd w:val="0"/>
        <w:spacing w:before="0" w:after="0" w:line="240" w:lineRule="auto"/>
        <w:jc w:val="left"/>
        <w:rPr>
          <w:rFonts w:eastAsia="Microsoft YaHei"/>
          <w:sz w:val="24"/>
          <w:szCs w:val="24"/>
          <w:lang w:val="en-US" w:eastAsia="ja-JP"/>
        </w:rPr>
      </w:pPr>
      <w:r w:rsidRPr="00D60370">
        <w:rPr>
          <w:rFonts w:eastAsia="Microsoft YaHei"/>
          <w:sz w:val="24"/>
          <w:szCs w:val="24"/>
          <w:lang w:val="en-US" w:eastAsia="ja-JP"/>
        </w:rPr>
        <w:t xml:space="preserve">-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Thành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thạo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trong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việc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làm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CSS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cho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hệ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</w:t>
      </w:r>
      <w:proofErr w:type="spellStart"/>
      <w:r w:rsidRPr="00D60370">
        <w:rPr>
          <w:rFonts w:eastAsia="Microsoft YaHei"/>
          <w:sz w:val="24"/>
          <w:szCs w:val="24"/>
          <w:lang w:val="en-US" w:eastAsia="ja-JP"/>
        </w:rPr>
        <w:t>thống</w:t>
      </w:r>
      <w:proofErr w:type="spellEnd"/>
      <w:r w:rsidRPr="00D60370">
        <w:rPr>
          <w:rFonts w:eastAsia="Microsoft YaHei"/>
          <w:sz w:val="24"/>
          <w:szCs w:val="24"/>
          <w:lang w:val="en-US" w:eastAsia="ja-JP"/>
        </w:rPr>
        <w:t xml:space="preserve"> website.</w:t>
      </w: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MC</w:t>
      </w:r>
    </w:p>
    <w:p w:rsidR="001D64D1" w:rsidRPr="00133C0D" w:rsidRDefault="001D64D1" w:rsidP="001D64D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D64D1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7036F5" w:rsidRDefault="001D64D1" w:rsidP="00A84D3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4"/>
                <w:szCs w:val="24"/>
                <w:lang w:val="en-US" w:eastAsia="ja-JP"/>
              </w:rPr>
            </w:pPr>
            <w:proofErr w:type="spellStart"/>
            <w:r w:rsidRPr="00133C0D">
              <w:rPr>
                <w:sz w:val="24"/>
                <w:szCs w:val="24"/>
              </w:rPr>
              <w:t>Anh</w:t>
            </w:r>
            <w:proofErr w:type="spellEnd"/>
            <w:r w:rsidRPr="00133C0D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133C0D">
              <w:rPr>
                <w:sz w:val="24"/>
                <w:szCs w:val="24"/>
              </w:rPr>
              <w:t>Chị</w:t>
            </w:r>
            <w:proofErr w:type="spellEnd"/>
            <w:r w:rsidRPr="00133C0D">
              <w:rPr>
                <w:sz w:val="24"/>
                <w:szCs w:val="24"/>
              </w:rPr>
              <w:t xml:space="preserve"> </w:t>
            </w:r>
            <w:r w:rsidR="00916F90" w:rsidRPr="00133C0D">
              <w:rPr>
                <w:sz w:val="24"/>
                <w:szCs w:val="24"/>
              </w:rPr>
              <w:t xml:space="preserve"> </w:t>
            </w:r>
            <w:proofErr w:type="spellStart"/>
            <w:r w:rsidR="00916F90" w:rsidRPr="00133C0D">
              <w:rPr>
                <w:sz w:val="24"/>
                <w:szCs w:val="24"/>
              </w:rPr>
              <w:t>hãy</w:t>
            </w:r>
            <w:proofErr w:type="spellEnd"/>
            <w:proofErr w:type="gramEnd"/>
            <w:r w:rsidR="00916F90" w:rsidRPr="00133C0D">
              <w:rPr>
                <w:sz w:val="24"/>
                <w:szCs w:val="24"/>
              </w:rPr>
              <w:t xml:space="preserve"> </w:t>
            </w:r>
            <w:proofErr w:type="spellStart"/>
            <w:r w:rsidR="00916F90" w:rsidRPr="00133C0D">
              <w:rPr>
                <w:sz w:val="24"/>
                <w:szCs w:val="24"/>
              </w:rPr>
              <w:t>cho</w:t>
            </w:r>
            <w:proofErr w:type="spellEnd"/>
            <w:r w:rsidR="00916F90" w:rsidRPr="00133C0D">
              <w:rPr>
                <w:sz w:val="24"/>
                <w:szCs w:val="24"/>
              </w:rPr>
              <w:t xml:space="preserve"> </w:t>
            </w:r>
            <w:proofErr w:type="spellStart"/>
            <w:r w:rsidR="00F87200">
              <w:rPr>
                <w:sz w:val="24"/>
                <w:szCs w:val="24"/>
              </w:rPr>
              <w:t>biết</w:t>
            </w:r>
            <w:proofErr w:type="spellEnd"/>
            <w:r w:rsidR="00F87200">
              <w:rPr>
                <w:sz w:val="24"/>
                <w:szCs w:val="24"/>
              </w:rPr>
              <w:t xml:space="preserve">: </w:t>
            </w:r>
            <w:r w:rsidR="00E15156" w:rsidRPr="00E15156">
              <w:rPr>
                <w:sz w:val="24"/>
                <w:szCs w:val="24"/>
              </w:rPr>
              <w:t xml:space="preserve">Attribute </w:t>
            </w:r>
            <w:proofErr w:type="spellStart"/>
            <w:r w:rsidR="00E15156" w:rsidRPr="00E15156">
              <w:rPr>
                <w:sz w:val="24"/>
                <w:szCs w:val="24"/>
              </w:rPr>
              <w:t>nào</w:t>
            </w:r>
            <w:proofErr w:type="spellEnd"/>
            <w:r w:rsidR="00E15156" w:rsidRPr="00E15156">
              <w:rPr>
                <w:sz w:val="24"/>
                <w:szCs w:val="24"/>
              </w:rPr>
              <w:t xml:space="preserve"> </w:t>
            </w:r>
            <w:proofErr w:type="spellStart"/>
            <w:r w:rsidR="00E15156" w:rsidRPr="00E15156">
              <w:rPr>
                <w:sz w:val="24"/>
                <w:szCs w:val="24"/>
              </w:rPr>
              <w:t>trong</w:t>
            </w:r>
            <w:proofErr w:type="spellEnd"/>
            <w:r w:rsidR="00E15156" w:rsidRPr="00E15156">
              <w:rPr>
                <w:sz w:val="24"/>
                <w:szCs w:val="24"/>
              </w:rPr>
              <w:t xml:space="preserve"> </w:t>
            </w:r>
            <w:proofErr w:type="spellStart"/>
            <w:r w:rsidR="00E15156" w:rsidRPr="00E15156">
              <w:rPr>
                <w:sz w:val="24"/>
                <w:szCs w:val="24"/>
              </w:rPr>
              <w:t>thẻ</w:t>
            </w:r>
            <w:proofErr w:type="spellEnd"/>
            <w:r w:rsidR="00E15156" w:rsidRPr="00E15156">
              <w:rPr>
                <w:sz w:val="24"/>
                <w:szCs w:val="24"/>
              </w:rPr>
              <w:t xml:space="preserve"> </w:t>
            </w:r>
            <w:r w:rsidR="00A84D3E">
              <w:rPr>
                <w:sz w:val="24"/>
                <w:szCs w:val="24"/>
              </w:rPr>
              <w:t>HTML</w:t>
            </w:r>
            <w:r w:rsidR="00E15156">
              <w:rPr>
                <w:sz w:val="24"/>
                <w:szCs w:val="24"/>
              </w:rPr>
              <w:t xml:space="preserve"> </w:t>
            </w:r>
            <w:proofErr w:type="spellStart"/>
            <w:r w:rsidR="00E15156">
              <w:rPr>
                <w:sz w:val="24"/>
                <w:szCs w:val="24"/>
              </w:rPr>
              <w:t>cho</w:t>
            </w:r>
            <w:proofErr w:type="spellEnd"/>
            <w:r w:rsidR="00E15156">
              <w:rPr>
                <w:sz w:val="24"/>
                <w:szCs w:val="24"/>
              </w:rPr>
              <w:t xml:space="preserve"> </w:t>
            </w:r>
            <w:proofErr w:type="spellStart"/>
            <w:r w:rsidR="00E15156">
              <w:rPr>
                <w:sz w:val="24"/>
                <w:szCs w:val="24"/>
              </w:rPr>
              <w:t>phép</w:t>
            </w:r>
            <w:proofErr w:type="spellEnd"/>
            <w:r w:rsidR="00E15156">
              <w:rPr>
                <w:sz w:val="24"/>
                <w:szCs w:val="24"/>
              </w:rPr>
              <w:t xml:space="preserve"> </w:t>
            </w:r>
            <w:proofErr w:type="spellStart"/>
            <w:r w:rsidR="00E15156">
              <w:rPr>
                <w:sz w:val="24"/>
                <w:szCs w:val="24"/>
              </w:rPr>
              <w:t>khai</w:t>
            </w:r>
            <w:proofErr w:type="spellEnd"/>
            <w:r w:rsidR="00E15156">
              <w:rPr>
                <w:sz w:val="24"/>
                <w:szCs w:val="24"/>
              </w:rPr>
              <w:t xml:space="preserve"> </w:t>
            </w:r>
            <w:proofErr w:type="spellStart"/>
            <w:r w:rsidR="00E15156">
              <w:rPr>
                <w:sz w:val="24"/>
                <w:szCs w:val="24"/>
              </w:rPr>
              <w:t>báo</w:t>
            </w:r>
            <w:proofErr w:type="spellEnd"/>
            <w:r w:rsidR="00E15156">
              <w:rPr>
                <w:sz w:val="24"/>
                <w:szCs w:val="24"/>
              </w:rPr>
              <w:t xml:space="preserve"> </w:t>
            </w:r>
            <w:r w:rsidR="00DB1BAB">
              <w:rPr>
                <w:sz w:val="24"/>
                <w:szCs w:val="24"/>
              </w:rPr>
              <w:t>CSS</w:t>
            </w:r>
            <w:r w:rsidR="00E15156">
              <w:rPr>
                <w:sz w:val="24"/>
                <w:szCs w:val="24"/>
              </w:rPr>
              <w:t xml:space="preserve"> </w:t>
            </w:r>
            <w:proofErr w:type="spellStart"/>
            <w:r w:rsidR="00E15156">
              <w:rPr>
                <w:sz w:val="24"/>
                <w:szCs w:val="24"/>
              </w:rPr>
              <w:t>kiểu</w:t>
            </w:r>
            <w:proofErr w:type="spellEnd"/>
            <w:r w:rsidR="00E15156">
              <w:rPr>
                <w:sz w:val="24"/>
                <w:szCs w:val="24"/>
              </w:rPr>
              <w:t xml:space="preserve"> I</w:t>
            </w:r>
            <w:r w:rsidR="00E15156" w:rsidRPr="00E15156">
              <w:rPr>
                <w:sz w:val="24"/>
                <w:szCs w:val="24"/>
              </w:rPr>
              <w:t>nline</w:t>
            </w:r>
            <w:r w:rsidR="00A84D3E">
              <w:rPr>
                <w:sz w:val="24"/>
                <w:szCs w:val="24"/>
              </w:rPr>
              <w:t xml:space="preserve"> </w:t>
            </w:r>
            <w:proofErr w:type="spellStart"/>
            <w:r w:rsidR="00A84D3E">
              <w:rPr>
                <w:sz w:val="24"/>
                <w:szCs w:val="24"/>
              </w:rPr>
              <w:t>nào</w:t>
            </w:r>
            <w:proofErr w:type="spellEnd"/>
            <w:r w:rsidR="00A84D3E">
              <w:rPr>
                <w:sz w:val="24"/>
                <w:szCs w:val="24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64D1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5E6191" w:rsidP="002E5EAF">
            <w:pPr>
              <w:spacing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6"/>
              </w:rPr>
              <w:t>Styles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5E6191" w:rsidP="00084AA1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Style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F87200" w:rsidRDefault="005E6191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5E6191" w:rsidP="00084AA1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Class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5E619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5E6191" w:rsidP="006F5FC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6"/>
              </w:rPr>
              <w:t>Font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E3829" w:rsidRPr="00133C0D" w:rsidRDefault="007E3829" w:rsidP="007E38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E3829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F87200" w:rsidP="00E319CB">
            <w:pPr>
              <w:pStyle w:val="NormalWeb"/>
              <w:rPr>
                <w:lang w:val="vi-VN"/>
              </w:rPr>
            </w:pPr>
            <w:r>
              <w:t xml:space="preserve">Theo </w:t>
            </w: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r w:rsidR="009043A4">
              <w:t xml:space="preserve"> </w:t>
            </w:r>
            <w:proofErr w:type="spellStart"/>
            <w:r w:rsidR="00E319CB">
              <w:t>cú</w:t>
            </w:r>
            <w:proofErr w:type="spellEnd"/>
            <w:r w:rsidR="00E319CB">
              <w:t xml:space="preserve"> </w:t>
            </w:r>
            <w:proofErr w:type="spellStart"/>
            <w:r w:rsidR="00E319CB">
              <w:t>pháp</w:t>
            </w:r>
            <w:proofErr w:type="spellEnd"/>
            <w:r w:rsidR="00E319CB">
              <w:t xml:space="preserve"> CSS </w:t>
            </w:r>
            <w:proofErr w:type="spellStart"/>
            <w:r w:rsidR="00E319CB">
              <w:t>nào</w:t>
            </w:r>
            <w:proofErr w:type="spellEnd"/>
            <w:r w:rsidR="00E319CB">
              <w:t xml:space="preserve"> </w:t>
            </w:r>
            <w:proofErr w:type="spellStart"/>
            <w:r w:rsidR="00E319CB">
              <w:t>sau</w:t>
            </w:r>
            <w:proofErr w:type="spellEnd"/>
            <w:r w:rsidR="00E319CB">
              <w:t xml:space="preserve"> </w:t>
            </w:r>
            <w:proofErr w:type="spellStart"/>
            <w:r w:rsidR="00E319CB">
              <w:t>đây</w:t>
            </w:r>
            <w:proofErr w:type="spellEnd"/>
            <w:r w:rsidR="00E319CB">
              <w:t xml:space="preserve"> </w:t>
            </w:r>
            <w:proofErr w:type="spellStart"/>
            <w:r w:rsidR="00E319CB">
              <w:t>là</w:t>
            </w:r>
            <w:proofErr w:type="spellEnd"/>
            <w:r w:rsidR="00E319CB">
              <w:t xml:space="preserve"> </w:t>
            </w:r>
            <w:proofErr w:type="spellStart"/>
            <w:r w:rsidR="00E319CB">
              <w:t>đúng</w:t>
            </w:r>
            <w:proofErr w:type="spellEnd"/>
            <w:r w:rsidR="00E319CB"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E3829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E3829" w:rsidRPr="00133C0D" w:rsidTr="00E319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E3829" w:rsidRPr="00E319CB" w:rsidRDefault="00E319C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319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body {</w:t>
            </w:r>
            <w:proofErr w:type="spellStart"/>
            <w:r w:rsidRPr="00E319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color</w:t>
            </w:r>
            <w:proofErr w:type="spellEnd"/>
            <w:r w:rsidRPr="00E319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: black;}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E319C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E3829" w:rsidRPr="00133C0D" w:rsidTr="00E319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E3829" w:rsidRPr="00E319CB" w:rsidRDefault="00E319C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9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body:color</w:t>
            </w:r>
            <w:proofErr w:type="spellEnd"/>
            <w:r w:rsidRPr="00E319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=black;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94C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E319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E3829" w:rsidRPr="00E319CB" w:rsidRDefault="00E319C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65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{</w:t>
            </w:r>
            <w:proofErr w:type="spellStart"/>
            <w:r w:rsidRPr="002F65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body:color</w:t>
            </w:r>
            <w:proofErr w:type="spellEnd"/>
            <w:r w:rsidRPr="002F65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=black;}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9043A4" w:rsidRDefault="00E319CB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E3829" w:rsidRPr="00133C0D" w:rsidTr="00E319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E3829" w:rsidRPr="00E319CB" w:rsidRDefault="00E319CB" w:rsidP="00BB017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319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{</w:t>
            </w:r>
            <w:proofErr w:type="spellStart"/>
            <w:r w:rsidRPr="00E319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body;color:black</w:t>
            </w:r>
            <w:proofErr w:type="spellEnd"/>
            <w:r w:rsidRPr="00E319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;}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Pr="00133C0D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C7237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2F6597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hãy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</w:t>
            </w:r>
            <w:r w:rsidR="006E14FB" w:rsidRPr="00133C0D">
              <w:t>t</w:t>
            </w:r>
            <w:proofErr w:type="spellEnd"/>
            <w:r w:rsidR="006E14FB" w:rsidRPr="00133C0D">
              <w:t xml:space="preserve"> </w:t>
            </w:r>
            <w:proofErr w:type="spellStart"/>
            <w:r w:rsidR="002F6597">
              <w:t>cách</w:t>
            </w:r>
            <w:proofErr w:type="spellEnd"/>
            <w:r w:rsidR="002F6597">
              <w:t xml:space="preserve"> </w:t>
            </w:r>
            <w:proofErr w:type="spellStart"/>
            <w:r w:rsidR="002F6597">
              <w:t>viết</w:t>
            </w:r>
            <w:proofErr w:type="spellEnd"/>
            <w:r w:rsidR="002F6597">
              <w:t xml:space="preserve"> Comment </w:t>
            </w:r>
            <w:proofErr w:type="spellStart"/>
            <w:r w:rsidR="002F6597">
              <w:t>trong</w:t>
            </w:r>
            <w:proofErr w:type="spellEnd"/>
            <w:r w:rsidR="002F6597">
              <w:t xml:space="preserve"> CSS </w:t>
            </w:r>
            <w:proofErr w:type="spellStart"/>
            <w:r w:rsidR="002F6597">
              <w:t>nào</w:t>
            </w:r>
            <w:proofErr w:type="spellEnd"/>
            <w:r w:rsidR="002F6597">
              <w:t xml:space="preserve"> </w:t>
            </w:r>
            <w:proofErr w:type="spellStart"/>
            <w:r w:rsidR="002F6597">
              <w:t>là</w:t>
            </w:r>
            <w:proofErr w:type="spellEnd"/>
            <w:r w:rsidR="002F6597">
              <w:t xml:space="preserve"> </w:t>
            </w:r>
            <w:proofErr w:type="spellStart"/>
            <w:r w:rsidR="002F6597">
              <w:t>đúng</w:t>
            </w:r>
            <w:proofErr w:type="spellEnd"/>
            <w:r w:rsidR="002F6597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7237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2F6597" w:rsidRDefault="002F6597" w:rsidP="005A4A9E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2F6597">
              <w:rPr>
                <w:color w:val="000000"/>
                <w:sz w:val="24"/>
                <w:szCs w:val="24"/>
                <w:shd w:val="clear" w:color="auto" w:fill="F1F1F1"/>
              </w:rPr>
              <w:t>// this is a comment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2F6597" w:rsidRDefault="002F6597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65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// this is a comment //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2F6597" w:rsidRDefault="002F6597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65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' this is a comment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0D6498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2F6597" w:rsidRDefault="002F6597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65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/* this is a comment */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2F6597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52D83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NormalWeb"/>
              <w:rPr>
                <w:lang w:val="vi-VN"/>
              </w:rPr>
            </w:pPr>
            <w:r>
              <w:t xml:space="preserve">Theo </w:t>
            </w: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, </w:t>
            </w:r>
            <w:proofErr w:type="spellStart"/>
            <w:r w:rsidR="00825BF4">
              <w:t>để</w:t>
            </w:r>
            <w:proofErr w:type="spellEnd"/>
            <w:r w:rsidR="00825BF4">
              <w:t xml:space="preserve"> </w:t>
            </w:r>
            <w:proofErr w:type="spellStart"/>
            <w:r w:rsidR="00825BF4">
              <w:t>đổi</w:t>
            </w:r>
            <w:proofErr w:type="spellEnd"/>
            <w:r w:rsidR="00825BF4">
              <w:t xml:space="preserve"> </w:t>
            </w:r>
            <w:proofErr w:type="spellStart"/>
            <w:r w:rsidR="00825BF4">
              <w:t>màu</w:t>
            </w:r>
            <w:proofErr w:type="spellEnd"/>
            <w:r w:rsidR="00825BF4">
              <w:t xml:space="preserve"> </w:t>
            </w:r>
            <w:proofErr w:type="spellStart"/>
            <w:r w:rsidR="00825BF4">
              <w:t>tất cả</w:t>
            </w:r>
            <w:proofErr w:type="spellEnd"/>
            <w:r w:rsidR="00825BF4">
              <w:t xml:space="preserve"> </w:t>
            </w:r>
            <w:proofErr w:type="spellStart"/>
            <w:r w:rsidR="00825BF4">
              <w:t>các</w:t>
            </w:r>
            <w:proofErr w:type="spellEnd"/>
            <w:r w:rsidR="00825BF4">
              <w:t xml:space="preserve"> </w:t>
            </w:r>
            <w:proofErr w:type="spellStart"/>
            <w:r w:rsidR="00825BF4">
              <w:t>thẻ</w:t>
            </w:r>
            <w:proofErr w:type="spellEnd"/>
            <w:r w:rsidR="00825BF4">
              <w:t xml:space="preserve"> h1, </w:t>
            </w:r>
            <w:proofErr w:type="spellStart"/>
            <w:r w:rsidR="00825BF4">
              <w:t>thì</w:t>
            </w:r>
            <w:proofErr w:type="spellEnd"/>
            <w:r w:rsidR="00825BF4">
              <w:t xml:space="preserve"> </w:t>
            </w:r>
            <w:proofErr w:type="spellStart"/>
            <w:r w:rsidR="00825BF4">
              <w:t>lệnh</w:t>
            </w:r>
            <w:proofErr w:type="spellEnd"/>
            <w:r w:rsidR="00825BF4">
              <w:t xml:space="preserve"> </w:t>
            </w:r>
            <w:proofErr w:type="spellStart"/>
            <w:r w:rsidR="00825BF4">
              <w:t>nào</w:t>
            </w:r>
            <w:proofErr w:type="spellEnd"/>
            <w:r w:rsidR="00825BF4">
              <w:t xml:space="preserve"> </w:t>
            </w:r>
            <w:proofErr w:type="spellStart"/>
            <w:r w:rsidR="00825BF4">
              <w:t>sau</w:t>
            </w:r>
            <w:proofErr w:type="spellEnd"/>
            <w:r w:rsidR="00825BF4">
              <w:t xml:space="preserve"> </w:t>
            </w:r>
            <w:proofErr w:type="spellStart"/>
            <w:r w:rsidR="00825BF4">
              <w:t>đây</w:t>
            </w:r>
            <w:proofErr w:type="spellEnd"/>
            <w:r w:rsidR="00825BF4">
              <w:t xml:space="preserve"> </w:t>
            </w:r>
            <w:proofErr w:type="spellStart"/>
            <w:r w:rsidR="00825BF4">
              <w:t>là</w:t>
            </w:r>
            <w:proofErr w:type="spellEnd"/>
            <w:r w:rsidR="00825BF4">
              <w:t xml:space="preserve"> </w:t>
            </w:r>
            <w:proofErr w:type="spellStart"/>
            <w:r w:rsidR="00825BF4">
              <w:t>đúng</w:t>
            </w:r>
            <w:proofErr w:type="spellEnd"/>
            <w:r w:rsidR="00825BF4"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52D83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825BF4" w:rsidRDefault="00825BF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h1 {background-</w:t>
            </w:r>
            <w:proofErr w:type="spellStart"/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color</w:t>
            </w:r>
            <w:proofErr w:type="spellEnd"/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:#FFFFFF;}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C46D34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825BF4" w:rsidRDefault="00825BF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h1 {</w:t>
            </w:r>
            <w:proofErr w:type="spellStart"/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color</w:t>
            </w:r>
            <w:proofErr w:type="spellEnd"/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:#FFFFFF;}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C46D34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825BF4" w:rsidRDefault="00825BF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h1.all {background-</w:t>
            </w:r>
            <w:proofErr w:type="spellStart"/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color</w:t>
            </w:r>
            <w:proofErr w:type="spellEnd"/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:#FFFFFF;}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9043A4" w:rsidRDefault="00052D83" w:rsidP="004F563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825BF4" w:rsidRDefault="00825BF4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all.h1 {background-</w:t>
            </w:r>
            <w:proofErr w:type="spellStart"/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color</w:t>
            </w:r>
            <w:proofErr w:type="spellEnd"/>
            <w:r w:rsidRPr="00825B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:#FFFFFF;}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52D83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1633CF">
            <w:pPr>
              <w:pStyle w:val="NormalWeb"/>
              <w:rPr>
                <w:lang w:val="vi-VN"/>
              </w:rPr>
            </w:pP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 w:rsidR="00A13CCC">
              <w:t>Mã</w:t>
            </w:r>
            <w:proofErr w:type="spellEnd"/>
            <w:r w:rsidR="00A13CCC">
              <w:t xml:space="preserve"> CSS </w:t>
            </w:r>
            <w:proofErr w:type="spellStart"/>
            <w:r w:rsidR="00A13CCC">
              <w:t>nào</w:t>
            </w:r>
            <w:proofErr w:type="spellEnd"/>
            <w:r w:rsidR="00A13CCC">
              <w:t xml:space="preserve"> </w:t>
            </w:r>
            <w:proofErr w:type="spellStart"/>
            <w:r w:rsidR="00A13CCC">
              <w:t>sao</w:t>
            </w:r>
            <w:proofErr w:type="spellEnd"/>
            <w:r w:rsidR="00A13CCC">
              <w:t xml:space="preserve"> </w:t>
            </w:r>
            <w:proofErr w:type="spellStart"/>
            <w:r w:rsidR="00A13CCC">
              <w:t>đây</w:t>
            </w:r>
            <w:proofErr w:type="spellEnd"/>
            <w:r w:rsidR="00A13CCC">
              <w:t xml:space="preserve"> </w:t>
            </w:r>
            <w:proofErr w:type="spellStart"/>
            <w:r w:rsidR="00A13CCC">
              <w:t>sẽ</w:t>
            </w:r>
            <w:proofErr w:type="spellEnd"/>
            <w:r w:rsidR="00A13CCC">
              <w:t xml:space="preserve"> </w:t>
            </w:r>
            <w:proofErr w:type="spellStart"/>
            <w:r w:rsidR="00A13CCC">
              <w:t>viết</w:t>
            </w:r>
            <w:proofErr w:type="spellEnd"/>
            <w:r w:rsidR="00A13CCC">
              <w:t xml:space="preserve"> </w:t>
            </w:r>
            <w:proofErr w:type="spellStart"/>
            <w:r w:rsidR="001633CF">
              <w:t>hoa</w:t>
            </w:r>
            <w:proofErr w:type="spellEnd"/>
            <w:r w:rsidR="00A13CCC">
              <w:t xml:space="preserve"> </w:t>
            </w:r>
            <w:proofErr w:type="spellStart"/>
            <w:r w:rsidR="00A13CCC">
              <w:t>tất</w:t>
            </w:r>
            <w:proofErr w:type="spellEnd"/>
            <w:r w:rsidR="00A13CCC">
              <w:t xml:space="preserve"> </w:t>
            </w:r>
            <w:proofErr w:type="spellStart"/>
            <w:r w:rsidR="00A13CCC">
              <w:t>cả</w:t>
            </w:r>
            <w:proofErr w:type="spellEnd"/>
            <w:r w:rsidR="00A13CCC">
              <w:t xml:space="preserve"> </w:t>
            </w:r>
            <w:proofErr w:type="spellStart"/>
            <w:r w:rsidR="00A13CCC">
              <w:t>các</w:t>
            </w:r>
            <w:proofErr w:type="spellEnd"/>
            <w:r w:rsidR="00A13CCC">
              <w:t xml:space="preserve"> </w:t>
            </w:r>
            <w:proofErr w:type="spellStart"/>
            <w:r w:rsidR="00A13CCC">
              <w:t>ký</w:t>
            </w:r>
            <w:proofErr w:type="spellEnd"/>
            <w:r w:rsidR="00A13CCC">
              <w:t xml:space="preserve"> </w:t>
            </w:r>
            <w:proofErr w:type="spellStart"/>
            <w:r w:rsidR="00A13CCC">
              <w:t>tự</w:t>
            </w:r>
            <w:proofErr w:type="spellEnd"/>
            <w:r w:rsidR="00A13CCC">
              <w:t xml:space="preserve"> </w:t>
            </w:r>
            <w:proofErr w:type="spellStart"/>
            <w:r w:rsidR="00A13CCC">
              <w:t>đầu</w:t>
            </w:r>
            <w:proofErr w:type="spellEnd"/>
            <w:r w:rsidR="00A13CCC">
              <w:t xml:space="preserve"> </w:t>
            </w:r>
            <w:proofErr w:type="spellStart"/>
            <w:r w:rsidR="00A13CCC">
              <w:t>trong</w:t>
            </w:r>
            <w:proofErr w:type="spellEnd"/>
            <w:r w:rsidR="00A13CCC">
              <w:t xml:space="preserve"> </w:t>
            </w:r>
            <w:proofErr w:type="spellStart"/>
            <w:r w:rsidR="00A13CCC">
              <w:t>đoạn</w:t>
            </w:r>
            <w:proofErr w:type="spellEnd"/>
            <w:r w:rsidR="00A13CCC">
              <w:t xml:space="preserve"> </w:t>
            </w:r>
            <w:proofErr w:type="spellStart"/>
            <w:r w:rsidR="00A13CCC">
              <w:t>văn</w:t>
            </w:r>
            <w:proofErr w:type="spellEnd"/>
            <w:r w:rsidR="00A13CCC">
              <w:t xml:space="preserve"> </w:t>
            </w:r>
            <w:proofErr w:type="spellStart"/>
            <w:r w:rsidR="00A13CCC">
              <w:t>bản</w:t>
            </w:r>
            <w:proofErr w:type="spellEnd"/>
            <w:r w:rsidR="001633CF">
              <w:t>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52D83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52D83" w:rsidRPr="00133C0D" w:rsidTr="001633C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2D83" w:rsidRPr="001633CF" w:rsidRDefault="001633C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3CF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63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3C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95185C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1633C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2D83" w:rsidRPr="001633CF" w:rsidRDefault="001633C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633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text-</w:t>
            </w:r>
            <w:proofErr w:type="spellStart"/>
            <w:r w:rsidRPr="001633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transform:uppercase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1633C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2D83" w:rsidRPr="001633CF" w:rsidRDefault="001633C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633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text-</w:t>
            </w:r>
            <w:proofErr w:type="spellStart"/>
            <w:r w:rsidRPr="001633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transform:capitalize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9043A4" w:rsidRDefault="001633CF" w:rsidP="004F563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052D83" w:rsidRPr="00133C0D" w:rsidTr="001633C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2D83" w:rsidRPr="001633CF" w:rsidRDefault="001633CF" w:rsidP="004F5636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</w:pPr>
            <w:r w:rsidRPr="001633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text-</w:t>
            </w:r>
            <w:proofErr w:type="spellStart"/>
            <w:r w:rsidRPr="001633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transform:uppercase</w:t>
            </w:r>
            <w:proofErr w:type="spellEnd"/>
          </w:p>
          <w:p w:rsidR="001633CF" w:rsidRPr="001633CF" w:rsidRDefault="001633CF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633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text-</w:t>
            </w:r>
            <w:proofErr w:type="spellStart"/>
            <w:r w:rsidRPr="001633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transform:capitalize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1633CF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90B13" w:rsidRDefault="00D90B13" w:rsidP="00D90B13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D90B13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Default="00D90B13" w:rsidP="00D90B13">
            <w:pPr>
              <w:pStyle w:val="NormalWeb"/>
              <w:spacing w:before="0"/>
            </w:pPr>
            <w:proofErr w:type="spellStart"/>
            <w:r>
              <w:lastRenderedPageBreak/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dầy</w:t>
            </w:r>
            <w:proofErr w:type="spellEnd"/>
            <w:r>
              <w:t xml:space="preserve"> border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CSS </w:t>
            </w:r>
            <w:proofErr w:type="spellStart"/>
            <w:r>
              <w:t>nào</w:t>
            </w:r>
            <w:proofErr w:type="spellEnd"/>
            <w:r w:rsidR="00554591">
              <w:t>?</w:t>
            </w:r>
          </w:p>
          <w:p w:rsidR="00D90B13" w:rsidRDefault="00D90B13" w:rsidP="00D90B13">
            <w:pPr>
              <w:pStyle w:val="NormalWeb"/>
            </w:pPr>
            <w:r>
              <w:t xml:space="preserve">Border </w:t>
            </w:r>
            <w:proofErr w:type="spellStart"/>
            <w:r>
              <w:t>trên</w:t>
            </w:r>
            <w:proofErr w:type="spellEnd"/>
            <w:r>
              <w:t xml:space="preserve"> 10px</w:t>
            </w:r>
          </w:p>
          <w:p w:rsidR="00D90B13" w:rsidRDefault="00D90B13" w:rsidP="00D90B13">
            <w:pPr>
              <w:pStyle w:val="NormalWeb"/>
            </w:pPr>
            <w:r>
              <w:t xml:space="preserve">Border </w:t>
            </w:r>
            <w:proofErr w:type="spellStart"/>
            <w:r>
              <w:t>dưới</w:t>
            </w:r>
            <w:proofErr w:type="spellEnd"/>
            <w:r>
              <w:t xml:space="preserve"> 5px</w:t>
            </w:r>
          </w:p>
          <w:p w:rsidR="00D90B13" w:rsidRDefault="00D90B13" w:rsidP="00D90B13">
            <w:pPr>
              <w:pStyle w:val="NormalWeb"/>
            </w:pPr>
            <w:r>
              <w:t xml:space="preserve">Border </w:t>
            </w:r>
            <w:proofErr w:type="spellStart"/>
            <w:r>
              <w:t>phải</w:t>
            </w:r>
            <w:proofErr w:type="spellEnd"/>
            <w:r>
              <w:t xml:space="preserve"> 1px</w:t>
            </w:r>
          </w:p>
          <w:p w:rsidR="00D90B13" w:rsidRPr="00133C0D" w:rsidRDefault="00D90B13" w:rsidP="00D90B13">
            <w:pPr>
              <w:pStyle w:val="NormalWeb"/>
              <w:rPr>
                <w:lang w:val="vi-VN"/>
              </w:rPr>
            </w:pPr>
            <w:r>
              <w:t xml:space="preserve">Border </w:t>
            </w:r>
            <w:proofErr w:type="spellStart"/>
            <w:r>
              <w:t>trái</w:t>
            </w:r>
            <w:proofErr w:type="spellEnd"/>
            <w:r>
              <w:t xml:space="preserve"> 20px</w:t>
            </w:r>
            <w:r>
              <w:t>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D90B13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90B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90B13" w:rsidRPr="002845F8" w:rsidRDefault="002845F8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45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border-width:10px 5px 20px 1px;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B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90B13" w:rsidRPr="002845F8" w:rsidRDefault="002845F8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45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border-width:10px 20px 5px 1px;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B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90B13" w:rsidRPr="002845F8" w:rsidRDefault="002845F8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45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border-width:5px 20px 10px 1px;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9043A4" w:rsidRDefault="00053394" w:rsidP="004F563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90B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90B13" w:rsidRPr="002845F8" w:rsidRDefault="002845F8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45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border-width:10px 1px 5px 20px;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053394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90B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90B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90B1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90B13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B13" w:rsidRPr="00133C0D" w:rsidRDefault="00D90B13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90B13" w:rsidRDefault="003849AB" w:rsidP="003849AB">
      <w:pPr>
        <w:pStyle w:val="Titl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34"/>
        <w:gridCol w:w="4271"/>
        <w:gridCol w:w="4244"/>
        <w:gridCol w:w="757"/>
      </w:tblGrid>
      <w:tr w:rsidR="003849AB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3849AB">
            <w:pPr>
              <w:pStyle w:val="NormalWeb"/>
              <w:rPr>
                <w:lang w:val="vi-VN"/>
              </w:rPr>
            </w:pPr>
            <w:r>
              <w:t xml:space="preserve">Theo </w:t>
            </w: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,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Doctype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HTML5?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3849AB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849AB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849AB" w:rsidRPr="00235958" w:rsidRDefault="00235958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359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&lt;!DOCTYPE HTML PUBLIC "-//W3C//DTD HTML 5.0//EN" "http://www.w3.org/TR/html5/strict.dtd"&gt;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9AB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849AB" w:rsidRPr="00235958" w:rsidRDefault="00235958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359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&lt;!DOCTYPE HTML5&gt;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9AB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849AB" w:rsidRPr="00235958" w:rsidRDefault="00235958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359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&lt;!DOCTYPE html&gt;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9043A4" w:rsidRDefault="00235958" w:rsidP="004F563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3849AB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849AB" w:rsidRPr="00235958" w:rsidRDefault="00235958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359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&lt;!DOCTYPE HTML NEW&gt;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235958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9AB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849AB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849AB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849AB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AB" w:rsidRPr="00133C0D" w:rsidRDefault="003849AB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3849AB" w:rsidRDefault="003849AB" w:rsidP="003849AB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MA</w:t>
      </w:r>
    </w:p>
    <w:p w:rsidR="0009044B" w:rsidRPr="00133C0D" w:rsidRDefault="0009044B" w:rsidP="00A87F0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p w:rsidR="00D74034" w:rsidRPr="00133C0D" w:rsidRDefault="00D74034" w:rsidP="00D74034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p w:rsidR="00195DF9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p w:rsidR="0009044B" w:rsidRPr="00E33213" w:rsidRDefault="0009044B" w:rsidP="00E33213">
      <w:pPr>
        <w:rPr>
          <w:sz w:val="24"/>
          <w:szCs w:val="24"/>
        </w:rPr>
      </w:pPr>
    </w:p>
    <w:sectPr w:rsidR="0009044B" w:rsidRPr="00E33213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0DE1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CF0E63"/>
    <w:multiLevelType w:val="multilevel"/>
    <w:tmpl w:val="207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14228D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A356D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1"/>
  </w:num>
  <w:num w:numId="12">
    <w:abstractNumId w:val="28"/>
  </w:num>
  <w:num w:numId="13">
    <w:abstractNumId w:val="20"/>
  </w:num>
  <w:num w:numId="14">
    <w:abstractNumId w:val="13"/>
  </w:num>
  <w:num w:numId="15">
    <w:abstractNumId w:val="30"/>
  </w:num>
  <w:num w:numId="16">
    <w:abstractNumId w:val="27"/>
  </w:num>
  <w:num w:numId="17">
    <w:abstractNumId w:val="24"/>
  </w:num>
  <w:num w:numId="18">
    <w:abstractNumId w:val="25"/>
  </w:num>
  <w:num w:numId="19">
    <w:abstractNumId w:val="11"/>
  </w:num>
  <w:num w:numId="20">
    <w:abstractNumId w:val="18"/>
  </w:num>
  <w:num w:numId="21">
    <w:abstractNumId w:val="19"/>
  </w:num>
  <w:num w:numId="22">
    <w:abstractNumId w:val="17"/>
  </w:num>
  <w:num w:numId="23">
    <w:abstractNumId w:val="26"/>
  </w:num>
  <w:num w:numId="24">
    <w:abstractNumId w:val="29"/>
  </w:num>
  <w:num w:numId="25">
    <w:abstractNumId w:val="23"/>
  </w:num>
  <w:num w:numId="26">
    <w:abstractNumId w:val="31"/>
  </w:num>
  <w:num w:numId="27">
    <w:abstractNumId w:val="15"/>
  </w:num>
  <w:num w:numId="28">
    <w:abstractNumId w:val="16"/>
  </w:num>
  <w:num w:numId="29">
    <w:abstractNumId w:val="12"/>
  </w:num>
  <w:num w:numId="30">
    <w:abstractNumId w:val="14"/>
  </w:num>
  <w:num w:numId="31">
    <w:abstractNumId w:val="22"/>
  </w:num>
  <w:num w:numId="32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20"/>
  <w:characterSpacingControl w:val="doNotCompress"/>
  <w:compat/>
  <w:rsids>
    <w:rsidRoot w:val="002578F2"/>
    <w:rsid w:val="00000B89"/>
    <w:rsid w:val="00003902"/>
    <w:rsid w:val="000471EC"/>
    <w:rsid w:val="00052D83"/>
    <w:rsid w:val="00053394"/>
    <w:rsid w:val="00053AA4"/>
    <w:rsid w:val="0007415D"/>
    <w:rsid w:val="00084AA1"/>
    <w:rsid w:val="0009044B"/>
    <w:rsid w:val="000A1499"/>
    <w:rsid w:val="000B51D3"/>
    <w:rsid w:val="000C520B"/>
    <w:rsid w:val="000D6498"/>
    <w:rsid w:val="000F408C"/>
    <w:rsid w:val="000F5AD5"/>
    <w:rsid w:val="0011540A"/>
    <w:rsid w:val="00116C67"/>
    <w:rsid w:val="001212CF"/>
    <w:rsid w:val="00133C0D"/>
    <w:rsid w:val="00134626"/>
    <w:rsid w:val="001374F2"/>
    <w:rsid w:val="00146C91"/>
    <w:rsid w:val="00155D0D"/>
    <w:rsid w:val="001633CF"/>
    <w:rsid w:val="001731B8"/>
    <w:rsid w:val="0017458F"/>
    <w:rsid w:val="00186A21"/>
    <w:rsid w:val="001876D1"/>
    <w:rsid w:val="00195DF9"/>
    <w:rsid w:val="00197471"/>
    <w:rsid w:val="001A5FAB"/>
    <w:rsid w:val="001B0AE2"/>
    <w:rsid w:val="001C62F1"/>
    <w:rsid w:val="001D2FB6"/>
    <w:rsid w:val="001D64D1"/>
    <w:rsid w:val="001E3D1D"/>
    <w:rsid w:val="00206B0C"/>
    <w:rsid w:val="00220C78"/>
    <w:rsid w:val="00225A0D"/>
    <w:rsid w:val="00230F1E"/>
    <w:rsid w:val="0023393D"/>
    <w:rsid w:val="00235958"/>
    <w:rsid w:val="002578F2"/>
    <w:rsid w:val="00265B56"/>
    <w:rsid w:val="0026648F"/>
    <w:rsid w:val="00266921"/>
    <w:rsid w:val="002845F8"/>
    <w:rsid w:val="00296C87"/>
    <w:rsid w:val="002A6834"/>
    <w:rsid w:val="002B5EF9"/>
    <w:rsid w:val="002D1E5F"/>
    <w:rsid w:val="002D6F12"/>
    <w:rsid w:val="002E4A8B"/>
    <w:rsid w:val="002E5EAF"/>
    <w:rsid w:val="002F6597"/>
    <w:rsid w:val="003156B5"/>
    <w:rsid w:val="00321345"/>
    <w:rsid w:val="00327A09"/>
    <w:rsid w:val="00361DE3"/>
    <w:rsid w:val="00361E4B"/>
    <w:rsid w:val="00374F7D"/>
    <w:rsid w:val="003849AB"/>
    <w:rsid w:val="003A0355"/>
    <w:rsid w:val="003B3FFD"/>
    <w:rsid w:val="003D05C3"/>
    <w:rsid w:val="003D3ECB"/>
    <w:rsid w:val="003D7397"/>
    <w:rsid w:val="003F2F1C"/>
    <w:rsid w:val="00421813"/>
    <w:rsid w:val="00441DFA"/>
    <w:rsid w:val="004600C5"/>
    <w:rsid w:val="004811E8"/>
    <w:rsid w:val="004824E4"/>
    <w:rsid w:val="004A26C5"/>
    <w:rsid w:val="004A4E2D"/>
    <w:rsid w:val="004E3782"/>
    <w:rsid w:val="004F1460"/>
    <w:rsid w:val="004F68C8"/>
    <w:rsid w:val="004F78FB"/>
    <w:rsid w:val="00520F16"/>
    <w:rsid w:val="00525D0E"/>
    <w:rsid w:val="00526076"/>
    <w:rsid w:val="00532C25"/>
    <w:rsid w:val="00540767"/>
    <w:rsid w:val="005434F2"/>
    <w:rsid w:val="00554591"/>
    <w:rsid w:val="00555B48"/>
    <w:rsid w:val="005664AE"/>
    <w:rsid w:val="00596F8F"/>
    <w:rsid w:val="005A4A9E"/>
    <w:rsid w:val="005C0478"/>
    <w:rsid w:val="005D38F5"/>
    <w:rsid w:val="005E6191"/>
    <w:rsid w:val="00600B69"/>
    <w:rsid w:val="00605A61"/>
    <w:rsid w:val="00605EEE"/>
    <w:rsid w:val="006129B4"/>
    <w:rsid w:val="006155F4"/>
    <w:rsid w:val="006173B4"/>
    <w:rsid w:val="00645838"/>
    <w:rsid w:val="006519FB"/>
    <w:rsid w:val="006606F5"/>
    <w:rsid w:val="00687F76"/>
    <w:rsid w:val="006C5316"/>
    <w:rsid w:val="006C645E"/>
    <w:rsid w:val="006E14FB"/>
    <w:rsid w:val="006E59E9"/>
    <w:rsid w:val="006F35EB"/>
    <w:rsid w:val="006F5FC4"/>
    <w:rsid w:val="007036F5"/>
    <w:rsid w:val="007172C0"/>
    <w:rsid w:val="0071794F"/>
    <w:rsid w:val="00741D88"/>
    <w:rsid w:val="00744CD8"/>
    <w:rsid w:val="007541EA"/>
    <w:rsid w:val="00756D68"/>
    <w:rsid w:val="00774D02"/>
    <w:rsid w:val="007836A5"/>
    <w:rsid w:val="007A6391"/>
    <w:rsid w:val="007D39B4"/>
    <w:rsid w:val="007D4C3A"/>
    <w:rsid w:val="007D6168"/>
    <w:rsid w:val="007E3829"/>
    <w:rsid w:val="007E394C"/>
    <w:rsid w:val="00806C8C"/>
    <w:rsid w:val="00825BF4"/>
    <w:rsid w:val="0082619B"/>
    <w:rsid w:val="0082797A"/>
    <w:rsid w:val="00841F47"/>
    <w:rsid w:val="008601A2"/>
    <w:rsid w:val="00860DAB"/>
    <w:rsid w:val="008742C1"/>
    <w:rsid w:val="00894E09"/>
    <w:rsid w:val="008A0466"/>
    <w:rsid w:val="008C342A"/>
    <w:rsid w:val="008F37D1"/>
    <w:rsid w:val="008F4D38"/>
    <w:rsid w:val="009043A4"/>
    <w:rsid w:val="00905E6A"/>
    <w:rsid w:val="00916F90"/>
    <w:rsid w:val="00917E12"/>
    <w:rsid w:val="00925697"/>
    <w:rsid w:val="0095185C"/>
    <w:rsid w:val="00953770"/>
    <w:rsid w:val="0095502B"/>
    <w:rsid w:val="009642D8"/>
    <w:rsid w:val="009724B0"/>
    <w:rsid w:val="00975917"/>
    <w:rsid w:val="009965C0"/>
    <w:rsid w:val="009A30F3"/>
    <w:rsid w:val="009A625F"/>
    <w:rsid w:val="009B7EAF"/>
    <w:rsid w:val="009C1A21"/>
    <w:rsid w:val="009C3E78"/>
    <w:rsid w:val="009D781A"/>
    <w:rsid w:val="009F7280"/>
    <w:rsid w:val="00A12123"/>
    <w:rsid w:val="00A13CCC"/>
    <w:rsid w:val="00A17902"/>
    <w:rsid w:val="00A3570A"/>
    <w:rsid w:val="00A64789"/>
    <w:rsid w:val="00A71790"/>
    <w:rsid w:val="00A84D3E"/>
    <w:rsid w:val="00A87F03"/>
    <w:rsid w:val="00AA1629"/>
    <w:rsid w:val="00AA4B75"/>
    <w:rsid w:val="00AC6C79"/>
    <w:rsid w:val="00AD279F"/>
    <w:rsid w:val="00AD3598"/>
    <w:rsid w:val="00B02533"/>
    <w:rsid w:val="00B11AA6"/>
    <w:rsid w:val="00B15F3C"/>
    <w:rsid w:val="00B21E9F"/>
    <w:rsid w:val="00B25F3C"/>
    <w:rsid w:val="00B27FD8"/>
    <w:rsid w:val="00B3550D"/>
    <w:rsid w:val="00B45B55"/>
    <w:rsid w:val="00B50B62"/>
    <w:rsid w:val="00B951E8"/>
    <w:rsid w:val="00BB017F"/>
    <w:rsid w:val="00BB040A"/>
    <w:rsid w:val="00BC41CD"/>
    <w:rsid w:val="00BE43E9"/>
    <w:rsid w:val="00BE6575"/>
    <w:rsid w:val="00C02097"/>
    <w:rsid w:val="00C10763"/>
    <w:rsid w:val="00C256DB"/>
    <w:rsid w:val="00C33407"/>
    <w:rsid w:val="00C46D34"/>
    <w:rsid w:val="00C535D6"/>
    <w:rsid w:val="00C64747"/>
    <w:rsid w:val="00C67855"/>
    <w:rsid w:val="00C72379"/>
    <w:rsid w:val="00C82FCF"/>
    <w:rsid w:val="00C90AFC"/>
    <w:rsid w:val="00CB6E56"/>
    <w:rsid w:val="00CC0BAE"/>
    <w:rsid w:val="00CF18E1"/>
    <w:rsid w:val="00D07C0D"/>
    <w:rsid w:val="00D122F4"/>
    <w:rsid w:val="00D13558"/>
    <w:rsid w:val="00D1764C"/>
    <w:rsid w:val="00D43D4E"/>
    <w:rsid w:val="00D60370"/>
    <w:rsid w:val="00D74034"/>
    <w:rsid w:val="00D90B13"/>
    <w:rsid w:val="00D93192"/>
    <w:rsid w:val="00DA721E"/>
    <w:rsid w:val="00DB1BAB"/>
    <w:rsid w:val="00DB7C0D"/>
    <w:rsid w:val="00DC7E16"/>
    <w:rsid w:val="00DD551E"/>
    <w:rsid w:val="00DF4012"/>
    <w:rsid w:val="00E13CFF"/>
    <w:rsid w:val="00E15156"/>
    <w:rsid w:val="00E319CB"/>
    <w:rsid w:val="00E33213"/>
    <w:rsid w:val="00E37B0A"/>
    <w:rsid w:val="00E44695"/>
    <w:rsid w:val="00E4533F"/>
    <w:rsid w:val="00E55EE7"/>
    <w:rsid w:val="00E62563"/>
    <w:rsid w:val="00E75B72"/>
    <w:rsid w:val="00E8312E"/>
    <w:rsid w:val="00E94533"/>
    <w:rsid w:val="00EA50F2"/>
    <w:rsid w:val="00EB0DC7"/>
    <w:rsid w:val="00EC6B29"/>
    <w:rsid w:val="00EE18B2"/>
    <w:rsid w:val="00F04A9F"/>
    <w:rsid w:val="00F054C1"/>
    <w:rsid w:val="00F16461"/>
    <w:rsid w:val="00F255CF"/>
    <w:rsid w:val="00F67B80"/>
    <w:rsid w:val="00F779CE"/>
    <w:rsid w:val="00F84F5F"/>
    <w:rsid w:val="00F87200"/>
    <w:rsid w:val="00FA0E22"/>
    <w:rsid w:val="00FA2A34"/>
    <w:rsid w:val="00FC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C90AFC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C90AFC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C90AFC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C90AFC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C90AFC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0AFC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C90AFC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C90AFC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C90AFC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C90AFC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C90AFC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C90AFC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C90AF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C90AFC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C90AFC"/>
  </w:style>
  <w:style w:type="character" w:customStyle="1" w:styleId="FootnoteTextChar">
    <w:name w:val="Footnote Text Char"/>
    <w:link w:val="Footnote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C90AFC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C90AFC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C90AFC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C90AFC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C90AFC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C90AFC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C90AFC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C90AFC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C90AFC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C90AFC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C90AFC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C90AFC"/>
    <w:pPr>
      <w:spacing w:before="0" w:after="0"/>
      <w:ind w:left="360"/>
    </w:pPr>
  </w:style>
  <w:style w:type="paragraph" w:styleId="ListContinue2">
    <w:name w:val="List Continue 2"/>
    <w:basedOn w:val="Normal"/>
    <w:rsid w:val="00C90AFC"/>
    <w:pPr>
      <w:spacing w:before="0" w:after="0"/>
      <w:ind w:left="720"/>
    </w:pPr>
  </w:style>
  <w:style w:type="paragraph" w:styleId="ListContinue3">
    <w:name w:val="List Continue 3"/>
    <w:basedOn w:val="Normal"/>
    <w:rsid w:val="00C90AFC"/>
    <w:pPr>
      <w:spacing w:before="0" w:after="0"/>
      <w:ind w:left="1080"/>
    </w:pPr>
  </w:style>
  <w:style w:type="paragraph" w:styleId="ListContinue4">
    <w:name w:val="List Continue 4"/>
    <w:basedOn w:val="Normal"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C90AFC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C90AFC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C90AFC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C90AFC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C90AFC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C90AFC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C90AFC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C90AFC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C90AFC"/>
    <w:pPr>
      <w:ind w:firstLine="0"/>
    </w:pPr>
  </w:style>
  <w:style w:type="paragraph" w:customStyle="1" w:styleId="BlockQuote">
    <w:name w:val="Block Quote"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C90AFC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C90AF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C90AFC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C90AFC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C90AFC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C90AFC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C90AF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C90AF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C90AFC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C90AFC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rsid w:val="00E44695"/>
  </w:style>
  <w:style w:type="paragraph" w:styleId="ListParagraph">
    <w:name w:val="List Paragraph"/>
    <w:basedOn w:val="Normal"/>
    <w:uiPriority w:val="34"/>
    <w:qFormat/>
    <w:rsid w:val="00E33213"/>
    <w:pPr>
      <w:ind w:left="720"/>
      <w:contextualSpacing/>
    </w:pPr>
  </w:style>
  <w:style w:type="character" w:customStyle="1" w:styleId="WW8Num1z7">
    <w:name w:val="WW8Num1z7"/>
    <w:rsid w:val="00D90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15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Nguyen Thanh Huyen</cp:lastModifiedBy>
  <cp:revision>21</cp:revision>
  <cp:lastPrinted>2009-03-13T16:29:00Z</cp:lastPrinted>
  <dcterms:created xsi:type="dcterms:W3CDTF">2016-04-05T03:54:00Z</dcterms:created>
  <dcterms:modified xsi:type="dcterms:W3CDTF">2016-04-05T04:16:00Z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