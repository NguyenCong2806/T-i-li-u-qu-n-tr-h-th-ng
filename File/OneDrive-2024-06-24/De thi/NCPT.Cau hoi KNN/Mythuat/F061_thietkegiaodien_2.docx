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B62" w:rsidRPr="00133C0D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133C0D">
        <w:rPr>
          <w:rFonts w:ascii="Times New Roman" w:hAnsi="Times New Roman" w:cs="Times New Roman"/>
          <w:sz w:val="26"/>
          <w:szCs w:val="26"/>
        </w:rPr>
        <w:t>ĐỀ THI ĐÁNH GIÁ NĂNG LỰC</w:t>
      </w:r>
    </w:p>
    <w:p w:rsidR="00E94533" w:rsidRPr="00133C0D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133C0D">
        <w:rPr>
          <w:rFonts w:ascii="Times New Roman" w:hAnsi="Times New Roman" w:cs="Times New Roman"/>
          <w:sz w:val="26"/>
          <w:szCs w:val="26"/>
        </w:rPr>
        <w:t>NHÓM NĂNG LỰC: (CM)</w:t>
      </w:r>
    </w:p>
    <w:p w:rsidR="00E94533" w:rsidRPr="00133C0D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133C0D">
        <w:rPr>
          <w:rFonts w:ascii="Times New Roman" w:hAnsi="Times New Roman" w:cs="Times New Roman"/>
          <w:sz w:val="26"/>
          <w:szCs w:val="26"/>
        </w:rPr>
        <w:t xml:space="preserve">TÊN NĂNG LỰC:  </w:t>
      </w:r>
      <w:r w:rsidR="00E13CFF" w:rsidRPr="00133C0D">
        <w:rPr>
          <w:rFonts w:ascii="Times New Roman" w:hAnsi="Times New Roman" w:cs="Times New Roman"/>
          <w:sz w:val="26"/>
          <w:szCs w:val="26"/>
        </w:rPr>
        <w:t>F061-</w:t>
      </w:r>
      <w:r w:rsidR="006E59E9" w:rsidRPr="00133C0D">
        <w:rPr>
          <w:rFonts w:ascii="Times New Roman" w:hAnsi="Times New Roman" w:cs="Times New Roman"/>
          <w:sz w:val="26"/>
          <w:szCs w:val="26"/>
        </w:rPr>
        <w:t xml:space="preserve">Thiết </w:t>
      </w:r>
      <w:proofErr w:type="spellStart"/>
      <w:r w:rsidR="006E59E9" w:rsidRPr="00133C0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6E59E9" w:rsidRPr="00133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59E9" w:rsidRPr="00133C0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6E59E9" w:rsidRPr="00133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59E9" w:rsidRPr="00133C0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6E59E9" w:rsidRPr="00133C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E59E9" w:rsidRPr="00133C0D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="006E59E9" w:rsidRPr="00133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59E9" w:rsidRPr="00133C0D">
        <w:rPr>
          <w:rFonts w:ascii="Times New Roman" w:hAnsi="Times New Roman" w:cs="Times New Roman"/>
          <w:sz w:val="26"/>
          <w:szCs w:val="26"/>
        </w:rPr>
        <w:t>thuật</w:t>
      </w:r>
      <w:proofErr w:type="spellEnd"/>
    </w:p>
    <w:p w:rsidR="00197471" w:rsidRPr="003A1501" w:rsidRDefault="00197471" w:rsidP="00197471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3A1501">
        <w:rPr>
          <w:rFonts w:ascii="Times New Roman" w:hAnsi="Times New Roman" w:cs="Times New Roman"/>
          <w:sz w:val="24"/>
          <w:szCs w:val="24"/>
        </w:rPr>
        <w:t>CẤP ĐỘ: 2</w:t>
      </w:r>
    </w:p>
    <w:p w:rsidR="00197471" w:rsidRPr="003A1501" w:rsidRDefault="00197471" w:rsidP="00197471">
      <w:pPr>
        <w:pStyle w:val="Title"/>
        <w:spacing w:line="24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-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Giải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thích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được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nguyên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lý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cơ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bản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của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việc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phối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màu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trong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thiết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kế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mỹ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thuật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máy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tính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>;</w:t>
      </w:r>
      <w:r w:rsidRPr="003A1501">
        <w:rPr>
          <w:rFonts w:ascii="Times New Roman" w:hAnsi="Times New Roman" w:cs="Times New Roman"/>
          <w:b w:val="0"/>
          <w:sz w:val="24"/>
          <w:szCs w:val="24"/>
        </w:rPr>
        <w:br/>
        <w:t xml:space="preserve">-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Sử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dụng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một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trong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phần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mềm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thiết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kế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phổ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biến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để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thiết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kế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được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giao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diện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cho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các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module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đơn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lẻ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>;</w:t>
      </w:r>
      <w:r w:rsidRPr="003A1501">
        <w:rPr>
          <w:rFonts w:ascii="Times New Roman" w:hAnsi="Times New Roman" w:cs="Times New Roman"/>
          <w:b w:val="0"/>
          <w:sz w:val="24"/>
          <w:szCs w:val="24"/>
        </w:rPr>
        <w:br/>
        <w:t xml:space="preserve">-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Cắt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được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HTML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cho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hệ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thống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website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sau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khi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thiết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A1501">
        <w:rPr>
          <w:rFonts w:ascii="Times New Roman" w:hAnsi="Times New Roman" w:cs="Times New Roman"/>
          <w:b w:val="0"/>
          <w:sz w:val="24"/>
          <w:szCs w:val="24"/>
        </w:rPr>
        <w:t>kế</w:t>
      </w:r>
      <w:proofErr w:type="spellEnd"/>
      <w:r w:rsidRPr="003A1501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09044B" w:rsidRPr="00133C0D" w:rsidRDefault="0009044B" w:rsidP="0009044B">
      <w:pPr>
        <w:pStyle w:val="Title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0D">
        <w:rPr>
          <w:rFonts w:ascii="Times New Roman" w:hAnsi="Times New Roman" w:cs="Times New Roman"/>
          <w:sz w:val="24"/>
          <w:szCs w:val="24"/>
        </w:rPr>
        <w:t>CÂU HỎI MC</w:t>
      </w:r>
    </w:p>
    <w:p w:rsidR="001D64D1" w:rsidRPr="00133C0D" w:rsidRDefault="001D64D1" w:rsidP="001D64D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D64D1" w:rsidRPr="00133C0D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7036F5" w:rsidRDefault="001D64D1" w:rsidP="007036F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4"/>
                <w:szCs w:val="24"/>
                <w:lang w:val="en-US" w:eastAsia="ja-JP"/>
              </w:rPr>
            </w:pPr>
            <w:proofErr w:type="spellStart"/>
            <w:r w:rsidRPr="00133C0D">
              <w:rPr>
                <w:sz w:val="24"/>
                <w:szCs w:val="24"/>
              </w:rPr>
              <w:t>Anh</w:t>
            </w:r>
            <w:proofErr w:type="spellEnd"/>
            <w:r w:rsidRPr="00133C0D">
              <w:rPr>
                <w:sz w:val="24"/>
                <w:szCs w:val="24"/>
              </w:rPr>
              <w:t>/</w:t>
            </w:r>
            <w:proofErr w:type="spellStart"/>
            <w:proofErr w:type="gramStart"/>
            <w:r w:rsidRPr="00133C0D">
              <w:rPr>
                <w:sz w:val="24"/>
                <w:szCs w:val="24"/>
              </w:rPr>
              <w:t>Chị</w:t>
            </w:r>
            <w:proofErr w:type="spellEnd"/>
            <w:r w:rsidRPr="00133C0D">
              <w:rPr>
                <w:sz w:val="24"/>
                <w:szCs w:val="24"/>
              </w:rPr>
              <w:t xml:space="preserve"> </w:t>
            </w:r>
            <w:r w:rsidR="00916F90" w:rsidRPr="00133C0D">
              <w:rPr>
                <w:sz w:val="24"/>
                <w:szCs w:val="24"/>
              </w:rPr>
              <w:t xml:space="preserve"> </w:t>
            </w:r>
            <w:proofErr w:type="spellStart"/>
            <w:r w:rsidR="00916F90" w:rsidRPr="00133C0D">
              <w:rPr>
                <w:sz w:val="24"/>
                <w:szCs w:val="24"/>
              </w:rPr>
              <w:t>hãy</w:t>
            </w:r>
            <w:proofErr w:type="spellEnd"/>
            <w:proofErr w:type="gramEnd"/>
            <w:r w:rsidR="00916F90" w:rsidRPr="00133C0D">
              <w:rPr>
                <w:sz w:val="24"/>
                <w:szCs w:val="24"/>
              </w:rPr>
              <w:t xml:space="preserve"> </w:t>
            </w:r>
            <w:proofErr w:type="spellStart"/>
            <w:r w:rsidR="00916F90" w:rsidRPr="00133C0D">
              <w:rPr>
                <w:sz w:val="24"/>
                <w:szCs w:val="24"/>
              </w:rPr>
              <w:t>cho</w:t>
            </w:r>
            <w:proofErr w:type="spellEnd"/>
            <w:r w:rsidR="00916F90" w:rsidRPr="00133C0D">
              <w:rPr>
                <w:sz w:val="24"/>
                <w:szCs w:val="24"/>
              </w:rPr>
              <w:t xml:space="preserve"> </w:t>
            </w:r>
            <w:proofErr w:type="spellStart"/>
            <w:r w:rsidR="00916F90" w:rsidRPr="00133C0D">
              <w:rPr>
                <w:sz w:val="24"/>
                <w:szCs w:val="24"/>
              </w:rPr>
              <w:t>biết</w:t>
            </w:r>
            <w:proofErr w:type="spellEnd"/>
            <w:r w:rsidR="007036F5">
              <w:rPr>
                <w:sz w:val="24"/>
                <w:szCs w:val="24"/>
              </w:rPr>
              <w:t xml:space="preserve"> </w:t>
            </w:r>
            <w:proofErr w:type="spellStart"/>
            <w:r w:rsidR="007036F5">
              <w:rPr>
                <w:sz w:val="24"/>
                <w:szCs w:val="24"/>
              </w:rPr>
              <w:t>cú</w:t>
            </w:r>
            <w:proofErr w:type="spellEnd"/>
            <w:r w:rsidR="007036F5">
              <w:rPr>
                <w:sz w:val="24"/>
                <w:szCs w:val="24"/>
              </w:rPr>
              <w:t xml:space="preserve"> </w:t>
            </w:r>
            <w:proofErr w:type="spellStart"/>
            <w:r w:rsidR="007036F5">
              <w:rPr>
                <w:sz w:val="24"/>
                <w:szCs w:val="24"/>
              </w:rPr>
              <w:t>pháp</w:t>
            </w:r>
            <w:proofErr w:type="spellEnd"/>
            <w:r w:rsidR="007036F5">
              <w:rPr>
                <w:sz w:val="24"/>
                <w:szCs w:val="24"/>
              </w:rPr>
              <w:t xml:space="preserve"> </w:t>
            </w:r>
            <w:r w:rsidR="00916F90" w:rsidRPr="00133C0D">
              <w:rPr>
                <w:sz w:val="24"/>
                <w:szCs w:val="24"/>
              </w:rPr>
              <w:t xml:space="preserve"> </w:t>
            </w:r>
            <w:r w:rsidR="007036F5" w:rsidRPr="007036F5">
              <w:rPr>
                <w:sz w:val="24"/>
                <w:szCs w:val="24"/>
                <w:lang w:val="en-US" w:eastAsia="ja-JP"/>
              </w:rPr>
              <w:t>&lt;</w:t>
            </w:r>
            <w:r w:rsidR="007036F5" w:rsidRPr="007036F5">
              <w:rPr>
                <w:b/>
                <w:bCs/>
                <w:sz w:val="24"/>
                <w:szCs w:val="24"/>
                <w:lang w:val="en-US" w:eastAsia="ja-JP"/>
              </w:rPr>
              <w:t>HEAD</w:t>
            </w:r>
            <w:r w:rsidR="007036F5" w:rsidRPr="007036F5">
              <w:rPr>
                <w:sz w:val="24"/>
                <w:szCs w:val="24"/>
                <w:lang w:val="en-US" w:eastAsia="ja-JP"/>
              </w:rPr>
              <w:t xml:space="preserve">&gt;... </w:t>
            </w:r>
            <w:proofErr w:type="spellStart"/>
            <w:r w:rsidR="007036F5" w:rsidRPr="007036F5">
              <w:rPr>
                <w:sz w:val="24"/>
                <w:szCs w:val="24"/>
                <w:lang w:val="en-US" w:eastAsia="ja-JP"/>
              </w:rPr>
              <w:t>nội</w:t>
            </w:r>
            <w:proofErr w:type="spellEnd"/>
            <w:r w:rsidR="007036F5" w:rsidRPr="007036F5">
              <w:rPr>
                <w:sz w:val="24"/>
                <w:szCs w:val="24"/>
                <w:lang w:val="en-US" w:eastAsia="ja-JP"/>
              </w:rPr>
              <w:t xml:space="preserve"> dung </w:t>
            </w:r>
            <w:proofErr w:type="spellStart"/>
            <w:r w:rsidR="007036F5" w:rsidRPr="007036F5">
              <w:rPr>
                <w:sz w:val="24"/>
                <w:szCs w:val="24"/>
                <w:lang w:val="en-US" w:eastAsia="ja-JP"/>
              </w:rPr>
              <w:t>đặt</w:t>
            </w:r>
            <w:proofErr w:type="spellEnd"/>
            <w:r w:rsidR="007036F5" w:rsidRPr="007036F5">
              <w:rPr>
                <w:sz w:val="24"/>
                <w:szCs w:val="24"/>
                <w:lang w:val="en-US" w:eastAsia="ja-JP"/>
              </w:rPr>
              <w:t xml:space="preserve"> ở </w:t>
            </w:r>
            <w:proofErr w:type="spellStart"/>
            <w:r w:rsidR="007036F5" w:rsidRPr="007036F5">
              <w:rPr>
                <w:sz w:val="24"/>
                <w:szCs w:val="24"/>
                <w:lang w:val="en-US" w:eastAsia="ja-JP"/>
              </w:rPr>
              <w:t>đây</w:t>
            </w:r>
            <w:proofErr w:type="spellEnd"/>
            <w:r w:rsidR="007036F5">
              <w:rPr>
                <w:sz w:val="24"/>
                <w:szCs w:val="24"/>
                <w:lang w:val="en-US" w:eastAsia="ja-JP"/>
              </w:rPr>
              <w:t xml:space="preserve">  </w:t>
            </w:r>
            <w:r w:rsidR="007036F5" w:rsidRPr="007036F5">
              <w:rPr>
                <w:sz w:val="24"/>
                <w:szCs w:val="24"/>
                <w:lang w:val="en-US" w:eastAsia="ja-JP"/>
              </w:rPr>
              <w:t>&lt;/</w:t>
            </w:r>
            <w:r w:rsidR="007036F5" w:rsidRPr="007036F5">
              <w:rPr>
                <w:b/>
                <w:bCs/>
                <w:sz w:val="24"/>
                <w:szCs w:val="24"/>
                <w:lang w:val="en-US" w:eastAsia="ja-JP"/>
              </w:rPr>
              <w:t>HEAD</w:t>
            </w:r>
            <w:r w:rsidR="007036F5" w:rsidRPr="007036F5">
              <w:rPr>
                <w:sz w:val="24"/>
                <w:szCs w:val="24"/>
                <w:lang w:val="en-US" w:eastAsia="ja-JP"/>
              </w:rPr>
              <w:t>&gt;</w:t>
            </w:r>
            <w:r w:rsidR="007036F5">
              <w:rPr>
                <w:sz w:val="24"/>
                <w:szCs w:val="24"/>
                <w:lang w:val="en-US" w:eastAsia="ja-JP"/>
              </w:rPr>
              <w:t xml:space="preserve"> </w:t>
            </w:r>
            <w:r w:rsidR="007036F5" w:rsidRPr="007036F5">
              <w:rPr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7036F5" w:rsidRPr="007036F5">
              <w:rPr>
                <w:sz w:val="24"/>
                <w:szCs w:val="24"/>
                <w:lang w:val="en-US" w:eastAsia="ja-JP"/>
              </w:rPr>
              <w:t>có</w:t>
            </w:r>
            <w:proofErr w:type="spellEnd"/>
            <w:r w:rsidR="007036F5" w:rsidRPr="007036F5">
              <w:rPr>
                <w:sz w:val="24"/>
                <w:szCs w:val="24"/>
                <w:lang w:val="en-US" w:eastAsia="ja-JP"/>
              </w:rPr>
              <w:t xml:space="preserve"> </w:t>
            </w:r>
            <w:r w:rsidR="007036F5">
              <w:rPr>
                <w:sz w:val="24"/>
                <w:szCs w:val="24"/>
                <w:lang w:val="en-US" w:eastAsia="ja-JP"/>
              </w:rPr>
              <w:t xml:space="preserve">ý </w:t>
            </w:r>
            <w:proofErr w:type="spellStart"/>
            <w:r w:rsidR="007036F5">
              <w:rPr>
                <w:sz w:val="24"/>
                <w:szCs w:val="24"/>
                <w:lang w:val="en-US" w:eastAsia="ja-JP"/>
              </w:rPr>
              <w:t>nghĩa</w:t>
            </w:r>
            <w:proofErr w:type="spellEnd"/>
            <w:r w:rsidR="007036F5">
              <w:rPr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7036F5">
              <w:rPr>
                <w:sz w:val="24"/>
                <w:szCs w:val="24"/>
                <w:lang w:val="en-US" w:eastAsia="ja-JP"/>
              </w:rPr>
              <w:t>gì</w:t>
            </w:r>
            <w:proofErr w:type="spellEnd"/>
            <w:r w:rsidR="007036F5">
              <w:rPr>
                <w:sz w:val="24"/>
                <w:szCs w:val="24"/>
                <w:lang w:val="en-US" w:eastAsia="ja-JP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D64D1" w:rsidRPr="00133C0D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7036F5" w:rsidP="002E5EAF">
            <w:pPr>
              <w:spacing w:before="0" w:after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định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cấu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trúc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liệu</w:t>
            </w:r>
            <w:proofErr w:type="spellEnd"/>
            <w:r w:rsidR="002E5EAF" w:rsidRPr="00133C0D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5EF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7036F5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4F78FB" w:rsidP="00D74034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6F5FC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6F5FC4" w:rsidP="006F5FC4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64D1" w:rsidRPr="00133C0D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7E3829" w:rsidRPr="00133C0D" w:rsidRDefault="007E3829" w:rsidP="007E382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7E3829" w:rsidRPr="00133C0D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9043A4" w:rsidP="009043A4">
            <w:pPr>
              <w:pStyle w:val="NormalWeb"/>
              <w:rPr>
                <w:lang w:val="vi-VN"/>
              </w:rPr>
            </w:pPr>
            <w:r>
              <w:t xml:space="preserve">Theo </w:t>
            </w:r>
            <w:proofErr w:type="spellStart"/>
            <w:r>
              <w:t>Anh</w:t>
            </w:r>
            <w:proofErr w:type="spellEnd"/>
            <w:r>
              <w:t>/</w:t>
            </w:r>
            <w:proofErr w:type="spellStart"/>
            <w:r>
              <w:t>Chị</w:t>
            </w:r>
            <w:proofErr w:type="spellEnd"/>
            <w:r>
              <w:t xml:space="preserve">, HTML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mấy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7E3829" w:rsidRPr="00133C0D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9043A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53AA4"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9043A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9043A4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B5EF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9043A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9043A4" w:rsidRDefault="009043A4" w:rsidP="00D74034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9043A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3829" w:rsidRPr="00133C0D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C72379" w:rsidRPr="00133C0D" w:rsidRDefault="00C72379" w:rsidP="00C7237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C72379" w:rsidRPr="00133C0D" w:rsidTr="00860D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7172C0">
            <w:pPr>
              <w:pStyle w:val="NormalWeb"/>
            </w:pP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hãy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cho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biế</w:t>
            </w:r>
            <w:r w:rsidR="006E14FB" w:rsidRPr="00133C0D">
              <w:t>t</w:t>
            </w:r>
            <w:proofErr w:type="spellEnd"/>
            <w:r w:rsidR="006E14FB" w:rsidRPr="00133C0D">
              <w:t xml:space="preserve"> </w:t>
            </w:r>
            <w:proofErr w:type="spellStart"/>
            <w:r w:rsidR="007172C0">
              <w:t>tronng</w:t>
            </w:r>
            <w:proofErr w:type="spellEnd"/>
            <w:r w:rsidR="007172C0">
              <w:t xml:space="preserve"> file HTML </w:t>
            </w:r>
            <w:proofErr w:type="spellStart"/>
            <w:r w:rsidR="007172C0">
              <w:t>định</w:t>
            </w:r>
            <w:proofErr w:type="spellEnd"/>
            <w:r w:rsidR="007172C0">
              <w:t xml:space="preserve"> </w:t>
            </w:r>
            <w:proofErr w:type="spellStart"/>
            <w:r w:rsidR="007172C0">
              <w:t>dạng</w:t>
            </w:r>
            <w:proofErr w:type="spellEnd"/>
            <w:r w:rsidR="007172C0">
              <w:t xml:space="preserve"> </w:t>
            </w:r>
            <w:r w:rsidR="007172C0" w:rsidRPr="007172C0">
              <w:rPr>
                <w:b/>
              </w:rPr>
              <w:t xml:space="preserve"># </w:t>
            </w:r>
            <w:r w:rsidR="007172C0" w:rsidRPr="007172C0">
              <w:rPr>
                <w:b/>
                <w:bCs/>
                <w:lang w:eastAsia="ja-JP"/>
              </w:rPr>
              <w:t>RRGGBB</w:t>
            </w:r>
            <w:r w:rsidR="007172C0">
              <w:rPr>
                <w:b/>
                <w:bCs/>
                <w:lang w:eastAsia="ja-JP"/>
              </w:rPr>
              <w:t xml:space="preserve"> </w:t>
            </w:r>
            <w:proofErr w:type="spellStart"/>
            <w:r w:rsidR="007172C0" w:rsidRPr="007172C0">
              <w:rPr>
                <w:bCs/>
                <w:lang w:eastAsia="ja-JP"/>
              </w:rPr>
              <w:t>có</w:t>
            </w:r>
            <w:proofErr w:type="spellEnd"/>
            <w:r w:rsidR="007172C0" w:rsidRPr="007172C0">
              <w:rPr>
                <w:bCs/>
                <w:lang w:eastAsia="ja-JP"/>
              </w:rPr>
              <w:t xml:space="preserve"> ý </w:t>
            </w:r>
            <w:proofErr w:type="spellStart"/>
            <w:r w:rsidR="007172C0" w:rsidRPr="007172C0">
              <w:rPr>
                <w:bCs/>
                <w:lang w:eastAsia="ja-JP"/>
              </w:rPr>
              <w:t>nghĩa</w:t>
            </w:r>
            <w:proofErr w:type="spellEnd"/>
            <w:r w:rsidR="007172C0" w:rsidRPr="007172C0">
              <w:rPr>
                <w:bCs/>
                <w:lang w:eastAsia="ja-JP"/>
              </w:rPr>
              <w:t xml:space="preserve"> </w:t>
            </w:r>
            <w:proofErr w:type="spellStart"/>
            <w:r w:rsidR="007172C0" w:rsidRPr="007172C0">
              <w:rPr>
                <w:bCs/>
                <w:lang w:eastAsia="ja-JP"/>
              </w:rPr>
              <w:t>gì</w:t>
            </w:r>
            <w:proofErr w:type="spellEnd"/>
            <w:r w:rsidR="007172C0" w:rsidRPr="007172C0">
              <w:rPr>
                <w:bCs/>
                <w:lang w:eastAsia="ja-JP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C72379" w:rsidRPr="00133C0D" w:rsidTr="00860D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F04A9F" w:rsidP="005A4A9E">
            <w:pPr>
              <w:spacing w:before="0" w:after="0"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định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màu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A4A9E">
              <w:rPr>
                <w:sz w:val="24"/>
                <w:szCs w:val="24"/>
                <w:lang w:val="en-US"/>
              </w:rPr>
              <w:t>màu</w:t>
            </w:r>
            <w:proofErr w:type="spellEnd"/>
            <w:r w:rsidR="005A4A9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A4A9E">
              <w:rPr>
                <w:sz w:val="24"/>
                <w:szCs w:val="24"/>
                <w:lang w:val="en-US"/>
              </w:rPr>
              <w:t>nền</w:t>
            </w:r>
            <w:proofErr w:type="spellEnd"/>
            <w:r w:rsidR="005A4A9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A4A9E">
              <w:rPr>
                <w:sz w:val="24"/>
                <w:szCs w:val="24"/>
                <w:lang w:val="en-US"/>
              </w:rPr>
              <w:t>của</w:t>
            </w:r>
            <w:proofErr w:type="spellEnd"/>
            <w:r w:rsidR="005A4A9E">
              <w:rPr>
                <w:sz w:val="24"/>
                <w:szCs w:val="24"/>
                <w:lang w:val="en-US"/>
              </w:rPr>
              <w:t xml:space="preserve"> file HTML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F04A9F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màu</w:t>
            </w:r>
            <w:proofErr w:type="spellEnd"/>
            <w:r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 xml:space="preserve"> text </w:t>
            </w:r>
            <w:proofErr w:type="spellStart"/>
            <w:r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 xml:space="preserve"> file HTML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DA721E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file HTML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B951E8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Red, Green, Blue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379" w:rsidRPr="00133C0D" w:rsidTr="00860D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C72379" w:rsidRDefault="00C72379" w:rsidP="00C7237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052D83" w:rsidRPr="00133C0D" w:rsidTr="004F5636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NormalWeb"/>
              <w:rPr>
                <w:lang w:val="vi-VN"/>
              </w:rPr>
            </w:pPr>
            <w:r>
              <w:t xml:space="preserve">Theo </w:t>
            </w:r>
            <w:proofErr w:type="spellStart"/>
            <w:r>
              <w:t>Anh</w:t>
            </w:r>
            <w:proofErr w:type="spellEnd"/>
            <w:r>
              <w:t>/</w:t>
            </w:r>
            <w:proofErr w:type="spellStart"/>
            <w:r>
              <w:t>Chị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mấy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“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>” HTML?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052D83" w:rsidRPr="00133C0D" w:rsidTr="004F5636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9043A4" w:rsidRDefault="00052D83" w:rsidP="004F5636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2D83" w:rsidRPr="00133C0D" w:rsidTr="004F5636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46C91" w:rsidRDefault="00146C91" w:rsidP="00146C9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052D83" w:rsidRPr="00133C0D" w:rsidTr="004F5636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052D83">
            <w:pPr>
              <w:pStyle w:val="NormalWeb"/>
              <w:rPr>
                <w:lang w:val="vi-VN"/>
              </w:rPr>
            </w:pPr>
            <w:proofErr w:type="spellStart"/>
            <w:r>
              <w:t>Anh</w:t>
            </w:r>
            <w:proofErr w:type="spellEnd"/>
            <w:r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“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”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.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052D83" w:rsidRPr="00133C0D" w:rsidTr="004F5636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Theo id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Theo class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Theo attribute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9043A4" w:rsidRDefault="00052D83" w:rsidP="004F5636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Theo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thẻ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2D83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52D83" w:rsidRPr="00133C0D" w:rsidTr="004F5636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2D83" w:rsidRPr="00133C0D" w:rsidRDefault="00052D83" w:rsidP="004F5636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09044B" w:rsidRPr="00133C0D" w:rsidRDefault="0009044B" w:rsidP="0009044B">
      <w:pPr>
        <w:pStyle w:val="Title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0D">
        <w:rPr>
          <w:rFonts w:ascii="Times New Roman" w:hAnsi="Times New Roman" w:cs="Times New Roman"/>
          <w:sz w:val="24"/>
          <w:szCs w:val="24"/>
        </w:rPr>
        <w:t>CÂU HỎI MA</w:t>
      </w:r>
    </w:p>
    <w:p w:rsidR="0009044B" w:rsidRPr="00133C0D" w:rsidRDefault="0009044B" w:rsidP="00A87F03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lastRenderedPageBreak/>
        <w:t> </w:t>
      </w: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hay </w:t>
      </w:r>
      <w:proofErr w:type="spellStart"/>
      <w:r w:rsidRPr="00133C0D">
        <w:rPr>
          <w:b/>
          <w:sz w:val="24"/>
          <w:szCs w:val="24"/>
        </w:rPr>
        <w:t>nhiều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09044B" w:rsidRPr="00133C0D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1540A" w:rsidRDefault="0009044B" w:rsidP="0011540A">
            <w:pPr>
              <w:pStyle w:val="NormalWeb"/>
            </w:pP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cho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biết</w:t>
            </w:r>
            <w:proofErr w:type="spellEnd"/>
            <w:r w:rsidRPr="00133C0D">
              <w:t xml:space="preserve">: </w:t>
            </w:r>
            <w:proofErr w:type="spellStart"/>
            <w:r w:rsidR="0011540A">
              <w:t>để</w:t>
            </w:r>
            <w:proofErr w:type="spellEnd"/>
            <w:r w:rsidR="0011540A">
              <w:t xml:space="preserve"> </w:t>
            </w:r>
            <w:proofErr w:type="spellStart"/>
            <w:r w:rsidR="0011540A">
              <w:t>thiết</w:t>
            </w:r>
            <w:proofErr w:type="spellEnd"/>
            <w:r w:rsidR="0011540A">
              <w:t xml:space="preserve"> </w:t>
            </w:r>
            <w:proofErr w:type="spellStart"/>
            <w:r w:rsidR="0011540A">
              <w:t>kế</w:t>
            </w:r>
            <w:proofErr w:type="spellEnd"/>
            <w:r w:rsidR="0011540A">
              <w:t xml:space="preserve"> </w:t>
            </w:r>
            <w:proofErr w:type="spellStart"/>
            <w:r w:rsidR="0011540A">
              <w:t>được</w:t>
            </w:r>
            <w:proofErr w:type="spellEnd"/>
            <w:r w:rsidR="0011540A">
              <w:t xml:space="preserve"> 1 website, </w:t>
            </w:r>
            <w:proofErr w:type="spellStart"/>
            <w:r w:rsidR="0011540A">
              <w:t>phần</w:t>
            </w:r>
            <w:proofErr w:type="spellEnd"/>
            <w:r w:rsidR="0011540A">
              <w:t xml:space="preserve"> </w:t>
            </w:r>
            <w:proofErr w:type="spellStart"/>
            <w:r w:rsidR="0011540A">
              <w:t>mềm</w:t>
            </w:r>
            <w:proofErr w:type="spellEnd"/>
            <w:r w:rsidR="0011540A">
              <w:t xml:space="preserve"> </w:t>
            </w:r>
            <w:proofErr w:type="spellStart"/>
            <w:r w:rsidR="0011540A">
              <w:t>nào</w:t>
            </w:r>
            <w:proofErr w:type="spellEnd"/>
            <w:r w:rsidR="0011540A">
              <w:t xml:space="preserve"> </w:t>
            </w:r>
            <w:proofErr w:type="spellStart"/>
            <w:r w:rsidR="0011540A">
              <w:t>dưới</w:t>
            </w:r>
            <w:proofErr w:type="spellEnd"/>
            <w:r w:rsidR="0011540A">
              <w:t xml:space="preserve"> </w:t>
            </w:r>
            <w:proofErr w:type="spellStart"/>
            <w:r w:rsidR="0011540A">
              <w:t>đây</w:t>
            </w:r>
            <w:proofErr w:type="spellEnd"/>
            <w:r w:rsidR="0011540A">
              <w:t xml:space="preserve"> hay </w:t>
            </w:r>
            <w:proofErr w:type="spellStart"/>
            <w:r w:rsidR="0011540A">
              <w:t>được</w:t>
            </w:r>
            <w:proofErr w:type="spellEnd"/>
            <w:r w:rsidR="0011540A">
              <w:t xml:space="preserve"> </w:t>
            </w:r>
            <w:proofErr w:type="spellStart"/>
            <w:r w:rsidR="0011540A">
              <w:t>sử</w:t>
            </w:r>
            <w:proofErr w:type="spellEnd"/>
            <w:r w:rsidR="0011540A">
              <w:t xml:space="preserve"> </w:t>
            </w:r>
            <w:proofErr w:type="spellStart"/>
            <w:r w:rsidR="0011540A">
              <w:t>dụng</w:t>
            </w:r>
            <w:proofErr w:type="spellEnd"/>
            <w:r w:rsidR="0011540A">
              <w:t xml:space="preserve"> </w:t>
            </w:r>
            <w:proofErr w:type="spellStart"/>
            <w:r w:rsidR="0011540A">
              <w:t>nhiều</w:t>
            </w:r>
            <w:proofErr w:type="spellEnd"/>
            <w:r w:rsidR="0011540A">
              <w:t xml:space="preserve"> </w:t>
            </w:r>
            <w:proofErr w:type="spellStart"/>
            <w:r w:rsidR="0011540A">
              <w:t>nhất</w:t>
            </w:r>
            <w:proofErr w:type="spellEnd"/>
            <w:r w:rsidR="0011540A"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09044B" w:rsidRPr="00133C0D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44B" w:rsidRPr="00133C0D" w:rsidRDefault="00917E12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Adobe Photoshop 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 w:rsidR="00361D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44B" w:rsidRPr="00133C0D" w:rsidRDefault="00917E12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Adobe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Dreamweave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11540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61D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44B" w:rsidRPr="00361DE3" w:rsidRDefault="00361DE3" w:rsidP="00D74034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1DE3">
              <w:rPr>
                <w:rFonts w:ascii="Times New Roman" w:hAnsi="Times New Roman" w:cs="Times New Roman"/>
                <w:bCs/>
                <w:sz w:val="24"/>
                <w:szCs w:val="24"/>
              </w:rPr>
              <w:t>PHPdesigner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361DE3">
              <w:rPr>
                <w:rFonts w:ascii="Times New Roman" w:hAnsi="Times New Roman" w:cs="Times New Roman"/>
                <w:sz w:val="24"/>
                <w:szCs w:val="24"/>
              </w:rPr>
              <w:t>/3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44B" w:rsidRPr="00361DE3" w:rsidRDefault="00361DE3" w:rsidP="00D74034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1DE3">
              <w:rPr>
                <w:rFonts w:ascii="Times New Roman" w:hAnsi="Times New Roman" w:cs="Times New Roman"/>
                <w:sz w:val="24"/>
                <w:szCs w:val="24"/>
              </w:rPr>
              <w:t>Adobe Premiere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361DE3" w:rsidP="00361DE3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9044B"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9044B" w:rsidRPr="00133C0D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D74034" w:rsidRPr="00133C0D" w:rsidRDefault="00D74034" w:rsidP="00D74034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hay </w:t>
      </w:r>
      <w:proofErr w:type="spellStart"/>
      <w:r w:rsidRPr="00133C0D">
        <w:rPr>
          <w:b/>
          <w:sz w:val="24"/>
          <w:szCs w:val="24"/>
        </w:rPr>
        <w:t>nhiều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D74034" w:rsidRPr="00133C0D" w:rsidTr="001A5F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774D02" w:rsidRDefault="00D74034" w:rsidP="00B15F3C">
            <w:pPr>
              <w:pStyle w:val="NormalWeb"/>
            </w:pP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="007541EA">
              <w:t xml:space="preserve"> </w:t>
            </w:r>
            <w:proofErr w:type="spellStart"/>
            <w:r w:rsidR="007541EA">
              <w:t>cho</w:t>
            </w:r>
            <w:proofErr w:type="spellEnd"/>
            <w:r w:rsidR="007541EA">
              <w:t xml:space="preserve"> </w:t>
            </w:r>
            <w:proofErr w:type="spellStart"/>
            <w:r w:rsidR="007541EA">
              <w:t>biết</w:t>
            </w:r>
            <w:proofErr w:type="spellEnd"/>
            <w:r w:rsidR="007541EA">
              <w:t>:</w:t>
            </w:r>
            <w:r w:rsidR="004824E4" w:rsidRPr="00133C0D">
              <w:rPr>
                <w:lang w:val="vi-VN"/>
              </w:rPr>
              <w:t xml:space="preserve"> </w:t>
            </w:r>
            <w:proofErr w:type="spellStart"/>
            <w:r w:rsidR="00774D02">
              <w:t>định</w:t>
            </w:r>
            <w:proofErr w:type="spellEnd"/>
            <w:r w:rsidR="00774D02">
              <w:t xml:space="preserve"> </w:t>
            </w:r>
            <w:proofErr w:type="spellStart"/>
            <w:r w:rsidR="00774D02">
              <w:t>dạng</w:t>
            </w:r>
            <w:proofErr w:type="spellEnd"/>
            <w:r w:rsidR="00774D02">
              <w:t xml:space="preserve"> </w:t>
            </w:r>
            <w:proofErr w:type="spellStart"/>
            <w:r w:rsidR="00774D02">
              <w:t>màu</w:t>
            </w:r>
            <w:proofErr w:type="spellEnd"/>
            <w:r w:rsidR="00774D02">
              <w:t xml:space="preserve"> “</w:t>
            </w:r>
            <w:proofErr w:type="spellStart"/>
            <w:r w:rsidR="00B15F3C">
              <w:rPr>
                <w:b/>
              </w:rPr>
              <w:t>trắng</w:t>
            </w:r>
            <w:proofErr w:type="spellEnd"/>
            <w:r w:rsidR="00774D02">
              <w:rPr>
                <w:b/>
              </w:rPr>
              <w:t xml:space="preserve">” </w:t>
            </w:r>
            <w:proofErr w:type="spellStart"/>
            <w:r w:rsidR="00774D02" w:rsidRPr="00774D02">
              <w:t>tr</w:t>
            </w:r>
            <w:r w:rsidR="00774D02">
              <w:t>ong</w:t>
            </w:r>
            <w:proofErr w:type="spellEnd"/>
            <w:r w:rsidR="00774D02">
              <w:t xml:space="preserve"> </w:t>
            </w:r>
            <w:r w:rsidR="00B15F3C">
              <w:t>file</w:t>
            </w:r>
            <w:r w:rsidR="00774D02">
              <w:t xml:space="preserve"> HTML</w:t>
            </w:r>
            <w:r w:rsidR="00B15F3C">
              <w:t xml:space="preserve"> </w:t>
            </w:r>
            <w:proofErr w:type="spellStart"/>
            <w:r w:rsidR="00B15F3C">
              <w:t>có</w:t>
            </w:r>
            <w:proofErr w:type="spellEnd"/>
            <w:r w:rsidR="00B15F3C">
              <w:t xml:space="preserve"> </w:t>
            </w:r>
            <w:proofErr w:type="spellStart"/>
            <w:r w:rsidR="00B15F3C">
              <w:t>thể</w:t>
            </w:r>
            <w:proofErr w:type="spellEnd"/>
            <w:r w:rsidR="00B15F3C">
              <w:t xml:space="preserve"> </w:t>
            </w:r>
            <w:proofErr w:type="spellStart"/>
            <w:r w:rsidR="00B15F3C">
              <w:t>viết</w:t>
            </w:r>
            <w:proofErr w:type="spellEnd"/>
            <w:r w:rsidR="00B15F3C">
              <w:t xml:space="preserve"> </w:t>
            </w:r>
            <w:proofErr w:type="spellStart"/>
            <w:r w:rsidR="00B15F3C">
              <w:t>bằng</w:t>
            </w:r>
            <w:proofErr w:type="spellEnd"/>
            <w:r w:rsidR="00B15F3C">
              <w:t xml:space="preserve"> </w:t>
            </w:r>
            <w:proofErr w:type="spellStart"/>
            <w:r w:rsidR="00B15F3C">
              <w:t>các</w:t>
            </w:r>
            <w:proofErr w:type="spellEnd"/>
            <w:r w:rsidR="00B15F3C">
              <w:t xml:space="preserve"> </w:t>
            </w:r>
            <w:proofErr w:type="spellStart"/>
            <w:r w:rsidR="00B15F3C">
              <w:t>giá</w:t>
            </w:r>
            <w:proofErr w:type="spellEnd"/>
            <w:r w:rsidR="00B15F3C">
              <w:t xml:space="preserve"> </w:t>
            </w:r>
            <w:proofErr w:type="spellStart"/>
            <w:r w:rsidR="00B15F3C">
              <w:t>trị</w:t>
            </w:r>
            <w:proofErr w:type="spellEnd"/>
            <w:r w:rsidR="00B15F3C">
              <w:t xml:space="preserve"> </w:t>
            </w:r>
            <w:proofErr w:type="spellStart"/>
            <w:r w:rsidR="00B15F3C">
              <w:t>nào</w:t>
            </w:r>
            <w:proofErr w:type="spellEnd"/>
            <w:r w:rsidR="00B15F3C">
              <w:t xml:space="preserve"> </w:t>
            </w:r>
            <w:proofErr w:type="spellStart"/>
            <w:r w:rsidR="00B15F3C">
              <w:t>dưới</w:t>
            </w:r>
            <w:proofErr w:type="spellEnd"/>
            <w:r w:rsidR="00B15F3C">
              <w:t xml:space="preserve"> </w:t>
            </w:r>
            <w:proofErr w:type="spellStart"/>
            <w:r w:rsidR="00B15F3C">
              <w:t>đây</w:t>
            </w:r>
            <w:proofErr w:type="spellEnd"/>
            <w:r w:rsidR="00B15F3C">
              <w:t>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D74034" w:rsidRPr="00133C0D" w:rsidTr="001A5F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876D1" w:rsidRDefault="00B15F3C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876D1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WHITE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B15F3C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 w:rsidR="00B15F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876D1" w:rsidRDefault="00B15F3C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876D1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LIGHT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B15F3C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876D1" w:rsidRDefault="00B15F3C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876D1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#FFFFFF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B15F3C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 w:rsidR="00B15F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876D1" w:rsidRDefault="00B15F3C" w:rsidP="00F16461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76D1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#FF00FF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4034" w:rsidRPr="00133C0D" w:rsidTr="001A5F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95DF9" w:rsidRDefault="00195DF9" w:rsidP="00195DF9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hay </w:t>
      </w:r>
      <w:proofErr w:type="spellStart"/>
      <w:r w:rsidRPr="00133C0D">
        <w:rPr>
          <w:b/>
          <w:sz w:val="24"/>
          <w:szCs w:val="24"/>
        </w:rPr>
        <w:t>nhiều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003902" w:rsidRPr="00133C0D" w:rsidTr="0004618A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774D02" w:rsidRDefault="00003902" w:rsidP="00003902">
            <w:pPr>
              <w:pStyle w:val="NormalWeb"/>
            </w:pPr>
            <w:r>
              <w:t xml:space="preserve">Theo </w:t>
            </w: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>
              <w:t xml:space="preserve">, file 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họa</w:t>
            </w:r>
            <w:proofErr w:type="spellEnd"/>
            <w:r>
              <w:t xml:space="preserve"> 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>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003902" w:rsidRPr="00133C0D" w:rsidTr="0004618A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03902" w:rsidRPr="00133C0D" w:rsidTr="000461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DB7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DB7C0D">
              <w:rPr>
                <w:rFonts w:ascii="Times New Roman" w:hAnsi="Times New Roman" w:cs="Times New Roman"/>
                <w:bCs/>
                <w:sz w:val="24"/>
                <w:szCs w:val="24"/>
                <w:lang w:val="en-US" w:eastAsia="ja-JP"/>
              </w:rPr>
              <w:t>.GI</w:t>
            </w:r>
            <w:r w:rsidRPr="00DB7C0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F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 w:rsidR="00225A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03902" w:rsidRPr="00133C0D" w:rsidTr="000461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DB7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DB7C0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.JPG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225A0D">
              <w:rPr>
                <w:rFonts w:ascii="Times New Roman" w:hAnsi="Times New Roman" w:cs="Times New Roman"/>
                <w:sz w:val="24"/>
                <w:szCs w:val="24"/>
              </w:rPr>
              <w:t>/3</w:t>
            </w:r>
          </w:p>
        </w:tc>
      </w:tr>
      <w:tr w:rsidR="00003902" w:rsidRPr="00133C0D" w:rsidTr="000461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DB7C0D" w:rsidRDefault="00003902" w:rsidP="00225A0D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DB7C0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.</w:t>
            </w:r>
            <w:r w:rsidR="00225A0D" w:rsidRPr="00DB7C0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BMP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 w:rsidR="00225A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03902" w:rsidRPr="00133C0D" w:rsidTr="000461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DB7C0D" w:rsidRDefault="00225A0D" w:rsidP="0004618A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C0D"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.CDR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003902" w:rsidRPr="00133C0D" w:rsidTr="000461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3902" w:rsidRPr="00133C0D" w:rsidTr="000461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3902" w:rsidRPr="00133C0D" w:rsidTr="000461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3902" w:rsidRPr="00133C0D" w:rsidTr="000461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3902" w:rsidRPr="00133C0D" w:rsidTr="0004618A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3902" w:rsidRPr="00133C0D" w:rsidRDefault="00003902" w:rsidP="0004618A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003902" w:rsidRPr="00133C0D" w:rsidRDefault="00003902" w:rsidP="00003902">
      <w:pPr>
        <w:pStyle w:val="BodyTextIndent"/>
        <w:ind w:left="720"/>
        <w:rPr>
          <w:b/>
          <w:sz w:val="24"/>
          <w:szCs w:val="24"/>
        </w:rPr>
      </w:pPr>
    </w:p>
    <w:p w:rsidR="00195DF9" w:rsidRDefault="00195DF9" w:rsidP="00195DF9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lastRenderedPageBreak/>
        <w:t> </w:t>
      </w: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hay </w:t>
      </w:r>
      <w:proofErr w:type="spellStart"/>
      <w:r w:rsidRPr="00133C0D">
        <w:rPr>
          <w:b/>
          <w:sz w:val="24"/>
          <w:szCs w:val="24"/>
        </w:rPr>
        <w:t>nhiều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DB7C0D" w:rsidRPr="00133C0D" w:rsidTr="004F5636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774D02" w:rsidRDefault="00DB7C0D" w:rsidP="00DB7C0D">
            <w:pPr>
              <w:pStyle w:val="NormalWeb"/>
            </w:pPr>
            <w:r>
              <w:t xml:space="preserve">Theo </w:t>
            </w: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>
              <w:t xml:space="preserve">,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icon font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DB7C0D" w:rsidRPr="00133C0D" w:rsidTr="004F5636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DB7C0D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DB7C0D" w:rsidRDefault="00DB7C0D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sắc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B7C0D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DB7C0D" w:rsidRDefault="00DB7C0D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thước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DB7C0D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DB7C0D" w:rsidRDefault="00DB7C0D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chứ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mầu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sắc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DB7C0D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DB7C0D" w:rsidRDefault="00DB7C0D" w:rsidP="004F5636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</w:rPr>
              <w:t>trang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</w:t>
            </w:r>
          </w:p>
        </w:tc>
      </w:tr>
      <w:tr w:rsidR="00DB7C0D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B7C0D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B7C0D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B7C0D" w:rsidRPr="00133C0D" w:rsidTr="004F5636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B7C0D" w:rsidRPr="00133C0D" w:rsidTr="004F5636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7C0D" w:rsidRPr="00133C0D" w:rsidRDefault="00DB7C0D" w:rsidP="004F5636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DB7C0D" w:rsidRPr="00133C0D" w:rsidRDefault="00DB7C0D" w:rsidP="00DB7C0D">
      <w:pPr>
        <w:pStyle w:val="BodyTextIndent"/>
        <w:ind w:left="0"/>
        <w:rPr>
          <w:b/>
          <w:sz w:val="24"/>
          <w:szCs w:val="24"/>
        </w:rPr>
      </w:pPr>
    </w:p>
    <w:p w:rsidR="0009044B" w:rsidRPr="00133C0D" w:rsidRDefault="0009044B" w:rsidP="0009044B">
      <w:pPr>
        <w:pStyle w:val="Title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0D">
        <w:rPr>
          <w:rFonts w:ascii="Times New Roman" w:hAnsi="Times New Roman" w:cs="Times New Roman"/>
          <w:sz w:val="24"/>
          <w:szCs w:val="24"/>
        </w:rPr>
        <w:t>CÂU HỎI TF</w:t>
      </w:r>
    </w:p>
    <w:p w:rsidR="006519FB" w:rsidRPr="00133C0D" w:rsidRDefault="006519FB" w:rsidP="00B11AA6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đúng</w:t>
      </w:r>
      <w:proofErr w:type="spellEnd"/>
      <w:r w:rsidRPr="00133C0D">
        <w:rPr>
          <w:b/>
          <w:sz w:val="24"/>
          <w:szCs w:val="24"/>
        </w:rPr>
        <w:t>/</w:t>
      </w:r>
      <w:proofErr w:type="spellStart"/>
      <w:r w:rsidRPr="00133C0D">
        <w:rPr>
          <w:b/>
          <w:sz w:val="24"/>
          <w:szCs w:val="24"/>
        </w:rPr>
        <w:t>sai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A5FAB" w:rsidRPr="00133C0D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230F1E" w:rsidP="00230F1E">
            <w:pPr>
              <w:pStyle w:val="NormalWeb"/>
              <w:rPr>
                <w:lang w:val="vi-VN"/>
              </w:rPr>
            </w:pPr>
            <w:r>
              <w:t>K</w:t>
            </w:r>
            <w:r>
              <w:rPr>
                <w:lang w:val="vi-VN"/>
              </w:rPr>
              <w:t xml:space="preserve">hi tiến hành </w:t>
            </w:r>
            <w:proofErr w:type="spellStart"/>
            <w:r>
              <w:t>chèn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, video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HTML</w:t>
            </w:r>
            <w:r w:rsidR="00605EEE" w:rsidRPr="00133C0D">
              <w:rPr>
                <w:lang w:val="vi-VN"/>
              </w:rP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IMG,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>/</w:t>
            </w:r>
            <w:proofErr w:type="spellStart"/>
            <w:proofErr w:type="gramStart"/>
            <w:r>
              <w:t>Chị</w:t>
            </w:r>
            <w:proofErr w:type="spellEnd"/>
            <w:r>
              <w:t xml:space="preserve">  </w:t>
            </w:r>
            <w:r w:rsidR="00605EEE" w:rsidRPr="00133C0D">
              <w:rPr>
                <w:lang w:val="vi-VN"/>
              </w:rPr>
              <w:t>việc</w:t>
            </w:r>
            <w:proofErr w:type="gramEnd"/>
            <w:r w:rsidR="00605EEE" w:rsidRPr="00133C0D">
              <w:rPr>
                <w:lang w:val="vi-VN"/>
              </w:rPr>
              <w:t xml:space="preserve"> này đúng hay sai?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1A5FAB" w:rsidRPr="00133C0D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A5FAB" w:rsidRPr="00133C0D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605EEE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1A5FAB" w:rsidRPr="00133C0D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605EEE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1A5FAB" w:rsidRPr="00133C0D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A5FAB" w:rsidRPr="00133C0D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7D39B4" w:rsidRDefault="007D39B4" w:rsidP="007D39B4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đúng</w:t>
      </w:r>
      <w:proofErr w:type="spellEnd"/>
      <w:r w:rsidRPr="00133C0D">
        <w:rPr>
          <w:b/>
          <w:sz w:val="24"/>
          <w:szCs w:val="24"/>
        </w:rPr>
        <w:t>/</w:t>
      </w:r>
      <w:proofErr w:type="spellStart"/>
      <w:r w:rsidRPr="00133C0D">
        <w:rPr>
          <w:b/>
          <w:sz w:val="24"/>
          <w:szCs w:val="24"/>
        </w:rPr>
        <w:t>sai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3D05C3" w:rsidRPr="00133C0D" w:rsidTr="0004618A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3D05C3" w:rsidRDefault="003D05C3" w:rsidP="003D05C3">
            <w:pPr>
              <w:pStyle w:val="NormalWeb"/>
              <w:rPr>
                <w:lang w:val="vi-VN"/>
              </w:rPr>
            </w:pPr>
            <w:r w:rsidRPr="003D05C3">
              <w:rPr>
                <w:bCs/>
                <w:lang w:eastAsia="ja-JP"/>
              </w:rPr>
              <w:t xml:space="preserve">Ý </w:t>
            </w:r>
            <w:proofErr w:type="spellStart"/>
            <w:r w:rsidRPr="003D05C3">
              <w:rPr>
                <w:bCs/>
                <w:lang w:eastAsia="ja-JP"/>
              </w:rPr>
              <w:t>nghĩa</w:t>
            </w:r>
            <w:proofErr w:type="spellEnd"/>
            <w:r w:rsidRPr="003D05C3">
              <w:rPr>
                <w:bCs/>
                <w:lang w:eastAsia="ja-JP"/>
              </w:rPr>
              <w:t xml:space="preserve"> </w:t>
            </w:r>
            <w:proofErr w:type="spellStart"/>
            <w:r w:rsidRPr="003D05C3">
              <w:rPr>
                <w:bCs/>
                <w:lang w:eastAsia="ja-JP"/>
              </w:rPr>
              <w:t>của</w:t>
            </w:r>
            <w:proofErr w:type="spellEnd"/>
            <w:r w:rsidRPr="003D05C3">
              <w:rPr>
                <w:bCs/>
                <w:lang w:eastAsia="ja-JP"/>
              </w:rPr>
              <w:t xml:space="preserve"> “CELLSPACING” </w:t>
            </w:r>
            <w:proofErr w:type="spellStart"/>
            <w:r w:rsidRPr="003D05C3">
              <w:rPr>
                <w:bCs/>
                <w:lang w:eastAsia="ja-JP"/>
              </w:rPr>
              <w:t>là</w:t>
            </w:r>
            <w:proofErr w:type="spellEnd"/>
            <w:r w:rsidRPr="003D05C3">
              <w:rPr>
                <w:bCs/>
                <w:lang w:eastAsia="ja-JP"/>
              </w:rPr>
              <w:t xml:space="preserve"> </w:t>
            </w:r>
            <w:proofErr w:type="spellStart"/>
            <w:r w:rsidRPr="003D05C3">
              <w:rPr>
                <w:bCs/>
                <w:lang w:eastAsia="ja-JP"/>
              </w:rPr>
              <w:t>khoảng</w:t>
            </w:r>
            <w:proofErr w:type="spellEnd"/>
            <w:r w:rsidRPr="003D05C3">
              <w:rPr>
                <w:bCs/>
                <w:lang w:eastAsia="ja-JP"/>
              </w:rPr>
              <w:t xml:space="preserve"> </w:t>
            </w:r>
            <w:proofErr w:type="spellStart"/>
            <w:r w:rsidRPr="003D05C3">
              <w:rPr>
                <w:bCs/>
                <w:lang w:eastAsia="ja-JP"/>
              </w:rPr>
              <w:t>cách</w:t>
            </w:r>
            <w:proofErr w:type="spellEnd"/>
            <w:r w:rsidRPr="003D05C3">
              <w:rPr>
                <w:bCs/>
                <w:lang w:eastAsia="ja-JP"/>
              </w:rPr>
              <w:t xml:space="preserve"> </w:t>
            </w:r>
            <w:proofErr w:type="spellStart"/>
            <w:r w:rsidRPr="003D05C3">
              <w:rPr>
                <w:bCs/>
                <w:lang w:eastAsia="ja-JP"/>
              </w:rPr>
              <w:t>giữa</w:t>
            </w:r>
            <w:proofErr w:type="spellEnd"/>
            <w:r w:rsidRPr="003D05C3">
              <w:rPr>
                <w:bCs/>
                <w:lang w:eastAsia="ja-JP"/>
              </w:rPr>
              <w:t xml:space="preserve"> </w:t>
            </w:r>
            <w:proofErr w:type="spellStart"/>
            <w:r w:rsidRPr="003D05C3">
              <w:rPr>
                <w:bCs/>
                <w:lang w:eastAsia="ja-JP"/>
              </w:rPr>
              <w:t>nội</w:t>
            </w:r>
            <w:proofErr w:type="spellEnd"/>
            <w:r w:rsidRPr="003D05C3">
              <w:rPr>
                <w:bCs/>
                <w:lang w:eastAsia="ja-JP"/>
              </w:rPr>
              <w:t xml:space="preserve"> dung </w:t>
            </w:r>
            <w:proofErr w:type="spellStart"/>
            <w:r w:rsidRPr="003D05C3">
              <w:rPr>
                <w:bCs/>
                <w:lang w:eastAsia="ja-JP"/>
              </w:rPr>
              <w:t>và</w:t>
            </w:r>
            <w:proofErr w:type="spellEnd"/>
            <w:r w:rsidRPr="003D05C3">
              <w:rPr>
                <w:bCs/>
                <w:lang w:eastAsia="ja-JP"/>
              </w:rPr>
              <w:t xml:space="preserve"> </w:t>
            </w:r>
            <w:proofErr w:type="spellStart"/>
            <w:r w:rsidRPr="003D05C3">
              <w:rPr>
                <w:bCs/>
                <w:lang w:eastAsia="ja-JP"/>
              </w:rPr>
              <w:t>đường</w:t>
            </w:r>
            <w:proofErr w:type="spellEnd"/>
            <w:r w:rsidRPr="003D05C3">
              <w:rPr>
                <w:bCs/>
                <w:lang w:eastAsia="ja-JP"/>
              </w:rPr>
              <w:t xml:space="preserve"> </w:t>
            </w:r>
            <w:proofErr w:type="spellStart"/>
            <w:r w:rsidRPr="003D05C3">
              <w:rPr>
                <w:bCs/>
                <w:lang w:eastAsia="ja-JP"/>
              </w:rPr>
              <w:t>kẻ</w:t>
            </w:r>
            <w:proofErr w:type="spellEnd"/>
            <w:r w:rsidRPr="003D05C3">
              <w:rPr>
                <w:bCs/>
                <w:lang w:eastAsia="ja-JP"/>
              </w:rPr>
              <w:t xml:space="preserve"> </w:t>
            </w:r>
            <w:proofErr w:type="spellStart"/>
            <w:r w:rsidRPr="003D05C3">
              <w:rPr>
                <w:bCs/>
                <w:lang w:eastAsia="ja-JP"/>
              </w:rPr>
              <w:t>trong</w:t>
            </w:r>
            <w:proofErr w:type="spellEnd"/>
            <w:r w:rsidRPr="003D05C3">
              <w:rPr>
                <w:bCs/>
                <w:lang w:eastAsia="ja-JP"/>
              </w:rPr>
              <w:t xml:space="preserve"> </w:t>
            </w:r>
            <w:proofErr w:type="spellStart"/>
            <w:r w:rsidRPr="003D05C3">
              <w:rPr>
                <w:bCs/>
                <w:lang w:eastAsia="ja-JP"/>
              </w:rPr>
              <w:t>mỗi</w:t>
            </w:r>
            <w:proofErr w:type="spellEnd"/>
            <w:r w:rsidRPr="003D05C3">
              <w:rPr>
                <w:bCs/>
                <w:lang w:eastAsia="ja-JP"/>
              </w:rPr>
              <w:t xml:space="preserve"> ô </w:t>
            </w:r>
            <w:proofErr w:type="spellStart"/>
            <w:r w:rsidRPr="003D05C3">
              <w:rPr>
                <w:bCs/>
                <w:lang w:eastAsia="ja-JP"/>
              </w:rPr>
              <w:t>của</w:t>
            </w:r>
            <w:proofErr w:type="spellEnd"/>
            <w:r w:rsidRPr="003D05C3">
              <w:rPr>
                <w:bCs/>
                <w:lang w:eastAsia="ja-JP"/>
              </w:rPr>
              <w:t xml:space="preserve"> </w:t>
            </w:r>
            <w:proofErr w:type="spellStart"/>
            <w:r w:rsidRPr="003D05C3">
              <w:rPr>
                <w:bCs/>
                <w:lang w:eastAsia="ja-JP"/>
              </w:rPr>
              <w:t>bảng</w:t>
            </w:r>
            <w:proofErr w:type="spellEnd"/>
            <w:r w:rsidRPr="003D05C3">
              <w:rPr>
                <w:bCs/>
                <w:lang w:eastAsia="ja-JP"/>
              </w:rPr>
              <w:t xml:space="preserve">, </w:t>
            </w:r>
            <w:proofErr w:type="spellStart"/>
            <w:r w:rsidRPr="003D05C3">
              <w:t>theo</w:t>
            </w:r>
            <w:proofErr w:type="spellEnd"/>
            <w:r w:rsidRPr="003D05C3">
              <w:t xml:space="preserve"> </w:t>
            </w:r>
            <w:proofErr w:type="spellStart"/>
            <w:r w:rsidRPr="003D05C3">
              <w:t>Anh</w:t>
            </w:r>
            <w:proofErr w:type="spellEnd"/>
            <w:r w:rsidRPr="003D05C3">
              <w:t>/</w:t>
            </w:r>
            <w:proofErr w:type="spellStart"/>
            <w:r w:rsidRPr="003D05C3">
              <w:t>Chị</w:t>
            </w:r>
            <w:proofErr w:type="spellEnd"/>
            <w:r w:rsidRPr="003D05C3">
              <w:t xml:space="preserve"> </w:t>
            </w:r>
            <w:r w:rsidRPr="003D05C3">
              <w:rPr>
                <w:lang w:val="vi-VN"/>
              </w:rPr>
              <w:t xml:space="preserve">việc </w:t>
            </w:r>
            <w:proofErr w:type="spellStart"/>
            <w:r w:rsidRPr="003D05C3">
              <w:t>hiểu</w:t>
            </w:r>
            <w:proofErr w:type="spellEnd"/>
            <w:r w:rsidRPr="003D05C3">
              <w:t xml:space="preserve"> ý </w:t>
            </w:r>
            <w:proofErr w:type="spellStart"/>
            <w:r w:rsidRPr="003D05C3">
              <w:t>nghĩa</w:t>
            </w:r>
            <w:proofErr w:type="spellEnd"/>
            <w:r w:rsidRPr="003D05C3">
              <w:t xml:space="preserve"> </w:t>
            </w:r>
            <w:proofErr w:type="spellStart"/>
            <w:r w:rsidRPr="003D05C3">
              <w:t>này</w:t>
            </w:r>
            <w:proofErr w:type="spellEnd"/>
            <w:r w:rsidRPr="003D05C3">
              <w:t xml:space="preserve"> </w:t>
            </w:r>
            <w:proofErr w:type="spellStart"/>
            <w:r w:rsidRPr="003D05C3">
              <w:t>đúng</w:t>
            </w:r>
            <w:proofErr w:type="spellEnd"/>
            <w:r w:rsidRPr="003D05C3">
              <w:t xml:space="preserve"> hay </w:t>
            </w:r>
            <w:proofErr w:type="spellStart"/>
            <w:r w:rsidRPr="003D05C3">
              <w:t>sai</w:t>
            </w:r>
            <w:proofErr w:type="spellEnd"/>
            <w:r w:rsidRPr="003D05C3">
              <w:rPr>
                <w:lang w:val="vi-VN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3D05C3" w:rsidRPr="00133C0D" w:rsidTr="0004618A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3D05C3" w:rsidRPr="00133C0D" w:rsidTr="000461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3D05C3" w:rsidRDefault="003D05C3" w:rsidP="0004618A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D05C3" w:rsidRPr="00133C0D" w:rsidTr="000461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3D05C3" w:rsidRDefault="003D05C3" w:rsidP="0004618A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3D05C3" w:rsidRPr="00133C0D" w:rsidTr="0004618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D05C3" w:rsidRPr="00133C0D" w:rsidTr="0004618A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5C3" w:rsidRPr="00133C0D" w:rsidRDefault="003D05C3" w:rsidP="0004618A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3D05C3" w:rsidRPr="00133C0D" w:rsidRDefault="003D05C3" w:rsidP="003D05C3">
      <w:pPr>
        <w:pStyle w:val="BodyTextIndent"/>
        <w:ind w:left="720"/>
        <w:rPr>
          <w:b/>
          <w:sz w:val="24"/>
          <w:szCs w:val="24"/>
        </w:rPr>
      </w:pPr>
    </w:p>
    <w:p w:rsidR="0009044B" w:rsidRPr="00133C0D" w:rsidRDefault="0009044B" w:rsidP="0009044B">
      <w:pPr>
        <w:rPr>
          <w:sz w:val="24"/>
          <w:szCs w:val="24"/>
        </w:rPr>
      </w:pPr>
    </w:p>
    <w:sectPr w:rsidR="0009044B" w:rsidRPr="00133C0D" w:rsidSect="002E4A8B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74A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AB0258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CF0E63"/>
    <w:multiLevelType w:val="multilevel"/>
    <w:tmpl w:val="2078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E17316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320C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BE019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63553B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0840E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106BB4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AA2F48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011AE1"/>
    <w:multiLevelType w:val="hybridMultilevel"/>
    <w:tmpl w:val="2F8C5C68"/>
    <w:lvl w:ilvl="0" w:tplc="E1562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16140F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02358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C2320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431822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740BB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5C1A68"/>
    <w:multiLevelType w:val="hybridMultilevel"/>
    <w:tmpl w:val="411A0D82"/>
    <w:lvl w:ilvl="0" w:tplc="1EB2E1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7C80E7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177C9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13592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9"/>
  </w:num>
  <w:num w:numId="12">
    <w:abstractNumId w:val="25"/>
  </w:num>
  <w:num w:numId="13">
    <w:abstractNumId w:val="18"/>
  </w:num>
  <w:num w:numId="14">
    <w:abstractNumId w:val="12"/>
  </w:num>
  <w:num w:numId="15">
    <w:abstractNumId w:val="27"/>
  </w:num>
  <w:num w:numId="16">
    <w:abstractNumId w:val="24"/>
  </w:num>
  <w:num w:numId="17">
    <w:abstractNumId w:val="21"/>
  </w:num>
  <w:num w:numId="18">
    <w:abstractNumId w:val="22"/>
  </w:num>
  <w:num w:numId="19">
    <w:abstractNumId w:val="10"/>
  </w:num>
  <w:num w:numId="20">
    <w:abstractNumId w:val="16"/>
  </w:num>
  <w:num w:numId="21">
    <w:abstractNumId w:val="17"/>
  </w:num>
  <w:num w:numId="22">
    <w:abstractNumId w:val="15"/>
  </w:num>
  <w:num w:numId="23">
    <w:abstractNumId w:val="23"/>
  </w:num>
  <w:num w:numId="24">
    <w:abstractNumId w:val="26"/>
  </w:num>
  <w:num w:numId="25">
    <w:abstractNumId w:val="20"/>
  </w:num>
  <w:num w:numId="26">
    <w:abstractNumId w:val="28"/>
  </w:num>
  <w:num w:numId="27">
    <w:abstractNumId w:val="13"/>
  </w:num>
  <w:num w:numId="28">
    <w:abstractNumId w:val="14"/>
  </w:num>
  <w:num w:numId="29">
    <w:abstractNumId w:val="1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attachedTemplate r:id="rId1"/>
  <w:defaultTabStop w:val="720"/>
  <w:characterSpacingControl w:val="doNotCompress"/>
  <w:compat/>
  <w:rsids>
    <w:rsidRoot w:val="002578F2"/>
    <w:rsid w:val="00000B89"/>
    <w:rsid w:val="00003902"/>
    <w:rsid w:val="000471EC"/>
    <w:rsid w:val="00052D83"/>
    <w:rsid w:val="00053AA4"/>
    <w:rsid w:val="0009044B"/>
    <w:rsid w:val="000B51D3"/>
    <w:rsid w:val="000C520B"/>
    <w:rsid w:val="000F408C"/>
    <w:rsid w:val="000F5AD5"/>
    <w:rsid w:val="0011540A"/>
    <w:rsid w:val="00116C67"/>
    <w:rsid w:val="001212CF"/>
    <w:rsid w:val="00133C0D"/>
    <w:rsid w:val="00134626"/>
    <w:rsid w:val="00146C91"/>
    <w:rsid w:val="00155D0D"/>
    <w:rsid w:val="001731B8"/>
    <w:rsid w:val="0017458F"/>
    <w:rsid w:val="00186A21"/>
    <w:rsid w:val="001876D1"/>
    <w:rsid w:val="00195DF9"/>
    <w:rsid w:val="00197471"/>
    <w:rsid w:val="001A5FAB"/>
    <w:rsid w:val="001B0AE2"/>
    <w:rsid w:val="001C62F1"/>
    <w:rsid w:val="001D2FB6"/>
    <w:rsid w:val="001D64D1"/>
    <w:rsid w:val="00206B0C"/>
    <w:rsid w:val="00220C78"/>
    <w:rsid w:val="00225A0D"/>
    <w:rsid w:val="00230F1E"/>
    <w:rsid w:val="0023393D"/>
    <w:rsid w:val="002578F2"/>
    <w:rsid w:val="00265B56"/>
    <w:rsid w:val="0026648F"/>
    <w:rsid w:val="00266921"/>
    <w:rsid w:val="00296C87"/>
    <w:rsid w:val="002A6834"/>
    <w:rsid w:val="002B5EF9"/>
    <w:rsid w:val="002D1E5F"/>
    <w:rsid w:val="002E4A8B"/>
    <w:rsid w:val="002E5EAF"/>
    <w:rsid w:val="003156B5"/>
    <w:rsid w:val="00327A09"/>
    <w:rsid w:val="00361DE3"/>
    <w:rsid w:val="003A0355"/>
    <w:rsid w:val="003B3FFD"/>
    <w:rsid w:val="003D05C3"/>
    <w:rsid w:val="003D3ECB"/>
    <w:rsid w:val="003D7397"/>
    <w:rsid w:val="003F2F1C"/>
    <w:rsid w:val="00421813"/>
    <w:rsid w:val="00441DFA"/>
    <w:rsid w:val="004600C5"/>
    <w:rsid w:val="004811E8"/>
    <w:rsid w:val="004824E4"/>
    <w:rsid w:val="004E3782"/>
    <w:rsid w:val="004F1460"/>
    <w:rsid w:val="004F68C8"/>
    <w:rsid w:val="004F78FB"/>
    <w:rsid w:val="00525D0E"/>
    <w:rsid w:val="00526076"/>
    <w:rsid w:val="00532C25"/>
    <w:rsid w:val="00540767"/>
    <w:rsid w:val="005434F2"/>
    <w:rsid w:val="00555B48"/>
    <w:rsid w:val="005664AE"/>
    <w:rsid w:val="00596F8F"/>
    <w:rsid w:val="005A4A9E"/>
    <w:rsid w:val="005D38F5"/>
    <w:rsid w:val="00605A61"/>
    <w:rsid w:val="00605EEE"/>
    <w:rsid w:val="006129B4"/>
    <w:rsid w:val="006155F4"/>
    <w:rsid w:val="006173B4"/>
    <w:rsid w:val="006519FB"/>
    <w:rsid w:val="00687F76"/>
    <w:rsid w:val="006C5316"/>
    <w:rsid w:val="006C645E"/>
    <w:rsid w:val="006E14FB"/>
    <w:rsid w:val="006E59E9"/>
    <w:rsid w:val="006F35EB"/>
    <w:rsid w:val="006F5FC4"/>
    <w:rsid w:val="007036F5"/>
    <w:rsid w:val="007172C0"/>
    <w:rsid w:val="0071794F"/>
    <w:rsid w:val="00744CD8"/>
    <w:rsid w:val="007541EA"/>
    <w:rsid w:val="00756D68"/>
    <w:rsid w:val="00774D02"/>
    <w:rsid w:val="007836A5"/>
    <w:rsid w:val="007A6391"/>
    <w:rsid w:val="007D39B4"/>
    <w:rsid w:val="007D4C3A"/>
    <w:rsid w:val="007E3829"/>
    <w:rsid w:val="00806C8C"/>
    <w:rsid w:val="0082619B"/>
    <w:rsid w:val="0082797A"/>
    <w:rsid w:val="00841F47"/>
    <w:rsid w:val="00860DAB"/>
    <w:rsid w:val="008742C1"/>
    <w:rsid w:val="00894E09"/>
    <w:rsid w:val="008A0466"/>
    <w:rsid w:val="008C342A"/>
    <w:rsid w:val="008F4D38"/>
    <w:rsid w:val="009043A4"/>
    <w:rsid w:val="00905E6A"/>
    <w:rsid w:val="00916F90"/>
    <w:rsid w:val="00917E12"/>
    <w:rsid w:val="00925697"/>
    <w:rsid w:val="00953770"/>
    <w:rsid w:val="0095502B"/>
    <w:rsid w:val="00975917"/>
    <w:rsid w:val="009A30F3"/>
    <w:rsid w:val="009A625F"/>
    <w:rsid w:val="009B7EAF"/>
    <w:rsid w:val="009C1A21"/>
    <w:rsid w:val="009D781A"/>
    <w:rsid w:val="009F7280"/>
    <w:rsid w:val="00A12123"/>
    <w:rsid w:val="00A17902"/>
    <w:rsid w:val="00A3570A"/>
    <w:rsid w:val="00A64789"/>
    <w:rsid w:val="00A71790"/>
    <w:rsid w:val="00A87F03"/>
    <w:rsid w:val="00AA1629"/>
    <w:rsid w:val="00AA4B75"/>
    <w:rsid w:val="00AC6C79"/>
    <w:rsid w:val="00AD279F"/>
    <w:rsid w:val="00AD3598"/>
    <w:rsid w:val="00B02533"/>
    <w:rsid w:val="00B11AA6"/>
    <w:rsid w:val="00B15F3C"/>
    <w:rsid w:val="00B25F3C"/>
    <w:rsid w:val="00B27FD8"/>
    <w:rsid w:val="00B3550D"/>
    <w:rsid w:val="00B45B55"/>
    <w:rsid w:val="00B50B62"/>
    <w:rsid w:val="00B951E8"/>
    <w:rsid w:val="00BB040A"/>
    <w:rsid w:val="00BC41CD"/>
    <w:rsid w:val="00BE43E9"/>
    <w:rsid w:val="00C02097"/>
    <w:rsid w:val="00C10763"/>
    <w:rsid w:val="00C256DB"/>
    <w:rsid w:val="00C33407"/>
    <w:rsid w:val="00C64747"/>
    <w:rsid w:val="00C67855"/>
    <w:rsid w:val="00C72379"/>
    <w:rsid w:val="00C90AFC"/>
    <w:rsid w:val="00CB6E56"/>
    <w:rsid w:val="00CC0BAE"/>
    <w:rsid w:val="00CF18E1"/>
    <w:rsid w:val="00D07C0D"/>
    <w:rsid w:val="00D122F4"/>
    <w:rsid w:val="00D13558"/>
    <w:rsid w:val="00D1764C"/>
    <w:rsid w:val="00D43D4E"/>
    <w:rsid w:val="00D74034"/>
    <w:rsid w:val="00D93192"/>
    <w:rsid w:val="00DA721E"/>
    <w:rsid w:val="00DB7C0D"/>
    <w:rsid w:val="00DD551E"/>
    <w:rsid w:val="00E13CFF"/>
    <w:rsid w:val="00E44695"/>
    <w:rsid w:val="00E4533F"/>
    <w:rsid w:val="00E55EE7"/>
    <w:rsid w:val="00E62563"/>
    <w:rsid w:val="00E8312E"/>
    <w:rsid w:val="00E94533"/>
    <w:rsid w:val="00EA50F2"/>
    <w:rsid w:val="00EB0DC7"/>
    <w:rsid w:val="00EC6B29"/>
    <w:rsid w:val="00EE18B2"/>
    <w:rsid w:val="00F04A9F"/>
    <w:rsid w:val="00F054C1"/>
    <w:rsid w:val="00F16461"/>
    <w:rsid w:val="00F255CF"/>
    <w:rsid w:val="00F67B80"/>
    <w:rsid w:val="00F779CE"/>
    <w:rsid w:val="00F84F5F"/>
    <w:rsid w:val="00FA0E22"/>
    <w:rsid w:val="00FC3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0AFC"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rsid w:val="00C90AFC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rsid w:val="00C90AFC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rsid w:val="00C90AFC"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rsid w:val="00C90AFC"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rsid w:val="00C90AFC"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90AFC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sid w:val="00C90AFC"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sid w:val="00C90AFC"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sid w:val="00C90AFC"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sid w:val="00C90AFC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sid w:val="00C90AFC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sid w:val="00C90AFC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rsid w:val="00C90AFC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rsid w:val="00C90AFC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rsid w:val="00C90AFC"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rsid w:val="00C90AFC"/>
  </w:style>
  <w:style w:type="character" w:customStyle="1" w:styleId="FootnoteTextChar">
    <w:name w:val="Footnote Text Char"/>
    <w:link w:val="Footnote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rsid w:val="00C90AFC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rsid w:val="00C90AFC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rsid w:val="00C90AFC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rsid w:val="00C90AFC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rsid w:val="00C90AFC"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rsid w:val="00C90AFC"/>
    <w:pPr>
      <w:numPr>
        <w:numId w:val="3"/>
      </w:numPr>
      <w:spacing w:before="0" w:after="0"/>
    </w:pPr>
  </w:style>
  <w:style w:type="paragraph" w:styleId="ListNumber">
    <w:name w:val="List Number"/>
    <w:basedOn w:val="Normal"/>
    <w:rsid w:val="00C90AFC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rsid w:val="00C90AFC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rsid w:val="00C90AFC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rsid w:val="00C90AFC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rsid w:val="00C90AFC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rsid w:val="00C90AFC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rsid w:val="00C90AFC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rsid w:val="00C90AFC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sid w:val="00C90AFC"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rsid w:val="00C90AFC"/>
    <w:pPr>
      <w:spacing w:before="0" w:after="0"/>
      <w:ind w:left="360"/>
    </w:pPr>
  </w:style>
  <w:style w:type="paragraph" w:styleId="ListContinue2">
    <w:name w:val="List Continue 2"/>
    <w:basedOn w:val="Normal"/>
    <w:rsid w:val="00C90AFC"/>
    <w:pPr>
      <w:spacing w:before="0" w:after="0"/>
      <w:ind w:left="720"/>
    </w:pPr>
  </w:style>
  <w:style w:type="paragraph" w:styleId="ListContinue3">
    <w:name w:val="List Continue 3"/>
    <w:basedOn w:val="Normal"/>
    <w:rsid w:val="00C90AFC"/>
    <w:pPr>
      <w:spacing w:before="0" w:after="0"/>
      <w:ind w:left="1080"/>
    </w:pPr>
  </w:style>
  <w:style w:type="paragraph" w:styleId="ListContinue4">
    <w:name w:val="List Continue 4"/>
    <w:basedOn w:val="Normal"/>
    <w:rsid w:val="00C90AFC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rsid w:val="00C90AFC"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sid w:val="00C90AFC"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rsid w:val="00C90AFC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rsid w:val="00C90AFC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rsid w:val="00C90AFC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rsid w:val="00C90AFC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rsid w:val="00C90AFC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C90AFC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rsid w:val="00C90AFC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rsid w:val="00C90AFC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rsid w:val="00C90AFC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rsid w:val="00C90AFC"/>
    <w:pPr>
      <w:ind w:firstLine="0"/>
    </w:pPr>
  </w:style>
  <w:style w:type="paragraph" w:customStyle="1" w:styleId="BlockQuote">
    <w:name w:val="Block Quote"/>
    <w:rsid w:val="00C90AFC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rsid w:val="00C90AFC"/>
    <w:pPr>
      <w:keepNext/>
      <w:spacing w:line="240" w:lineRule="auto"/>
      <w:ind w:firstLine="0"/>
      <w:jc w:val="left"/>
    </w:pPr>
  </w:style>
  <w:style w:type="paragraph" w:customStyle="1" w:styleId="QFNormal">
    <w:name w:val="QF Normal"/>
    <w:rsid w:val="00C90AFC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rsid w:val="00C90AFC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rsid w:val="00C90AFC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rsid w:val="00C90AFC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rsid w:val="00C90AFC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rsid w:val="00C90AFC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rsid w:val="00C90AFC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sid w:val="00C90AFC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rsid w:val="00C90AFC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rsid w:val="00C90AFC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rsid w:val="00C90AFC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rsid w:val="00C90AFC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rsid w:val="00C90AFC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sid w:val="00C90AFC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character" w:customStyle="1" w:styleId="tooltip">
    <w:name w:val="tooltip"/>
    <w:basedOn w:val="DefaultParagraphFont"/>
    <w:rsid w:val="00E44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0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2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47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0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5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0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89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94</TotalTime>
  <Pages>4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/>
  <LinksUpToDate>false</LinksUpToDate>
  <CharactersWithSpaces>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Nguyen Thanh Huyen</cp:lastModifiedBy>
  <cp:revision>22</cp:revision>
  <cp:lastPrinted>2009-03-13T16:29:00Z</cp:lastPrinted>
  <dcterms:created xsi:type="dcterms:W3CDTF">2016-04-04T14:10:00Z</dcterms:created>
  <dcterms:modified xsi:type="dcterms:W3CDTF">2016-04-05T02:27:00Z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