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0B62" w:rsidRPr="00133C0D" w:rsidRDefault="00E94533" w:rsidP="00E94533">
      <w:pPr>
        <w:pStyle w:val="Title"/>
        <w:jc w:val="center"/>
        <w:rPr>
          <w:rFonts w:ascii="Times New Roman" w:hAnsi="Times New Roman" w:cs="Times New Roman"/>
          <w:sz w:val="26"/>
          <w:szCs w:val="26"/>
        </w:rPr>
      </w:pPr>
      <w:r w:rsidRPr="00133C0D">
        <w:rPr>
          <w:rFonts w:ascii="Times New Roman" w:hAnsi="Times New Roman" w:cs="Times New Roman"/>
          <w:sz w:val="26"/>
          <w:szCs w:val="26"/>
        </w:rPr>
        <w:t>ĐỀ THI ĐÁNH GIÁ NĂNG LỰC</w:t>
      </w:r>
    </w:p>
    <w:p w:rsidR="00E94533" w:rsidRPr="00133C0D" w:rsidRDefault="00E94533" w:rsidP="00E94533">
      <w:pPr>
        <w:pStyle w:val="Title"/>
        <w:jc w:val="center"/>
        <w:rPr>
          <w:rFonts w:ascii="Times New Roman" w:hAnsi="Times New Roman" w:cs="Times New Roman"/>
          <w:sz w:val="26"/>
          <w:szCs w:val="26"/>
        </w:rPr>
      </w:pPr>
      <w:r w:rsidRPr="00133C0D">
        <w:rPr>
          <w:rFonts w:ascii="Times New Roman" w:hAnsi="Times New Roman" w:cs="Times New Roman"/>
          <w:sz w:val="26"/>
          <w:szCs w:val="26"/>
        </w:rPr>
        <w:t>NHÓM NĂNG LỰC: (CM)</w:t>
      </w:r>
    </w:p>
    <w:p w:rsidR="00E94533" w:rsidRPr="00133C0D" w:rsidRDefault="00E94533" w:rsidP="00E94533">
      <w:pPr>
        <w:pStyle w:val="Title"/>
        <w:jc w:val="center"/>
        <w:rPr>
          <w:rFonts w:ascii="Times New Roman" w:hAnsi="Times New Roman" w:cs="Times New Roman"/>
          <w:sz w:val="26"/>
          <w:szCs w:val="26"/>
        </w:rPr>
      </w:pPr>
      <w:r w:rsidRPr="00133C0D">
        <w:rPr>
          <w:rFonts w:ascii="Times New Roman" w:hAnsi="Times New Roman" w:cs="Times New Roman"/>
          <w:sz w:val="26"/>
          <w:szCs w:val="26"/>
        </w:rPr>
        <w:t xml:space="preserve">TÊN NĂNG LỰC:  </w:t>
      </w:r>
      <w:r w:rsidR="00E13CFF" w:rsidRPr="00133C0D">
        <w:rPr>
          <w:rFonts w:ascii="Times New Roman" w:hAnsi="Times New Roman" w:cs="Times New Roman"/>
          <w:sz w:val="26"/>
          <w:szCs w:val="26"/>
        </w:rPr>
        <w:t>F061-</w:t>
      </w:r>
      <w:r w:rsidR="006E59E9" w:rsidRPr="00133C0D">
        <w:rPr>
          <w:rFonts w:ascii="Times New Roman" w:hAnsi="Times New Roman" w:cs="Times New Roman"/>
          <w:sz w:val="26"/>
          <w:szCs w:val="26"/>
        </w:rPr>
        <w:t>Thiết kế giao diện, mỹ thuật</w:t>
      </w:r>
    </w:p>
    <w:p w:rsidR="00EE18B2" w:rsidRPr="00133C0D" w:rsidRDefault="009A30F3" w:rsidP="005664AE">
      <w:pPr>
        <w:pStyle w:val="Title"/>
        <w:jc w:val="center"/>
        <w:rPr>
          <w:rFonts w:ascii="Times New Roman" w:hAnsi="Times New Roman" w:cs="Times New Roman"/>
          <w:sz w:val="26"/>
          <w:szCs w:val="26"/>
          <w:lang w:val="vi-VN"/>
        </w:rPr>
      </w:pPr>
      <w:r w:rsidRPr="00133C0D">
        <w:rPr>
          <w:rFonts w:ascii="Times New Roman" w:hAnsi="Times New Roman" w:cs="Times New Roman"/>
          <w:sz w:val="26"/>
          <w:szCs w:val="26"/>
        </w:rPr>
        <w:t xml:space="preserve">CẤP ĐỘ: </w:t>
      </w:r>
      <w:r w:rsidR="009A625F" w:rsidRPr="00133C0D">
        <w:rPr>
          <w:rFonts w:ascii="Times New Roman" w:hAnsi="Times New Roman" w:cs="Times New Roman"/>
          <w:sz w:val="26"/>
          <w:szCs w:val="26"/>
        </w:rPr>
        <w:t>1</w:t>
      </w:r>
    </w:p>
    <w:p w:rsidR="00A64789" w:rsidRPr="00133C0D" w:rsidRDefault="00A64789" w:rsidP="00A64789">
      <w:pPr>
        <w:pStyle w:val="Title"/>
        <w:spacing w:line="240" w:lineRule="auto"/>
        <w:rPr>
          <w:rFonts w:ascii="Times New Roman" w:hAnsi="Times New Roman" w:cs="Times New Roman"/>
          <w:b w:val="0"/>
          <w:sz w:val="24"/>
          <w:szCs w:val="24"/>
          <w:lang w:val="vi-VN"/>
        </w:rPr>
      </w:pPr>
      <w:r w:rsidRPr="00133C0D">
        <w:rPr>
          <w:rFonts w:ascii="Times New Roman" w:hAnsi="Times New Roman" w:cs="Times New Roman"/>
          <w:sz w:val="24"/>
          <w:szCs w:val="24"/>
          <w:lang w:val="vi-VN"/>
        </w:rPr>
        <w:t xml:space="preserve">- </w:t>
      </w:r>
      <w:r w:rsidRPr="00133C0D">
        <w:rPr>
          <w:rFonts w:ascii="Times New Roman" w:hAnsi="Times New Roman" w:cs="Times New Roman"/>
          <w:b w:val="0"/>
          <w:sz w:val="24"/>
          <w:szCs w:val="24"/>
          <w:lang w:val="vi-VN"/>
        </w:rPr>
        <w:t>Trình bầy được nguyên lý cơ bản của việc phối màu trong thiết kế mỹ thuật máy tính;</w:t>
      </w:r>
      <w:r w:rsidR="00133C0D" w:rsidRPr="00133C0D">
        <w:rPr>
          <w:rFonts w:ascii="Times New Roman" w:hAnsi="Times New Roman" w:cs="Times New Roman"/>
          <w:b w:val="0"/>
          <w:sz w:val="24"/>
          <w:szCs w:val="24"/>
          <w:lang w:val="en-US"/>
        </w:rPr>
        <w:br/>
      </w:r>
      <w:r w:rsidRPr="00133C0D">
        <w:rPr>
          <w:rFonts w:ascii="Times New Roman" w:hAnsi="Times New Roman" w:cs="Times New Roman"/>
          <w:b w:val="0"/>
          <w:sz w:val="24"/>
          <w:szCs w:val="24"/>
          <w:lang w:val="vi-VN"/>
        </w:rPr>
        <w:t>- Kể tên một số phần mềm thiết kế tiêu biểu phục vụ cho việc thiết kế mỹ thuật trên máy tính;</w:t>
      </w:r>
    </w:p>
    <w:p w:rsidR="0009044B" w:rsidRPr="00133C0D" w:rsidRDefault="0009044B" w:rsidP="0009044B">
      <w:pPr>
        <w:pStyle w:val="Title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33C0D">
        <w:rPr>
          <w:rFonts w:ascii="Times New Roman" w:hAnsi="Times New Roman" w:cs="Times New Roman"/>
          <w:sz w:val="24"/>
          <w:szCs w:val="24"/>
        </w:rPr>
        <w:t>CÂU HỎI MC</w:t>
      </w:r>
    </w:p>
    <w:p w:rsidR="001D64D1" w:rsidRPr="00133C0D" w:rsidRDefault="001D64D1" w:rsidP="001D64D1">
      <w:pPr>
        <w:pStyle w:val="BodyTextIndent"/>
        <w:numPr>
          <w:ilvl w:val="0"/>
          <w:numId w:val="10"/>
        </w:numPr>
        <w:rPr>
          <w:b/>
          <w:sz w:val="24"/>
          <w:szCs w:val="24"/>
        </w:rPr>
      </w:pPr>
      <w:r w:rsidRPr="00133C0D">
        <w:rPr>
          <w:b/>
          <w:sz w:val="24"/>
          <w:szCs w:val="24"/>
        </w:rPr>
        <w:t>Câu hỏi chọn 1 đáp án: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/>
      </w:tblPr>
      <w:tblGrid>
        <w:gridCol w:w="770"/>
        <w:gridCol w:w="3848"/>
        <w:gridCol w:w="4618"/>
        <w:gridCol w:w="770"/>
      </w:tblGrid>
      <w:tr w:rsidR="001D64D1" w:rsidRPr="00133C0D" w:rsidTr="00D74034">
        <w:trPr>
          <w:cantSplit/>
          <w:tblHeader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4D1" w:rsidRPr="00133C0D" w:rsidRDefault="001D64D1" w:rsidP="00916F90">
            <w:pPr>
              <w:pStyle w:val="NormalWeb"/>
            </w:pPr>
            <w:r w:rsidRPr="00133C0D">
              <w:t xml:space="preserve">Anh/Chị </w:t>
            </w:r>
            <w:r w:rsidR="00916F90" w:rsidRPr="00133C0D">
              <w:t xml:space="preserve"> hãy cho biết phần mềm nào dưới đây không phải là phần mềm thiết kế đồ họa máy tính</w:t>
            </w:r>
            <w:r w:rsidR="00D93192">
              <w:t>: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4D1" w:rsidRPr="00133C0D" w:rsidRDefault="001D64D1" w:rsidP="00D74034">
            <w:pPr>
              <w:pStyle w:val="QFType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MC</w:t>
            </w:r>
          </w:p>
        </w:tc>
      </w:tr>
      <w:tr w:rsidR="001D64D1" w:rsidRPr="00133C0D" w:rsidTr="00D74034">
        <w:trPr>
          <w:cantSplit/>
          <w:tblHeader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4D1" w:rsidRPr="00133C0D" w:rsidRDefault="001D64D1" w:rsidP="00D74034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#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4D1" w:rsidRPr="00133C0D" w:rsidRDefault="001D64D1" w:rsidP="00D74034">
            <w:pPr>
              <w:pStyle w:val="QFOptionReset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Answers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4D1" w:rsidRPr="00133C0D" w:rsidRDefault="001D64D1" w:rsidP="00D74034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Hints/Feedback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4D1" w:rsidRPr="00133C0D" w:rsidRDefault="001D64D1" w:rsidP="00D74034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Grade</w:t>
            </w:r>
          </w:p>
        </w:tc>
      </w:tr>
      <w:tr w:rsidR="001D64D1" w:rsidRPr="00133C0D" w:rsidTr="00D7403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4D1" w:rsidRPr="00133C0D" w:rsidRDefault="001D64D1" w:rsidP="00D74034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4D1" w:rsidRPr="00133C0D" w:rsidRDefault="002E5EAF" w:rsidP="002E5EAF">
            <w:pPr>
              <w:spacing w:before="0" w:after="0"/>
              <w:rPr>
                <w:color w:val="000000" w:themeColor="text1"/>
                <w:sz w:val="24"/>
                <w:szCs w:val="24"/>
              </w:rPr>
            </w:pPr>
            <w:r w:rsidRPr="00133C0D">
              <w:rPr>
                <w:color w:val="000000" w:themeColor="text1"/>
                <w:sz w:val="24"/>
                <w:szCs w:val="24"/>
              </w:rPr>
              <w:t>Adobe Photoshop 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4D1" w:rsidRPr="00133C0D" w:rsidRDefault="001D64D1" w:rsidP="00D74034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4D1" w:rsidRPr="00133C0D" w:rsidRDefault="001D64D1" w:rsidP="00D74034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2B5EF9" w:rsidRPr="00133C0D" w:rsidTr="00D7403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4D1" w:rsidRPr="00133C0D" w:rsidRDefault="001D64D1" w:rsidP="00D74034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4D1" w:rsidRPr="00133C0D" w:rsidRDefault="00540767" w:rsidP="00D74034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bCs/>
                <w:sz w:val="24"/>
                <w:szCs w:val="24"/>
              </w:rPr>
              <w:t>Download Manager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4D1" w:rsidRPr="00133C0D" w:rsidRDefault="001D64D1" w:rsidP="00D74034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4D1" w:rsidRPr="00133C0D" w:rsidRDefault="004F78FB" w:rsidP="00D74034">
            <w:pPr>
              <w:pStyle w:val="QFGrade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10</w:t>
            </w: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1D64D1" w:rsidRPr="00133C0D" w:rsidTr="00D7403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4D1" w:rsidRPr="00133C0D" w:rsidRDefault="001D64D1" w:rsidP="00D74034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4D1" w:rsidRPr="00133C0D" w:rsidRDefault="002E5EAF" w:rsidP="00D74034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Adobe Illustrator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4D1" w:rsidRPr="00133C0D" w:rsidRDefault="001D64D1" w:rsidP="00D74034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4D1" w:rsidRPr="00133C0D" w:rsidRDefault="001D64D1" w:rsidP="00D74034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1D64D1" w:rsidRPr="00133C0D" w:rsidTr="00D7403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4D1" w:rsidRPr="00133C0D" w:rsidRDefault="001D64D1" w:rsidP="00D74034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4D1" w:rsidRPr="00133C0D" w:rsidRDefault="00CC0BAE" w:rsidP="002E5EAF">
            <w:pPr>
              <w:rPr>
                <w:color w:val="000000" w:themeColor="text1"/>
                <w:sz w:val="24"/>
                <w:szCs w:val="24"/>
              </w:rPr>
            </w:pPr>
            <w:hyperlink r:id="rId5" w:history="1">
              <w:r w:rsidR="002E5EAF" w:rsidRPr="00133C0D">
                <w:rPr>
                  <w:color w:val="000000" w:themeColor="text1"/>
                  <w:sz w:val="24"/>
                  <w:szCs w:val="24"/>
                </w:rPr>
                <w:t xml:space="preserve">CorelDRAW </w:t>
              </w:r>
            </w:hyperlink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4D1" w:rsidRPr="00133C0D" w:rsidRDefault="001D64D1" w:rsidP="00D74034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4D1" w:rsidRPr="00133C0D" w:rsidRDefault="001D64D1" w:rsidP="00D74034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1D64D1" w:rsidRPr="00133C0D" w:rsidTr="00D7403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4D1" w:rsidRPr="00133C0D" w:rsidRDefault="001D64D1" w:rsidP="00D74034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4D1" w:rsidRPr="00133C0D" w:rsidRDefault="001D64D1" w:rsidP="00D74034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4D1" w:rsidRPr="00133C0D" w:rsidRDefault="001D64D1" w:rsidP="00D74034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4D1" w:rsidRPr="00133C0D" w:rsidRDefault="001D64D1" w:rsidP="00D74034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1D64D1" w:rsidRPr="00133C0D" w:rsidTr="00D7403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4D1" w:rsidRPr="00133C0D" w:rsidRDefault="001D64D1" w:rsidP="00D74034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4D1" w:rsidRPr="00133C0D" w:rsidRDefault="001D64D1" w:rsidP="00D74034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Incorrect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4D1" w:rsidRPr="00133C0D" w:rsidRDefault="001D64D1" w:rsidP="00D74034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4D1" w:rsidRPr="00133C0D" w:rsidRDefault="001D64D1" w:rsidP="00D74034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1D64D1" w:rsidRPr="00133C0D" w:rsidTr="00D7403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4D1" w:rsidRPr="00133C0D" w:rsidRDefault="001D64D1" w:rsidP="00D74034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4D1" w:rsidRPr="00133C0D" w:rsidRDefault="001D64D1" w:rsidP="00D74034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General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4D1" w:rsidRPr="00133C0D" w:rsidRDefault="001D64D1" w:rsidP="00D74034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4D1" w:rsidRPr="00133C0D" w:rsidRDefault="001D64D1" w:rsidP="00D74034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1D64D1" w:rsidRPr="00133C0D" w:rsidTr="00D74034">
        <w:trPr>
          <w:cantSplit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4D1" w:rsidRPr="00133C0D" w:rsidRDefault="001D64D1" w:rsidP="00D74034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64D1" w:rsidRPr="00133C0D" w:rsidRDefault="001D64D1" w:rsidP="00D74034">
            <w:pPr>
              <w:rPr>
                <w:sz w:val="24"/>
                <w:szCs w:val="24"/>
              </w:rPr>
            </w:pPr>
            <w:r w:rsidRPr="00133C0D">
              <w:rPr>
                <w:sz w:val="24"/>
                <w:szCs w:val="24"/>
              </w:rPr>
              <w:t> </w:t>
            </w:r>
          </w:p>
        </w:tc>
      </w:tr>
    </w:tbl>
    <w:p w:rsidR="007E3829" w:rsidRPr="00133C0D" w:rsidRDefault="007E3829" w:rsidP="007E3829">
      <w:pPr>
        <w:pStyle w:val="BodyTextIndent"/>
        <w:numPr>
          <w:ilvl w:val="0"/>
          <w:numId w:val="10"/>
        </w:numPr>
        <w:rPr>
          <w:b/>
          <w:sz w:val="24"/>
          <w:szCs w:val="24"/>
        </w:rPr>
      </w:pPr>
      <w:r w:rsidRPr="00133C0D">
        <w:rPr>
          <w:b/>
          <w:sz w:val="24"/>
          <w:szCs w:val="24"/>
        </w:rPr>
        <w:t>Câu hỏi chọn 1 đáp án: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/>
      </w:tblPr>
      <w:tblGrid>
        <w:gridCol w:w="770"/>
        <w:gridCol w:w="3848"/>
        <w:gridCol w:w="4618"/>
        <w:gridCol w:w="770"/>
      </w:tblGrid>
      <w:tr w:rsidR="007E3829" w:rsidRPr="00133C0D" w:rsidTr="00D74034">
        <w:trPr>
          <w:cantSplit/>
          <w:tblHeader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3829" w:rsidRPr="00133C0D" w:rsidRDefault="007E3829" w:rsidP="00186A21">
            <w:pPr>
              <w:pStyle w:val="NormalWeb"/>
              <w:rPr>
                <w:lang w:val="vi-VN"/>
              </w:rPr>
            </w:pPr>
            <w:r w:rsidRPr="00133C0D">
              <w:t xml:space="preserve">Anh/Chị cho biết </w:t>
            </w:r>
            <w:r w:rsidR="00155D0D" w:rsidRPr="00133C0D">
              <w:t>m</w:t>
            </w:r>
            <w:r w:rsidR="00155D0D" w:rsidRPr="00133C0D">
              <w:rPr>
                <w:lang w:val="vi-VN"/>
              </w:rPr>
              <w:t>à</w:t>
            </w:r>
            <w:r w:rsidR="00186A21" w:rsidRPr="00133C0D">
              <w:t xml:space="preserve">u nào </w:t>
            </w:r>
            <w:r w:rsidR="00053AA4" w:rsidRPr="00133C0D">
              <w:t xml:space="preserve">dưới đây do mầu đỏ và xanh lam </w:t>
            </w:r>
            <w:r w:rsidR="00155D0D" w:rsidRPr="00133C0D">
              <w:rPr>
                <w:lang w:val="vi-VN"/>
              </w:rPr>
              <w:t xml:space="preserve">kết hợp </w:t>
            </w:r>
            <w:r w:rsidR="00053AA4" w:rsidRPr="00133C0D">
              <w:t>tạo thành</w:t>
            </w:r>
            <w:r w:rsidR="008F4D38" w:rsidRPr="00133C0D">
              <w:rPr>
                <w:lang w:val="vi-VN"/>
              </w:rPr>
              <w:t>?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3829" w:rsidRPr="00133C0D" w:rsidRDefault="007E3829" w:rsidP="00D74034">
            <w:pPr>
              <w:pStyle w:val="QFType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MC</w:t>
            </w:r>
          </w:p>
        </w:tc>
      </w:tr>
      <w:tr w:rsidR="007E3829" w:rsidRPr="00133C0D" w:rsidTr="00D74034">
        <w:trPr>
          <w:cantSplit/>
          <w:tblHeader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3829" w:rsidRPr="00133C0D" w:rsidRDefault="007E3829" w:rsidP="00D74034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#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3829" w:rsidRPr="00133C0D" w:rsidRDefault="007E3829" w:rsidP="00D74034">
            <w:pPr>
              <w:pStyle w:val="QFOptionReset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Answers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3829" w:rsidRPr="00133C0D" w:rsidRDefault="007E3829" w:rsidP="00D74034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Hints/Feedback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3829" w:rsidRPr="00133C0D" w:rsidRDefault="007E3829" w:rsidP="00D74034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Grade</w:t>
            </w:r>
          </w:p>
        </w:tc>
      </w:tr>
      <w:tr w:rsidR="007E3829" w:rsidRPr="00133C0D" w:rsidTr="00D7403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3829" w:rsidRPr="00133C0D" w:rsidRDefault="007E3829" w:rsidP="00D74034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3829" w:rsidRPr="00133C0D" w:rsidRDefault="00053AA4" w:rsidP="00D74034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 xml:space="preserve">Màu xanh lá 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3829" w:rsidRPr="00133C0D" w:rsidRDefault="007E3829" w:rsidP="00D74034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3829" w:rsidRPr="00133C0D" w:rsidRDefault="007E3829" w:rsidP="00D74034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E3829" w:rsidRPr="00133C0D" w:rsidTr="00D7403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3829" w:rsidRPr="00133C0D" w:rsidRDefault="007E3829" w:rsidP="00D74034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3829" w:rsidRPr="00133C0D" w:rsidRDefault="00053AA4" w:rsidP="00D74034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Mầu hồng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3829" w:rsidRPr="00133C0D" w:rsidRDefault="007E3829" w:rsidP="00D74034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3829" w:rsidRPr="00133C0D" w:rsidRDefault="007E3829" w:rsidP="00D74034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2B5EF9" w:rsidRPr="00133C0D" w:rsidTr="00D7403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3829" w:rsidRPr="00133C0D" w:rsidRDefault="007E3829" w:rsidP="00D74034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3829" w:rsidRPr="00133C0D" w:rsidRDefault="00053AA4" w:rsidP="00D74034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Mầu tím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3829" w:rsidRPr="00133C0D" w:rsidRDefault="007E3829" w:rsidP="00D74034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3829" w:rsidRPr="00133C0D" w:rsidRDefault="004F78FB" w:rsidP="00D74034">
            <w:pPr>
              <w:pStyle w:val="QFGrade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10</w:t>
            </w: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E3829" w:rsidRPr="00133C0D" w:rsidTr="00D7403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3829" w:rsidRPr="00133C0D" w:rsidRDefault="007E3829" w:rsidP="00D74034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3829" w:rsidRPr="00133C0D" w:rsidRDefault="00053AA4" w:rsidP="00D74034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Mầu vàng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3829" w:rsidRPr="00133C0D" w:rsidRDefault="007E3829" w:rsidP="00D74034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3829" w:rsidRPr="00133C0D" w:rsidRDefault="007E3829" w:rsidP="00D74034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E3829" w:rsidRPr="00133C0D" w:rsidTr="00D7403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3829" w:rsidRPr="00133C0D" w:rsidRDefault="007E3829" w:rsidP="00D74034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3829" w:rsidRPr="00133C0D" w:rsidRDefault="007E3829" w:rsidP="00D74034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3829" w:rsidRPr="00133C0D" w:rsidRDefault="007E3829" w:rsidP="00D74034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3829" w:rsidRPr="00133C0D" w:rsidRDefault="007E3829" w:rsidP="00D74034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7E3829" w:rsidRPr="00133C0D" w:rsidTr="00D7403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3829" w:rsidRPr="00133C0D" w:rsidRDefault="007E3829" w:rsidP="00D74034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3829" w:rsidRPr="00133C0D" w:rsidRDefault="007E3829" w:rsidP="00D74034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Incorrect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3829" w:rsidRPr="00133C0D" w:rsidRDefault="007E3829" w:rsidP="00D74034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3829" w:rsidRPr="00133C0D" w:rsidRDefault="007E3829" w:rsidP="00D74034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7E3829" w:rsidRPr="00133C0D" w:rsidTr="00D7403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3829" w:rsidRPr="00133C0D" w:rsidRDefault="007E3829" w:rsidP="00D74034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3829" w:rsidRPr="00133C0D" w:rsidRDefault="007E3829" w:rsidP="00D74034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General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3829" w:rsidRPr="00133C0D" w:rsidRDefault="007E3829" w:rsidP="00D74034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3829" w:rsidRPr="00133C0D" w:rsidRDefault="007E3829" w:rsidP="00D74034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7E3829" w:rsidRPr="00133C0D" w:rsidTr="00D74034">
        <w:trPr>
          <w:cantSplit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3829" w:rsidRPr="00133C0D" w:rsidRDefault="007E3829" w:rsidP="00D74034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3829" w:rsidRPr="00133C0D" w:rsidRDefault="007E3829" w:rsidP="00D74034">
            <w:pPr>
              <w:rPr>
                <w:sz w:val="24"/>
                <w:szCs w:val="24"/>
              </w:rPr>
            </w:pPr>
            <w:r w:rsidRPr="00133C0D">
              <w:rPr>
                <w:sz w:val="24"/>
                <w:szCs w:val="24"/>
              </w:rPr>
              <w:t> </w:t>
            </w:r>
          </w:p>
        </w:tc>
      </w:tr>
    </w:tbl>
    <w:p w:rsidR="00C72379" w:rsidRPr="00133C0D" w:rsidRDefault="00C72379" w:rsidP="00C72379">
      <w:pPr>
        <w:pStyle w:val="BodyTextIndent"/>
        <w:numPr>
          <w:ilvl w:val="0"/>
          <w:numId w:val="10"/>
        </w:numPr>
        <w:rPr>
          <w:b/>
          <w:sz w:val="24"/>
          <w:szCs w:val="24"/>
        </w:rPr>
      </w:pPr>
      <w:r w:rsidRPr="00133C0D">
        <w:rPr>
          <w:b/>
          <w:sz w:val="24"/>
          <w:szCs w:val="24"/>
        </w:rPr>
        <w:t>Câu hỏi chọn 1 đáp án: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/>
      </w:tblPr>
      <w:tblGrid>
        <w:gridCol w:w="770"/>
        <w:gridCol w:w="3848"/>
        <w:gridCol w:w="4618"/>
        <w:gridCol w:w="770"/>
      </w:tblGrid>
      <w:tr w:rsidR="00C72379" w:rsidRPr="00133C0D" w:rsidTr="00860DAB">
        <w:trPr>
          <w:cantSplit/>
          <w:tblHeader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2379" w:rsidRPr="00133C0D" w:rsidRDefault="00C72379" w:rsidP="006E14FB">
            <w:pPr>
              <w:pStyle w:val="NormalWeb"/>
            </w:pPr>
            <w:r w:rsidRPr="00133C0D">
              <w:t>Anh/Chị hãy cho biế</w:t>
            </w:r>
            <w:r w:rsidR="006E14FB" w:rsidRPr="00133C0D">
              <w:t>t phần mềm nào dưới đây có thể tạo ra những file vector?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2379" w:rsidRPr="00133C0D" w:rsidRDefault="00C72379" w:rsidP="00860DAB">
            <w:pPr>
              <w:pStyle w:val="QFType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MC</w:t>
            </w:r>
          </w:p>
        </w:tc>
      </w:tr>
      <w:tr w:rsidR="00C72379" w:rsidRPr="00133C0D" w:rsidTr="00860DAB">
        <w:trPr>
          <w:cantSplit/>
          <w:tblHeader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2379" w:rsidRPr="00133C0D" w:rsidRDefault="00C72379" w:rsidP="00860DAB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#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2379" w:rsidRPr="00133C0D" w:rsidRDefault="00C72379" w:rsidP="00860DAB">
            <w:pPr>
              <w:pStyle w:val="QFOptionReset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Answers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2379" w:rsidRPr="00133C0D" w:rsidRDefault="00C72379" w:rsidP="00860DAB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Hints/Feedback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2379" w:rsidRPr="00133C0D" w:rsidRDefault="00C72379" w:rsidP="00860DAB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Grade</w:t>
            </w:r>
          </w:p>
        </w:tc>
      </w:tr>
      <w:tr w:rsidR="00C72379" w:rsidRPr="00133C0D" w:rsidTr="00860DAB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2379" w:rsidRPr="00133C0D" w:rsidRDefault="00C72379" w:rsidP="00860DAB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2379" w:rsidRPr="00133C0D" w:rsidRDefault="00E44695" w:rsidP="00E44695">
            <w:pPr>
              <w:spacing w:before="0" w:after="0" w:line="240" w:lineRule="auto"/>
              <w:jc w:val="left"/>
              <w:rPr>
                <w:sz w:val="24"/>
                <w:szCs w:val="24"/>
                <w:lang w:val="en-US"/>
              </w:rPr>
            </w:pPr>
            <w:r w:rsidRPr="00133C0D">
              <w:rPr>
                <w:sz w:val="24"/>
                <w:szCs w:val="24"/>
                <w:lang w:val="en-US"/>
              </w:rPr>
              <w:t xml:space="preserve">Adobe Flash Player 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2379" w:rsidRPr="00133C0D" w:rsidRDefault="00C72379" w:rsidP="00860DAB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2379" w:rsidRPr="00133C0D" w:rsidRDefault="00C72379" w:rsidP="00860DAB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C72379" w:rsidRPr="00133C0D" w:rsidTr="00860DAB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2379" w:rsidRPr="00133C0D" w:rsidRDefault="00C72379" w:rsidP="00860DAB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2379" w:rsidRPr="00133C0D" w:rsidRDefault="00E44695" w:rsidP="00860DAB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Style w:val="tooltip"/>
                <w:rFonts w:ascii="Times New Roman" w:hAnsi="Times New Roman" w:cs="Times New Roman"/>
                <w:sz w:val="24"/>
                <w:szCs w:val="24"/>
              </w:rPr>
              <w:t>FotoSketcher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2379" w:rsidRPr="00133C0D" w:rsidRDefault="00C72379" w:rsidP="00860DAB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2379" w:rsidRPr="00133C0D" w:rsidRDefault="00C72379" w:rsidP="00860DAB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C72379" w:rsidRPr="00133C0D" w:rsidTr="00860DAB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2379" w:rsidRPr="00133C0D" w:rsidRDefault="00C72379" w:rsidP="00860DAB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2379" w:rsidRPr="00133C0D" w:rsidRDefault="00E44695" w:rsidP="00860DAB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Photo Studio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2379" w:rsidRPr="00133C0D" w:rsidRDefault="00C72379" w:rsidP="00860DAB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2379" w:rsidRPr="00133C0D" w:rsidRDefault="00C72379" w:rsidP="00860DAB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C72379" w:rsidRPr="00133C0D" w:rsidTr="00860DAB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2379" w:rsidRPr="00133C0D" w:rsidRDefault="00C72379" w:rsidP="00860DAB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2379" w:rsidRPr="00133C0D" w:rsidRDefault="006E14FB" w:rsidP="00860DAB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Adobe Illustrator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2379" w:rsidRPr="00133C0D" w:rsidRDefault="00C72379" w:rsidP="00860DAB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2379" w:rsidRPr="00133C0D" w:rsidRDefault="00C72379" w:rsidP="00860DAB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C72379" w:rsidRPr="00133C0D" w:rsidTr="00860DAB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2379" w:rsidRPr="00133C0D" w:rsidRDefault="00C72379" w:rsidP="00860DAB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2379" w:rsidRPr="00133C0D" w:rsidRDefault="00C72379" w:rsidP="00860DAB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2379" w:rsidRPr="00133C0D" w:rsidRDefault="00C72379" w:rsidP="00860DAB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2379" w:rsidRPr="00133C0D" w:rsidRDefault="00C72379" w:rsidP="00860DAB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C72379" w:rsidRPr="00133C0D" w:rsidTr="00860DAB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2379" w:rsidRPr="00133C0D" w:rsidRDefault="00C72379" w:rsidP="00860DAB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2379" w:rsidRPr="00133C0D" w:rsidRDefault="00C72379" w:rsidP="00860DAB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Incorrect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2379" w:rsidRPr="00133C0D" w:rsidRDefault="00C72379" w:rsidP="00860DAB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2379" w:rsidRPr="00133C0D" w:rsidRDefault="00C72379" w:rsidP="00860DAB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C72379" w:rsidRPr="00133C0D" w:rsidTr="00860DAB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2379" w:rsidRPr="00133C0D" w:rsidRDefault="00C72379" w:rsidP="00860DAB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2379" w:rsidRPr="00133C0D" w:rsidRDefault="00C72379" w:rsidP="00860DAB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General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2379" w:rsidRPr="00133C0D" w:rsidRDefault="00C72379" w:rsidP="00860DAB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2379" w:rsidRPr="00133C0D" w:rsidRDefault="00C72379" w:rsidP="00860DAB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C72379" w:rsidRPr="00133C0D" w:rsidTr="00860DAB">
        <w:trPr>
          <w:cantSplit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2379" w:rsidRPr="00133C0D" w:rsidRDefault="00C72379" w:rsidP="00860DAB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2379" w:rsidRPr="00133C0D" w:rsidRDefault="00C72379" w:rsidP="00860DAB">
            <w:pPr>
              <w:rPr>
                <w:sz w:val="24"/>
                <w:szCs w:val="24"/>
              </w:rPr>
            </w:pPr>
            <w:r w:rsidRPr="00133C0D">
              <w:rPr>
                <w:sz w:val="24"/>
                <w:szCs w:val="24"/>
              </w:rPr>
              <w:t> </w:t>
            </w:r>
          </w:p>
        </w:tc>
      </w:tr>
    </w:tbl>
    <w:p w:rsidR="00C72379" w:rsidRPr="00133C0D" w:rsidRDefault="00C72379" w:rsidP="00C72379">
      <w:pPr>
        <w:pStyle w:val="BodyTextIndent"/>
        <w:numPr>
          <w:ilvl w:val="0"/>
          <w:numId w:val="10"/>
        </w:numPr>
        <w:rPr>
          <w:b/>
          <w:sz w:val="24"/>
          <w:szCs w:val="24"/>
        </w:rPr>
      </w:pPr>
      <w:r w:rsidRPr="00133C0D">
        <w:rPr>
          <w:b/>
          <w:sz w:val="24"/>
          <w:szCs w:val="24"/>
        </w:rPr>
        <w:t>Câu hỏi chọn 1 đáp án: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/>
      </w:tblPr>
      <w:tblGrid>
        <w:gridCol w:w="770"/>
        <w:gridCol w:w="3848"/>
        <w:gridCol w:w="4618"/>
        <w:gridCol w:w="770"/>
      </w:tblGrid>
      <w:tr w:rsidR="00C72379" w:rsidRPr="00133C0D" w:rsidTr="00860DAB">
        <w:trPr>
          <w:cantSplit/>
          <w:tblHeader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2379" w:rsidRPr="00133C0D" w:rsidRDefault="00C72379" w:rsidP="0082619B">
            <w:pPr>
              <w:pStyle w:val="NormalWeb"/>
            </w:pPr>
            <w:r w:rsidRPr="00133C0D">
              <w:t xml:space="preserve">Theo anh/chị, </w:t>
            </w:r>
            <w:r w:rsidR="0082619B" w:rsidRPr="00133C0D">
              <w:t>hiện nay trong việc thiết kế mỹ thuật ứng dụng có mấy bố cục màu căn bản để tạo ra những sự phối màu hài hòa và hữu dụng nhất?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2379" w:rsidRPr="00133C0D" w:rsidRDefault="00C72379" w:rsidP="00860DAB">
            <w:pPr>
              <w:pStyle w:val="QFType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MC</w:t>
            </w:r>
          </w:p>
        </w:tc>
      </w:tr>
      <w:tr w:rsidR="00C72379" w:rsidRPr="00133C0D" w:rsidTr="00860DAB">
        <w:trPr>
          <w:cantSplit/>
          <w:tblHeader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2379" w:rsidRPr="00133C0D" w:rsidRDefault="00C72379" w:rsidP="00860DAB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#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2379" w:rsidRPr="00133C0D" w:rsidRDefault="00C72379" w:rsidP="00860DAB">
            <w:pPr>
              <w:pStyle w:val="QFOptionReset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Answers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2379" w:rsidRPr="00133C0D" w:rsidRDefault="00C72379" w:rsidP="00860DAB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Hints/Feedback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2379" w:rsidRPr="00133C0D" w:rsidRDefault="00C72379" w:rsidP="00860DAB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Grade</w:t>
            </w:r>
          </w:p>
        </w:tc>
      </w:tr>
      <w:tr w:rsidR="00C72379" w:rsidRPr="00133C0D" w:rsidTr="00860DAB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2379" w:rsidRPr="00133C0D" w:rsidRDefault="00C72379" w:rsidP="00860DAB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2379" w:rsidRPr="00133C0D" w:rsidRDefault="0082619B" w:rsidP="00860DAB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4 bố cục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2379" w:rsidRPr="00133C0D" w:rsidRDefault="00C72379" w:rsidP="00860DAB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2379" w:rsidRPr="00133C0D" w:rsidRDefault="0082619B" w:rsidP="00860DAB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C72379" w:rsidRPr="00133C0D" w:rsidTr="00860DAB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2379" w:rsidRPr="00133C0D" w:rsidRDefault="00C72379" w:rsidP="00860DAB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2379" w:rsidRPr="00133C0D" w:rsidRDefault="0082619B" w:rsidP="00860DAB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6 bố cục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2379" w:rsidRPr="00133C0D" w:rsidRDefault="00C72379" w:rsidP="00860DAB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2379" w:rsidRPr="00133C0D" w:rsidRDefault="0082619B" w:rsidP="00860DAB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C72379" w:rsidRPr="00133C0D" w:rsidTr="00860DAB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2379" w:rsidRPr="00133C0D" w:rsidRDefault="00C72379" w:rsidP="00860DAB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2379" w:rsidRPr="00133C0D" w:rsidRDefault="0082619B" w:rsidP="00860DAB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8 bố cục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2379" w:rsidRPr="00133C0D" w:rsidRDefault="00C72379" w:rsidP="00860DAB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2379" w:rsidRPr="00133C0D" w:rsidRDefault="00C72379" w:rsidP="00860DAB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C72379" w:rsidRPr="00133C0D" w:rsidTr="00860DAB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2379" w:rsidRPr="00133C0D" w:rsidRDefault="00C72379" w:rsidP="00860DAB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2379" w:rsidRPr="00133C0D" w:rsidRDefault="0082619B" w:rsidP="00860DAB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10 bố cục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2379" w:rsidRPr="00133C0D" w:rsidRDefault="00C72379" w:rsidP="00860DAB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2379" w:rsidRPr="00133C0D" w:rsidRDefault="00C72379" w:rsidP="00860DAB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C72379" w:rsidRPr="00133C0D" w:rsidTr="00860DAB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2379" w:rsidRPr="00133C0D" w:rsidRDefault="00C72379" w:rsidP="00860DAB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2379" w:rsidRPr="00133C0D" w:rsidRDefault="00C72379" w:rsidP="00860DAB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2379" w:rsidRPr="00133C0D" w:rsidRDefault="00C72379" w:rsidP="00860DAB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2379" w:rsidRPr="00133C0D" w:rsidRDefault="00C72379" w:rsidP="00860DAB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C72379" w:rsidRPr="00133C0D" w:rsidTr="00860DAB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2379" w:rsidRPr="00133C0D" w:rsidRDefault="00C72379" w:rsidP="00860DAB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2379" w:rsidRPr="00133C0D" w:rsidRDefault="00C72379" w:rsidP="00860DAB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Incorrect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2379" w:rsidRPr="00133C0D" w:rsidRDefault="00C72379" w:rsidP="00860DAB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2379" w:rsidRPr="00133C0D" w:rsidRDefault="00C72379" w:rsidP="00860DAB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C72379" w:rsidRPr="00133C0D" w:rsidTr="00860DAB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2379" w:rsidRPr="00133C0D" w:rsidRDefault="00C72379" w:rsidP="00860DAB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2379" w:rsidRPr="00133C0D" w:rsidRDefault="00C72379" w:rsidP="00860DAB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General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2379" w:rsidRPr="00133C0D" w:rsidRDefault="00C72379" w:rsidP="00860DAB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2379" w:rsidRPr="00133C0D" w:rsidRDefault="00C72379" w:rsidP="00860DAB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C72379" w:rsidRPr="00133C0D" w:rsidTr="00860DAB">
        <w:trPr>
          <w:cantSplit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2379" w:rsidRPr="00133C0D" w:rsidRDefault="00C72379" w:rsidP="00860DAB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2379" w:rsidRPr="00133C0D" w:rsidRDefault="00C72379" w:rsidP="00860DAB">
            <w:pPr>
              <w:rPr>
                <w:sz w:val="24"/>
                <w:szCs w:val="24"/>
              </w:rPr>
            </w:pPr>
            <w:r w:rsidRPr="00133C0D">
              <w:rPr>
                <w:sz w:val="24"/>
                <w:szCs w:val="24"/>
              </w:rPr>
              <w:t> </w:t>
            </w:r>
          </w:p>
        </w:tc>
      </w:tr>
    </w:tbl>
    <w:p w:rsidR="00146C91" w:rsidRPr="00133C0D" w:rsidRDefault="00146C91" w:rsidP="00146C91">
      <w:pPr>
        <w:pStyle w:val="BodyTextIndent"/>
        <w:numPr>
          <w:ilvl w:val="0"/>
          <w:numId w:val="10"/>
        </w:numPr>
        <w:rPr>
          <w:b/>
          <w:sz w:val="24"/>
          <w:szCs w:val="24"/>
        </w:rPr>
      </w:pPr>
      <w:r w:rsidRPr="00133C0D">
        <w:rPr>
          <w:b/>
          <w:sz w:val="24"/>
          <w:szCs w:val="24"/>
        </w:rPr>
        <w:t>Câu hỏi chọn 1 đáp án: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/>
      </w:tblPr>
      <w:tblGrid>
        <w:gridCol w:w="770"/>
        <w:gridCol w:w="3848"/>
        <w:gridCol w:w="4618"/>
        <w:gridCol w:w="770"/>
      </w:tblGrid>
      <w:tr w:rsidR="00146C91" w:rsidRPr="00133C0D" w:rsidTr="00860DAB">
        <w:trPr>
          <w:cantSplit/>
          <w:tblHeader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6C91" w:rsidRPr="00133C0D" w:rsidRDefault="00296C87" w:rsidP="008F4D38">
            <w:pPr>
              <w:pStyle w:val="NormalWeb"/>
              <w:rPr>
                <w:lang w:val="vi-VN"/>
              </w:rPr>
            </w:pPr>
            <w:r w:rsidRPr="00133C0D">
              <w:t>A</w:t>
            </w:r>
            <w:r w:rsidR="008F4D38" w:rsidRPr="00133C0D">
              <w:t>nh/chị</w:t>
            </w:r>
            <w:r w:rsidR="00146C91" w:rsidRPr="00133C0D">
              <w:t xml:space="preserve"> </w:t>
            </w:r>
            <w:r w:rsidRPr="00133C0D">
              <w:t>cho biết</w:t>
            </w:r>
            <w:r w:rsidR="008F4D38" w:rsidRPr="00133C0D">
              <w:rPr>
                <w:lang w:val="vi-VN"/>
              </w:rPr>
              <w:t>: C</w:t>
            </w:r>
            <w:r w:rsidRPr="00133C0D">
              <w:rPr>
                <w:lang w:val="vi-VN"/>
              </w:rPr>
              <w:t>ông cụ R</w:t>
            </w:r>
            <w:r w:rsidRPr="00133C0D">
              <w:t xml:space="preserve">ectangular marquee tool trong </w:t>
            </w:r>
            <w:r w:rsidRPr="00133C0D">
              <w:rPr>
                <w:lang w:val="vi-VN"/>
              </w:rPr>
              <w:t>phần mềm P</w:t>
            </w:r>
            <w:r w:rsidRPr="00133C0D">
              <w:t>hotoshop</w:t>
            </w:r>
            <w:r w:rsidRPr="00133C0D">
              <w:rPr>
                <w:lang w:val="vi-VN"/>
              </w:rPr>
              <w:t xml:space="preserve"> có chức năng gì?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6C91" w:rsidRPr="00133C0D" w:rsidRDefault="00146C91" w:rsidP="00860DAB">
            <w:pPr>
              <w:pStyle w:val="QFType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MC</w:t>
            </w:r>
          </w:p>
        </w:tc>
      </w:tr>
      <w:tr w:rsidR="00146C91" w:rsidRPr="00133C0D" w:rsidTr="00860DAB">
        <w:trPr>
          <w:cantSplit/>
          <w:tblHeader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6C91" w:rsidRPr="00133C0D" w:rsidRDefault="00146C91" w:rsidP="00860DAB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#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6C91" w:rsidRPr="00133C0D" w:rsidRDefault="00146C91" w:rsidP="00860DAB">
            <w:pPr>
              <w:pStyle w:val="QFOptionReset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Answers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6C91" w:rsidRPr="00133C0D" w:rsidRDefault="00146C91" w:rsidP="00860DAB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Hints/Feedback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6C91" w:rsidRPr="00133C0D" w:rsidRDefault="00146C91" w:rsidP="00860DAB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Grade</w:t>
            </w:r>
          </w:p>
        </w:tc>
      </w:tr>
      <w:tr w:rsidR="00146C91" w:rsidRPr="00133C0D" w:rsidTr="00860DAB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6C91" w:rsidRPr="00133C0D" w:rsidRDefault="00146C91" w:rsidP="00860DAB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6C91" w:rsidRPr="00133C0D" w:rsidRDefault="00296C87" w:rsidP="00860DAB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Di chuyển đối tượng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6C91" w:rsidRPr="00133C0D" w:rsidRDefault="00146C91" w:rsidP="00860DAB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6C91" w:rsidRPr="00133C0D" w:rsidRDefault="00146C91" w:rsidP="00860DAB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146C91" w:rsidRPr="00133C0D" w:rsidTr="00860DAB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6C91" w:rsidRPr="00133C0D" w:rsidRDefault="00146C91" w:rsidP="00860DAB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6C91" w:rsidRPr="00133C0D" w:rsidRDefault="00296C87" w:rsidP="00860DAB">
            <w:pPr>
              <w:pStyle w:val="Cell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Công cụ tạo vùng chọn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6C91" w:rsidRPr="00133C0D" w:rsidRDefault="00146C91" w:rsidP="00860DAB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6C91" w:rsidRPr="00133C0D" w:rsidRDefault="00146C91" w:rsidP="00860DAB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146C91" w:rsidRPr="00133C0D" w:rsidTr="00296C87">
        <w:trPr>
          <w:cantSplit/>
          <w:trHeight w:val="390"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6C91" w:rsidRPr="00133C0D" w:rsidRDefault="00146C91" w:rsidP="00860DAB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6C91" w:rsidRPr="00133C0D" w:rsidRDefault="00EC6B29" w:rsidP="00860DAB">
            <w:pPr>
              <w:pStyle w:val="Cell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Chọn màu 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6C91" w:rsidRPr="00133C0D" w:rsidRDefault="00146C91" w:rsidP="00860DAB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6C91" w:rsidRPr="00133C0D" w:rsidRDefault="00146C91" w:rsidP="00860DAB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146C91" w:rsidRPr="00133C0D" w:rsidTr="00860DAB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6C91" w:rsidRPr="00133C0D" w:rsidRDefault="00146C91" w:rsidP="00860DAB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6C91" w:rsidRPr="00133C0D" w:rsidRDefault="00296C87" w:rsidP="00860DAB">
            <w:pPr>
              <w:pStyle w:val="Cell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Tách đối tượng ra khỏi vùng nền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6C91" w:rsidRPr="00133C0D" w:rsidRDefault="00146C91" w:rsidP="00860DAB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6C91" w:rsidRPr="00133C0D" w:rsidRDefault="00146C91" w:rsidP="00860DAB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146C91" w:rsidRPr="00133C0D" w:rsidTr="00860DAB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6C91" w:rsidRPr="00133C0D" w:rsidRDefault="00146C91" w:rsidP="00860DAB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6C91" w:rsidRPr="00133C0D" w:rsidRDefault="00146C91" w:rsidP="00860DAB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6C91" w:rsidRPr="00133C0D" w:rsidRDefault="00146C91" w:rsidP="00860DAB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6C91" w:rsidRPr="00133C0D" w:rsidRDefault="00146C91" w:rsidP="00860DAB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146C91" w:rsidRPr="00133C0D" w:rsidTr="00860DAB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6C91" w:rsidRPr="00133C0D" w:rsidRDefault="00146C91" w:rsidP="00860DAB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6C91" w:rsidRPr="00133C0D" w:rsidRDefault="00146C91" w:rsidP="00860DAB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Incorrect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6C91" w:rsidRPr="00133C0D" w:rsidRDefault="00146C91" w:rsidP="00860DAB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6C91" w:rsidRPr="00133C0D" w:rsidRDefault="00146C91" w:rsidP="00860DAB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146C91" w:rsidRPr="00133C0D" w:rsidTr="00860DAB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6C91" w:rsidRPr="00133C0D" w:rsidRDefault="00146C91" w:rsidP="00860DAB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6C91" w:rsidRPr="00133C0D" w:rsidRDefault="00146C91" w:rsidP="00860DAB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General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6C91" w:rsidRPr="00133C0D" w:rsidRDefault="00146C91" w:rsidP="00860DAB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6C91" w:rsidRPr="00133C0D" w:rsidRDefault="00146C91" w:rsidP="00860DAB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146C91" w:rsidRPr="00133C0D" w:rsidTr="00860DAB">
        <w:trPr>
          <w:cantSplit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6C91" w:rsidRPr="00133C0D" w:rsidRDefault="00146C91" w:rsidP="00860DAB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6C91" w:rsidRPr="00133C0D" w:rsidRDefault="00146C91" w:rsidP="00860DAB">
            <w:pPr>
              <w:rPr>
                <w:sz w:val="24"/>
                <w:szCs w:val="24"/>
              </w:rPr>
            </w:pPr>
            <w:r w:rsidRPr="00133C0D">
              <w:rPr>
                <w:sz w:val="24"/>
                <w:szCs w:val="24"/>
              </w:rPr>
              <w:t> </w:t>
            </w:r>
          </w:p>
        </w:tc>
      </w:tr>
    </w:tbl>
    <w:p w:rsidR="00146C91" w:rsidRPr="00133C0D" w:rsidRDefault="00146C91" w:rsidP="00146C91">
      <w:pPr>
        <w:pStyle w:val="BodyTextIndent"/>
        <w:numPr>
          <w:ilvl w:val="0"/>
          <w:numId w:val="10"/>
        </w:numPr>
        <w:rPr>
          <w:b/>
          <w:sz w:val="24"/>
          <w:szCs w:val="24"/>
        </w:rPr>
      </w:pPr>
      <w:r w:rsidRPr="00133C0D">
        <w:rPr>
          <w:b/>
          <w:sz w:val="24"/>
          <w:szCs w:val="24"/>
        </w:rPr>
        <w:t>Câu hỏi chọn 1 đáp án: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/>
      </w:tblPr>
      <w:tblGrid>
        <w:gridCol w:w="770"/>
        <w:gridCol w:w="3848"/>
        <w:gridCol w:w="4618"/>
        <w:gridCol w:w="770"/>
      </w:tblGrid>
      <w:tr w:rsidR="00146C91" w:rsidRPr="00133C0D" w:rsidTr="00860DAB">
        <w:trPr>
          <w:cantSplit/>
          <w:tblHeader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6C91" w:rsidRPr="00133C0D" w:rsidRDefault="00146C91" w:rsidP="00C33407">
            <w:pPr>
              <w:pStyle w:val="NormalWeb"/>
              <w:rPr>
                <w:lang w:val="vi-VN"/>
              </w:rPr>
            </w:pPr>
            <w:r w:rsidRPr="00133C0D">
              <w:t xml:space="preserve">Theo anh/chị, </w:t>
            </w:r>
            <w:r w:rsidR="00C33407" w:rsidRPr="00133C0D">
              <w:rPr>
                <w:lang w:val="vi-VN"/>
              </w:rPr>
              <w:t>mầu cơ bản là những mầu nào dưới đây: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6C91" w:rsidRPr="00133C0D" w:rsidRDefault="00146C91" w:rsidP="00860DAB">
            <w:pPr>
              <w:pStyle w:val="QFType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MC</w:t>
            </w:r>
          </w:p>
        </w:tc>
      </w:tr>
      <w:tr w:rsidR="00146C91" w:rsidRPr="00133C0D" w:rsidTr="00860DAB">
        <w:trPr>
          <w:cantSplit/>
          <w:tblHeader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6C91" w:rsidRPr="00133C0D" w:rsidRDefault="00146C91" w:rsidP="00860DAB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#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6C91" w:rsidRPr="00133C0D" w:rsidRDefault="00146C91" w:rsidP="00860DAB">
            <w:pPr>
              <w:pStyle w:val="QFOptionReset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Answers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6C91" w:rsidRPr="00133C0D" w:rsidRDefault="00146C91" w:rsidP="00860DAB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Hints/Feedback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6C91" w:rsidRPr="00133C0D" w:rsidRDefault="00146C91" w:rsidP="00860DAB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Grade</w:t>
            </w:r>
          </w:p>
        </w:tc>
      </w:tr>
      <w:tr w:rsidR="00146C91" w:rsidRPr="00133C0D" w:rsidTr="00860DAB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6C91" w:rsidRPr="00133C0D" w:rsidRDefault="00146C91" w:rsidP="00860DAB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6C91" w:rsidRPr="00133C0D" w:rsidRDefault="00F255CF" w:rsidP="00860DAB">
            <w:pPr>
              <w:pStyle w:val="Cell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Da cam, tím, xanh lá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6C91" w:rsidRPr="00133C0D" w:rsidRDefault="00146C91" w:rsidP="00860DAB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6C91" w:rsidRPr="00133C0D" w:rsidRDefault="00146C91" w:rsidP="00860DAB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146C91" w:rsidRPr="00133C0D" w:rsidTr="00860DAB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6C91" w:rsidRPr="00133C0D" w:rsidRDefault="00146C91" w:rsidP="00860DAB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6C91" w:rsidRPr="00133C0D" w:rsidRDefault="00F255CF" w:rsidP="00860DAB">
            <w:pPr>
              <w:pStyle w:val="Cell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Màu đen, màu trắng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6C91" w:rsidRPr="00133C0D" w:rsidRDefault="00146C91" w:rsidP="00860DAB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6C91" w:rsidRPr="00133C0D" w:rsidRDefault="00C33407" w:rsidP="00860DAB">
            <w:pPr>
              <w:pStyle w:val="QFGrade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0</w:t>
            </w:r>
          </w:p>
        </w:tc>
      </w:tr>
      <w:tr w:rsidR="00146C91" w:rsidRPr="00133C0D" w:rsidTr="00860DAB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6C91" w:rsidRPr="00133C0D" w:rsidRDefault="00146C91" w:rsidP="00860DAB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6C91" w:rsidRPr="00133C0D" w:rsidRDefault="00AA4B75" w:rsidP="00860DAB">
            <w:pPr>
              <w:pStyle w:val="Cell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Xanh dương, tím, vàng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6C91" w:rsidRPr="00133C0D" w:rsidRDefault="00146C91" w:rsidP="00860DAB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6C91" w:rsidRPr="00133C0D" w:rsidRDefault="00146C91" w:rsidP="00860DAB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146C91" w:rsidRPr="00133C0D" w:rsidTr="00860DAB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6C91" w:rsidRPr="00133C0D" w:rsidRDefault="00146C91" w:rsidP="00860DAB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6C91" w:rsidRPr="00133C0D" w:rsidRDefault="00C33407" w:rsidP="00C33407">
            <w:pPr>
              <w:pStyle w:val="Cell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Đỏ, lục lam, vàng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6C91" w:rsidRPr="00133C0D" w:rsidRDefault="00146C91" w:rsidP="00860DAB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6C91" w:rsidRPr="00133C0D" w:rsidRDefault="00C33407" w:rsidP="00860DAB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146C91" w:rsidRPr="00133C0D" w:rsidTr="00860DAB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6C91" w:rsidRPr="00133C0D" w:rsidRDefault="00146C91" w:rsidP="00860DAB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6C91" w:rsidRPr="00133C0D" w:rsidRDefault="00146C91" w:rsidP="00860DAB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6C91" w:rsidRPr="00133C0D" w:rsidRDefault="00146C91" w:rsidP="00860DAB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6C91" w:rsidRPr="00133C0D" w:rsidRDefault="00146C91" w:rsidP="00860DAB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146C91" w:rsidRPr="00133C0D" w:rsidTr="00860DAB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6C91" w:rsidRPr="00133C0D" w:rsidRDefault="00146C91" w:rsidP="00860DAB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6C91" w:rsidRPr="00133C0D" w:rsidRDefault="00146C91" w:rsidP="00860DAB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Incorrect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6C91" w:rsidRPr="00133C0D" w:rsidRDefault="00146C91" w:rsidP="00860DAB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6C91" w:rsidRPr="00133C0D" w:rsidRDefault="00146C91" w:rsidP="00860DAB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146C91" w:rsidRPr="00133C0D" w:rsidTr="00860DAB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6C91" w:rsidRPr="00133C0D" w:rsidRDefault="00146C91" w:rsidP="00860DAB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6C91" w:rsidRPr="00133C0D" w:rsidRDefault="00146C91" w:rsidP="00860DAB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General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6C91" w:rsidRPr="00133C0D" w:rsidRDefault="00146C91" w:rsidP="00860DAB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6C91" w:rsidRPr="00133C0D" w:rsidRDefault="00146C91" w:rsidP="00860DAB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146C91" w:rsidRPr="00133C0D" w:rsidTr="00860DAB">
        <w:trPr>
          <w:cantSplit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6C91" w:rsidRPr="00133C0D" w:rsidRDefault="00146C91" w:rsidP="00860DAB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6C91" w:rsidRPr="00133C0D" w:rsidRDefault="00146C91" w:rsidP="00860DAB">
            <w:pPr>
              <w:rPr>
                <w:sz w:val="24"/>
                <w:szCs w:val="24"/>
              </w:rPr>
            </w:pPr>
            <w:r w:rsidRPr="00133C0D">
              <w:rPr>
                <w:sz w:val="24"/>
                <w:szCs w:val="24"/>
              </w:rPr>
              <w:t> </w:t>
            </w:r>
          </w:p>
        </w:tc>
      </w:tr>
    </w:tbl>
    <w:p w:rsidR="00146C91" w:rsidRPr="00133C0D" w:rsidRDefault="00146C91" w:rsidP="00146C91">
      <w:pPr>
        <w:pStyle w:val="BodyTextIndent"/>
        <w:numPr>
          <w:ilvl w:val="0"/>
          <w:numId w:val="10"/>
        </w:numPr>
        <w:rPr>
          <w:b/>
          <w:sz w:val="24"/>
          <w:szCs w:val="24"/>
        </w:rPr>
      </w:pPr>
      <w:r w:rsidRPr="00133C0D">
        <w:rPr>
          <w:b/>
          <w:sz w:val="24"/>
          <w:szCs w:val="24"/>
        </w:rPr>
        <w:t>Câu hỏi chọn 1 đáp án: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/>
      </w:tblPr>
      <w:tblGrid>
        <w:gridCol w:w="770"/>
        <w:gridCol w:w="3848"/>
        <w:gridCol w:w="4618"/>
        <w:gridCol w:w="770"/>
      </w:tblGrid>
      <w:tr w:rsidR="00146C91" w:rsidRPr="00133C0D" w:rsidTr="00860DAB">
        <w:trPr>
          <w:cantSplit/>
          <w:tblHeader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6C91" w:rsidRPr="00133C0D" w:rsidRDefault="00BC41CD" w:rsidP="00F054C1">
            <w:pPr>
              <w:pStyle w:val="NormalWeb"/>
              <w:rPr>
                <w:lang w:val="vi-VN"/>
              </w:rPr>
            </w:pPr>
            <w:r w:rsidRPr="00133C0D">
              <w:rPr>
                <w:lang w:val="vi-VN"/>
              </w:rPr>
              <w:t>A</w:t>
            </w:r>
            <w:r w:rsidR="00146C91" w:rsidRPr="00133C0D">
              <w:t>nh/chị</w:t>
            </w:r>
            <w:r w:rsidR="00F054C1" w:rsidRPr="00133C0D">
              <w:rPr>
                <w:lang w:val="vi-VN"/>
              </w:rPr>
              <w:t xml:space="preserve"> </w:t>
            </w:r>
            <w:r w:rsidRPr="00133C0D">
              <w:rPr>
                <w:lang w:val="vi-VN"/>
              </w:rPr>
              <w:t>cho biết</w:t>
            </w:r>
            <w:r w:rsidR="00F054C1" w:rsidRPr="00133C0D">
              <w:rPr>
                <w:lang w:val="vi-VN"/>
              </w:rPr>
              <w:t>:</w:t>
            </w:r>
            <w:r w:rsidRPr="00133C0D">
              <w:rPr>
                <w:lang w:val="vi-VN"/>
              </w:rPr>
              <w:t xml:space="preserve"> </w:t>
            </w:r>
            <w:r w:rsidR="00F054C1" w:rsidRPr="00133C0D">
              <w:rPr>
                <w:lang w:val="vi-VN"/>
              </w:rPr>
              <w:t>H</w:t>
            </w:r>
            <w:r w:rsidRPr="00133C0D">
              <w:rPr>
                <w:lang w:val="vi-VN"/>
              </w:rPr>
              <w:t xml:space="preserve">ệ mầu CMYK thường được sử dụng trong lĩnh vực nào? 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6C91" w:rsidRPr="00133C0D" w:rsidRDefault="00146C91" w:rsidP="00860DAB">
            <w:pPr>
              <w:pStyle w:val="QFType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MC</w:t>
            </w:r>
          </w:p>
        </w:tc>
      </w:tr>
      <w:tr w:rsidR="00146C91" w:rsidRPr="00133C0D" w:rsidTr="00860DAB">
        <w:trPr>
          <w:cantSplit/>
          <w:tblHeader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6C91" w:rsidRPr="00133C0D" w:rsidRDefault="00146C91" w:rsidP="00860DAB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#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6C91" w:rsidRPr="00133C0D" w:rsidRDefault="00146C91" w:rsidP="00860DAB">
            <w:pPr>
              <w:pStyle w:val="QFOptionReset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Answers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6C91" w:rsidRPr="00133C0D" w:rsidRDefault="00146C91" w:rsidP="00860DAB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Hints/Feedback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6C91" w:rsidRPr="00133C0D" w:rsidRDefault="00146C91" w:rsidP="00860DAB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Grade</w:t>
            </w:r>
          </w:p>
        </w:tc>
      </w:tr>
      <w:tr w:rsidR="00146C91" w:rsidRPr="00133C0D" w:rsidTr="00860DAB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6C91" w:rsidRPr="00133C0D" w:rsidRDefault="00146C91" w:rsidP="00860DAB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6C91" w:rsidRPr="00133C0D" w:rsidRDefault="00BC41CD" w:rsidP="00860DAB">
            <w:pPr>
              <w:pStyle w:val="Cell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Thiết kế cho website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6C91" w:rsidRPr="00133C0D" w:rsidRDefault="00146C91" w:rsidP="00860DAB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6C91" w:rsidRPr="00133C0D" w:rsidRDefault="00146C91" w:rsidP="00860DAB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146C91" w:rsidRPr="00133C0D" w:rsidTr="00860DAB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6C91" w:rsidRPr="00133C0D" w:rsidRDefault="00146C91" w:rsidP="00860DAB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6C91" w:rsidRPr="00133C0D" w:rsidRDefault="00BC41CD" w:rsidP="00860DAB">
            <w:pPr>
              <w:pStyle w:val="Cell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Thiết kế cho nội thất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6C91" w:rsidRPr="00133C0D" w:rsidRDefault="00146C91" w:rsidP="00860DAB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6C91" w:rsidRPr="00133C0D" w:rsidRDefault="00BC41CD" w:rsidP="00860DAB">
            <w:pPr>
              <w:pStyle w:val="QFGrade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0</w:t>
            </w:r>
          </w:p>
        </w:tc>
      </w:tr>
      <w:tr w:rsidR="00146C91" w:rsidRPr="00133C0D" w:rsidTr="00860DAB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6C91" w:rsidRPr="00133C0D" w:rsidRDefault="00146C91" w:rsidP="00860DAB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6C91" w:rsidRPr="00133C0D" w:rsidRDefault="00BC41CD" w:rsidP="00860DAB">
            <w:pPr>
              <w:pStyle w:val="Cell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Thiết kế cho in ấn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6C91" w:rsidRPr="00133C0D" w:rsidRDefault="00146C91" w:rsidP="00860DAB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6C91" w:rsidRPr="00133C0D" w:rsidRDefault="00BC41CD" w:rsidP="00860DAB">
            <w:pPr>
              <w:pStyle w:val="QFGrade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100</w:t>
            </w:r>
          </w:p>
        </w:tc>
      </w:tr>
      <w:tr w:rsidR="00146C91" w:rsidRPr="00133C0D" w:rsidTr="00860DAB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6C91" w:rsidRPr="00133C0D" w:rsidRDefault="00146C91" w:rsidP="00860DAB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6C91" w:rsidRPr="00133C0D" w:rsidRDefault="00526076" w:rsidP="00860DAB">
            <w:pPr>
              <w:pStyle w:val="Cell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Thiết kế cho việc</w:t>
            </w:r>
            <w:r w:rsidR="00327A09" w:rsidRPr="00133C0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làm Video và phim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6C91" w:rsidRPr="00133C0D" w:rsidRDefault="00146C91" w:rsidP="00860DAB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6C91" w:rsidRPr="00133C0D" w:rsidRDefault="00146C91" w:rsidP="00860DAB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146C91" w:rsidRPr="00133C0D" w:rsidTr="00860DAB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6C91" w:rsidRPr="00133C0D" w:rsidRDefault="00146C91" w:rsidP="00860DAB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6C91" w:rsidRPr="00133C0D" w:rsidRDefault="00146C91" w:rsidP="00860DAB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6C91" w:rsidRPr="00133C0D" w:rsidRDefault="00146C91" w:rsidP="00860DAB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6C91" w:rsidRPr="00133C0D" w:rsidRDefault="00146C91" w:rsidP="00860DAB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146C91" w:rsidRPr="00133C0D" w:rsidTr="00860DAB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6C91" w:rsidRPr="00133C0D" w:rsidRDefault="00146C91" w:rsidP="00860DAB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6C91" w:rsidRPr="00133C0D" w:rsidRDefault="00146C91" w:rsidP="00860DAB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Incorrect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6C91" w:rsidRPr="00133C0D" w:rsidRDefault="00146C91" w:rsidP="00860DAB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6C91" w:rsidRPr="00133C0D" w:rsidRDefault="00146C91" w:rsidP="00860DAB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146C91" w:rsidRPr="00133C0D" w:rsidTr="00860DAB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6C91" w:rsidRPr="00133C0D" w:rsidRDefault="00146C91" w:rsidP="00860DAB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6C91" w:rsidRPr="00133C0D" w:rsidRDefault="00146C91" w:rsidP="00860DAB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General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6C91" w:rsidRPr="00133C0D" w:rsidRDefault="00146C91" w:rsidP="00860DAB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6C91" w:rsidRPr="00133C0D" w:rsidRDefault="00146C91" w:rsidP="00860DAB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146C91" w:rsidRPr="00133C0D" w:rsidTr="00860DAB">
        <w:trPr>
          <w:cantSplit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6C91" w:rsidRPr="00133C0D" w:rsidRDefault="00146C91" w:rsidP="00860DAB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46C91" w:rsidRPr="00133C0D" w:rsidRDefault="00146C91" w:rsidP="00860DAB">
            <w:pPr>
              <w:rPr>
                <w:sz w:val="24"/>
                <w:szCs w:val="24"/>
              </w:rPr>
            </w:pPr>
            <w:r w:rsidRPr="00133C0D">
              <w:rPr>
                <w:sz w:val="24"/>
                <w:szCs w:val="24"/>
              </w:rPr>
              <w:t> </w:t>
            </w:r>
          </w:p>
        </w:tc>
      </w:tr>
    </w:tbl>
    <w:p w:rsidR="009B7EAF" w:rsidRPr="00133C0D" w:rsidRDefault="009B7EAF" w:rsidP="009B7EAF">
      <w:pPr>
        <w:pStyle w:val="BodyTextIndent"/>
        <w:numPr>
          <w:ilvl w:val="0"/>
          <w:numId w:val="10"/>
        </w:numPr>
        <w:rPr>
          <w:b/>
          <w:sz w:val="24"/>
          <w:szCs w:val="24"/>
        </w:rPr>
      </w:pPr>
      <w:r w:rsidRPr="00133C0D">
        <w:rPr>
          <w:b/>
          <w:sz w:val="24"/>
          <w:szCs w:val="24"/>
        </w:rPr>
        <w:t>Câu hỏi chọn 1 đáp án: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/>
      </w:tblPr>
      <w:tblGrid>
        <w:gridCol w:w="770"/>
        <w:gridCol w:w="3848"/>
        <w:gridCol w:w="4618"/>
        <w:gridCol w:w="770"/>
      </w:tblGrid>
      <w:tr w:rsidR="009B7EAF" w:rsidRPr="00133C0D" w:rsidTr="004F68C8">
        <w:trPr>
          <w:cantSplit/>
          <w:tblHeader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B7EAF" w:rsidRPr="00133C0D" w:rsidRDefault="009B7EAF" w:rsidP="004F68C8">
            <w:pPr>
              <w:pStyle w:val="NormalWeb"/>
              <w:rPr>
                <w:lang w:val="vi-VN"/>
              </w:rPr>
            </w:pPr>
            <w:r w:rsidRPr="00133C0D">
              <w:t xml:space="preserve">Anh/Chị cho biết: </w:t>
            </w:r>
            <w:r w:rsidRPr="00133C0D">
              <w:rPr>
                <w:lang w:val="vi-VN"/>
              </w:rPr>
              <w:t xml:space="preserve">Trong vòng tròn </w:t>
            </w:r>
            <w:r w:rsidRPr="00133C0D">
              <w:rPr>
                <w:color w:val="333333"/>
                <w:lang w:val="vi-VN"/>
              </w:rPr>
              <w:t>màu</w:t>
            </w:r>
            <w:r w:rsidRPr="00133C0D">
              <w:rPr>
                <w:lang w:val="vi-VN"/>
              </w:rPr>
              <w:t xml:space="preserve"> căn bản </w:t>
            </w:r>
            <w:r w:rsidRPr="00133C0D">
              <w:rPr>
                <w:color w:val="333333"/>
              </w:rPr>
              <w:t>(The color wheel)</w:t>
            </w:r>
            <w:r w:rsidRPr="00133C0D">
              <w:rPr>
                <w:color w:val="333333"/>
                <w:lang w:val="vi-VN"/>
              </w:rPr>
              <w:t xml:space="preserve"> có bao nhiêu cung và mỗi cung có mấy cấp độ màu?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B7EAF" w:rsidRPr="00133C0D" w:rsidRDefault="009B7EAF" w:rsidP="004F68C8">
            <w:pPr>
              <w:pStyle w:val="QFType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MC</w:t>
            </w:r>
          </w:p>
        </w:tc>
      </w:tr>
      <w:tr w:rsidR="009B7EAF" w:rsidRPr="00133C0D" w:rsidTr="004F68C8">
        <w:trPr>
          <w:cantSplit/>
          <w:tblHeader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B7EAF" w:rsidRPr="00133C0D" w:rsidRDefault="009B7EAF" w:rsidP="004F68C8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#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B7EAF" w:rsidRPr="00133C0D" w:rsidRDefault="009B7EAF" w:rsidP="004F68C8">
            <w:pPr>
              <w:pStyle w:val="QFOptionReset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Answers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B7EAF" w:rsidRPr="00133C0D" w:rsidRDefault="009B7EAF" w:rsidP="004F68C8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Hints/Feedback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B7EAF" w:rsidRPr="00133C0D" w:rsidRDefault="009B7EAF" w:rsidP="004F68C8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Grade</w:t>
            </w:r>
          </w:p>
        </w:tc>
      </w:tr>
      <w:tr w:rsidR="009B7EAF" w:rsidRPr="00133C0D" w:rsidTr="004F68C8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B7EAF" w:rsidRPr="00133C0D" w:rsidRDefault="009B7EAF" w:rsidP="004F68C8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B7EAF" w:rsidRPr="00133C0D" w:rsidRDefault="00C10763" w:rsidP="00C10763">
            <w:pPr>
              <w:pStyle w:val="Cell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4 cung mỗi cung có 6 cấp độ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B7EAF" w:rsidRPr="00133C0D" w:rsidRDefault="009B7EAF" w:rsidP="004F68C8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B7EAF" w:rsidRPr="00133C0D" w:rsidRDefault="009B7EAF" w:rsidP="004F68C8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9B7EAF" w:rsidRPr="00133C0D" w:rsidTr="004F68C8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B7EAF" w:rsidRPr="00133C0D" w:rsidRDefault="009B7EAF" w:rsidP="004F68C8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B7EAF" w:rsidRPr="00133C0D" w:rsidRDefault="00C10763" w:rsidP="00C10763">
            <w:pPr>
              <w:pStyle w:val="Cell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8 cung mỗi cung có 8 cấp độ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B7EAF" w:rsidRPr="00133C0D" w:rsidRDefault="009B7EAF" w:rsidP="004F68C8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B7EAF" w:rsidRPr="00133C0D" w:rsidRDefault="009B7EAF" w:rsidP="004F68C8">
            <w:pPr>
              <w:pStyle w:val="QFGrade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0</w:t>
            </w:r>
          </w:p>
        </w:tc>
      </w:tr>
      <w:tr w:rsidR="009B7EAF" w:rsidRPr="00133C0D" w:rsidTr="004F68C8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B7EAF" w:rsidRPr="00133C0D" w:rsidRDefault="009B7EAF" w:rsidP="004F68C8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B7EAF" w:rsidRPr="00133C0D" w:rsidRDefault="009B7EAF" w:rsidP="004F68C8">
            <w:pPr>
              <w:pStyle w:val="Cell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12 cung mỗi cung có 8 cấp độ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B7EAF" w:rsidRPr="00133C0D" w:rsidRDefault="009B7EAF" w:rsidP="004F68C8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B7EAF" w:rsidRPr="00133C0D" w:rsidRDefault="009B7EAF" w:rsidP="004F68C8">
            <w:pPr>
              <w:pStyle w:val="QFGrade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100</w:t>
            </w:r>
          </w:p>
        </w:tc>
      </w:tr>
      <w:tr w:rsidR="009B7EAF" w:rsidRPr="00133C0D" w:rsidTr="004F68C8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B7EAF" w:rsidRPr="00133C0D" w:rsidRDefault="009B7EAF" w:rsidP="004F68C8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B7EAF" w:rsidRPr="00133C0D" w:rsidRDefault="00C10763" w:rsidP="00C10763">
            <w:pPr>
              <w:pStyle w:val="Cell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16 cung mỗi cung có 10 cấp độ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B7EAF" w:rsidRPr="00133C0D" w:rsidRDefault="009B7EAF" w:rsidP="004F68C8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B7EAF" w:rsidRPr="00133C0D" w:rsidRDefault="009B7EAF" w:rsidP="004F68C8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9B7EAF" w:rsidRPr="00133C0D" w:rsidTr="004F68C8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B7EAF" w:rsidRPr="00133C0D" w:rsidRDefault="009B7EAF" w:rsidP="004F68C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B7EAF" w:rsidRPr="00133C0D" w:rsidRDefault="009B7EAF" w:rsidP="004F68C8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B7EAF" w:rsidRPr="00133C0D" w:rsidRDefault="009B7EAF" w:rsidP="004F68C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B7EAF" w:rsidRPr="00133C0D" w:rsidRDefault="009B7EAF" w:rsidP="004F68C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9B7EAF" w:rsidRPr="00133C0D" w:rsidTr="004F68C8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B7EAF" w:rsidRPr="00133C0D" w:rsidRDefault="009B7EAF" w:rsidP="004F68C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B7EAF" w:rsidRPr="00133C0D" w:rsidRDefault="009B7EAF" w:rsidP="004F68C8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Incorrect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B7EAF" w:rsidRPr="00133C0D" w:rsidRDefault="009B7EAF" w:rsidP="004F68C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B7EAF" w:rsidRPr="00133C0D" w:rsidRDefault="009B7EAF" w:rsidP="004F68C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9B7EAF" w:rsidRPr="00133C0D" w:rsidTr="004F68C8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B7EAF" w:rsidRPr="00133C0D" w:rsidRDefault="009B7EAF" w:rsidP="004F68C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B7EAF" w:rsidRPr="00133C0D" w:rsidRDefault="009B7EAF" w:rsidP="004F68C8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General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B7EAF" w:rsidRPr="00133C0D" w:rsidRDefault="009B7EAF" w:rsidP="004F68C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B7EAF" w:rsidRPr="00133C0D" w:rsidRDefault="009B7EAF" w:rsidP="004F68C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9B7EAF" w:rsidRPr="00133C0D" w:rsidTr="004F68C8">
        <w:trPr>
          <w:cantSplit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B7EAF" w:rsidRPr="00133C0D" w:rsidRDefault="009B7EAF" w:rsidP="004F68C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B7EAF" w:rsidRPr="00133C0D" w:rsidRDefault="009B7EAF" w:rsidP="004F68C8">
            <w:pPr>
              <w:rPr>
                <w:sz w:val="24"/>
                <w:szCs w:val="24"/>
              </w:rPr>
            </w:pPr>
            <w:r w:rsidRPr="00133C0D">
              <w:rPr>
                <w:sz w:val="24"/>
                <w:szCs w:val="24"/>
              </w:rPr>
              <w:t> </w:t>
            </w:r>
          </w:p>
        </w:tc>
      </w:tr>
    </w:tbl>
    <w:p w:rsidR="00000B89" w:rsidRPr="00133C0D" w:rsidRDefault="00000B89" w:rsidP="00000B89">
      <w:pPr>
        <w:pStyle w:val="BodyTextIndent"/>
        <w:numPr>
          <w:ilvl w:val="0"/>
          <w:numId w:val="10"/>
        </w:numPr>
        <w:rPr>
          <w:b/>
          <w:sz w:val="24"/>
          <w:szCs w:val="24"/>
        </w:rPr>
      </w:pPr>
      <w:r w:rsidRPr="00133C0D">
        <w:rPr>
          <w:b/>
          <w:sz w:val="24"/>
          <w:szCs w:val="24"/>
        </w:rPr>
        <w:t>Câu hỏi chọn 1 đáp án: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/>
      </w:tblPr>
      <w:tblGrid>
        <w:gridCol w:w="770"/>
        <w:gridCol w:w="3848"/>
        <w:gridCol w:w="4618"/>
        <w:gridCol w:w="770"/>
      </w:tblGrid>
      <w:tr w:rsidR="00000B89" w:rsidRPr="00133C0D" w:rsidTr="004F68C8">
        <w:trPr>
          <w:cantSplit/>
          <w:tblHeader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B89" w:rsidRPr="00133C0D" w:rsidRDefault="00000B89" w:rsidP="00000B89">
            <w:pPr>
              <w:pStyle w:val="NormalWeb"/>
              <w:rPr>
                <w:lang w:val="vi-VN"/>
              </w:rPr>
            </w:pPr>
            <w:r w:rsidRPr="00133C0D">
              <w:t xml:space="preserve">Anh/Chị cho biết: </w:t>
            </w:r>
            <w:r w:rsidRPr="00133C0D">
              <w:rPr>
                <w:lang w:val="vi-VN"/>
              </w:rPr>
              <w:t>có khoảng bao nhiêu mầu thông dụng nhất trong thiết kế đồ họa?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B89" w:rsidRPr="00133C0D" w:rsidRDefault="00000B89" w:rsidP="004F68C8">
            <w:pPr>
              <w:pStyle w:val="QFType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MC</w:t>
            </w:r>
          </w:p>
        </w:tc>
      </w:tr>
      <w:tr w:rsidR="00000B89" w:rsidRPr="00133C0D" w:rsidTr="004F68C8">
        <w:trPr>
          <w:cantSplit/>
          <w:tblHeader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B89" w:rsidRPr="00133C0D" w:rsidRDefault="00000B89" w:rsidP="004F68C8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#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B89" w:rsidRPr="00133C0D" w:rsidRDefault="00000B89" w:rsidP="004F68C8">
            <w:pPr>
              <w:pStyle w:val="QFOptionReset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Answers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B89" w:rsidRPr="00133C0D" w:rsidRDefault="00000B89" w:rsidP="004F68C8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Hints/Feedback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B89" w:rsidRPr="00133C0D" w:rsidRDefault="00000B89" w:rsidP="004F68C8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Grade</w:t>
            </w:r>
          </w:p>
        </w:tc>
      </w:tr>
      <w:tr w:rsidR="00000B89" w:rsidRPr="00133C0D" w:rsidTr="004F68C8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B89" w:rsidRPr="00133C0D" w:rsidRDefault="00000B89" w:rsidP="004F68C8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B89" w:rsidRPr="00133C0D" w:rsidRDefault="00000B89" w:rsidP="004F68C8">
            <w:pPr>
              <w:pStyle w:val="Cell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3.400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B89" w:rsidRPr="00133C0D" w:rsidRDefault="00000B89" w:rsidP="004F68C8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B89" w:rsidRPr="00133C0D" w:rsidRDefault="00000B89" w:rsidP="004F68C8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100</w:t>
            </w:r>
          </w:p>
        </w:tc>
      </w:tr>
      <w:tr w:rsidR="00000B89" w:rsidRPr="00133C0D" w:rsidTr="004F68C8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B89" w:rsidRPr="00133C0D" w:rsidRDefault="00000B89" w:rsidP="004F68C8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B89" w:rsidRPr="00133C0D" w:rsidRDefault="00000B89" w:rsidP="00000B89">
            <w:pPr>
              <w:pStyle w:val="Cell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4</w:t>
            </w: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133C0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5</w:t>
            </w: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B89" w:rsidRPr="00133C0D" w:rsidRDefault="00000B89" w:rsidP="004F68C8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B89" w:rsidRPr="00133C0D" w:rsidRDefault="00000B89" w:rsidP="004F68C8">
            <w:pPr>
              <w:pStyle w:val="QFGrade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0</w:t>
            </w:r>
          </w:p>
        </w:tc>
      </w:tr>
      <w:tr w:rsidR="00000B89" w:rsidRPr="00133C0D" w:rsidTr="004F68C8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B89" w:rsidRPr="00133C0D" w:rsidRDefault="00000B89" w:rsidP="004F68C8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B89" w:rsidRPr="00133C0D" w:rsidRDefault="00000B89" w:rsidP="00000B89">
            <w:pPr>
              <w:pStyle w:val="Cell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2</w:t>
            </w: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133C0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3</w:t>
            </w: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B89" w:rsidRPr="00133C0D" w:rsidRDefault="00000B89" w:rsidP="004F68C8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B89" w:rsidRPr="00133C0D" w:rsidRDefault="00000B89" w:rsidP="004F68C8">
            <w:pPr>
              <w:pStyle w:val="QFGrade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0</w:t>
            </w:r>
          </w:p>
        </w:tc>
      </w:tr>
      <w:tr w:rsidR="00000B89" w:rsidRPr="00133C0D" w:rsidTr="004F68C8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B89" w:rsidRPr="00133C0D" w:rsidRDefault="00000B89" w:rsidP="004F68C8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B89" w:rsidRPr="00133C0D" w:rsidRDefault="00000B89" w:rsidP="00000B89">
            <w:pPr>
              <w:pStyle w:val="Cell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5</w:t>
            </w: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133C0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2</w:t>
            </w: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B89" w:rsidRPr="00133C0D" w:rsidRDefault="00000B89" w:rsidP="004F68C8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B89" w:rsidRPr="00133C0D" w:rsidRDefault="00000B89" w:rsidP="004F68C8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000B89" w:rsidRPr="00133C0D" w:rsidTr="004F68C8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B89" w:rsidRPr="00133C0D" w:rsidRDefault="00000B89" w:rsidP="004F68C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B89" w:rsidRPr="00133C0D" w:rsidRDefault="00000B89" w:rsidP="004F68C8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B89" w:rsidRPr="00133C0D" w:rsidRDefault="00000B89" w:rsidP="004F68C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B89" w:rsidRPr="00133C0D" w:rsidRDefault="00000B89" w:rsidP="004F68C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00B89" w:rsidRPr="00133C0D" w:rsidTr="004F68C8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B89" w:rsidRPr="00133C0D" w:rsidRDefault="00000B89" w:rsidP="004F68C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B89" w:rsidRPr="00133C0D" w:rsidRDefault="00000B89" w:rsidP="004F68C8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Incorrect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B89" w:rsidRPr="00133C0D" w:rsidRDefault="00000B89" w:rsidP="004F68C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B89" w:rsidRPr="00133C0D" w:rsidRDefault="00000B89" w:rsidP="004F68C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00B89" w:rsidRPr="00133C0D" w:rsidTr="004F68C8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B89" w:rsidRPr="00133C0D" w:rsidRDefault="00000B89" w:rsidP="004F68C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B89" w:rsidRPr="00133C0D" w:rsidRDefault="00000B89" w:rsidP="004F68C8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General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B89" w:rsidRPr="00133C0D" w:rsidRDefault="00000B89" w:rsidP="004F68C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B89" w:rsidRPr="00133C0D" w:rsidRDefault="00000B89" w:rsidP="004F68C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00B89" w:rsidRPr="00133C0D" w:rsidTr="004F68C8">
        <w:trPr>
          <w:cantSplit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B89" w:rsidRPr="00133C0D" w:rsidRDefault="00000B89" w:rsidP="004F68C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B89" w:rsidRPr="00133C0D" w:rsidRDefault="00000B89" w:rsidP="004F68C8">
            <w:pPr>
              <w:rPr>
                <w:sz w:val="24"/>
                <w:szCs w:val="24"/>
              </w:rPr>
            </w:pPr>
            <w:r w:rsidRPr="00133C0D">
              <w:rPr>
                <w:sz w:val="24"/>
                <w:szCs w:val="24"/>
              </w:rPr>
              <w:t> </w:t>
            </w:r>
          </w:p>
        </w:tc>
      </w:tr>
    </w:tbl>
    <w:p w:rsidR="00441DFA" w:rsidRPr="00133C0D" w:rsidRDefault="00441DFA" w:rsidP="00441DFA">
      <w:pPr>
        <w:pStyle w:val="BodyTextIndent"/>
        <w:numPr>
          <w:ilvl w:val="0"/>
          <w:numId w:val="10"/>
        </w:numPr>
        <w:rPr>
          <w:b/>
          <w:sz w:val="24"/>
          <w:szCs w:val="24"/>
        </w:rPr>
      </w:pPr>
      <w:r w:rsidRPr="00133C0D">
        <w:rPr>
          <w:b/>
          <w:sz w:val="24"/>
          <w:szCs w:val="24"/>
        </w:rPr>
        <w:t>Câu hỏi chọn 1 đáp án: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/>
      </w:tblPr>
      <w:tblGrid>
        <w:gridCol w:w="770"/>
        <w:gridCol w:w="3848"/>
        <w:gridCol w:w="4618"/>
        <w:gridCol w:w="770"/>
      </w:tblGrid>
      <w:tr w:rsidR="00441DFA" w:rsidRPr="00133C0D" w:rsidTr="004F68C8">
        <w:trPr>
          <w:cantSplit/>
          <w:tblHeader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1DFA" w:rsidRPr="00133C0D" w:rsidRDefault="00441DFA" w:rsidP="00441DFA">
            <w:pPr>
              <w:pStyle w:val="NormalWeb"/>
              <w:rPr>
                <w:lang w:val="vi-VN"/>
              </w:rPr>
            </w:pPr>
            <w:r w:rsidRPr="00133C0D">
              <w:rPr>
                <w:lang w:val="vi-VN"/>
              </w:rPr>
              <w:t xml:space="preserve">Theo </w:t>
            </w:r>
            <w:r w:rsidRPr="00133C0D">
              <w:t xml:space="preserve">Anh/Chị </w:t>
            </w:r>
            <w:r w:rsidRPr="00133C0D">
              <w:rPr>
                <w:lang w:val="vi-VN"/>
              </w:rPr>
              <w:t>các gam màu sắc được chia làm mấy loại?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1DFA" w:rsidRPr="00133C0D" w:rsidRDefault="00441DFA" w:rsidP="004F68C8">
            <w:pPr>
              <w:pStyle w:val="QFType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MC</w:t>
            </w:r>
          </w:p>
        </w:tc>
      </w:tr>
      <w:tr w:rsidR="00441DFA" w:rsidRPr="00133C0D" w:rsidTr="004F68C8">
        <w:trPr>
          <w:cantSplit/>
          <w:tblHeader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1DFA" w:rsidRPr="00133C0D" w:rsidRDefault="00441DFA" w:rsidP="004F68C8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#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1DFA" w:rsidRPr="00133C0D" w:rsidRDefault="00441DFA" w:rsidP="004F68C8">
            <w:pPr>
              <w:pStyle w:val="QFOptionReset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Answers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1DFA" w:rsidRPr="00133C0D" w:rsidRDefault="00441DFA" w:rsidP="004F68C8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Hints/Feedback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1DFA" w:rsidRPr="00133C0D" w:rsidRDefault="00441DFA" w:rsidP="004F68C8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Grade</w:t>
            </w:r>
          </w:p>
        </w:tc>
      </w:tr>
      <w:tr w:rsidR="00441DFA" w:rsidRPr="00133C0D" w:rsidTr="004F68C8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1DFA" w:rsidRPr="00133C0D" w:rsidRDefault="00441DFA" w:rsidP="004F68C8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1DFA" w:rsidRPr="00133C0D" w:rsidRDefault="00C256DB" w:rsidP="004F68C8">
            <w:pPr>
              <w:pStyle w:val="Cell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4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1DFA" w:rsidRPr="00133C0D" w:rsidRDefault="00441DFA" w:rsidP="004F68C8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1DFA" w:rsidRPr="00133C0D" w:rsidRDefault="00441DFA" w:rsidP="004F68C8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0</w:t>
            </w:r>
          </w:p>
        </w:tc>
      </w:tr>
      <w:tr w:rsidR="00441DFA" w:rsidRPr="00133C0D" w:rsidTr="004F68C8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1DFA" w:rsidRPr="00133C0D" w:rsidRDefault="00441DFA" w:rsidP="004F68C8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1DFA" w:rsidRPr="00133C0D" w:rsidRDefault="00C256DB" w:rsidP="004F68C8">
            <w:pPr>
              <w:pStyle w:val="Cell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6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1DFA" w:rsidRPr="00133C0D" w:rsidRDefault="00441DFA" w:rsidP="004F68C8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1DFA" w:rsidRPr="00133C0D" w:rsidRDefault="00441DFA" w:rsidP="004F68C8">
            <w:pPr>
              <w:pStyle w:val="QFGrade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0</w:t>
            </w:r>
          </w:p>
        </w:tc>
      </w:tr>
      <w:tr w:rsidR="00441DFA" w:rsidRPr="00133C0D" w:rsidTr="004F68C8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1DFA" w:rsidRPr="00133C0D" w:rsidRDefault="00441DFA" w:rsidP="004F68C8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1DFA" w:rsidRPr="00133C0D" w:rsidRDefault="00C256DB" w:rsidP="004F68C8">
            <w:pPr>
              <w:pStyle w:val="Cell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8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1DFA" w:rsidRPr="00133C0D" w:rsidRDefault="00441DFA" w:rsidP="004F68C8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1DFA" w:rsidRPr="00133C0D" w:rsidRDefault="00C256DB" w:rsidP="004F68C8">
            <w:pPr>
              <w:pStyle w:val="QFGrade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100</w:t>
            </w:r>
          </w:p>
        </w:tc>
      </w:tr>
      <w:tr w:rsidR="00441DFA" w:rsidRPr="00133C0D" w:rsidTr="004F68C8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1DFA" w:rsidRPr="00133C0D" w:rsidRDefault="00441DFA" w:rsidP="004F68C8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1DFA" w:rsidRPr="00133C0D" w:rsidRDefault="00C256DB" w:rsidP="004F68C8">
            <w:pPr>
              <w:pStyle w:val="Cell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10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1DFA" w:rsidRPr="00133C0D" w:rsidRDefault="00441DFA" w:rsidP="004F68C8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1DFA" w:rsidRPr="00133C0D" w:rsidRDefault="00C256DB" w:rsidP="004F68C8">
            <w:pPr>
              <w:pStyle w:val="QFGrade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0</w:t>
            </w:r>
          </w:p>
        </w:tc>
      </w:tr>
      <w:tr w:rsidR="00441DFA" w:rsidRPr="00133C0D" w:rsidTr="004F68C8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1DFA" w:rsidRPr="00133C0D" w:rsidRDefault="00441DFA" w:rsidP="004F68C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1DFA" w:rsidRPr="00133C0D" w:rsidRDefault="00441DFA" w:rsidP="004F68C8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1DFA" w:rsidRPr="00133C0D" w:rsidRDefault="00441DFA" w:rsidP="004F68C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1DFA" w:rsidRPr="00133C0D" w:rsidRDefault="00441DFA" w:rsidP="004F68C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441DFA" w:rsidRPr="00133C0D" w:rsidTr="004F68C8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1DFA" w:rsidRPr="00133C0D" w:rsidRDefault="00441DFA" w:rsidP="004F68C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1DFA" w:rsidRPr="00133C0D" w:rsidRDefault="00441DFA" w:rsidP="004F68C8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Incorrect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1DFA" w:rsidRPr="00133C0D" w:rsidRDefault="00441DFA" w:rsidP="004F68C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1DFA" w:rsidRPr="00133C0D" w:rsidRDefault="00441DFA" w:rsidP="004F68C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441DFA" w:rsidRPr="00133C0D" w:rsidTr="004F68C8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1DFA" w:rsidRPr="00133C0D" w:rsidRDefault="00441DFA" w:rsidP="004F68C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1DFA" w:rsidRPr="00133C0D" w:rsidRDefault="00441DFA" w:rsidP="004F68C8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General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1DFA" w:rsidRPr="00133C0D" w:rsidRDefault="00441DFA" w:rsidP="004F68C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1DFA" w:rsidRPr="00133C0D" w:rsidRDefault="00441DFA" w:rsidP="004F68C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441DFA" w:rsidRPr="00133C0D" w:rsidTr="004F68C8">
        <w:trPr>
          <w:cantSplit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1DFA" w:rsidRPr="00133C0D" w:rsidRDefault="00441DFA" w:rsidP="004F68C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1DFA" w:rsidRPr="00133C0D" w:rsidRDefault="00441DFA" w:rsidP="004F68C8">
            <w:pPr>
              <w:rPr>
                <w:sz w:val="24"/>
                <w:szCs w:val="24"/>
              </w:rPr>
            </w:pPr>
            <w:r w:rsidRPr="00133C0D">
              <w:rPr>
                <w:sz w:val="24"/>
                <w:szCs w:val="24"/>
              </w:rPr>
              <w:t> </w:t>
            </w:r>
          </w:p>
        </w:tc>
      </w:tr>
    </w:tbl>
    <w:p w:rsidR="0009044B" w:rsidRPr="00133C0D" w:rsidRDefault="0009044B" w:rsidP="0009044B">
      <w:pPr>
        <w:pStyle w:val="Title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33C0D">
        <w:rPr>
          <w:rFonts w:ascii="Times New Roman" w:hAnsi="Times New Roman" w:cs="Times New Roman"/>
          <w:sz w:val="24"/>
          <w:szCs w:val="24"/>
        </w:rPr>
        <w:t>CÂU HỎI MA</w:t>
      </w:r>
    </w:p>
    <w:p w:rsidR="0009044B" w:rsidRPr="00133C0D" w:rsidRDefault="0009044B" w:rsidP="00A87F03">
      <w:pPr>
        <w:pStyle w:val="BodyTextIndent"/>
        <w:numPr>
          <w:ilvl w:val="0"/>
          <w:numId w:val="16"/>
        </w:numPr>
        <w:rPr>
          <w:b/>
          <w:sz w:val="24"/>
          <w:szCs w:val="24"/>
        </w:rPr>
      </w:pPr>
      <w:r w:rsidRPr="00133C0D">
        <w:rPr>
          <w:sz w:val="24"/>
          <w:szCs w:val="24"/>
        </w:rPr>
        <w:t> </w:t>
      </w:r>
      <w:r w:rsidRPr="00133C0D">
        <w:rPr>
          <w:b/>
          <w:sz w:val="24"/>
          <w:szCs w:val="24"/>
        </w:rPr>
        <w:t>Câu hỏi chọn 1 hay nhiều đáp án: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/>
      </w:tblPr>
      <w:tblGrid>
        <w:gridCol w:w="770"/>
        <w:gridCol w:w="3848"/>
        <w:gridCol w:w="4618"/>
        <w:gridCol w:w="770"/>
      </w:tblGrid>
      <w:tr w:rsidR="0009044B" w:rsidRPr="00133C0D" w:rsidTr="00D74034">
        <w:trPr>
          <w:cantSplit/>
          <w:tblHeader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044B" w:rsidRPr="00133C0D" w:rsidRDefault="0009044B" w:rsidP="00860DAB">
            <w:pPr>
              <w:pStyle w:val="NormalWeb"/>
              <w:rPr>
                <w:lang w:val="vi-VN"/>
              </w:rPr>
            </w:pPr>
            <w:r w:rsidRPr="00133C0D">
              <w:t xml:space="preserve">Anh/Chị cho biết: </w:t>
            </w:r>
            <w:r w:rsidR="00860DAB" w:rsidRPr="00133C0D">
              <w:rPr>
                <w:lang w:val="vi-VN"/>
              </w:rPr>
              <w:t xml:space="preserve">Những phần mềm nào dưới đây dùng để chỉnh </w:t>
            </w:r>
            <w:r w:rsidR="00917E12" w:rsidRPr="00133C0D">
              <w:rPr>
                <w:lang w:val="vi-VN"/>
              </w:rPr>
              <w:t>sửa ảnh?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044B" w:rsidRPr="00133C0D" w:rsidRDefault="0009044B" w:rsidP="00D74034">
            <w:pPr>
              <w:pStyle w:val="QFType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MA</w:t>
            </w:r>
          </w:p>
        </w:tc>
      </w:tr>
      <w:tr w:rsidR="0009044B" w:rsidRPr="00133C0D" w:rsidTr="00D74034">
        <w:trPr>
          <w:cantSplit/>
          <w:tblHeader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044B" w:rsidRPr="00133C0D" w:rsidRDefault="0009044B" w:rsidP="00D74034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#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044B" w:rsidRPr="00133C0D" w:rsidRDefault="0009044B" w:rsidP="00D74034">
            <w:pPr>
              <w:pStyle w:val="QFOptionReset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Answers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044B" w:rsidRPr="00133C0D" w:rsidRDefault="0009044B" w:rsidP="00D74034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Hints/Feedback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044B" w:rsidRPr="00133C0D" w:rsidRDefault="0009044B" w:rsidP="00D74034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Grade</w:t>
            </w:r>
          </w:p>
        </w:tc>
      </w:tr>
      <w:tr w:rsidR="0009044B" w:rsidRPr="00133C0D" w:rsidTr="00D7403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044B" w:rsidRPr="00133C0D" w:rsidRDefault="0009044B" w:rsidP="00D74034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044B" w:rsidRPr="00133C0D" w:rsidRDefault="00917E12" w:rsidP="00D74034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Adobe Photoshop 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044B" w:rsidRPr="00133C0D" w:rsidRDefault="0009044B" w:rsidP="00D74034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 xml:space="preserve">  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044B" w:rsidRPr="00133C0D" w:rsidRDefault="0009044B" w:rsidP="00D74034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100/2</w:t>
            </w:r>
          </w:p>
        </w:tc>
      </w:tr>
      <w:tr w:rsidR="0009044B" w:rsidRPr="00133C0D" w:rsidTr="00D7403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044B" w:rsidRPr="00133C0D" w:rsidRDefault="0009044B" w:rsidP="00D74034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044B" w:rsidRPr="00133C0D" w:rsidRDefault="00917E12" w:rsidP="00D74034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Adobe Dreamweave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044B" w:rsidRPr="00133C0D" w:rsidRDefault="0009044B" w:rsidP="00D74034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 xml:space="preserve">  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044B" w:rsidRPr="00133C0D" w:rsidRDefault="0009044B" w:rsidP="00D74034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-100</w:t>
            </w:r>
          </w:p>
        </w:tc>
      </w:tr>
      <w:tr w:rsidR="0009044B" w:rsidRPr="00133C0D" w:rsidTr="00D7403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044B" w:rsidRPr="00133C0D" w:rsidRDefault="0009044B" w:rsidP="00D74034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044B" w:rsidRPr="00133C0D" w:rsidRDefault="00917E12" w:rsidP="00D74034">
            <w:pPr>
              <w:pStyle w:val="Cell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Adobe After Effects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044B" w:rsidRPr="00133C0D" w:rsidRDefault="0009044B" w:rsidP="00D74034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 xml:space="preserve">  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044B" w:rsidRPr="00133C0D" w:rsidRDefault="0009044B" w:rsidP="00D74034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-100</w:t>
            </w:r>
          </w:p>
        </w:tc>
      </w:tr>
      <w:tr w:rsidR="0009044B" w:rsidRPr="00133C0D" w:rsidTr="00D7403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044B" w:rsidRPr="00133C0D" w:rsidRDefault="0009044B" w:rsidP="00D74034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9044B" w:rsidRPr="00133C0D" w:rsidRDefault="00917E12" w:rsidP="00D74034">
            <w:pPr>
              <w:pStyle w:val="Cell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Corel Paint Shop Photo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044B" w:rsidRPr="00133C0D" w:rsidRDefault="0009044B" w:rsidP="00D74034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 xml:space="preserve">  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044B" w:rsidRPr="00133C0D" w:rsidRDefault="0009044B" w:rsidP="00D74034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100/2</w:t>
            </w:r>
          </w:p>
        </w:tc>
      </w:tr>
      <w:tr w:rsidR="0009044B" w:rsidRPr="00133C0D" w:rsidTr="00D7403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044B" w:rsidRPr="00133C0D" w:rsidRDefault="0009044B" w:rsidP="00D74034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044B" w:rsidRPr="00133C0D" w:rsidRDefault="0009044B" w:rsidP="00D74034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044B" w:rsidRPr="00133C0D" w:rsidRDefault="0009044B" w:rsidP="00D74034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044B" w:rsidRPr="00133C0D" w:rsidRDefault="0009044B" w:rsidP="00D74034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9044B" w:rsidRPr="00133C0D" w:rsidTr="00D7403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044B" w:rsidRPr="00133C0D" w:rsidRDefault="0009044B" w:rsidP="00D74034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044B" w:rsidRPr="00133C0D" w:rsidRDefault="0009044B" w:rsidP="00D74034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Incorrect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044B" w:rsidRPr="00133C0D" w:rsidRDefault="0009044B" w:rsidP="00D74034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044B" w:rsidRPr="00133C0D" w:rsidRDefault="0009044B" w:rsidP="00D74034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9044B" w:rsidRPr="00133C0D" w:rsidTr="00D7403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044B" w:rsidRPr="00133C0D" w:rsidRDefault="0009044B" w:rsidP="00D74034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044B" w:rsidRPr="00133C0D" w:rsidRDefault="0009044B" w:rsidP="00D74034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Partially 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044B" w:rsidRPr="00133C0D" w:rsidRDefault="0009044B" w:rsidP="00D74034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044B" w:rsidRPr="00133C0D" w:rsidRDefault="0009044B" w:rsidP="00D74034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9044B" w:rsidRPr="00133C0D" w:rsidTr="00D7403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044B" w:rsidRPr="00133C0D" w:rsidRDefault="0009044B" w:rsidP="00D74034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044B" w:rsidRPr="00133C0D" w:rsidRDefault="0009044B" w:rsidP="00D74034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General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044B" w:rsidRPr="00133C0D" w:rsidRDefault="0009044B" w:rsidP="00D74034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044B" w:rsidRPr="00133C0D" w:rsidRDefault="0009044B" w:rsidP="00D74034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9044B" w:rsidRPr="00133C0D" w:rsidTr="00D74034">
        <w:trPr>
          <w:cantSplit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044B" w:rsidRPr="00133C0D" w:rsidRDefault="0009044B" w:rsidP="00D74034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Enter two right and two wrong answers.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044B" w:rsidRPr="00133C0D" w:rsidRDefault="0009044B" w:rsidP="00D74034">
            <w:pPr>
              <w:rPr>
                <w:sz w:val="24"/>
                <w:szCs w:val="24"/>
              </w:rPr>
            </w:pPr>
            <w:r w:rsidRPr="00133C0D">
              <w:rPr>
                <w:sz w:val="24"/>
                <w:szCs w:val="24"/>
              </w:rPr>
              <w:t> </w:t>
            </w:r>
          </w:p>
        </w:tc>
      </w:tr>
    </w:tbl>
    <w:p w:rsidR="00D74034" w:rsidRPr="00133C0D" w:rsidRDefault="00D74034" w:rsidP="00D74034">
      <w:pPr>
        <w:pStyle w:val="BodyTextIndent"/>
        <w:numPr>
          <w:ilvl w:val="0"/>
          <w:numId w:val="16"/>
        </w:numPr>
        <w:rPr>
          <w:b/>
          <w:sz w:val="24"/>
          <w:szCs w:val="24"/>
        </w:rPr>
      </w:pPr>
      <w:r w:rsidRPr="00133C0D">
        <w:rPr>
          <w:sz w:val="24"/>
          <w:szCs w:val="24"/>
        </w:rPr>
        <w:t> </w:t>
      </w:r>
      <w:r w:rsidRPr="00133C0D">
        <w:rPr>
          <w:b/>
          <w:sz w:val="24"/>
          <w:szCs w:val="24"/>
        </w:rPr>
        <w:t>Câu hỏi chọn 1 hay nhiều đáp án: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/>
      </w:tblPr>
      <w:tblGrid>
        <w:gridCol w:w="770"/>
        <w:gridCol w:w="3848"/>
        <w:gridCol w:w="4618"/>
        <w:gridCol w:w="770"/>
      </w:tblGrid>
      <w:tr w:rsidR="00D74034" w:rsidRPr="00133C0D" w:rsidTr="001A5FAB">
        <w:trPr>
          <w:cantSplit/>
          <w:tblHeader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034" w:rsidRPr="00133C0D" w:rsidRDefault="004824E4" w:rsidP="00B27FD8">
            <w:pPr>
              <w:pStyle w:val="NormalWeb"/>
              <w:rPr>
                <w:lang w:val="vi-VN"/>
              </w:rPr>
            </w:pPr>
            <w:r w:rsidRPr="00133C0D">
              <w:rPr>
                <w:lang w:val="vi-VN"/>
              </w:rPr>
              <w:t xml:space="preserve">Theo </w:t>
            </w:r>
            <w:r w:rsidR="00D74034" w:rsidRPr="00133C0D">
              <w:t>Anh/Chị</w:t>
            </w:r>
            <w:r w:rsidRPr="00133C0D">
              <w:rPr>
                <w:lang w:val="vi-VN"/>
              </w:rPr>
              <w:t xml:space="preserve">, hệ màu trong thiết kế </w:t>
            </w:r>
            <w:r w:rsidR="00B27FD8" w:rsidRPr="00133C0D">
              <w:rPr>
                <w:lang w:val="vi-VN"/>
              </w:rPr>
              <w:t xml:space="preserve">web thômg dụng </w:t>
            </w:r>
            <w:r w:rsidR="00E62563" w:rsidRPr="00133C0D">
              <w:rPr>
                <w:lang w:val="vi-VN"/>
              </w:rPr>
              <w:t>gồm những mà</w:t>
            </w:r>
            <w:r w:rsidRPr="00133C0D">
              <w:rPr>
                <w:lang w:val="vi-VN"/>
              </w:rPr>
              <w:t>u nào sau đây: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034" w:rsidRPr="00133C0D" w:rsidRDefault="00D74034" w:rsidP="00D74034">
            <w:pPr>
              <w:pStyle w:val="QFType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MA</w:t>
            </w:r>
          </w:p>
        </w:tc>
      </w:tr>
      <w:tr w:rsidR="00D74034" w:rsidRPr="00133C0D" w:rsidTr="001A5FAB">
        <w:trPr>
          <w:cantSplit/>
          <w:tblHeader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034" w:rsidRPr="00133C0D" w:rsidRDefault="00D74034" w:rsidP="00D74034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#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034" w:rsidRPr="00133C0D" w:rsidRDefault="00D74034" w:rsidP="00D74034">
            <w:pPr>
              <w:pStyle w:val="QFOptionReset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Answers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034" w:rsidRPr="00133C0D" w:rsidRDefault="00D74034" w:rsidP="00D74034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Hints/Feedback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034" w:rsidRPr="00133C0D" w:rsidRDefault="00D74034" w:rsidP="00D74034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Grade</w:t>
            </w:r>
          </w:p>
        </w:tc>
      </w:tr>
      <w:tr w:rsidR="00D74034" w:rsidRPr="00133C0D" w:rsidTr="001A5FAB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034" w:rsidRPr="00133C0D" w:rsidRDefault="00D74034" w:rsidP="00D74034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034" w:rsidRPr="00133C0D" w:rsidRDefault="004824E4" w:rsidP="00D74034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Đỏ (Red)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034" w:rsidRPr="00133C0D" w:rsidRDefault="00D74034" w:rsidP="00D74034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 xml:space="preserve">  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034" w:rsidRPr="00133C0D" w:rsidRDefault="00D74034" w:rsidP="00D74034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100/3</w:t>
            </w:r>
          </w:p>
        </w:tc>
      </w:tr>
      <w:tr w:rsidR="00D74034" w:rsidRPr="00133C0D" w:rsidTr="001A5FAB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034" w:rsidRPr="00133C0D" w:rsidRDefault="00D74034" w:rsidP="00D74034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034" w:rsidRPr="00133C0D" w:rsidRDefault="004824E4" w:rsidP="00D74034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Xanh lá cây (Green)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034" w:rsidRPr="00133C0D" w:rsidRDefault="00D74034" w:rsidP="00D74034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 xml:space="preserve">  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034" w:rsidRPr="00133C0D" w:rsidRDefault="00D74034" w:rsidP="00D74034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100/3</w:t>
            </w:r>
          </w:p>
        </w:tc>
      </w:tr>
      <w:tr w:rsidR="00D74034" w:rsidRPr="00133C0D" w:rsidTr="001A5FAB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034" w:rsidRPr="00133C0D" w:rsidRDefault="00D74034" w:rsidP="00D74034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034" w:rsidRPr="00133C0D" w:rsidRDefault="004824E4" w:rsidP="00D74034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Xanh da trời (Blue)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034" w:rsidRPr="00133C0D" w:rsidRDefault="00D74034" w:rsidP="00D74034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 xml:space="preserve">  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034" w:rsidRPr="00133C0D" w:rsidRDefault="00D74034" w:rsidP="00D74034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100/3</w:t>
            </w:r>
          </w:p>
        </w:tc>
      </w:tr>
      <w:tr w:rsidR="00D74034" w:rsidRPr="00133C0D" w:rsidTr="001A5FAB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034" w:rsidRPr="00133C0D" w:rsidRDefault="00D74034" w:rsidP="00D74034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034" w:rsidRPr="00133C0D" w:rsidRDefault="004824E4" w:rsidP="00F16461">
            <w:pPr>
              <w:pStyle w:val="Cell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Tím </w:t>
            </w: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(Magenta)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034" w:rsidRPr="00133C0D" w:rsidRDefault="00D74034" w:rsidP="00D74034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 xml:space="preserve">  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034" w:rsidRPr="00133C0D" w:rsidRDefault="00D74034" w:rsidP="00D74034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-100</w:t>
            </w:r>
          </w:p>
        </w:tc>
      </w:tr>
      <w:tr w:rsidR="00D74034" w:rsidRPr="00133C0D" w:rsidTr="001A5FAB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034" w:rsidRPr="00133C0D" w:rsidRDefault="00D74034" w:rsidP="00D74034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034" w:rsidRPr="00133C0D" w:rsidRDefault="00D74034" w:rsidP="00D74034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034" w:rsidRPr="00133C0D" w:rsidRDefault="00D74034" w:rsidP="00D74034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034" w:rsidRPr="00133C0D" w:rsidRDefault="00D74034" w:rsidP="00D74034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74034" w:rsidRPr="00133C0D" w:rsidTr="001A5FAB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034" w:rsidRPr="00133C0D" w:rsidRDefault="00D74034" w:rsidP="00D74034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034" w:rsidRPr="00133C0D" w:rsidRDefault="00D74034" w:rsidP="00D74034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Incorrect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034" w:rsidRPr="00133C0D" w:rsidRDefault="00D74034" w:rsidP="00D74034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034" w:rsidRPr="00133C0D" w:rsidRDefault="00D74034" w:rsidP="00D74034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74034" w:rsidRPr="00133C0D" w:rsidTr="001A5FAB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034" w:rsidRPr="00133C0D" w:rsidRDefault="00D74034" w:rsidP="00D74034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034" w:rsidRPr="00133C0D" w:rsidRDefault="00D74034" w:rsidP="00D74034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Partially 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034" w:rsidRPr="00133C0D" w:rsidRDefault="00D74034" w:rsidP="00D74034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034" w:rsidRPr="00133C0D" w:rsidRDefault="00D74034" w:rsidP="00D74034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74034" w:rsidRPr="00133C0D" w:rsidTr="001A5FAB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034" w:rsidRPr="00133C0D" w:rsidRDefault="00D74034" w:rsidP="00D74034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034" w:rsidRPr="00133C0D" w:rsidRDefault="00D74034" w:rsidP="00D74034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General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034" w:rsidRPr="00133C0D" w:rsidRDefault="00D74034" w:rsidP="00D74034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034" w:rsidRPr="00133C0D" w:rsidRDefault="00D74034" w:rsidP="00D74034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D74034" w:rsidRPr="00133C0D" w:rsidTr="001A5FAB">
        <w:trPr>
          <w:cantSplit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034" w:rsidRPr="00133C0D" w:rsidRDefault="00D74034" w:rsidP="00D74034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Enter two right and two wrong answers.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4034" w:rsidRPr="00133C0D" w:rsidRDefault="00D74034" w:rsidP="00D74034">
            <w:pPr>
              <w:rPr>
                <w:sz w:val="24"/>
                <w:szCs w:val="24"/>
              </w:rPr>
            </w:pPr>
            <w:r w:rsidRPr="00133C0D">
              <w:rPr>
                <w:sz w:val="24"/>
                <w:szCs w:val="24"/>
              </w:rPr>
              <w:t> </w:t>
            </w:r>
          </w:p>
        </w:tc>
      </w:tr>
    </w:tbl>
    <w:p w:rsidR="00195DF9" w:rsidRPr="00133C0D" w:rsidRDefault="00195DF9" w:rsidP="00195DF9">
      <w:pPr>
        <w:pStyle w:val="BodyTextIndent"/>
        <w:numPr>
          <w:ilvl w:val="0"/>
          <w:numId w:val="16"/>
        </w:numPr>
        <w:rPr>
          <w:b/>
          <w:sz w:val="24"/>
          <w:szCs w:val="24"/>
        </w:rPr>
      </w:pPr>
      <w:r w:rsidRPr="00133C0D">
        <w:rPr>
          <w:sz w:val="24"/>
          <w:szCs w:val="24"/>
        </w:rPr>
        <w:t> </w:t>
      </w:r>
      <w:r w:rsidRPr="00133C0D">
        <w:rPr>
          <w:b/>
          <w:sz w:val="24"/>
          <w:szCs w:val="24"/>
        </w:rPr>
        <w:t>Câu hỏi chọn 1 hay nhiều đáp án: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/>
      </w:tblPr>
      <w:tblGrid>
        <w:gridCol w:w="770"/>
        <w:gridCol w:w="3848"/>
        <w:gridCol w:w="4618"/>
        <w:gridCol w:w="770"/>
      </w:tblGrid>
      <w:tr w:rsidR="00195DF9" w:rsidRPr="00133C0D" w:rsidTr="00860DAB">
        <w:trPr>
          <w:cantSplit/>
          <w:tblHeader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DF9" w:rsidRPr="00133C0D" w:rsidRDefault="00195DF9" w:rsidP="001212CF">
            <w:pPr>
              <w:pStyle w:val="Heading1"/>
              <w:spacing w:after="188" w:line="360" w:lineRule="atLeast"/>
              <w:rPr>
                <w:rFonts w:ascii="Times New Roman" w:hAnsi="Times New Roman" w:cs="Times New Roman"/>
                <w:color w:val="333333"/>
                <w:sz w:val="24"/>
                <w:szCs w:val="24"/>
                <w:lang w:val="vi-VN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 xml:space="preserve">Anh/Chị cho biết: </w:t>
            </w:r>
            <w:r w:rsidR="001212CF" w:rsidRPr="00133C0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logo của Tập đoàn Bưu chính Viễn thông Việt Nam (VNPT) được phối hợp bởi những màu nào dưới đây: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DF9" w:rsidRPr="00133C0D" w:rsidRDefault="00195DF9" w:rsidP="00860DAB">
            <w:pPr>
              <w:pStyle w:val="QFType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MA</w:t>
            </w:r>
          </w:p>
        </w:tc>
      </w:tr>
      <w:tr w:rsidR="00195DF9" w:rsidRPr="00133C0D" w:rsidTr="00860DAB">
        <w:trPr>
          <w:cantSplit/>
          <w:tblHeader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DF9" w:rsidRPr="00133C0D" w:rsidRDefault="00195DF9" w:rsidP="00860DAB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#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DF9" w:rsidRPr="00133C0D" w:rsidRDefault="00195DF9" w:rsidP="00860DAB">
            <w:pPr>
              <w:pStyle w:val="QFOptionReset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Answers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DF9" w:rsidRPr="00133C0D" w:rsidRDefault="00195DF9" w:rsidP="00860DAB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Hints/Feedback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DF9" w:rsidRPr="00133C0D" w:rsidRDefault="00195DF9" w:rsidP="00860DAB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Grade</w:t>
            </w:r>
          </w:p>
        </w:tc>
      </w:tr>
      <w:tr w:rsidR="00195DF9" w:rsidRPr="00133C0D" w:rsidTr="00860DAB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DF9" w:rsidRPr="00133C0D" w:rsidRDefault="00195DF9" w:rsidP="00860DAB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DF9" w:rsidRPr="00133C0D" w:rsidRDefault="001212CF" w:rsidP="00860DAB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Cyan (da trời)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DF9" w:rsidRPr="00133C0D" w:rsidRDefault="00195DF9" w:rsidP="00860DAB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 xml:space="preserve">  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DF9" w:rsidRPr="00133C0D" w:rsidRDefault="00195DF9" w:rsidP="001212CF">
            <w:pPr>
              <w:pStyle w:val="QFGrade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100/</w:t>
            </w:r>
            <w:r w:rsidR="001212CF" w:rsidRPr="00133C0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2</w:t>
            </w:r>
          </w:p>
        </w:tc>
      </w:tr>
      <w:tr w:rsidR="00195DF9" w:rsidRPr="00133C0D" w:rsidTr="00860DAB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DF9" w:rsidRPr="00133C0D" w:rsidRDefault="00195DF9" w:rsidP="00860DAB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DF9" w:rsidRPr="00133C0D" w:rsidRDefault="001212CF" w:rsidP="00860DAB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Magenta (tím</w:t>
            </w:r>
            <w:r w:rsidRPr="00133C0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đỏ</w:t>
            </w: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DF9" w:rsidRPr="00133C0D" w:rsidRDefault="00195DF9" w:rsidP="00860DAB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 xml:space="preserve">  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DF9" w:rsidRPr="00133C0D" w:rsidRDefault="00195DF9" w:rsidP="001212CF">
            <w:pPr>
              <w:pStyle w:val="QFGrade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100/</w:t>
            </w:r>
            <w:r w:rsidR="001212CF" w:rsidRPr="00133C0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2</w:t>
            </w:r>
          </w:p>
        </w:tc>
      </w:tr>
      <w:tr w:rsidR="00195DF9" w:rsidRPr="00133C0D" w:rsidTr="00860DAB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DF9" w:rsidRPr="00133C0D" w:rsidRDefault="00195DF9" w:rsidP="00860DAB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DF9" w:rsidRPr="00133C0D" w:rsidRDefault="001212CF" w:rsidP="00860DAB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Yellow (vàng)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DF9" w:rsidRPr="00133C0D" w:rsidRDefault="00195DF9" w:rsidP="00860DAB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 xml:space="preserve">  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DF9" w:rsidRPr="00133C0D" w:rsidRDefault="001212CF" w:rsidP="00860DAB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-100</w:t>
            </w:r>
          </w:p>
        </w:tc>
      </w:tr>
      <w:tr w:rsidR="00195DF9" w:rsidRPr="00133C0D" w:rsidTr="00860DAB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DF9" w:rsidRPr="00133C0D" w:rsidRDefault="00195DF9" w:rsidP="00860DAB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DF9" w:rsidRPr="00133C0D" w:rsidRDefault="001212CF" w:rsidP="00860DAB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B</w:t>
            </w: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lack (đen)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DF9" w:rsidRPr="00133C0D" w:rsidRDefault="00195DF9" w:rsidP="00860DAB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 xml:space="preserve">  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DF9" w:rsidRPr="00133C0D" w:rsidRDefault="00195DF9" w:rsidP="00860DAB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-100</w:t>
            </w:r>
          </w:p>
        </w:tc>
      </w:tr>
      <w:tr w:rsidR="00195DF9" w:rsidRPr="00133C0D" w:rsidTr="00860DAB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DF9" w:rsidRPr="00133C0D" w:rsidRDefault="00195DF9" w:rsidP="00860DAB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DF9" w:rsidRPr="00133C0D" w:rsidRDefault="00195DF9" w:rsidP="00860DAB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DF9" w:rsidRPr="00133C0D" w:rsidRDefault="00195DF9" w:rsidP="00860DAB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DF9" w:rsidRPr="00133C0D" w:rsidRDefault="00195DF9" w:rsidP="00860DAB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195DF9" w:rsidRPr="00133C0D" w:rsidTr="00860DAB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DF9" w:rsidRPr="00133C0D" w:rsidRDefault="00195DF9" w:rsidP="00860DAB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DF9" w:rsidRPr="00133C0D" w:rsidRDefault="00195DF9" w:rsidP="00860DAB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Incorrect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DF9" w:rsidRPr="00133C0D" w:rsidRDefault="00195DF9" w:rsidP="00860DAB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DF9" w:rsidRPr="00133C0D" w:rsidRDefault="00195DF9" w:rsidP="00860DAB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195DF9" w:rsidRPr="00133C0D" w:rsidTr="00860DAB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DF9" w:rsidRPr="00133C0D" w:rsidRDefault="00195DF9" w:rsidP="00860DAB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DF9" w:rsidRPr="00133C0D" w:rsidRDefault="00195DF9" w:rsidP="00860DAB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Partially 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DF9" w:rsidRPr="00133C0D" w:rsidRDefault="00195DF9" w:rsidP="00860DAB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DF9" w:rsidRPr="00133C0D" w:rsidRDefault="00195DF9" w:rsidP="00860DAB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195DF9" w:rsidRPr="00133C0D" w:rsidTr="00860DAB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DF9" w:rsidRPr="00133C0D" w:rsidRDefault="00195DF9" w:rsidP="00860DAB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DF9" w:rsidRPr="00133C0D" w:rsidRDefault="00195DF9" w:rsidP="00860DAB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General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DF9" w:rsidRPr="00133C0D" w:rsidRDefault="00195DF9" w:rsidP="00860DAB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DF9" w:rsidRPr="00133C0D" w:rsidRDefault="00195DF9" w:rsidP="00860DAB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195DF9" w:rsidRPr="00133C0D" w:rsidTr="00860DAB">
        <w:trPr>
          <w:cantSplit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DF9" w:rsidRPr="00133C0D" w:rsidRDefault="00195DF9" w:rsidP="00860DAB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Enter two right and two wrong answers.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DF9" w:rsidRPr="00133C0D" w:rsidRDefault="00195DF9" w:rsidP="00860DAB">
            <w:pPr>
              <w:rPr>
                <w:sz w:val="24"/>
                <w:szCs w:val="24"/>
              </w:rPr>
            </w:pPr>
            <w:r w:rsidRPr="00133C0D">
              <w:rPr>
                <w:sz w:val="24"/>
                <w:szCs w:val="24"/>
              </w:rPr>
              <w:t> </w:t>
            </w:r>
          </w:p>
        </w:tc>
      </w:tr>
    </w:tbl>
    <w:p w:rsidR="00195DF9" w:rsidRPr="00133C0D" w:rsidRDefault="00195DF9" w:rsidP="00195DF9">
      <w:pPr>
        <w:pStyle w:val="BodyTextIndent"/>
        <w:numPr>
          <w:ilvl w:val="0"/>
          <w:numId w:val="16"/>
        </w:numPr>
        <w:rPr>
          <w:b/>
          <w:sz w:val="24"/>
          <w:szCs w:val="24"/>
        </w:rPr>
      </w:pPr>
      <w:r w:rsidRPr="00133C0D">
        <w:rPr>
          <w:sz w:val="24"/>
          <w:szCs w:val="24"/>
        </w:rPr>
        <w:t> </w:t>
      </w:r>
      <w:r w:rsidRPr="00133C0D">
        <w:rPr>
          <w:b/>
          <w:sz w:val="24"/>
          <w:szCs w:val="24"/>
        </w:rPr>
        <w:t>Câu hỏi chọn 1 hay nhiều đáp án: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/>
      </w:tblPr>
      <w:tblGrid>
        <w:gridCol w:w="770"/>
        <w:gridCol w:w="3848"/>
        <w:gridCol w:w="4618"/>
        <w:gridCol w:w="770"/>
      </w:tblGrid>
      <w:tr w:rsidR="00195DF9" w:rsidRPr="00133C0D" w:rsidTr="00860DAB">
        <w:trPr>
          <w:cantSplit/>
          <w:tblHeader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DF9" w:rsidRPr="00133C0D" w:rsidRDefault="00195DF9" w:rsidP="008742C1">
            <w:pPr>
              <w:pStyle w:val="NormalWeb"/>
              <w:rPr>
                <w:lang w:val="vi-VN"/>
              </w:rPr>
            </w:pPr>
            <w:r w:rsidRPr="00133C0D">
              <w:t xml:space="preserve">Anh/Chị cho biết: </w:t>
            </w:r>
            <w:r w:rsidR="008742C1" w:rsidRPr="00133C0D">
              <w:rPr>
                <w:lang w:val="vi-VN"/>
              </w:rPr>
              <w:t xml:space="preserve">Trong phần mềm </w:t>
            </w:r>
            <w:r w:rsidR="008742C1" w:rsidRPr="00133C0D">
              <w:rPr>
                <w:color w:val="000000" w:themeColor="text1"/>
              </w:rPr>
              <w:t>Adobe Photoshop </w:t>
            </w:r>
            <w:r w:rsidR="008742C1" w:rsidRPr="00133C0D">
              <w:rPr>
                <w:color w:val="000000" w:themeColor="text1"/>
                <w:lang w:val="vi-VN"/>
              </w:rPr>
              <w:t>có những công cụ nào có thể tạo vùng chọn cho đối tượng?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DF9" w:rsidRPr="00133C0D" w:rsidRDefault="00195DF9" w:rsidP="00860DAB">
            <w:pPr>
              <w:pStyle w:val="QFType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MA</w:t>
            </w:r>
          </w:p>
        </w:tc>
      </w:tr>
      <w:tr w:rsidR="00195DF9" w:rsidRPr="00133C0D" w:rsidTr="00860DAB">
        <w:trPr>
          <w:cantSplit/>
          <w:tblHeader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DF9" w:rsidRPr="00133C0D" w:rsidRDefault="00195DF9" w:rsidP="00860DAB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#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DF9" w:rsidRPr="00133C0D" w:rsidRDefault="00195DF9" w:rsidP="00860DAB">
            <w:pPr>
              <w:pStyle w:val="QFOptionReset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Answers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DF9" w:rsidRPr="00133C0D" w:rsidRDefault="00195DF9" w:rsidP="00860DAB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Hints/Feedback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DF9" w:rsidRPr="00133C0D" w:rsidRDefault="00195DF9" w:rsidP="00860DAB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Grade</w:t>
            </w:r>
          </w:p>
        </w:tc>
      </w:tr>
      <w:tr w:rsidR="00195DF9" w:rsidRPr="00133C0D" w:rsidTr="00860DAB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DF9" w:rsidRPr="00133C0D" w:rsidRDefault="00195DF9" w:rsidP="00860DAB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DF9" w:rsidRPr="00133C0D" w:rsidRDefault="008742C1" w:rsidP="00860DAB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R</w:t>
            </w: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ectangular marquee tool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DF9" w:rsidRPr="00133C0D" w:rsidRDefault="00195DF9" w:rsidP="00860DAB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 xml:space="preserve">  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DF9" w:rsidRPr="00133C0D" w:rsidRDefault="00195DF9" w:rsidP="00860DAB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100/3</w:t>
            </w:r>
          </w:p>
        </w:tc>
      </w:tr>
      <w:tr w:rsidR="00195DF9" w:rsidRPr="00133C0D" w:rsidTr="00860DAB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DF9" w:rsidRPr="00133C0D" w:rsidRDefault="00195DF9" w:rsidP="00860DAB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DF9" w:rsidRPr="00133C0D" w:rsidRDefault="008742C1" w:rsidP="00860DAB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P</w:t>
            </w: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olygonal lasso tool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DF9" w:rsidRPr="00133C0D" w:rsidRDefault="00195DF9" w:rsidP="00860DAB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 xml:space="preserve">  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DF9" w:rsidRPr="00133C0D" w:rsidRDefault="00195DF9" w:rsidP="00860DAB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100/3</w:t>
            </w:r>
          </w:p>
        </w:tc>
      </w:tr>
      <w:tr w:rsidR="00195DF9" w:rsidRPr="00133C0D" w:rsidTr="00860DAB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DF9" w:rsidRPr="00133C0D" w:rsidRDefault="00195DF9" w:rsidP="00860DAB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DF9" w:rsidRPr="00133C0D" w:rsidRDefault="008742C1" w:rsidP="00860DAB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M</w:t>
            </w: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agic wand tool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DF9" w:rsidRPr="00133C0D" w:rsidRDefault="00195DF9" w:rsidP="00860DAB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 xml:space="preserve">  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DF9" w:rsidRPr="00133C0D" w:rsidRDefault="00195DF9" w:rsidP="00860DAB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100/3</w:t>
            </w:r>
          </w:p>
        </w:tc>
      </w:tr>
      <w:tr w:rsidR="00195DF9" w:rsidRPr="00133C0D" w:rsidTr="008742C1">
        <w:trPr>
          <w:cantSplit/>
          <w:trHeight w:val="453"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DF9" w:rsidRPr="00133C0D" w:rsidRDefault="00195DF9" w:rsidP="00860DAB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DF9" w:rsidRPr="00133C0D" w:rsidRDefault="008742C1" w:rsidP="00860DAB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P</w:t>
            </w: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ath selection tool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DF9" w:rsidRPr="00133C0D" w:rsidRDefault="00195DF9" w:rsidP="00860DAB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 xml:space="preserve">  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DF9" w:rsidRPr="00133C0D" w:rsidRDefault="00195DF9" w:rsidP="00860DAB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-100</w:t>
            </w:r>
          </w:p>
        </w:tc>
      </w:tr>
      <w:tr w:rsidR="00195DF9" w:rsidRPr="00133C0D" w:rsidTr="00860DAB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DF9" w:rsidRPr="00133C0D" w:rsidRDefault="00195DF9" w:rsidP="00860DAB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DF9" w:rsidRPr="00133C0D" w:rsidRDefault="00195DF9" w:rsidP="00860DAB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DF9" w:rsidRPr="00133C0D" w:rsidRDefault="00195DF9" w:rsidP="00860DAB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DF9" w:rsidRPr="00133C0D" w:rsidRDefault="00195DF9" w:rsidP="00860DAB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195DF9" w:rsidRPr="00133C0D" w:rsidTr="00860DAB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DF9" w:rsidRPr="00133C0D" w:rsidRDefault="00195DF9" w:rsidP="00860DAB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DF9" w:rsidRPr="00133C0D" w:rsidRDefault="00195DF9" w:rsidP="00860DAB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Incorrect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DF9" w:rsidRPr="00133C0D" w:rsidRDefault="00195DF9" w:rsidP="00860DAB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DF9" w:rsidRPr="00133C0D" w:rsidRDefault="00195DF9" w:rsidP="00860DAB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195DF9" w:rsidRPr="00133C0D" w:rsidTr="00860DAB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DF9" w:rsidRPr="00133C0D" w:rsidRDefault="00195DF9" w:rsidP="00860DAB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DF9" w:rsidRPr="00133C0D" w:rsidRDefault="00195DF9" w:rsidP="00860DAB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Partially 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DF9" w:rsidRPr="00133C0D" w:rsidRDefault="00195DF9" w:rsidP="00860DAB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DF9" w:rsidRPr="00133C0D" w:rsidRDefault="00195DF9" w:rsidP="00860DAB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195DF9" w:rsidRPr="00133C0D" w:rsidTr="00860DAB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DF9" w:rsidRPr="00133C0D" w:rsidRDefault="00195DF9" w:rsidP="00860DAB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DF9" w:rsidRPr="00133C0D" w:rsidRDefault="00195DF9" w:rsidP="00860DAB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General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DF9" w:rsidRPr="00133C0D" w:rsidRDefault="00195DF9" w:rsidP="00860DAB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DF9" w:rsidRPr="00133C0D" w:rsidRDefault="00195DF9" w:rsidP="00860DAB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195DF9" w:rsidRPr="00133C0D" w:rsidTr="00860DAB">
        <w:trPr>
          <w:cantSplit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DF9" w:rsidRPr="00133C0D" w:rsidRDefault="00195DF9" w:rsidP="00860DAB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Enter two right and two wrong answers.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DF9" w:rsidRPr="00133C0D" w:rsidRDefault="00195DF9" w:rsidP="00860DAB">
            <w:pPr>
              <w:rPr>
                <w:sz w:val="24"/>
                <w:szCs w:val="24"/>
              </w:rPr>
            </w:pPr>
            <w:r w:rsidRPr="00133C0D">
              <w:rPr>
                <w:sz w:val="24"/>
                <w:szCs w:val="24"/>
              </w:rPr>
              <w:t> </w:t>
            </w:r>
          </w:p>
        </w:tc>
      </w:tr>
    </w:tbl>
    <w:p w:rsidR="00195DF9" w:rsidRPr="00133C0D" w:rsidRDefault="00195DF9" w:rsidP="00195DF9">
      <w:pPr>
        <w:pStyle w:val="BodyTextIndent"/>
        <w:numPr>
          <w:ilvl w:val="0"/>
          <w:numId w:val="16"/>
        </w:numPr>
        <w:rPr>
          <w:b/>
          <w:sz w:val="24"/>
          <w:szCs w:val="24"/>
        </w:rPr>
      </w:pPr>
      <w:r w:rsidRPr="00133C0D">
        <w:rPr>
          <w:sz w:val="24"/>
          <w:szCs w:val="24"/>
        </w:rPr>
        <w:t> </w:t>
      </w:r>
      <w:r w:rsidRPr="00133C0D">
        <w:rPr>
          <w:b/>
          <w:sz w:val="24"/>
          <w:szCs w:val="24"/>
        </w:rPr>
        <w:t>Câu hỏi chọn 1 hay nhiều đáp án: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/>
      </w:tblPr>
      <w:tblGrid>
        <w:gridCol w:w="770"/>
        <w:gridCol w:w="3848"/>
        <w:gridCol w:w="4618"/>
        <w:gridCol w:w="770"/>
      </w:tblGrid>
      <w:tr w:rsidR="00195DF9" w:rsidRPr="00133C0D" w:rsidTr="00860DAB">
        <w:trPr>
          <w:cantSplit/>
          <w:tblHeader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DF9" w:rsidRPr="00133C0D" w:rsidRDefault="00195DF9" w:rsidP="003156B5">
            <w:pPr>
              <w:pStyle w:val="NormalWeb"/>
            </w:pPr>
            <w:r w:rsidRPr="00133C0D">
              <w:lastRenderedPageBreak/>
              <w:t xml:space="preserve">Anh/Chị cho biết: </w:t>
            </w:r>
            <w:r w:rsidR="00B02533" w:rsidRPr="00133C0D">
              <w:t>Những phần mềm dưới đây, phần mềm nào thường dùng để dựng Video, dựng phim?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DF9" w:rsidRPr="00133C0D" w:rsidRDefault="00195DF9" w:rsidP="00860DAB">
            <w:pPr>
              <w:pStyle w:val="QFType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MA</w:t>
            </w:r>
          </w:p>
        </w:tc>
      </w:tr>
      <w:tr w:rsidR="00195DF9" w:rsidRPr="00133C0D" w:rsidTr="00860DAB">
        <w:trPr>
          <w:cantSplit/>
          <w:tblHeader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DF9" w:rsidRPr="00133C0D" w:rsidRDefault="00195DF9" w:rsidP="00860DAB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#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DF9" w:rsidRPr="00133C0D" w:rsidRDefault="00195DF9" w:rsidP="00860DAB">
            <w:pPr>
              <w:pStyle w:val="QFOptionReset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Answers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DF9" w:rsidRPr="00133C0D" w:rsidRDefault="00195DF9" w:rsidP="00860DAB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Hints/Feedback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DF9" w:rsidRPr="00133C0D" w:rsidRDefault="00195DF9" w:rsidP="00860DAB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Grade</w:t>
            </w:r>
          </w:p>
        </w:tc>
      </w:tr>
      <w:tr w:rsidR="00195DF9" w:rsidRPr="00133C0D" w:rsidTr="00860DAB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DF9" w:rsidRPr="00133C0D" w:rsidRDefault="00195DF9" w:rsidP="00860DAB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DF9" w:rsidRPr="00133C0D" w:rsidRDefault="005D38F5" w:rsidP="00860DAB">
            <w:pPr>
              <w:pStyle w:val="Cel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Adobe After Effects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DF9" w:rsidRPr="00133C0D" w:rsidRDefault="00195DF9" w:rsidP="00860DAB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 xml:space="preserve">  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DF9" w:rsidRPr="00133C0D" w:rsidRDefault="00195DF9" w:rsidP="005D38F5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100/</w:t>
            </w:r>
            <w:r w:rsidR="005D38F5" w:rsidRPr="00133C0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95DF9" w:rsidRPr="00133C0D" w:rsidTr="00860DAB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DF9" w:rsidRPr="00133C0D" w:rsidRDefault="00195DF9" w:rsidP="00860DAB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DF9" w:rsidRPr="00133C0D" w:rsidRDefault="0095502B" w:rsidP="00860DAB">
            <w:pPr>
              <w:pStyle w:val="Cel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AutoCAD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DF9" w:rsidRPr="00133C0D" w:rsidRDefault="00195DF9" w:rsidP="00860DAB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 xml:space="preserve">  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DF9" w:rsidRPr="00133C0D" w:rsidRDefault="0095502B" w:rsidP="0095502B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195DF9" w:rsidRPr="00133C0D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195DF9" w:rsidRPr="00133C0D" w:rsidTr="00860DAB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DF9" w:rsidRPr="00133C0D" w:rsidRDefault="00195DF9" w:rsidP="00860DAB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DF9" w:rsidRPr="00133C0D" w:rsidRDefault="0095502B" w:rsidP="00860DAB">
            <w:pPr>
              <w:pStyle w:val="Cel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Adobe Premiere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DF9" w:rsidRPr="00133C0D" w:rsidRDefault="00195DF9" w:rsidP="00860DAB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 xml:space="preserve">  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DF9" w:rsidRPr="00133C0D" w:rsidRDefault="005D38F5" w:rsidP="00860DAB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  <w:r w:rsidR="0095502B" w:rsidRPr="00133C0D">
              <w:rPr>
                <w:rFonts w:ascii="Times New Roman" w:hAnsi="Times New Roman" w:cs="Times New Roman"/>
                <w:sz w:val="24"/>
                <w:szCs w:val="24"/>
              </w:rPr>
              <w:t>/2</w:t>
            </w:r>
          </w:p>
        </w:tc>
      </w:tr>
      <w:tr w:rsidR="00195DF9" w:rsidRPr="00133C0D" w:rsidTr="00860DAB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DF9" w:rsidRPr="00133C0D" w:rsidRDefault="00195DF9" w:rsidP="00860DAB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DF9" w:rsidRPr="00133C0D" w:rsidRDefault="005D38F5" w:rsidP="00860DAB">
            <w:pPr>
              <w:pStyle w:val="Cel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CorelDRAW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DF9" w:rsidRPr="00133C0D" w:rsidRDefault="00195DF9" w:rsidP="00860DAB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 xml:space="preserve">  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DF9" w:rsidRPr="00133C0D" w:rsidRDefault="00195DF9" w:rsidP="00860DAB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-100</w:t>
            </w:r>
          </w:p>
        </w:tc>
      </w:tr>
      <w:tr w:rsidR="00195DF9" w:rsidRPr="00133C0D" w:rsidTr="00860DAB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DF9" w:rsidRPr="00133C0D" w:rsidRDefault="00195DF9" w:rsidP="00860DAB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DF9" w:rsidRPr="00133C0D" w:rsidRDefault="00195DF9" w:rsidP="00860DAB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DF9" w:rsidRPr="00133C0D" w:rsidRDefault="00195DF9" w:rsidP="00860DAB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DF9" w:rsidRPr="00133C0D" w:rsidRDefault="00195DF9" w:rsidP="00860DAB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195DF9" w:rsidRPr="00133C0D" w:rsidTr="00860DAB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DF9" w:rsidRPr="00133C0D" w:rsidRDefault="00195DF9" w:rsidP="00860DAB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DF9" w:rsidRPr="00133C0D" w:rsidRDefault="00195DF9" w:rsidP="00860DAB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Incorrect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DF9" w:rsidRPr="00133C0D" w:rsidRDefault="00195DF9" w:rsidP="00860DAB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DF9" w:rsidRPr="00133C0D" w:rsidRDefault="00195DF9" w:rsidP="00860DAB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195DF9" w:rsidRPr="00133C0D" w:rsidTr="00860DAB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DF9" w:rsidRPr="00133C0D" w:rsidRDefault="00195DF9" w:rsidP="00860DAB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DF9" w:rsidRPr="00133C0D" w:rsidRDefault="00195DF9" w:rsidP="00860DAB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Partially 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DF9" w:rsidRPr="00133C0D" w:rsidRDefault="00195DF9" w:rsidP="00860DAB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DF9" w:rsidRPr="00133C0D" w:rsidRDefault="00195DF9" w:rsidP="00860DAB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195DF9" w:rsidRPr="00133C0D" w:rsidTr="00860DAB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DF9" w:rsidRPr="00133C0D" w:rsidRDefault="00195DF9" w:rsidP="00860DAB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DF9" w:rsidRPr="00133C0D" w:rsidRDefault="00195DF9" w:rsidP="00860DAB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General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DF9" w:rsidRPr="00133C0D" w:rsidRDefault="00195DF9" w:rsidP="00860DAB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DF9" w:rsidRPr="00133C0D" w:rsidRDefault="00195DF9" w:rsidP="00860DAB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195DF9" w:rsidRPr="00133C0D" w:rsidTr="00860DAB">
        <w:trPr>
          <w:cantSplit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DF9" w:rsidRPr="00133C0D" w:rsidRDefault="00195DF9" w:rsidP="00860DAB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Enter two right and two wrong answers.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DF9" w:rsidRPr="00133C0D" w:rsidRDefault="00195DF9" w:rsidP="00860DAB">
            <w:pPr>
              <w:rPr>
                <w:sz w:val="24"/>
                <w:szCs w:val="24"/>
              </w:rPr>
            </w:pPr>
            <w:r w:rsidRPr="00133C0D">
              <w:rPr>
                <w:sz w:val="24"/>
                <w:szCs w:val="24"/>
              </w:rPr>
              <w:t> </w:t>
            </w:r>
          </w:p>
        </w:tc>
      </w:tr>
    </w:tbl>
    <w:p w:rsidR="00195DF9" w:rsidRPr="00133C0D" w:rsidRDefault="00195DF9" w:rsidP="00195DF9">
      <w:pPr>
        <w:pStyle w:val="BodyTextIndent"/>
        <w:numPr>
          <w:ilvl w:val="0"/>
          <w:numId w:val="16"/>
        </w:numPr>
        <w:rPr>
          <w:b/>
          <w:sz w:val="24"/>
          <w:szCs w:val="24"/>
        </w:rPr>
      </w:pPr>
      <w:r w:rsidRPr="00133C0D">
        <w:rPr>
          <w:sz w:val="24"/>
          <w:szCs w:val="24"/>
        </w:rPr>
        <w:t> </w:t>
      </w:r>
      <w:r w:rsidRPr="00133C0D">
        <w:rPr>
          <w:b/>
          <w:sz w:val="24"/>
          <w:szCs w:val="24"/>
        </w:rPr>
        <w:t>Câu hỏi chọn 1 hay nhiều đáp án: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/>
      </w:tblPr>
      <w:tblGrid>
        <w:gridCol w:w="770"/>
        <w:gridCol w:w="3848"/>
        <w:gridCol w:w="4618"/>
        <w:gridCol w:w="770"/>
      </w:tblGrid>
      <w:tr w:rsidR="00195DF9" w:rsidRPr="00133C0D" w:rsidTr="00860DAB">
        <w:trPr>
          <w:cantSplit/>
          <w:tblHeader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DF9" w:rsidRPr="00133C0D" w:rsidRDefault="00195DF9" w:rsidP="00C02097">
            <w:pPr>
              <w:pStyle w:val="NormalWeb"/>
            </w:pPr>
            <w:r w:rsidRPr="00133C0D">
              <w:t xml:space="preserve">Anh/Chị cho biết: </w:t>
            </w:r>
            <w:r w:rsidR="004F68C8" w:rsidRPr="00133C0D">
              <w:t xml:space="preserve">trong phần mềm Adobe Flash, có thể </w:t>
            </w:r>
            <w:r w:rsidR="000C520B" w:rsidRPr="00133C0D">
              <w:t>import những file có định dạng nào dưới đây?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DF9" w:rsidRPr="00133C0D" w:rsidRDefault="00195DF9" w:rsidP="00860DAB">
            <w:pPr>
              <w:pStyle w:val="QFType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MA</w:t>
            </w:r>
          </w:p>
        </w:tc>
      </w:tr>
      <w:tr w:rsidR="00195DF9" w:rsidRPr="00133C0D" w:rsidTr="00860DAB">
        <w:trPr>
          <w:cantSplit/>
          <w:tblHeader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DF9" w:rsidRPr="00133C0D" w:rsidRDefault="00195DF9" w:rsidP="00860DAB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#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DF9" w:rsidRPr="00133C0D" w:rsidRDefault="00195DF9" w:rsidP="00860DAB">
            <w:pPr>
              <w:pStyle w:val="QFOptionReset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Answers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DF9" w:rsidRPr="00133C0D" w:rsidRDefault="00195DF9" w:rsidP="00860DAB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Hints/Feedback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DF9" w:rsidRPr="00133C0D" w:rsidRDefault="00195DF9" w:rsidP="00860DAB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Grade</w:t>
            </w:r>
          </w:p>
        </w:tc>
      </w:tr>
      <w:tr w:rsidR="00195DF9" w:rsidRPr="00133C0D" w:rsidTr="00860DAB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DF9" w:rsidRPr="00133C0D" w:rsidRDefault="00195DF9" w:rsidP="00860DAB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DF9" w:rsidRPr="00133C0D" w:rsidRDefault="004E3782" w:rsidP="00860DAB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.SWF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DF9" w:rsidRPr="00133C0D" w:rsidRDefault="00195DF9" w:rsidP="00860DAB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 xml:space="preserve">  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DF9" w:rsidRPr="00133C0D" w:rsidRDefault="00195DF9" w:rsidP="00860DAB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100/3</w:t>
            </w:r>
          </w:p>
        </w:tc>
      </w:tr>
      <w:tr w:rsidR="00195DF9" w:rsidRPr="00133C0D" w:rsidTr="00860DAB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DF9" w:rsidRPr="00133C0D" w:rsidRDefault="00195DF9" w:rsidP="00860DAB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DF9" w:rsidRPr="00133C0D" w:rsidRDefault="004E3782" w:rsidP="00860DAB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.JPG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DF9" w:rsidRPr="00133C0D" w:rsidRDefault="00195DF9" w:rsidP="00860DAB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 xml:space="preserve">  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DF9" w:rsidRPr="00133C0D" w:rsidRDefault="00195DF9" w:rsidP="00860DAB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100/3</w:t>
            </w:r>
          </w:p>
        </w:tc>
      </w:tr>
      <w:tr w:rsidR="00195DF9" w:rsidRPr="00133C0D" w:rsidTr="00860DAB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DF9" w:rsidRPr="00133C0D" w:rsidRDefault="00195DF9" w:rsidP="00860DAB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DF9" w:rsidRPr="00133C0D" w:rsidRDefault="004E3782" w:rsidP="00860DAB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0F408C" w:rsidRPr="00133C0D">
              <w:rPr>
                <w:rFonts w:ascii="Times New Roman" w:hAnsi="Times New Roman" w:cs="Times New Roman"/>
                <w:sz w:val="24"/>
                <w:szCs w:val="24"/>
              </w:rPr>
              <w:t>TIFF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DF9" w:rsidRPr="00133C0D" w:rsidRDefault="00195DF9" w:rsidP="00860DAB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 xml:space="preserve">  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DF9" w:rsidRPr="00133C0D" w:rsidRDefault="00195DF9" w:rsidP="00860DAB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100/3</w:t>
            </w:r>
          </w:p>
        </w:tc>
      </w:tr>
      <w:tr w:rsidR="00195DF9" w:rsidRPr="00133C0D" w:rsidTr="003B3FFD">
        <w:trPr>
          <w:cantSplit/>
          <w:trHeight w:val="309"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DF9" w:rsidRPr="00133C0D" w:rsidRDefault="00195DF9" w:rsidP="00860DAB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DF9" w:rsidRPr="00133C0D" w:rsidRDefault="003B3FFD" w:rsidP="008C342A">
            <w:pPr>
              <w:pStyle w:val="Heading1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133C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  <w:r w:rsidRPr="00133C0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 xml:space="preserve"> DXF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DF9" w:rsidRPr="00133C0D" w:rsidRDefault="00195DF9" w:rsidP="00860DAB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DF9" w:rsidRPr="00133C0D" w:rsidRDefault="00195DF9" w:rsidP="00860DAB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-100</w:t>
            </w:r>
          </w:p>
        </w:tc>
      </w:tr>
      <w:tr w:rsidR="00195DF9" w:rsidRPr="00133C0D" w:rsidTr="00860DAB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DF9" w:rsidRPr="00133C0D" w:rsidRDefault="00195DF9" w:rsidP="00860DAB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DF9" w:rsidRPr="00133C0D" w:rsidRDefault="00195DF9" w:rsidP="00860DAB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DF9" w:rsidRPr="00133C0D" w:rsidRDefault="00195DF9" w:rsidP="00860DAB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DF9" w:rsidRPr="00133C0D" w:rsidRDefault="00195DF9" w:rsidP="00860DAB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195DF9" w:rsidRPr="00133C0D" w:rsidTr="00860DAB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DF9" w:rsidRPr="00133C0D" w:rsidRDefault="00195DF9" w:rsidP="00860DAB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DF9" w:rsidRPr="00133C0D" w:rsidRDefault="00195DF9" w:rsidP="00860DAB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Incorrect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DF9" w:rsidRPr="00133C0D" w:rsidRDefault="00195DF9" w:rsidP="00860DAB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DF9" w:rsidRPr="00133C0D" w:rsidRDefault="00195DF9" w:rsidP="00860DAB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195DF9" w:rsidRPr="00133C0D" w:rsidTr="00860DAB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DF9" w:rsidRPr="00133C0D" w:rsidRDefault="00195DF9" w:rsidP="00860DAB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DF9" w:rsidRPr="00133C0D" w:rsidRDefault="00195DF9" w:rsidP="00860DAB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Partially 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DF9" w:rsidRPr="00133C0D" w:rsidRDefault="00195DF9" w:rsidP="00860DAB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DF9" w:rsidRPr="00133C0D" w:rsidRDefault="00195DF9" w:rsidP="00860DAB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195DF9" w:rsidRPr="00133C0D" w:rsidTr="00860DAB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DF9" w:rsidRPr="00133C0D" w:rsidRDefault="00195DF9" w:rsidP="00860DAB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DF9" w:rsidRPr="00133C0D" w:rsidRDefault="00195DF9" w:rsidP="00860DAB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General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DF9" w:rsidRPr="00133C0D" w:rsidRDefault="00195DF9" w:rsidP="00860DAB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DF9" w:rsidRPr="00133C0D" w:rsidRDefault="00195DF9" w:rsidP="00860DAB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195DF9" w:rsidRPr="00133C0D" w:rsidTr="00860DAB">
        <w:trPr>
          <w:cantSplit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DF9" w:rsidRPr="00133C0D" w:rsidRDefault="00195DF9" w:rsidP="00860DAB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Enter two right and two wrong answers.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DF9" w:rsidRPr="00133C0D" w:rsidRDefault="00195DF9" w:rsidP="00860DAB">
            <w:pPr>
              <w:rPr>
                <w:sz w:val="24"/>
                <w:szCs w:val="24"/>
              </w:rPr>
            </w:pPr>
            <w:r w:rsidRPr="00133C0D">
              <w:rPr>
                <w:sz w:val="24"/>
                <w:szCs w:val="24"/>
              </w:rPr>
              <w:t> </w:t>
            </w:r>
          </w:p>
        </w:tc>
      </w:tr>
    </w:tbl>
    <w:p w:rsidR="00195DF9" w:rsidRPr="00133C0D" w:rsidRDefault="00195DF9" w:rsidP="00195DF9">
      <w:pPr>
        <w:pStyle w:val="BodyTextIndent"/>
        <w:numPr>
          <w:ilvl w:val="0"/>
          <w:numId w:val="16"/>
        </w:numPr>
        <w:rPr>
          <w:b/>
          <w:sz w:val="24"/>
          <w:szCs w:val="24"/>
        </w:rPr>
      </w:pPr>
      <w:r w:rsidRPr="00133C0D">
        <w:rPr>
          <w:sz w:val="24"/>
          <w:szCs w:val="24"/>
        </w:rPr>
        <w:t> </w:t>
      </w:r>
      <w:r w:rsidRPr="00133C0D">
        <w:rPr>
          <w:b/>
          <w:sz w:val="24"/>
          <w:szCs w:val="24"/>
        </w:rPr>
        <w:t>Câu hỏi chọn 1 hay nhiều đáp án: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/>
      </w:tblPr>
      <w:tblGrid>
        <w:gridCol w:w="770"/>
        <w:gridCol w:w="3848"/>
        <w:gridCol w:w="4618"/>
        <w:gridCol w:w="770"/>
      </w:tblGrid>
      <w:tr w:rsidR="00195DF9" w:rsidRPr="00133C0D" w:rsidTr="00860DAB">
        <w:trPr>
          <w:cantSplit/>
          <w:tblHeader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DF9" w:rsidRPr="00133C0D" w:rsidRDefault="00195DF9" w:rsidP="0017458F">
            <w:pPr>
              <w:pStyle w:val="NormalWeb"/>
            </w:pPr>
            <w:r w:rsidRPr="00133C0D">
              <w:t xml:space="preserve">Anh/Chị </w:t>
            </w:r>
            <w:r w:rsidR="0017458F" w:rsidRPr="00133C0D">
              <w:t xml:space="preserve">cho biết: trong 12 vòng tròn màu, màu xám </w:t>
            </w:r>
            <w:r w:rsidR="00DD551E" w:rsidRPr="00133C0D">
              <w:t>và đen là sắc độ tăng tối đa của những màu nào dưới đây?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DF9" w:rsidRPr="00133C0D" w:rsidRDefault="00195DF9" w:rsidP="00860DAB">
            <w:pPr>
              <w:pStyle w:val="QFType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MA</w:t>
            </w:r>
          </w:p>
        </w:tc>
      </w:tr>
      <w:tr w:rsidR="00195DF9" w:rsidRPr="00133C0D" w:rsidTr="00860DAB">
        <w:trPr>
          <w:cantSplit/>
          <w:tblHeader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DF9" w:rsidRPr="00133C0D" w:rsidRDefault="00195DF9" w:rsidP="00860DAB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#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DF9" w:rsidRPr="00133C0D" w:rsidRDefault="00195DF9" w:rsidP="00860DAB">
            <w:pPr>
              <w:pStyle w:val="QFOptionReset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Answers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DF9" w:rsidRPr="00133C0D" w:rsidRDefault="00195DF9" w:rsidP="00860DAB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Hints/Feedback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DF9" w:rsidRPr="00133C0D" w:rsidRDefault="00195DF9" w:rsidP="00860DAB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Grade</w:t>
            </w:r>
          </w:p>
        </w:tc>
      </w:tr>
      <w:tr w:rsidR="00195DF9" w:rsidRPr="00133C0D" w:rsidTr="00860DAB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DF9" w:rsidRPr="00133C0D" w:rsidRDefault="00195DF9" w:rsidP="00860DAB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DF9" w:rsidRPr="00133C0D" w:rsidRDefault="00D43D4E" w:rsidP="00860DAB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Màu xanh lam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DF9" w:rsidRPr="00133C0D" w:rsidRDefault="00195DF9" w:rsidP="00860DAB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 xml:space="preserve">  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DF9" w:rsidRPr="00133C0D" w:rsidRDefault="00DD551E" w:rsidP="00860DAB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195DF9" w:rsidRPr="00133C0D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195DF9" w:rsidRPr="00133C0D" w:rsidTr="00860DAB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DF9" w:rsidRPr="00133C0D" w:rsidRDefault="00195DF9" w:rsidP="00860DAB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DF9" w:rsidRPr="00133C0D" w:rsidRDefault="00D43D4E" w:rsidP="00860DAB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Màu đen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DF9" w:rsidRPr="00133C0D" w:rsidRDefault="00195DF9" w:rsidP="00860DAB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 xml:space="preserve">  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DF9" w:rsidRPr="00133C0D" w:rsidRDefault="00195DF9" w:rsidP="00D43D4E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100/</w:t>
            </w:r>
            <w:r w:rsidR="00D43D4E" w:rsidRPr="00133C0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95DF9" w:rsidRPr="00133C0D" w:rsidTr="00860DAB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DF9" w:rsidRPr="00133C0D" w:rsidRDefault="00195DF9" w:rsidP="00860DAB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DF9" w:rsidRPr="00133C0D" w:rsidRDefault="00D43D4E" w:rsidP="00860DAB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Màu đỏ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DF9" w:rsidRPr="00133C0D" w:rsidRDefault="00195DF9" w:rsidP="00860DAB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 xml:space="preserve">  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DF9" w:rsidRPr="00133C0D" w:rsidRDefault="00D43D4E" w:rsidP="00860DAB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-100</w:t>
            </w:r>
          </w:p>
        </w:tc>
      </w:tr>
      <w:tr w:rsidR="00195DF9" w:rsidRPr="00133C0D" w:rsidTr="00860DAB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DF9" w:rsidRPr="00133C0D" w:rsidRDefault="00195DF9" w:rsidP="00860DAB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DF9" w:rsidRPr="00133C0D" w:rsidRDefault="00D43D4E" w:rsidP="00860DAB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Màu trắng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DF9" w:rsidRPr="00133C0D" w:rsidRDefault="00195DF9" w:rsidP="00860DAB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 xml:space="preserve">  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DF9" w:rsidRPr="00133C0D" w:rsidRDefault="00195DF9" w:rsidP="00860DAB">
            <w:pPr>
              <w:pStyle w:val="QFGrade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  <w:r w:rsidR="00D43D4E" w:rsidRPr="00133C0D">
              <w:rPr>
                <w:rFonts w:ascii="Times New Roman" w:hAnsi="Times New Roman" w:cs="Times New Roman"/>
                <w:sz w:val="24"/>
                <w:szCs w:val="24"/>
              </w:rPr>
              <w:t>/2</w:t>
            </w:r>
          </w:p>
        </w:tc>
      </w:tr>
      <w:tr w:rsidR="00195DF9" w:rsidRPr="00133C0D" w:rsidTr="00860DAB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DF9" w:rsidRPr="00133C0D" w:rsidRDefault="00195DF9" w:rsidP="00860DAB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DF9" w:rsidRPr="00133C0D" w:rsidRDefault="00195DF9" w:rsidP="00860DAB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DF9" w:rsidRPr="00133C0D" w:rsidRDefault="00195DF9" w:rsidP="00860DAB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DF9" w:rsidRPr="00133C0D" w:rsidRDefault="00195DF9" w:rsidP="00860DAB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195DF9" w:rsidRPr="00133C0D" w:rsidTr="00860DAB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DF9" w:rsidRPr="00133C0D" w:rsidRDefault="00195DF9" w:rsidP="00860DAB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DF9" w:rsidRPr="00133C0D" w:rsidRDefault="00195DF9" w:rsidP="00860DAB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Incorrect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DF9" w:rsidRPr="00133C0D" w:rsidRDefault="00195DF9" w:rsidP="00860DAB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DF9" w:rsidRPr="00133C0D" w:rsidRDefault="00195DF9" w:rsidP="00860DAB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195DF9" w:rsidRPr="00133C0D" w:rsidTr="00860DAB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DF9" w:rsidRPr="00133C0D" w:rsidRDefault="00195DF9" w:rsidP="00860DAB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DF9" w:rsidRPr="00133C0D" w:rsidRDefault="00195DF9" w:rsidP="00860DAB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Partially 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DF9" w:rsidRPr="00133C0D" w:rsidRDefault="00195DF9" w:rsidP="00860DAB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DF9" w:rsidRPr="00133C0D" w:rsidRDefault="00195DF9" w:rsidP="00860DAB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195DF9" w:rsidRPr="00133C0D" w:rsidTr="00860DAB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DF9" w:rsidRPr="00133C0D" w:rsidRDefault="00195DF9" w:rsidP="00860DAB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DF9" w:rsidRPr="00133C0D" w:rsidRDefault="00195DF9" w:rsidP="00860DAB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General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DF9" w:rsidRPr="00133C0D" w:rsidRDefault="00195DF9" w:rsidP="00860DAB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DF9" w:rsidRPr="00133C0D" w:rsidRDefault="00195DF9" w:rsidP="00860DAB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195DF9" w:rsidRPr="00133C0D" w:rsidTr="00860DAB">
        <w:trPr>
          <w:cantSplit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DF9" w:rsidRPr="00133C0D" w:rsidRDefault="00195DF9" w:rsidP="00860DAB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Enter two right and two wrong answers.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95DF9" w:rsidRPr="00133C0D" w:rsidRDefault="00195DF9" w:rsidP="00860DAB">
            <w:pPr>
              <w:rPr>
                <w:sz w:val="24"/>
                <w:szCs w:val="24"/>
              </w:rPr>
            </w:pPr>
            <w:r w:rsidRPr="00133C0D">
              <w:rPr>
                <w:sz w:val="24"/>
                <w:szCs w:val="24"/>
              </w:rPr>
              <w:t> </w:t>
            </w:r>
          </w:p>
        </w:tc>
      </w:tr>
    </w:tbl>
    <w:p w:rsidR="0009044B" w:rsidRPr="00133C0D" w:rsidRDefault="0009044B" w:rsidP="0009044B">
      <w:pPr>
        <w:pStyle w:val="Title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33C0D">
        <w:rPr>
          <w:rFonts w:ascii="Times New Roman" w:hAnsi="Times New Roman" w:cs="Times New Roman"/>
          <w:sz w:val="24"/>
          <w:szCs w:val="24"/>
        </w:rPr>
        <w:t>CÂU HỎI TF</w:t>
      </w:r>
    </w:p>
    <w:p w:rsidR="006519FB" w:rsidRPr="00133C0D" w:rsidRDefault="006519FB" w:rsidP="00B11AA6">
      <w:pPr>
        <w:pStyle w:val="BodyTextIndent"/>
        <w:numPr>
          <w:ilvl w:val="0"/>
          <w:numId w:val="15"/>
        </w:numPr>
        <w:rPr>
          <w:b/>
          <w:sz w:val="24"/>
          <w:szCs w:val="24"/>
        </w:rPr>
      </w:pPr>
      <w:r w:rsidRPr="00133C0D">
        <w:rPr>
          <w:b/>
          <w:sz w:val="24"/>
          <w:szCs w:val="24"/>
        </w:rPr>
        <w:t>Câu hỏi chọn đáp án đúng/sai: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/>
      </w:tblPr>
      <w:tblGrid>
        <w:gridCol w:w="770"/>
        <w:gridCol w:w="3848"/>
        <w:gridCol w:w="4618"/>
        <w:gridCol w:w="770"/>
      </w:tblGrid>
      <w:tr w:rsidR="001A5FAB" w:rsidRPr="00133C0D" w:rsidTr="007D39B4">
        <w:trPr>
          <w:cantSplit/>
          <w:tblHeader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5FAB" w:rsidRPr="00133C0D" w:rsidRDefault="001A5FAB" w:rsidP="00605EEE">
            <w:pPr>
              <w:pStyle w:val="NormalWeb"/>
              <w:rPr>
                <w:lang w:val="vi-VN"/>
              </w:rPr>
            </w:pPr>
            <w:r w:rsidRPr="00133C0D">
              <w:t xml:space="preserve">Anh/Chị cho biết: </w:t>
            </w:r>
            <w:r w:rsidR="00605EEE" w:rsidRPr="00133C0D">
              <w:rPr>
                <w:lang w:val="vi-VN"/>
              </w:rPr>
              <w:t>Khi tiến hành in ấn một sản phẩm, các nhà thiết kế đồ họa thường chuyển từ hệ màu RGB sang CMYK, việc này đúng hay sai?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5FAB" w:rsidRPr="00133C0D" w:rsidRDefault="001A5FAB" w:rsidP="00860DAB">
            <w:pPr>
              <w:pStyle w:val="QFType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TF</w:t>
            </w:r>
          </w:p>
        </w:tc>
      </w:tr>
      <w:tr w:rsidR="001A5FAB" w:rsidRPr="00133C0D" w:rsidTr="007D39B4">
        <w:trPr>
          <w:cantSplit/>
          <w:tblHeader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5FAB" w:rsidRPr="00133C0D" w:rsidRDefault="001A5FAB" w:rsidP="00860DAB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#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5FAB" w:rsidRPr="00133C0D" w:rsidRDefault="001A5FAB" w:rsidP="00860DAB">
            <w:pPr>
              <w:pStyle w:val="QFOptionReset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Answers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5FAB" w:rsidRPr="00133C0D" w:rsidRDefault="001A5FAB" w:rsidP="00860DAB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Hints/Feedback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5FAB" w:rsidRPr="00133C0D" w:rsidRDefault="001A5FAB" w:rsidP="00860DAB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Grade</w:t>
            </w:r>
          </w:p>
        </w:tc>
      </w:tr>
      <w:tr w:rsidR="001A5FAB" w:rsidRPr="00133C0D" w:rsidTr="007D39B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5FAB" w:rsidRPr="00133C0D" w:rsidRDefault="001A5FAB" w:rsidP="00860DAB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5FAB" w:rsidRPr="00133C0D" w:rsidRDefault="001A5FAB" w:rsidP="00860DAB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 xml:space="preserve">True 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5FAB" w:rsidRPr="00133C0D" w:rsidRDefault="001A5FAB" w:rsidP="00860DAB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5FAB" w:rsidRPr="00133C0D" w:rsidRDefault="00605EEE" w:rsidP="00860DAB">
            <w:pPr>
              <w:pStyle w:val="QFGrade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100</w:t>
            </w:r>
          </w:p>
        </w:tc>
      </w:tr>
      <w:tr w:rsidR="001A5FAB" w:rsidRPr="00133C0D" w:rsidTr="007D39B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5FAB" w:rsidRPr="00133C0D" w:rsidRDefault="001A5FAB" w:rsidP="00860DAB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5FAB" w:rsidRPr="00133C0D" w:rsidRDefault="001A5FAB" w:rsidP="00860DAB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5FAB" w:rsidRPr="00133C0D" w:rsidRDefault="001A5FAB" w:rsidP="00860DAB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5FAB" w:rsidRPr="00133C0D" w:rsidRDefault="00605EEE" w:rsidP="00860DAB">
            <w:pPr>
              <w:pStyle w:val="QFGrade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0</w:t>
            </w:r>
          </w:p>
        </w:tc>
      </w:tr>
      <w:tr w:rsidR="001A5FAB" w:rsidRPr="00133C0D" w:rsidTr="007D39B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5FAB" w:rsidRPr="00133C0D" w:rsidRDefault="001A5FAB" w:rsidP="00860DAB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5FAB" w:rsidRPr="00133C0D" w:rsidRDefault="001A5FAB" w:rsidP="00860DAB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General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5FAB" w:rsidRPr="00133C0D" w:rsidRDefault="001A5FAB" w:rsidP="00860DAB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5FAB" w:rsidRPr="00133C0D" w:rsidRDefault="001A5FAB" w:rsidP="00860DAB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1A5FAB" w:rsidRPr="00133C0D" w:rsidTr="007D39B4">
        <w:trPr>
          <w:cantSplit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5FAB" w:rsidRPr="00133C0D" w:rsidRDefault="001A5FAB" w:rsidP="00860DAB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Swap 'True' and 'False' to put the right answer first. Do not include hints/feedback.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A5FAB" w:rsidRPr="00133C0D" w:rsidRDefault="001A5FAB" w:rsidP="00860DAB">
            <w:pPr>
              <w:rPr>
                <w:sz w:val="24"/>
                <w:szCs w:val="24"/>
              </w:rPr>
            </w:pPr>
            <w:r w:rsidRPr="00133C0D">
              <w:rPr>
                <w:sz w:val="24"/>
                <w:szCs w:val="24"/>
              </w:rPr>
              <w:t> </w:t>
            </w:r>
          </w:p>
        </w:tc>
      </w:tr>
    </w:tbl>
    <w:p w:rsidR="007D39B4" w:rsidRPr="00133C0D" w:rsidRDefault="007D39B4" w:rsidP="007D39B4">
      <w:pPr>
        <w:pStyle w:val="BodyTextIndent"/>
        <w:numPr>
          <w:ilvl w:val="0"/>
          <w:numId w:val="15"/>
        </w:numPr>
        <w:rPr>
          <w:b/>
          <w:sz w:val="24"/>
          <w:szCs w:val="24"/>
        </w:rPr>
      </w:pPr>
      <w:r w:rsidRPr="00133C0D">
        <w:rPr>
          <w:b/>
          <w:sz w:val="24"/>
          <w:szCs w:val="24"/>
        </w:rPr>
        <w:t>Câu hỏi chọn đáp án đúng/sai: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/>
      </w:tblPr>
      <w:tblGrid>
        <w:gridCol w:w="770"/>
        <w:gridCol w:w="3848"/>
        <w:gridCol w:w="4618"/>
        <w:gridCol w:w="770"/>
      </w:tblGrid>
      <w:tr w:rsidR="007D39B4" w:rsidRPr="00133C0D" w:rsidTr="007D39B4">
        <w:trPr>
          <w:cantSplit/>
          <w:tblHeader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39B4" w:rsidRPr="00133C0D" w:rsidRDefault="004600C5" w:rsidP="004600C5">
            <w:pPr>
              <w:pStyle w:val="NormalWeb"/>
              <w:rPr>
                <w:lang w:val="vi-VN"/>
              </w:rPr>
            </w:pPr>
            <w:r w:rsidRPr="00133C0D">
              <w:rPr>
                <w:lang w:val="vi-VN"/>
              </w:rPr>
              <w:t xml:space="preserve">Anh /chị cho biết: Định nghĩa trắng và đen được gọi là sắc độ chứ không phải là màu, việc </w:t>
            </w:r>
            <w:r w:rsidR="0023393D" w:rsidRPr="00133C0D">
              <w:rPr>
                <w:lang w:val="vi-VN"/>
              </w:rPr>
              <w:t>định nghĩa này đúng hay sai?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39B4" w:rsidRPr="00133C0D" w:rsidRDefault="007D39B4" w:rsidP="00860DAB">
            <w:pPr>
              <w:pStyle w:val="QFType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TF</w:t>
            </w:r>
          </w:p>
        </w:tc>
      </w:tr>
      <w:tr w:rsidR="007D39B4" w:rsidRPr="00133C0D" w:rsidTr="007D39B4">
        <w:trPr>
          <w:cantSplit/>
          <w:tblHeader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39B4" w:rsidRPr="00133C0D" w:rsidRDefault="007D39B4" w:rsidP="00860DAB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#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39B4" w:rsidRPr="00133C0D" w:rsidRDefault="007D39B4" w:rsidP="00860DAB">
            <w:pPr>
              <w:pStyle w:val="QFOptionReset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Answers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39B4" w:rsidRPr="00133C0D" w:rsidRDefault="007D39B4" w:rsidP="00860DAB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Hints/Feedback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39B4" w:rsidRPr="00133C0D" w:rsidRDefault="007D39B4" w:rsidP="00860DAB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Grade</w:t>
            </w:r>
          </w:p>
        </w:tc>
      </w:tr>
      <w:tr w:rsidR="007D39B4" w:rsidRPr="00133C0D" w:rsidTr="007D39B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39B4" w:rsidRPr="00133C0D" w:rsidRDefault="007D39B4" w:rsidP="00860DAB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39B4" w:rsidRPr="00133C0D" w:rsidRDefault="007D39B4" w:rsidP="00860DAB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 xml:space="preserve">True 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39B4" w:rsidRPr="00133C0D" w:rsidRDefault="007D39B4" w:rsidP="00860DAB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39B4" w:rsidRPr="00133C0D" w:rsidRDefault="0023393D" w:rsidP="00860DAB">
            <w:pPr>
              <w:pStyle w:val="QFGrade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100</w:t>
            </w:r>
          </w:p>
        </w:tc>
      </w:tr>
      <w:tr w:rsidR="007D39B4" w:rsidRPr="00133C0D" w:rsidTr="007D39B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39B4" w:rsidRPr="00133C0D" w:rsidRDefault="007D39B4" w:rsidP="00860DAB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39B4" w:rsidRPr="00133C0D" w:rsidRDefault="007D39B4" w:rsidP="00860DAB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39B4" w:rsidRPr="00133C0D" w:rsidRDefault="007D39B4" w:rsidP="00860DAB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39B4" w:rsidRPr="00133C0D" w:rsidRDefault="0023393D" w:rsidP="00860DAB">
            <w:pPr>
              <w:pStyle w:val="QFGrade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0</w:t>
            </w:r>
          </w:p>
        </w:tc>
      </w:tr>
      <w:bookmarkEnd w:id="0"/>
      <w:tr w:rsidR="007D39B4" w:rsidRPr="00133C0D" w:rsidTr="007D39B4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39B4" w:rsidRPr="00133C0D" w:rsidRDefault="007D39B4" w:rsidP="00860DAB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39B4" w:rsidRPr="00133C0D" w:rsidRDefault="007D39B4" w:rsidP="00860DAB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General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39B4" w:rsidRPr="00133C0D" w:rsidRDefault="007D39B4" w:rsidP="00860DAB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39B4" w:rsidRPr="00133C0D" w:rsidRDefault="007D39B4" w:rsidP="00860DAB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7D39B4" w:rsidRPr="00133C0D" w:rsidTr="007D39B4">
        <w:trPr>
          <w:cantSplit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39B4" w:rsidRPr="00133C0D" w:rsidRDefault="007D39B4" w:rsidP="00860DAB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Swap 'True' and 'False' to put the right answer first. Do not include hints/feedback.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39B4" w:rsidRPr="00133C0D" w:rsidRDefault="007D39B4" w:rsidP="00860DAB">
            <w:pPr>
              <w:rPr>
                <w:sz w:val="24"/>
                <w:szCs w:val="24"/>
              </w:rPr>
            </w:pPr>
            <w:r w:rsidRPr="00133C0D">
              <w:rPr>
                <w:sz w:val="24"/>
                <w:szCs w:val="24"/>
              </w:rPr>
              <w:t> </w:t>
            </w:r>
          </w:p>
        </w:tc>
      </w:tr>
    </w:tbl>
    <w:p w:rsidR="00BB040A" w:rsidRPr="00133C0D" w:rsidRDefault="00BB040A" w:rsidP="00BB040A">
      <w:pPr>
        <w:pStyle w:val="BodyTextIndent"/>
        <w:numPr>
          <w:ilvl w:val="0"/>
          <w:numId w:val="15"/>
        </w:numPr>
        <w:rPr>
          <w:b/>
          <w:sz w:val="24"/>
          <w:szCs w:val="24"/>
        </w:rPr>
      </w:pPr>
      <w:r w:rsidRPr="00133C0D">
        <w:rPr>
          <w:b/>
          <w:sz w:val="24"/>
          <w:szCs w:val="24"/>
        </w:rPr>
        <w:t>Câu hỏi chọn đáp án đúng/sai: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/>
      </w:tblPr>
      <w:tblGrid>
        <w:gridCol w:w="770"/>
        <w:gridCol w:w="3848"/>
        <w:gridCol w:w="4618"/>
        <w:gridCol w:w="770"/>
      </w:tblGrid>
      <w:tr w:rsidR="00BB040A" w:rsidRPr="00133C0D" w:rsidTr="004F68C8">
        <w:trPr>
          <w:cantSplit/>
          <w:tblHeader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040A" w:rsidRPr="00133C0D" w:rsidRDefault="00BB040A" w:rsidP="004F68C8">
            <w:pPr>
              <w:pStyle w:val="NormalWeb"/>
              <w:rPr>
                <w:lang w:val="vi-VN"/>
              </w:rPr>
            </w:pPr>
            <w:r w:rsidRPr="00133C0D">
              <w:rPr>
                <w:lang w:val="vi-VN"/>
              </w:rPr>
              <w:t xml:space="preserve">Anh /chị cho biết: </w:t>
            </w:r>
            <w:r w:rsidR="00894E09" w:rsidRPr="00133C0D">
              <w:t>màu sử dụng khi thiết kế web sẽ có dạng RGB với giá trị từ 000000 tới FFFFFF (đen tới trắng)</w:t>
            </w:r>
            <w:r w:rsidR="00894E09" w:rsidRPr="00133C0D">
              <w:rPr>
                <w:lang w:val="vi-VN"/>
              </w:rPr>
              <w:t xml:space="preserve"> khái niệm đó đúng hay sai?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040A" w:rsidRPr="00133C0D" w:rsidRDefault="00BB040A" w:rsidP="004F68C8">
            <w:pPr>
              <w:pStyle w:val="QFType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TF</w:t>
            </w:r>
          </w:p>
        </w:tc>
      </w:tr>
      <w:tr w:rsidR="00BB040A" w:rsidRPr="00133C0D" w:rsidTr="004F68C8">
        <w:trPr>
          <w:cantSplit/>
          <w:tblHeader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040A" w:rsidRPr="00133C0D" w:rsidRDefault="00BB040A" w:rsidP="004F68C8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#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040A" w:rsidRPr="00133C0D" w:rsidRDefault="00BB040A" w:rsidP="004F68C8">
            <w:pPr>
              <w:pStyle w:val="QFOptionReset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Answers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040A" w:rsidRPr="00133C0D" w:rsidRDefault="00BB040A" w:rsidP="004F68C8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Hints/Feedback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040A" w:rsidRPr="00133C0D" w:rsidRDefault="00BB040A" w:rsidP="004F68C8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Grade</w:t>
            </w:r>
          </w:p>
        </w:tc>
      </w:tr>
      <w:tr w:rsidR="00BB040A" w:rsidRPr="00133C0D" w:rsidTr="004F68C8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040A" w:rsidRPr="00133C0D" w:rsidRDefault="00BB040A" w:rsidP="004F68C8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040A" w:rsidRPr="00133C0D" w:rsidRDefault="00BB040A" w:rsidP="004F68C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 xml:space="preserve">True 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040A" w:rsidRPr="00133C0D" w:rsidRDefault="00BB040A" w:rsidP="004F68C8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040A" w:rsidRPr="00133C0D" w:rsidRDefault="00BB040A" w:rsidP="004F68C8">
            <w:pPr>
              <w:pStyle w:val="QFGrade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100</w:t>
            </w:r>
          </w:p>
        </w:tc>
      </w:tr>
      <w:tr w:rsidR="00BB040A" w:rsidRPr="00133C0D" w:rsidTr="004F68C8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040A" w:rsidRPr="00133C0D" w:rsidRDefault="00BB040A" w:rsidP="004F68C8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040A" w:rsidRPr="00133C0D" w:rsidRDefault="00BB040A" w:rsidP="004F68C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040A" w:rsidRPr="00133C0D" w:rsidRDefault="00BB040A" w:rsidP="004F68C8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040A" w:rsidRPr="00133C0D" w:rsidRDefault="00BB040A" w:rsidP="004F68C8">
            <w:pPr>
              <w:pStyle w:val="QFGrade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0</w:t>
            </w:r>
          </w:p>
        </w:tc>
      </w:tr>
      <w:tr w:rsidR="00BB040A" w:rsidRPr="00133C0D" w:rsidTr="004F68C8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040A" w:rsidRPr="00133C0D" w:rsidRDefault="00BB040A" w:rsidP="004F68C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040A" w:rsidRPr="00133C0D" w:rsidRDefault="00BB040A" w:rsidP="004F68C8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General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040A" w:rsidRPr="00133C0D" w:rsidRDefault="00BB040A" w:rsidP="004F68C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040A" w:rsidRPr="00133C0D" w:rsidRDefault="00BB040A" w:rsidP="004F68C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BB040A" w:rsidRPr="00133C0D" w:rsidTr="004F68C8">
        <w:trPr>
          <w:cantSplit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040A" w:rsidRPr="00133C0D" w:rsidRDefault="00BB040A" w:rsidP="004F68C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Swap 'True' and 'False' to put the right answer first. Do not include hints/feedback.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040A" w:rsidRPr="00133C0D" w:rsidRDefault="00BB040A" w:rsidP="004F68C8">
            <w:pPr>
              <w:rPr>
                <w:sz w:val="24"/>
                <w:szCs w:val="24"/>
              </w:rPr>
            </w:pPr>
            <w:r w:rsidRPr="00133C0D">
              <w:rPr>
                <w:sz w:val="24"/>
                <w:szCs w:val="24"/>
              </w:rPr>
              <w:t> </w:t>
            </w:r>
          </w:p>
        </w:tc>
      </w:tr>
    </w:tbl>
    <w:p w:rsidR="00BB040A" w:rsidRPr="00133C0D" w:rsidRDefault="00BB040A" w:rsidP="00BB040A">
      <w:pPr>
        <w:rPr>
          <w:sz w:val="24"/>
          <w:szCs w:val="24"/>
        </w:rPr>
      </w:pPr>
    </w:p>
    <w:p w:rsidR="00BB040A" w:rsidRPr="00133C0D" w:rsidRDefault="00BB040A" w:rsidP="00BB040A">
      <w:pPr>
        <w:pStyle w:val="BodyTextIndent"/>
        <w:numPr>
          <w:ilvl w:val="0"/>
          <w:numId w:val="15"/>
        </w:numPr>
        <w:rPr>
          <w:b/>
          <w:sz w:val="24"/>
          <w:szCs w:val="24"/>
        </w:rPr>
      </w:pPr>
      <w:r w:rsidRPr="00133C0D">
        <w:rPr>
          <w:b/>
          <w:sz w:val="24"/>
          <w:szCs w:val="24"/>
        </w:rPr>
        <w:t>Câu hỏi chọn đáp án đúng/sai: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/>
      </w:tblPr>
      <w:tblGrid>
        <w:gridCol w:w="770"/>
        <w:gridCol w:w="3848"/>
        <w:gridCol w:w="4618"/>
        <w:gridCol w:w="770"/>
      </w:tblGrid>
      <w:tr w:rsidR="00BB040A" w:rsidRPr="00133C0D" w:rsidTr="004F68C8">
        <w:trPr>
          <w:cantSplit/>
          <w:tblHeader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040A" w:rsidRPr="00133C0D" w:rsidRDefault="00BB040A" w:rsidP="004811E8">
            <w:pPr>
              <w:pStyle w:val="NormalWeb"/>
              <w:rPr>
                <w:lang w:val="vi-VN"/>
              </w:rPr>
            </w:pPr>
            <w:r w:rsidRPr="00133C0D">
              <w:rPr>
                <w:lang w:val="vi-VN"/>
              </w:rPr>
              <w:lastRenderedPageBreak/>
              <w:t xml:space="preserve">Anh /chị cho biết: Định nghĩa </w:t>
            </w:r>
            <w:r w:rsidR="004811E8" w:rsidRPr="00133C0D">
              <w:rPr>
                <w:lang w:val="vi-VN"/>
              </w:rPr>
              <w:t>về màu tương phản l</w:t>
            </w:r>
            <w:r w:rsidR="004811E8" w:rsidRPr="00133C0D">
              <w:t xml:space="preserve">à sự tương quan các mảng màu có tính gợi nóng như vàng, đỏ, hồng, nâu...Màu </w:t>
            </w:r>
            <w:r w:rsidR="004811E8" w:rsidRPr="00133C0D">
              <w:rPr>
                <w:lang w:val="vi-VN"/>
              </w:rPr>
              <w:t>tương phản</w:t>
            </w:r>
            <w:r w:rsidR="004811E8" w:rsidRPr="00133C0D">
              <w:t xml:space="preserve"> tự mang trong nó sự lôi cuốn và gây chú ý, có tính phản chiếu cao</w:t>
            </w:r>
            <w:r w:rsidR="004811E8" w:rsidRPr="00133C0D">
              <w:rPr>
                <w:lang w:val="vi-VN"/>
              </w:rPr>
              <w:t xml:space="preserve">, </w:t>
            </w:r>
            <w:r w:rsidRPr="00133C0D">
              <w:rPr>
                <w:lang w:val="vi-VN"/>
              </w:rPr>
              <w:t>việc định nghĩa này đúng hay sai?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040A" w:rsidRPr="00133C0D" w:rsidRDefault="00BB040A" w:rsidP="004F68C8">
            <w:pPr>
              <w:pStyle w:val="QFType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TF</w:t>
            </w:r>
          </w:p>
        </w:tc>
      </w:tr>
      <w:tr w:rsidR="00BB040A" w:rsidRPr="00133C0D" w:rsidTr="004F68C8">
        <w:trPr>
          <w:cantSplit/>
          <w:tblHeader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040A" w:rsidRPr="00133C0D" w:rsidRDefault="00BB040A" w:rsidP="004F68C8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#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040A" w:rsidRPr="00133C0D" w:rsidRDefault="00BB040A" w:rsidP="004F68C8">
            <w:pPr>
              <w:pStyle w:val="QFOptionReset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Answers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040A" w:rsidRPr="00133C0D" w:rsidRDefault="00BB040A" w:rsidP="004F68C8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Hints/Feedback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040A" w:rsidRPr="00133C0D" w:rsidRDefault="00BB040A" w:rsidP="004F68C8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Grade</w:t>
            </w:r>
          </w:p>
        </w:tc>
      </w:tr>
      <w:tr w:rsidR="00BB040A" w:rsidRPr="00133C0D" w:rsidTr="004F68C8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040A" w:rsidRPr="00133C0D" w:rsidRDefault="00BB040A" w:rsidP="004F68C8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040A" w:rsidRPr="00133C0D" w:rsidRDefault="00BB040A" w:rsidP="004F68C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 xml:space="preserve">True 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040A" w:rsidRPr="00133C0D" w:rsidRDefault="00BB040A" w:rsidP="004F68C8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040A" w:rsidRPr="00133C0D" w:rsidRDefault="004811E8" w:rsidP="004F68C8">
            <w:pPr>
              <w:pStyle w:val="QFGrade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0</w:t>
            </w:r>
          </w:p>
        </w:tc>
      </w:tr>
      <w:tr w:rsidR="00BB040A" w:rsidRPr="00133C0D" w:rsidTr="004F68C8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040A" w:rsidRPr="00133C0D" w:rsidRDefault="00BB040A" w:rsidP="004F68C8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040A" w:rsidRPr="00133C0D" w:rsidRDefault="00BB040A" w:rsidP="004F68C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040A" w:rsidRPr="00133C0D" w:rsidRDefault="00BB040A" w:rsidP="004F68C8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040A" w:rsidRPr="00133C0D" w:rsidRDefault="004811E8" w:rsidP="004F68C8">
            <w:pPr>
              <w:pStyle w:val="QFGrade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100</w:t>
            </w:r>
          </w:p>
        </w:tc>
      </w:tr>
      <w:tr w:rsidR="00BB040A" w:rsidRPr="00133C0D" w:rsidTr="004F68C8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040A" w:rsidRPr="00133C0D" w:rsidRDefault="00BB040A" w:rsidP="004F68C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040A" w:rsidRPr="00133C0D" w:rsidRDefault="00BB040A" w:rsidP="004F68C8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General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040A" w:rsidRPr="00133C0D" w:rsidRDefault="00BB040A" w:rsidP="004F68C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040A" w:rsidRPr="00133C0D" w:rsidRDefault="00BB040A" w:rsidP="004F68C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BB040A" w:rsidRPr="00133C0D" w:rsidTr="004F68C8">
        <w:trPr>
          <w:cantSplit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040A" w:rsidRPr="00133C0D" w:rsidRDefault="00BB040A" w:rsidP="004F68C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Swap 'True' and 'False' to put the right answer first. Do not include hints/feedback.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B040A" w:rsidRPr="00133C0D" w:rsidRDefault="00BB040A" w:rsidP="004F68C8">
            <w:pPr>
              <w:rPr>
                <w:sz w:val="24"/>
                <w:szCs w:val="24"/>
              </w:rPr>
            </w:pPr>
            <w:r w:rsidRPr="00133C0D">
              <w:rPr>
                <w:sz w:val="24"/>
                <w:szCs w:val="24"/>
              </w:rPr>
              <w:t> </w:t>
            </w:r>
          </w:p>
        </w:tc>
      </w:tr>
    </w:tbl>
    <w:p w:rsidR="00BB040A" w:rsidRPr="00133C0D" w:rsidRDefault="00BB040A" w:rsidP="00BB040A">
      <w:pPr>
        <w:rPr>
          <w:sz w:val="24"/>
          <w:szCs w:val="24"/>
        </w:rPr>
      </w:pPr>
    </w:p>
    <w:p w:rsidR="00925697" w:rsidRPr="00133C0D" w:rsidRDefault="00925697" w:rsidP="00925697">
      <w:pPr>
        <w:pStyle w:val="BodyTextIndent"/>
        <w:numPr>
          <w:ilvl w:val="0"/>
          <w:numId w:val="15"/>
        </w:numPr>
        <w:rPr>
          <w:b/>
          <w:sz w:val="24"/>
          <w:szCs w:val="24"/>
        </w:rPr>
      </w:pPr>
      <w:r w:rsidRPr="00133C0D">
        <w:rPr>
          <w:b/>
          <w:sz w:val="24"/>
          <w:szCs w:val="24"/>
        </w:rPr>
        <w:t>Câu hỏi chọn đáp án đúng/sai:</w:t>
      </w:r>
    </w:p>
    <w:tbl>
      <w:tblPr>
        <w:tblW w:w="4996" w:type="pct"/>
        <w:tblInd w:w="8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/>
      </w:tblPr>
      <w:tblGrid>
        <w:gridCol w:w="762"/>
        <w:gridCol w:w="3848"/>
        <w:gridCol w:w="4618"/>
        <w:gridCol w:w="770"/>
      </w:tblGrid>
      <w:tr w:rsidR="00925697" w:rsidRPr="00133C0D" w:rsidTr="00F779CE">
        <w:trPr>
          <w:cantSplit/>
          <w:tblHeader/>
        </w:trPr>
        <w:tc>
          <w:tcPr>
            <w:tcW w:w="922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5697" w:rsidRPr="00133C0D" w:rsidRDefault="00F779CE" w:rsidP="00A71790">
            <w:pPr>
              <w:pStyle w:val="Heading3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33C0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 xml:space="preserve">Theo </w:t>
            </w:r>
            <w:r w:rsidR="00925697" w:rsidRPr="00133C0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Anh /chị</w:t>
            </w:r>
            <w:r w:rsidRPr="00133C0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 xml:space="preserve">, các phần mềm </w:t>
            </w:r>
            <w:hyperlink r:id="rId6" w:history="1">
              <w:r w:rsidRPr="00133C0D">
                <w:rPr>
                  <w:rStyle w:val="Hyperlink"/>
                  <w:rFonts w:ascii="Times New Roman" w:hAnsi="Times New Roman" w:cs="Times New Roman"/>
                  <w:color w:val="000000" w:themeColor="text1"/>
                  <w:sz w:val="24"/>
                  <w:szCs w:val="24"/>
                  <w:u w:val="none"/>
                </w:rPr>
                <w:t>Adobe After Effects</w:t>
              </w:r>
            </w:hyperlink>
            <w:r w:rsidRPr="00133C0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 xml:space="preserve">, </w:t>
            </w:r>
            <w:hyperlink r:id="rId7" w:history="1">
              <w:r w:rsidRPr="00133C0D">
                <w:rPr>
                  <w:rStyle w:val="Hyperlink"/>
                  <w:rFonts w:ascii="Times New Roman" w:hAnsi="Times New Roman" w:cs="Times New Roman"/>
                  <w:color w:val="000000" w:themeColor="text1"/>
                  <w:sz w:val="24"/>
                  <w:szCs w:val="24"/>
                  <w:u w:val="none"/>
                </w:rPr>
                <w:t>Adobe Premiere</w:t>
              </w:r>
            </w:hyperlink>
            <w:r w:rsidR="00D13558" w:rsidRPr="00133C0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 xml:space="preserve"> không dùng </w:t>
            </w:r>
            <w:r w:rsidR="00A71790" w:rsidRPr="00133C0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để</w:t>
            </w:r>
            <w:r w:rsidR="00E8312E" w:rsidRPr="00133C0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 xml:space="preserve"> dựng video và phim</w:t>
            </w:r>
            <w:r w:rsidR="00D13558" w:rsidRPr="00133C0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, điều này đúng hay sai?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5697" w:rsidRPr="00133C0D" w:rsidRDefault="00925697" w:rsidP="004F68C8">
            <w:pPr>
              <w:pStyle w:val="QFType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TF</w:t>
            </w:r>
          </w:p>
        </w:tc>
      </w:tr>
      <w:tr w:rsidR="00925697" w:rsidRPr="00133C0D" w:rsidTr="00F779CE">
        <w:trPr>
          <w:cantSplit/>
          <w:tblHeader/>
        </w:trPr>
        <w:tc>
          <w:tcPr>
            <w:tcW w:w="7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5697" w:rsidRPr="00133C0D" w:rsidRDefault="00925697" w:rsidP="004F68C8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#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5697" w:rsidRPr="00133C0D" w:rsidRDefault="00925697" w:rsidP="004F68C8">
            <w:pPr>
              <w:pStyle w:val="QFOptionReset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Answers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5697" w:rsidRPr="00133C0D" w:rsidRDefault="00925697" w:rsidP="004F68C8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Hints/Feedback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5697" w:rsidRPr="00133C0D" w:rsidRDefault="00925697" w:rsidP="004F68C8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Grade</w:t>
            </w:r>
          </w:p>
        </w:tc>
      </w:tr>
      <w:tr w:rsidR="00925697" w:rsidRPr="00133C0D" w:rsidTr="00F779CE">
        <w:trPr>
          <w:cantSplit/>
        </w:trPr>
        <w:tc>
          <w:tcPr>
            <w:tcW w:w="7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5697" w:rsidRPr="00133C0D" w:rsidRDefault="00925697" w:rsidP="004F68C8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5697" w:rsidRPr="00133C0D" w:rsidRDefault="00925697" w:rsidP="004F68C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 xml:space="preserve">True 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5697" w:rsidRPr="00133C0D" w:rsidRDefault="00925697" w:rsidP="004F68C8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5697" w:rsidRPr="00133C0D" w:rsidRDefault="00925697" w:rsidP="004F68C8">
            <w:pPr>
              <w:pStyle w:val="QFGrade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0</w:t>
            </w:r>
          </w:p>
        </w:tc>
      </w:tr>
      <w:tr w:rsidR="00925697" w:rsidRPr="00133C0D" w:rsidTr="00F779CE">
        <w:trPr>
          <w:cantSplit/>
        </w:trPr>
        <w:tc>
          <w:tcPr>
            <w:tcW w:w="7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5697" w:rsidRPr="00133C0D" w:rsidRDefault="00925697" w:rsidP="004F68C8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5697" w:rsidRPr="00133C0D" w:rsidRDefault="00925697" w:rsidP="004F68C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5697" w:rsidRPr="00133C0D" w:rsidRDefault="00925697" w:rsidP="004F68C8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5697" w:rsidRPr="00133C0D" w:rsidRDefault="00925697" w:rsidP="004F68C8">
            <w:pPr>
              <w:pStyle w:val="QFGrade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100</w:t>
            </w:r>
          </w:p>
        </w:tc>
      </w:tr>
      <w:tr w:rsidR="00925697" w:rsidRPr="00133C0D" w:rsidTr="00F779CE">
        <w:trPr>
          <w:cantSplit/>
        </w:trPr>
        <w:tc>
          <w:tcPr>
            <w:tcW w:w="7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5697" w:rsidRPr="00133C0D" w:rsidRDefault="00925697" w:rsidP="004F68C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5697" w:rsidRPr="00133C0D" w:rsidRDefault="00925697" w:rsidP="004F68C8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General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5697" w:rsidRPr="00133C0D" w:rsidRDefault="00925697" w:rsidP="004F68C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5697" w:rsidRPr="00133C0D" w:rsidRDefault="00925697" w:rsidP="004F68C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925697" w:rsidRPr="00133C0D" w:rsidTr="00F779CE">
        <w:trPr>
          <w:cantSplit/>
        </w:trPr>
        <w:tc>
          <w:tcPr>
            <w:tcW w:w="922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5697" w:rsidRPr="00133C0D" w:rsidRDefault="00925697" w:rsidP="004F68C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Swap 'True' and 'False' to put the right answer first. Do not include hints/feedback.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5697" w:rsidRPr="00133C0D" w:rsidRDefault="00925697" w:rsidP="004F68C8">
            <w:pPr>
              <w:rPr>
                <w:sz w:val="24"/>
                <w:szCs w:val="24"/>
              </w:rPr>
            </w:pPr>
            <w:r w:rsidRPr="00133C0D">
              <w:rPr>
                <w:sz w:val="24"/>
                <w:szCs w:val="24"/>
              </w:rPr>
              <w:t> </w:t>
            </w:r>
          </w:p>
        </w:tc>
      </w:tr>
    </w:tbl>
    <w:p w:rsidR="00925697" w:rsidRPr="00133C0D" w:rsidRDefault="00925697" w:rsidP="00925697">
      <w:pPr>
        <w:rPr>
          <w:sz w:val="24"/>
          <w:szCs w:val="24"/>
        </w:rPr>
      </w:pPr>
    </w:p>
    <w:p w:rsidR="00E8312E" w:rsidRPr="00133C0D" w:rsidRDefault="00E8312E" w:rsidP="00E8312E">
      <w:pPr>
        <w:pStyle w:val="BodyTextIndent"/>
        <w:numPr>
          <w:ilvl w:val="0"/>
          <w:numId w:val="15"/>
        </w:numPr>
        <w:rPr>
          <w:b/>
          <w:sz w:val="24"/>
          <w:szCs w:val="24"/>
        </w:rPr>
      </w:pPr>
      <w:r w:rsidRPr="00133C0D">
        <w:rPr>
          <w:b/>
          <w:sz w:val="24"/>
          <w:szCs w:val="24"/>
        </w:rPr>
        <w:t>Câu hỏi chọn đáp án đúng/sai:</w:t>
      </w:r>
    </w:p>
    <w:tbl>
      <w:tblPr>
        <w:tblW w:w="4996" w:type="pct"/>
        <w:tblInd w:w="8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/>
      </w:tblPr>
      <w:tblGrid>
        <w:gridCol w:w="762"/>
        <w:gridCol w:w="3848"/>
        <w:gridCol w:w="4618"/>
        <w:gridCol w:w="770"/>
      </w:tblGrid>
      <w:tr w:rsidR="00E8312E" w:rsidRPr="00133C0D" w:rsidTr="004F68C8">
        <w:trPr>
          <w:cantSplit/>
          <w:tblHeader/>
        </w:trPr>
        <w:tc>
          <w:tcPr>
            <w:tcW w:w="922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312E" w:rsidRPr="00133C0D" w:rsidRDefault="00E8312E" w:rsidP="00E8312E">
            <w:pPr>
              <w:pStyle w:val="Heading3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33C0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Anh /chị cho biết: Tổ hợp phím tắt Ctrl+H trong phần mềm Adobe Photoshop sẽ giúp tô màu cho 1 đối tượng điều này đúng hay sai?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312E" w:rsidRPr="00133C0D" w:rsidRDefault="00E8312E" w:rsidP="004F68C8">
            <w:pPr>
              <w:pStyle w:val="QFType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TF</w:t>
            </w:r>
          </w:p>
        </w:tc>
      </w:tr>
      <w:tr w:rsidR="00E8312E" w:rsidRPr="00133C0D" w:rsidTr="004F68C8">
        <w:trPr>
          <w:cantSplit/>
          <w:tblHeader/>
        </w:trPr>
        <w:tc>
          <w:tcPr>
            <w:tcW w:w="7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312E" w:rsidRPr="00133C0D" w:rsidRDefault="00E8312E" w:rsidP="004F68C8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#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312E" w:rsidRPr="00133C0D" w:rsidRDefault="00E8312E" w:rsidP="004F68C8">
            <w:pPr>
              <w:pStyle w:val="QFOptionReset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Answers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312E" w:rsidRPr="00133C0D" w:rsidRDefault="00E8312E" w:rsidP="004F68C8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Hints/Feedback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312E" w:rsidRPr="00133C0D" w:rsidRDefault="00E8312E" w:rsidP="004F68C8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Grade</w:t>
            </w:r>
          </w:p>
        </w:tc>
      </w:tr>
      <w:tr w:rsidR="00E8312E" w:rsidRPr="00133C0D" w:rsidTr="004F68C8">
        <w:trPr>
          <w:cantSplit/>
        </w:trPr>
        <w:tc>
          <w:tcPr>
            <w:tcW w:w="7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312E" w:rsidRPr="00133C0D" w:rsidRDefault="00E8312E" w:rsidP="004F68C8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312E" w:rsidRPr="00133C0D" w:rsidRDefault="00E8312E" w:rsidP="004F68C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 xml:space="preserve">True 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312E" w:rsidRPr="00133C0D" w:rsidRDefault="00E8312E" w:rsidP="004F68C8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312E" w:rsidRPr="00133C0D" w:rsidRDefault="00E8312E" w:rsidP="004F68C8">
            <w:pPr>
              <w:pStyle w:val="QFGrade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0</w:t>
            </w:r>
          </w:p>
        </w:tc>
      </w:tr>
      <w:tr w:rsidR="00E8312E" w:rsidRPr="00133C0D" w:rsidTr="004F68C8">
        <w:trPr>
          <w:cantSplit/>
        </w:trPr>
        <w:tc>
          <w:tcPr>
            <w:tcW w:w="7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312E" w:rsidRPr="00133C0D" w:rsidRDefault="00E8312E" w:rsidP="004F68C8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312E" w:rsidRPr="00133C0D" w:rsidRDefault="00E8312E" w:rsidP="004F68C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312E" w:rsidRPr="00133C0D" w:rsidRDefault="00E8312E" w:rsidP="004F68C8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312E" w:rsidRPr="00133C0D" w:rsidRDefault="00E8312E" w:rsidP="004F68C8">
            <w:pPr>
              <w:pStyle w:val="QFGrade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100</w:t>
            </w:r>
          </w:p>
        </w:tc>
      </w:tr>
      <w:tr w:rsidR="00E8312E" w:rsidRPr="00133C0D" w:rsidTr="004F68C8">
        <w:trPr>
          <w:cantSplit/>
        </w:trPr>
        <w:tc>
          <w:tcPr>
            <w:tcW w:w="7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312E" w:rsidRPr="00133C0D" w:rsidRDefault="00E8312E" w:rsidP="004F68C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312E" w:rsidRPr="00133C0D" w:rsidRDefault="00E8312E" w:rsidP="004F68C8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General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312E" w:rsidRPr="00133C0D" w:rsidRDefault="00E8312E" w:rsidP="004F68C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312E" w:rsidRPr="00133C0D" w:rsidRDefault="00E8312E" w:rsidP="004F68C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E8312E" w:rsidRPr="00133C0D" w:rsidTr="004F68C8">
        <w:trPr>
          <w:cantSplit/>
        </w:trPr>
        <w:tc>
          <w:tcPr>
            <w:tcW w:w="922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312E" w:rsidRPr="00133C0D" w:rsidRDefault="00E8312E" w:rsidP="004F68C8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Swap 'True' and 'False' to put the right answer first. Do not include hints/feedback.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8312E" w:rsidRPr="00133C0D" w:rsidRDefault="00E8312E" w:rsidP="004F68C8">
            <w:pPr>
              <w:rPr>
                <w:sz w:val="24"/>
                <w:szCs w:val="24"/>
              </w:rPr>
            </w:pPr>
            <w:r w:rsidRPr="00133C0D">
              <w:rPr>
                <w:sz w:val="24"/>
                <w:szCs w:val="24"/>
              </w:rPr>
              <w:t> </w:t>
            </w:r>
          </w:p>
        </w:tc>
      </w:tr>
    </w:tbl>
    <w:p w:rsidR="00CB6E56" w:rsidRPr="00133C0D" w:rsidRDefault="00CB6E56" w:rsidP="00CB6E56">
      <w:pPr>
        <w:pStyle w:val="BodyTextIndent"/>
        <w:numPr>
          <w:ilvl w:val="0"/>
          <w:numId w:val="15"/>
        </w:numPr>
        <w:rPr>
          <w:b/>
          <w:sz w:val="24"/>
          <w:szCs w:val="24"/>
        </w:rPr>
      </w:pPr>
      <w:r w:rsidRPr="00133C0D">
        <w:rPr>
          <w:b/>
          <w:sz w:val="24"/>
          <w:szCs w:val="24"/>
        </w:rPr>
        <w:t>Câu hỏi chọn đáp án đúng/sai:</w:t>
      </w:r>
    </w:p>
    <w:tbl>
      <w:tblPr>
        <w:tblW w:w="4996" w:type="pct"/>
        <w:tblInd w:w="8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/>
      </w:tblPr>
      <w:tblGrid>
        <w:gridCol w:w="762"/>
        <w:gridCol w:w="3848"/>
        <w:gridCol w:w="4618"/>
        <w:gridCol w:w="770"/>
      </w:tblGrid>
      <w:tr w:rsidR="00CB6E56" w:rsidRPr="00133C0D" w:rsidTr="00B03740">
        <w:trPr>
          <w:cantSplit/>
          <w:tblHeader/>
        </w:trPr>
        <w:tc>
          <w:tcPr>
            <w:tcW w:w="922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6E56" w:rsidRPr="00133C0D" w:rsidRDefault="00CB6E56" w:rsidP="00B03740">
            <w:pPr>
              <w:pStyle w:val="Heading3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33C0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vi-VN"/>
              </w:rPr>
              <w:t>Anh /chị cho biết: Tổ hợp phím tắt Ctrl+H trong phần mềm Adobe Photoshop sẽ giúp tô màu cho 1 đối tượng điều này đúng hay sai?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6E56" w:rsidRPr="00133C0D" w:rsidRDefault="00CB6E56" w:rsidP="00B03740">
            <w:pPr>
              <w:pStyle w:val="QFType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TF</w:t>
            </w:r>
          </w:p>
        </w:tc>
      </w:tr>
      <w:tr w:rsidR="00CB6E56" w:rsidRPr="00133C0D" w:rsidTr="00B03740">
        <w:trPr>
          <w:cantSplit/>
          <w:tblHeader/>
        </w:trPr>
        <w:tc>
          <w:tcPr>
            <w:tcW w:w="7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6E56" w:rsidRPr="00133C0D" w:rsidRDefault="00CB6E56" w:rsidP="00B03740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#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6E56" w:rsidRPr="00133C0D" w:rsidRDefault="00CB6E56" w:rsidP="00B03740">
            <w:pPr>
              <w:pStyle w:val="QFOptionReset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Answers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6E56" w:rsidRPr="00133C0D" w:rsidRDefault="00CB6E56" w:rsidP="00B03740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Hints/Feedback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6E56" w:rsidRPr="00133C0D" w:rsidRDefault="00CB6E56" w:rsidP="00B03740">
            <w:pPr>
              <w:pStyle w:val="Table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Grade</w:t>
            </w:r>
          </w:p>
        </w:tc>
      </w:tr>
      <w:tr w:rsidR="00CB6E56" w:rsidRPr="00133C0D" w:rsidTr="00B03740">
        <w:trPr>
          <w:cantSplit/>
        </w:trPr>
        <w:tc>
          <w:tcPr>
            <w:tcW w:w="7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6E56" w:rsidRPr="00133C0D" w:rsidRDefault="00CB6E56" w:rsidP="00B03740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6E56" w:rsidRPr="00133C0D" w:rsidRDefault="00CB6E56" w:rsidP="00B03740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 xml:space="preserve">True 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6E56" w:rsidRPr="00133C0D" w:rsidRDefault="00CB6E56" w:rsidP="00B03740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6E56" w:rsidRPr="00133C0D" w:rsidRDefault="00CB6E56" w:rsidP="00B03740">
            <w:pPr>
              <w:pStyle w:val="QFGrade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0</w:t>
            </w:r>
          </w:p>
        </w:tc>
      </w:tr>
      <w:tr w:rsidR="00CB6E56" w:rsidRPr="00133C0D" w:rsidTr="00B03740">
        <w:trPr>
          <w:cantSplit/>
        </w:trPr>
        <w:tc>
          <w:tcPr>
            <w:tcW w:w="7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6E56" w:rsidRPr="00133C0D" w:rsidRDefault="00CB6E56" w:rsidP="00B03740">
            <w:pPr>
              <w:pStyle w:val="QFOption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6E56" w:rsidRPr="00133C0D" w:rsidRDefault="00CB6E56" w:rsidP="00B03740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6E56" w:rsidRPr="00133C0D" w:rsidRDefault="00CB6E56" w:rsidP="00B03740">
            <w:pPr>
              <w:pStyle w:val="QFFeedback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6E56" w:rsidRPr="00133C0D" w:rsidRDefault="00CB6E56" w:rsidP="00B03740">
            <w:pPr>
              <w:pStyle w:val="QFGrade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100</w:t>
            </w:r>
          </w:p>
        </w:tc>
      </w:tr>
      <w:tr w:rsidR="00CB6E56" w:rsidRPr="00133C0D" w:rsidTr="00B03740">
        <w:trPr>
          <w:cantSplit/>
        </w:trPr>
        <w:tc>
          <w:tcPr>
            <w:tcW w:w="7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6E56" w:rsidRPr="00133C0D" w:rsidRDefault="00CB6E56" w:rsidP="00B03740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6E56" w:rsidRPr="00133C0D" w:rsidRDefault="00CB6E56" w:rsidP="00B03740">
            <w:pPr>
              <w:pStyle w:val="TableRowHead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General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6E56" w:rsidRPr="00133C0D" w:rsidRDefault="00CB6E56" w:rsidP="00B03740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6E56" w:rsidRPr="00133C0D" w:rsidRDefault="00CB6E56" w:rsidP="00B03740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CB6E56" w:rsidRPr="00133C0D" w:rsidTr="00B03740">
        <w:trPr>
          <w:cantSplit/>
        </w:trPr>
        <w:tc>
          <w:tcPr>
            <w:tcW w:w="922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6E56" w:rsidRPr="00133C0D" w:rsidRDefault="00CB6E56" w:rsidP="00B03740">
            <w:pPr>
              <w:pStyle w:val="Cell"/>
              <w:rPr>
                <w:rFonts w:ascii="Times New Roman" w:hAnsi="Times New Roman" w:cs="Times New Roman"/>
                <w:sz w:val="24"/>
                <w:szCs w:val="24"/>
              </w:rPr>
            </w:pPr>
            <w:r w:rsidRPr="00133C0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Swap 'True' and 'False' to put the right answer first. Do not include hints/feedback.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6E56" w:rsidRPr="00133C0D" w:rsidRDefault="00CB6E56" w:rsidP="00B03740">
            <w:pPr>
              <w:rPr>
                <w:sz w:val="24"/>
                <w:szCs w:val="24"/>
              </w:rPr>
            </w:pPr>
            <w:r w:rsidRPr="00133C0D">
              <w:rPr>
                <w:sz w:val="24"/>
                <w:szCs w:val="24"/>
              </w:rPr>
              <w:t> </w:t>
            </w:r>
          </w:p>
        </w:tc>
      </w:tr>
    </w:tbl>
    <w:p w:rsidR="0009044B" w:rsidRPr="00133C0D" w:rsidRDefault="0009044B" w:rsidP="0009044B">
      <w:pPr>
        <w:rPr>
          <w:sz w:val="24"/>
          <w:szCs w:val="24"/>
        </w:rPr>
      </w:pPr>
    </w:p>
    <w:sectPr w:rsidR="0009044B" w:rsidRPr="00133C0D" w:rsidSect="002E4A8B">
      <w:pgSz w:w="12240" w:h="15840"/>
      <w:pgMar w:top="720" w:right="810" w:bottom="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C074A0"/>
    <w:multiLevelType w:val="hybridMultilevel"/>
    <w:tmpl w:val="E4403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F5E101"/>
    <w:multiLevelType w:val="multilevel"/>
    <w:tmpl w:val="D14AA99C"/>
    <w:lvl w:ilvl="0">
      <w:start w:val="1"/>
      <w:numFmt w:val="decimal"/>
      <w:lvlText w:val="%1."/>
      <w:lvlJc w:val="left"/>
      <w:pPr>
        <w:ind w:left="0" w:hanging="360"/>
      </w:p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2160"/>
        </w:tabs>
        <w:ind w:left="2160" w:hanging="360"/>
      </w:pPr>
      <w:rPr>
        <w:b w:val="0"/>
        <w:bCs w:val="0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2880"/>
        </w:tabs>
        <w:ind w:left="2880" w:hanging="360"/>
      </w:pPr>
      <w:rPr>
        <w:b w:val="0"/>
        <w:bCs w:val="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3600"/>
        </w:tabs>
        <w:ind w:left="360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5F5E102"/>
    <w:multiLevelType w:val="multilevel"/>
    <w:tmpl w:val="4F80536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pStyle w:val="ListBullet2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bullet"/>
      <w:pStyle w:val="ListBullet3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pStyle w:val="ListBullet4"/>
      <w:lvlText w:val="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5F5E104"/>
    <w:multiLevelType w:val="multilevel"/>
    <w:tmpl w:val="913C39A2"/>
    <w:lvl w:ilvl="0">
      <w:start w:val="1"/>
      <w:numFmt w:val="none"/>
      <w:pStyle w:val="ListNumberReset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pStyle w:val="ListNumber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lowerLetter"/>
      <w:pStyle w:val="ListNumber2"/>
      <w:lvlText w:val="(%3)"/>
      <w:lvlJc w:val="left"/>
      <w:pPr>
        <w:tabs>
          <w:tab w:val="num" w:pos="1440"/>
        </w:tabs>
        <w:ind w:left="1080" w:hanging="360"/>
      </w:pPr>
    </w:lvl>
    <w:lvl w:ilvl="3">
      <w:start w:val="1"/>
      <w:numFmt w:val="lowerRoman"/>
      <w:pStyle w:val="ListNumber3"/>
      <w:lvlText w:val="(%4)"/>
      <w:lvlJc w:val="left"/>
      <w:pPr>
        <w:tabs>
          <w:tab w:val="num" w:pos="1800"/>
        </w:tabs>
        <w:ind w:left="1440" w:hanging="360"/>
      </w:pPr>
    </w:lvl>
    <w:lvl w:ilvl="4">
      <w:start w:val="1"/>
      <w:numFmt w:val="upperRoman"/>
      <w:pStyle w:val="ListNumber4"/>
      <w:lvlText w:val="(%5)"/>
      <w:lvlJc w:val="left"/>
      <w:pPr>
        <w:tabs>
          <w:tab w:val="num" w:pos="216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5F5E106"/>
    <w:multiLevelType w:val="multilevel"/>
    <w:tmpl w:val="10A4D33E"/>
    <w:lvl w:ilvl="0">
      <w:start w:val="1"/>
      <w:numFmt w:val="decimal"/>
      <w:lvlText w:val="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pStyle w:val="Caption"/>
      <w:lvlText w:val="Figure %1.%2"/>
      <w:lvlJc w:val="left"/>
      <w:pPr>
        <w:tabs>
          <w:tab w:val="num" w:pos="1440"/>
        </w:tabs>
        <w:ind w:left="1440" w:hanging="360"/>
      </w:pPr>
      <w:rPr>
        <w:color w:val="0A4E83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5F5E107"/>
    <w:multiLevelType w:val="multilevel"/>
    <w:tmpl w:val="7BB4285E"/>
    <w:lvl w:ilvl="0">
      <w:start w:val="1"/>
      <w:numFmt w:val="decimal"/>
      <w:lvlText w:val="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pStyle w:val="TableTitle"/>
      <w:lvlText w:val="Table %1.%2"/>
      <w:lvlJc w:val="left"/>
      <w:pPr>
        <w:tabs>
          <w:tab w:val="num" w:pos="1440"/>
        </w:tabs>
        <w:ind w:left="1440" w:hanging="360"/>
      </w:pPr>
      <w:rPr>
        <w:color w:val="0A4E83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5F5E10A"/>
    <w:multiLevelType w:val="multilevel"/>
    <w:tmpl w:val="EA72ABA0"/>
    <w:lvl w:ilvl="0">
      <w:start w:val="1"/>
      <w:numFmt w:val="decimal"/>
      <w:lvlText w:val="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pStyle w:val="QFQuestion"/>
      <w:lvlText w:val="%1.%2"/>
      <w:lvlJc w:val="left"/>
      <w:pPr>
        <w:tabs>
          <w:tab w:val="num" w:pos="1440"/>
        </w:tabs>
        <w:ind w:left="1440" w:hanging="360"/>
      </w:pPr>
      <w:rPr>
        <w:color w:val="0A4E83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05F5E10C"/>
    <w:multiLevelType w:val="multilevel"/>
    <w:tmpl w:val="AAC0116C"/>
    <w:lvl w:ilvl="0">
      <w:start w:val="1"/>
      <w:numFmt w:val="none"/>
      <w:pStyle w:val="QFOptionReset"/>
      <w:suff w:val="nothing"/>
      <w:lvlText w:val=""/>
      <w:lvlJc w:val="left"/>
      <w:pPr>
        <w:ind w:left="720" w:hanging="360"/>
      </w:pPr>
    </w:lvl>
    <w:lvl w:ilvl="1">
      <w:start w:val="1"/>
      <w:numFmt w:val="upperLetter"/>
      <w:pStyle w:val="QFOption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05F5E10D"/>
    <w:multiLevelType w:val="multilevel"/>
    <w:tmpl w:val="C7DCCA7A"/>
    <w:lvl w:ilvl="0">
      <w:start w:val="1"/>
      <w:numFmt w:val="none"/>
      <w:pStyle w:val="ListNumberalphaReset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pStyle w:val="ListNumberalpha"/>
      <w:lvlText w:val="(%2)"/>
      <w:lvlJc w:val="left"/>
      <w:pPr>
        <w:tabs>
          <w:tab w:val="num" w:pos="144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05F5E111"/>
    <w:multiLevelType w:val="multilevel"/>
    <w:tmpl w:val="65A4B546"/>
    <w:lvl w:ilvl="0">
      <w:start w:val="1"/>
      <w:numFmt w:val="decimal"/>
      <w:lvlText w:val="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Zero"/>
      <w:pStyle w:val="QFItemNumber"/>
      <w:suff w:val="nothing"/>
      <w:lvlText w:val="%2."/>
      <w:lvlJc w:val="left"/>
      <w:pPr>
        <w:ind w:left="1440" w:hanging="360"/>
      </w:pPr>
      <w:rPr>
        <w:color w:val="0A4E83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0AB0258A"/>
    <w:multiLevelType w:val="hybridMultilevel"/>
    <w:tmpl w:val="E4403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CCF0E63"/>
    <w:multiLevelType w:val="multilevel"/>
    <w:tmpl w:val="20780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0E17316C"/>
    <w:multiLevelType w:val="hybridMultilevel"/>
    <w:tmpl w:val="E4403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6F320C6"/>
    <w:multiLevelType w:val="hybridMultilevel"/>
    <w:tmpl w:val="E4403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FBE0199"/>
    <w:multiLevelType w:val="hybridMultilevel"/>
    <w:tmpl w:val="E4403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363553B"/>
    <w:multiLevelType w:val="hybridMultilevel"/>
    <w:tmpl w:val="E4403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A0840E0"/>
    <w:multiLevelType w:val="hybridMultilevel"/>
    <w:tmpl w:val="E4403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8106BB4"/>
    <w:multiLevelType w:val="hybridMultilevel"/>
    <w:tmpl w:val="E4403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5AA2F48"/>
    <w:multiLevelType w:val="hybridMultilevel"/>
    <w:tmpl w:val="E4403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6011AE1"/>
    <w:multiLevelType w:val="hybridMultilevel"/>
    <w:tmpl w:val="2F8C5C68"/>
    <w:lvl w:ilvl="0" w:tplc="E15628CA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5B16140F"/>
    <w:multiLevelType w:val="hybridMultilevel"/>
    <w:tmpl w:val="E4403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202358C"/>
    <w:multiLevelType w:val="hybridMultilevel"/>
    <w:tmpl w:val="E4403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FC23209"/>
    <w:multiLevelType w:val="hybridMultilevel"/>
    <w:tmpl w:val="E4403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0431822"/>
    <w:multiLevelType w:val="hybridMultilevel"/>
    <w:tmpl w:val="E4403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3740BBA"/>
    <w:multiLevelType w:val="hybridMultilevel"/>
    <w:tmpl w:val="E4403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55C1A68"/>
    <w:multiLevelType w:val="hybridMultilevel"/>
    <w:tmpl w:val="411A0D82"/>
    <w:lvl w:ilvl="0" w:tplc="1EB2E142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77C80E79"/>
    <w:multiLevelType w:val="hybridMultilevel"/>
    <w:tmpl w:val="E4403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E177C90"/>
    <w:multiLevelType w:val="hybridMultilevel"/>
    <w:tmpl w:val="E4403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F135926"/>
    <w:multiLevelType w:val="hybridMultilevel"/>
    <w:tmpl w:val="E4403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/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</w:num>
  <w:num w:numId="11">
    <w:abstractNumId w:val="19"/>
  </w:num>
  <w:num w:numId="12">
    <w:abstractNumId w:val="25"/>
  </w:num>
  <w:num w:numId="13">
    <w:abstractNumId w:val="18"/>
  </w:num>
  <w:num w:numId="14">
    <w:abstractNumId w:val="12"/>
  </w:num>
  <w:num w:numId="15">
    <w:abstractNumId w:val="27"/>
  </w:num>
  <w:num w:numId="16">
    <w:abstractNumId w:val="24"/>
  </w:num>
  <w:num w:numId="17">
    <w:abstractNumId w:val="21"/>
  </w:num>
  <w:num w:numId="18">
    <w:abstractNumId w:val="22"/>
  </w:num>
  <w:num w:numId="19">
    <w:abstractNumId w:val="10"/>
  </w:num>
  <w:num w:numId="20">
    <w:abstractNumId w:val="16"/>
  </w:num>
  <w:num w:numId="21">
    <w:abstractNumId w:val="17"/>
  </w:num>
  <w:num w:numId="22">
    <w:abstractNumId w:val="15"/>
  </w:num>
  <w:num w:numId="23">
    <w:abstractNumId w:val="23"/>
  </w:num>
  <w:num w:numId="24">
    <w:abstractNumId w:val="26"/>
  </w:num>
  <w:num w:numId="25">
    <w:abstractNumId w:val="20"/>
  </w:num>
  <w:num w:numId="26">
    <w:abstractNumId w:val="28"/>
  </w:num>
  <w:num w:numId="27">
    <w:abstractNumId w:val="13"/>
  </w:num>
  <w:num w:numId="28">
    <w:abstractNumId w:val="14"/>
  </w:num>
  <w:num w:numId="29">
    <w:abstractNumId w:val="11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attachedTemplate r:id="rId1"/>
  <w:defaultTabStop w:val="720"/>
  <w:characterSpacingControl w:val="doNotCompress"/>
  <w:compat/>
  <w:rsids>
    <w:rsidRoot w:val="002578F2"/>
    <w:rsid w:val="00000B89"/>
    <w:rsid w:val="000471EC"/>
    <w:rsid w:val="00053AA4"/>
    <w:rsid w:val="0009044B"/>
    <w:rsid w:val="000C520B"/>
    <w:rsid w:val="000F408C"/>
    <w:rsid w:val="000F5AD5"/>
    <w:rsid w:val="00116C67"/>
    <w:rsid w:val="001212CF"/>
    <w:rsid w:val="00133C0D"/>
    <w:rsid w:val="00146C91"/>
    <w:rsid w:val="00155D0D"/>
    <w:rsid w:val="001731B8"/>
    <w:rsid w:val="0017458F"/>
    <w:rsid w:val="00186A21"/>
    <w:rsid w:val="00195DF9"/>
    <w:rsid w:val="001A5FAB"/>
    <w:rsid w:val="001B0AE2"/>
    <w:rsid w:val="001C62F1"/>
    <w:rsid w:val="001D64D1"/>
    <w:rsid w:val="00206B0C"/>
    <w:rsid w:val="00220C78"/>
    <w:rsid w:val="0023393D"/>
    <w:rsid w:val="002578F2"/>
    <w:rsid w:val="00265B56"/>
    <w:rsid w:val="0026648F"/>
    <w:rsid w:val="00266921"/>
    <w:rsid w:val="00296C87"/>
    <w:rsid w:val="002A6834"/>
    <w:rsid w:val="002B5EF9"/>
    <w:rsid w:val="002D1E5F"/>
    <w:rsid w:val="002E4A8B"/>
    <w:rsid w:val="002E5EAF"/>
    <w:rsid w:val="003156B5"/>
    <w:rsid w:val="00327A09"/>
    <w:rsid w:val="003A0355"/>
    <w:rsid w:val="003B3FFD"/>
    <w:rsid w:val="003D3ECB"/>
    <w:rsid w:val="003D7397"/>
    <w:rsid w:val="003F2F1C"/>
    <w:rsid w:val="00421813"/>
    <w:rsid w:val="00441DFA"/>
    <w:rsid w:val="004600C5"/>
    <w:rsid w:val="004811E8"/>
    <w:rsid w:val="004824E4"/>
    <w:rsid w:val="004E3782"/>
    <w:rsid w:val="004F1460"/>
    <w:rsid w:val="004F68C8"/>
    <w:rsid w:val="004F78FB"/>
    <w:rsid w:val="00525D0E"/>
    <w:rsid w:val="00526076"/>
    <w:rsid w:val="00532C25"/>
    <w:rsid w:val="00540767"/>
    <w:rsid w:val="005434F2"/>
    <w:rsid w:val="00555B48"/>
    <w:rsid w:val="005664AE"/>
    <w:rsid w:val="00596F8F"/>
    <w:rsid w:val="005D38F5"/>
    <w:rsid w:val="00605A61"/>
    <w:rsid w:val="00605EEE"/>
    <w:rsid w:val="006129B4"/>
    <w:rsid w:val="006155F4"/>
    <w:rsid w:val="006173B4"/>
    <w:rsid w:val="006519FB"/>
    <w:rsid w:val="00687F76"/>
    <w:rsid w:val="006C645E"/>
    <w:rsid w:val="006E14FB"/>
    <w:rsid w:val="006E59E9"/>
    <w:rsid w:val="006F35EB"/>
    <w:rsid w:val="0071794F"/>
    <w:rsid w:val="00744CD8"/>
    <w:rsid w:val="00756D68"/>
    <w:rsid w:val="007A6391"/>
    <w:rsid w:val="007D39B4"/>
    <w:rsid w:val="007D4C3A"/>
    <w:rsid w:val="007E3829"/>
    <w:rsid w:val="00806C8C"/>
    <w:rsid w:val="0082619B"/>
    <w:rsid w:val="0082797A"/>
    <w:rsid w:val="00841F47"/>
    <w:rsid w:val="00860DAB"/>
    <w:rsid w:val="008742C1"/>
    <w:rsid w:val="00894E09"/>
    <w:rsid w:val="008A0466"/>
    <w:rsid w:val="008C342A"/>
    <w:rsid w:val="008F4D38"/>
    <w:rsid w:val="00905E6A"/>
    <w:rsid w:val="00916F90"/>
    <w:rsid w:val="00917E12"/>
    <w:rsid w:val="00925697"/>
    <w:rsid w:val="00953770"/>
    <w:rsid w:val="0095502B"/>
    <w:rsid w:val="00975917"/>
    <w:rsid w:val="009A30F3"/>
    <w:rsid w:val="009A625F"/>
    <w:rsid w:val="009B7EAF"/>
    <w:rsid w:val="009C1A21"/>
    <w:rsid w:val="009D781A"/>
    <w:rsid w:val="009F7280"/>
    <w:rsid w:val="00A12123"/>
    <w:rsid w:val="00A17902"/>
    <w:rsid w:val="00A3570A"/>
    <w:rsid w:val="00A64789"/>
    <w:rsid w:val="00A71790"/>
    <w:rsid w:val="00A87F03"/>
    <w:rsid w:val="00AA1629"/>
    <w:rsid w:val="00AA4B75"/>
    <w:rsid w:val="00AC6C79"/>
    <w:rsid w:val="00AD279F"/>
    <w:rsid w:val="00AD3598"/>
    <w:rsid w:val="00B02533"/>
    <w:rsid w:val="00B11AA6"/>
    <w:rsid w:val="00B25F3C"/>
    <w:rsid w:val="00B27FD8"/>
    <w:rsid w:val="00B3550D"/>
    <w:rsid w:val="00B45B55"/>
    <w:rsid w:val="00B50B62"/>
    <w:rsid w:val="00BB040A"/>
    <w:rsid w:val="00BC41CD"/>
    <w:rsid w:val="00BE43E9"/>
    <w:rsid w:val="00C02097"/>
    <w:rsid w:val="00C10763"/>
    <w:rsid w:val="00C256DB"/>
    <w:rsid w:val="00C33407"/>
    <w:rsid w:val="00C64747"/>
    <w:rsid w:val="00C67855"/>
    <w:rsid w:val="00C72379"/>
    <w:rsid w:val="00C90AFC"/>
    <w:rsid w:val="00CB6E56"/>
    <w:rsid w:val="00CC0BAE"/>
    <w:rsid w:val="00D07C0D"/>
    <w:rsid w:val="00D122F4"/>
    <w:rsid w:val="00D13558"/>
    <w:rsid w:val="00D1764C"/>
    <w:rsid w:val="00D43D4E"/>
    <w:rsid w:val="00D74034"/>
    <w:rsid w:val="00D93192"/>
    <w:rsid w:val="00DD551E"/>
    <w:rsid w:val="00E13CFF"/>
    <w:rsid w:val="00E44695"/>
    <w:rsid w:val="00E4533F"/>
    <w:rsid w:val="00E55EE7"/>
    <w:rsid w:val="00E62563"/>
    <w:rsid w:val="00E8312E"/>
    <w:rsid w:val="00E94533"/>
    <w:rsid w:val="00EA50F2"/>
    <w:rsid w:val="00EB0DC7"/>
    <w:rsid w:val="00EC6B29"/>
    <w:rsid w:val="00EE18B2"/>
    <w:rsid w:val="00F054C1"/>
    <w:rsid w:val="00F16461"/>
    <w:rsid w:val="00F255CF"/>
    <w:rsid w:val="00F67B80"/>
    <w:rsid w:val="00F779CE"/>
    <w:rsid w:val="00F84F5F"/>
    <w:rsid w:val="00FA0E22"/>
    <w:rsid w:val="00FC3D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Default Paragraph Font" w:uiPriority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90AFC"/>
    <w:pPr>
      <w:spacing w:before="60" w:after="60" w:line="240" w:lineRule="atLeast"/>
      <w:jc w:val="both"/>
    </w:pPr>
    <w:rPr>
      <w:lang w:val="en-IE" w:eastAsia="en-US"/>
    </w:rPr>
  </w:style>
  <w:style w:type="paragraph" w:styleId="Heading1">
    <w:name w:val="heading 1"/>
    <w:basedOn w:val="Normal"/>
    <w:next w:val="BodyTextIndent"/>
    <w:link w:val="Heading1Char"/>
    <w:qFormat/>
    <w:rsid w:val="00C90AFC"/>
    <w:pPr>
      <w:keepNext/>
      <w:tabs>
        <w:tab w:val="left" w:pos="0"/>
        <w:tab w:val="num" w:pos="1080"/>
      </w:tabs>
      <w:spacing w:before="0" w:after="320" w:line="320" w:lineRule="atLeast"/>
      <w:jc w:val="left"/>
      <w:outlineLvl w:val="0"/>
    </w:pPr>
    <w:rPr>
      <w:rFonts w:ascii="Arial" w:hAnsi="Arial" w:cs="Arial"/>
      <w:sz w:val="28"/>
      <w:szCs w:val="28"/>
    </w:rPr>
  </w:style>
  <w:style w:type="paragraph" w:styleId="Heading2">
    <w:name w:val="heading 2"/>
    <w:basedOn w:val="Normal"/>
    <w:next w:val="BodyTextIndent"/>
    <w:link w:val="Heading2Char"/>
    <w:qFormat/>
    <w:rsid w:val="00C90AFC"/>
    <w:pPr>
      <w:keepNext/>
      <w:keepLines/>
      <w:tabs>
        <w:tab w:val="left" w:pos="0"/>
        <w:tab w:val="num" w:pos="1080"/>
        <w:tab w:val="num" w:pos="1440"/>
      </w:tabs>
      <w:spacing w:before="240"/>
      <w:jc w:val="left"/>
      <w:outlineLvl w:val="1"/>
    </w:pPr>
    <w:rPr>
      <w:rFonts w:ascii="Arial" w:hAnsi="Arial" w:cs="Arial"/>
      <w:sz w:val="26"/>
      <w:szCs w:val="26"/>
    </w:rPr>
  </w:style>
  <w:style w:type="paragraph" w:styleId="Heading3">
    <w:name w:val="heading 3"/>
    <w:basedOn w:val="Normal"/>
    <w:next w:val="BodyTextIndent"/>
    <w:qFormat/>
    <w:rsid w:val="00C90AFC"/>
    <w:pPr>
      <w:keepNext/>
      <w:keepLines/>
      <w:numPr>
        <w:ilvl w:val="2"/>
        <w:numId w:val="1"/>
      </w:numPr>
      <w:spacing w:before="240" w:after="120"/>
      <w:ind w:left="-432"/>
      <w:jc w:val="left"/>
      <w:outlineLvl w:val="2"/>
    </w:pPr>
    <w:rPr>
      <w:rFonts w:ascii="Arial" w:hAnsi="Arial" w:cs="Arial"/>
      <w:color w:val="0A4E83"/>
      <w:sz w:val="22"/>
      <w:szCs w:val="22"/>
    </w:rPr>
  </w:style>
  <w:style w:type="paragraph" w:styleId="Heading4">
    <w:name w:val="heading 4"/>
    <w:basedOn w:val="Normal"/>
    <w:next w:val="BodyTextIndent"/>
    <w:qFormat/>
    <w:rsid w:val="00C90AFC"/>
    <w:pPr>
      <w:keepNext/>
      <w:keepLines/>
      <w:numPr>
        <w:ilvl w:val="3"/>
        <w:numId w:val="1"/>
      </w:numPr>
      <w:spacing w:before="240" w:after="120"/>
      <w:ind w:left="-432"/>
      <w:jc w:val="left"/>
      <w:outlineLvl w:val="3"/>
    </w:pPr>
    <w:rPr>
      <w:rFonts w:ascii="Arial" w:hAnsi="Arial" w:cs="Arial"/>
      <w:color w:val="0A4E83"/>
      <w:sz w:val="22"/>
      <w:szCs w:val="22"/>
    </w:rPr>
  </w:style>
  <w:style w:type="paragraph" w:styleId="Heading5">
    <w:name w:val="heading 5"/>
    <w:basedOn w:val="Normal"/>
    <w:next w:val="BodyTextIndent"/>
    <w:qFormat/>
    <w:rsid w:val="00C90AFC"/>
    <w:pPr>
      <w:keepNext/>
      <w:keepLines/>
      <w:numPr>
        <w:ilvl w:val="4"/>
        <w:numId w:val="1"/>
      </w:numPr>
      <w:spacing w:before="240" w:after="120"/>
      <w:ind w:left="-432"/>
      <w:jc w:val="left"/>
      <w:outlineLvl w:val="4"/>
    </w:pPr>
    <w:rPr>
      <w:rFonts w:ascii="Arial" w:hAnsi="Arial" w:cs="Arial"/>
      <w:color w:val="0A4E8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C90AFC"/>
    <w:pPr>
      <w:spacing w:after="120"/>
      <w:ind w:left="360"/>
    </w:pPr>
  </w:style>
  <w:style w:type="character" w:customStyle="1" w:styleId="BodyTextIndentChar">
    <w:name w:val="Body Text Indent Char"/>
    <w:link w:val="BodyTextIndent"/>
    <w:locked/>
    <w:rsid w:val="00C90AFC"/>
    <w:rPr>
      <w:rFonts w:ascii="Times New Roman" w:eastAsia="Times New Roman" w:hAnsi="Times New Roman" w:cs="Times New Roman" w:hint="default"/>
      <w:lang w:val="en-IE"/>
    </w:rPr>
  </w:style>
  <w:style w:type="character" w:customStyle="1" w:styleId="Heading1Char">
    <w:name w:val="Heading 1 Char"/>
    <w:link w:val="Heading1"/>
    <w:locked/>
    <w:rsid w:val="00C90AFC"/>
    <w:rPr>
      <w:rFonts w:ascii="Cambria" w:eastAsia="Times New Roman" w:hAnsi="Cambria" w:cs="Times New Roman" w:hint="default"/>
      <w:b/>
      <w:bCs/>
      <w:color w:val="365F91"/>
      <w:sz w:val="28"/>
      <w:szCs w:val="28"/>
      <w:lang w:val="en-IE"/>
    </w:rPr>
  </w:style>
  <w:style w:type="character" w:customStyle="1" w:styleId="Heading2Char">
    <w:name w:val="Heading 2 Char"/>
    <w:link w:val="Heading2"/>
    <w:locked/>
    <w:rsid w:val="00C90AFC"/>
    <w:rPr>
      <w:rFonts w:ascii="Cambria" w:eastAsia="Times New Roman" w:hAnsi="Cambria" w:cs="Times New Roman" w:hint="default"/>
      <w:b/>
      <w:bCs/>
      <w:color w:val="4F81BD"/>
      <w:sz w:val="26"/>
      <w:szCs w:val="26"/>
      <w:lang w:val="en-IE"/>
    </w:rPr>
  </w:style>
  <w:style w:type="character" w:customStyle="1" w:styleId="Heading3Char">
    <w:name w:val="Heading 3 Char"/>
    <w:rsid w:val="00C90AFC"/>
    <w:rPr>
      <w:rFonts w:ascii="Cambria" w:eastAsia="Times New Roman" w:hAnsi="Cambria" w:cs="Times New Roman" w:hint="default"/>
      <w:b/>
      <w:bCs/>
      <w:color w:val="4F81BD"/>
      <w:lang w:val="en-IE"/>
    </w:rPr>
  </w:style>
  <w:style w:type="character" w:customStyle="1" w:styleId="Heading4Char">
    <w:name w:val="Heading 4 Char"/>
    <w:rsid w:val="00C90AFC"/>
    <w:rPr>
      <w:rFonts w:ascii="Cambria" w:eastAsia="Times New Roman" w:hAnsi="Cambria" w:cs="Times New Roman" w:hint="default"/>
      <w:b/>
      <w:bCs/>
      <w:i/>
      <w:iCs/>
      <w:color w:val="4F81BD"/>
      <w:lang w:val="en-IE"/>
    </w:rPr>
  </w:style>
  <w:style w:type="character" w:customStyle="1" w:styleId="Heading5Char">
    <w:name w:val="Heading 5 Char"/>
    <w:rsid w:val="00C90AFC"/>
    <w:rPr>
      <w:rFonts w:ascii="Cambria" w:eastAsia="Times New Roman" w:hAnsi="Cambria" w:cs="Times New Roman" w:hint="default"/>
      <w:color w:val="243F60"/>
      <w:lang w:val="en-IE"/>
    </w:rPr>
  </w:style>
  <w:style w:type="paragraph" w:styleId="NormalWeb">
    <w:name w:val="Normal (Web)"/>
    <w:basedOn w:val="Normal"/>
    <w:rsid w:val="00C90AFC"/>
    <w:pPr>
      <w:spacing w:before="100" w:beforeAutospacing="1" w:after="100" w:afterAutospacing="1" w:line="240" w:lineRule="auto"/>
      <w:jc w:val="left"/>
    </w:pPr>
    <w:rPr>
      <w:sz w:val="24"/>
      <w:szCs w:val="24"/>
      <w:lang w:val="en-US"/>
    </w:rPr>
  </w:style>
  <w:style w:type="paragraph" w:styleId="TOC1">
    <w:name w:val="toc 1"/>
    <w:basedOn w:val="Normal"/>
    <w:autoRedefine/>
    <w:rsid w:val="00C90AFC"/>
    <w:pPr>
      <w:spacing w:before="100" w:beforeAutospacing="1" w:after="100" w:afterAutospacing="1"/>
      <w:jc w:val="left"/>
    </w:pPr>
    <w:rPr>
      <w:sz w:val="24"/>
      <w:szCs w:val="24"/>
    </w:rPr>
  </w:style>
  <w:style w:type="paragraph" w:styleId="TOC2">
    <w:name w:val="toc 2"/>
    <w:basedOn w:val="Normal"/>
    <w:autoRedefine/>
    <w:rsid w:val="00C90AFC"/>
    <w:pPr>
      <w:pBdr>
        <w:top w:val="single" w:sz="4" w:space="1" w:color="auto"/>
        <w:bottom w:val="single" w:sz="4" w:space="1" w:color="auto"/>
      </w:pBdr>
      <w:tabs>
        <w:tab w:val="left" w:pos="504"/>
        <w:tab w:val="right" w:leader="dot" w:pos="7200"/>
      </w:tabs>
      <w:spacing w:before="120" w:after="0"/>
    </w:pPr>
    <w:rPr>
      <w:rFonts w:ascii="Arial" w:hAnsi="Arial" w:cs="Arial"/>
      <w:b/>
      <w:bCs/>
      <w:sz w:val="17"/>
      <w:szCs w:val="17"/>
    </w:rPr>
  </w:style>
  <w:style w:type="paragraph" w:styleId="FootnoteText">
    <w:name w:val="footnote text"/>
    <w:basedOn w:val="Normal"/>
    <w:link w:val="FootnoteTextChar"/>
    <w:rsid w:val="00C90AFC"/>
  </w:style>
  <w:style w:type="character" w:customStyle="1" w:styleId="FootnoteTextChar">
    <w:name w:val="Footnote Text Char"/>
    <w:link w:val="FootnoteText"/>
    <w:locked/>
    <w:rsid w:val="00C90AFC"/>
    <w:rPr>
      <w:rFonts w:ascii="Times New Roman" w:eastAsia="Times New Roman" w:hAnsi="Times New Roman" w:cs="Times New Roman" w:hint="default"/>
      <w:lang w:val="en-IE"/>
    </w:rPr>
  </w:style>
  <w:style w:type="paragraph" w:styleId="CommentText">
    <w:name w:val="annotation text"/>
    <w:basedOn w:val="Normal"/>
    <w:link w:val="CommentTextChar"/>
    <w:rsid w:val="00C90AFC"/>
    <w:pPr>
      <w:spacing w:before="100" w:beforeAutospacing="1" w:after="100" w:afterAutospacing="1"/>
      <w:jc w:val="left"/>
    </w:pPr>
    <w:rPr>
      <w:sz w:val="24"/>
      <w:szCs w:val="24"/>
    </w:rPr>
  </w:style>
  <w:style w:type="character" w:customStyle="1" w:styleId="CommentTextChar">
    <w:name w:val="Comment Text Char"/>
    <w:link w:val="CommentText"/>
    <w:locked/>
    <w:rsid w:val="00C90AFC"/>
    <w:rPr>
      <w:rFonts w:ascii="Times New Roman" w:eastAsia="Times New Roman" w:hAnsi="Times New Roman" w:cs="Times New Roman" w:hint="default"/>
      <w:lang w:val="en-IE"/>
    </w:rPr>
  </w:style>
  <w:style w:type="paragraph" w:styleId="Header">
    <w:name w:val="header"/>
    <w:basedOn w:val="Normal"/>
    <w:link w:val="HeaderChar"/>
    <w:rsid w:val="00C90AFC"/>
    <w:pPr>
      <w:tabs>
        <w:tab w:val="right" w:pos="8306"/>
      </w:tabs>
      <w:spacing w:before="0" w:after="80"/>
      <w:ind w:left="-1440"/>
      <w:jc w:val="left"/>
    </w:pPr>
    <w:rPr>
      <w:rFonts w:ascii="Arial" w:hAnsi="Arial" w:cs="Arial"/>
      <w:b/>
      <w:bCs/>
      <w:sz w:val="16"/>
      <w:szCs w:val="16"/>
      <w:lang w:val="en-US"/>
    </w:rPr>
  </w:style>
  <w:style w:type="character" w:customStyle="1" w:styleId="HeaderChar">
    <w:name w:val="Header Char"/>
    <w:link w:val="Header"/>
    <w:locked/>
    <w:rsid w:val="00C90AFC"/>
    <w:rPr>
      <w:rFonts w:ascii="Times New Roman" w:eastAsia="Times New Roman" w:hAnsi="Times New Roman" w:cs="Times New Roman" w:hint="default"/>
      <w:lang w:val="en-IE"/>
    </w:rPr>
  </w:style>
  <w:style w:type="paragraph" w:styleId="Footer">
    <w:name w:val="footer"/>
    <w:basedOn w:val="Normal"/>
    <w:link w:val="FooterChar"/>
    <w:rsid w:val="00C90AFC"/>
    <w:pPr>
      <w:tabs>
        <w:tab w:val="center" w:pos="4153"/>
      </w:tabs>
      <w:spacing w:before="0" w:after="0"/>
      <w:ind w:left="1080" w:hanging="1080"/>
      <w:jc w:val="left"/>
    </w:pPr>
    <w:rPr>
      <w:rFonts w:ascii="Arial" w:hAnsi="Arial" w:cs="Arial"/>
      <w:color w:val="0A4E83"/>
      <w:sz w:val="14"/>
      <w:szCs w:val="14"/>
    </w:rPr>
  </w:style>
  <w:style w:type="character" w:customStyle="1" w:styleId="FooterChar">
    <w:name w:val="Footer Char"/>
    <w:link w:val="Footer"/>
    <w:locked/>
    <w:rsid w:val="00C90AFC"/>
    <w:rPr>
      <w:rFonts w:ascii="Times New Roman" w:eastAsia="Times New Roman" w:hAnsi="Times New Roman" w:cs="Times New Roman" w:hint="default"/>
      <w:lang w:val="en-IE"/>
    </w:rPr>
  </w:style>
  <w:style w:type="paragraph" w:styleId="BodyText">
    <w:name w:val="Body Text"/>
    <w:link w:val="BodyTextChar"/>
    <w:rsid w:val="00C90AFC"/>
    <w:pPr>
      <w:snapToGrid w:val="0"/>
      <w:spacing w:before="60" w:after="60" w:line="240" w:lineRule="atLeast"/>
      <w:ind w:firstLine="245"/>
      <w:jc w:val="both"/>
    </w:pPr>
    <w:rPr>
      <w:lang w:val="en-IE" w:eastAsia="en-US"/>
    </w:rPr>
  </w:style>
  <w:style w:type="character" w:customStyle="1" w:styleId="BodyTextChar">
    <w:name w:val="Body Text Char"/>
    <w:link w:val="BodyText"/>
    <w:locked/>
    <w:rsid w:val="00C90AFC"/>
    <w:rPr>
      <w:rFonts w:ascii="Times New Roman" w:eastAsia="Times New Roman" w:hAnsi="Times New Roman" w:cs="Times New Roman" w:hint="default"/>
      <w:lang w:val="en-IE"/>
    </w:rPr>
  </w:style>
  <w:style w:type="paragraph" w:styleId="Caption">
    <w:name w:val="caption"/>
    <w:basedOn w:val="Normal"/>
    <w:next w:val="BodyText"/>
    <w:qFormat/>
    <w:rsid w:val="00C90AFC"/>
    <w:pPr>
      <w:numPr>
        <w:ilvl w:val="1"/>
        <w:numId w:val="2"/>
      </w:numPr>
      <w:tabs>
        <w:tab w:val="num" w:pos="1080"/>
      </w:tabs>
      <w:spacing w:line="240" w:lineRule="auto"/>
      <w:ind w:left="1080" w:hanging="1080"/>
      <w:jc w:val="left"/>
    </w:pPr>
    <w:rPr>
      <w:rFonts w:ascii="Arial" w:hAnsi="Arial" w:cs="Arial"/>
      <w:b/>
      <w:bCs/>
      <w:sz w:val="18"/>
      <w:szCs w:val="18"/>
    </w:rPr>
  </w:style>
  <w:style w:type="paragraph" w:styleId="ListBullet">
    <w:name w:val="List Bullet"/>
    <w:basedOn w:val="Normal"/>
    <w:rsid w:val="00C90AFC"/>
    <w:pPr>
      <w:numPr>
        <w:numId w:val="3"/>
      </w:numPr>
      <w:spacing w:before="0" w:after="0"/>
    </w:pPr>
  </w:style>
  <w:style w:type="paragraph" w:styleId="ListNumber">
    <w:name w:val="List Number"/>
    <w:basedOn w:val="Normal"/>
    <w:rsid w:val="00C90AFC"/>
    <w:pPr>
      <w:numPr>
        <w:ilvl w:val="1"/>
        <w:numId w:val="4"/>
      </w:numPr>
      <w:tabs>
        <w:tab w:val="num" w:pos="360"/>
      </w:tabs>
      <w:spacing w:before="0" w:after="0"/>
      <w:ind w:left="360"/>
    </w:pPr>
  </w:style>
  <w:style w:type="paragraph" w:styleId="ListBullet2">
    <w:name w:val="List Bullet 2"/>
    <w:basedOn w:val="Normal"/>
    <w:rsid w:val="00C90AFC"/>
    <w:pPr>
      <w:numPr>
        <w:ilvl w:val="1"/>
        <w:numId w:val="3"/>
      </w:numPr>
      <w:spacing w:before="0" w:after="0"/>
    </w:pPr>
  </w:style>
  <w:style w:type="paragraph" w:styleId="ListBullet3">
    <w:name w:val="List Bullet 3"/>
    <w:basedOn w:val="Normal"/>
    <w:rsid w:val="00C90AFC"/>
    <w:pPr>
      <w:numPr>
        <w:ilvl w:val="2"/>
        <w:numId w:val="3"/>
      </w:numPr>
      <w:spacing w:before="0" w:after="0"/>
    </w:pPr>
  </w:style>
  <w:style w:type="paragraph" w:styleId="ListBullet4">
    <w:name w:val="List Bullet 4"/>
    <w:basedOn w:val="Normal"/>
    <w:rsid w:val="00C90AFC"/>
    <w:pPr>
      <w:numPr>
        <w:ilvl w:val="3"/>
        <w:numId w:val="3"/>
      </w:numPr>
      <w:spacing w:before="0" w:after="0"/>
    </w:pPr>
    <w:rPr>
      <w:lang w:val="en-US"/>
    </w:rPr>
  </w:style>
  <w:style w:type="paragraph" w:styleId="ListNumber2">
    <w:name w:val="List Number 2"/>
    <w:basedOn w:val="Normal"/>
    <w:rsid w:val="00C90AFC"/>
    <w:pPr>
      <w:numPr>
        <w:ilvl w:val="2"/>
        <w:numId w:val="4"/>
      </w:numPr>
      <w:tabs>
        <w:tab w:val="num" w:pos="720"/>
      </w:tabs>
      <w:spacing w:before="0" w:after="0"/>
      <w:ind w:left="720"/>
    </w:pPr>
  </w:style>
  <w:style w:type="paragraph" w:styleId="ListNumber3">
    <w:name w:val="List Number 3"/>
    <w:basedOn w:val="Normal"/>
    <w:rsid w:val="00C90AFC"/>
    <w:pPr>
      <w:numPr>
        <w:ilvl w:val="3"/>
        <w:numId w:val="4"/>
      </w:numPr>
      <w:tabs>
        <w:tab w:val="num" w:pos="1080"/>
      </w:tabs>
      <w:spacing w:before="0" w:after="0"/>
      <w:ind w:left="1080"/>
    </w:pPr>
  </w:style>
  <w:style w:type="paragraph" w:styleId="ListNumber4">
    <w:name w:val="List Number 4"/>
    <w:basedOn w:val="Normal"/>
    <w:rsid w:val="00C90AFC"/>
    <w:pPr>
      <w:numPr>
        <w:ilvl w:val="4"/>
        <w:numId w:val="4"/>
      </w:numPr>
      <w:tabs>
        <w:tab w:val="num" w:pos="1440"/>
      </w:tabs>
      <w:spacing w:before="0" w:after="0"/>
      <w:ind w:left="1440"/>
    </w:pPr>
  </w:style>
  <w:style w:type="paragraph" w:styleId="Title">
    <w:name w:val="Title"/>
    <w:basedOn w:val="Normal"/>
    <w:link w:val="TitleChar"/>
    <w:qFormat/>
    <w:rsid w:val="00C90AFC"/>
    <w:pPr>
      <w:spacing w:before="100" w:beforeAutospacing="1" w:after="100" w:afterAutospacing="1" w:line="320" w:lineRule="atLeast"/>
      <w:jc w:val="left"/>
    </w:pPr>
    <w:rPr>
      <w:rFonts w:ascii="Arial" w:hAnsi="Arial" w:cs="Arial"/>
      <w:b/>
      <w:sz w:val="32"/>
      <w:szCs w:val="32"/>
    </w:rPr>
  </w:style>
  <w:style w:type="character" w:customStyle="1" w:styleId="TitleChar">
    <w:name w:val="Title Char"/>
    <w:link w:val="Title"/>
    <w:locked/>
    <w:rsid w:val="00C90AFC"/>
    <w:rPr>
      <w:rFonts w:ascii="Cambria" w:eastAsia="Times New Roman" w:hAnsi="Cambria" w:cs="Times New Roman" w:hint="default"/>
      <w:color w:val="17365D"/>
      <w:spacing w:val="5"/>
      <w:kern w:val="28"/>
      <w:sz w:val="52"/>
      <w:szCs w:val="52"/>
      <w:lang w:val="en-IE"/>
    </w:rPr>
  </w:style>
  <w:style w:type="paragraph" w:styleId="ListContinue">
    <w:name w:val="List Continue"/>
    <w:basedOn w:val="Normal"/>
    <w:rsid w:val="00C90AFC"/>
    <w:pPr>
      <w:spacing w:before="0" w:after="0"/>
      <w:ind w:left="360"/>
    </w:pPr>
  </w:style>
  <w:style w:type="paragraph" w:styleId="ListContinue2">
    <w:name w:val="List Continue 2"/>
    <w:basedOn w:val="Normal"/>
    <w:rsid w:val="00C90AFC"/>
    <w:pPr>
      <w:spacing w:before="0" w:after="0"/>
      <w:ind w:left="720"/>
    </w:pPr>
  </w:style>
  <w:style w:type="paragraph" w:styleId="ListContinue3">
    <w:name w:val="List Continue 3"/>
    <w:basedOn w:val="Normal"/>
    <w:rsid w:val="00C90AFC"/>
    <w:pPr>
      <w:spacing w:before="0" w:after="0"/>
      <w:ind w:left="1080"/>
    </w:pPr>
  </w:style>
  <w:style w:type="paragraph" w:styleId="ListContinue4">
    <w:name w:val="List Continue 4"/>
    <w:basedOn w:val="Normal"/>
    <w:rsid w:val="00C90AFC"/>
    <w:pPr>
      <w:spacing w:before="0" w:after="0"/>
      <w:ind w:left="1440"/>
    </w:pPr>
  </w:style>
  <w:style w:type="paragraph" w:styleId="Subtitle">
    <w:name w:val="Subtitle"/>
    <w:basedOn w:val="Normal"/>
    <w:link w:val="SubtitleChar"/>
    <w:qFormat/>
    <w:rsid w:val="00C90AFC"/>
    <w:pPr>
      <w:spacing w:before="100" w:beforeAutospacing="1" w:after="100" w:afterAutospacing="1" w:line="280" w:lineRule="atLeast"/>
      <w:jc w:val="left"/>
    </w:pPr>
    <w:rPr>
      <w:rFonts w:ascii="Arial" w:hAnsi="Arial" w:cs="Arial"/>
      <w:sz w:val="28"/>
      <w:szCs w:val="28"/>
    </w:rPr>
  </w:style>
  <w:style w:type="character" w:customStyle="1" w:styleId="SubtitleChar">
    <w:name w:val="Subtitle Char"/>
    <w:link w:val="Subtitle"/>
    <w:locked/>
    <w:rsid w:val="00C90AFC"/>
    <w:rPr>
      <w:rFonts w:ascii="Cambria" w:eastAsia="Times New Roman" w:hAnsi="Cambria" w:cs="Times New Roman" w:hint="default"/>
      <w:i/>
      <w:iCs/>
      <w:color w:val="4F81BD"/>
      <w:spacing w:val="15"/>
      <w:sz w:val="24"/>
      <w:szCs w:val="24"/>
      <w:lang w:val="en-IE"/>
    </w:rPr>
  </w:style>
  <w:style w:type="paragraph" w:styleId="BlockText">
    <w:name w:val="Block Text"/>
    <w:basedOn w:val="Normal"/>
    <w:rsid w:val="00C90AFC"/>
    <w:pPr>
      <w:spacing w:line="220" w:lineRule="atLeast"/>
      <w:ind w:left="360" w:right="360"/>
      <w:jc w:val="left"/>
    </w:pPr>
    <w:rPr>
      <w:rFonts w:ascii="Arial" w:hAnsi="Arial" w:cs="Arial"/>
      <w:sz w:val="18"/>
      <w:szCs w:val="18"/>
    </w:rPr>
  </w:style>
  <w:style w:type="paragraph" w:customStyle="1" w:styleId="ListTitle">
    <w:name w:val="List Title"/>
    <w:basedOn w:val="Normal"/>
    <w:next w:val="BodyText"/>
    <w:rsid w:val="00C90AFC"/>
    <w:pPr>
      <w:spacing w:before="0" w:after="0"/>
      <w:ind w:left="360"/>
      <w:jc w:val="center"/>
    </w:pPr>
    <w:rPr>
      <w:rFonts w:ascii="Arial" w:hAnsi="Arial" w:cs="Arial"/>
      <w:b/>
      <w:bCs/>
      <w:lang w:val="en-US"/>
    </w:rPr>
  </w:style>
  <w:style w:type="paragraph" w:customStyle="1" w:styleId="ListNumberReset">
    <w:name w:val="List Number Reset"/>
    <w:basedOn w:val="Normal"/>
    <w:rsid w:val="00C90AFC"/>
    <w:pPr>
      <w:numPr>
        <w:numId w:val="4"/>
      </w:numPr>
      <w:spacing w:before="0" w:after="0" w:line="240" w:lineRule="auto"/>
      <w:ind w:left="0"/>
      <w:jc w:val="left"/>
    </w:pPr>
    <w:rPr>
      <w:sz w:val="2"/>
      <w:szCs w:val="2"/>
    </w:rPr>
  </w:style>
  <w:style w:type="paragraph" w:customStyle="1" w:styleId="TableTitle">
    <w:name w:val="Table Title"/>
    <w:basedOn w:val="Normal"/>
    <w:rsid w:val="00C90AFC"/>
    <w:pPr>
      <w:keepNext/>
      <w:numPr>
        <w:ilvl w:val="1"/>
        <w:numId w:val="5"/>
      </w:numPr>
      <w:tabs>
        <w:tab w:val="left" w:pos="1080"/>
      </w:tabs>
      <w:spacing w:before="100" w:beforeAutospacing="1" w:after="100" w:afterAutospacing="1"/>
      <w:ind w:left="1080" w:hanging="1080"/>
      <w:jc w:val="left"/>
    </w:pPr>
    <w:rPr>
      <w:rFonts w:ascii="Arial" w:hAnsi="Arial" w:cs="Arial"/>
      <w:b/>
      <w:bCs/>
      <w:sz w:val="18"/>
      <w:szCs w:val="18"/>
    </w:rPr>
  </w:style>
  <w:style w:type="paragraph" w:customStyle="1" w:styleId="QFQuestion">
    <w:name w:val="QF Question"/>
    <w:basedOn w:val="Normal"/>
    <w:rsid w:val="00C90AFC"/>
    <w:pPr>
      <w:keepNext/>
      <w:numPr>
        <w:ilvl w:val="1"/>
        <w:numId w:val="6"/>
      </w:numPr>
      <w:tabs>
        <w:tab w:val="num" w:pos="0"/>
        <w:tab w:val="num" w:pos="360"/>
        <w:tab w:val="num" w:pos="720"/>
      </w:tabs>
      <w:spacing w:before="240" w:after="40"/>
      <w:ind w:left="0" w:hanging="504"/>
      <w:jc w:val="left"/>
    </w:pPr>
    <w:rPr>
      <w:rFonts w:ascii="Arial" w:hAnsi="Arial" w:cs="Arial"/>
      <w:sz w:val="18"/>
      <w:szCs w:val="18"/>
    </w:rPr>
  </w:style>
  <w:style w:type="paragraph" w:customStyle="1" w:styleId="QFOptionReset">
    <w:name w:val="QF Option Reset"/>
    <w:basedOn w:val="Normal"/>
    <w:rsid w:val="00C90AFC"/>
    <w:pPr>
      <w:numPr>
        <w:numId w:val="7"/>
      </w:numPr>
      <w:spacing w:before="0" w:after="0" w:line="240" w:lineRule="auto"/>
      <w:ind w:left="0"/>
      <w:jc w:val="center"/>
    </w:pPr>
    <w:rPr>
      <w:rFonts w:ascii="Arial" w:hAnsi="Arial" w:cs="Arial"/>
      <w:b/>
      <w:bCs/>
      <w:sz w:val="18"/>
      <w:szCs w:val="18"/>
    </w:rPr>
  </w:style>
  <w:style w:type="paragraph" w:customStyle="1" w:styleId="QFOption">
    <w:name w:val="QF Option"/>
    <w:basedOn w:val="Normal"/>
    <w:rsid w:val="00C90AFC"/>
    <w:pPr>
      <w:keepNext/>
      <w:numPr>
        <w:ilvl w:val="1"/>
        <w:numId w:val="7"/>
      </w:numPr>
      <w:tabs>
        <w:tab w:val="num" w:pos="288"/>
      </w:tabs>
      <w:ind w:left="60" w:right="60" w:firstLine="0"/>
      <w:jc w:val="left"/>
    </w:pPr>
    <w:rPr>
      <w:rFonts w:ascii="Arial" w:hAnsi="Arial" w:cs="Arial"/>
    </w:rPr>
  </w:style>
  <w:style w:type="paragraph" w:customStyle="1" w:styleId="ListNumberalphaReset">
    <w:name w:val="List Number alpha Reset"/>
    <w:basedOn w:val="Normal"/>
    <w:rsid w:val="00C90AFC"/>
    <w:pPr>
      <w:numPr>
        <w:numId w:val="8"/>
      </w:numPr>
      <w:spacing w:before="0" w:after="0" w:line="240" w:lineRule="auto"/>
      <w:ind w:left="0"/>
      <w:jc w:val="left"/>
    </w:pPr>
    <w:rPr>
      <w:sz w:val="2"/>
      <w:szCs w:val="2"/>
    </w:rPr>
  </w:style>
  <w:style w:type="paragraph" w:customStyle="1" w:styleId="ListNumberalpha">
    <w:name w:val="List Number alpha"/>
    <w:basedOn w:val="Normal"/>
    <w:rsid w:val="00C90AFC"/>
    <w:pPr>
      <w:numPr>
        <w:ilvl w:val="1"/>
        <w:numId w:val="8"/>
      </w:numPr>
      <w:tabs>
        <w:tab w:val="num" w:pos="360"/>
      </w:tabs>
      <w:spacing w:before="0" w:after="0"/>
      <w:ind w:left="360"/>
    </w:pPr>
  </w:style>
  <w:style w:type="paragraph" w:customStyle="1" w:styleId="BodyTextFirst">
    <w:name w:val="Body Text First"/>
    <w:basedOn w:val="BodyText"/>
    <w:rsid w:val="00C90AFC"/>
    <w:pPr>
      <w:ind w:firstLine="0"/>
    </w:pPr>
  </w:style>
  <w:style w:type="paragraph" w:customStyle="1" w:styleId="BlockQuote">
    <w:name w:val="Block Quote"/>
    <w:rsid w:val="00C90AFC"/>
    <w:pPr>
      <w:spacing w:before="60" w:after="60" w:line="240" w:lineRule="atLeast"/>
      <w:ind w:left="360" w:right="360"/>
      <w:jc w:val="both"/>
    </w:pPr>
    <w:rPr>
      <w:rFonts w:ascii="Arial" w:hAnsi="Arial" w:cs="Arial"/>
      <w:sz w:val="18"/>
      <w:szCs w:val="18"/>
      <w:lang w:val="en-IE" w:eastAsia="en-US"/>
    </w:rPr>
  </w:style>
  <w:style w:type="paragraph" w:customStyle="1" w:styleId="Figure">
    <w:name w:val="Figure"/>
    <w:basedOn w:val="BodyText"/>
    <w:next w:val="BodyText"/>
    <w:rsid w:val="00C90AFC"/>
    <w:pPr>
      <w:keepNext/>
      <w:spacing w:line="240" w:lineRule="auto"/>
      <w:ind w:firstLine="0"/>
      <w:jc w:val="left"/>
    </w:pPr>
  </w:style>
  <w:style w:type="paragraph" w:customStyle="1" w:styleId="QFNormal">
    <w:name w:val="QF Normal"/>
    <w:rsid w:val="00C90AFC"/>
    <w:pPr>
      <w:spacing w:before="60" w:after="60" w:line="220" w:lineRule="atLeast"/>
    </w:pPr>
    <w:rPr>
      <w:rFonts w:ascii="Arial" w:hAnsi="Arial" w:cs="Arial"/>
      <w:sz w:val="18"/>
      <w:szCs w:val="18"/>
      <w:lang w:val="en-IE" w:eastAsia="en-US"/>
    </w:rPr>
  </w:style>
  <w:style w:type="paragraph" w:customStyle="1" w:styleId="QFHeading">
    <w:name w:val="QF Heading"/>
    <w:basedOn w:val="Normal"/>
    <w:next w:val="QFNormal"/>
    <w:rsid w:val="00C90AFC"/>
    <w:pPr>
      <w:spacing w:before="120"/>
      <w:jc w:val="left"/>
    </w:pPr>
    <w:rPr>
      <w:rFonts w:ascii="Arial" w:hAnsi="Arial" w:cs="Arial"/>
      <w:b/>
      <w:bCs/>
      <w:i/>
      <w:iCs/>
      <w:sz w:val="24"/>
      <w:szCs w:val="24"/>
    </w:rPr>
  </w:style>
  <w:style w:type="paragraph" w:customStyle="1" w:styleId="QFFeedback">
    <w:name w:val="QF Feedback"/>
    <w:basedOn w:val="Normal"/>
    <w:rsid w:val="00C90AFC"/>
    <w:pPr>
      <w:spacing w:before="100" w:beforeAutospacing="1" w:after="100" w:afterAutospacing="1"/>
      <w:jc w:val="left"/>
    </w:pPr>
    <w:rPr>
      <w:rFonts w:ascii="Arial" w:hAnsi="Arial" w:cs="Arial"/>
    </w:rPr>
  </w:style>
  <w:style w:type="paragraph" w:customStyle="1" w:styleId="QFGrade">
    <w:name w:val="QF Grade"/>
    <w:basedOn w:val="Normal"/>
    <w:rsid w:val="00C90AFC"/>
    <w:pPr>
      <w:keepNext/>
      <w:spacing w:before="100" w:beforeAutospacing="1" w:after="100" w:afterAutospacing="1"/>
      <w:jc w:val="left"/>
    </w:pPr>
    <w:rPr>
      <w:rFonts w:ascii="Arial" w:hAnsi="Arial" w:cs="Arial"/>
      <w:i/>
      <w:iCs/>
      <w:color w:val="0A4E83"/>
      <w:sz w:val="18"/>
      <w:szCs w:val="18"/>
    </w:rPr>
  </w:style>
  <w:style w:type="paragraph" w:customStyle="1" w:styleId="QFType">
    <w:name w:val="QF Type"/>
    <w:basedOn w:val="Normal"/>
    <w:rsid w:val="00C90AFC"/>
    <w:pPr>
      <w:keepNext/>
      <w:spacing w:before="100" w:beforeAutospacing="1" w:after="100" w:afterAutospacing="1"/>
      <w:jc w:val="left"/>
    </w:pPr>
    <w:rPr>
      <w:rFonts w:ascii="Arial" w:hAnsi="Arial" w:cs="Arial"/>
      <w:i/>
      <w:iCs/>
      <w:color w:val="0A4E83"/>
      <w:sz w:val="18"/>
      <w:szCs w:val="18"/>
      <w:lang w:eastAsia="ko-KR"/>
    </w:rPr>
  </w:style>
  <w:style w:type="paragraph" w:customStyle="1" w:styleId="QFName">
    <w:name w:val="QF Name"/>
    <w:basedOn w:val="Normal"/>
    <w:rsid w:val="00C90AFC"/>
    <w:pPr>
      <w:keepNext/>
      <w:spacing w:before="100" w:beforeAutospacing="1" w:after="100" w:afterAutospacing="1"/>
      <w:jc w:val="left"/>
    </w:pPr>
    <w:rPr>
      <w:rFonts w:ascii="Arial" w:hAnsi="Arial" w:cs="Arial"/>
      <w:i/>
      <w:iCs/>
      <w:color w:val="0A4E83"/>
      <w:sz w:val="18"/>
      <w:szCs w:val="18"/>
    </w:rPr>
  </w:style>
  <w:style w:type="paragraph" w:customStyle="1" w:styleId="QFWeight">
    <w:name w:val="QF Weight"/>
    <w:basedOn w:val="Normal"/>
    <w:rsid w:val="00C90AFC"/>
    <w:pPr>
      <w:keepNext/>
      <w:spacing w:before="100" w:beforeAutospacing="1" w:after="100" w:afterAutospacing="1"/>
      <w:jc w:val="right"/>
    </w:pPr>
    <w:rPr>
      <w:rFonts w:ascii="Arial" w:hAnsi="Arial" w:cs="Arial"/>
      <w:i/>
      <w:iCs/>
      <w:color w:val="0A4E83"/>
      <w:sz w:val="18"/>
      <w:szCs w:val="18"/>
    </w:rPr>
  </w:style>
  <w:style w:type="paragraph" w:customStyle="1" w:styleId="QFCaseStudy">
    <w:name w:val="QF CaseStudy"/>
    <w:basedOn w:val="Normal"/>
    <w:rsid w:val="00C90AFC"/>
    <w:pPr>
      <w:spacing w:before="100" w:beforeAutospacing="1" w:after="100" w:afterAutospacing="1" w:line="220" w:lineRule="atLeast"/>
    </w:pPr>
    <w:rPr>
      <w:rFonts w:ascii="Arial" w:hAnsi="Arial" w:cs="Arial"/>
      <w:sz w:val="18"/>
      <w:szCs w:val="18"/>
    </w:rPr>
  </w:style>
  <w:style w:type="paragraph" w:customStyle="1" w:styleId="QFAnswer">
    <w:name w:val="QF Answer"/>
    <w:basedOn w:val="Normal"/>
    <w:rsid w:val="00C90AFC"/>
    <w:pPr>
      <w:spacing w:before="100" w:beforeAutospacing="1" w:after="100" w:afterAutospacing="1"/>
    </w:pPr>
    <w:rPr>
      <w:rFonts w:ascii="Arial" w:hAnsi="Arial" w:cs="Arial"/>
      <w:sz w:val="18"/>
      <w:szCs w:val="18"/>
    </w:rPr>
  </w:style>
  <w:style w:type="paragraph" w:customStyle="1" w:styleId="QFItemNumber">
    <w:name w:val="QF Item Number"/>
    <w:basedOn w:val="Normal"/>
    <w:rsid w:val="00C90AFC"/>
    <w:pPr>
      <w:numPr>
        <w:ilvl w:val="1"/>
        <w:numId w:val="9"/>
      </w:numPr>
      <w:spacing w:before="0" w:after="0" w:line="240" w:lineRule="auto"/>
      <w:ind w:left="0" w:firstLine="0"/>
      <w:jc w:val="left"/>
    </w:pPr>
    <w:rPr>
      <w:rFonts w:ascii="Arial" w:hAnsi="Arial" w:cs="Arial"/>
      <w:b/>
      <w:bCs/>
      <w:sz w:val="18"/>
      <w:szCs w:val="18"/>
    </w:rPr>
  </w:style>
  <w:style w:type="paragraph" w:customStyle="1" w:styleId="spacer">
    <w:name w:val="spacer"/>
    <w:rsid w:val="00C90AFC"/>
    <w:rPr>
      <w:rFonts w:ascii="Arial" w:hAnsi="Arial" w:cs="Arial"/>
      <w:color w:val="FFFFFF"/>
      <w:sz w:val="2"/>
      <w:szCs w:val="2"/>
      <w:lang w:val="en-IE" w:eastAsia="en-US"/>
    </w:rPr>
  </w:style>
  <w:style w:type="paragraph" w:customStyle="1" w:styleId="TableHead">
    <w:name w:val="Table Head"/>
    <w:basedOn w:val="Normal"/>
    <w:rsid w:val="00C90AFC"/>
    <w:pPr>
      <w:keepNext/>
      <w:spacing w:before="100" w:beforeAutospacing="1" w:after="100" w:afterAutospacing="1" w:line="200" w:lineRule="atLeast"/>
      <w:jc w:val="center"/>
    </w:pPr>
    <w:rPr>
      <w:rFonts w:ascii="Arial" w:hAnsi="Arial" w:cs="Arial"/>
      <w:b/>
      <w:bCs/>
      <w:sz w:val="18"/>
      <w:szCs w:val="18"/>
    </w:rPr>
  </w:style>
  <w:style w:type="paragraph" w:customStyle="1" w:styleId="TableRowHead">
    <w:name w:val="Table Row Head"/>
    <w:basedOn w:val="Normal"/>
    <w:rsid w:val="00C90AFC"/>
    <w:pPr>
      <w:keepNext/>
      <w:spacing w:before="100" w:beforeAutospacing="1" w:after="100" w:afterAutospacing="1" w:line="200" w:lineRule="atLeast"/>
      <w:jc w:val="left"/>
    </w:pPr>
    <w:rPr>
      <w:rFonts w:ascii="Arial" w:hAnsi="Arial" w:cs="Arial"/>
      <w:b/>
      <w:bCs/>
      <w:sz w:val="18"/>
      <w:szCs w:val="18"/>
    </w:rPr>
  </w:style>
  <w:style w:type="paragraph" w:customStyle="1" w:styleId="Cell">
    <w:name w:val="Cell"/>
    <w:rsid w:val="00C90AFC"/>
    <w:pPr>
      <w:keepNext/>
      <w:spacing w:before="20" w:after="40"/>
      <w:ind w:left="40" w:right="144"/>
    </w:pPr>
    <w:rPr>
      <w:rFonts w:ascii="Arial" w:hAnsi="Arial" w:cs="Arial"/>
      <w:sz w:val="18"/>
      <w:szCs w:val="18"/>
      <w:lang w:val="en-IE" w:eastAsia="en-US"/>
    </w:rPr>
  </w:style>
  <w:style w:type="paragraph" w:customStyle="1" w:styleId="Cell2">
    <w:name w:val="Cell2"/>
    <w:rsid w:val="00C90AFC"/>
    <w:pPr>
      <w:keepNext/>
      <w:spacing w:before="20" w:after="20"/>
      <w:ind w:left="40"/>
    </w:pPr>
    <w:rPr>
      <w:lang w:val="en-IE" w:eastAsia="en-US"/>
    </w:rPr>
  </w:style>
  <w:style w:type="paragraph" w:customStyle="1" w:styleId="TableNote">
    <w:name w:val="Table Note"/>
    <w:basedOn w:val="Normal"/>
    <w:rsid w:val="00C90AFC"/>
    <w:pPr>
      <w:spacing w:before="20" w:after="20" w:line="240" w:lineRule="auto"/>
      <w:jc w:val="left"/>
    </w:pPr>
    <w:rPr>
      <w:rFonts w:ascii="Arial" w:hAnsi="Arial" w:cs="Arial"/>
      <w:sz w:val="18"/>
      <w:szCs w:val="18"/>
    </w:rPr>
  </w:style>
  <w:style w:type="character" w:styleId="FootnoteReference">
    <w:name w:val="footnote reference"/>
    <w:rsid w:val="00C90AFC"/>
    <w:rPr>
      <w:vertAlign w:val="superscript"/>
    </w:rPr>
  </w:style>
  <w:style w:type="character" w:customStyle="1" w:styleId="apple-converted-space">
    <w:name w:val="apple-converted-space"/>
    <w:basedOn w:val="DefaultParagraphFont"/>
    <w:rsid w:val="008A0466"/>
  </w:style>
  <w:style w:type="character" w:styleId="Hyperlink">
    <w:name w:val="Hyperlink"/>
    <w:basedOn w:val="DefaultParagraphFont"/>
    <w:uiPriority w:val="99"/>
    <w:unhideWhenUsed/>
    <w:rsid w:val="008A0466"/>
    <w:rPr>
      <w:color w:val="0000FF"/>
      <w:u w:val="single"/>
    </w:rPr>
  </w:style>
  <w:style w:type="character" w:customStyle="1" w:styleId="tooltip">
    <w:name w:val="tooltip"/>
    <w:basedOn w:val="DefaultParagraphFont"/>
    <w:rsid w:val="00E4469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Default Paragraph Font" w:uiPriority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before="60" w:after="60" w:line="240" w:lineRule="atLeast"/>
      <w:jc w:val="both"/>
    </w:pPr>
    <w:rPr>
      <w:lang w:val="en-IE" w:eastAsia="en-US"/>
    </w:rPr>
  </w:style>
  <w:style w:type="paragraph" w:styleId="Heading1">
    <w:name w:val="heading 1"/>
    <w:basedOn w:val="Normal"/>
    <w:next w:val="BodyTextIndent"/>
    <w:link w:val="Heading1Char"/>
    <w:qFormat/>
    <w:pPr>
      <w:keepNext/>
      <w:tabs>
        <w:tab w:val="left" w:pos="0"/>
        <w:tab w:val="num" w:pos="1080"/>
      </w:tabs>
      <w:spacing w:before="0" w:after="320" w:line="320" w:lineRule="atLeast"/>
      <w:jc w:val="left"/>
      <w:outlineLvl w:val="0"/>
    </w:pPr>
    <w:rPr>
      <w:rFonts w:ascii="Arial" w:hAnsi="Arial" w:cs="Arial"/>
      <w:sz w:val="28"/>
      <w:szCs w:val="28"/>
    </w:rPr>
  </w:style>
  <w:style w:type="paragraph" w:styleId="Heading2">
    <w:name w:val="heading 2"/>
    <w:basedOn w:val="Normal"/>
    <w:next w:val="BodyTextIndent"/>
    <w:link w:val="Heading2Char"/>
    <w:qFormat/>
    <w:pPr>
      <w:keepNext/>
      <w:keepLines/>
      <w:tabs>
        <w:tab w:val="left" w:pos="0"/>
        <w:tab w:val="num" w:pos="1080"/>
        <w:tab w:val="num" w:pos="1440"/>
      </w:tabs>
      <w:spacing w:before="240"/>
      <w:jc w:val="left"/>
      <w:outlineLvl w:val="1"/>
    </w:pPr>
    <w:rPr>
      <w:rFonts w:ascii="Arial" w:hAnsi="Arial" w:cs="Arial"/>
      <w:sz w:val="26"/>
      <w:szCs w:val="26"/>
    </w:rPr>
  </w:style>
  <w:style w:type="paragraph" w:styleId="Heading3">
    <w:name w:val="heading 3"/>
    <w:basedOn w:val="Normal"/>
    <w:next w:val="BodyTextIndent"/>
    <w:qFormat/>
    <w:pPr>
      <w:keepNext/>
      <w:keepLines/>
      <w:numPr>
        <w:ilvl w:val="2"/>
        <w:numId w:val="1"/>
      </w:numPr>
      <w:spacing w:before="240" w:after="120"/>
      <w:ind w:left="-432"/>
      <w:jc w:val="left"/>
      <w:outlineLvl w:val="2"/>
    </w:pPr>
    <w:rPr>
      <w:rFonts w:ascii="Arial" w:hAnsi="Arial" w:cs="Arial"/>
      <w:color w:val="0A4E83"/>
      <w:sz w:val="22"/>
      <w:szCs w:val="22"/>
    </w:rPr>
  </w:style>
  <w:style w:type="paragraph" w:styleId="Heading4">
    <w:name w:val="heading 4"/>
    <w:basedOn w:val="Normal"/>
    <w:next w:val="BodyTextIndent"/>
    <w:qFormat/>
    <w:pPr>
      <w:keepNext/>
      <w:keepLines/>
      <w:numPr>
        <w:ilvl w:val="3"/>
        <w:numId w:val="1"/>
      </w:numPr>
      <w:spacing w:before="240" w:after="120"/>
      <w:ind w:left="-432"/>
      <w:jc w:val="left"/>
      <w:outlineLvl w:val="3"/>
    </w:pPr>
    <w:rPr>
      <w:rFonts w:ascii="Arial" w:hAnsi="Arial" w:cs="Arial"/>
      <w:color w:val="0A4E83"/>
      <w:sz w:val="22"/>
      <w:szCs w:val="22"/>
    </w:rPr>
  </w:style>
  <w:style w:type="paragraph" w:styleId="Heading5">
    <w:name w:val="heading 5"/>
    <w:basedOn w:val="Normal"/>
    <w:next w:val="BodyTextIndent"/>
    <w:qFormat/>
    <w:pPr>
      <w:keepNext/>
      <w:keepLines/>
      <w:numPr>
        <w:ilvl w:val="4"/>
        <w:numId w:val="1"/>
      </w:numPr>
      <w:spacing w:before="240" w:after="120"/>
      <w:ind w:left="-432"/>
      <w:jc w:val="left"/>
      <w:outlineLvl w:val="4"/>
    </w:pPr>
    <w:rPr>
      <w:rFonts w:ascii="Arial" w:hAnsi="Arial" w:cs="Arial"/>
      <w:color w:val="0A4E8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pPr>
      <w:spacing w:after="120"/>
      <w:ind w:left="360"/>
    </w:pPr>
  </w:style>
  <w:style w:type="character" w:customStyle="1" w:styleId="BodyTextIndentChar">
    <w:name w:val="Body Text Indent Char"/>
    <w:link w:val="BodyTextIndent"/>
    <w:locked/>
    <w:rPr>
      <w:rFonts w:ascii="Times New Roman" w:eastAsia="Times New Roman" w:hAnsi="Times New Roman" w:cs="Times New Roman" w:hint="default"/>
      <w:lang w:val="en-IE"/>
    </w:rPr>
  </w:style>
  <w:style w:type="character" w:customStyle="1" w:styleId="Heading1Char">
    <w:name w:val="Heading 1 Char"/>
    <w:link w:val="Heading1"/>
    <w:locked/>
    <w:rPr>
      <w:rFonts w:ascii="Cambria" w:eastAsia="Times New Roman" w:hAnsi="Cambria" w:cs="Times New Roman" w:hint="default"/>
      <w:b/>
      <w:bCs/>
      <w:color w:val="365F91"/>
      <w:sz w:val="28"/>
      <w:szCs w:val="28"/>
      <w:lang w:val="en-IE"/>
    </w:rPr>
  </w:style>
  <w:style w:type="character" w:customStyle="1" w:styleId="Heading2Char">
    <w:name w:val="Heading 2 Char"/>
    <w:link w:val="Heading2"/>
    <w:locked/>
    <w:rPr>
      <w:rFonts w:ascii="Cambria" w:eastAsia="Times New Roman" w:hAnsi="Cambria" w:cs="Times New Roman" w:hint="default"/>
      <w:b/>
      <w:bCs/>
      <w:color w:val="4F81BD"/>
      <w:sz w:val="26"/>
      <w:szCs w:val="26"/>
      <w:lang w:val="en-IE"/>
    </w:rPr>
  </w:style>
  <w:style w:type="character" w:customStyle="1" w:styleId="Heading3Char">
    <w:name w:val="Heading 3 Char"/>
    <w:rPr>
      <w:rFonts w:ascii="Cambria" w:eastAsia="Times New Roman" w:hAnsi="Cambria" w:cs="Times New Roman" w:hint="default"/>
      <w:b/>
      <w:bCs/>
      <w:color w:val="4F81BD"/>
      <w:lang w:val="en-IE"/>
    </w:rPr>
  </w:style>
  <w:style w:type="character" w:customStyle="1" w:styleId="Heading4Char">
    <w:name w:val="Heading 4 Char"/>
    <w:rPr>
      <w:rFonts w:ascii="Cambria" w:eastAsia="Times New Roman" w:hAnsi="Cambria" w:cs="Times New Roman" w:hint="default"/>
      <w:b/>
      <w:bCs/>
      <w:i/>
      <w:iCs/>
      <w:color w:val="4F81BD"/>
      <w:lang w:val="en-IE"/>
    </w:rPr>
  </w:style>
  <w:style w:type="character" w:customStyle="1" w:styleId="Heading5Char">
    <w:name w:val="Heading 5 Char"/>
    <w:rPr>
      <w:rFonts w:ascii="Cambria" w:eastAsia="Times New Roman" w:hAnsi="Cambria" w:cs="Times New Roman" w:hint="default"/>
      <w:color w:val="243F60"/>
      <w:lang w:val="en-IE"/>
    </w:rPr>
  </w:style>
  <w:style w:type="paragraph" w:styleId="NormalWeb">
    <w:name w:val="Normal (Web)"/>
    <w:basedOn w:val="Normal"/>
    <w:pPr>
      <w:spacing w:before="100" w:beforeAutospacing="1" w:after="100" w:afterAutospacing="1" w:line="240" w:lineRule="auto"/>
      <w:jc w:val="left"/>
    </w:pPr>
    <w:rPr>
      <w:sz w:val="24"/>
      <w:szCs w:val="24"/>
      <w:lang w:val="en-US"/>
    </w:rPr>
  </w:style>
  <w:style w:type="paragraph" w:styleId="TOC1">
    <w:name w:val="toc 1"/>
    <w:basedOn w:val="Normal"/>
    <w:autoRedefine/>
    <w:pPr>
      <w:spacing w:before="100" w:beforeAutospacing="1" w:after="100" w:afterAutospacing="1"/>
      <w:jc w:val="left"/>
    </w:pPr>
    <w:rPr>
      <w:sz w:val="24"/>
      <w:szCs w:val="24"/>
    </w:rPr>
  </w:style>
  <w:style w:type="paragraph" w:styleId="TOC2">
    <w:name w:val="toc 2"/>
    <w:basedOn w:val="Normal"/>
    <w:autoRedefine/>
    <w:pPr>
      <w:pBdr>
        <w:top w:val="single" w:sz="4" w:space="1" w:color="auto"/>
        <w:bottom w:val="single" w:sz="4" w:space="1" w:color="auto"/>
      </w:pBdr>
      <w:tabs>
        <w:tab w:val="left" w:pos="504"/>
        <w:tab w:val="right" w:leader="dot" w:pos="7200"/>
      </w:tabs>
      <w:spacing w:before="120" w:after="0"/>
    </w:pPr>
    <w:rPr>
      <w:rFonts w:ascii="Arial" w:hAnsi="Arial" w:cs="Arial"/>
      <w:b/>
      <w:bCs/>
      <w:sz w:val="17"/>
      <w:szCs w:val="17"/>
    </w:rPr>
  </w:style>
  <w:style w:type="paragraph" w:styleId="FootnoteText">
    <w:name w:val="footnote text"/>
    <w:basedOn w:val="Normal"/>
    <w:link w:val="FootnoteTextChar"/>
  </w:style>
  <w:style w:type="character" w:customStyle="1" w:styleId="FootnoteTextChar">
    <w:name w:val="Footnote Text Char"/>
    <w:link w:val="FootnoteText"/>
    <w:locked/>
    <w:rPr>
      <w:rFonts w:ascii="Times New Roman" w:eastAsia="Times New Roman" w:hAnsi="Times New Roman" w:cs="Times New Roman" w:hint="default"/>
      <w:lang w:val="en-IE"/>
    </w:rPr>
  </w:style>
  <w:style w:type="paragraph" w:styleId="CommentText">
    <w:name w:val="annotation text"/>
    <w:basedOn w:val="Normal"/>
    <w:link w:val="CommentTextChar"/>
    <w:pPr>
      <w:spacing w:before="100" w:beforeAutospacing="1" w:after="100" w:afterAutospacing="1"/>
      <w:jc w:val="left"/>
    </w:pPr>
    <w:rPr>
      <w:sz w:val="24"/>
      <w:szCs w:val="24"/>
    </w:rPr>
  </w:style>
  <w:style w:type="character" w:customStyle="1" w:styleId="CommentTextChar">
    <w:name w:val="Comment Text Char"/>
    <w:link w:val="CommentText"/>
    <w:locked/>
    <w:rPr>
      <w:rFonts w:ascii="Times New Roman" w:eastAsia="Times New Roman" w:hAnsi="Times New Roman" w:cs="Times New Roman" w:hint="default"/>
      <w:lang w:val="en-IE"/>
    </w:rPr>
  </w:style>
  <w:style w:type="paragraph" w:styleId="Header">
    <w:name w:val="header"/>
    <w:basedOn w:val="Normal"/>
    <w:link w:val="HeaderChar"/>
    <w:pPr>
      <w:tabs>
        <w:tab w:val="right" w:pos="8306"/>
      </w:tabs>
      <w:spacing w:before="0" w:after="80"/>
      <w:ind w:left="-1440"/>
      <w:jc w:val="left"/>
    </w:pPr>
    <w:rPr>
      <w:rFonts w:ascii="Arial" w:hAnsi="Arial" w:cs="Arial"/>
      <w:b/>
      <w:bCs/>
      <w:sz w:val="16"/>
      <w:szCs w:val="16"/>
      <w:lang w:val="en-US"/>
    </w:rPr>
  </w:style>
  <w:style w:type="character" w:customStyle="1" w:styleId="HeaderChar">
    <w:name w:val="Header Char"/>
    <w:link w:val="Header"/>
    <w:locked/>
    <w:rPr>
      <w:rFonts w:ascii="Times New Roman" w:eastAsia="Times New Roman" w:hAnsi="Times New Roman" w:cs="Times New Roman" w:hint="default"/>
      <w:lang w:val="en-IE"/>
    </w:rPr>
  </w:style>
  <w:style w:type="paragraph" w:styleId="Footer">
    <w:name w:val="footer"/>
    <w:basedOn w:val="Normal"/>
    <w:link w:val="FooterChar"/>
    <w:pPr>
      <w:tabs>
        <w:tab w:val="center" w:pos="4153"/>
      </w:tabs>
      <w:spacing w:before="0" w:after="0"/>
      <w:ind w:left="1080" w:hanging="1080"/>
      <w:jc w:val="left"/>
    </w:pPr>
    <w:rPr>
      <w:rFonts w:ascii="Arial" w:hAnsi="Arial" w:cs="Arial"/>
      <w:color w:val="0A4E83"/>
      <w:sz w:val="14"/>
      <w:szCs w:val="14"/>
    </w:rPr>
  </w:style>
  <w:style w:type="character" w:customStyle="1" w:styleId="FooterChar">
    <w:name w:val="Footer Char"/>
    <w:link w:val="Footer"/>
    <w:locked/>
    <w:rPr>
      <w:rFonts w:ascii="Times New Roman" w:eastAsia="Times New Roman" w:hAnsi="Times New Roman" w:cs="Times New Roman" w:hint="default"/>
      <w:lang w:val="en-IE"/>
    </w:rPr>
  </w:style>
  <w:style w:type="paragraph" w:styleId="BodyText">
    <w:name w:val="Body Text"/>
    <w:link w:val="BodyTextChar"/>
    <w:pPr>
      <w:snapToGrid w:val="0"/>
      <w:spacing w:before="60" w:after="60" w:line="240" w:lineRule="atLeast"/>
      <w:ind w:firstLine="245"/>
      <w:jc w:val="both"/>
    </w:pPr>
    <w:rPr>
      <w:lang w:val="en-IE" w:eastAsia="en-US"/>
    </w:rPr>
  </w:style>
  <w:style w:type="character" w:customStyle="1" w:styleId="BodyTextChar">
    <w:name w:val="Body Text Char"/>
    <w:link w:val="BodyText"/>
    <w:locked/>
    <w:rPr>
      <w:rFonts w:ascii="Times New Roman" w:eastAsia="Times New Roman" w:hAnsi="Times New Roman" w:cs="Times New Roman" w:hint="default"/>
      <w:lang w:val="en-IE"/>
    </w:rPr>
  </w:style>
  <w:style w:type="paragraph" w:styleId="Caption">
    <w:name w:val="caption"/>
    <w:basedOn w:val="Normal"/>
    <w:next w:val="BodyText"/>
    <w:qFormat/>
    <w:pPr>
      <w:numPr>
        <w:ilvl w:val="1"/>
        <w:numId w:val="2"/>
      </w:numPr>
      <w:tabs>
        <w:tab w:val="num" w:pos="1080"/>
      </w:tabs>
      <w:spacing w:line="240" w:lineRule="auto"/>
      <w:ind w:left="1080" w:hanging="1080"/>
      <w:jc w:val="left"/>
    </w:pPr>
    <w:rPr>
      <w:rFonts w:ascii="Arial" w:hAnsi="Arial" w:cs="Arial"/>
      <w:b/>
      <w:bCs/>
      <w:sz w:val="18"/>
      <w:szCs w:val="18"/>
    </w:rPr>
  </w:style>
  <w:style w:type="paragraph" w:styleId="ListBullet">
    <w:name w:val="List Bullet"/>
    <w:basedOn w:val="Normal"/>
    <w:pPr>
      <w:numPr>
        <w:numId w:val="3"/>
      </w:numPr>
      <w:spacing w:before="0" w:after="0"/>
    </w:pPr>
  </w:style>
  <w:style w:type="paragraph" w:styleId="ListNumber">
    <w:name w:val="List Number"/>
    <w:basedOn w:val="Normal"/>
    <w:pPr>
      <w:numPr>
        <w:ilvl w:val="1"/>
        <w:numId w:val="4"/>
      </w:numPr>
      <w:tabs>
        <w:tab w:val="num" w:pos="360"/>
      </w:tabs>
      <w:spacing w:before="0" w:after="0"/>
      <w:ind w:left="360"/>
    </w:pPr>
  </w:style>
  <w:style w:type="paragraph" w:styleId="ListBullet2">
    <w:name w:val="List Bullet 2"/>
    <w:basedOn w:val="Normal"/>
    <w:pPr>
      <w:numPr>
        <w:ilvl w:val="1"/>
        <w:numId w:val="3"/>
      </w:numPr>
      <w:spacing w:before="0" w:after="0"/>
    </w:pPr>
  </w:style>
  <w:style w:type="paragraph" w:styleId="ListBullet3">
    <w:name w:val="List Bullet 3"/>
    <w:basedOn w:val="Normal"/>
    <w:pPr>
      <w:numPr>
        <w:ilvl w:val="2"/>
        <w:numId w:val="3"/>
      </w:numPr>
      <w:spacing w:before="0" w:after="0"/>
    </w:pPr>
  </w:style>
  <w:style w:type="paragraph" w:styleId="ListBullet4">
    <w:name w:val="List Bullet 4"/>
    <w:basedOn w:val="Normal"/>
    <w:pPr>
      <w:numPr>
        <w:ilvl w:val="3"/>
        <w:numId w:val="3"/>
      </w:numPr>
      <w:spacing w:before="0" w:after="0"/>
    </w:pPr>
    <w:rPr>
      <w:lang w:val="en-US"/>
    </w:rPr>
  </w:style>
  <w:style w:type="paragraph" w:styleId="ListNumber2">
    <w:name w:val="List Number 2"/>
    <w:basedOn w:val="Normal"/>
    <w:pPr>
      <w:numPr>
        <w:ilvl w:val="2"/>
        <w:numId w:val="4"/>
      </w:numPr>
      <w:tabs>
        <w:tab w:val="num" w:pos="720"/>
      </w:tabs>
      <w:spacing w:before="0" w:after="0"/>
      <w:ind w:left="720"/>
    </w:pPr>
  </w:style>
  <w:style w:type="paragraph" w:styleId="ListNumber3">
    <w:name w:val="List Number 3"/>
    <w:basedOn w:val="Normal"/>
    <w:pPr>
      <w:numPr>
        <w:ilvl w:val="3"/>
        <w:numId w:val="4"/>
      </w:numPr>
      <w:tabs>
        <w:tab w:val="num" w:pos="1080"/>
      </w:tabs>
      <w:spacing w:before="0" w:after="0"/>
      <w:ind w:left="1080"/>
    </w:pPr>
  </w:style>
  <w:style w:type="paragraph" w:styleId="ListNumber4">
    <w:name w:val="List Number 4"/>
    <w:basedOn w:val="Normal"/>
    <w:pPr>
      <w:numPr>
        <w:ilvl w:val="4"/>
        <w:numId w:val="4"/>
      </w:numPr>
      <w:tabs>
        <w:tab w:val="num" w:pos="1440"/>
      </w:tabs>
      <w:spacing w:before="0" w:after="0"/>
      <w:ind w:left="1440"/>
    </w:pPr>
  </w:style>
  <w:style w:type="paragraph" w:styleId="Title">
    <w:name w:val="Title"/>
    <w:basedOn w:val="Normal"/>
    <w:link w:val="TitleChar"/>
    <w:qFormat/>
    <w:pPr>
      <w:spacing w:before="100" w:beforeAutospacing="1" w:after="100" w:afterAutospacing="1" w:line="320" w:lineRule="atLeast"/>
      <w:jc w:val="left"/>
    </w:pPr>
    <w:rPr>
      <w:rFonts w:ascii="Arial" w:hAnsi="Arial" w:cs="Arial"/>
      <w:b/>
      <w:sz w:val="32"/>
      <w:szCs w:val="32"/>
    </w:rPr>
  </w:style>
  <w:style w:type="character" w:customStyle="1" w:styleId="TitleChar">
    <w:name w:val="Title Char"/>
    <w:link w:val="Title"/>
    <w:locked/>
    <w:rPr>
      <w:rFonts w:ascii="Cambria" w:eastAsia="Times New Roman" w:hAnsi="Cambria" w:cs="Times New Roman" w:hint="default"/>
      <w:color w:val="17365D"/>
      <w:spacing w:val="5"/>
      <w:kern w:val="28"/>
      <w:sz w:val="52"/>
      <w:szCs w:val="52"/>
      <w:lang w:val="en-IE"/>
    </w:rPr>
  </w:style>
  <w:style w:type="paragraph" w:styleId="ListContinue">
    <w:name w:val="List Continue"/>
    <w:basedOn w:val="Normal"/>
    <w:pPr>
      <w:spacing w:before="0" w:after="0"/>
      <w:ind w:left="360"/>
    </w:pPr>
  </w:style>
  <w:style w:type="paragraph" w:styleId="ListContinue2">
    <w:name w:val="List Continue 2"/>
    <w:basedOn w:val="Normal"/>
    <w:pPr>
      <w:spacing w:before="0" w:after="0"/>
      <w:ind w:left="720"/>
    </w:pPr>
  </w:style>
  <w:style w:type="paragraph" w:styleId="ListContinue3">
    <w:name w:val="List Continue 3"/>
    <w:basedOn w:val="Normal"/>
    <w:pPr>
      <w:spacing w:before="0" w:after="0"/>
      <w:ind w:left="1080"/>
    </w:pPr>
  </w:style>
  <w:style w:type="paragraph" w:styleId="ListContinue4">
    <w:name w:val="List Continue 4"/>
    <w:basedOn w:val="Normal"/>
    <w:pPr>
      <w:spacing w:before="0" w:after="0"/>
      <w:ind w:left="1440"/>
    </w:pPr>
  </w:style>
  <w:style w:type="paragraph" w:styleId="Subtitle">
    <w:name w:val="Subtitle"/>
    <w:basedOn w:val="Normal"/>
    <w:link w:val="SubtitleChar"/>
    <w:qFormat/>
    <w:pPr>
      <w:spacing w:before="100" w:beforeAutospacing="1" w:after="100" w:afterAutospacing="1" w:line="280" w:lineRule="atLeast"/>
      <w:jc w:val="left"/>
    </w:pPr>
    <w:rPr>
      <w:rFonts w:ascii="Arial" w:hAnsi="Arial" w:cs="Arial"/>
      <w:sz w:val="28"/>
      <w:szCs w:val="28"/>
    </w:rPr>
  </w:style>
  <w:style w:type="character" w:customStyle="1" w:styleId="SubtitleChar">
    <w:name w:val="Subtitle Char"/>
    <w:link w:val="Subtitle"/>
    <w:locked/>
    <w:rPr>
      <w:rFonts w:ascii="Cambria" w:eastAsia="Times New Roman" w:hAnsi="Cambria" w:cs="Times New Roman" w:hint="default"/>
      <w:i/>
      <w:iCs/>
      <w:color w:val="4F81BD"/>
      <w:spacing w:val="15"/>
      <w:sz w:val="24"/>
      <w:szCs w:val="24"/>
      <w:lang w:val="en-IE"/>
    </w:rPr>
  </w:style>
  <w:style w:type="paragraph" w:styleId="BlockText">
    <w:name w:val="Block Text"/>
    <w:basedOn w:val="Normal"/>
    <w:pPr>
      <w:spacing w:line="220" w:lineRule="atLeast"/>
      <w:ind w:left="360" w:right="360"/>
      <w:jc w:val="left"/>
    </w:pPr>
    <w:rPr>
      <w:rFonts w:ascii="Arial" w:hAnsi="Arial" w:cs="Arial"/>
      <w:sz w:val="18"/>
      <w:szCs w:val="18"/>
    </w:rPr>
  </w:style>
  <w:style w:type="paragraph" w:customStyle="1" w:styleId="ListTitle">
    <w:name w:val="List Title"/>
    <w:basedOn w:val="Normal"/>
    <w:next w:val="BodyText"/>
    <w:pPr>
      <w:spacing w:before="0" w:after="0"/>
      <w:ind w:left="360"/>
      <w:jc w:val="center"/>
    </w:pPr>
    <w:rPr>
      <w:rFonts w:ascii="Arial" w:hAnsi="Arial" w:cs="Arial"/>
      <w:b/>
      <w:bCs/>
      <w:lang w:val="en-US"/>
    </w:rPr>
  </w:style>
  <w:style w:type="paragraph" w:customStyle="1" w:styleId="ListNumberReset">
    <w:name w:val="List Number Reset"/>
    <w:basedOn w:val="Normal"/>
    <w:pPr>
      <w:numPr>
        <w:numId w:val="4"/>
      </w:numPr>
      <w:spacing w:before="0" w:after="0" w:line="240" w:lineRule="auto"/>
      <w:ind w:left="0"/>
      <w:jc w:val="left"/>
    </w:pPr>
    <w:rPr>
      <w:sz w:val="2"/>
      <w:szCs w:val="2"/>
    </w:rPr>
  </w:style>
  <w:style w:type="paragraph" w:customStyle="1" w:styleId="TableTitle">
    <w:name w:val="Table Title"/>
    <w:basedOn w:val="Normal"/>
    <w:pPr>
      <w:keepNext/>
      <w:numPr>
        <w:ilvl w:val="1"/>
        <w:numId w:val="5"/>
      </w:numPr>
      <w:tabs>
        <w:tab w:val="left" w:pos="1080"/>
      </w:tabs>
      <w:spacing w:before="100" w:beforeAutospacing="1" w:after="100" w:afterAutospacing="1"/>
      <w:ind w:left="1080" w:hanging="1080"/>
      <w:jc w:val="left"/>
    </w:pPr>
    <w:rPr>
      <w:rFonts w:ascii="Arial" w:hAnsi="Arial" w:cs="Arial"/>
      <w:b/>
      <w:bCs/>
      <w:sz w:val="18"/>
      <w:szCs w:val="18"/>
    </w:rPr>
  </w:style>
  <w:style w:type="paragraph" w:customStyle="1" w:styleId="QFQuestion">
    <w:name w:val="QF Question"/>
    <w:basedOn w:val="Normal"/>
    <w:pPr>
      <w:keepNext/>
      <w:numPr>
        <w:ilvl w:val="1"/>
        <w:numId w:val="6"/>
      </w:numPr>
      <w:tabs>
        <w:tab w:val="num" w:pos="0"/>
        <w:tab w:val="num" w:pos="360"/>
        <w:tab w:val="num" w:pos="720"/>
      </w:tabs>
      <w:spacing w:before="240" w:after="40"/>
      <w:ind w:left="0" w:hanging="504"/>
      <w:jc w:val="left"/>
    </w:pPr>
    <w:rPr>
      <w:rFonts w:ascii="Arial" w:hAnsi="Arial" w:cs="Arial"/>
      <w:sz w:val="18"/>
      <w:szCs w:val="18"/>
    </w:rPr>
  </w:style>
  <w:style w:type="paragraph" w:customStyle="1" w:styleId="QFOptionReset">
    <w:name w:val="QF Option Reset"/>
    <w:basedOn w:val="Normal"/>
    <w:pPr>
      <w:numPr>
        <w:numId w:val="7"/>
      </w:numPr>
      <w:spacing w:before="0" w:after="0" w:line="240" w:lineRule="auto"/>
      <w:ind w:left="0"/>
      <w:jc w:val="center"/>
    </w:pPr>
    <w:rPr>
      <w:rFonts w:ascii="Arial" w:hAnsi="Arial" w:cs="Arial"/>
      <w:b/>
      <w:bCs/>
      <w:sz w:val="18"/>
      <w:szCs w:val="18"/>
    </w:rPr>
  </w:style>
  <w:style w:type="paragraph" w:customStyle="1" w:styleId="QFOption">
    <w:name w:val="QF Option"/>
    <w:basedOn w:val="Normal"/>
    <w:pPr>
      <w:keepNext/>
      <w:numPr>
        <w:ilvl w:val="1"/>
        <w:numId w:val="7"/>
      </w:numPr>
      <w:tabs>
        <w:tab w:val="num" w:pos="288"/>
      </w:tabs>
      <w:ind w:left="60" w:right="60" w:firstLine="0"/>
      <w:jc w:val="left"/>
    </w:pPr>
    <w:rPr>
      <w:rFonts w:ascii="Arial" w:hAnsi="Arial" w:cs="Arial"/>
    </w:rPr>
  </w:style>
  <w:style w:type="paragraph" w:customStyle="1" w:styleId="ListNumberalphaReset">
    <w:name w:val="List Number alpha Reset"/>
    <w:basedOn w:val="Normal"/>
    <w:pPr>
      <w:numPr>
        <w:numId w:val="8"/>
      </w:numPr>
      <w:spacing w:before="0" w:after="0" w:line="240" w:lineRule="auto"/>
      <w:ind w:left="0"/>
      <w:jc w:val="left"/>
    </w:pPr>
    <w:rPr>
      <w:sz w:val="2"/>
      <w:szCs w:val="2"/>
    </w:rPr>
  </w:style>
  <w:style w:type="paragraph" w:customStyle="1" w:styleId="ListNumberalpha">
    <w:name w:val="List Number alpha"/>
    <w:basedOn w:val="Normal"/>
    <w:pPr>
      <w:numPr>
        <w:ilvl w:val="1"/>
        <w:numId w:val="8"/>
      </w:numPr>
      <w:tabs>
        <w:tab w:val="num" w:pos="360"/>
      </w:tabs>
      <w:spacing w:before="0" w:after="0"/>
      <w:ind w:left="360"/>
    </w:pPr>
  </w:style>
  <w:style w:type="paragraph" w:customStyle="1" w:styleId="BodyTextFirst">
    <w:name w:val="Body Text First"/>
    <w:basedOn w:val="BodyText"/>
    <w:pPr>
      <w:ind w:firstLine="0"/>
    </w:pPr>
  </w:style>
  <w:style w:type="paragraph" w:customStyle="1" w:styleId="BlockQuote">
    <w:name w:val="Block Quote"/>
    <w:pPr>
      <w:spacing w:before="60" w:after="60" w:line="240" w:lineRule="atLeast"/>
      <w:ind w:left="360" w:right="360"/>
      <w:jc w:val="both"/>
    </w:pPr>
    <w:rPr>
      <w:rFonts w:ascii="Arial" w:hAnsi="Arial" w:cs="Arial"/>
      <w:sz w:val="18"/>
      <w:szCs w:val="18"/>
      <w:lang w:val="en-IE" w:eastAsia="en-US"/>
    </w:rPr>
  </w:style>
  <w:style w:type="paragraph" w:customStyle="1" w:styleId="Figure">
    <w:name w:val="Figure"/>
    <w:basedOn w:val="BodyText"/>
    <w:next w:val="BodyText"/>
    <w:pPr>
      <w:keepNext/>
      <w:spacing w:line="240" w:lineRule="auto"/>
      <w:ind w:firstLine="0"/>
      <w:jc w:val="left"/>
    </w:pPr>
  </w:style>
  <w:style w:type="paragraph" w:customStyle="1" w:styleId="QFNormal">
    <w:name w:val="QF Normal"/>
    <w:pPr>
      <w:spacing w:before="60" w:after="60" w:line="220" w:lineRule="atLeast"/>
    </w:pPr>
    <w:rPr>
      <w:rFonts w:ascii="Arial" w:hAnsi="Arial" w:cs="Arial"/>
      <w:sz w:val="18"/>
      <w:szCs w:val="18"/>
      <w:lang w:val="en-IE" w:eastAsia="en-US"/>
    </w:rPr>
  </w:style>
  <w:style w:type="paragraph" w:customStyle="1" w:styleId="QFHeading">
    <w:name w:val="QF Heading"/>
    <w:basedOn w:val="Normal"/>
    <w:next w:val="QFNormal"/>
    <w:pPr>
      <w:spacing w:before="120"/>
      <w:jc w:val="left"/>
    </w:pPr>
    <w:rPr>
      <w:rFonts w:ascii="Arial" w:hAnsi="Arial" w:cs="Arial"/>
      <w:b/>
      <w:bCs/>
      <w:i/>
      <w:iCs/>
      <w:sz w:val="24"/>
      <w:szCs w:val="24"/>
    </w:rPr>
  </w:style>
  <w:style w:type="paragraph" w:customStyle="1" w:styleId="QFFeedback">
    <w:name w:val="QF Feedback"/>
    <w:basedOn w:val="Normal"/>
    <w:pPr>
      <w:spacing w:before="100" w:beforeAutospacing="1" w:after="100" w:afterAutospacing="1"/>
      <w:jc w:val="left"/>
    </w:pPr>
    <w:rPr>
      <w:rFonts w:ascii="Arial" w:hAnsi="Arial" w:cs="Arial"/>
    </w:rPr>
  </w:style>
  <w:style w:type="paragraph" w:customStyle="1" w:styleId="QFGrade">
    <w:name w:val="QF Grade"/>
    <w:basedOn w:val="Normal"/>
    <w:pPr>
      <w:keepNext/>
      <w:spacing w:before="100" w:beforeAutospacing="1" w:after="100" w:afterAutospacing="1"/>
      <w:jc w:val="left"/>
    </w:pPr>
    <w:rPr>
      <w:rFonts w:ascii="Arial" w:hAnsi="Arial" w:cs="Arial"/>
      <w:i/>
      <w:iCs/>
      <w:color w:val="0A4E83"/>
      <w:sz w:val="18"/>
      <w:szCs w:val="18"/>
    </w:rPr>
  </w:style>
  <w:style w:type="paragraph" w:customStyle="1" w:styleId="QFType">
    <w:name w:val="QF Type"/>
    <w:basedOn w:val="Normal"/>
    <w:pPr>
      <w:keepNext/>
      <w:spacing w:before="100" w:beforeAutospacing="1" w:after="100" w:afterAutospacing="1"/>
      <w:jc w:val="left"/>
    </w:pPr>
    <w:rPr>
      <w:rFonts w:ascii="Arial" w:hAnsi="Arial" w:cs="Arial"/>
      <w:i/>
      <w:iCs/>
      <w:color w:val="0A4E83"/>
      <w:sz w:val="18"/>
      <w:szCs w:val="18"/>
      <w:lang w:eastAsia="ko-KR"/>
    </w:rPr>
  </w:style>
  <w:style w:type="paragraph" w:customStyle="1" w:styleId="QFName">
    <w:name w:val="QF Name"/>
    <w:basedOn w:val="Normal"/>
    <w:pPr>
      <w:keepNext/>
      <w:spacing w:before="100" w:beforeAutospacing="1" w:after="100" w:afterAutospacing="1"/>
      <w:jc w:val="left"/>
    </w:pPr>
    <w:rPr>
      <w:rFonts w:ascii="Arial" w:hAnsi="Arial" w:cs="Arial"/>
      <w:i/>
      <w:iCs/>
      <w:color w:val="0A4E83"/>
      <w:sz w:val="18"/>
      <w:szCs w:val="18"/>
    </w:rPr>
  </w:style>
  <w:style w:type="paragraph" w:customStyle="1" w:styleId="QFWeight">
    <w:name w:val="QF Weight"/>
    <w:basedOn w:val="Normal"/>
    <w:pPr>
      <w:keepNext/>
      <w:spacing w:before="100" w:beforeAutospacing="1" w:after="100" w:afterAutospacing="1"/>
      <w:jc w:val="right"/>
    </w:pPr>
    <w:rPr>
      <w:rFonts w:ascii="Arial" w:hAnsi="Arial" w:cs="Arial"/>
      <w:i/>
      <w:iCs/>
      <w:color w:val="0A4E83"/>
      <w:sz w:val="18"/>
      <w:szCs w:val="18"/>
    </w:rPr>
  </w:style>
  <w:style w:type="paragraph" w:customStyle="1" w:styleId="QFCaseStudy">
    <w:name w:val="QF CaseStudy"/>
    <w:basedOn w:val="Normal"/>
    <w:pPr>
      <w:spacing w:before="100" w:beforeAutospacing="1" w:after="100" w:afterAutospacing="1" w:line="220" w:lineRule="atLeast"/>
    </w:pPr>
    <w:rPr>
      <w:rFonts w:ascii="Arial" w:hAnsi="Arial" w:cs="Arial"/>
      <w:sz w:val="18"/>
      <w:szCs w:val="18"/>
    </w:rPr>
  </w:style>
  <w:style w:type="paragraph" w:customStyle="1" w:styleId="QFAnswer">
    <w:name w:val="QF Answer"/>
    <w:basedOn w:val="Normal"/>
    <w:pPr>
      <w:spacing w:before="100" w:beforeAutospacing="1" w:after="100" w:afterAutospacing="1"/>
    </w:pPr>
    <w:rPr>
      <w:rFonts w:ascii="Arial" w:hAnsi="Arial" w:cs="Arial"/>
      <w:sz w:val="18"/>
      <w:szCs w:val="18"/>
    </w:rPr>
  </w:style>
  <w:style w:type="paragraph" w:customStyle="1" w:styleId="QFItemNumber">
    <w:name w:val="QF Item Number"/>
    <w:basedOn w:val="Normal"/>
    <w:pPr>
      <w:numPr>
        <w:ilvl w:val="1"/>
        <w:numId w:val="9"/>
      </w:numPr>
      <w:spacing w:before="0" w:after="0" w:line="240" w:lineRule="auto"/>
      <w:ind w:left="0" w:firstLine="0"/>
      <w:jc w:val="left"/>
    </w:pPr>
    <w:rPr>
      <w:rFonts w:ascii="Arial" w:hAnsi="Arial" w:cs="Arial"/>
      <w:b/>
      <w:bCs/>
      <w:sz w:val="18"/>
      <w:szCs w:val="18"/>
    </w:rPr>
  </w:style>
  <w:style w:type="paragraph" w:customStyle="1" w:styleId="spacer">
    <w:name w:val="spacer"/>
    <w:rPr>
      <w:rFonts w:ascii="Arial" w:hAnsi="Arial" w:cs="Arial"/>
      <w:color w:val="FFFFFF"/>
      <w:sz w:val="2"/>
      <w:szCs w:val="2"/>
      <w:lang w:val="en-IE" w:eastAsia="en-US"/>
    </w:rPr>
  </w:style>
  <w:style w:type="paragraph" w:customStyle="1" w:styleId="TableHead">
    <w:name w:val="Table Head"/>
    <w:basedOn w:val="Normal"/>
    <w:pPr>
      <w:keepNext/>
      <w:spacing w:before="100" w:beforeAutospacing="1" w:after="100" w:afterAutospacing="1" w:line="200" w:lineRule="atLeast"/>
      <w:jc w:val="center"/>
    </w:pPr>
    <w:rPr>
      <w:rFonts w:ascii="Arial" w:hAnsi="Arial" w:cs="Arial"/>
      <w:b/>
      <w:bCs/>
      <w:sz w:val="18"/>
      <w:szCs w:val="18"/>
    </w:rPr>
  </w:style>
  <w:style w:type="paragraph" w:customStyle="1" w:styleId="TableRowHead">
    <w:name w:val="Table Row Head"/>
    <w:basedOn w:val="Normal"/>
    <w:pPr>
      <w:keepNext/>
      <w:spacing w:before="100" w:beforeAutospacing="1" w:after="100" w:afterAutospacing="1" w:line="200" w:lineRule="atLeast"/>
      <w:jc w:val="left"/>
    </w:pPr>
    <w:rPr>
      <w:rFonts w:ascii="Arial" w:hAnsi="Arial" w:cs="Arial"/>
      <w:b/>
      <w:bCs/>
      <w:sz w:val="18"/>
      <w:szCs w:val="18"/>
    </w:rPr>
  </w:style>
  <w:style w:type="paragraph" w:customStyle="1" w:styleId="Cell">
    <w:name w:val="Cell"/>
    <w:pPr>
      <w:keepNext/>
      <w:spacing w:before="20" w:after="40"/>
      <w:ind w:left="40" w:right="144"/>
    </w:pPr>
    <w:rPr>
      <w:rFonts w:ascii="Arial" w:hAnsi="Arial" w:cs="Arial"/>
      <w:sz w:val="18"/>
      <w:szCs w:val="18"/>
      <w:lang w:val="en-IE" w:eastAsia="en-US"/>
    </w:rPr>
  </w:style>
  <w:style w:type="paragraph" w:customStyle="1" w:styleId="Cell2">
    <w:name w:val="Cell2"/>
    <w:pPr>
      <w:keepNext/>
      <w:spacing w:before="20" w:after="20"/>
      <w:ind w:left="40"/>
    </w:pPr>
    <w:rPr>
      <w:lang w:val="en-IE" w:eastAsia="en-US"/>
    </w:rPr>
  </w:style>
  <w:style w:type="paragraph" w:customStyle="1" w:styleId="TableNote">
    <w:name w:val="Table Note"/>
    <w:basedOn w:val="Normal"/>
    <w:pPr>
      <w:spacing w:before="20" w:after="20" w:line="240" w:lineRule="auto"/>
      <w:jc w:val="left"/>
    </w:pPr>
    <w:rPr>
      <w:rFonts w:ascii="Arial" w:hAnsi="Arial" w:cs="Arial"/>
      <w:sz w:val="18"/>
      <w:szCs w:val="18"/>
    </w:rPr>
  </w:style>
  <w:style w:type="character" w:styleId="FootnoteReference">
    <w:name w:val="footnote reference"/>
    <w:rPr>
      <w:vertAlign w:val="superscript"/>
    </w:rPr>
  </w:style>
  <w:style w:type="character" w:customStyle="1" w:styleId="apple-converted-space">
    <w:name w:val="apple-converted-space"/>
    <w:basedOn w:val="DefaultParagraphFont"/>
    <w:rsid w:val="008A0466"/>
  </w:style>
  <w:style w:type="character" w:styleId="Hyperlink">
    <w:name w:val="Hyperlink"/>
    <w:basedOn w:val="DefaultParagraphFont"/>
    <w:uiPriority w:val="99"/>
    <w:unhideWhenUsed/>
    <w:rsid w:val="008A046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9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147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2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14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6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35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33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4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62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895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3201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4322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3473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721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1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73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70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472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2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1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5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70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3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653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655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881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50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14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651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3009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8895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6838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03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92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forum.vietdesigner.net/forums/adobe-premier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forum.vietdesigner.net/forums/after-effect/" TargetMode="External"/><Relationship Id="rId5" Type="http://schemas.openxmlformats.org/officeDocument/2006/relationships/hyperlink" Target="http://coreldraw_graphics_suite_1.vi.downloadastro.com" TargetMode="Externa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y%20document\HOCTAP\DAOTAO\moodleQues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moodleQuestion</Template>
  <TotalTime>432</TotalTime>
  <Pages>8</Pages>
  <Words>1582</Words>
  <Characters>9020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01.Transmission/Câu hỏi khó - TUYỂN DỤNG 2011 - CHUYÊN MÔN</vt:lpstr>
    </vt:vector>
  </TitlesOfParts>
  <Company/>
  <LinksUpToDate>false</LinksUpToDate>
  <CharactersWithSpaces>10581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01.Transmission/Câu hỏi khó - TUYỂN DỤNG 2011 - CHUYÊN MÔN</dc:title>
  <dc:creator>Quản trị Thành viên</dc:creator>
  <cp:lastModifiedBy>huy</cp:lastModifiedBy>
  <cp:revision>82</cp:revision>
  <cp:lastPrinted>2009-03-13T16:29:00Z</cp:lastPrinted>
  <dcterms:created xsi:type="dcterms:W3CDTF">2016-04-03T02:14:00Z</dcterms:created>
  <dcterms:modified xsi:type="dcterms:W3CDTF">2016-04-04T14:09:00Z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oodleCourseID">
    <vt:lpwstr>7</vt:lpwstr>
  </property>
  <property fmtid="{D5CDD505-2E9C-101B-9397-08002B2CF9AE}" pid="3" name="moodleURL">
    <vt:lpwstr>http://10.147.113.36/</vt:lpwstr>
  </property>
  <property fmtid="{D5CDD505-2E9C-101B-9397-08002B2CF9AE}" pid="4" name="DC.Type">
    <vt:lpwstr>Question</vt:lpwstr>
  </property>
  <property fmtid="{D5CDD505-2E9C-101B-9397-08002B2CF9AE}" pid="5" name="moodleQuestionSeqNum">
    <vt:lpwstr>257</vt:lpwstr>
  </property>
  <property fmtid="{D5CDD505-2E9C-101B-9397-08002B2CF9AE}" pid="6" name="yawcToolbarBehaviour">
    <vt:lpwstr>doNothing</vt:lpwstr>
  </property>
</Properties>
</file>