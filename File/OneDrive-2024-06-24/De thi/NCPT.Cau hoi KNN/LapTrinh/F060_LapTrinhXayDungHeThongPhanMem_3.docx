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62" w:rsidRDefault="00E94533" w:rsidP="00E94533">
      <w:pPr>
        <w:pStyle w:val="Title"/>
        <w:jc w:val="center"/>
      </w:pPr>
      <w:r>
        <w:t>ĐỀ THI ĐÁNH GIÁ NĂNG LỰC</w:t>
      </w:r>
    </w:p>
    <w:p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:rsidR="00E94533" w:rsidRDefault="00E94533" w:rsidP="00E94533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(VD: </w:t>
      </w:r>
      <w:r w:rsidR="006155F4">
        <w:rPr>
          <w:sz w:val="26"/>
          <w:szCs w:val="26"/>
        </w:rPr>
        <w:t>I</w:t>
      </w:r>
      <w:r w:rsidR="00555B48">
        <w:rPr>
          <w:sz w:val="26"/>
          <w:szCs w:val="26"/>
        </w:rPr>
        <w:t>. 00</w:t>
      </w:r>
      <w:r w:rsidR="00735187">
        <w:rPr>
          <w:sz w:val="26"/>
          <w:szCs w:val="26"/>
        </w:rPr>
        <w:t>2</w:t>
      </w:r>
      <w:r w:rsidR="00555B48">
        <w:rPr>
          <w:sz w:val="26"/>
          <w:szCs w:val="26"/>
        </w:rPr>
        <w:t>-</w:t>
      </w:r>
      <w:r w:rsidR="00D83746" w:rsidRPr="00D83746">
        <w:t xml:space="preserve"> </w:t>
      </w:r>
      <w:proofErr w:type="spellStart"/>
      <w:r w:rsidR="00D83746" w:rsidRPr="00D83746">
        <w:rPr>
          <w:sz w:val="26"/>
          <w:szCs w:val="26"/>
        </w:rPr>
        <w:t>Lập</w:t>
      </w:r>
      <w:proofErr w:type="spellEnd"/>
      <w:r w:rsidR="00D83746" w:rsidRPr="00D83746">
        <w:rPr>
          <w:sz w:val="26"/>
          <w:szCs w:val="26"/>
        </w:rPr>
        <w:t xml:space="preserve"> </w:t>
      </w:r>
      <w:proofErr w:type="spellStart"/>
      <w:r w:rsidR="00D83746" w:rsidRPr="00D83746">
        <w:rPr>
          <w:sz w:val="26"/>
          <w:szCs w:val="26"/>
        </w:rPr>
        <w:t>trình</w:t>
      </w:r>
      <w:proofErr w:type="spellEnd"/>
      <w:r w:rsidR="00D83746" w:rsidRPr="00D83746">
        <w:rPr>
          <w:sz w:val="26"/>
          <w:szCs w:val="26"/>
        </w:rPr>
        <w:t xml:space="preserve"> </w:t>
      </w:r>
      <w:proofErr w:type="spellStart"/>
      <w:r w:rsidR="00D83746" w:rsidRPr="00D83746">
        <w:rPr>
          <w:sz w:val="26"/>
          <w:szCs w:val="26"/>
        </w:rPr>
        <w:t>phần</w:t>
      </w:r>
      <w:proofErr w:type="spellEnd"/>
      <w:r w:rsidR="00D83746" w:rsidRPr="00D83746">
        <w:rPr>
          <w:sz w:val="26"/>
          <w:szCs w:val="26"/>
        </w:rPr>
        <w:t xml:space="preserve"> mềm</w:t>
      </w:r>
      <w:r>
        <w:rPr>
          <w:sz w:val="26"/>
          <w:szCs w:val="26"/>
        </w:rPr>
        <w:t>)</w:t>
      </w:r>
    </w:p>
    <w:p w:rsidR="00EE18B2" w:rsidRDefault="009A30F3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CẤP ĐỘ: </w:t>
      </w:r>
      <w:r w:rsidR="007B5429">
        <w:rPr>
          <w:sz w:val="24"/>
          <w:szCs w:val="24"/>
        </w:rPr>
        <w:t>3</w:t>
      </w:r>
    </w:p>
    <w:p w:rsidR="0009044B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:rsidR="007B5429" w:rsidRPr="002824B0" w:rsidRDefault="007B5429" w:rsidP="007B54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52"/>
        <w:gridCol w:w="4191"/>
        <w:gridCol w:w="756"/>
      </w:tblGrid>
      <w:tr w:rsidR="007B5429" w:rsidRPr="002824B0" w:rsidTr="000C64F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NormalWeb"/>
            </w:pPr>
            <w:r w:rsidRPr="002824B0">
              <w:t>Anh/</w:t>
            </w:r>
            <w:proofErr w:type="spellStart"/>
            <w:r w:rsidRPr="002824B0">
              <w:t>Chị</w:t>
            </w:r>
            <w:proofErr w:type="spellEnd"/>
            <w:r w:rsidRPr="002824B0">
              <w:t xml:space="preserve"> </w:t>
            </w:r>
            <w:proofErr w:type="spellStart"/>
            <w:r w:rsidRPr="002824B0">
              <w:t>cho</w:t>
            </w:r>
            <w:proofErr w:type="spellEnd"/>
            <w:r w:rsidRPr="002824B0">
              <w:t xml:space="preserve"> </w:t>
            </w:r>
            <w:proofErr w:type="spellStart"/>
            <w:r w:rsidRPr="002824B0">
              <w:t>biết</w:t>
            </w:r>
            <w:proofErr w:type="spellEnd"/>
            <w:r w:rsidRPr="002824B0">
              <w:t xml:space="preserve"> </w:t>
            </w:r>
            <w:proofErr w:type="spellStart"/>
            <w:r w:rsidR="007A2A5A">
              <w:t>câu</w:t>
            </w:r>
            <w:proofErr w:type="spellEnd"/>
            <w:r w:rsidR="007A2A5A">
              <w:t xml:space="preserve"> </w:t>
            </w:r>
            <w:proofErr w:type="spellStart"/>
            <w:r w:rsidR="007A2A5A">
              <w:t>lệnh</w:t>
            </w:r>
            <w:proofErr w:type="spellEnd"/>
            <w:r w:rsidR="007A2A5A">
              <w:t xml:space="preserve"> </w:t>
            </w:r>
            <w:proofErr w:type="spellStart"/>
            <w:r w:rsidR="007A2A5A">
              <w:t>sau</w:t>
            </w:r>
            <w:proofErr w:type="spellEnd"/>
            <w:r w:rsidR="007A2A5A">
              <w:t xml:space="preserve"> </w:t>
            </w:r>
            <w:proofErr w:type="spellStart"/>
            <w:r w:rsidR="007A2A5A">
              <w:t>thực</w:t>
            </w:r>
            <w:proofErr w:type="spellEnd"/>
            <w:r w:rsidR="007A2A5A">
              <w:t xml:space="preserve"> </w:t>
            </w:r>
            <w:proofErr w:type="spellStart"/>
            <w:r w:rsidR="007A2A5A">
              <w:t>hiện</w:t>
            </w:r>
            <w:proofErr w:type="spellEnd"/>
            <w:r w:rsidR="007A2A5A">
              <w:t xml:space="preserve"> </w:t>
            </w:r>
            <w:proofErr w:type="spellStart"/>
            <w:r w:rsidR="007A2A5A">
              <w:t>điều</w:t>
            </w:r>
            <w:proofErr w:type="spellEnd"/>
            <w:r w:rsidR="007A2A5A">
              <w:t xml:space="preserve"> </w:t>
            </w:r>
            <w:proofErr w:type="spellStart"/>
            <w:r w:rsidR="007A2A5A">
              <w:t>gì</w:t>
            </w:r>
            <w:proofErr w:type="spellEnd"/>
            <w:r w:rsidR="007A2A5A">
              <w:t xml:space="preserve">? alter user </w:t>
            </w:r>
            <w:proofErr w:type="spellStart"/>
            <w:r w:rsidR="007A2A5A">
              <w:t>effie</w:t>
            </w:r>
            <w:proofErr w:type="spellEnd"/>
            <w:r w:rsidR="007A2A5A">
              <w:t xml:space="preserve"> identified by </w:t>
            </w:r>
            <w:proofErr w:type="spellStart"/>
            <w:r w:rsidR="007A2A5A">
              <w:t>kerberos</w:t>
            </w:r>
            <w:proofErr w:type="spellEnd"/>
            <w:r w:rsidR="007A2A5A">
              <w:t>;</w:t>
            </w:r>
            <w:r w:rsidRPr="002824B0"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B5429" w:rsidRPr="002824B0" w:rsidTr="000C64F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7A2A5A" w:rsidRDefault="007A2A5A" w:rsidP="000C64F2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effie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C3408F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7A2A5A" w:rsidRDefault="007A2A5A" w:rsidP="000C64F2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effie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user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cục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7A2A5A" w:rsidRDefault="007A2A5A" w:rsidP="000C64F2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khẩu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effie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A2A5A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7A2A5A" w:rsidRDefault="007A2A5A" w:rsidP="000C64F2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đều</w:t>
            </w:r>
            <w:proofErr w:type="spellEnd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7B5429" w:rsidRPr="002824B0" w:rsidRDefault="007B5429" w:rsidP="007B54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0"/>
        <w:gridCol w:w="4184"/>
        <w:gridCol w:w="755"/>
      </w:tblGrid>
      <w:tr w:rsidR="007B5429" w:rsidRPr="002824B0" w:rsidTr="000C64F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NormalWeb"/>
            </w:pPr>
            <w:r w:rsidRPr="002824B0">
              <w:t>Anh/</w:t>
            </w:r>
            <w:proofErr w:type="spellStart"/>
            <w:r w:rsidRPr="002824B0">
              <w:t>chị</w:t>
            </w:r>
            <w:proofErr w:type="spellEnd"/>
            <w:r w:rsidRPr="002824B0">
              <w:t xml:space="preserve"> </w:t>
            </w:r>
            <w:proofErr w:type="spellStart"/>
            <w:r w:rsidRPr="002824B0">
              <w:t>cho</w:t>
            </w:r>
            <w:proofErr w:type="spellEnd"/>
            <w:r w:rsidRPr="002824B0">
              <w:t xml:space="preserve"> </w:t>
            </w:r>
            <w:proofErr w:type="spellStart"/>
            <w:r w:rsidRPr="002824B0">
              <w:t>biết</w:t>
            </w:r>
            <w:proofErr w:type="spellEnd"/>
            <w:r w:rsidRPr="002824B0">
              <w:t xml:space="preserve"> </w:t>
            </w:r>
            <w:proofErr w:type="spellStart"/>
            <w:r w:rsidR="007758A5">
              <w:t>lệnh</w:t>
            </w:r>
            <w:proofErr w:type="spellEnd"/>
            <w:r w:rsidR="007758A5">
              <w:t xml:space="preserve"> </w:t>
            </w:r>
            <w:proofErr w:type="spellStart"/>
            <w:r w:rsidR="007758A5">
              <w:t>nào</w:t>
            </w:r>
            <w:proofErr w:type="spellEnd"/>
            <w:r w:rsidR="007758A5">
              <w:t xml:space="preserve"> </w:t>
            </w:r>
            <w:proofErr w:type="spellStart"/>
            <w:r w:rsidR="007758A5">
              <w:t>sau</w:t>
            </w:r>
            <w:proofErr w:type="spellEnd"/>
            <w:r w:rsidR="007758A5">
              <w:t xml:space="preserve"> </w:t>
            </w:r>
            <w:proofErr w:type="spellStart"/>
            <w:r w:rsidR="007758A5">
              <w:t>đây</w:t>
            </w:r>
            <w:proofErr w:type="spellEnd"/>
            <w:r w:rsidR="007758A5">
              <w:t xml:space="preserve"> </w:t>
            </w:r>
            <w:proofErr w:type="spellStart"/>
            <w:r w:rsidR="007758A5">
              <w:t>dùng</w:t>
            </w:r>
            <w:proofErr w:type="spellEnd"/>
            <w:r w:rsidR="007758A5">
              <w:t xml:space="preserve"> </w:t>
            </w:r>
            <w:proofErr w:type="spellStart"/>
            <w:r w:rsidR="007758A5">
              <w:t>để</w:t>
            </w:r>
            <w:proofErr w:type="spellEnd"/>
            <w:r w:rsidR="007758A5">
              <w:t xml:space="preserve"> </w:t>
            </w:r>
            <w:proofErr w:type="spellStart"/>
            <w:r w:rsidR="007758A5">
              <w:t>cấp</w:t>
            </w:r>
            <w:proofErr w:type="spellEnd"/>
            <w:r w:rsidR="007758A5">
              <w:t xml:space="preserve"> </w:t>
            </w:r>
            <w:proofErr w:type="spellStart"/>
            <w:r w:rsidR="007758A5">
              <w:t>phát</w:t>
            </w:r>
            <w:proofErr w:type="spellEnd"/>
            <w:r w:rsidR="007758A5">
              <w:t xml:space="preserve"> </w:t>
            </w:r>
            <w:proofErr w:type="spellStart"/>
            <w:r w:rsidR="007758A5">
              <w:t>quyền</w:t>
            </w:r>
            <w:proofErr w:type="spellEnd"/>
            <w:r w:rsidR="008B00BB">
              <w:t xml:space="preserve"> </w:t>
            </w:r>
            <w:proofErr w:type="spellStart"/>
            <w:r w:rsidR="008B00BB">
              <w:t>trong</w:t>
            </w:r>
            <w:proofErr w:type="spellEnd"/>
            <w:r w:rsidR="008B00BB">
              <w:t xml:space="preserve"> </w:t>
            </w:r>
            <w:proofErr w:type="gramStart"/>
            <w:r w:rsidR="008B00BB">
              <w:t xml:space="preserve">Oracle </w:t>
            </w:r>
            <w:r w:rsidRPr="002824B0">
              <w:t>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B5429" w:rsidRPr="002824B0" w:rsidTr="000C64F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758A5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5">
              <w:rPr>
                <w:rFonts w:ascii="Times New Roman" w:hAnsi="Times New Roman" w:cs="Times New Roman"/>
                <w:sz w:val="24"/>
                <w:szCs w:val="24"/>
              </w:rPr>
              <w:t>REVOKE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758A5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758A5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758A5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758A5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758A5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GRANT, CREATE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7B5429" w:rsidRPr="002824B0" w:rsidRDefault="007B5429" w:rsidP="007B54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552"/>
        <w:gridCol w:w="4095"/>
        <w:gridCol w:w="752"/>
      </w:tblGrid>
      <w:tr w:rsidR="007B5429" w:rsidRPr="002824B0" w:rsidTr="001A237A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71E99" w:rsidP="000C64F2">
            <w:pPr>
              <w:pStyle w:val="NormalWeb"/>
              <w:spacing w:before="0" w:beforeAutospacing="0" w:after="0" w:afterAutospacing="0"/>
            </w:pPr>
            <w:r>
              <w:lastRenderedPageBreak/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r w:rsidR="006D3772">
              <w:rPr>
                <w:rFonts w:eastAsiaTheme="minorHAnsi"/>
                <w:sz w:val="28"/>
                <w:szCs w:val="20"/>
              </w:rPr>
              <w:t xml:space="preserve">Trong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lập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trình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PLSQL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thì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nên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sử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dụng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cái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nào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sau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đây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để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tối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ưu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6D3772">
              <w:rPr>
                <w:rFonts w:eastAsiaTheme="minorHAnsi"/>
                <w:sz w:val="28"/>
                <w:szCs w:val="20"/>
              </w:rPr>
              <w:t>tốc</w:t>
            </w:r>
            <w:proofErr w:type="spellEnd"/>
            <w:r w:rsidR="006D3772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proofErr w:type="gramStart"/>
            <w:r w:rsidR="006D3772">
              <w:rPr>
                <w:rFonts w:eastAsiaTheme="minorHAnsi"/>
                <w:sz w:val="28"/>
                <w:szCs w:val="20"/>
              </w:rPr>
              <w:t>độ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B5429" w:rsidRPr="002824B0" w:rsidTr="001A237A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6D3772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D3772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65214">
              <w:rPr>
                <w:rFonts w:ascii="Times New Roman" w:hAnsi="Times New Roman" w:cs="Times New Roman"/>
                <w:sz w:val="28"/>
              </w:rPr>
              <w:t>Index</w:t>
            </w: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6D3772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772" w:rsidRPr="006D3772" w:rsidRDefault="006D3772" w:rsidP="006D3772">
            <w:pPr>
              <w:pStyle w:val="Cell"/>
              <w:rPr>
                <w:rFonts w:ascii="Times New Roman" w:hAnsi="Times New Roman" w:cs="Times New Roman"/>
                <w:sz w:val="28"/>
              </w:rPr>
            </w:pPr>
            <w:r w:rsidRPr="006D3772">
              <w:rPr>
                <w:rFonts w:ascii="Times New Roman" w:hAnsi="Times New Roman" w:cs="Times New Roman"/>
                <w:sz w:val="28"/>
              </w:rPr>
              <w:t>Bind Variables</w:t>
            </w:r>
          </w:p>
          <w:p w:rsidR="007B5429" w:rsidRPr="006D3772" w:rsidRDefault="007B5429" w:rsidP="006D3772">
            <w:pPr>
              <w:pStyle w:val="Cell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429" w:rsidRPr="006D3772" w:rsidRDefault="007B5429" w:rsidP="006D3772">
            <w:pPr>
              <w:spacing w:before="0" w:after="20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D3772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6D3772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772" w:rsidRPr="006D3772" w:rsidRDefault="006D3772" w:rsidP="006D3772">
            <w:pPr>
              <w:pStyle w:val="Cell"/>
              <w:rPr>
                <w:rFonts w:ascii="Times New Roman" w:hAnsi="Times New Roman" w:cs="Times New Roman"/>
                <w:sz w:val="28"/>
              </w:rPr>
            </w:pPr>
            <w:r w:rsidRPr="006D3772">
              <w:rPr>
                <w:rFonts w:ascii="Times New Roman" w:hAnsi="Times New Roman" w:cs="Times New Roman"/>
                <w:sz w:val="28"/>
              </w:rPr>
              <w:t>Temp tablespace</w:t>
            </w:r>
          </w:p>
          <w:p w:rsidR="007B5429" w:rsidRPr="006D3772" w:rsidRDefault="007B5429" w:rsidP="006D3772">
            <w:pPr>
              <w:pStyle w:val="Cell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D3772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6D3772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772" w:rsidRPr="006D3772" w:rsidRDefault="006D3772" w:rsidP="006D3772">
            <w:pPr>
              <w:pStyle w:val="Cell"/>
              <w:rPr>
                <w:rFonts w:ascii="Times New Roman" w:hAnsi="Times New Roman" w:cs="Times New Roman"/>
                <w:sz w:val="28"/>
              </w:rPr>
            </w:pPr>
            <w:r w:rsidRPr="006D3772">
              <w:rPr>
                <w:rFonts w:ascii="Times New Roman" w:hAnsi="Times New Roman" w:cs="Times New Roman"/>
                <w:sz w:val="28"/>
              </w:rPr>
              <w:t>Array</w:t>
            </w:r>
          </w:p>
          <w:p w:rsidR="007B5429" w:rsidRPr="006D3772" w:rsidRDefault="007B5429" w:rsidP="006D3772">
            <w:pPr>
              <w:pStyle w:val="Cell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AE2C7E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1A237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1A237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1A237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1A237A">
        <w:trPr>
          <w:cantSplit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1A237A" w:rsidRPr="002824B0" w:rsidRDefault="001A237A" w:rsidP="001A237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552"/>
        <w:gridCol w:w="4095"/>
        <w:gridCol w:w="752"/>
      </w:tblGrid>
      <w:tr w:rsidR="001A237A" w:rsidRPr="002824B0" w:rsidTr="001A237A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Default="001A237A" w:rsidP="001A237A">
            <w:pPr>
              <w:ind w:left="360"/>
            </w:pPr>
            <w:r>
              <w:lastRenderedPageBreak/>
              <w:t xml:space="preserve">Trong  table  CHECKING,  </w:t>
            </w:r>
            <w:proofErr w:type="spellStart"/>
            <w:r>
              <w:t>giá</w:t>
            </w:r>
            <w:proofErr w:type="spellEnd"/>
            <w:r>
              <w:t xml:space="preserve"> 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</w:p>
          <w:p w:rsidR="001A237A" w:rsidRDefault="001A237A" w:rsidP="001A237A">
            <w:pPr>
              <w:ind w:left="360"/>
            </w:pPr>
            <w:r>
              <w:t xml:space="preserve">BALANCE  </w:t>
            </w:r>
            <w:proofErr w:type="spellStart"/>
            <w:r>
              <w:t>của</w:t>
            </w:r>
            <w:proofErr w:type="spellEnd"/>
            <w:r>
              <w:t xml:space="preserve">  </w:t>
            </w:r>
            <w:proofErr w:type="spellStart"/>
            <w:r>
              <w:t>tài</w:t>
            </w:r>
            <w:proofErr w:type="spellEnd"/>
            <w:r>
              <w:t xml:space="preserve">  </w:t>
            </w:r>
            <w:proofErr w:type="spellStart"/>
            <w:r>
              <w:t>khoản</w:t>
            </w:r>
            <w:proofErr w:type="spellEnd"/>
            <w:r>
              <w:t xml:space="preserve">  </w:t>
            </w:r>
            <w:proofErr w:type="spellStart"/>
            <w:r>
              <w:t>có</w:t>
            </w:r>
            <w:proofErr w:type="spellEnd"/>
            <w:r>
              <w:t xml:space="preserve">  </w:t>
            </w:r>
            <w:proofErr w:type="spellStart"/>
            <w:r>
              <w:t>mã</w:t>
            </w:r>
            <w:proofErr w:type="spellEnd"/>
            <w:r>
              <w:t xml:space="preserve">  </w:t>
            </w:r>
            <w:proofErr w:type="spellStart"/>
            <w:r>
              <w:t>số</w:t>
            </w:r>
            <w:proofErr w:type="spellEnd"/>
            <w:r>
              <w:t xml:space="preserve">  'A' </w:t>
            </w:r>
          </w:p>
          <w:p w:rsidR="001A237A" w:rsidRDefault="001A237A" w:rsidP="001A237A">
            <w:pPr>
              <w:ind w:left="360"/>
            </w:pPr>
            <w:r>
              <w:t xml:space="preserve">(ACCOUNT_ID  =  'A')  </w:t>
            </w:r>
            <w:proofErr w:type="spellStart"/>
            <w:r>
              <w:t>trong</w:t>
            </w:r>
            <w:proofErr w:type="spellEnd"/>
            <w:r>
              <w:t xml:space="preserve">  PL/SQL  </w:t>
            </w:r>
            <w:proofErr w:type="spellStart"/>
            <w:r>
              <w:t>sau</w:t>
            </w:r>
            <w:proofErr w:type="spellEnd"/>
            <w:r>
              <w:t xml:space="preserve"> </w:t>
            </w:r>
          </w:p>
          <w:p w:rsidR="001A237A" w:rsidRDefault="001A237A" w:rsidP="001A237A">
            <w:pPr>
              <w:ind w:left="360"/>
            </w:pPr>
            <w:proofErr w:type="spellStart"/>
            <w:proofErr w:type="gramStart"/>
            <w:r>
              <w:t>bằng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>?</w:t>
            </w:r>
          </w:p>
          <w:p w:rsidR="001A237A" w:rsidRDefault="001A237A" w:rsidP="001A237A">
            <w:pPr>
              <w:ind w:left="360"/>
            </w:pPr>
            <w:r>
              <w:t>BEGIN</w:t>
            </w:r>
          </w:p>
          <w:p w:rsidR="001A237A" w:rsidRDefault="001A237A" w:rsidP="001A237A">
            <w:pPr>
              <w:ind w:left="360"/>
            </w:pPr>
            <w:r>
              <w:t xml:space="preserve">UPDATE checking SET balance = 5000 WHERE </w:t>
            </w:r>
          </w:p>
          <w:p w:rsidR="001A237A" w:rsidRDefault="001A237A" w:rsidP="001A237A">
            <w:pPr>
              <w:ind w:left="360"/>
            </w:pPr>
            <w:proofErr w:type="spellStart"/>
            <w:r>
              <w:t>account_id</w:t>
            </w:r>
            <w:proofErr w:type="spellEnd"/>
            <w:r>
              <w:t xml:space="preserve"> = 'A';</w:t>
            </w:r>
          </w:p>
          <w:p w:rsidR="001A237A" w:rsidRDefault="001A237A" w:rsidP="001A237A">
            <w:pPr>
              <w:ind w:left="360"/>
            </w:pPr>
            <w:r>
              <w:t xml:space="preserve">SAVEPOINT </w:t>
            </w:r>
            <w:proofErr w:type="spellStart"/>
            <w:r>
              <w:t>save_A</w:t>
            </w:r>
            <w:proofErr w:type="spellEnd"/>
            <w:r>
              <w:t>;</w:t>
            </w:r>
          </w:p>
          <w:p w:rsidR="001A237A" w:rsidRDefault="001A237A" w:rsidP="001A237A">
            <w:pPr>
              <w:ind w:left="360"/>
            </w:pPr>
            <w:r>
              <w:t xml:space="preserve">UPDATE checking SET balance = 7500 WHERE </w:t>
            </w:r>
          </w:p>
          <w:p w:rsidR="001A237A" w:rsidRDefault="001A237A" w:rsidP="001A237A">
            <w:pPr>
              <w:ind w:left="360"/>
            </w:pPr>
            <w:proofErr w:type="spellStart"/>
            <w:r>
              <w:t>account_id</w:t>
            </w:r>
            <w:proofErr w:type="spellEnd"/>
            <w:r>
              <w:t xml:space="preserve"> = 'A';</w:t>
            </w:r>
          </w:p>
          <w:p w:rsidR="001A237A" w:rsidRDefault="001A237A" w:rsidP="001A237A">
            <w:pPr>
              <w:ind w:left="360"/>
            </w:pPr>
            <w:r>
              <w:t>SAVEPOINT save_A2;</w:t>
            </w:r>
          </w:p>
          <w:p w:rsidR="001A237A" w:rsidRDefault="001A237A" w:rsidP="001A237A">
            <w:pPr>
              <w:ind w:left="360"/>
            </w:pPr>
            <w:r>
              <w:t xml:space="preserve">UPDATE checking SET balance = 3000 WHERE </w:t>
            </w:r>
          </w:p>
          <w:p w:rsidR="001A237A" w:rsidRDefault="001A237A" w:rsidP="001A237A">
            <w:pPr>
              <w:ind w:left="360"/>
            </w:pPr>
            <w:proofErr w:type="spellStart"/>
            <w:r>
              <w:t>account_id</w:t>
            </w:r>
            <w:proofErr w:type="spellEnd"/>
            <w:r>
              <w:t xml:space="preserve"> = 'A';</w:t>
            </w:r>
          </w:p>
          <w:p w:rsidR="001A237A" w:rsidRDefault="001A237A" w:rsidP="001A237A">
            <w:pPr>
              <w:ind w:left="360"/>
            </w:pPr>
            <w:r>
              <w:t>SAVEPOINT save_A3;</w:t>
            </w:r>
          </w:p>
          <w:p w:rsidR="001A237A" w:rsidRDefault="001A237A" w:rsidP="001A237A">
            <w:pPr>
              <w:ind w:left="360"/>
            </w:pPr>
            <w:r>
              <w:t xml:space="preserve">ROLLBACK TO SAVEPOINT </w:t>
            </w:r>
            <w:proofErr w:type="spellStart"/>
            <w:r>
              <w:t>save_A</w:t>
            </w:r>
            <w:proofErr w:type="spellEnd"/>
            <w:r>
              <w:t>;</w:t>
            </w:r>
          </w:p>
          <w:p w:rsidR="001A237A" w:rsidRDefault="001A237A" w:rsidP="001A237A">
            <w:pPr>
              <w:ind w:left="360"/>
            </w:pPr>
            <w:r>
              <w:t>END;</w:t>
            </w:r>
          </w:p>
          <w:p w:rsidR="001A237A" w:rsidRPr="002824B0" w:rsidRDefault="001A237A" w:rsidP="001A237A">
            <w:pPr>
              <w:ind w:left="360"/>
            </w:pPr>
            <w:r>
              <w:t>COMMIT;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A237A" w:rsidRPr="002824B0" w:rsidTr="001A237A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A237A" w:rsidRPr="002824B0" w:rsidTr="001A237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A237A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A237A" w:rsidRPr="002824B0" w:rsidTr="001A237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AF3FA8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237A" w:rsidRPr="002824B0" w:rsidTr="001A237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AF3FA8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237A" w:rsidRPr="002824B0" w:rsidTr="001A237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237A" w:rsidRPr="002824B0" w:rsidTr="001A237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237A" w:rsidRPr="002824B0" w:rsidTr="001A237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237A" w:rsidRPr="002824B0" w:rsidTr="001A237A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237A" w:rsidRPr="002824B0" w:rsidTr="001A237A">
        <w:trPr>
          <w:cantSplit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1A237A" w:rsidRPr="002824B0" w:rsidRDefault="001A237A" w:rsidP="001A237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552"/>
        <w:gridCol w:w="4095"/>
        <w:gridCol w:w="752"/>
      </w:tblGrid>
      <w:tr w:rsidR="001A237A" w:rsidRPr="002824B0" w:rsidTr="002D64C8">
        <w:trPr>
          <w:cantSplit/>
          <w:tblHeader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363051">
            <w:pPr>
              <w:pStyle w:val="NormalWeb"/>
              <w:spacing w:before="0" w:beforeAutospacing="0" w:after="0" w:afterAutospacing="0"/>
            </w:pPr>
            <w:r>
              <w:lastRenderedPageBreak/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 w:rsidR="00363051">
              <w:t>tr</w:t>
            </w:r>
            <w:r w:rsidR="00363051" w:rsidRPr="00363051">
              <w:t>ong</w:t>
            </w:r>
            <w:proofErr w:type="spellEnd"/>
            <w:r w:rsidR="00363051" w:rsidRPr="00363051">
              <w:t xml:space="preserve"> </w:t>
            </w:r>
            <w:proofErr w:type="spellStart"/>
            <w:r w:rsidR="00363051" w:rsidRPr="00363051">
              <w:t>câu</w:t>
            </w:r>
            <w:proofErr w:type="spellEnd"/>
            <w:r w:rsidR="00363051" w:rsidRPr="00363051">
              <w:t xml:space="preserve"> </w:t>
            </w:r>
            <w:proofErr w:type="spellStart"/>
            <w:r w:rsidR="00363051" w:rsidRPr="00363051">
              <w:t>lệnh</w:t>
            </w:r>
            <w:proofErr w:type="spellEnd"/>
            <w:r w:rsidR="00363051" w:rsidRPr="00363051">
              <w:t xml:space="preserve"> SQL </w:t>
            </w:r>
            <w:proofErr w:type="spellStart"/>
            <w:r w:rsidR="00363051" w:rsidRPr="00363051">
              <w:t>có</w:t>
            </w:r>
            <w:proofErr w:type="spellEnd"/>
            <w:r w:rsidR="00363051" w:rsidRPr="00363051">
              <w:t xml:space="preserve"> </w:t>
            </w:r>
            <w:proofErr w:type="spellStart"/>
            <w:r w:rsidR="00363051" w:rsidRPr="00363051">
              <w:t>chứa</w:t>
            </w:r>
            <w:proofErr w:type="spellEnd"/>
            <w:r w:rsidR="00363051" w:rsidRPr="00363051">
              <w:t xml:space="preserve"> Union </w:t>
            </w:r>
            <w:proofErr w:type="spellStart"/>
            <w:r w:rsidR="00363051" w:rsidRPr="00363051">
              <w:t>và</w:t>
            </w:r>
            <w:proofErr w:type="spellEnd"/>
            <w:r w:rsidR="00363051" w:rsidRPr="00363051">
              <w:t xml:space="preserve"> Union all </w:t>
            </w:r>
            <w:proofErr w:type="spellStart"/>
            <w:r w:rsidR="00363051" w:rsidRPr="00363051">
              <w:t>thì</w:t>
            </w:r>
            <w:proofErr w:type="spellEnd"/>
            <w:r w:rsidR="00363051" w:rsidRPr="00363051">
              <w:t xml:space="preserve"> </w:t>
            </w:r>
            <w:proofErr w:type="spellStart"/>
            <w:r w:rsidR="00363051" w:rsidRPr="00363051">
              <w:t>câu</w:t>
            </w:r>
            <w:proofErr w:type="spellEnd"/>
            <w:r w:rsidR="00363051" w:rsidRPr="00363051">
              <w:t xml:space="preserve"> </w:t>
            </w:r>
            <w:proofErr w:type="spellStart"/>
            <w:r w:rsidR="00363051" w:rsidRPr="00363051">
              <w:t>nào</w:t>
            </w:r>
            <w:proofErr w:type="spellEnd"/>
            <w:r w:rsidR="00363051" w:rsidRPr="00363051">
              <w:t xml:space="preserve"> </w:t>
            </w:r>
            <w:proofErr w:type="spellStart"/>
            <w:r w:rsidR="00363051" w:rsidRPr="00363051">
              <w:t>là</w:t>
            </w:r>
            <w:proofErr w:type="spellEnd"/>
            <w:r w:rsidR="00363051" w:rsidRPr="00363051">
              <w:t xml:space="preserve"> </w:t>
            </w:r>
            <w:proofErr w:type="spellStart"/>
            <w:proofErr w:type="gramStart"/>
            <w:r w:rsidR="00363051" w:rsidRPr="00363051">
              <w:t>đúng</w:t>
            </w:r>
            <w:proofErr w:type="spellEnd"/>
            <w:r w:rsidR="00363051" w:rsidRPr="00363051">
              <w:t xml:space="preserve">  </w:t>
            </w:r>
            <w:r>
              <w:t>?</w:t>
            </w:r>
            <w:proofErr w:type="gramEnd"/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A237A" w:rsidRPr="002824B0" w:rsidTr="002D64C8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A237A" w:rsidRPr="002824B0" w:rsidTr="002D64C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363051" w:rsidP="00363051">
            <w:pPr>
              <w:pStyle w:val="NormalWeb"/>
              <w:spacing w:before="0" w:beforeAutospacing="0" w:after="0" w:afterAutospacing="0"/>
            </w:pPr>
            <w:proofErr w:type="spellStart"/>
            <w:r w:rsidRPr="00363051">
              <w:t>Lệnh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có</w:t>
            </w:r>
            <w:proofErr w:type="spellEnd"/>
            <w:r w:rsidRPr="00363051">
              <w:t xml:space="preserve"> Union </w:t>
            </w:r>
            <w:proofErr w:type="spellStart"/>
            <w:r w:rsidRPr="00363051">
              <w:t>sẽ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chạy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nhanh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hơn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lệnh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có</w:t>
            </w:r>
            <w:proofErr w:type="spellEnd"/>
            <w:r w:rsidRPr="00363051">
              <w:t xml:space="preserve"> Union all</w:t>
            </w:r>
            <w:r w:rsidRPr="002824B0">
              <w:t xml:space="preserve"> 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237A" w:rsidRPr="002824B0" w:rsidTr="002D64C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3051" w:rsidRPr="00363051" w:rsidRDefault="00363051" w:rsidP="00363051">
            <w:pPr>
              <w:pStyle w:val="NormalWeb"/>
              <w:spacing w:before="0" w:beforeAutospacing="0" w:after="0" w:afterAutospacing="0"/>
            </w:pPr>
            <w:proofErr w:type="spellStart"/>
            <w:r w:rsidRPr="00363051">
              <w:t>Lệnh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có</w:t>
            </w:r>
            <w:proofErr w:type="spellEnd"/>
            <w:r w:rsidRPr="00363051">
              <w:t xml:space="preserve"> Union All </w:t>
            </w:r>
            <w:proofErr w:type="spellStart"/>
            <w:r w:rsidRPr="00363051">
              <w:t>sẽ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chạy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nhanh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hơn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lệnh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có</w:t>
            </w:r>
            <w:proofErr w:type="spellEnd"/>
            <w:r w:rsidRPr="00363051">
              <w:t xml:space="preserve"> Union</w:t>
            </w:r>
          </w:p>
          <w:p w:rsidR="001A237A" w:rsidRPr="002824B0" w:rsidRDefault="001A237A" w:rsidP="00363051">
            <w:pPr>
              <w:pStyle w:val="NormalWeb"/>
              <w:spacing w:before="0" w:beforeAutospacing="0" w:after="0" w:afterAutospacing="0"/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363051" w:rsidRDefault="001A237A" w:rsidP="00363051">
            <w:pPr>
              <w:spacing w:before="0" w:after="20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363051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A237A" w:rsidRPr="002824B0" w:rsidTr="002D64C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3051" w:rsidRPr="00363051" w:rsidRDefault="00363051" w:rsidP="00363051">
            <w:pPr>
              <w:pStyle w:val="NormalWeb"/>
              <w:spacing w:before="0" w:beforeAutospacing="0" w:after="0" w:afterAutospacing="0"/>
            </w:pPr>
            <w:proofErr w:type="spellStart"/>
            <w:r w:rsidRPr="00363051">
              <w:t>Kết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quả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không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thay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đổi</w:t>
            </w:r>
            <w:proofErr w:type="spellEnd"/>
          </w:p>
          <w:p w:rsidR="001A237A" w:rsidRPr="00AF3FA8" w:rsidRDefault="001A237A" w:rsidP="00363051">
            <w:pPr>
              <w:pStyle w:val="NormalWeb"/>
              <w:spacing w:before="0" w:beforeAutospacing="0" w:after="0" w:afterAutospacing="0"/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363051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237A" w:rsidRPr="002824B0" w:rsidTr="002D64C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3051" w:rsidRPr="00363051" w:rsidRDefault="00363051" w:rsidP="00363051">
            <w:pPr>
              <w:pStyle w:val="NormalWeb"/>
              <w:spacing w:before="0" w:beforeAutospacing="0" w:after="0" w:afterAutospacing="0"/>
            </w:pPr>
            <w:proofErr w:type="spellStart"/>
            <w:r w:rsidRPr="00363051">
              <w:t>Tùy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thuộc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vào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từng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câu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lệnh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với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khối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lượng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dữ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liệu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khác</w:t>
            </w:r>
            <w:proofErr w:type="spellEnd"/>
            <w:r w:rsidRPr="00363051">
              <w:t xml:space="preserve"> </w:t>
            </w:r>
            <w:proofErr w:type="spellStart"/>
            <w:r w:rsidRPr="00363051">
              <w:t>nhau</w:t>
            </w:r>
            <w:proofErr w:type="spellEnd"/>
          </w:p>
          <w:p w:rsidR="001A237A" w:rsidRPr="002824B0" w:rsidRDefault="001A237A" w:rsidP="00363051">
            <w:pPr>
              <w:pStyle w:val="NormalWeb"/>
              <w:spacing w:before="0" w:beforeAutospacing="0" w:after="0" w:afterAutospacing="0"/>
            </w:pP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237A" w:rsidRPr="002824B0" w:rsidTr="002D64C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237A" w:rsidRPr="002824B0" w:rsidTr="002D64C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237A" w:rsidRPr="002824B0" w:rsidTr="002D64C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237A" w:rsidRPr="002824B0" w:rsidTr="002D64C8">
        <w:trPr>
          <w:cantSplit/>
        </w:trPr>
        <w:tc>
          <w:tcPr>
            <w:tcW w:w="9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37A" w:rsidRPr="002824B0" w:rsidRDefault="001A237A" w:rsidP="004044B1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2D64C8" w:rsidRPr="002824B0" w:rsidRDefault="002D64C8" w:rsidP="002D64C8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81"/>
        <w:gridCol w:w="4163"/>
        <w:gridCol w:w="755"/>
      </w:tblGrid>
      <w:tr w:rsidR="002D64C8" w:rsidRPr="002824B0" w:rsidTr="004044B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2D64C8">
            <w:pPr>
              <w:pStyle w:val="NormalWeb"/>
              <w:spacing w:before="0" w:after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trigger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EMP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2D64C8" w:rsidRPr="002824B0" w:rsidTr="004044B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2D64C8" w:rsidRPr="002824B0" w:rsidTr="002D64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LTER TRIGGERS ON TABLE EMP DISABLE;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D64C8" w:rsidRPr="002824B0" w:rsidRDefault="002D64C8" w:rsidP="002D64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64C8" w:rsidRPr="002824B0" w:rsidTr="002D64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ALTER EMP DISABLE ALL TRIGGERS;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D64C8" w:rsidRPr="002824B0" w:rsidRDefault="002D64C8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64C8" w:rsidRPr="002824B0" w:rsidTr="002D64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AF3FA8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ALTER TABLE EMP DISABLE ALL TRIGGERS;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D64C8" w:rsidRPr="002824B0" w:rsidRDefault="002D64C8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D64C8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4C8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64C8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64C8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64C8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64C8" w:rsidRPr="002824B0" w:rsidTr="004044B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4C8" w:rsidRPr="002824B0" w:rsidRDefault="002D64C8" w:rsidP="004044B1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09044B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:rsidR="007B5429" w:rsidRPr="002824B0" w:rsidRDefault="007B5429" w:rsidP="007B542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2824B0">
        <w:rPr>
          <w:sz w:val="24"/>
          <w:szCs w:val="24"/>
        </w:rPr>
        <w:t> </w:t>
      </w: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hay </w:t>
      </w:r>
      <w:proofErr w:type="spellStart"/>
      <w:r w:rsidRPr="002824B0">
        <w:rPr>
          <w:b/>
          <w:sz w:val="24"/>
          <w:szCs w:val="24"/>
        </w:rPr>
        <w:t>nhiều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7B5429" w:rsidRPr="002824B0" w:rsidTr="000C64F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671E99" w:rsidP="000C64F2">
            <w:pPr>
              <w:pStyle w:val="NormalWeb"/>
            </w:pPr>
            <w:r>
              <w:lastRenderedPageBreak/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8E4861">
              <w:t>rong</w:t>
            </w:r>
            <w:proofErr w:type="spellEnd"/>
            <w:r w:rsidR="008E4861">
              <w:t xml:space="preserve"> </w:t>
            </w:r>
            <w:proofErr w:type="spellStart"/>
            <w:r w:rsidR="00890B55">
              <w:rPr>
                <w:sz w:val="28"/>
              </w:rPr>
              <w:t>các</w:t>
            </w:r>
            <w:proofErr w:type="spellEnd"/>
            <w:r w:rsidR="00890B55">
              <w:rPr>
                <w:sz w:val="28"/>
              </w:rPr>
              <w:t xml:space="preserve"> </w:t>
            </w:r>
            <w:proofErr w:type="spellStart"/>
            <w:r w:rsidR="00890B55">
              <w:rPr>
                <w:sz w:val="28"/>
              </w:rPr>
              <w:t>lệnh</w:t>
            </w:r>
            <w:proofErr w:type="spellEnd"/>
            <w:r w:rsidR="00890B55">
              <w:rPr>
                <w:sz w:val="28"/>
              </w:rPr>
              <w:t xml:space="preserve"> </w:t>
            </w:r>
            <w:proofErr w:type="spellStart"/>
            <w:r w:rsidR="00890B55">
              <w:rPr>
                <w:sz w:val="28"/>
              </w:rPr>
              <w:t>nào</w:t>
            </w:r>
            <w:proofErr w:type="spellEnd"/>
            <w:r w:rsidR="00890B55">
              <w:rPr>
                <w:sz w:val="28"/>
              </w:rPr>
              <w:t xml:space="preserve"> </w:t>
            </w:r>
            <w:proofErr w:type="spellStart"/>
            <w:r w:rsidR="00890B55">
              <w:rPr>
                <w:sz w:val="28"/>
              </w:rPr>
              <w:t>sau</w:t>
            </w:r>
            <w:proofErr w:type="spellEnd"/>
            <w:r w:rsidR="00890B55">
              <w:rPr>
                <w:sz w:val="28"/>
              </w:rPr>
              <w:t xml:space="preserve"> </w:t>
            </w:r>
            <w:proofErr w:type="spellStart"/>
            <w:r w:rsidR="00890B55">
              <w:rPr>
                <w:sz w:val="28"/>
              </w:rPr>
              <w:t>đây</w:t>
            </w:r>
            <w:proofErr w:type="spellEnd"/>
            <w:r w:rsidR="00890B55">
              <w:rPr>
                <w:sz w:val="28"/>
              </w:rPr>
              <w:t xml:space="preserve"> </w:t>
            </w:r>
            <w:proofErr w:type="spellStart"/>
            <w:r w:rsidR="00890B55">
              <w:rPr>
                <w:sz w:val="28"/>
              </w:rPr>
              <w:t>không</w:t>
            </w:r>
            <w:proofErr w:type="spellEnd"/>
            <w:r w:rsidR="00890B55">
              <w:rPr>
                <w:sz w:val="28"/>
              </w:rPr>
              <w:t xml:space="preserve"> </w:t>
            </w:r>
            <w:proofErr w:type="spellStart"/>
            <w:r w:rsidR="00890B55">
              <w:rPr>
                <w:sz w:val="28"/>
              </w:rPr>
              <w:t>phải</w:t>
            </w:r>
            <w:proofErr w:type="spellEnd"/>
            <w:r w:rsidR="00890B55">
              <w:rPr>
                <w:sz w:val="28"/>
              </w:rPr>
              <w:t xml:space="preserve"> </w:t>
            </w:r>
            <w:proofErr w:type="spellStart"/>
            <w:r w:rsidR="00890B55">
              <w:rPr>
                <w:sz w:val="28"/>
              </w:rPr>
              <w:t>là</w:t>
            </w:r>
            <w:proofErr w:type="spellEnd"/>
            <w:r w:rsidR="00890B55">
              <w:rPr>
                <w:sz w:val="28"/>
              </w:rPr>
              <w:t xml:space="preserve"> </w:t>
            </w:r>
            <w:proofErr w:type="spellStart"/>
            <w:r w:rsidR="00890B55">
              <w:rPr>
                <w:sz w:val="28"/>
              </w:rPr>
              <w:t>kiểu</w:t>
            </w:r>
            <w:proofErr w:type="spellEnd"/>
            <w:r w:rsidR="00890B55">
              <w:rPr>
                <w:sz w:val="28"/>
              </w:rPr>
              <w:t xml:space="preserve"> DML </w:t>
            </w:r>
            <w:proofErr w:type="spellStart"/>
            <w:r w:rsidR="00890B55">
              <w:rPr>
                <w:sz w:val="28"/>
              </w:rPr>
              <w:t>trong</w:t>
            </w:r>
            <w:proofErr w:type="spellEnd"/>
            <w:r w:rsidR="00890B55">
              <w:rPr>
                <w:sz w:val="28"/>
              </w:rPr>
              <w:t xml:space="preserve"> Oracle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7B5429" w:rsidRPr="002824B0" w:rsidTr="000C64F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890B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890B55" w:rsidRDefault="00890B55" w:rsidP="00890B55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890B55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7B5429" w:rsidRPr="002824B0" w:rsidTr="00890B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890B55" w:rsidRDefault="00890B55" w:rsidP="00890B55">
            <w:pPr>
              <w:pStyle w:val="QFOptionReset"/>
              <w:numPr>
                <w:ilvl w:val="0"/>
                <w:numId w:val="0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Alter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5429" w:rsidRPr="002824B0" w:rsidRDefault="007B5429" w:rsidP="00890B55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890B55" w:rsidP="00890B55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890B55" w:rsidRDefault="00890B55" w:rsidP="00890B55">
            <w:pPr>
              <w:pStyle w:val="QFOptionReset"/>
              <w:numPr>
                <w:ilvl w:val="0"/>
                <w:numId w:val="0"/>
              </w:numPr>
              <w:spacing w:after="200" w:line="276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90B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890B55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E486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890B55" w:rsidRDefault="00890B55" w:rsidP="00890B55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890B55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35EDF" w:rsidRPr="00F35EDF" w:rsidRDefault="00F35EDF" w:rsidP="00F35EDF">
      <w:pPr>
        <w:pStyle w:val="BodyTextIndent"/>
        <w:ind w:left="720"/>
        <w:rPr>
          <w:b/>
          <w:sz w:val="24"/>
          <w:szCs w:val="24"/>
        </w:rPr>
      </w:pPr>
      <w:bookmarkStart w:id="0" w:name="_GoBack"/>
      <w:bookmarkEnd w:id="0"/>
    </w:p>
    <w:p w:rsidR="00F35EDF" w:rsidRPr="002824B0" w:rsidRDefault="00F35EDF" w:rsidP="00F35EDF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2824B0">
        <w:rPr>
          <w:sz w:val="24"/>
          <w:szCs w:val="24"/>
        </w:rPr>
        <w:t> </w:t>
      </w: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hay </w:t>
      </w:r>
      <w:proofErr w:type="spellStart"/>
      <w:r w:rsidRPr="002824B0">
        <w:rPr>
          <w:b/>
          <w:sz w:val="24"/>
          <w:szCs w:val="24"/>
        </w:rPr>
        <w:t>nhiều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38"/>
        <w:gridCol w:w="4598"/>
        <w:gridCol w:w="769"/>
      </w:tblGrid>
      <w:tr w:rsidR="00F35EDF" w:rsidRPr="002824B0" w:rsidTr="00C10633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671E99" w:rsidP="00F35EDF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tham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số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hệ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thống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Đối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với</w:t>
            </w:r>
            <w:proofErr w:type="spellEnd"/>
            <w:r w:rsidR="00F35EDF">
              <w:rPr>
                <w:sz w:val="28"/>
              </w:rPr>
              <w:t xml:space="preserve"> Oracle 11g </w:t>
            </w:r>
            <w:proofErr w:type="spellStart"/>
            <w:r w:rsidR="00F35EDF">
              <w:rPr>
                <w:sz w:val="28"/>
              </w:rPr>
              <w:t>thì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thiết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lập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có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thể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thay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đổi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được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trong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bộ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nhớ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mà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không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cần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khởi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động</w:t>
            </w:r>
            <w:proofErr w:type="spellEnd"/>
            <w:r w:rsidR="00F35EDF">
              <w:rPr>
                <w:sz w:val="28"/>
              </w:rPr>
              <w:t xml:space="preserve"> </w:t>
            </w:r>
            <w:proofErr w:type="spellStart"/>
            <w:r w:rsidR="00F35EDF">
              <w:rPr>
                <w:sz w:val="28"/>
              </w:rPr>
              <w:t>lại</w:t>
            </w:r>
            <w:proofErr w:type="spellEnd"/>
            <w:r w:rsidR="00F35EDF">
              <w:rPr>
                <w:sz w:val="28"/>
              </w:rPr>
              <w:t xml:space="preserve"> DB </w:t>
            </w:r>
            <w:proofErr w:type="gramStart"/>
            <w:r w:rsidR="00F35EDF">
              <w:rPr>
                <w:sz w:val="28"/>
              </w:rPr>
              <w:t>server</w:t>
            </w:r>
            <w:r>
              <w:rPr>
                <w:sz w:val="28"/>
              </w:rPr>
              <w:t xml:space="preserve"> ?</w:t>
            </w:r>
            <w:proofErr w:type="gramEnd"/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F35EDF" w:rsidRPr="002824B0" w:rsidTr="00C10633">
        <w:trPr>
          <w:cantSplit/>
          <w:tblHeader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35EDF" w:rsidRPr="002824B0" w:rsidTr="00C10633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5EDF" w:rsidRPr="00F35EDF" w:rsidRDefault="00F35EDF" w:rsidP="00F35EDF">
            <w:pPr>
              <w:pStyle w:val="Cell"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proofErr w:type="spellStart"/>
            <w:r w:rsidRPr="00F35EDF">
              <w:rPr>
                <w:rFonts w:ascii="Times New Roman" w:hAnsi="Times New Roman" w:cs="Times New Roman"/>
                <w:sz w:val="28"/>
                <w:szCs w:val="20"/>
              </w:rPr>
              <w:t>Memory_target</w:t>
            </w:r>
            <w:proofErr w:type="spellEnd"/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F35EDF" w:rsidRPr="002824B0" w:rsidTr="00C10633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5EDF" w:rsidRPr="00F35EDF" w:rsidRDefault="00F35EDF" w:rsidP="00F35EDF">
            <w:pPr>
              <w:pStyle w:val="QFOptionReset"/>
              <w:numPr>
                <w:ilvl w:val="0"/>
                <w:numId w:val="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0"/>
              </w:rPr>
            </w:pPr>
            <w:proofErr w:type="spellStart"/>
            <w:r w:rsidRPr="00F35EDF">
              <w:rPr>
                <w:rFonts w:ascii="Times New Roman" w:hAnsi="Times New Roman" w:cs="Times New Roman"/>
                <w:b w:val="0"/>
                <w:bCs w:val="0"/>
                <w:sz w:val="28"/>
                <w:szCs w:val="20"/>
              </w:rPr>
              <w:t>Sga_target</w:t>
            </w:r>
            <w:proofErr w:type="spellEnd"/>
          </w:p>
          <w:p w:rsidR="00F35EDF" w:rsidRPr="00F35EDF" w:rsidRDefault="00F35EDF" w:rsidP="00F35EDF">
            <w:pPr>
              <w:pStyle w:val="Cell"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5EDF" w:rsidRPr="002824B0" w:rsidRDefault="00F35EDF" w:rsidP="006B3E5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F35EDF" w:rsidRPr="002824B0" w:rsidTr="00C10633">
        <w:trPr>
          <w:cantSplit/>
          <w:trHeight w:val="705"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5EDF" w:rsidRPr="00F35EDF" w:rsidRDefault="00F35EDF" w:rsidP="00F35EDF">
            <w:pPr>
              <w:spacing w:before="0" w:after="200" w:line="276" w:lineRule="auto"/>
              <w:rPr>
                <w:sz w:val="28"/>
              </w:rPr>
            </w:pPr>
            <w:proofErr w:type="spellStart"/>
            <w:r w:rsidRPr="00F35EDF">
              <w:rPr>
                <w:sz w:val="28"/>
              </w:rPr>
              <w:t>Memory_max_size</w:t>
            </w:r>
            <w:proofErr w:type="spellEnd"/>
          </w:p>
          <w:p w:rsidR="00F35EDF" w:rsidRPr="00F35EDF" w:rsidRDefault="00F35EDF" w:rsidP="00F35EDF">
            <w:pPr>
              <w:pStyle w:val="Cell"/>
              <w:ind w:left="0"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5EDF" w:rsidRPr="00F35EDF" w:rsidRDefault="00F35EDF" w:rsidP="00F35EDF">
            <w:pPr>
              <w:spacing w:before="0" w:after="200" w:line="276" w:lineRule="auto"/>
              <w:ind w:left="630"/>
              <w:jc w:val="left"/>
              <w:rPr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C3408F" w:rsidP="006B3E5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F35EDF" w:rsidRPr="002824B0" w:rsidTr="00C10633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5EDF" w:rsidRPr="00F35EDF" w:rsidRDefault="00F35EDF" w:rsidP="00F35EDF">
            <w:pPr>
              <w:spacing w:before="0" w:after="200" w:line="276" w:lineRule="auto"/>
              <w:jc w:val="left"/>
              <w:rPr>
                <w:sz w:val="28"/>
              </w:rPr>
            </w:pPr>
            <w:proofErr w:type="spellStart"/>
            <w:r w:rsidRPr="00F35EDF">
              <w:rPr>
                <w:sz w:val="28"/>
              </w:rPr>
              <w:t>pga_aggregate_target</w:t>
            </w:r>
            <w:proofErr w:type="spellEnd"/>
          </w:p>
          <w:p w:rsidR="00F35EDF" w:rsidRPr="002824B0" w:rsidRDefault="00F35EDF" w:rsidP="006B3E58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F35EDF" w:rsidRPr="002824B0" w:rsidTr="00C10633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5EDF" w:rsidRPr="002824B0" w:rsidTr="00C10633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5EDF" w:rsidRPr="002824B0" w:rsidTr="00C10633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5EDF" w:rsidRPr="002824B0" w:rsidTr="00C10633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5EDF" w:rsidRPr="002824B0" w:rsidTr="00C10633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Chọn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tất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đáp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án</w:t>
            </w:r>
            <w:proofErr w:type="spellEnd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5EDF" w:rsidRPr="002824B0" w:rsidRDefault="00F35EDF" w:rsidP="006B3E5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C10633" w:rsidRPr="002824B0" w:rsidRDefault="00C10633" w:rsidP="00C1063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2824B0">
        <w:rPr>
          <w:sz w:val="24"/>
          <w:szCs w:val="24"/>
        </w:rPr>
        <w:t> </w:t>
      </w: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hay </w:t>
      </w:r>
      <w:proofErr w:type="spellStart"/>
      <w:r w:rsidRPr="002824B0">
        <w:rPr>
          <w:b/>
          <w:sz w:val="24"/>
          <w:szCs w:val="24"/>
        </w:rPr>
        <w:t>nhiều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C10633" w:rsidRPr="002824B0" w:rsidTr="00C10633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C10633">
            <w:pPr>
              <w:pStyle w:val="NormalWeb"/>
            </w:pPr>
            <w:r>
              <w:lastRenderedPageBreak/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lệnh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đây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kiểu</w:t>
            </w:r>
            <w:proofErr w:type="spellEnd"/>
            <w:r>
              <w:rPr>
                <w:sz w:val="28"/>
              </w:rPr>
              <w:t xml:space="preserve"> DDL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Oracle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C10633" w:rsidRPr="002824B0" w:rsidTr="00C1063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10633" w:rsidRPr="002824B0" w:rsidTr="00C106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890B55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633" w:rsidRPr="002824B0" w:rsidRDefault="00C10633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C10633" w:rsidRPr="002824B0" w:rsidTr="00C106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890B55" w:rsidRDefault="00C10633" w:rsidP="00C10633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633" w:rsidRPr="002824B0" w:rsidRDefault="00C10633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C10633" w:rsidRPr="002824B0" w:rsidTr="00C106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890B55" w:rsidRDefault="00C10633" w:rsidP="00C10633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C10633" w:rsidRPr="002824B0" w:rsidTr="00C106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890B55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C10633" w:rsidRPr="002824B0" w:rsidTr="00C106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0633" w:rsidRPr="002824B0" w:rsidTr="00C106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0633" w:rsidRPr="002824B0" w:rsidTr="00C106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0633" w:rsidRPr="002824B0" w:rsidTr="00C1063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0633" w:rsidRPr="002824B0" w:rsidTr="00C10633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C10633" w:rsidRPr="002824B0" w:rsidRDefault="00C10633" w:rsidP="00C1063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2824B0">
        <w:rPr>
          <w:sz w:val="24"/>
          <w:szCs w:val="24"/>
        </w:rPr>
        <w:t> </w:t>
      </w: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hay </w:t>
      </w:r>
      <w:proofErr w:type="spellStart"/>
      <w:r w:rsidRPr="002824B0">
        <w:rPr>
          <w:b/>
          <w:sz w:val="24"/>
          <w:szCs w:val="24"/>
        </w:rPr>
        <w:t>nhiều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0"/>
        <w:gridCol w:w="4596"/>
        <w:gridCol w:w="769"/>
      </w:tblGrid>
      <w:tr w:rsidR="00C10633" w:rsidRPr="002824B0" w:rsidTr="000C3155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325EC">
            <w:pPr>
              <w:pStyle w:val="ft0"/>
              <w:spacing w:before="0" w:beforeAutospacing="0" w:after="0" w:afterAutospacing="0" w:line="222" w:lineRule="atLeast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r w:rsidR="004325EC">
              <w:rPr>
                <w:rFonts w:eastAsiaTheme="minorHAnsi"/>
                <w:sz w:val="28"/>
                <w:szCs w:val="20"/>
              </w:rPr>
              <w:t xml:space="preserve">Trong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các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cách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nào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sau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đây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sử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dụng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để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khởi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động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Database oracle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là</w:t>
            </w:r>
            <w:proofErr w:type="spellEnd"/>
            <w:r w:rsidR="004325EC">
              <w:rPr>
                <w:rFonts w:eastAsiaTheme="minorHAnsi"/>
                <w:sz w:val="28"/>
                <w:szCs w:val="20"/>
              </w:rPr>
              <w:t xml:space="preserve"> hợp </w:t>
            </w:r>
            <w:proofErr w:type="spellStart"/>
            <w:r w:rsidR="004325EC">
              <w:rPr>
                <w:rFonts w:eastAsiaTheme="minorHAnsi"/>
                <w:sz w:val="28"/>
                <w:szCs w:val="20"/>
              </w:rPr>
              <w:t>lệ</w:t>
            </w:r>
            <w:proofErr w:type="spellEnd"/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C10633" w:rsidRPr="002824B0" w:rsidTr="000C3155">
        <w:trPr>
          <w:cantSplit/>
          <w:tblHeader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10633" w:rsidRPr="002824B0" w:rsidTr="000C3155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4325EC" w:rsidRDefault="004325EC" w:rsidP="004325EC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4325EC">
              <w:rPr>
                <w:rFonts w:eastAsiaTheme="minorHAnsi"/>
                <w:sz w:val="28"/>
                <w:szCs w:val="20"/>
              </w:rPr>
              <w:t>STARTUP NORMAL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633" w:rsidRPr="002824B0" w:rsidRDefault="00C10633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C10633" w:rsidRPr="002824B0" w:rsidTr="000C3155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4325EC" w:rsidRDefault="004325EC" w:rsidP="004325EC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4325EC">
              <w:rPr>
                <w:rFonts w:eastAsiaTheme="minorHAnsi"/>
                <w:sz w:val="28"/>
                <w:szCs w:val="20"/>
              </w:rPr>
              <w:t>STARTUP MOUNT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0633" w:rsidRPr="002824B0" w:rsidRDefault="00C10633" w:rsidP="004325E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4325EC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C10633" w:rsidRPr="002824B0" w:rsidTr="000C3155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4325EC" w:rsidRDefault="004325EC" w:rsidP="004325EC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4325EC">
              <w:rPr>
                <w:rFonts w:eastAsiaTheme="minorHAnsi"/>
                <w:sz w:val="28"/>
                <w:szCs w:val="20"/>
              </w:rPr>
              <w:t>STARTUP NOMOUNT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4325EC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C10633" w:rsidRPr="002824B0" w:rsidTr="000C3155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4325EC" w:rsidRDefault="004325EC" w:rsidP="004325EC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4325EC">
              <w:rPr>
                <w:rFonts w:eastAsiaTheme="minorHAnsi"/>
                <w:sz w:val="28"/>
                <w:szCs w:val="20"/>
              </w:rPr>
              <w:t>STARTUP FORCE 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4325EC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C10633" w:rsidRPr="002824B0" w:rsidTr="000C3155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0633" w:rsidRPr="002824B0" w:rsidTr="000C3155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0633" w:rsidRPr="002824B0" w:rsidTr="000C3155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0633" w:rsidRPr="002824B0" w:rsidTr="000C3155">
        <w:trPr>
          <w:cantSplit/>
        </w:trPr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0633" w:rsidRPr="002824B0" w:rsidTr="000C3155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0633" w:rsidRPr="002824B0" w:rsidRDefault="00C10633" w:rsidP="004044B1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0C3155" w:rsidRPr="002824B0" w:rsidRDefault="000C3155" w:rsidP="000C3155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2824B0">
        <w:rPr>
          <w:sz w:val="24"/>
          <w:szCs w:val="24"/>
        </w:rPr>
        <w:t> </w:t>
      </w: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hay </w:t>
      </w:r>
      <w:proofErr w:type="spellStart"/>
      <w:r w:rsidRPr="002824B0">
        <w:rPr>
          <w:b/>
          <w:sz w:val="24"/>
          <w:szCs w:val="24"/>
        </w:rPr>
        <w:t>nhiều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4036"/>
        <w:gridCol w:w="4417"/>
        <w:gridCol w:w="763"/>
      </w:tblGrid>
      <w:tr w:rsidR="000C3155" w:rsidRPr="002824B0" w:rsidTr="004044B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0C3155">
            <w:pPr>
              <w:pStyle w:val="ft0"/>
              <w:spacing w:before="0" w:beforeAutospacing="0" w:after="0" w:afterAutospacing="0" w:line="222" w:lineRule="atLeast"/>
            </w:pPr>
            <w:r>
              <w:lastRenderedPageBreak/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r>
              <w:rPr>
                <w:rFonts w:eastAsiaTheme="minorHAnsi"/>
                <w:sz w:val="28"/>
                <w:szCs w:val="20"/>
              </w:rPr>
              <w:t xml:space="preserve">Trong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các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cách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nào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sau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đây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sử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dụng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để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tắt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(shutdown) Database oracle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là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hợp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lệ</w:t>
            </w:r>
            <w:proofErr w:type="spell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A19A0" w:rsidRPr="002824B0" w:rsidTr="004044B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A19A0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4325EC" w:rsidRDefault="000A19A0" w:rsidP="004044B1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0A19A0">
              <w:rPr>
                <w:rFonts w:eastAsiaTheme="minorHAnsi"/>
                <w:sz w:val="28"/>
                <w:szCs w:val="20"/>
              </w:rPr>
              <w:t>SHUTDOWN IMMEDIATE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3155" w:rsidRPr="002824B0" w:rsidRDefault="000C3155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C65FBB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0A19A0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4325EC" w:rsidRDefault="000A19A0" w:rsidP="004044B1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0A19A0">
              <w:rPr>
                <w:rFonts w:eastAsiaTheme="minorHAnsi"/>
                <w:sz w:val="28"/>
                <w:szCs w:val="20"/>
              </w:rPr>
              <w:t>SHUTDOWN TRANSACTIONAL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3155" w:rsidRPr="002824B0" w:rsidRDefault="000C3155" w:rsidP="004044B1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F57C37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C65FBB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</w:tr>
      <w:tr w:rsidR="000A19A0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4325EC" w:rsidRDefault="000A19A0" w:rsidP="004044B1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0A19A0">
              <w:rPr>
                <w:rFonts w:eastAsiaTheme="minorHAnsi"/>
                <w:sz w:val="28"/>
                <w:szCs w:val="20"/>
              </w:rPr>
              <w:t>SHUTDOWN NORMAL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C65FBB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0A19A0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4325EC" w:rsidRDefault="000A19A0" w:rsidP="004044B1">
            <w:pPr>
              <w:pStyle w:val="ft0"/>
              <w:spacing w:before="0" w:beforeAutospacing="0" w:after="0" w:afterAutospacing="0" w:line="222" w:lineRule="atLeast"/>
              <w:rPr>
                <w:rFonts w:eastAsiaTheme="minorHAnsi"/>
                <w:sz w:val="28"/>
                <w:szCs w:val="20"/>
              </w:rPr>
            </w:pPr>
            <w:r w:rsidRPr="000A19A0">
              <w:rPr>
                <w:rFonts w:eastAsiaTheme="minorHAnsi"/>
                <w:sz w:val="28"/>
                <w:szCs w:val="20"/>
              </w:rPr>
              <w:t>SHUTDOWN ABORTS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0A19A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F57C37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A19A0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A19A0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A19A0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A19A0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3155" w:rsidRPr="002824B0" w:rsidTr="004044B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155" w:rsidRPr="002824B0" w:rsidRDefault="000C3155" w:rsidP="004044B1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35EDF" w:rsidRDefault="00F35EDF" w:rsidP="00F35EDF">
      <w:pPr>
        <w:pStyle w:val="Title"/>
        <w:ind w:left="720"/>
        <w:jc w:val="both"/>
        <w:rPr>
          <w:sz w:val="24"/>
          <w:szCs w:val="24"/>
        </w:rPr>
      </w:pPr>
    </w:p>
    <w:p w:rsidR="0009044B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:rsidR="00F35EDF" w:rsidRDefault="00F35EDF" w:rsidP="00F35EDF">
      <w:pPr>
        <w:pStyle w:val="Title"/>
        <w:jc w:val="both"/>
        <w:rPr>
          <w:sz w:val="24"/>
          <w:szCs w:val="24"/>
        </w:rPr>
      </w:pPr>
    </w:p>
    <w:p w:rsidR="007B5429" w:rsidRPr="002824B0" w:rsidRDefault="007B5429" w:rsidP="007B542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đúng</w:t>
      </w:r>
      <w:proofErr w:type="spellEnd"/>
      <w:r w:rsidRPr="002824B0">
        <w:rPr>
          <w:b/>
          <w:sz w:val="24"/>
          <w:szCs w:val="24"/>
        </w:rPr>
        <w:t>/</w:t>
      </w:r>
      <w:proofErr w:type="spellStart"/>
      <w:r w:rsidRPr="002824B0">
        <w:rPr>
          <w:b/>
          <w:sz w:val="24"/>
          <w:szCs w:val="24"/>
        </w:rPr>
        <w:t>sai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7B5429" w:rsidRPr="002824B0" w:rsidTr="000C64F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855" w:rsidRPr="002824B0" w:rsidRDefault="00671E99" w:rsidP="000C64F2">
            <w:pPr>
              <w:pStyle w:val="Normal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biết</w:t>
            </w:r>
            <w:proofErr w:type="spellEnd"/>
            <w:r>
              <w:t xml:space="preserve">  </w:t>
            </w:r>
            <w:proofErr w:type="spellStart"/>
            <w:r w:rsidR="001B225E">
              <w:rPr>
                <w:rFonts w:eastAsiaTheme="minorHAnsi"/>
                <w:sz w:val="28"/>
                <w:szCs w:val="20"/>
              </w:rPr>
              <w:t>Kích</w:t>
            </w:r>
            <w:proofErr w:type="spellEnd"/>
            <w:proofErr w:type="gramEnd"/>
            <w:r w:rsidR="001B225E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1B225E">
              <w:rPr>
                <w:rFonts w:eastAsiaTheme="minorHAnsi"/>
                <w:sz w:val="28"/>
                <w:szCs w:val="20"/>
              </w:rPr>
              <w:t>cỡ</w:t>
            </w:r>
            <w:proofErr w:type="spellEnd"/>
            <w:r w:rsidR="001B225E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1B225E">
              <w:rPr>
                <w:rFonts w:eastAsiaTheme="minorHAnsi"/>
                <w:sz w:val="28"/>
                <w:szCs w:val="20"/>
              </w:rPr>
              <w:t>tối</w:t>
            </w:r>
            <w:proofErr w:type="spellEnd"/>
            <w:r w:rsidR="001B225E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1B225E">
              <w:rPr>
                <w:rFonts w:eastAsiaTheme="minorHAnsi"/>
                <w:sz w:val="28"/>
                <w:szCs w:val="20"/>
              </w:rPr>
              <w:t>đa</w:t>
            </w:r>
            <w:proofErr w:type="spellEnd"/>
            <w:r w:rsidR="001B225E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1B225E">
              <w:rPr>
                <w:rFonts w:eastAsiaTheme="minorHAnsi"/>
                <w:sz w:val="28"/>
                <w:szCs w:val="20"/>
              </w:rPr>
              <w:t>của</w:t>
            </w:r>
            <w:proofErr w:type="spellEnd"/>
            <w:r w:rsidR="001B225E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1B225E">
              <w:rPr>
                <w:rFonts w:eastAsiaTheme="minorHAnsi"/>
                <w:sz w:val="28"/>
                <w:szCs w:val="20"/>
              </w:rPr>
              <w:t>kiểu</w:t>
            </w:r>
            <w:proofErr w:type="spellEnd"/>
            <w:r w:rsidR="001B225E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1B225E">
              <w:rPr>
                <w:rFonts w:eastAsiaTheme="minorHAnsi"/>
                <w:sz w:val="28"/>
                <w:szCs w:val="20"/>
              </w:rPr>
              <w:t>dữ</w:t>
            </w:r>
            <w:proofErr w:type="spellEnd"/>
            <w:r w:rsidR="001B225E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1B225E">
              <w:rPr>
                <w:rFonts w:eastAsiaTheme="minorHAnsi"/>
                <w:sz w:val="28"/>
                <w:szCs w:val="20"/>
              </w:rPr>
              <w:t>liệu</w:t>
            </w:r>
            <w:proofErr w:type="spellEnd"/>
            <w:r w:rsidR="001B225E">
              <w:rPr>
                <w:rFonts w:eastAsiaTheme="minorHAnsi"/>
                <w:sz w:val="28"/>
                <w:szCs w:val="20"/>
              </w:rPr>
              <w:t xml:space="preserve"> Varchar2 </w:t>
            </w:r>
            <w:proofErr w:type="spellStart"/>
            <w:r w:rsidR="001B225E">
              <w:rPr>
                <w:rFonts w:eastAsiaTheme="minorHAnsi"/>
                <w:sz w:val="28"/>
                <w:szCs w:val="20"/>
              </w:rPr>
              <w:t>là</w:t>
            </w:r>
            <w:proofErr w:type="spellEnd"/>
            <w:r w:rsidR="001B225E">
              <w:rPr>
                <w:rFonts w:eastAsiaTheme="minorHAnsi"/>
                <w:sz w:val="28"/>
                <w:szCs w:val="20"/>
              </w:rPr>
              <w:t xml:space="preserve"> 4000 byte</w:t>
            </w:r>
            <w:r w:rsidR="007740FF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là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đúng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hay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sai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7B5429" w:rsidRPr="002824B0" w:rsidTr="000C64F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1B225E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1B225E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7B5429" w:rsidRPr="002824B0" w:rsidRDefault="007B5429" w:rsidP="007B5429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đúng</w:t>
      </w:r>
      <w:proofErr w:type="spellEnd"/>
      <w:r w:rsidRPr="002824B0">
        <w:rPr>
          <w:b/>
          <w:sz w:val="24"/>
          <w:szCs w:val="24"/>
        </w:rPr>
        <w:t>/</w:t>
      </w:r>
      <w:proofErr w:type="spellStart"/>
      <w:r w:rsidRPr="002824B0">
        <w:rPr>
          <w:b/>
          <w:sz w:val="24"/>
          <w:szCs w:val="24"/>
        </w:rPr>
        <w:t>sai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7B5429" w:rsidRPr="002824B0" w:rsidTr="00B302B3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1D15" w:rsidRPr="002824B0" w:rsidRDefault="00671E99" w:rsidP="000C64F2">
            <w:pPr>
              <w:pStyle w:val="Normal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kích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cỡ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tối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đa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của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kiểu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dữ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liệu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Varchar2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trong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PLSQL </w:t>
            </w:r>
            <w:proofErr w:type="spellStart"/>
            <w:r w:rsidR="007740FF">
              <w:rPr>
                <w:rFonts w:eastAsiaTheme="minorHAnsi"/>
                <w:sz w:val="28"/>
                <w:szCs w:val="20"/>
              </w:rPr>
              <w:t>là</w:t>
            </w:r>
            <w:proofErr w:type="spellEnd"/>
            <w:r w:rsidR="007740FF">
              <w:rPr>
                <w:rFonts w:eastAsiaTheme="minorHAnsi"/>
                <w:sz w:val="28"/>
                <w:szCs w:val="20"/>
              </w:rPr>
              <w:t xml:space="preserve"> 32KB</w:t>
            </w:r>
            <w:r w:rsidR="00B302B3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B302B3">
              <w:rPr>
                <w:rFonts w:eastAsiaTheme="minorHAnsi"/>
                <w:sz w:val="28"/>
                <w:szCs w:val="20"/>
              </w:rPr>
              <w:t>là</w:t>
            </w:r>
            <w:proofErr w:type="spellEnd"/>
            <w:r w:rsidR="00B302B3"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 w:rsidR="00B302B3">
              <w:rPr>
                <w:rFonts w:eastAsiaTheme="minorHAnsi"/>
                <w:sz w:val="28"/>
                <w:szCs w:val="20"/>
              </w:rPr>
              <w:t>đúng</w:t>
            </w:r>
            <w:proofErr w:type="spellEnd"/>
            <w:r w:rsidR="00B302B3">
              <w:rPr>
                <w:rFonts w:eastAsiaTheme="minorHAnsi"/>
                <w:sz w:val="28"/>
                <w:szCs w:val="20"/>
              </w:rPr>
              <w:t xml:space="preserve"> hay </w:t>
            </w:r>
            <w:proofErr w:type="spellStart"/>
            <w:proofErr w:type="gramStart"/>
            <w:r w:rsidR="00B302B3">
              <w:rPr>
                <w:rFonts w:eastAsiaTheme="minorHAnsi"/>
                <w:sz w:val="28"/>
                <w:szCs w:val="20"/>
              </w:rPr>
              <w:t>sai</w:t>
            </w:r>
            <w:proofErr w:type="spellEnd"/>
            <w:r w:rsidR="00B302B3">
              <w:rPr>
                <w:rFonts w:eastAsiaTheme="minorHAnsi"/>
                <w:sz w:val="28"/>
                <w:szCs w:val="20"/>
              </w:rPr>
              <w:t xml:space="preserve"> ?</w:t>
            </w:r>
            <w:proofErr w:type="gramEnd"/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7B5429" w:rsidRPr="002824B0" w:rsidTr="00B302B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B5429" w:rsidRPr="002824B0" w:rsidTr="00B302B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11D15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B5429" w:rsidRPr="002824B0" w:rsidTr="00B302B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7B5429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11D15" w:rsidP="000C64F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429" w:rsidRPr="002824B0" w:rsidTr="00B302B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B302B3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B302B3" w:rsidRPr="002824B0" w:rsidRDefault="00B302B3" w:rsidP="00B302B3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đúng</w:t>
      </w:r>
      <w:proofErr w:type="spellEnd"/>
      <w:r w:rsidRPr="002824B0">
        <w:rPr>
          <w:b/>
          <w:sz w:val="24"/>
          <w:szCs w:val="24"/>
        </w:rPr>
        <w:t>/</w:t>
      </w:r>
      <w:proofErr w:type="spellStart"/>
      <w:r w:rsidRPr="002824B0">
        <w:rPr>
          <w:b/>
          <w:sz w:val="24"/>
          <w:szCs w:val="24"/>
        </w:rPr>
        <w:t>sai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33"/>
        <w:gridCol w:w="4602"/>
        <w:gridCol w:w="769"/>
      </w:tblGrid>
      <w:tr w:rsidR="00B302B3" w:rsidRPr="002824B0" w:rsidTr="004044B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02B3" w:rsidRPr="002824B0" w:rsidRDefault="00B302B3" w:rsidP="00B302B3">
            <w:pPr>
              <w:pStyle w:val="NormalWeb"/>
              <w:spacing w:before="0" w:beforeAutospacing="0" w:after="0" w:afterAutospacing="0"/>
            </w:pPr>
            <w:r>
              <w:lastRenderedPageBreak/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khi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lưu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dữ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liệu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kiểu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DATE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trong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Oracle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thì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giá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trị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ngày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sẽ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lưu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cả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thời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gian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tính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bằng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giây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là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0"/>
              </w:rPr>
              <w:t>đúng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hay </w:t>
            </w:r>
            <w:proofErr w:type="spellStart"/>
            <w:proofErr w:type="gramStart"/>
            <w:r>
              <w:rPr>
                <w:rFonts w:eastAsiaTheme="minorHAnsi"/>
                <w:sz w:val="28"/>
                <w:szCs w:val="20"/>
              </w:rPr>
              <w:t>sai</w:t>
            </w:r>
            <w:proofErr w:type="spellEnd"/>
            <w:r>
              <w:rPr>
                <w:rFonts w:eastAsiaTheme="minorHAnsi"/>
                <w:sz w:val="28"/>
                <w:szCs w:val="20"/>
              </w:rPr>
              <w:t xml:space="preserve"> 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B302B3" w:rsidRPr="002824B0" w:rsidTr="004044B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302B3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302B3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02B3" w:rsidRPr="002824B0" w:rsidTr="004044B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302B3" w:rsidRPr="002824B0" w:rsidTr="004044B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2B3" w:rsidRPr="002824B0" w:rsidRDefault="00B302B3" w:rsidP="004044B1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B302B3" w:rsidRDefault="00B302B3" w:rsidP="00B302B3">
      <w:pPr>
        <w:pStyle w:val="Title"/>
        <w:ind w:left="720"/>
        <w:jc w:val="both"/>
        <w:rPr>
          <w:sz w:val="24"/>
          <w:szCs w:val="24"/>
        </w:rPr>
      </w:pPr>
    </w:p>
    <w:p w:rsidR="0009044B" w:rsidRPr="005664AE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ES</w:t>
      </w:r>
    </w:p>
    <w:p w:rsidR="007B5429" w:rsidRPr="002824B0" w:rsidRDefault="007B5429" w:rsidP="002B76F5">
      <w:pPr>
        <w:pStyle w:val="BodyTextIndent"/>
        <w:numPr>
          <w:ilvl w:val="0"/>
          <w:numId w:val="29"/>
        </w:numPr>
        <w:rPr>
          <w:b/>
          <w:sz w:val="24"/>
          <w:szCs w:val="24"/>
        </w:rPr>
      </w:pPr>
      <w:proofErr w:type="spellStart"/>
      <w:r w:rsidRPr="002824B0">
        <w:rPr>
          <w:b/>
          <w:sz w:val="24"/>
          <w:szCs w:val="24"/>
        </w:rPr>
        <w:t>Câu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Tự</w:t>
      </w:r>
      <w:proofErr w:type="spellEnd"/>
      <w:r w:rsidRPr="002824B0"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luận</w:t>
      </w:r>
      <w:proofErr w:type="spellEnd"/>
      <w:r w:rsidRPr="002824B0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35"/>
        <w:gridCol w:w="4602"/>
        <w:gridCol w:w="768"/>
      </w:tblGrid>
      <w:tr w:rsidR="007B5429" w:rsidRPr="002824B0" w:rsidTr="000C64F2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NormalWeb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7B5429" w:rsidRPr="002824B0" w:rsidTr="000C64F2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5429" w:rsidRPr="002824B0" w:rsidTr="000C64F2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Don't forget to include the deadline!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5429" w:rsidRPr="002824B0" w:rsidRDefault="007B5429" w:rsidP="000C64F2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6519FB" w:rsidRPr="00A12123" w:rsidRDefault="006519FB">
      <w:pPr>
        <w:rPr>
          <w:sz w:val="22"/>
        </w:rPr>
      </w:pPr>
    </w:p>
    <w:sectPr w:rsidR="006519FB" w:rsidRPr="00A12123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74A0"/>
    <w:multiLevelType w:val="hybridMultilevel"/>
    <w:tmpl w:val="E986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A4887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40BAB"/>
    <w:multiLevelType w:val="hybridMultilevel"/>
    <w:tmpl w:val="AF42207E"/>
    <w:lvl w:ilvl="0" w:tplc="CDCCBD2A">
      <w:start w:val="1"/>
      <w:numFmt w:val="upperLetter"/>
      <w:lvlText w:val="%1."/>
      <w:lvlJc w:val="left"/>
      <w:pPr>
        <w:ind w:left="990" w:hanging="360"/>
      </w:pPr>
    </w:lvl>
    <w:lvl w:ilvl="1" w:tplc="982E95FC">
      <w:start w:val="1"/>
      <w:numFmt w:val="lowerLetter"/>
      <w:lvlText w:val="%2."/>
      <w:lvlJc w:val="left"/>
      <w:pPr>
        <w:ind w:left="1710" w:hanging="360"/>
      </w:pPr>
    </w:lvl>
    <w:lvl w:ilvl="2" w:tplc="7D443C18">
      <w:start w:val="1"/>
      <w:numFmt w:val="lowerRoman"/>
      <w:lvlText w:val="%3."/>
      <w:lvlJc w:val="right"/>
      <w:pPr>
        <w:ind w:left="2430" w:hanging="180"/>
      </w:pPr>
    </w:lvl>
    <w:lvl w:ilvl="3" w:tplc="F5F2E7B4">
      <w:start w:val="1"/>
      <w:numFmt w:val="decimal"/>
      <w:lvlText w:val="%4."/>
      <w:lvlJc w:val="left"/>
      <w:pPr>
        <w:ind w:left="3150" w:hanging="360"/>
      </w:pPr>
    </w:lvl>
    <w:lvl w:ilvl="4" w:tplc="735C2200">
      <w:start w:val="1"/>
      <w:numFmt w:val="lowerLetter"/>
      <w:lvlText w:val="%5."/>
      <w:lvlJc w:val="left"/>
      <w:pPr>
        <w:ind w:left="3870" w:hanging="360"/>
      </w:pPr>
    </w:lvl>
    <w:lvl w:ilvl="5" w:tplc="D1F66FDE">
      <w:start w:val="1"/>
      <w:numFmt w:val="lowerRoman"/>
      <w:lvlText w:val="%6."/>
      <w:lvlJc w:val="right"/>
      <w:pPr>
        <w:ind w:left="4590" w:hanging="180"/>
      </w:pPr>
    </w:lvl>
    <w:lvl w:ilvl="6" w:tplc="FB1C00C6">
      <w:start w:val="1"/>
      <w:numFmt w:val="decimal"/>
      <w:lvlText w:val="%7."/>
      <w:lvlJc w:val="left"/>
      <w:pPr>
        <w:ind w:left="5310" w:hanging="360"/>
      </w:pPr>
    </w:lvl>
    <w:lvl w:ilvl="7" w:tplc="074C4602">
      <w:start w:val="1"/>
      <w:numFmt w:val="lowerLetter"/>
      <w:lvlText w:val="%8."/>
      <w:lvlJc w:val="left"/>
      <w:pPr>
        <w:ind w:left="6030" w:hanging="360"/>
      </w:pPr>
    </w:lvl>
    <w:lvl w:ilvl="8" w:tplc="3346691C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17214"/>
    <w:multiLevelType w:val="hybridMultilevel"/>
    <w:tmpl w:val="CCC8ADB6"/>
    <w:lvl w:ilvl="0" w:tplc="46A0DF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630084"/>
    <w:multiLevelType w:val="hybridMultilevel"/>
    <w:tmpl w:val="0C00984C"/>
    <w:lvl w:ilvl="0" w:tplc="0DA8535C">
      <w:start w:val="1"/>
      <w:numFmt w:val="upperLetter"/>
      <w:lvlText w:val="%1."/>
      <w:lvlJc w:val="left"/>
      <w:pPr>
        <w:ind w:left="1080" w:hanging="360"/>
      </w:pPr>
    </w:lvl>
    <w:lvl w:ilvl="1" w:tplc="81EA53C0">
      <w:start w:val="1"/>
      <w:numFmt w:val="lowerLetter"/>
      <w:lvlText w:val="%2."/>
      <w:lvlJc w:val="left"/>
      <w:pPr>
        <w:ind w:left="1800" w:hanging="360"/>
      </w:pPr>
    </w:lvl>
    <w:lvl w:ilvl="2" w:tplc="771494B4">
      <w:start w:val="1"/>
      <w:numFmt w:val="lowerRoman"/>
      <w:lvlText w:val="%3."/>
      <w:lvlJc w:val="right"/>
      <w:pPr>
        <w:ind w:left="2520" w:hanging="180"/>
      </w:pPr>
    </w:lvl>
    <w:lvl w:ilvl="3" w:tplc="33EC75AE">
      <w:start w:val="1"/>
      <w:numFmt w:val="decimal"/>
      <w:lvlText w:val="%4."/>
      <w:lvlJc w:val="left"/>
      <w:pPr>
        <w:ind w:left="3240" w:hanging="360"/>
      </w:pPr>
    </w:lvl>
    <w:lvl w:ilvl="4" w:tplc="19C85CD0">
      <w:start w:val="1"/>
      <w:numFmt w:val="lowerLetter"/>
      <w:lvlText w:val="%5."/>
      <w:lvlJc w:val="left"/>
      <w:pPr>
        <w:ind w:left="3960" w:hanging="360"/>
      </w:pPr>
    </w:lvl>
    <w:lvl w:ilvl="5" w:tplc="05469566">
      <w:start w:val="1"/>
      <w:numFmt w:val="lowerRoman"/>
      <w:lvlText w:val="%6."/>
      <w:lvlJc w:val="right"/>
      <w:pPr>
        <w:ind w:left="4680" w:hanging="180"/>
      </w:pPr>
    </w:lvl>
    <w:lvl w:ilvl="6" w:tplc="E14251C6">
      <w:start w:val="1"/>
      <w:numFmt w:val="decimal"/>
      <w:lvlText w:val="%7."/>
      <w:lvlJc w:val="left"/>
      <w:pPr>
        <w:ind w:left="5400" w:hanging="360"/>
      </w:pPr>
    </w:lvl>
    <w:lvl w:ilvl="7" w:tplc="ACE675FE">
      <w:start w:val="1"/>
      <w:numFmt w:val="lowerLetter"/>
      <w:lvlText w:val="%8."/>
      <w:lvlJc w:val="left"/>
      <w:pPr>
        <w:ind w:left="6120" w:hanging="360"/>
      </w:pPr>
    </w:lvl>
    <w:lvl w:ilvl="8" w:tplc="05A87824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1F1FE5"/>
    <w:multiLevelType w:val="hybridMultilevel"/>
    <w:tmpl w:val="58287BBA"/>
    <w:lvl w:ilvl="0" w:tplc="F5C41F00">
      <w:start w:val="1"/>
      <w:numFmt w:val="upperLetter"/>
      <w:lvlText w:val="%1."/>
      <w:lvlJc w:val="left"/>
      <w:pPr>
        <w:ind w:left="1080" w:hanging="360"/>
      </w:pPr>
    </w:lvl>
    <w:lvl w:ilvl="1" w:tplc="8CE843E4">
      <w:start w:val="1"/>
      <w:numFmt w:val="lowerLetter"/>
      <w:lvlText w:val="%2."/>
      <w:lvlJc w:val="left"/>
      <w:pPr>
        <w:ind w:left="1800" w:hanging="360"/>
      </w:pPr>
    </w:lvl>
    <w:lvl w:ilvl="2" w:tplc="17EC0604">
      <w:start w:val="1"/>
      <w:numFmt w:val="lowerRoman"/>
      <w:lvlText w:val="%3."/>
      <w:lvlJc w:val="right"/>
      <w:pPr>
        <w:ind w:left="2520" w:hanging="180"/>
      </w:pPr>
    </w:lvl>
    <w:lvl w:ilvl="3" w:tplc="006450CE">
      <w:start w:val="1"/>
      <w:numFmt w:val="decimal"/>
      <w:lvlText w:val="%4."/>
      <w:lvlJc w:val="left"/>
      <w:pPr>
        <w:ind w:left="3240" w:hanging="360"/>
      </w:pPr>
    </w:lvl>
    <w:lvl w:ilvl="4" w:tplc="431ABDAC">
      <w:start w:val="1"/>
      <w:numFmt w:val="lowerLetter"/>
      <w:lvlText w:val="%5."/>
      <w:lvlJc w:val="left"/>
      <w:pPr>
        <w:ind w:left="3960" w:hanging="360"/>
      </w:pPr>
    </w:lvl>
    <w:lvl w:ilvl="5" w:tplc="F390761E">
      <w:start w:val="1"/>
      <w:numFmt w:val="lowerRoman"/>
      <w:lvlText w:val="%6."/>
      <w:lvlJc w:val="right"/>
      <w:pPr>
        <w:ind w:left="4680" w:hanging="180"/>
      </w:pPr>
    </w:lvl>
    <w:lvl w:ilvl="6" w:tplc="DAF8F518">
      <w:start w:val="1"/>
      <w:numFmt w:val="decimal"/>
      <w:lvlText w:val="%7."/>
      <w:lvlJc w:val="left"/>
      <w:pPr>
        <w:ind w:left="5400" w:hanging="360"/>
      </w:pPr>
    </w:lvl>
    <w:lvl w:ilvl="7" w:tplc="1E02973A">
      <w:start w:val="1"/>
      <w:numFmt w:val="lowerLetter"/>
      <w:lvlText w:val="%8."/>
      <w:lvlJc w:val="left"/>
      <w:pPr>
        <w:ind w:left="6120" w:hanging="360"/>
      </w:pPr>
    </w:lvl>
    <w:lvl w:ilvl="8" w:tplc="002E1D40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0"/>
  </w:num>
  <w:num w:numId="12">
    <w:abstractNumId w:val="29"/>
  </w:num>
  <w:num w:numId="13">
    <w:abstractNumId w:val="19"/>
  </w:num>
  <w:num w:numId="14">
    <w:abstractNumId w:val="11"/>
  </w:num>
  <w:num w:numId="15">
    <w:abstractNumId w:val="31"/>
  </w:num>
  <w:num w:numId="16">
    <w:abstractNumId w:val="28"/>
  </w:num>
  <w:num w:numId="17">
    <w:abstractNumId w:val="22"/>
  </w:num>
  <w:num w:numId="18">
    <w:abstractNumId w:val="26"/>
  </w:num>
  <w:num w:numId="19">
    <w:abstractNumId w:val="10"/>
  </w:num>
  <w:num w:numId="20">
    <w:abstractNumId w:val="16"/>
  </w:num>
  <w:num w:numId="21">
    <w:abstractNumId w:val="17"/>
  </w:num>
  <w:num w:numId="22">
    <w:abstractNumId w:val="15"/>
  </w:num>
  <w:num w:numId="23">
    <w:abstractNumId w:val="27"/>
  </w:num>
  <w:num w:numId="24">
    <w:abstractNumId w:val="30"/>
  </w:num>
  <w:num w:numId="25">
    <w:abstractNumId w:val="21"/>
  </w:num>
  <w:num w:numId="26">
    <w:abstractNumId w:val="32"/>
  </w:num>
  <w:num w:numId="27">
    <w:abstractNumId w:val="13"/>
  </w:num>
  <w:num w:numId="28">
    <w:abstractNumId w:val="14"/>
  </w:num>
  <w:num w:numId="29">
    <w:abstractNumId w:val="12"/>
  </w:num>
  <w:num w:numId="30">
    <w:abstractNumId w:val="18"/>
  </w:num>
  <w:num w:numId="31">
    <w:abstractNumId w:val="23"/>
  </w:num>
  <w:num w:numId="32">
    <w:abstractNumId w:val="24"/>
  </w:num>
  <w:num w:numId="33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F2"/>
    <w:rsid w:val="000471EC"/>
    <w:rsid w:val="0009044B"/>
    <w:rsid w:val="000A19A0"/>
    <w:rsid w:val="000C3155"/>
    <w:rsid w:val="000F5AD5"/>
    <w:rsid w:val="00114E01"/>
    <w:rsid w:val="00116C67"/>
    <w:rsid w:val="001731B8"/>
    <w:rsid w:val="00193A06"/>
    <w:rsid w:val="001A237A"/>
    <w:rsid w:val="001A5FAB"/>
    <w:rsid w:val="001B0AE2"/>
    <w:rsid w:val="001B225E"/>
    <w:rsid w:val="001C62F1"/>
    <w:rsid w:val="001D64D1"/>
    <w:rsid w:val="002578F2"/>
    <w:rsid w:val="00265B56"/>
    <w:rsid w:val="0026648F"/>
    <w:rsid w:val="00266921"/>
    <w:rsid w:val="0027652F"/>
    <w:rsid w:val="002B76F5"/>
    <w:rsid w:val="002D1E5F"/>
    <w:rsid w:val="002D520D"/>
    <w:rsid w:val="002D64C8"/>
    <w:rsid w:val="002E2096"/>
    <w:rsid w:val="002E4A8B"/>
    <w:rsid w:val="00354E4D"/>
    <w:rsid w:val="00363051"/>
    <w:rsid w:val="003D0BB5"/>
    <w:rsid w:val="003D3ECB"/>
    <w:rsid w:val="003D7397"/>
    <w:rsid w:val="003F2F1C"/>
    <w:rsid w:val="00421813"/>
    <w:rsid w:val="00423561"/>
    <w:rsid w:val="004325EC"/>
    <w:rsid w:val="0049726F"/>
    <w:rsid w:val="005411DB"/>
    <w:rsid w:val="005434F2"/>
    <w:rsid w:val="00555B48"/>
    <w:rsid w:val="005664AE"/>
    <w:rsid w:val="00596F8F"/>
    <w:rsid w:val="006129B4"/>
    <w:rsid w:val="006155F4"/>
    <w:rsid w:val="006173B4"/>
    <w:rsid w:val="006519FB"/>
    <w:rsid w:val="006655A0"/>
    <w:rsid w:val="00671E99"/>
    <w:rsid w:val="006723CD"/>
    <w:rsid w:val="00687F76"/>
    <w:rsid w:val="006D3772"/>
    <w:rsid w:val="006F35EB"/>
    <w:rsid w:val="00711D15"/>
    <w:rsid w:val="00735187"/>
    <w:rsid w:val="00744CD8"/>
    <w:rsid w:val="007740FF"/>
    <w:rsid w:val="007758A5"/>
    <w:rsid w:val="00797FC6"/>
    <w:rsid w:val="007A2A5A"/>
    <w:rsid w:val="007A6391"/>
    <w:rsid w:val="007B5429"/>
    <w:rsid w:val="007D39B4"/>
    <w:rsid w:val="007E3829"/>
    <w:rsid w:val="00806C8C"/>
    <w:rsid w:val="0082797A"/>
    <w:rsid w:val="00890B55"/>
    <w:rsid w:val="008A0466"/>
    <w:rsid w:val="008B00BB"/>
    <w:rsid w:val="008B3C03"/>
    <w:rsid w:val="008E4861"/>
    <w:rsid w:val="00905E6A"/>
    <w:rsid w:val="00953770"/>
    <w:rsid w:val="009A30F3"/>
    <w:rsid w:val="009C1A21"/>
    <w:rsid w:val="009D35E0"/>
    <w:rsid w:val="009D4FDE"/>
    <w:rsid w:val="009F7280"/>
    <w:rsid w:val="00A12123"/>
    <w:rsid w:val="00A17902"/>
    <w:rsid w:val="00A3570A"/>
    <w:rsid w:val="00A74A03"/>
    <w:rsid w:val="00A87F03"/>
    <w:rsid w:val="00AC66A0"/>
    <w:rsid w:val="00AC6C79"/>
    <w:rsid w:val="00AD279F"/>
    <w:rsid w:val="00AE2C7E"/>
    <w:rsid w:val="00AF3FA8"/>
    <w:rsid w:val="00B11AA6"/>
    <w:rsid w:val="00B302B3"/>
    <w:rsid w:val="00B37855"/>
    <w:rsid w:val="00B45B55"/>
    <w:rsid w:val="00B50B62"/>
    <w:rsid w:val="00B6550B"/>
    <w:rsid w:val="00B971DC"/>
    <w:rsid w:val="00BE43E9"/>
    <w:rsid w:val="00C10633"/>
    <w:rsid w:val="00C3408F"/>
    <w:rsid w:val="00C64747"/>
    <w:rsid w:val="00C65FBB"/>
    <w:rsid w:val="00C67855"/>
    <w:rsid w:val="00C72379"/>
    <w:rsid w:val="00D07C0D"/>
    <w:rsid w:val="00D1764C"/>
    <w:rsid w:val="00D57811"/>
    <w:rsid w:val="00D74034"/>
    <w:rsid w:val="00D83746"/>
    <w:rsid w:val="00DA4564"/>
    <w:rsid w:val="00DC5FDC"/>
    <w:rsid w:val="00E26301"/>
    <w:rsid w:val="00E44386"/>
    <w:rsid w:val="00E4533F"/>
    <w:rsid w:val="00E55EE7"/>
    <w:rsid w:val="00E94533"/>
    <w:rsid w:val="00EA50F2"/>
    <w:rsid w:val="00EA55CF"/>
    <w:rsid w:val="00EB0DC7"/>
    <w:rsid w:val="00EE18B2"/>
    <w:rsid w:val="00F256C0"/>
    <w:rsid w:val="00F35EDF"/>
    <w:rsid w:val="00F57C37"/>
    <w:rsid w:val="00F67B80"/>
    <w:rsid w:val="00F84F5F"/>
    <w:rsid w:val="00FA0E22"/>
    <w:rsid w:val="00F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48D631-1D81-4378-9F68-ED23E246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429"/>
    <w:pPr>
      <w:ind w:left="720"/>
      <w:contextualSpacing/>
    </w:pPr>
  </w:style>
  <w:style w:type="paragraph" w:customStyle="1" w:styleId="ft0">
    <w:name w:val="ft0"/>
    <w:basedOn w:val="Normal"/>
    <w:rsid w:val="004325E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5</TotalTime>
  <Pages>8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Administrator</cp:lastModifiedBy>
  <cp:revision>6</cp:revision>
  <cp:lastPrinted>2009-03-13T16:29:00Z</cp:lastPrinted>
  <dcterms:created xsi:type="dcterms:W3CDTF">2016-04-02T11:33:00Z</dcterms:created>
  <dcterms:modified xsi:type="dcterms:W3CDTF">2016-04-05T08:02:00Z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