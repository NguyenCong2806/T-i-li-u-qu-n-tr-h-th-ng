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B62" w:rsidRPr="00133C0D" w:rsidRDefault="00E94533" w:rsidP="00E94533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133C0D">
        <w:rPr>
          <w:rFonts w:ascii="Times New Roman" w:hAnsi="Times New Roman" w:cs="Times New Roman"/>
          <w:sz w:val="26"/>
          <w:szCs w:val="26"/>
        </w:rPr>
        <w:t>ĐỀ THI ĐÁNH GIÁ NĂNG LỰC</w:t>
      </w:r>
    </w:p>
    <w:p w:rsidR="00E94533" w:rsidRPr="00133C0D" w:rsidRDefault="00E94533" w:rsidP="00E94533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133C0D">
        <w:rPr>
          <w:rFonts w:ascii="Times New Roman" w:hAnsi="Times New Roman" w:cs="Times New Roman"/>
          <w:sz w:val="26"/>
          <w:szCs w:val="26"/>
        </w:rPr>
        <w:t>NHÓM NĂNG LỰC: (CM)</w:t>
      </w:r>
    </w:p>
    <w:p w:rsidR="00E94533" w:rsidRPr="00133C0D" w:rsidRDefault="00E94533" w:rsidP="00E94533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133C0D">
        <w:rPr>
          <w:rFonts w:ascii="Times New Roman" w:hAnsi="Times New Roman" w:cs="Times New Roman"/>
          <w:sz w:val="26"/>
          <w:szCs w:val="26"/>
        </w:rPr>
        <w:t xml:space="preserve">TÊN NĂNG LỰC:  </w:t>
      </w:r>
      <w:r w:rsidR="00E13CFF" w:rsidRPr="00133C0D">
        <w:rPr>
          <w:rFonts w:ascii="Times New Roman" w:hAnsi="Times New Roman" w:cs="Times New Roman"/>
          <w:sz w:val="26"/>
          <w:szCs w:val="26"/>
        </w:rPr>
        <w:t>F061-</w:t>
      </w:r>
      <w:r w:rsidR="006E59E9" w:rsidRPr="00133C0D">
        <w:rPr>
          <w:rFonts w:ascii="Times New Roman" w:hAnsi="Times New Roman" w:cs="Times New Roman"/>
          <w:sz w:val="26"/>
          <w:szCs w:val="26"/>
        </w:rPr>
        <w:t xml:space="preserve">Thiết </w:t>
      </w:r>
      <w:proofErr w:type="spellStart"/>
      <w:r w:rsidR="006E59E9" w:rsidRPr="00133C0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6E59E9" w:rsidRPr="00133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59E9" w:rsidRPr="00133C0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6E59E9" w:rsidRPr="00133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59E9" w:rsidRPr="00133C0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6E59E9" w:rsidRPr="00133C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E59E9" w:rsidRPr="00133C0D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="006E59E9" w:rsidRPr="00133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59E9" w:rsidRPr="00133C0D">
        <w:rPr>
          <w:rFonts w:ascii="Times New Roman" w:hAnsi="Times New Roman" w:cs="Times New Roman"/>
          <w:sz w:val="26"/>
          <w:szCs w:val="26"/>
        </w:rPr>
        <w:t>thuật</w:t>
      </w:r>
      <w:proofErr w:type="spellEnd"/>
    </w:p>
    <w:p w:rsidR="00EE18B2" w:rsidRPr="00133C0D" w:rsidRDefault="009A30F3" w:rsidP="005664AE">
      <w:pPr>
        <w:pStyle w:val="Title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133C0D">
        <w:rPr>
          <w:rFonts w:ascii="Times New Roman" w:hAnsi="Times New Roman" w:cs="Times New Roman"/>
          <w:sz w:val="26"/>
          <w:szCs w:val="26"/>
        </w:rPr>
        <w:t xml:space="preserve">CẤP ĐỘ: </w:t>
      </w:r>
      <w:r w:rsidR="009A625F" w:rsidRPr="00133C0D">
        <w:rPr>
          <w:rFonts w:ascii="Times New Roman" w:hAnsi="Times New Roman" w:cs="Times New Roman"/>
          <w:sz w:val="26"/>
          <w:szCs w:val="26"/>
        </w:rPr>
        <w:t>1</w:t>
      </w:r>
    </w:p>
    <w:p w:rsidR="00A64789" w:rsidRPr="00133C0D" w:rsidRDefault="00A64789" w:rsidP="00A64789">
      <w:pPr>
        <w:pStyle w:val="Title"/>
        <w:spacing w:line="240" w:lineRule="auto"/>
        <w:rPr>
          <w:rFonts w:ascii="Times New Roman" w:hAnsi="Times New Roman" w:cs="Times New Roman"/>
          <w:b w:val="0"/>
          <w:sz w:val="24"/>
          <w:szCs w:val="24"/>
          <w:lang w:val="vi-VN"/>
        </w:rPr>
      </w:pPr>
      <w:r w:rsidRPr="00133C0D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133C0D">
        <w:rPr>
          <w:rFonts w:ascii="Times New Roman" w:hAnsi="Times New Roman" w:cs="Times New Roman"/>
          <w:b w:val="0"/>
          <w:sz w:val="24"/>
          <w:szCs w:val="24"/>
          <w:lang w:val="vi-VN"/>
        </w:rPr>
        <w:t>Trình bầy được nguyên lý cơ bản của việc phối màu trong thiết kế mỹ thuật máy tính;</w:t>
      </w:r>
      <w:r w:rsidR="00133C0D" w:rsidRPr="00133C0D">
        <w:rPr>
          <w:rFonts w:ascii="Times New Roman" w:hAnsi="Times New Roman" w:cs="Times New Roman"/>
          <w:b w:val="0"/>
          <w:sz w:val="24"/>
          <w:szCs w:val="24"/>
          <w:lang w:val="en-US"/>
        </w:rPr>
        <w:br/>
      </w:r>
      <w:r w:rsidRPr="00133C0D">
        <w:rPr>
          <w:rFonts w:ascii="Times New Roman" w:hAnsi="Times New Roman" w:cs="Times New Roman"/>
          <w:b w:val="0"/>
          <w:sz w:val="24"/>
          <w:szCs w:val="24"/>
          <w:lang w:val="vi-VN"/>
        </w:rPr>
        <w:t>- Kể tên một số phần mềm thiết kế tiêu biểu phục vụ cho việc thiết kế mỹ thuật trên máy tính;</w:t>
      </w:r>
    </w:p>
    <w:p w:rsidR="0009044B" w:rsidRPr="00133C0D" w:rsidRDefault="0009044B" w:rsidP="0009044B">
      <w:pPr>
        <w:pStyle w:val="Title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C0D">
        <w:rPr>
          <w:rFonts w:ascii="Times New Roman" w:hAnsi="Times New Roman" w:cs="Times New Roman"/>
          <w:sz w:val="24"/>
          <w:szCs w:val="24"/>
        </w:rPr>
        <w:t>CÂU HỎI MC</w:t>
      </w:r>
    </w:p>
    <w:p w:rsidR="001D64D1" w:rsidRPr="00133C0D" w:rsidRDefault="001D64D1" w:rsidP="001D64D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D64D1" w:rsidRPr="00133C0D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916F90">
            <w:pPr>
              <w:pStyle w:val="NormalWeb"/>
            </w:pP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r w:rsidR="00916F90" w:rsidRPr="00133C0D">
              <w:t xml:space="preserve"> </w:t>
            </w:r>
            <w:proofErr w:type="spellStart"/>
            <w:r w:rsidR="00916F90" w:rsidRPr="00133C0D">
              <w:t>hãy</w:t>
            </w:r>
            <w:proofErr w:type="spellEnd"/>
            <w:r w:rsidR="00916F90" w:rsidRPr="00133C0D">
              <w:t xml:space="preserve"> </w:t>
            </w:r>
            <w:proofErr w:type="spellStart"/>
            <w:r w:rsidR="00916F90" w:rsidRPr="00133C0D">
              <w:t>cho</w:t>
            </w:r>
            <w:proofErr w:type="spellEnd"/>
            <w:r w:rsidR="00916F90" w:rsidRPr="00133C0D">
              <w:t xml:space="preserve"> </w:t>
            </w:r>
            <w:proofErr w:type="spellStart"/>
            <w:r w:rsidR="00916F90" w:rsidRPr="00133C0D">
              <w:t>biết</w:t>
            </w:r>
            <w:proofErr w:type="spellEnd"/>
            <w:r w:rsidR="00916F90" w:rsidRPr="00133C0D">
              <w:t xml:space="preserve"> </w:t>
            </w:r>
            <w:proofErr w:type="spellStart"/>
            <w:r w:rsidR="00916F90" w:rsidRPr="00133C0D">
              <w:t>phần</w:t>
            </w:r>
            <w:proofErr w:type="spellEnd"/>
            <w:r w:rsidR="00916F90" w:rsidRPr="00133C0D">
              <w:t xml:space="preserve"> </w:t>
            </w:r>
            <w:proofErr w:type="spellStart"/>
            <w:r w:rsidR="00916F90" w:rsidRPr="00133C0D">
              <w:t>mềm</w:t>
            </w:r>
            <w:proofErr w:type="spellEnd"/>
            <w:r w:rsidR="00916F90" w:rsidRPr="00133C0D">
              <w:t xml:space="preserve"> </w:t>
            </w:r>
            <w:proofErr w:type="spellStart"/>
            <w:r w:rsidR="00916F90" w:rsidRPr="00133C0D">
              <w:t>nào</w:t>
            </w:r>
            <w:proofErr w:type="spellEnd"/>
            <w:r w:rsidR="00916F90" w:rsidRPr="00133C0D">
              <w:t xml:space="preserve"> </w:t>
            </w:r>
            <w:proofErr w:type="spellStart"/>
            <w:r w:rsidR="00916F90" w:rsidRPr="00133C0D">
              <w:t>dưới</w:t>
            </w:r>
            <w:proofErr w:type="spellEnd"/>
            <w:r w:rsidR="00916F90" w:rsidRPr="00133C0D">
              <w:t xml:space="preserve"> </w:t>
            </w:r>
            <w:proofErr w:type="spellStart"/>
            <w:r w:rsidR="00916F90" w:rsidRPr="00133C0D">
              <w:t>đây</w:t>
            </w:r>
            <w:proofErr w:type="spellEnd"/>
            <w:r w:rsidR="00916F90" w:rsidRPr="00133C0D">
              <w:t xml:space="preserve"> </w:t>
            </w:r>
            <w:proofErr w:type="spellStart"/>
            <w:r w:rsidR="00916F90" w:rsidRPr="00133C0D">
              <w:t>không</w:t>
            </w:r>
            <w:proofErr w:type="spellEnd"/>
            <w:r w:rsidR="00916F90" w:rsidRPr="00133C0D">
              <w:t xml:space="preserve"> </w:t>
            </w:r>
            <w:proofErr w:type="spellStart"/>
            <w:r w:rsidR="00916F90" w:rsidRPr="00133C0D">
              <w:t>phải</w:t>
            </w:r>
            <w:proofErr w:type="spellEnd"/>
            <w:r w:rsidR="00916F90" w:rsidRPr="00133C0D">
              <w:t xml:space="preserve"> </w:t>
            </w:r>
            <w:proofErr w:type="spellStart"/>
            <w:r w:rsidR="00916F90" w:rsidRPr="00133C0D">
              <w:t>là</w:t>
            </w:r>
            <w:proofErr w:type="spellEnd"/>
            <w:r w:rsidR="00916F90" w:rsidRPr="00133C0D">
              <w:t xml:space="preserve"> </w:t>
            </w:r>
            <w:proofErr w:type="spellStart"/>
            <w:r w:rsidR="00916F90" w:rsidRPr="00133C0D">
              <w:t>phần</w:t>
            </w:r>
            <w:proofErr w:type="spellEnd"/>
            <w:r w:rsidR="00916F90" w:rsidRPr="00133C0D">
              <w:t xml:space="preserve"> </w:t>
            </w:r>
            <w:proofErr w:type="spellStart"/>
            <w:r w:rsidR="00916F90" w:rsidRPr="00133C0D">
              <w:t>mềm</w:t>
            </w:r>
            <w:proofErr w:type="spellEnd"/>
            <w:r w:rsidR="00916F90" w:rsidRPr="00133C0D">
              <w:t xml:space="preserve"> </w:t>
            </w:r>
            <w:proofErr w:type="spellStart"/>
            <w:r w:rsidR="00916F90" w:rsidRPr="00133C0D">
              <w:t>thiết</w:t>
            </w:r>
            <w:proofErr w:type="spellEnd"/>
            <w:r w:rsidR="00916F90" w:rsidRPr="00133C0D">
              <w:t xml:space="preserve"> </w:t>
            </w:r>
            <w:proofErr w:type="spellStart"/>
            <w:r w:rsidR="00916F90" w:rsidRPr="00133C0D">
              <w:t>kế</w:t>
            </w:r>
            <w:proofErr w:type="spellEnd"/>
            <w:r w:rsidR="00916F90" w:rsidRPr="00133C0D">
              <w:t xml:space="preserve"> </w:t>
            </w:r>
            <w:proofErr w:type="spellStart"/>
            <w:r w:rsidR="00916F90" w:rsidRPr="00133C0D">
              <w:t>đồ</w:t>
            </w:r>
            <w:proofErr w:type="spellEnd"/>
            <w:r w:rsidR="00916F90" w:rsidRPr="00133C0D">
              <w:t xml:space="preserve"> </w:t>
            </w:r>
            <w:proofErr w:type="spellStart"/>
            <w:r w:rsidR="00916F90" w:rsidRPr="00133C0D">
              <w:t>họa</w:t>
            </w:r>
            <w:proofErr w:type="spellEnd"/>
            <w:r w:rsidR="00916F90" w:rsidRPr="00133C0D">
              <w:t xml:space="preserve"> </w:t>
            </w:r>
            <w:proofErr w:type="spellStart"/>
            <w:r w:rsidR="00916F90" w:rsidRPr="00133C0D">
              <w:t>máy</w:t>
            </w:r>
            <w:proofErr w:type="spellEnd"/>
            <w:r w:rsidR="00916F90" w:rsidRPr="00133C0D">
              <w:t xml:space="preserve"> </w:t>
            </w:r>
            <w:proofErr w:type="spellStart"/>
            <w:r w:rsidR="00916F90" w:rsidRPr="00133C0D">
              <w:t>tính</w:t>
            </w:r>
            <w:proofErr w:type="spellEnd"/>
            <w:r w:rsidR="00D93192">
              <w:t>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D64D1" w:rsidRPr="00133C0D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2E5EAF" w:rsidP="002E5EAF">
            <w:pPr>
              <w:spacing w:before="0" w:after="0"/>
              <w:rPr>
                <w:color w:val="000000" w:themeColor="text1"/>
                <w:sz w:val="24"/>
                <w:szCs w:val="24"/>
              </w:rPr>
            </w:pPr>
            <w:r w:rsidRPr="00133C0D">
              <w:rPr>
                <w:color w:val="000000" w:themeColor="text1"/>
                <w:sz w:val="24"/>
                <w:szCs w:val="24"/>
              </w:rPr>
              <w:t>Adobe Photoshop 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B5EF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540767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bCs/>
                <w:sz w:val="24"/>
                <w:szCs w:val="24"/>
              </w:rPr>
              <w:t>Download Manager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4F78FB" w:rsidP="00D74034">
            <w:pPr>
              <w:pStyle w:val="QFGrad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2E5EAF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Adobe Illustrator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F955C2" w:rsidP="002E5EAF">
            <w:pPr>
              <w:rPr>
                <w:color w:val="000000" w:themeColor="text1"/>
                <w:sz w:val="24"/>
                <w:szCs w:val="24"/>
              </w:rPr>
            </w:pPr>
            <w:hyperlink r:id="rId5" w:history="1">
              <w:proofErr w:type="spellStart"/>
              <w:r w:rsidR="002E5EAF" w:rsidRPr="00133C0D">
                <w:rPr>
                  <w:color w:val="000000" w:themeColor="text1"/>
                  <w:sz w:val="24"/>
                  <w:szCs w:val="24"/>
                </w:rPr>
                <w:t>CorelDRAW</w:t>
              </w:r>
              <w:proofErr w:type="spellEnd"/>
              <w:r w:rsidR="002E5EAF" w:rsidRPr="00133C0D">
                <w:rPr>
                  <w:color w:val="000000" w:themeColor="text1"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64D1" w:rsidRPr="00133C0D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7E3829" w:rsidRPr="00133C0D" w:rsidRDefault="007E3829" w:rsidP="007E382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7E3829" w:rsidRPr="00133C0D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186A21">
            <w:pPr>
              <w:pStyle w:val="NormalWeb"/>
              <w:rPr>
                <w:lang w:val="vi-VN"/>
              </w:rPr>
            </w:pP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cho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biết</w:t>
            </w:r>
            <w:proofErr w:type="spellEnd"/>
            <w:r w:rsidRPr="00133C0D">
              <w:t xml:space="preserve"> </w:t>
            </w:r>
            <w:r w:rsidR="00155D0D" w:rsidRPr="00133C0D">
              <w:t>m</w:t>
            </w:r>
            <w:r w:rsidR="00155D0D" w:rsidRPr="00133C0D">
              <w:rPr>
                <w:lang w:val="vi-VN"/>
              </w:rPr>
              <w:t>à</w:t>
            </w:r>
            <w:r w:rsidR="00186A21" w:rsidRPr="00133C0D">
              <w:t xml:space="preserve">u </w:t>
            </w:r>
            <w:proofErr w:type="spellStart"/>
            <w:r w:rsidR="00186A21" w:rsidRPr="00133C0D">
              <w:t>nào</w:t>
            </w:r>
            <w:proofErr w:type="spellEnd"/>
            <w:r w:rsidR="00186A21" w:rsidRPr="00133C0D">
              <w:t xml:space="preserve"> </w:t>
            </w:r>
            <w:proofErr w:type="spellStart"/>
            <w:r w:rsidR="00053AA4" w:rsidRPr="00133C0D">
              <w:t>dưới</w:t>
            </w:r>
            <w:proofErr w:type="spellEnd"/>
            <w:r w:rsidR="00053AA4" w:rsidRPr="00133C0D">
              <w:t xml:space="preserve"> </w:t>
            </w:r>
            <w:proofErr w:type="spellStart"/>
            <w:r w:rsidR="00053AA4" w:rsidRPr="00133C0D">
              <w:t>đây</w:t>
            </w:r>
            <w:proofErr w:type="spellEnd"/>
            <w:r w:rsidR="00053AA4" w:rsidRPr="00133C0D">
              <w:t xml:space="preserve"> do </w:t>
            </w:r>
            <w:proofErr w:type="spellStart"/>
            <w:r w:rsidR="00053AA4" w:rsidRPr="00133C0D">
              <w:t>mầu</w:t>
            </w:r>
            <w:proofErr w:type="spellEnd"/>
            <w:r w:rsidR="00053AA4" w:rsidRPr="00133C0D">
              <w:t xml:space="preserve"> </w:t>
            </w:r>
            <w:proofErr w:type="spellStart"/>
            <w:r w:rsidR="00053AA4" w:rsidRPr="00133C0D">
              <w:t>đỏ</w:t>
            </w:r>
            <w:proofErr w:type="spellEnd"/>
            <w:r w:rsidR="00053AA4" w:rsidRPr="00133C0D">
              <w:t xml:space="preserve"> </w:t>
            </w:r>
            <w:proofErr w:type="spellStart"/>
            <w:r w:rsidR="00053AA4" w:rsidRPr="00133C0D">
              <w:t>và</w:t>
            </w:r>
            <w:proofErr w:type="spellEnd"/>
            <w:r w:rsidR="00053AA4" w:rsidRPr="00133C0D">
              <w:t xml:space="preserve"> </w:t>
            </w:r>
            <w:proofErr w:type="spellStart"/>
            <w:r w:rsidR="00053AA4" w:rsidRPr="00133C0D">
              <w:t>xanh</w:t>
            </w:r>
            <w:proofErr w:type="spellEnd"/>
            <w:r w:rsidR="00053AA4" w:rsidRPr="00133C0D">
              <w:t xml:space="preserve"> lam </w:t>
            </w:r>
            <w:r w:rsidR="00155D0D" w:rsidRPr="00133C0D">
              <w:rPr>
                <w:lang w:val="vi-VN"/>
              </w:rPr>
              <w:t xml:space="preserve">kết hợp </w:t>
            </w:r>
            <w:proofErr w:type="spellStart"/>
            <w:r w:rsidR="00053AA4" w:rsidRPr="00133C0D">
              <w:t>tạo</w:t>
            </w:r>
            <w:proofErr w:type="spellEnd"/>
            <w:r w:rsidR="00053AA4" w:rsidRPr="00133C0D">
              <w:t xml:space="preserve"> </w:t>
            </w:r>
            <w:proofErr w:type="spellStart"/>
            <w:r w:rsidR="00053AA4" w:rsidRPr="00133C0D">
              <w:t>thành</w:t>
            </w:r>
            <w:proofErr w:type="spellEnd"/>
            <w:r w:rsidR="008F4D38" w:rsidRPr="00133C0D">
              <w:rPr>
                <w:lang w:val="vi-VN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7E3829" w:rsidRPr="00133C0D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053AA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xanh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053AA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Mầu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hồng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B5EF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053AA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Mầu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tím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4F78FB" w:rsidP="00D74034">
            <w:pPr>
              <w:pStyle w:val="QFGrad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053AA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Mầu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vàng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3829" w:rsidRPr="00133C0D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C72379" w:rsidRPr="00133C0D" w:rsidRDefault="00C72379" w:rsidP="00C7237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C72379" w:rsidRPr="00133C0D" w:rsidTr="00860D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6E14FB">
            <w:pPr>
              <w:pStyle w:val="NormalWeb"/>
            </w:pP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hãy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cho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biế</w:t>
            </w:r>
            <w:r w:rsidR="006E14FB" w:rsidRPr="00133C0D">
              <w:t>t</w:t>
            </w:r>
            <w:proofErr w:type="spellEnd"/>
            <w:r w:rsidR="006E14FB" w:rsidRPr="00133C0D">
              <w:t xml:space="preserve"> </w:t>
            </w:r>
            <w:proofErr w:type="spellStart"/>
            <w:r w:rsidR="006E14FB" w:rsidRPr="00133C0D">
              <w:t>phần</w:t>
            </w:r>
            <w:proofErr w:type="spellEnd"/>
            <w:r w:rsidR="006E14FB" w:rsidRPr="00133C0D">
              <w:t xml:space="preserve"> </w:t>
            </w:r>
            <w:proofErr w:type="spellStart"/>
            <w:r w:rsidR="006E14FB" w:rsidRPr="00133C0D">
              <w:t>mềm</w:t>
            </w:r>
            <w:proofErr w:type="spellEnd"/>
            <w:r w:rsidR="006E14FB" w:rsidRPr="00133C0D">
              <w:t xml:space="preserve"> </w:t>
            </w:r>
            <w:proofErr w:type="spellStart"/>
            <w:r w:rsidR="006E14FB" w:rsidRPr="00133C0D">
              <w:t>nào</w:t>
            </w:r>
            <w:proofErr w:type="spellEnd"/>
            <w:r w:rsidR="006E14FB" w:rsidRPr="00133C0D">
              <w:t xml:space="preserve"> </w:t>
            </w:r>
            <w:proofErr w:type="spellStart"/>
            <w:r w:rsidR="006E14FB" w:rsidRPr="00133C0D">
              <w:t>dưới</w:t>
            </w:r>
            <w:proofErr w:type="spellEnd"/>
            <w:r w:rsidR="006E14FB" w:rsidRPr="00133C0D">
              <w:t xml:space="preserve"> </w:t>
            </w:r>
            <w:proofErr w:type="spellStart"/>
            <w:r w:rsidR="006E14FB" w:rsidRPr="00133C0D">
              <w:t>đây</w:t>
            </w:r>
            <w:proofErr w:type="spellEnd"/>
            <w:r w:rsidR="006E14FB" w:rsidRPr="00133C0D">
              <w:t xml:space="preserve"> </w:t>
            </w:r>
            <w:proofErr w:type="spellStart"/>
            <w:r w:rsidR="006E14FB" w:rsidRPr="00133C0D">
              <w:t>có</w:t>
            </w:r>
            <w:proofErr w:type="spellEnd"/>
            <w:r w:rsidR="006E14FB" w:rsidRPr="00133C0D">
              <w:t xml:space="preserve"> </w:t>
            </w:r>
            <w:proofErr w:type="spellStart"/>
            <w:r w:rsidR="006E14FB" w:rsidRPr="00133C0D">
              <w:t>thể</w:t>
            </w:r>
            <w:proofErr w:type="spellEnd"/>
            <w:r w:rsidR="006E14FB" w:rsidRPr="00133C0D">
              <w:t xml:space="preserve"> </w:t>
            </w:r>
            <w:proofErr w:type="spellStart"/>
            <w:r w:rsidR="006E14FB" w:rsidRPr="00133C0D">
              <w:t>tạo</w:t>
            </w:r>
            <w:proofErr w:type="spellEnd"/>
            <w:r w:rsidR="006E14FB" w:rsidRPr="00133C0D">
              <w:t xml:space="preserve"> </w:t>
            </w:r>
            <w:proofErr w:type="spellStart"/>
            <w:r w:rsidR="006E14FB" w:rsidRPr="00133C0D">
              <w:t>ra</w:t>
            </w:r>
            <w:proofErr w:type="spellEnd"/>
            <w:r w:rsidR="006E14FB" w:rsidRPr="00133C0D">
              <w:t xml:space="preserve"> </w:t>
            </w:r>
            <w:proofErr w:type="spellStart"/>
            <w:r w:rsidR="006E14FB" w:rsidRPr="00133C0D">
              <w:t>những</w:t>
            </w:r>
            <w:proofErr w:type="spellEnd"/>
            <w:r w:rsidR="006E14FB" w:rsidRPr="00133C0D">
              <w:t xml:space="preserve"> file vector?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C72379" w:rsidRPr="00133C0D" w:rsidTr="00860D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E44695" w:rsidP="00E44695">
            <w:pPr>
              <w:spacing w:before="0"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133C0D">
              <w:rPr>
                <w:sz w:val="24"/>
                <w:szCs w:val="24"/>
                <w:lang w:val="en-US"/>
              </w:rPr>
              <w:t xml:space="preserve">Adobe Flash Player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E44695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C0D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FotoSketcher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E44695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Photo Studio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6E14F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Adobe Illustrator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379" w:rsidRPr="00133C0D" w:rsidTr="00860D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C72379" w:rsidRPr="00133C0D" w:rsidRDefault="00C72379" w:rsidP="00C7237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C72379" w:rsidRPr="00133C0D" w:rsidTr="00860D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2619B">
            <w:pPr>
              <w:pStyle w:val="NormalWeb"/>
            </w:pPr>
            <w:r w:rsidRPr="00133C0D">
              <w:t xml:space="preserve">Theo </w:t>
            </w: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, </w:t>
            </w:r>
            <w:proofErr w:type="spellStart"/>
            <w:r w:rsidR="0082619B" w:rsidRPr="00133C0D">
              <w:t>hiện</w:t>
            </w:r>
            <w:proofErr w:type="spellEnd"/>
            <w:r w:rsidR="0082619B" w:rsidRPr="00133C0D">
              <w:t xml:space="preserve"> nay </w:t>
            </w:r>
            <w:proofErr w:type="spellStart"/>
            <w:r w:rsidR="0082619B" w:rsidRPr="00133C0D">
              <w:t>trong</w:t>
            </w:r>
            <w:proofErr w:type="spellEnd"/>
            <w:r w:rsidR="0082619B" w:rsidRPr="00133C0D">
              <w:t xml:space="preserve"> </w:t>
            </w:r>
            <w:proofErr w:type="spellStart"/>
            <w:r w:rsidR="0082619B" w:rsidRPr="00133C0D">
              <w:t>việc</w:t>
            </w:r>
            <w:proofErr w:type="spellEnd"/>
            <w:r w:rsidR="0082619B" w:rsidRPr="00133C0D">
              <w:t xml:space="preserve"> </w:t>
            </w:r>
            <w:proofErr w:type="spellStart"/>
            <w:r w:rsidR="0082619B" w:rsidRPr="00133C0D">
              <w:t>thiết</w:t>
            </w:r>
            <w:proofErr w:type="spellEnd"/>
            <w:r w:rsidR="0082619B" w:rsidRPr="00133C0D">
              <w:t xml:space="preserve"> </w:t>
            </w:r>
            <w:proofErr w:type="spellStart"/>
            <w:r w:rsidR="0082619B" w:rsidRPr="00133C0D">
              <w:t>kế</w:t>
            </w:r>
            <w:proofErr w:type="spellEnd"/>
            <w:r w:rsidR="0082619B" w:rsidRPr="00133C0D">
              <w:t xml:space="preserve"> </w:t>
            </w:r>
            <w:proofErr w:type="spellStart"/>
            <w:r w:rsidR="0082619B" w:rsidRPr="00133C0D">
              <w:t>mỹ</w:t>
            </w:r>
            <w:proofErr w:type="spellEnd"/>
            <w:r w:rsidR="0082619B" w:rsidRPr="00133C0D">
              <w:t xml:space="preserve"> </w:t>
            </w:r>
            <w:proofErr w:type="spellStart"/>
            <w:r w:rsidR="0082619B" w:rsidRPr="00133C0D">
              <w:t>thuật</w:t>
            </w:r>
            <w:proofErr w:type="spellEnd"/>
            <w:r w:rsidR="0082619B" w:rsidRPr="00133C0D">
              <w:t xml:space="preserve"> </w:t>
            </w:r>
            <w:proofErr w:type="spellStart"/>
            <w:r w:rsidR="0082619B" w:rsidRPr="00133C0D">
              <w:t>ứng</w:t>
            </w:r>
            <w:proofErr w:type="spellEnd"/>
            <w:r w:rsidR="0082619B" w:rsidRPr="00133C0D">
              <w:t xml:space="preserve"> </w:t>
            </w:r>
            <w:proofErr w:type="spellStart"/>
            <w:r w:rsidR="0082619B" w:rsidRPr="00133C0D">
              <w:t>dụng</w:t>
            </w:r>
            <w:proofErr w:type="spellEnd"/>
            <w:r w:rsidR="0082619B" w:rsidRPr="00133C0D">
              <w:t xml:space="preserve"> </w:t>
            </w:r>
            <w:proofErr w:type="spellStart"/>
            <w:r w:rsidR="0082619B" w:rsidRPr="00133C0D">
              <w:t>có</w:t>
            </w:r>
            <w:proofErr w:type="spellEnd"/>
            <w:r w:rsidR="0082619B" w:rsidRPr="00133C0D">
              <w:t xml:space="preserve"> </w:t>
            </w:r>
            <w:proofErr w:type="spellStart"/>
            <w:r w:rsidR="0082619B" w:rsidRPr="00133C0D">
              <w:t>mấy</w:t>
            </w:r>
            <w:proofErr w:type="spellEnd"/>
            <w:r w:rsidR="0082619B" w:rsidRPr="00133C0D">
              <w:t xml:space="preserve"> </w:t>
            </w:r>
            <w:proofErr w:type="spellStart"/>
            <w:r w:rsidR="0082619B" w:rsidRPr="00133C0D">
              <w:t>bố</w:t>
            </w:r>
            <w:proofErr w:type="spellEnd"/>
            <w:r w:rsidR="0082619B" w:rsidRPr="00133C0D">
              <w:t xml:space="preserve"> </w:t>
            </w:r>
            <w:proofErr w:type="spellStart"/>
            <w:r w:rsidR="0082619B" w:rsidRPr="00133C0D">
              <w:t>cục</w:t>
            </w:r>
            <w:proofErr w:type="spellEnd"/>
            <w:r w:rsidR="0082619B" w:rsidRPr="00133C0D">
              <w:t xml:space="preserve"> </w:t>
            </w:r>
            <w:proofErr w:type="spellStart"/>
            <w:r w:rsidR="0082619B" w:rsidRPr="00133C0D">
              <w:t>màu</w:t>
            </w:r>
            <w:proofErr w:type="spellEnd"/>
            <w:r w:rsidR="0082619B" w:rsidRPr="00133C0D">
              <w:t xml:space="preserve"> </w:t>
            </w:r>
            <w:proofErr w:type="spellStart"/>
            <w:r w:rsidR="0082619B" w:rsidRPr="00133C0D">
              <w:t>căn</w:t>
            </w:r>
            <w:proofErr w:type="spellEnd"/>
            <w:r w:rsidR="0082619B" w:rsidRPr="00133C0D">
              <w:t xml:space="preserve"> </w:t>
            </w:r>
            <w:proofErr w:type="spellStart"/>
            <w:r w:rsidR="0082619B" w:rsidRPr="00133C0D">
              <w:t>bản</w:t>
            </w:r>
            <w:proofErr w:type="spellEnd"/>
            <w:r w:rsidR="0082619B" w:rsidRPr="00133C0D">
              <w:t xml:space="preserve"> </w:t>
            </w:r>
            <w:proofErr w:type="spellStart"/>
            <w:r w:rsidR="0082619B" w:rsidRPr="00133C0D">
              <w:t>để</w:t>
            </w:r>
            <w:proofErr w:type="spellEnd"/>
            <w:r w:rsidR="0082619B" w:rsidRPr="00133C0D">
              <w:t xml:space="preserve"> </w:t>
            </w:r>
            <w:proofErr w:type="spellStart"/>
            <w:r w:rsidR="0082619B" w:rsidRPr="00133C0D">
              <w:t>tạo</w:t>
            </w:r>
            <w:proofErr w:type="spellEnd"/>
            <w:r w:rsidR="0082619B" w:rsidRPr="00133C0D">
              <w:t xml:space="preserve"> </w:t>
            </w:r>
            <w:proofErr w:type="spellStart"/>
            <w:r w:rsidR="0082619B" w:rsidRPr="00133C0D">
              <w:t>ra</w:t>
            </w:r>
            <w:proofErr w:type="spellEnd"/>
            <w:r w:rsidR="0082619B" w:rsidRPr="00133C0D">
              <w:t xml:space="preserve"> </w:t>
            </w:r>
            <w:proofErr w:type="spellStart"/>
            <w:r w:rsidR="0082619B" w:rsidRPr="00133C0D">
              <w:t>những</w:t>
            </w:r>
            <w:proofErr w:type="spellEnd"/>
            <w:r w:rsidR="0082619B" w:rsidRPr="00133C0D">
              <w:t xml:space="preserve"> </w:t>
            </w:r>
            <w:proofErr w:type="spellStart"/>
            <w:r w:rsidR="0082619B" w:rsidRPr="00133C0D">
              <w:t>sự</w:t>
            </w:r>
            <w:proofErr w:type="spellEnd"/>
            <w:r w:rsidR="0082619B" w:rsidRPr="00133C0D">
              <w:t xml:space="preserve"> </w:t>
            </w:r>
            <w:proofErr w:type="spellStart"/>
            <w:r w:rsidR="0082619B" w:rsidRPr="00133C0D">
              <w:t>phối</w:t>
            </w:r>
            <w:proofErr w:type="spellEnd"/>
            <w:r w:rsidR="0082619B" w:rsidRPr="00133C0D">
              <w:t xml:space="preserve"> </w:t>
            </w:r>
            <w:proofErr w:type="spellStart"/>
            <w:r w:rsidR="0082619B" w:rsidRPr="00133C0D">
              <w:t>màu</w:t>
            </w:r>
            <w:proofErr w:type="spellEnd"/>
            <w:r w:rsidR="0082619B" w:rsidRPr="00133C0D">
              <w:t xml:space="preserve"> </w:t>
            </w:r>
            <w:proofErr w:type="spellStart"/>
            <w:r w:rsidR="0082619B" w:rsidRPr="00133C0D">
              <w:t>hài</w:t>
            </w:r>
            <w:proofErr w:type="spellEnd"/>
            <w:r w:rsidR="0082619B" w:rsidRPr="00133C0D">
              <w:t xml:space="preserve"> </w:t>
            </w:r>
            <w:proofErr w:type="spellStart"/>
            <w:r w:rsidR="0082619B" w:rsidRPr="00133C0D">
              <w:t>hòa</w:t>
            </w:r>
            <w:proofErr w:type="spellEnd"/>
            <w:r w:rsidR="0082619B" w:rsidRPr="00133C0D">
              <w:t xml:space="preserve"> </w:t>
            </w:r>
            <w:proofErr w:type="spellStart"/>
            <w:r w:rsidR="0082619B" w:rsidRPr="00133C0D">
              <w:t>và</w:t>
            </w:r>
            <w:proofErr w:type="spellEnd"/>
            <w:r w:rsidR="0082619B" w:rsidRPr="00133C0D">
              <w:t xml:space="preserve"> </w:t>
            </w:r>
            <w:proofErr w:type="spellStart"/>
            <w:r w:rsidR="0082619B" w:rsidRPr="00133C0D">
              <w:t>hữu</w:t>
            </w:r>
            <w:proofErr w:type="spellEnd"/>
            <w:r w:rsidR="0082619B" w:rsidRPr="00133C0D">
              <w:t xml:space="preserve"> </w:t>
            </w:r>
            <w:proofErr w:type="spellStart"/>
            <w:r w:rsidR="0082619B" w:rsidRPr="00133C0D">
              <w:t>dụng</w:t>
            </w:r>
            <w:proofErr w:type="spellEnd"/>
            <w:r w:rsidR="0082619B" w:rsidRPr="00133C0D">
              <w:t xml:space="preserve"> </w:t>
            </w:r>
            <w:proofErr w:type="spellStart"/>
            <w:r w:rsidR="0082619B" w:rsidRPr="00133C0D">
              <w:t>nhất</w:t>
            </w:r>
            <w:proofErr w:type="spellEnd"/>
            <w:r w:rsidR="0082619B" w:rsidRPr="00133C0D"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C72379" w:rsidRPr="00133C0D" w:rsidTr="00860D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82619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cục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82619B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82619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cục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82619B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82619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cục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82619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cục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379" w:rsidRPr="00133C0D" w:rsidTr="00860D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146C91" w:rsidRPr="00133C0D" w:rsidRDefault="00146C91" w:rsidP="00146C9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46C91" w:rsidRPr="00133C0D" w:rsidTr="00860D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296C87" w:rsidP="008F4D38">
            <w:pPr>
              <w:pStyle w:val="NormalWeb"/>
              <w:rPr>
                <w:lang w:val="vi-VN"/>
              </w:rPr>
            </w:pPr>
            <w:proofErr w:type="spellStart"/>
            <w:r w:rsidRPr="00133C0D">
              <w:t>A</w:t>
            </w:r>
            <w:r w:rsidR="008F4D38" w:rsidRPr="00133C0D">
              <w:t>nh</w:t>
            </w:r>
            <w:proofErr w:type="spellEnd"/>
            <w:r w:rsidR="008F4D38" w:rsidRPr="00133C0D">
              <w:t>/</w:t>
            </w:r>
            <w:proofErr w:type="spellStart"/>
            <w:r w:rsidR="008F4D38" w:rsidRPr="00133C0D">
              <w:t>chị</w:t>
            </w:r>
            <w:proofErr w:type="spellEnd"/>
            <w:r w:rsidR="00146C91" w:rsidRPr="00133C0D">
              <w:t xml:space="preserve"> </w:t>
            </w:r>
            <w:proofErr w:type="spellStart"/>
            <w:r w:rsidRPr="00133C0D">
              <w:t>cho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biết</w:t>
            </w:r>
            <w:proofErr w:type="spellEnd"/>
            <w:r w:rsidR="008F4D38" w:rsidRPr="00133C0D">
              <w:rPr>
                <w:lang w:val="vi-VN"/>
              </w:rPr>
              <w:t>: C</w:t>
            </w:r>
            <w:r w:rsidRPr="00133C0D">
              <w:rPr>
                <w:lang w:val="vi-VN"/>
              </w:rPr>
              <w:t>ông cụ R</w:t>
            </w:r>
            <w:proofErr w:type="spellStart"/>
            <w:r w:rsidRPr="00133C0D">
              <w:t>ectangular</w:t>
            </w:r>
            <w:proofErr w:type="spellEnd"/>
            <w:r w:rsidRPr="00133C0D">
              <w:t xml:space="preserve"> marquee tool </w:t>
            </w:r>
            <w:proofErr w:type="spellStart"/>
            <w:r w:rsidRPr="00133C0D">
              <w:t>trong</w:t>
            </w:r>
            <w:proofErr w:type="spellEnd"/>
            <w:r w:rsidRPr="00133C0D">
              <w:t xml:space="preserve"> </w:t>
            </w:r>
            <w:r w:rsidRPr="00133C0D">
              <w:rPr>
                <w:lang w:val="vi-VN"/>
              </w:rPr>
              <w:t>phần mềm P</w:t>
            </w:r>
            <w:proofErr w:type="spellStart"/>
            <w:r w:rsidRPr="00133C0D">
              <w:t>hotoshop</w:t>
            </w:r>
            <w:proofErr w:type="spellEnd"/>
            <w:r w:rsidRPr="00133C0D">
              <w:rPr>
                <w:lang w:val="vi-VN"/>
              </w:rPr>
              <w:t xml:space="preserve"> có chức năng gì?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46C91" w:rsidRPr="00133C0D" w:rsidTr="00860D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296C87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Di chuyển đối tượng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296C87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Công cụ tạo vùng chọn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46C91" w:rsidRPr="00133C0D" w:rsidTr="00296C87">
        <w:trPr>
          <w:cantSplit/>
          <w:trHeight w:val="390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EC6B2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Chọn màu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296C87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Tách đối tượng ra khỏi vùng nền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6C91" w:rsidRPr="00133C0D" w:rsidTr="00860D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146C91" w:rsidRPr="00133C0D" w:rsidRDefault="00146C91" w:rsidP="00146C9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46C91" w:rsidRPr="00133C0D" w:rsidTr="00860D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C33407">
            <w:pPr>
              <w:pStyle w:val="NormalWeb"/>
              <w:rPr>
                <w:lang w:val="vi-VN"/>
              </w:rPr>
            </w:pPr>
            <w:r w:rsidRPr="00133C0D">
              <w:t xml:space="preserve">Theo </w:t>
            </w: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, </w:t>
            </w:r>
            <w:r w:rsidR="00C33407" w:rsidRPr="00133C0D">
              <w:rPr>
                <w:lang w:val="vi-VN"/>
              </w:rPr>
              <w:t>mầu cơ bản là những mầu nào dưới đây: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46C91" w:rsidRPr="00133C0D" w:rsidTr="00860D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F255CF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 cam, tím, xanh lá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F255CF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Màu đen, màu trắng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C33407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AA4B75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Xanh dương, tím, vàng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C33407" w:rsidP="00C33407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Đỏ, lục lam, vàng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C33407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6C91" w:rsidRPr="00133C0D" w:rsidTr="00860D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146C91" w:rsidRPr="00133C0D" w:rsidRDefault="00146C91" w:rsidP="00146C9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46C91" w:rsidRPr="00133C0D" w:rsidTr="00860D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BC41CD" w:rsidP="00F054C1">
            <w:pPr>
              <w:pStyle w:val="NormalWeb"/>
              <w:rPr>
                <w:lang w:val="vi-VN"/>
              </w:rPr>
            </w:pPr>
            <w:r w:rsidRPr="00133C0D">
              <w:rPr>
                <w:lang w:val="vi-VN"/>
              </w:rPr>
              <w:t>A</w:t>
            </w:r>
            <w:proofErr w:type="spellStart"/>
            <w:r w:rsidR="00146C91" w:rsidRPr="00133C0D">
              <w:t>nh</w:t>
            </w:r>
            <w:proofErr w:type="spellEnd"/>
            <w:r w:rsidR="00146C91" w:rsidRPr="00133C0D">
              <w:t>/</w:t>
            </w:r>
            <w:proofErr w:type="spellStart"/>
            <w:r w:rsidR="00146C91" w:rsidRPr="00133C0D">
              <w:t>chị</w:t>
            </w:r>
            <w:proofErr w:type="spellEnd"/>
            <w:r w:rsidR="00F054C1" w:rsidRPr="00133C0D">
              <w:rPr>
                <w:lang w:val="vi-VN"/>
              </w:rPr>
              <w:t xml:space="preserve"> </w:t>
            </w:r>
            <w:r w:rsidRPr="00133C0D">
              <w:rPr>
                <w:lang w:val="vi-VN"/>
              </w:rPr>
              <w:t>cho biết</w:t>
            </w:r>
            <w:r w:rsidR="00F054C1" w:rsidRPr="00133C0D">
              <w:rPr>
                <w:lang w:val="vi-VN"/>
              </w:rPr>
              <w:t>:</w:t>
            </w:r>
            <w:r w:rsidRPr="00133C0D">
              <w:rPr>
                <w:lang w:val="vi-VN"/>
              </w:rPr>
              <w:t xml:space="preserve"> </w:t>
            </w:r>
            <w:r w:rsidR="00F054C1" w:rsidRPr="00133C0D">
              <w:rPr>
                <w:lang w:val="vi-VN"/>
              </w:rPr>
              <w:t>H</w:t>
            </w:r>
            <w:r w:rsidRPr="00133C0D">
              <w:rPr>
                <w:lang w:val="vi-VN"/>
              </w:rPr>
              <w:t xml:space="preserve">ệ mầu CMYK thường được sử dụng trong lĩnh vực nào?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46C91" w:rsidRPr="00133C0D" w:rsidTr="00860D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BC41CD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Thiết kế cho website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BC41CD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Thiết kế cho nội thất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BC41CD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BC41CD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Thiết kế cho in ấn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BC41CD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526076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Thiết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kế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việc</w:t>
            </w:r>
            <w:proofErr w:type="spellEnd"/>
            <w:r w:rsidR="00327A09" w:rsidRPr="00133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27A09" w:rsidRPr="00133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làm</w:t>
            </w:r>
            <w:proofErr w:type="spellEnd"/>
            <w:r w:rsidR="00327A09" w:rsidRPr="00133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Video </w:t>
            </w:r>
            <w:proofErr w:type="spellStart"/>
            <w:r w:rsidR="00327A09" w:rsidRPr="00133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và</w:t>
            </w:r>
            <w:proofErr w:type="spellEnd"/>
            <w:r w:rsidR="00327A09" w:rsidRPr="00133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27A09" w:rsidRPr="00133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phim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6C91" w:rsidRPr="00133C0D" w:rsidTr="00860D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9B7EAF" w:rsidRPr="00133C0D" w:rsidRDefault="009B7EAF" w:rsidP="009B7EAF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9B7EAF" w:rsidRPr="00133C0D" w:rsidTr="004F68C8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NormalWeb"/>
              <w:rPr>
                <w:lang w:val="vi-VN"/>
              </w:rPr>
            </w:pP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cho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biết</w:t>
            </w:r>
            <w:proofErr w:type="spellEnd"/>
            <w:r w:rsidRPr="00133C0D">
              <w:t xml:space="preserve">: </w:t>
            </w:r>
            <w:r w:rsidRPr="00133C0D">
              <w:rPr>
                <w:lang w:val="vi-VN"/>
              </w:rPr>
              <w:t xml:space="preserve">Trong vòng tròn </w:t>
            </w:r>
            <w:r w:rsidRPr="00133C0D">
              <w:rPr>
                <w:color w:val="333333"/>
                <w:lang w:val="vi-VN"/>
              </w:rPr>
              <w:t>màu</w:t>
            </w:r>
            <w:r w:rsidRPr="00133C0D">
              <w:rPr>
                <w:lang w:val="vi-VN"/>
              </w:rPr>
              <w:t xml:space="preserve"> căn bản </w:t>
            </w:r>
            <w:r w:rsidRPr="00133C0D">
              <w:rPr>
                <w:color w:val="333333"/>
              </w:rPr>
              <w:t>(The color wheel)</w:t>
            </w:r>
            <w:r w:rsidRPr="00133C0D">
              <w:rPr>
                <w:color w:val="333333"/>
                <w:lang w:val="vi-VN"/>
              </w:rPr>
              <w:t xml:space="preserve"> có bao nhiêu cung và mỗi cung có mấy cấp độ màu?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9B7EAF" w:rsidRPr="00133C0D" w:rsidTr="004F68C8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9B7EAF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C10763" w:rsidP="00C10763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 cung mỗi cung có 6 cấp độ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B7EAF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C10763" w:rsidP="00C10763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 cung mỗi cung có 8 cấp độ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9B7EAF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 cung mỗi cung có 8 cấp độ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</w:t>
            </w:r>
          </w:p>
        </w:tc>
      </w:tr>
      <w:tr w:rsidR="009B7EAF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C10763" w:rsidP="00C10763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16 cung mỗi cung có 10 cấp độ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B7EAF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B7EAF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B7EAF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B7EAF" w:rsidRPr="00133C0D" w:rsidTr="004F68C8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000B89" w:rsidRPr="00133C0D" w:rsidRDefault="00000B89" w:rsidP="00000B8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000B89" w:rsidRPr="00133C0D" w:rsidTr="004F68C8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000B89">
            <w:pPr>
              <w:pStyle w:val="NormalWeb"/>
              <w:rPr>
                <w:lang w:val="vi-VN"/>
              </w:rPr>
            </w:pP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cho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biết</w:t>
            </w:r>
            <w:proofErr w:type="spellEnd"/>
            <w:r w:rsidRPr="00133C0D">
              <w:t xml:space="preserve">: </w:t>
            </w:r>
            <w:r w:rsidRPr="00133C0D">
              <w:rPr>
                <w:lang w:val="vi-VN"/>
              </w:rPr>
              <w:t>có khoảng bao nhiêu mầu thông dụng nhất trong thiết kế đồ họa?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000B89" w:rsidRPr="00133C0D" w:rsidTr="004F68C8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00B89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3.400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</w:t>
            </w:r>
          </w:p>
        </w:tc>
      </w:tr>
      <w:tr w:rsidR="00000B89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000B89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000B89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000B89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000B89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000B89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00B89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B89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B89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B89" w:rsidRPr="00133C0D" w:rsidTr="004F68C8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441DFA" w:rsidRPr="00133C0D" w:rsidRDefault="00441DFA" w:rsidP="00441DFA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441DFA" w:rsidRPr="00133C0D" w:rsidTr="004F68C8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41DFA">
            <w:pPr>
              <w:pStyle w:val="NormalWeb"/>
              <w:rPr>
                <w:lang w:val="vi-VN"/>
              </w:rPr>
            </w:pPr>
            <w:r w:rsidRPr="00133C0D">
              <w:rPr>
                <w:lang w:val="vi-VN"/>
              </w:rPr>
              <w:t xml:space="preserve">Theo </w:t>
            </w: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r w:rsidRPr="00133C0D">
              <w:rPr>
                <w:lang w:val="vi-VN"/>
              </w:rPr>
              <w:t>các gam màu sắc được chia làm mấy loại?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441DFA" w:rsidRPr="00133C0D" w:rsidTr="004F68C8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441DFA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C256DB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441DFA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C256DB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441DFA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C256DB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C256DB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</w:t>
            </w:r>
          </w:p>
        </w:tc>
      </w:tr>
      <w:tr w:rsidR="00441DFA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C256DB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C256DB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441DFA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41DFA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41DFA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41DFA" w:rsidRPr="00133C0D" w:rsidTr="004F68C8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7B6FF1" w:rsidRDefault="007B6FF1" w:rsidP="007B6FF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9F3418" w:rsidRPr="00133C0D" w:rsidTr="00CE057C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9F3418" w:rsidRDefault="009F3418" w:rsidP="009929EA">
            <w:pPr>
              <w:pStyle w:val="Default"/>
            </w:pPr>
            <w:r w:rsidRPr="00133C0D">
              <w:rPr>
                <w:lang w:val="vi-VN"/>
              </w:rPr>
              <w:t xml:space="preserve">Theo </w:t>
            </w: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r w:rsidR="009929EA">
              <w:t xml:space="preserve"> </w:t>
            </w:r>
            <w:proofErr w:type="spellStart"/>
            <w:r w:rsidR="009929EA">
              <w:rPr>
                <w:sz w:val="26"/>
                <w:szCs w:val="26"/>
              </w:rPr>
              <w:t>tổ</w:t>
            </w:r>
            <w:proofErr w:type="spellEnd"/>
            <w:r w:rsidR="009929EA">
              <w:rPr>
                <w:sz w:val="26"/>
                <w:szCs w:val="26"/>
              </w:rPr>
              <w:t xml:space="preserve"> </w:t>
            </w:r>
            <w:proofErr w:type="spellStart"/>
            <w:r w:rsidR="009929EA">
              <w:rPr>
                <w:sz w:val="26"/>
                <w:szCs w:val="26"/>
              </w:rPr>
              <w:t>chức</w:t>
            </w:r>
            <w:proofErr w:type="spellEnd"/>
            <w:r w:rsidR="009929EA">
              <w:rPr>
                <w:sz w:val="26"/>
                <w:szCs w:val="26"/>
              </w:rPr>
              <w:t xml:space="preserve"> </w:t>
            </w:r>
            <w:proofErr w:type="spellStart"/>
            <w:r w:rsidR="009929EA">
              <w:rPr>
                <w:sz w:val="26"/>
                <w:szCs w:val="26"/>
              </w:rPr>
              <w:t>nào</w:t>
            </w:r>
            <w:proofErr w:type="spellEnd"/>
            <w:r w:rsidR="009929EA">
              <w:rPr>
                <w:sz w:val="26"/>
                <w:szCs w:val="26"/>
              </w:rPr>
              <w:t xml:space="preserve"> </w:t>
            </w:r>
            <w:proofErr w:type="spellStart"/>
            <w:r w:rsidR="009929EA">
              <w:rPr>
                <w:sz w:val="26"/>
                <w:szCs w:val="26"/>
              </w:rPr>
              <w:t>tạo</w:t>
            </w:r>
            <w:proofErr w:type="spellEnd"/>
            <w:r w:rsidR="009929EA">
              <w:rPr>
                <w:sz w:val="26"/>
                <w:szCs w:val="26"/>
              </w:rPr>
              <w:t xml:space="preserve"> </w:t>
            </w:r>
            <w:proofErr w:type="spellStart"/>
            <w:r w:rsidR="009929EA">
              <w:rPr>
                <w:sz w:val="26"/>
                <w:szCs w:val="26"/>
              </w:rPr>
              <w:t>ra</w:t>
            </w:r>
            <w:proofErr w:type="spellEnd"/>
            <w:r w:rsidR="009929EA">
              <w:rPr>
                <w:sz w:val="26"/>
                <w:szCs w:val="26"/>
              </w:rPr>
              <w:t xml:space="preserve"> Web standards?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9F3418" w:rsidRPr="00133C0D" w:rsidTr="00CE057C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9F3418" w:rsidRPr="00133C0D" w:rsidTr="00CE057C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29EA" w:rsidRDefault="009929EA" w:rsidP="009929EA">
            <w:pPr>
              <w:pStyle w:val="Default"/>
            </w:pPr>
          </w:p>
          <w:p w:rsidR="009F3418" w:rsidRPr="009929EA" w:rsidRDefault="009929EA" w:rsidP="009929EA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World Wide Web Consortium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9F3418" w:rsidRDefault="009F3418" w:rsidP="00CE057C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9F3418" w:rsidRPr="00133C0D" w:rsidTr="00CE057C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29EA" w:rsidRDefault="009929EA" w:rsidP="009929EA">
            <w:pPr>
              <w:pStyle w:val="Default"/>
            </w:pPr>
          </w:p>
          <w:p w:rsidR="009F3418" w:rsidRPr="009929EA" w:rsidRDefault="009929EA" w:rsidP="009929EA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Microsoft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9F3418" w:rsidRPr="00133C0D" w:rsidTr="00CE057C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29EA" w:rsidRDefault="009929EA" w:rsidP="009929EA">
            <w:pPr>
              <w:pStyle w:val="Default"/>
            </w:pPr>
          </w:p>
          <w:p w:rsidR="009F3418" w:rsidRPr="009929EA" w:rsidRDefault="009929EA" w:rsidP="009929EA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Netscape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9F3418" w:rsidRDefault="009F3418" w:rsidP="00CE057C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3418" w:rsidRPr="00133C0D" w:rsidTr="00CE057C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29EA" w:rsidRDefault="009929EA" w:rsidP="009929EA">
            <w:pPr>
              <w:pStyle w:val="Default"/>
            </w:pPr>
          </w:p>
          <w:p w:rsidR="009F3418" w:rsidRPr="009929EA" w:rsidRDefault="009929EA" w:rsidP="009929EA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sai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9F3418" w:rsidRPr="00133C0D" w:rsidTr="00CE057C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F3418" w:rsidRPr="00133C0D" w:rsidTr="00CE057C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F3418" w:rsidRPr="00133C0D" w:rsidTr="00CE057C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F3418" w:rsidRPr="00133C0D" w:rsidTr="00CE057C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418" w:rsidRPr="00133C0D" w:rsidRDefault="009F3418" w:rsidP="00CE057C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9F3418" w:rsidRPr="00133C0D" w:rsidRDefault="009F3418" w:rsidP="009F3418">
      <w:pPr>
        <w:pStyle w:val="BodyTextIndent"/>
        <w:ind w:left="0"/>
        <w:rPr>
          <w:b/>
          <w:sz w:val="24"/>
          <w:szCs w:val="24"/>
        </w:rPr>
      </w:pPr>
    </w:p>
    <w:p w:rsidR="007B6FF1" w:rsidRDefault="007B6FF1" w:rsidP="007B6FF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9542D2" w:rsidRPr="00133C0D" w:rsidTr="00CE057C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9F3418" w:rsidRDefault="009542D2" w:rsidP="009929EA">
            <w:pPr>
              <w:pStyle w:val="Default"/>
            </w:pPr>
            <w:r w:rsidRPr="00133C0D">
              <w:rPr>
                <w:lang w:val="vi-VN"/>
              </w:rPr>
              <w:t xml:space="preserve">Theo </w:t>
            </w: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r w:rsidR="009929EA">
              <w:t xml:space="preserve"> </w:t>
            </w:r>
            <w:proofErr w:type="spellStart"/>
            <w:r w:rsidR="009929EA">
              <w:t>đ</w:t>
            </w:r>
            <w:r w:rsidR="009929EA">
              <w:rPr>
                <w:sz w:val="26"/>
                <w:szCs w:val="26"/>
              </w:rPr>
              <w:t>âu</w:t>
            </w:r>
            <w:proofErr w:type="spellEnd"/>
            <w:r w:rsidR="009929EA">
              <w:rPr>
                <w:sz w:val="26"/>
                <w:szCs w:val="26"/>
              </w:rPr>
              <w:t xml:space="preserve"> </w:t>
            </w:r>
            <w:proofErr w:type="spellStart"/>
            <w:r w:rsidR="009929EA">
              <w:rPr>
                <w:sz w:val="26"/>
                <w:szCs w:val="26"/>
              </w:rPr>
              <w:t>là</w:t>
            </w:r>
            <w:proofErr w:type="spellEnd"/>
            <w:r w:rsidR="009929EA">
              <w:rPr>
                <w:sz w:val="26"/>
                <w:szCs w:val="26"/>
              </w:rPr>
              <w:t xml:space="preserve"> tag </w:t>
            </w:r>
            <w:proofErr w:type="spellStart"/>
            <w:r w:rsidR="009929EA">
              <w:rPr>
                <w:sz w:val="26"/>
                <w:szCs w:val="26"/>
              </w:rPr>
              <w:t>tạo</w:t>
            </w:r>
            <w:proofErr w:type="spellEnd"/>
            <w:r w:rsidR="009929EA">
              <w:rPr>
                <w:sz w:val="26"/>
                <w:szCs w:val="26"/>
              </w:rPr>
              <w:t xml:space="preserve"> </w:t>
            </w:r>
            <w:proofErr w:type="spellStart"/>
            <w:r w:rsidR="009929EA">
              <w:rPr>
                <w:sz w:val="26"/>
                <w:szCs w:val="26"/>
              </w:rPr>
              <w:t>ra</w:t>
            </w:r>
            <w:proofErr w:type="spellEnd"/>
            <w:r w:rsidR="009929EA">
              <w:rPr>
                <w:sz w:val="26"/>
                <w:szCs w:val="26"/>
              </w:rPr>
              <w:t xml:space="preserve"> </w:t>
            </w:r>
            <w:proofErr w:type="spellStart"/>
            <w:r w:rsidR="009929EA">
              <w:rPr>
                <w:sz w:val="26"/>
                <w:szCs w:val="26"/>
              </w:rPr>
              <w:t>tiêu</w:t>
            </w:r>
            <w:proofErr w:type="spellEnd"/>
            <w:r w:rsidR="009929EA">
              <w:rPr>
                <w:sz w:val="26"/>
                <w:szCs w:val="26"/>
              </w:rPr>
              <w:t xml:space="preserve"> </w:t>
            </w:r>
            <w:proofErr w:type="spellStart"/>
            <w:r w:rsidR="009929EA">
              <w:rPr>
                <w:sz w:val="26"/>
                <w:szCs w:val="26"/>
              </w:rPr>
              <w:t>đề</w:t>
            </w:r>
            <w:proofErr w:type="spellEnd"/>
            <w:r w:rsidR="009929EA">
              <w:rPr>
                <w:sz w:val="26"/>
                <w:szCs w:val="26"/>
              </w:rPr>
              <w:t xml:space="preserve"> web </w:t>
            </w:r>
            <w:proofErr w:type="spellStart"/>
            <w:r w:rsidR="009929EA">
              <w:rPr>
                <w:sz w:val="26"/>
                <w:szCs w:val="26"/>
              </w:rPr>
              <w:t>kích</w:t>
            </w:r>
            <w:proofErr w:type="spellEnd"/>
            <w:r w:rsidR="009929EA">
              <w:rPr>
                <w:sz w:val="26"/>
                <w:szCs w:val="26"/>
              </w:rPr>
              <w:t xml:space="preserve"> </w:t>
            </w:r>
            <w:proofErr w:type="spellStart"/>
            <w:r w:rsidR="009929EA">
              <w:rPr>
                <w:sz w:val="26"/>
                <w:szCs w:val="26"/>
              </w:rPr>
              <w:t>cỡ</w:t>
            </w:r>
            <w:proofErr w:type="spellEnd"/>
            <w:r w:rsidR="009929EA">
              <w:rPr>
                <w:sz w:val="26"/>
                <w:szCs w:val="26"/>
              </w:rPr>
              <w:t xml:space="preserve"> </w:t>
            </w:r>
            <w:proofErr w:type="spellStart"/>
            <w:r w:rsidR="009929EA">
              <w:rPr>
                <w:sz w:val="26"/>
                <w:szCs w:val="26"/>
              </w:rPr>
              <w:t>lớn</w:t>
            </w:r>
            <w:proofErr w:type="spellEnd"/>
            <w:r w:rsidR="009929EA">
              <w:rPr>
                <w:sz w:val="26"/>
                <w:szCs w:val="26"/>
              </w:rPr>
              <w:t xml:space="preserve"> </w:t>
            </w:r>
            <w:proofErr w:type="spellStart"/>
            <w:r w:rsidR="009929EA">
              <w:rPr>
                <w:sz w:val="26"/>
                <w:szCs w:val="26"/>
              </w:rPr>
              <w:t>nhất</w:t>
            </w:r>
            <w:proofErr w:type="spellEnd"/>
            <w:r w:rsidR="009929EA">
              <w:rPr>
                <w:sz w:val="26"/>
                <w:szCs w:val="26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9542D2" w:rsidRPr="00133C0D" w:rsidTr="00CE057C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9542D2" w:rsidRPr="00133C0D" w:rsidTr="00CE057C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9929EA" w:rsidRDefault="009929EA" w:rsidP="009929EA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&lt;heading&gt;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9F3418" w:rsidRDefault="009542D2" w:rsidP="00CE057C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542D2" w:rsidRPr="00133C0D" w:rsidTr="00CE057C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9929EA" w:rsidRDefault="009929EA" w:rsidP="009929EA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&lt;h1&gt;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929EA" w:rsidP="00CE057C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9542D2"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9542D2" w:rsidRPr="00133C0D" w:rsidTr="00CE057C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9929EA" w:rsidRDefault="009929EA" w:rsidP="009929EA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&lt;h6&gt;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9F3418" w:rsidRDefault="009542D2" w:rsidP="00CE057C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542D2" w:rsidRPr="00133C0D" w:rsidTr="00CE057C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9929EA" w:rsidRDefault="009929EA" w:rsidP="009929EA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&lt;head&gt;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9542D2" w:rsidRPr="00133C0D" w:rsidTr="00CE057C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542D2" w:rsidRPr="00133C0D" w:rsidTr="00CE057C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542D2" w:rsidRPr="00133C0D" w:rsidTr="00CE057C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542D2" w:rsidRPr="00133C0D" w:rsidTr="00CE057C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D2" w:rsidRPr="00133C0D" w:rsidRDefault="009542D2" w:rsidP="00CE057C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9542D2" w:rsidRPr="00133C0D" w:rsidRDefault="009542D2" w:rsidP="009542D2">
      <w:pPr>
        <w:pStyle w:val="BodyTextIndent"/>
        <w:ind w:left="0"/>
        <w:rPr>
          <w:b/>
          <w:sz w:val="24"/>
          <w:szCs w:val="24"/>
        </w:rPr>
      </w:pPr>
    </w:p>
    <w:p w:rsidR="007B6FF1" w:rsidRDefault="007B6FF1" w:rsidP="007B6FF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FA080F" w:rsidRPr="00133C0D" w:rsidTr="00197A3F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9F3418" w:rsidRDefault="00FA080F" w:rsidP="00FA080F">
            <w:pPr>
              <w:pStyle w:val="Default"/>
            </w:pPr>
            <w:r w:rsidRPr="00133C0D">
              <w:rPr>
                <w:lang w:val="vi-VN"/>
              </w:rPr>
              <w:t xml:space="preserve">Theo </w:t>
            </w: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r>
              <w:t xml:space="preserve"> </w:t>
            </w:r>
            <w:proofErr w:type="spellStart"/>
            <w:r>
              <w:t>đ</w:t>
            </w:r>
            <w:r>
              <w:rPr>
                <w:sz w:val="26"/>
                <w:szCs w:val="26"/>
              </w:rPr>
              <w:t>âu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tag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web </w:t>
            </w:r>
            <w:proofErr w:type="spellStart"/>
            <w:r>
              <w:rPr>
                <w:sz w:val="26"/>
                <w:szCs w:val="26"/>
              </w:rPr>
              <w:t>kích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nhỏ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nhất</w:t>
            </w:r>
            <w:proofErr w:type="spellEnd"/>
            <w:r>
              <w:rPr>
                <w:sz w:val="26"/>
                <w:szCs w:val="26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FA080F" w:rsidRPr="00133C0D" w:rsidTr="00197A3F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A080F" w:rsidRPr="00133C0D" w:rsidTr="00197A3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9929EA" w:rsidRDefault="00FA080F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&lt;heading&gt;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9F3418" w:rsidRDefault="00FA080F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A080F" w:rsidRPr="00133C0D" w:rsidTr="00197A3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9929EA" w:rsidRDefault="00FA080F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&lt;h1&gt;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FA080F" w:rsidRPr="00133C0D" w:rsidTr="00197A3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9929EA" w:rsidRDefault="00FA080F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&lt;h6&gt;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9F3418" w:rsidRDefault="00FA080F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FA080F" w:rsidRPr="00133C0D" w:rsidTr="00197A3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9929EA" w:rsidRDefault="00FA080F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&lt;head&gt;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FA080F" w:rsidRPr="00133C0D" w:rsidTr="00197A3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A080F" w:rsidRPr="00133C0D" w:rsidTr="00197A3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A080F" w:rsidRPr="00133C0D" w:rsidTr="00197A3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A080F" w:rsidRPr="00133C0D" w:rsidTr="00197A3F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080F" w:rsidRPr="00133C0D" w:rsidRDefault="00FA080F" w:rsidP="00197A3F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FA080F" w:rsidRPr="00133C0D" w:rsidRDefault="00FA080F" w:rsidP="00FA080F">
      <w:pPr>
        <w:pStyle w:val="BodyTextIndent"/>
        <w:ind w:left="0"/>
        <w:rPr>
          <w:b/>
          <w:sz w:val="24"/>
          <w:szCs w:val="24"/>
        </w:rPr>
      </w:pPr>
    </w:p>
    <w:p w:rsidR="007B6FF1" w:rsidRDefault="007B6FF1" w:rsidP="007B6FF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F73578" w:rsidRPr="00133C0D" w:rsidTr="00197A3F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F73578" w:rsidRDefault="00F73578" w:rsidP="00F73578">
            <w:pPr>
              <w:pStyle w:val="Default"/>
            </w:pPr>
            <w:r w:rsidRPr="00133C0D">
              <w:rPr>
                <w:lang w:val="vi-VN"/>
              </w:rPr>
              <w:t xml:space="preserve">Theo </w:t>
            </w: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r>
              <w:t xml:space="preserve"> </w:t>
            </w:r>
            <w:proofErr w:type="spellStart"/>
            <w:r>
              <w:t>đ</w:t>
            </w:r>
            <w:r>
              <w:rPr>
                <w:sz w:val="26"/>
                <w:szCs w:val="26"/>
              </w:rPr>
              <w:t>âu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tag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web? </w:t>
            </w:r>
          </w:p>
          <w:p w:rsidR="00F73578" w:rsidRPr="009F3418" w:rsidRDefault="00F73578" w:rsidP="00197A3F">
            <w:pPr>
              <w:pStyle w:val="Default"/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F73578" w:rsidRPr="00133C0D" w:rsidTr="00197A3F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73578" w:rsidRPr="00133C0D" w:rsidTr="00197A3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9929EA" w:rsidRDefault="00F73578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&lt;lb&gt;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9F3418" w:rsidRDefault="00F73578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73578" w:rsidRPr="00133C0D" w:rsidTr="00197A3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9929EA" w:rsidRDefault="00F73578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</w:t>
            </w:r>
            <w:proofErr w:type="spellStart"/>
            <w:r>
              <w:rPr>
                <w:sz w:val="26"/>
                <w:szCs w:val="26"/>
              </w:rPr>
              <w:t>br</w:t>
            </w:r>
            <w:proofErr w:type="spellEnd"/>
            <w:r>
              <w:rPr>
                <w:sz w:val="26"/>
                <w:szCs w:val="26"/>
              </w:rPr>
              <w:t xml:space="preserve">&gt;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F7357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F73578" w:rsidRPr="00133C0D" w:rsidTr="00197A3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9929EA" w:rsidRDefault="00F73578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&lt;break&gt;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9F3418" w:rsidRDefault="00F73578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73578" w:rsidRPr="00133C0D" w:rsidTr="00197A3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9929EA" w:rsidRDefault="00F73578" w:rsidP="00F73578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&lt;b&gt;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F73578" w:rsidRPr="00133C0D" w:rsidTr="00197A3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3578" w:rsidRPr="00133C0D" w:rsidTr="00197A3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3578" w:rsidRPr="00133C0D" w:rsidTr="00197A3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3578" w:rsidRPr="00133C0D" w:rsidTr="00197A3F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578" w:rsidRPr="00133C0D" w:rsidRDefault="00F73578" w:rsidP="00197A3F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F73578" w:rsidRPr="00133C0D" w:rsidRDefault="00F73578" w:rsidP="00F73578">
      <w:pPr>
        <w:pStyle w:val="BodyTextIndent"/>
        <w:ind w:left="0"/>
        <w:rPr>
          <w:b/>
          <w:sz w:val="24"/>
          <w:szCs w:val="24"/>
        </w:rPr>
      </w:pPr>
    </w:p>
    <w:p w:rsidR="007B6FF1" w:rsidRDefault="007B6FF1" w:rsidP="007B6FF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7450A8" w:rsidRPr="00133C0D" w:rsidTr="00197A3F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F73578" w:rsidRDefault="007450A8" w:rsidP="00197A3F">
            <w:pPr>
              <w:pStyle w:val="Default"/>
            </w:pPr>
            <w:r w:rsidRPr="00133C0D">
              <w:rPr>
                <w:lang w:val="vi-VN"/>
              </w:rPr>
              <w:lastRenderedPageBreak/>
              <w:t xml:space="preserve">Theo </w:t>
            </w: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r>
              <w:t xml:space="preserve"> </w:t>
            </w:r>
            <w:proofErr w:type="spellStart"/>
            <w:r>
              <w:t>đ</w:t>
            </w:r>
            <w:r>
              <w:rPr>
                <w:sz w:val="26"/>
                <w:szCs w:val="26"/>
              </w:rPr>
              <w:t>âu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tag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chữ</w:t>
            </w:r>
            <w:proofErr w:type="spellEnd"/>
            <w:r>
              <w:rPr>
                <w:sz w:val="26"/>
                <w:szCs w:val="26"/>
              </w:rPr>
              <w:t xml:space="preserve"> in </w:t>
            </w:r>
            <w:proofErr w:type="spellStart"/>
            <w:r>
              <w:rPr>
                <w:sz w:val="26"/>
                <w:szCs w:val="26"/>
              </w:rPr>
              <w:t>đậm</w:t>
            </w:r>
            <w:proofErr w:type="spellEnd"/>
            <w:r>
              <w:rPr>
                <w:sz w:val="26"/>
                <w:szCs w:val="26"/>
              </w:rPr>
              <w:t xml:space="preserve"> ? </w:t>
            </w:r>
          </w:p>
          <w:p w:rsidR="007450A8" w:rsidRPr="009F3418" w:rsidRDefault="007450A8" w:rsidP="00197A3F">
            <w:pPr>
              <w:pStyle w:val="Default"/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7450A8" w:rsidRPr="00133C0D" w:rsidTr="00197A3F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450A8" w:rsidRPr="00133C0D" w:rsidTr="00197A3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9929EA" w:rsidRDefault="007450A8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&lt;b&gt;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9F3418" w:rsidRDefault="007450A8" w:rsidP="007450A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7450A8" w:rsidRPr="00133C0D" w:rsidTr="00197A3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9929EA" w:rsidRDefault="007450A8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&lt;bold&gt;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450A8" w:rsidRPr="00133C0D" w:rsidTr="00197A3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9929EA" w:rsidRDefault="007450A8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</w:t>
            </w:r>
            <w:proofErr w:type="spellStart"/>
            <w:r>
              <w:rPr>
                <w:sz w:val="26"/>
                <w:szCs w:val="26"/>
              </w:rPr>
              <w:t>bld</w:t>
            </w:r>
            <w:proofErr w:type="spellEnd"/>
            <w:r>
              <w:rPr>
                <w:sz w:val="26"/>
                <w:szCs w:val="26"/>
              </w:rPr>
              <w:t xml:space="preserve">&gt;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9F3418" w:rsidRDefault="007450A8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450A8" w:rsidRPr="00133C0D" w:rsidTr="00197A3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9929EA" w:rsidRDefault="007450A8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&lt;bb&gt;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7450A8" w:rsidRPr="00133C0D" w:rsidTr="00197A3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50A8" w:rsidRPr="00133C0D" w:rsidTr="00197A3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50A8" w:rsidRPr="00133C0D" w:rsidTr="00197A3F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50A8" w:rsidRPr="00133C0D" w:rsidTr="00197A3F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7B6FF1" w:rsidRDefault="007B6FF1" w:rsidP="007B6FF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599"/>
        <w:gridCol w:w="6249"/>
        <w:gridCol w:w="2448"/>
        <w:gridCol w:w="710"/>
      </w:tblGrid>
      <w:tr w:rsidR="007450A8" w:rsidRPr="00133C0D" w:rsidTr="007450A8">
        <w:trPr>
          <w:cantSplit/>
          <w:tblHeader/>
        </w:trPr>
        <w:tc>
          <w:tcPr>
            <w:tcW w:w="929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F73578" w:rsidRDefault="007450A8" w:rsidP="00197A3F">
            <w:pPr>
              <w:pStyle w:val="Default"/>
            </w:pPr>
            <w:r w:rsidRPr="00133C0D">
              <w:rPr>
                <w:lang w:val="vi-VN"/>
              </w:rPr>
              <w:t xml:space="preserve">Theo </w:t>
            </w: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r>
              <w:t xml:space="preserve"> </w:t>
            </w:r>
            <w:proofErr w:type="spellStart"/>
            <w:r>
              <w:t>đ</w:t>
            </w:r>
            <w:r>
              <w:rPr>
                <w:sz w:val="26"/>
                <w:szCs w:val="26"/>
              </w:rPr>
              <w:t>âu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tag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(links)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web ? </w:t>
            </w:r>
          </w:p>
          <w:p w:rsidR="007450A8" w:rsidRPr="009F3418" w:rsidRDefault="007450A8" w:rsidP="00197A3F">
            <w:pPr>
              <w:pStyle w:val="Default"/>
            </w:pP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7450A8" w:rsidRPr="00133C0D" w:rsidTr="007450A8">
        <w:trPr>
          <w:cantSplit/>
          <w:tblHeader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450A8" w:rsidRPr="00133C0D" w:rsidTr="007450A8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9929EA" w:rsidRDefault="007450A8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&lt;a </w:t>
            </w:r>
            <w:proofErr w:type="spellStart"/>
            <w:r>
              <w:rPr>
                <w:sz w:val="26"/>
                <w:szCs w:val="26"/>
              </w:rPr>
              <w:t>url</w:t>
            </w:r>
            <w:proofErr w:type="spellEnd"/>
            <w:r>
              <w:rPr>
                <w:sz w:val="26"/>
                <w:szCs w:val="26"/>
              </w:rPr>
              <w:t xml:space="preserve">="http://www.w3schools.com"&gt;W3Schools.com&lt;/a&gt;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9F3418" w:rsidRDefault="007450A8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450A8" w:rsidRPr="00133C0D" w:rsidTr="007450A8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9929EA" w:rsidRDefault="007450A8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&lt;a&gt;http://www.w3schools.com&lt;/a&gt;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450A8" w:rsidRPr="00133C0D" w:rsidTr="007450A8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9929EA" w:rsidRDefault="007450A8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&lt;a </w:t>
            </w:r>
            <w:proofErr w:type="spellStart"/>
            <w:r>
              <w:rPr>
                <w:sz w:val="26"/>
                <w:szCs w:val="26"/>
              </w:rPr>
              <w:t>href</w:t>
            </w:r>
            <w:proofErr w:type="spellEnd"/>
            <w:r>
              <w:rPr>
                <w:sz w:val="26"/>
                <w:szCs w:val="26"/>
              </w:rPr>
              <w:t xml:space="preserve">="http://www.w3schools.com"&gt;W3Schools&lt;/a&gt;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9F3418" w:rsidRDefault="007450A8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7450A8" w:rsidRPr="00133C0D" w:rsidTr="007450A8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9929EA" w:rsidRDefault="007450A8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&lt;a name="http://www.w3schools.com"&gt;W3Schools.com&lt;/a&gt;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7450A8" w:rsidRPr="00133C0D" w:rsidTr="007450A8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50A8" w:rsidRPr="00133C0D" w:rsidTr="007450A8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50A8" w:rsidRPr="00133C0D" w:rsidTr="007450A8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50A8" w:rsidRPr="00133C0D" w:rsidTr="007450A8">
        <w:trPr>
          <w:cantSplit/>
        </w:trPr>
        <w:tc>
          <w:tcPr>
            <w:tcW w:w="929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7450A8" w:rsidRPr="00133C0D" w:rsidRDefault="007450A8" w:rsidP="007450A8">
      <w:pPr>
        <w:pStyle w:val="BodyTextIndent"/>
        <w:ind w:left="0"/>
        <w:rPr>
          <w:b/>
          <w:sz w:val="24"/>
          <w:szCs w:val="24"/>
        </w:rPr>
      </w:pPr>
    </w:p>
    <w:p w:rsidR="007B6FF1" w:rsidRDefault="007B6FF1" w:rsidP="007B6FF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599"/>
        <w:gridCol w:w="6249"/>
        <w:gridCol w:w="2448"/>
        <w:gridCol w:w="710"/>
      </w:tblGrid>
      <w:tr w:rsidR="007450A8" w:rsidRPr="00133C0D" w:rsidTr="00197A3F">
        <w:trPr>
          <w:cantSplit/>
          <w:tblHeader/>
        </w:trPr>
        <w:tc>
          <w:tcPr>
            <w:tcW w:w="929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9F3418" w:rsidRDefault="007450A8" w:rsidP="00197A3F">
            <w:pPr>
              <w:pStyle w:val="Default"/>
            </w:pPr>
            <w:r w:rsidRPr="00133C0D">
              <w:rPr>
                <w:lang w:val="vi-VN"/>
              </w:rPr>
              <w:t xml:space="preserve">Theo </w:t>
            </w: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r>
              <w:t xml:space="preserve"> </w:t>
            </w:r>
            <w:proofErr w:type="spellStart"/>
            <w:r>
              <w:t>đ</w:t>
            </w:r>
            <w:r>
              <w:rPr>
                <w:sz w:val="26"/>
                <w:szCs w:val="26"/>
              </w:rPr>
              <w:t>âu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tag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email? 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7450A8" w:rsidRPr="00133C0D" w:rsidTr="00197A3F">
        <w:trPr>
          <w:cantSplit/>
          <w:tblHeader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450A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9929EA" w:rsidRDefault="007450A8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&lt;a </w:t>
            </w:r>
            <w:proofErr w:type="spellStart"/>
            <w:r>
              <w:rPr>
                <w:sz w:val="26"/>
                <w:szCs w:val="26"/>
              </w:rPr>
              <w:t>href</w:t>
            </w:r>
            <w:proofErr w:type="spellEnd"/>
            <w:r>
              <w:rPr>
                <w:sz w:val="26"/>
                <w:szCs w:val="26"/>
              </w:rPr>
              <w:t>="</w:t>
            </w:r>
            <w:proofErr w:type="spellStart"/>
            <w:r>
              <w:rPr>
                <w:sz w:val="26"/>
                <w:szCs w:val="26"/>
              </w:rPr>
              <w:t>xxx@yyy</w:t>
            </w:r>
            <w:proofErr w:type="spellEnd"/>
            <w:r>
              <w:rPr>
                <w:sz w:val="26"/>
                <w:szCs w:val="26"/>
              </w:rPr>
              <w:t xml:space="preserve">"&gt; 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9F3418" w:rsidRDefault="007450A8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450A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9929EA" w:rsidRDefault="007450A8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&lt;a </w:t>
            </w:r>
            <w:proofErr w:type="spellStart"/>
            <w:r>
              <w:rPr>
                <w:sz w:val="26"/>
                <w:szCs w:val="26"/>
              </w:rPr>
              <w:t>href</w:t>
            </w:r>
            <w:proofErr w:type="spellEnd"/>
            <w:r>
              <w:rPr>
                <w:sz w:val="26"/>
                <w:szCs w:val="26"/>
              </w:rPr>
              <w:t xml:space="preserve">="mailto:xxx@yyy"&gt; 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7450A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7450A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9929EA" w:rsidRDefault="007450A8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&lt;mail&gt;</w:t>
            </w:r>
            <w:proofErr w:type="spellStart"/>
            <w:r>
              <w:rPr>
                <w:sz w:val="26"/>
                <w:szCs w:val="26"/>
              </w:rPr>
              <w:t>xxx@yyy</w:t>
            </w:r>
            <w:proofErr w:type="spellEnd"/>
            <w:r>
              <w:rPr>
                <w:sz w:val="26"/>
                <w:szCs w:val="26"/>
              </w:rPr>
              <w:t xml:space="preserve">&lt;/mail&gt;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9F3418" w:rsidRDefault="007450A8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7450A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9929EA" w:rsidRDefault="007450A8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&lt;mail </w:t>
            </w:r>
            <w:proofErr w:type="spellStart"/>
            <w:r>
              <w:rPr>
                <w:sz w:val="26"/>
                <w:szCs w:val="26"/>
              </w:rPr>
              <w:t>href</w:t>
            </w:r>
            <w:proofErr w:type="spellEnd"/>
            <w:r>
              <w:rPr>
                <w:sz w:val="26"/>
                <w:szCs w:val="26"/>
              </w:rPr>
              <w:t>="</w:t>
            </w:r>
            <w:proofErr w:type="spellStart"/>
            <w:r>
              <w:rPr>
                <w:sz w:val="26"/>
                <w:szCs w:val="26"/>
              </w:rPr>
              <w:t>xxx@yyy</w:t>
            </w:r>
            <w:proofErr w:type="spellEnd"/>
            <w:r>
              <w:rPr>
                <w:sz w:val="26"/>
                <w:szCs w:val="26"/>
              </w:rPr>
              <w:t xml:space="preserve">"&gt;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7450A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50A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50A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50A8" w:rsidRPr="00133C0D" w:rsidTr="00197A3F">
        <w:trPr>
          <w:cantSplit/>
        </w:trPr>
        <w:tc>
          <w:tcPr>
            <w:tcW w:w="929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50A8" w:rsidRPr="00133C0D" w:rsidRDefault="007450A8" w:rsidP="00197A3F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7450A8" w:rsidRPr="00133C0D" w:rsidRDefault="007450A8" w:rsidP="007450A8">
      <w:pPr>
        <w:pStyle w:val="BodyTextIndent"/>
        <w:ind w:left="0"/>
        <w:rPr>
          <w:b/>
          <w:sz w:val="24"/>
          <w:szCs w:val="24"/>
        </w:rPr>
      </w:pPr>
    </w:p>
    <w:p w:rsidR="007B6FF1" w:rsidRDefault="007B6FF1" w:rsidP="007B6FF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lastRenderedPageBreak/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599"/>
        <w:gridCol w:w="6249"/>
        <w:gridCol w:w="2448"/>
        <w:gridCol w:w="710"/>
      </w:tblGrid>
      <w:tr w:rsidR="001F0A0D" w:rsidRPr="00133C0D" w:rsidTr="00197A3F">
        <w:trPr>
          <w:cantSplit/>
          <w:tblHeader/>
        </w:trPr>
        <w:tc>
          <w:tcPr>
            <w:tcW w:w="929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9F3418" w:rsidRDefault="001F0A0D" w:rsidP="00197A3F">
            <w:pPr>
              <w:pStyle w:val="Default"/>
            </w:pPr>
            <w:r w:rsidRPr="00133C0D">
              <w:rPr>
                <w:lang w:val="vi-VN"/>
              </w:rPr>
              <w:t xml:space="preserve">Theo </w:t>
            </w: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r>
              <w:t xml:space="preserve"> </w:t>
            </w:r>
            <w:proofErr w:type="spellStart"/>
            <w:r w:rsidR="0019405A">
              <w:t>l</w:t>
            </w:r>
            <w:r w:rsidR="0019405A">
              <w:rPr>
                <w:sz w:val="26"/>
                <w:szCs w:val="26"/>
              </w:rPr>
              <w:t>àm</w:t>
            </w:r>
            <w:proofErr w:type="spellEnd"/>
            <w:r w:rsidR="0019405A">
              <w:rPr>
                <w:sz w:val="26"/>
                <w:szCs w:val="26"/>
              </w:rPr>
              <w:t xml:space="preserve"> </w:t>
            </w:r>
            <w:proofErr w:type="spellStart"/>
            <w:r w:rsidR="0019405A">
              <w:rPr>
                <w:sz w:val="26"/>
                <w:szCs w:val="26"/>
              </w:rPr>
              <w:t>sao</w:t>
            </w:r>
            <w:proofErr w:type="spellEnd"/>
            <w:r w:rsidR="0019405A">
              <w:rPr>
                <w:sz w:val="26"/>
                <w:szCs w:val="26"/>
              </w:rPr>
              <w:t xml:space="preserve"> </w:t>
            </w:r>
            <w:proofErr w:type="spellStart"/>
            <w:r w:rsidR="0019405A">
              <w:rPr>
                <w:sz w:val="26"/>
                <w:szCs w:val="26"/>
              </w:rPr>
              <w:t>để</w:t>
            </w:r>
            <w:proofErr w:type="spellEnd"/>
            <w:r w:rsidR="0019405A">
              <w:rPr>
                <w:sz w:val="26"/>
                <w:szCs w:val="26"/>
              </w:rPr>
              <w:t xml:space="preserve"> </w:t>
            </w:r>
            <w:proofErr w:type="spellStart"/>
            <w:r w:rsidR="0019405A">
              <w:rPr>
                <w:sz w:val="26"/>
                <w:szCs w:val="26"/>
              </w:rPr>
              <w:t>khi</w:t>
            </w:r>
            <w:proofErr w:type="spellEnd"/>
            <w:r w:rsidR="0019405A">
              <w:rPr>
                <w:sz w:val="26"/>
                <w:szCs w:val="26"/>
              </w:rPr>
              <w:t xml:space="preserve"> click </w:t>
            </w:r>
            <w:proofErr w:type="spellStart"/>
            <w:r w:rsidR="0019405A">
              <w:rPr>
                <w:sz w:val="26"/>
                <w:szCs w:val="26"/>
              </w:rPr>
              <w:t>chuột</w:t>
            </w:r>
            <w:proofErr w:type="spellEnd"/>
            <w:r w:rsidR="0019405A">
              <w:rPr>
                <w:sz w:val="26"/>
                <w:szCs w:val="26"/>
              </w:rPr>
              <w:t xml:space="preserve"> </w:t>
            </w:r>
            <w:proofErr w:type="spellStart"/>
            <w:r w:rsidR="0019405A">
              <w:rPr>
                <w:sz w:val="26"/>
                <w:szCs w:val="26"/>
              </w:rPr>
              <w:t>vào</w:t>
            </w:r>
            <w:proofErr w:type="spellEnd"/>
            <w:r w:rsidR="0019405A">
              <w:rPr>
                <w:sz w:val="26"/>
                <w:szCs w:val="26"/>
              </w:rPr>
              <w:t xml:space="preserve"> link </w:t>
            </w:r>
            <w:proofErr w:type="spellStart"/>
            <w:r w:rsidR="0019405A">
              <w:rPr>
                <w:sz w:val="26"/>
                <w:szCs w:val="26"/>
              </w:rPr>
              <w:t>thì</w:t>
            </w:r>
            <w:proofErr w:type="spellEnd"/>
            <w:r w:rsidR="0019405A">
              <w:rPr>
                <w:sz w:val="26"/>
                <w:szCs w:val="26"/>
              </w:rPr>
              <w:t xml:space="preserve"> </w:t>
            </w:r>
            <w:proofErr w:type="spellStart"/>
            <w:r w:rsidR="0019405A">
              <w:rPr>
                <w:sz w:val="26"/>
                <w:szCs w:val="26"/>
              </w:rPr>
              <w:t>tạo</w:t>
            </w:r>
            <w:proofErr w:type="spellEnd"/>
            <w:r w:rsidR="0019405A">
              <w:rPr>
                <w:sz w:val="26"/>
                <w:szCs w:val="26"/>
              </w:rPr>
              <w:t xml:space="preserve"> </w:t>
            </w:r>
            <w:proofErr w:type="spellStart"/>
            <w:r w:rsidR="0019405A">
              <w:rPr>
                <w:sz w:val="26"/>
                <w:szCs w:val="26"/>
              </w:rPr>
              <w:t>ra</w:t>
            </w:r>
            <w:proofErr w:type="spellEnd"/>
            <w:r w:rsidR="0019405A">
              <w:rPr>
                <w:sz w:val="26"/>
                <w:szCs w:val="26"/>
              </w:rPr>
              <w:t xml:space="preserve"> </w:t>
            </w:r>
            <w:proofErr w:type="spellStart"/>
            <w:r w:rsidR="0019405A">
              <w:rPr>
                <w:sz w:val="26"/>
                <w:szCs w:val="26"/>
              </w:rPr>
              <w:t>cửa</w:t>
            </w:r>
            <w:proofErr w:type="spellEnd"/>
            <w:r w:rsidR="0019405A">
              <w:rPr>
                <w:sz w:val="26"/>
                <w:szCs w:val="26"/>
              </w:rPr>
              <w:t xml:space="preserve"> </w:t>
            </w:r>
            <w:proofErr w:type="spellStart"/>
            <w:r w:rsidR="0019405A">
              <w:rPr>
                <w:sz w:val="26"/>
                <w:szCs w:val="26"/>
              </w:rPr>
              <w:t>sổ</w:t>
            </w:r>
            <w:proofErr w:type="spellEnd"/>
            <w:r w:rsidR="0019405A">
              <w:rPr>
                <w:sz w:val="26"/>
                <w:szCs w:val="26"/>
              </w:rPr>
              <w:t xml:space="preserve"> </w:t>
            </w:r>
            <w:proofErr w:type="spellStart"/>
            <w:r w:rsidR="0019405A">
              <w:rPr>
                <w:sz w:val="26"/>
                <w:szCs w:val="26"/>
              </w:rPr>
              <w:t>mới</w:t>
            </w:r>
            <w:proofErr w:type="spellEnd"/>
            <w:r w:rsidR="0019405A">
              <w:rPr>
                <w:sz w:val="26"/>
                <w:szCs w:val="26"/>
              </w:rPr>
              <w:t xml:space="preserve">? 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F0A0D" w:rsidRPr="00133C0D" w:rsidTr="00197A3F">
        <w:trPr>
          <w:cantSplit/>
          <w:tblHeader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F0A0D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9929EA" w:rsidRDefault="0019405A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&lt;a </w:t>
            </w:r>
            <w:proofErr w:type="spellStart"/>
            <w:r>
              <w:rPr>
                <w:sz w:val="26"/>
                <w:szCs w:val="26"/>
              </w:rPr>
              <w:t>href</w:t>
            </w:r>
            <w:proofErr w:type="spellEnd"/>
            <w:r>
              <w:rPr>
                <w:sz w:val="26"/>
                <w:szCs w:val="26"/>
              </w:rPr>
              <w:t>="</w:t>
            </w:r>
            <w:proofErr w:type="spellStart"/>
            <w:r>
              <w:rPr>
                <w:sz w:val="26"/>
                <w:szCs w:val="26"/>
              </w:rPr>
              <w:t>url</w:t>
            </w:r>
            <w:proofErr w:type="spellEnd"/>
            <w:r>
              <w:rPr>
                <w:sz w:val="26"/>
                <w:szCs w:val="26"/>
              </w:rPr>
              <w:t xml:space="preserve">" new&gt;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9F3418" w:rsidRDefault="001F0A0D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F0A0D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9929EA" w:rsidRDefault="0019405A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&lt;a </w:t>
            </w:r>
            <w:proofErr w:type="spellStart"/>
            <w:r>
              <w:rPr>
                <w:sz w:val="26"/>
                <w:szCs w:val="26"/>
              </w:rPr>
              <w:t>href</w:t>
            </w:r>
            <w:proofErr w:type="spellEnd"/>
            <w:r>
              <w:rPr>
                <w:sz w:val="26"/>
                <w:szCs w:val="26"/>
              </w:rPr>
              <w:t>="</w:t>
            </w:r>
            <w:proofErr w:type="spellStart"/>
            <w:r>
              <w:rPr>
                <w:sz w:val="26"/>
                <w:szCs w:val="26"/>
              </w:rPr>
              <w:t>url</w:t>
            </w:r>
            <w:proofErr w:type="spellEnd"/>
            <w:r>
              <w:rPr>
                <w:sz w:val="26"/>
                <w:szCs w:val="26"/>
              </w:rPr>
              <w:t xml:space="preserve">" target="new"&gt;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F0A0D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9929EA" w:rsidRDefault="0019405A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&lt;a </w:t>
            </w:r>
            <w:proofErr w:type="spellStart"/>
            <w:r>
              <w:rPr>
                <w:sz w:val="26"/>
                <w:szCs w:val="26"/>
              </w:rPr>
              <w:t>href</w:t>
            </w:r>
            <w:proofErr w:type="spellEnd"/>
            <w:r>
              <w:rPr>
                <w:sz w:val="26"/>
                <w:szCs w:val="26"/>
              </w:rPr>
              <w:t>="</w:t>
            </w:r>
            <w:proofErr w:type="spellStart"/>
            <w:r>
              <w:rPr>
                <w:sz w:val="26"/>
                <w:szCs w:val="26"/>
              </w:rPr>
              <w:t>url</w:t>
            </w:r>
            <w:proofErr w:type="spellEnd"/>
            <w:r>
              <w:rPr>
                <w:sz w:val="26"/>
                <w:szCs w:val="26"/>
              </w:rPr>
              <w:t xml:space="preserve">" target="_blank"&gt;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9F3418" w:rsidRDefault="001F0A0D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1F0A0D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9929EA" w:rsidRDefault="0019405A" w:rsidP="00197A3F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  <w:r w:rsidR="001F0A0D">
              <w:rPr>
                <w:sz w:val="26"/>
                <w:szCs w:val="26"/>
              </w:rPr>
              <w:t xml:space="preserve">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1F0A0D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F0A0D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F0A0D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F0A0D" w:rsidRPr="00133C0D" w:rsidTr="00197A3F">
        <w:trPr>
          <w:cantSplit/>
        </w:trPr>
        <w:tc>
          <w:tcPr>
            <w:tcW w:w="929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0A0D" w:rsidRPr="00133C0D" w:rsidRDefault="001F0A0D" w:rsidP="00197A3F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7B6FF1" w:rsidRDefault="007B6FF1" w:rsidP="007B6FF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599"/>
        <w:gridCol w:w="6249"/>
        <w:gridCol w:w="2448"/>
        <w:gridCol w:w="710"/>
      </w:tblGrid>
      <w:tr w:rsidR="0019405A" w:rsidRPr="00133C0D" w:rsidTr="00197A3F">
        <w:trPr>
          <w:cantSplit/>
          <w:tblHeader/>
        </w:trPr>
        <w:tc>
          <w:tcPr>
            <w:tcW w:w="929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9F3418" w:rsidRDefault="0019405A" w:rsidP="00197A3F">
            <w:pPr>
              <w:pStyle w:val="Default"/>
            </w:pPr>
            <w:r w:rsidRPr="00133C0D">
              <w:rPr>
                <w:lang w:val="vi-VN"/>
              </w:rPr>
              <w:t xml:space="preserve">Theo </w:t>
            </w: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proofErr w:type="spellStart"/>
            <w:r w:rsidR="00F22711">
              <w:t>đ</w:t>
            </w:r>
            <w:r w:rsidR="00F22711">
              <w:rPr>
                <w:sz w:val="26"/>
                <w:szCs w:val="26"/>
              </w:rPr>
              <w:t>âu</w:t>
            </w:r>
            <w:proofErr w:type="spellEnd"/>
            <w:r w:rsidR="00F22711">
              <w:rPr>
                <w:sz w:val="26"/>
                <w:szCs w:val="26"/>
              </w:rPr>
              <w:t xml:space="preserve"> </w:t>
            </w:r>
            <w:proofErr w:type="spellStart"/>
            <w:r w:rsidR="00F22711">
              <w:rPr>
                <w:sz w:val="26"/>
                <w:szCs w:val="26"/>
              </w:rPr>
              <w:t>là</w:t>
            </w:r>
            <w:proofErr w:type="spellEnd"/>
            <w:r w:rsidR="00F22711">
              <w:rPr>
                <w:sz w:val="26"/>
                <w:szCs w:val="26"/>
              </w:rPr>
              <w:t xml:space="preserve"> </w:t>
            </w:r>
            <w:proofErr w:type="spellStart"/>
            <w:r w:rsidR="00F22711">
              <w:rPr>
                <w:sz w:val="26"/>
                <w:szCs w:val="26"/>
              </w:rPr>
              <w:t>những</w:t>
            </w:r>
            <w:proofErr w:type="spellEnd"/>
            <w:r w:rsidR="00F22711">
              <w:rPr>
                <w:sz w:val="26"/>
                <w:szCs w:val="26"/>
              </w:rPr>
              <w:t xml:space="preserve"> tag </w:t>
            </w:r>
            <w:proofErr w:type="spellStart"/>
            <w:r w:rsidR="00F22711">
              <w:rPr>
                <w:sz w:val="26"/>
                <w:szCs w:val="26"/>
              </w:rPr>
              <w:t>dành</w:t>
            </w:r>
            <w:proofErr w:type="spellEnd"/>
            <w:r w:rsidR="00F22711">
              <w:rPr>
                <w:sz w:val="26"/>
                <w:szCs w:val="26"/>
              </w:rPr>
              <w:t xml:space="preserve"> </w:t>
            </w:r>
            <w:proofErr w:type="spellStart"/>
            <w:r w:rsidR="00F22711">
              <w:rPr>
                <w:sz w:val="26"/>
                <w:szCs w:val="26"/>
              </w:rPr>
              <w:t>cho</w:t>
            </w:r>
            <w:proofErr w:type="spellEnd"/>
            <w:r w:rsidR="00F22711">
              <w:rPr>
                <w:sz w:val="26"/>
                <w:szCs w:val="26"/>
              </w:rPr>
              <w:t xml:space="preserve"> </w:t>
            </w:r>
            <w:proofErr w:type="spellStart"/>
            <w:r w:rsidR="00F22711">
              <w:rPr>
                <w:sz w:val="26"/>
                <w:szCs w:val="26"/>
              </w:rPr>
              <w:t>việc</w:t>
            </w:r>
            <w:proofErr w:type="spellEnd"/>
            <w:r w:rsidR="00F22711">
              <w:rPr>
                <w:sz w:val="26"/>
                <w:szCs w:val="26"/>
              </w:rPr>
              <w:t xml:space="preserve"> </w:t>
            </w:r>
            <w:proofErr w:type="spellStart"/>
            <w:r w:rsidR="00F22711">
              <w:rPr>
                <w:sz w:val="26"/>
                <w:szCs w:val="26"/>
              </w:rPr>
              <w:t>tạo</w:t>
            </w:r>
            <w:proofErr w:type="spellEnd"/>
            <w:r w:rsidR="00F22711">
              <w:rPr>
                <w:sz w:val="26"/>
                <w:szCs w:val="26"/>
              </w:rPr>
              <w:t xml:space="preserve"> </w:t>
            </w:r>
            <w:proofErr w:type="spellStart"/>
            <w:r w:rsidR="00F22711">
              <w:rPr>
                <w:sz w:val="26"/>
                <w:szCs w:val="26"/>
              </w:rPr>
              <w:t>bảng</w:t>
            </w:r>
            <w:proofErr w:type="spellEnd"/>
            <w:r w:rsidR="00F22711">
              <w:rPr>
                <w:sz w:val="26"/>
                <w:szCs w:val="26"/>
              </w:rPr>
              <w:t xml:space="preserve">? 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9405A" w:rsidRPr="00133C0D" w:rsidTr="00197A3F">
        <w:trPr>
          <w:cantSplit/>
          <w:tblHeader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9405A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9929EA" w:rsidRDefault="00F22711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&lt;table&gt;&lt;</w:t>
            </w:r>
            <w:proofErr w:type="spellStart"/>
            <w:r>
              <w:rPr>
                <w:sz w:val="26"/>
                <w:szCs w:val="26"/>
              </w:rPr>
              <w:t>tr</w:t>
            </w:r>
            <w:proofErr w:type="spellEnd"/>
            <w:r>
              <w:rPr>
                <w:sz w:val="26"/>
                <w:szCs w:val="26"/>
              </w:rPr>
              <w:t xml:space="preserve">&gt;&lt;td&gt;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9F3418" w:rsidRDefault="00F22711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1940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9405A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9929EA" w:rsidRDefault="00F22711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</w:t>
            </w:r>
            <w:proofErr w:type="spellStart"/>
            <w:r>
              <w:rPr>
                <w:sz w:val="26"/>
                <w:szCs w:val="26"/>
              </w:rPr>
              <w:t>thead</w:t>
            </w:r>
            <w:proofErr w:type="spellEnd"/>
            <w:r>
              <w:rPr>
                <w:sz w:val="26"/>
                <w:szCs w:val="26"/>
              </w:rPr>
              <w:t>&gt;&lt;body&gt;&lt;</w:t>
            </w:r>
            <w:proofErr w:type="spellStart"/>
            <w:r>
              <w:rPr>
                <w:sz w:val="26"/>
                <w:szCs w:val="26"/>
              </w:rPr>
              <w:t>tr</w:t>
            </w:r>
            <w:proofErr w:type="spellEnd"/>
            <w:r>
              <w:rPr>
                <w:sz w:val="26"/>
                <w:szCs w:val="26"/>
              </w:rPr>
              <w:t xml:space="preserve">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9405A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9929EA" w:rsidRDefault="00F22711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&lt;table&gt;&lt;head&gt;&lt;</w:t>
            </w:r>
            <w:proofErr w:type="spellStart"/>
            <w:r>
              <w:rPr>
                <w:sz w:val="26"/>
                <w:szCs w:val="26"/>
              </w:rPr>
              <w:t>tfoot</w:t>
            </w:r>
            <w:proofErr w:type="spellEnd"/>
            <w:r>
              <w:rPr>
                <w:sz w:val="26"/>
                <w:szCs w:val="26"/>
              </w:rPr>
              <w:t xml:space="preserve">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9F3418" w:rsidRDefault="0019405A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9405A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9929EA" w:rsidRDefault="00F22711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&lt;table&gt;&lt;</w:t>
            </w:r>
            <w:proofErr w:type="spellStart"/>
            <w:r>
              <w:rPr>
                <w:sz w:val="26"/>
                <w:szCs w:val="26"/>
              </w:rPr>
              <w:t>tr</w:t>
            </w:r>
            <w:proofErr w:type="spellEnd"/>
            <w:r>
              <w:rPr>
                <w:sz w:val="26"/>
                <w:szCs w:val="26"/>
              </w:rPr>
              <w:t>&gt;&lt;</w:t>
            </w:r>
            <w:proofErr w:type="spellStart"/>
            <w:r>
              <w:rPr>
                <w:sz w:val="26"/>
                <w:szCs w:val="26"/>
              </w:rPr>
              <w:t>tt</w:t>
            </w:r>
            <w:proofErr w:type="spellEnd"/>
            <w:r>
              <w:rPr>
                <w:sz w:val="26"/>
                <w:szCs w:val="26"/>
              </w:rPr>
              <w:t xml:space="preserve">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19405A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405A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405A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405A" w:rsidRPr="00133C0D" w:rsidTr="00197A3F">
        <w:trPr>
          <w:cantSplit/>
        </w:trPr>
        <w:tc>
          <w:tcPr>
            <w:tcW w:w="929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405A" w:rsidRPr="00133C0D" w:rsidRDefault="0019405A" w:rsidP="00197A3F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19405A" w:rsidRPr="00133C0D" w:rsidRDefault="0019405A" w:rsidP="0019405A">
      <w:pPr>
        <w:pStyle w:val="BodyTextIndent"/>
        <w:ind w:left="0"/>
        <w:rPr>
          <w:b/>
          <w:sz w:val="24"/>
          <w:szCs w:val="24"/>
        </w:rPr>
      </w:pPr>
    </w:p>
    <w:p w:rsidR="007B6FF1" w:rsidRDefault="007B6FF1" w:rsidP="007B6FF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599"/>
        <w:gridCol w:w="6249"/>
        <w:gridCol w:w="2448"/>
        <w:gridCol w:w="710"/>
      </w:tblGrid>
      <w:tr w:rsidR="00625720" w:rsidRPr="00133C0D" w:rsidTr="00197A3F">
        <w:trPr>
          <w:cantSplit/>
          <w:tblHeader/>
        </w:trPr>
        <w:tc>
          <w:tcPr>
            <w:tcW w:w="929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9F3418" w:rsidRDefault="00625720" w:rsidP="00625720">
            <w:pPr>
              <w:pStyle w:val="Default"/>
            </w:pPr>
            <w:r w:rsidRPr="00133C0D">
              <w:rPr>
                <w:lang w:val="vi-VN"/>
              </w:rPr>
              <w:t xml:space="preserve">Theo </w:t>
            </w: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proofErr w:type="spellStart"/>
            <w:r>
              <w:t>đ</w:t>
            </w:r>
            <w:r>
              <w:rPr>
                <w:sz w:val="26"/>
                <w:szCs w:val="26"/>
              </w:rPr>
              <w:t>âu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tag </w:t>
            </w:r>
            <w:proofErr w:type="spellStart"/>
            <w:r>
              <w:rPr>
                <w:sz w:val="26"/>
                <w:szCs w:val="26"/>
              </w:rPr>
              <w:t>căn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 1 ô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625720" w:rsidRPr="00133C0D" w:rsidTr="00197A3F">
        <w:trPr>
          <w:cantSplit/>
          <w:tblHeader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625720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9929EA" w:rsidRDefault="00625720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</w:t>
            </w:r>
            <w:proofErr w:type="spellStart"/>
            <w:r>
              <w:rPr>
                <w:sz w:val="26"/>
                <w:szCs w:val="26"/>
              </w:rPr>
              <w:t>tdleft</w:t>
            </w:r>
            <w:proofErr w:type="spellEnd"/>
            <w:r>
              <w:rPr>
                <w:sz w:val="26"/>
                <w:szCs w:val="26"/>
              </w:rPr>
              <w:t xml:space="preserve">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9F3418" w:rsidRDefault="00625720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25720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9929EA" w:rsidRDefault="00625720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&lt;td </w:t>
            </w:r>
            <w:proofErr w:type="spellStart"/>
            <w:r>
              <w:rPr>
                <w:sz w:val="26"/>
                <w:szCs w:val="26"/>
              </w:rPr>
              <w:t>valign</w:t>
            </w:r>
            <w:proofErr w:type="spellEnd"/>
            <w:r>
              <w:rPr>
                <w:sz w:val="26"/>
                <w:szCs w:val="26"/>
              </w:rPr>
              <w:t xml:space="preserve">="left"&gt;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25720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9929EA" w:rsidRDefault="00625720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&lt;td align="left"&gt;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9F3418" w:rsidRDefault="00625720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625720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9929EA" w:rsidRDefault="00625720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&lt;td </w:t>
            </w:r>
            <w:proofErr w:type="spellStart"/>
            <w:r>
              <w:rPr>
                <w:sz w:val="26"/>
                <w:szCs w:val="26"/>
              </w:rPr>
              <w:t>leftalign</w:t>
            </w:r>
            <w:proofErr w:type="spellEnd"/>
            <w:r>
              <w:rPr>
                <w:sz w:val="26"/>
                <w:szCs w:val="26"/>
              </w:rPr>
              <w:t xml:space="preserve">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625720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5720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5720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25720" w:rsidRPr="00133C0D" w:rsidTr="00197A3F">
        <w:trPr>
          <w:cantSplit/>
        </w:trPr>
        <w:tc>
          <w:tcPr>
            <w:tcW w:w="929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5720" w:rsidRPr="00133C0D" w:rsidRDefault="00625720" w:rsidP="00197A3F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625720" w:rsidRPr="00133C0D" w:rsidRDefault="00625720" w:rsidP="00625720">
      <w:pPr>
        <w:pStyle w:val="BodyTextIndent"/>
        <w:ind w:left="0"/>
        <w:rPr>
          <w:b/>
          <w:sz w:val="24"/>
          <w:szCs w:val="24"/>
        </w:rPr>
      </w:pPr>
    </w:p>
    <w:p w:rsidR="0019405A" w:rsidRDefault="0019405A" w:rsidP="0019405A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599"/>
        <w:gridCol w:w="6249"/>
        <w:gridCol w:w="2448"/>
        <w:gridCol w:w="710"/>
      </w:tblGrid>
      <w:tr w:rsidR="00D317C8" w:rsidRPr="00133C0D" w:rsidTr="00197A3F">
        <w:trPr>
          <w:cantSplit/>
          <w:tblHeader/>
        </w:trPr>
        <w:tc>
          <w:tcPr>
            <w:tcW w:w="929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9F3418" w:rsidRDefault="00D317C8" w:rsidP="00D317C8">
            <w:pPr>
              <w:pStyle w:val="Default"/>
            </w:pPr>
            <w:r w:rsidRPr="00133C0D">
              <w:rPr>
                <w:lang w:val="vi-VN"/>
              </w:rPr>
              <w:lastRenderedPageBreak/>
              <w:t xml:space="preserve">Theo </w:t>
            </w: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proofErr w:type="spellStart"/>
            <w:r>
              <w:t>đ</w:t>
            </w:r>
            <w:r>
              <w:rPr>
                <w:sz w:val="26"/>
                <w:szCs w:val="26"/>
              </w:rPr>
              <w:t>âu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tag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D317C8" w:rsidRPr="00133C0D" w:rsidTr="00197A3F">
        <w:trPr>
          <w:cantSplit/>
          <w:tblHeader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D317C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9929EA" w:rsidRDefault="00D317C8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</w:t>
            </w:r>
            <w:proofErr w:type="spellStart"/>
            <w:r>
              <w:rPr>
                <w:sz w:val="26"/>
                <w:szCs w:val="26"/>
              </w:rPr>
              <w:t>ul</w:t>
            </w:r>
            <w:proofErr w:type="spellEnd"/>
            <w:r>
              <w:rPr>
                <w:sz w:val="26"/>
                <w:szCs w:val="26"/>
              </w:rPr>
              <w:t xml:space="preserve">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9F3418" w:rsidRDefault="00D317C8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317C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9929EA" w:rsidRDefault="00D317C8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&lt;list&gt;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317C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9929EA" w:rsidRDefault="00D317C8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</w:t>
            </w:r>
            <w:proofErr w:type="spellStart"/>
            <w:r>
              <w:rPr>
                <w:sz w:val="26"/>
                <w:szCs w:val="26"/>
              </w:rPr>
              <w:t>ol</w:t>
            </w:r>
            <w:proofErr w:type="spellEnd"/>
            <w:r>
              <w:rPr>
                <w:sz w:val="26"/>
                <w:szCs w:val="26"/>
              </w:rPr>
              <w:t xml:space="preserve">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9F3418" w:rsidRDefault="00D317C8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D317C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9929EA" w:rsidRDefault="00D317C8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&lt;dl&gt;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D317C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317C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317C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317C8" w:rsidRPr="00133C0D" w:rsidTr="00197A3F">
        <w:trPr>
          <w:cantSplit/>
        </w:trPr>
        <w:tc>
          <w:tcPr>
            <w:tcW w:w="929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19405A" w:rsidRDefault="0019405A" w:rsidP="0019405A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599"/>
        <w:gridCol w:w="6249"/>
        <w:gridCol w:w="2448"/>
        <w:gridCol w:w="710"/>
      </w:tblGrid>
      <w:tr w:rsidR="00D317C8" w:rsidRPr="00133C0D" w:rsidTr="00197A3F">
        <w:trPr>
          <w:cantSplit/>
          <w:tblHeader/>
        </w:trPr>
        <w:tc>
          <w:tcPr>
            <w:tcW w:w="929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9F3418" w:rsidRDefault="00D317C8" w:rsidP="00D317C8">
            <w:pPr>
              <w:pStyle w:val="Default"/>
            </w:pPr>
            <w:r w:rsidRPr="00133C0D">
              <w:rPr>
                <w:lang w:val="vi-VN"/>
              </w:rPr>
              <w:t xml:space="preserve">Theo </w:t>
            </w: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proofErr w:type="spellStart"/>
            <w:r>
              <w:t>đ</w:t>
            </w:r>
            <w:r>
              <w:rPr>
                <w:sz w:val="26"/>
                <w:szCs w:val="26"/>
              </w:rPr>
              <w:t>âu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những</w:t>
            </w:r>
            <w:proofErr w:type="spellEnd"/>
            <w:r>
              <w:rPr>
                <w:sz w:val="26"/>
                <w:szCs w:val="26"/>
              </w:rPr>
              <w:t xml:space="preserve"> tag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bởi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dấu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chấm</w:t>
            </w:r>
            <w:proofErr w:type="spellEnd"/>
            <w:r>
              <w:rPr>
                <w:sz w:val="26"/>
                <w:szCs w:val="26"/>
              </w:rPr>
              <w:t xml:space="preserve">? 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D317C8" w:rsidRPr="00133C0D" w:rsidTr="00197A3F">
        <w:trPr>
          <w:cantSplit/>
          <w:tblHeader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D317C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9929EA" w:rsidRDefault="00D317C8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&lt;list&gt;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9F3418" w:rsidRDefault="00D317C8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317C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9929EA" w:rsidRDefault="00D317C8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</w:t>
            </w:r>
            <w:proofErr w:type="spellStart"/>
            <w:r>
              <w:rPr>
                <w:sz w:val="26"/>
                <w:szCs w:val="26"/>
              </w:rPr>
              <w:t>ul</w:t>
            </w:r>
            <w:proofErr w:type="spellEnd"/>
            <w:r>
              <w:rPr>
                <w:sz w:val="26"/>
                <w:szCs w:val="26"/>
              </w:rPr>
              <w:t xml:space="preserve">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D317C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9929EA" w:rsidRDefault="00D317C8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</w:t>
            </w:r>
            <w:proofErr w:type="spellStart"/>
            <w:r>
              <w:rPr>
                <w:sz w:val="26"/>
                <w:szCs w:val="26"/>
              </w:rPr>
              <w:t>ol</w:t>
            </w:r>
            <w:proofErr w:type="spellEnd"/>
            <w:r>
              <w:rPr>
                <w:sz w:val="26"/>
                <w:szCs w:val="26"/>
              </w:rPr>
              <w:t xml:space="preserve">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9F3418" w:rsidRDefault="00D317C8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317C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9929EA" w:rsidRDefault="00D317C8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&lt;dl&gt;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D317C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317C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317C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317C8" w:rsidRPr="00133C0D" w:rsidTr="00197A3F">
        <w:trPr>
          <w:cantSplit/>
        </w:trPr>
        <w:tc>
          <w:tcPr>
            <w:tcW w:w="929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19405A" w:rsidRDefault="0019405A" w:rsidP="0019405A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599"/>
        <w:gridCol w:w="6249"/>
        <w:gridCol w:w="2448"/>
        <w:gridCol w:w="710"/>
      </w:tblGrid>
      <w:tr w:rsidR="00D317C8" w:rsidRPr="00133C0D" w:rsidTr="00197A3F">
        <w:trPr>
          <w:cantSplit/>
          <w:tblHeader/>
        </w:trPr>
        <w:tc>
          <w:tcPr>
            <w:tcW w:w="929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9F3418" w:rsidRDefault="00D317C8" w:rsidP="00197A3F">
            <w:pPr>
              <w:pStyle w:val="Default"/>
            </w:pPr>
            <w:r w:rsidRPr="00133C0D">
              <w:rPr>
                <w:lang w:val="vi-VN"/>
              </w:rPr>
              <w:t xml:space="preserve">Theo </w:t>
            </w: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proofErr w:type="spellStart"/>
            <w:r>
              <w:t>đ</w:t>
            </w:r>
            <w:r>
              <w:rPr>
                <w:sz w:val="26"/>
                <w:szCs w:val="26"/>
              </w:rPr>
              <w:t>âu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Tag </w:t>
            </w:r>
            <w:proofErr w:type="spellStart"/>
            <w:r>
              <w:rPr>
                <w:sz w:val="26"/>
                <w:szCs w:val="26"/>
              </w:rPr>
              <w:t>nào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1 checkbox? 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D317C8" w:rsidRPr="00133C0D" w:rsidTr="00197A3F">
        <w:trPr>
          <w:cantSplit/>
          <w:tblHeader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D317C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9929EA" w:rsidRDefault="00D317C8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&lt;check&gt;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9F3418" w:rsidRDefault="00D317C8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317C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9929EA" w:rsidRDefault="00D317C8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&lt;input type="check"&gt;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317C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9929EA" w:rsidRDefault="00D317C8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&lt;checkbox&gt;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9F3418" w:rsidRDefault="00D317C8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317C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9929EA" w:rsidRDefault="00D317C8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&lt;input type="checkbox"&gt;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D317C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317C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317C8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317C8" w:rsidRPr="00133C0D" w:rsidTr="00197A3F">
        <w:trPr>
          <w:cantSplit/>
        </w:trPr>
        <w:tc>
          <w:tcPr>
            <w:tcW w:w="929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17C8" w:rsidRPr="00133C0D" w:rsidRDefault="00D317C8" w:rsidP="00197A3F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D317C8" w:rsidRPr="00133C0D" w:rsidRDefault="00D317C8" w:rsidP="00D317C8">
      <w:pPr>
        <w:pStyle w:val="BodyTextIndent"/>
        <w:ind w:left="0"/>
        <w:rPr>
          <w:b/>
          <w:sz w:val="24"/>
          <w:szCs w:val="24"/>
        </w:rPr>
      </w:pPr>
    </w:p>
    <w:p w:rsidR="0019405A" w:rsidRDefault="0019405A" w:rsidP="0019405A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599"/>
        <w:gridCol w:w="6249"/>
        <w:gridCol w:w="2448"/>
        <w:gridCol w:w="710"/>
      </w:tblGrid>
      <w:tr w:rsidR="005B4557" w:rsidRPr="00133C0D" w:rsidTr="00197A3F">
        <w:trPr>
          <w:cantSplit/>
          <w:tblHeader/>
        </w:trPr>
        <w:tc>
          <w:tcPr>
            <w:tcW w:w="929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9F3418" w:rsidRDefault="005B4557" w:rsidP="005B4557">
            <w:pPr>
              <w:pStyle w:val="Default"/>
            </w:pPr>
            <w:r w:rsidRPr="00133C0D">
              <w:rPr>
                <w:lang w:val="vi-VN"/>
              </w:rPr>
              <w:t xml:space="preserve">Theo </w:t>
            </w: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proofErr w:type="spellStart"/>
            <w:r>
              <w:t>đ</w:t>
            </w:r>
            <w:r>
              <w:rPr>
                <w:sz w:val="26"/>
                <w:szCs w:val="26"/>
              </w:rPr>
              <w:t>âu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Tag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web? 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5B4557" w:rsidRPr="00133C0D" w:rsidTr="00197A3F">
        <w:trPr>
          <w:cantSplit/>
          <w:tblHeader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5B4557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9929EA" w:rsidRDefault="005B4557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&lt;body color="yellow"&gt;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9F3418" w:rsidRDefault="005B4557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B4557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9929EA" w:rsidRDefault="005B4557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&lt;body </w:t>
            </w:r>
            <w:proofErr w:type="spellStart"/>
            <w:r>
              <w:rPr>
                <w:sz w:val="26"/>
                <w:szCs w:val="26"/>
              </w:rPr>
              <w:t>bgcolor</w:t>
            </w:r>
            <w:proofErr w:type="spellEnd"/>
            <w:r>
              <w:rPr>
                <w:sz w:val="26"/>
                <w:szCs w:val="26"/>
              </w:rPr>
              <w:t xml:space="preserve">="yellow"&gt;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5B4557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9929EA" w:rsidRDefault="005B4557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&lt;background&gt;yellow&lt;/background&gt;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9F3418" w:rsidRDefault="005B4557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B4557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9929EA" w:rsidRDefault="005B4557" w:rsidP="00197A3F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B4557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B4557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B4557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B4557" w:rsidRPr="00133C0D" w:rsidTr="00197A3F">
        <w:trPr>
          <w:cantSplit/>
        </w:trPr>
        <w:tc>
          <w:tcPr>
            <w:tcW w:w="929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557" w:rsidRPr="00133C0D" w:rsidRDefault="005B4557" w:rsidP="00197A3F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5B4557" w:rsidRDefault="005B4557" w:rsidP="005B4557">
      <w:pPr>
        <w:pStyle w:val="BodyTextIndent"/>
        <w:rPr>
          <w:b/>
          <w:sz w:val="24"/>
          <w:szCs w:val="24"/>
        </w:rPr>
      </w:pPr>
    </w:p>
    <w:p w:rsidR="005B4557" w:rsidRDefault="00E86288" w:rsidP="0019405A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hỏi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chọn</w:t>
      </w:r>
      <w:proofErr w:type="spellEnd"/>
      <w:r>
        <w:rPr>
          <w:b/>
          <w:sz w:val="24"/>
          <w:szCs w:val="24"/>
        </w:rPr>
        <w:t xml:space="preserve"> 1 </w:t>
      </w:r>
      <w:proofErr w:type="spellStart"/>
      <w:r>
        <w:rPr>
          <w:b/>
          <w:sz w:val="24"/>
          <w:szCs w:val="24"/>
        </w:rPr>
        <w:t>đáp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án</w:t>
      </w:r>
      <w:proofErr w:type="spell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599"/>
        <w:gridCol w:w="6249"/>
        <w:gridCol w:w="2448"/>
        <w:gridCol w:w="710"/>
      </w:tblGrid>
      <w:tr w:rsidR="005F794B" w:rsidRPr="00133C0D" w:rsidTr="00197A3F">
        <w:trPr>
          <w:cantSplit/>
          <w:tblHeader/>
        </w:trPr>
        <w:tc>
          <w:tcPr>
            <w:tcW w:w="929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9F3418" w:rsidRDefault="005F794B" w:rsidP="005F794B">
            <w:pPr>
              <w:pStyle w:val="Default"/>
            </w:pPr>
            <w:r w:rsidRPr="00133C0D">
              <w:rPr>
                <w:lang w:val="vi-VN"/>
              </w:rPr>
              <w:t xml:space="preserve">Theo </w:t>
            </w: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proofErr w:type="spellStart"/>
            <w:r>
              <w:t>đ</w:t>
            </w:r>
            <w:r>
              <w:rPr>
                <w:sz w:val="26"/>
                <w:szCs w:val="26"/>
              </w:rPr>
              <w:t>âu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Tag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chữ</w:t>
            </w:r>
            <w:proofErr w:type="spellEnd"/>
            <w:r>
              <w:rPr>
                <w:sz w:val="26"/>
                <w:szCs w:val="26"/>
              </w:rPr>
              <w:t xml:space="preserve"> in </w:t>
            </w:r>
            <w:proofErr w:type="spellStart"/>
            <w:r>
              <w:rPr>
                <w:sz w:val="26"/>
                <w:szCs w:val="26"/>
              </w:rPr>
              <w:t>nghiêng</w:t>
            </w:r>
            <w:proofErr w:type="spellEnd"/>
            <w:r>
              <w:rPr>
                <w:sz w:val="26"/>
                <w:szCs w:val="26"/>
              </w:rPr>
              <w:t xml:space="preserve">? 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5F794B" w:rsidRPr="00133C0D" w:rsidTr="00197A3F">
        <w:trPr>
          <w:cantSplit/>
          <w:tblHeader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5F794B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9929EA" w:rsidRDefault="005F794B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&lt;ii&gt;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9F3418" w:rsidRDefault="005F794B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F794B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9929EA" w:rsidRDefault="005F794B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&lt;italics&gt;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F794B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9929EA" w:rsidRDefault="005F794B" w:rsidP="00197A3F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&lt;</w:t>
            </w:r>
            <w:proofErr w:type="spellStart"/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&gt;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9F3418" w:rsidRDefault="005F794B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5F794B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9929EA" w:rsidRDefault="005F794B" w:rsidP="00197A3F">
            <w:pPr>
              <w:pStyle w:val="Defaul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đúng</w:t>
            </w:r>
            <w:proofErr w:type="spellEnd"/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F794B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794B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794B" w:rsidRPr="00133C0D" w:rsidTr="00197A3F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F794B" w:rsidRPr="00133C0D" w:rsidTr="00197A3F">
        <w:trPr>
          <w:cantSplit/>
        </w:trPr>
        <w:tc>
          <w:tcPr>
            <w:tcW w:w="929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794B" w:rsidRPr="00133C0D" w:rsidRDefault="005F794B" w:rsidP="00197A3F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5F794B" w:rsidRDefault="005F794B" w:rsidP="005F794B">
      <w:pPr>
        <w:pStyle w:val="BodyTextIndent"/>
        <w:ind w:left="0"/>
        <w:rPr>
          <w:b/>
          <w:sz w:val="24"/>
          <w:szCs w:val="24"/>
        </w:rPr>
      </w:pPr>
    </w:p>
    <w:p w:rsidR="00E86288" w:rsidRDefault="00E86288" w:rsidP="00E86288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hỏi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chọn</w:t>
      </w:r>
      <w:proofErr w:type="spellEnd"/>
      <w:r>
        <w:rPr>
          <w:b/>
          <w:sz w:val="24"/>
          <w:szCs w:val="24"/>
        </w:rPr>
        <w:t xml:space="preserve"> 1 </w:t>
      </w:r>
      <w:proofErr w:type="spellStart"/>
      <w:r>
        <w:rPr>
          <w:b/>
          <w:sz w:val="24"/>
          <w:szCs w:val="24"/>
        </w:rPr>
        <w:t>đáp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án</w:t>
      </w:r>
      <w:proofErr w:type="spell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599"/>
        <w:gridCol w:w="6249"/>
        <w:gridCol w:w="2448"/>
        <w:gridCol w:w="710"/>
      </w:tblGrid>
      <w:tr w:rsidR="00F57F46" w:rsidRPr="00133C0D" w:rsidTr="00362DB0">
        <w:trPr>
          <w:cantSplit/>
          <w:tblHeader/>
        </w:trPr>
        <w:tc>
          <w:tcPr>
            <w:tcW w:w="929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9F3418" w:rsidRDefault="00F57F46" w:rsidP="00F57F46">
            <w:pPr>
              <w:pStyle w:val="Default"/>
            </w:pPr>
            <w:r w:rsidRPr="00133C0D">
              <w:rPr>
                <w:lang w:val="vi-VN"/>
              </w:rPr>
              <w:t xml:space="preserve">Theo </w:t>
            </w: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proofErr w:type="spellStart"/>
            <w:r>
              <w:t>đ</w:t>
            </w:r>
            <w:r>
              <w:rPr>
                <w:sz w:val="26"/>
                <w:szCs w:val="26"/>
              </w:rPr>
              <w:t>âu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mở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rộng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Flash Movie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F57F46" w:rsidRPr="00133C0D" w:rsidTr="00362DB0">
        <w:trPr>
          <w:cantSplit/>
          <w:tblHeader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57F46" w:rsidRPr="00133C0D" w:rsidTr="00362DB0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9929EA" w:rsidRDefault="00F57F46" w:rsidP="00362DB0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SWT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9F3418" w:rsidRDefault="00F57F46" w:rsidP="00362DB0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57F46" w:rsidRPr="00133C0D" w:rsidTr="00362DB0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9929EA" w:rsidRDefault="00F57F46" w:rsidP="00362DB0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GIF 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57F46" w:rsidRPr="00133C0D" w:rsidTr="00362DB0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9929EA" w:rsidRDefault="00F57F46" w:rsidP="00362DB0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DWT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9F3418" w:rsidRDefault="00F57F46" w:rsidP="00362DB0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57F46" w:rsidRPr="00133C0D" w:rsidTr="00362DB0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9929EA" w:rsidRDefault="00F57F46" w:rsidP="00362DB0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SWF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F57F46" w:rsidRPr="00133C0D" w:rsidTr="00362DB0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F46" w:rsidRPr="00133C0D" w:rsidTr="00362DB0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F46" w:rsidRPr="00133C0D" w:rsidTr="00362DB0">
        <w:trPr>
          <w:cantSplit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2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2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57F46" w:rsidRPr="00133C0D" w:rsidTr="00362DB0">
        <w:trPr>
          <w:cantSplit/>
        </w:trPr>
        <w:tc>
          <w:tcPr>
            <w:tcW w:w="929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7F46" w:rsidRPr="00133C0D" w:rsidRDefault="00F57F46" w:rsidP="00362DB0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F57F46" w:rsidRPr="00133C0D" w:rsidRDefault="00F57F46" w:rsidP="00F57F46">
      <w:pPr>
        <w:pStyle w:val="BodyTextIndent"/>
        <w:ind w:left="0"/>
        <w:rPr>
          <w:b/>
          <w:sz w:val="24"/>
          <w:szCs w:val="24"/>
        </w:rPr>
      </w:pPr>
    </w:p>
    <w:p w:rsidR="00E86288" w:rsidRPr="00133C0D" w:rsidRDefault="00E86288" w:rsidP="00E86288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hỏi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chọn</w:t>
      </w:r>
      <w:proofErr w:type="spellEnd"/>
      <w:r>
        <w:rPr>
          <w:b/>
          <w:sz w:val="24"/>
          <w:szCs w:val="24"/>
        </w:rPr>
        <w:t xml:space="preserve"> 1 </w:t>
      </w:r>
      <w:proofErr w:type="spellStart"/>
      <w:r>
        <w:rPr>
          <w:b/>
          <w:sz w:val="24"/>
          <w:szCs w:val="24"/>
        </w:rPr>
        <w:t>đáp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án</w:t>
      </w:r>
      <w:proofErr w:type="spellEnd"/>
    </w:p>
    <w:p w:rsidR="00E86288" w:rsidRPr="00133C0D" w:rsidRDefault="00E86288" w:rsidP="00E86288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hỏi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chọn</w:t>
      </w:r>
      <w:proofErr w:type="spellEnd"/>
      <w:r>
        <w:rPr>
          <w:b/>
          <w:sz w:val="24"/>
          <w:szCs w:val="24"/>
        </w:rPr>
        <w:t xml:space="preserve"> 1 </w:t>
      </w:r>
      <w:proofErr w:type="spellStart"/>
      <w:r>
        <w:rPr>
          <w:b/>
          <w:sz w:val="24"/>
          <w:szCs w:val="24"/>
        </w:rPr>
        <w:t>đáp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án</w:t>
      </w:r>
      <w:proofErr w:type="spellEnd"/>
    </w:p>
    <w:p w:rsidR="00E86288" w:rsidRPr="00133C0D" w:rsidRDefault="00E86288" w:rsidP="00E86288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Câu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hỏi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chọn</w:t>
      </w:r>
      <w:proofErr w:type="spellEnd"/>
      <w:r>
        <w:rPr>
          <w:b/>
          <w:sz w:val="24"/>
          <w:szCs w:val="24"/>
        </w:rPr>
        <w:t xml:space="preserve"> 1 </w:t>
      </w:r>
      <w:proofErr w:type="spellStart"/>
      <w:r>
        <w:rPr>
          <w:b/>
          <w:sz w:val="24"/>
          <w:szCs w:val="24"/>
        </w:rPr>
        <w:t>đáp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án</w:t>
      </w:r>
      <w:proofErr w:type="spellEnd"/>
    </w:p>
    <w:p w:rsidR="00E86288" w:rsidRPr="00133C0D" w:rsidRDefault="00E86288" w:rsidP="00E86288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hỏi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chọn</w:t>
      </w:r>
      <w:proofErr w:type="spellEnd"/>
      <w:r>
        <w:rPr>
          <w:b/>
          <w:sz w:val="24"/>
          <w:szCs w:val="24"/>
        </w:rPr>
        <w:t xml:space="preserve"> 1 </w:t>
      </w:r>
      <w:proofErr w:type="spellStart"/>
      <w:r>
        <w:rPr>
          <w:b/>
          <w:sz w:val="24"/>
          <w:szCs w:val="24"/>
        </w:rPr>
        <w:t>đáp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án</w:t>
      </w:r>
      <w:proofErr w:type="spellEnd"/>
    </w:p>
    <w:p w:rsidR="00E86288" w:rsidRPr="00133C0D" w:rsidRDefault="00E86288" w:rsidP="0019405A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</w:p>
    <w:p w:rsidR="007B6FF1" w:rsidRDefault="007B6FF1" w:rsidP="007B6FF1">
      <w:pPr>
        <w:pStyle w:val="Title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09044B" w:rsidRPr="00133C0D" w:rsidRDefault="0009044B" w:rsidP="0009044B">
      <w:pPr>
        <w:pStyle w:val="Title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C0D">
        <w:rPr>
          <w:rFonts w:ascii="Times New Roman" w:hAnsi="Times New Roman" w:cs="Times New Roman"/>
          <w:sz w:val="24"/>
          <w:szCs w:val="24"/>
        </w:rPr>
        <w:t>CÂU HỎI MA</w:t>
      </w:r>
    </w:p>
    <w:p w:rsidR="0009044B" w:rsidRPr="00133C0D" w:rsidRDefault="0009044B" w:rsidP="00A87F03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t> </w:t>
      </w: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hay </w:t>
      </w:r>
      <w:proofErr w:type="spellStart"/>
      <w:r w:rsidRPr="00133C0D">
        <w:rPr>
          <w:b/>
          <w:sz w:val="24"/>
          <w:szCs w:val="24"/>
        </w:rPr>
        <w:t>nhiều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09044B" w:rsidRPr="00133C0D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860DAB">
            <w:pPr>
              <w:pStyle w:val="NormalWeb"/>
              <w:rPr>
                <w:lang w:val="vi-VN"/>
              </w:rPr>
            </w:pP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cho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biết</w:t>
            </w:r>
            <w:proofErr w:type="spellEnd"/>
            <w:r w:rsidRPr="00133C0D">
              <w:t xml:space="preserve">: </w:t>
            </w:r>
            <w:r w:rsidR="00860DAB" w:rsidRPr="00133C0D">
              <w:rPr>
                <w:lang w:val="vi-VN"/>
              </w:rPr>
              <w:t xml:space="preserve">Những phần mềm nào dưới đây dùng để chỉnh </w:t>
            </w:r>
            <w:r w:rsidR="00917E12" w:rsidRPr="00133C0D">
              <w:rPr>
                <w:lang w:val="vi-VN"/>
              </w:rPr>
              <w:t>sửa ảnh?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09044B" w:rsidRPr="00133C0D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44B" w:rsidRPr="00133C0D" w:rsidRDefault="00917E12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Adobe Photoshop 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44B" w:rsidRPr="00133C0D" w:rsidRDefault="00917E12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Adobe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Dreamweave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44B" w:rsidRPr="00133C0D" w:rsidRDefault="00917E12" w:rsidP="00D74034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Adobe After Effects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44B" w:rsidRPr="00133C0D" w:rsidRDefault="00917E12" w:rsidP="00D74034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Corel Paint Shop Photo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9044B" w:rsidRPr="00133C0D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D74034" w:rsidRPr="00133C0D" w:rsidRDefault="00D74034" w:rsidP="00D74034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t> </w:t>
      </w: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hay </w:t>
      </w:r>
      <w:proofErr w:type="spellStart"/>
      <w:r w:rsidRPr="00133C0D">
        <w:rPr>
          <w:b/>
          <w:sz w:val="24"/>
          <w:szCs w:val="24"/>
        </w:rPr>
        <w:t>nhiều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D74034" w:rsidRPr="00133C0D" w:rsidTr="001A5F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4824E4" w:rsidP="00B27FD8">
            <w:pPr>
              <w:pStyle w:val="NormalWeb"/>
              <w:rPr>
                <w:lang w:val="vi-VN"/>
              </w:rPr>
            </w:pPr>
            <w:r w:rsidRPr="00133C0D">
              <w:rPr>
                <w:lang w:val="vi-VN"/>
              </w:rPr>
              <w:t xml:space="preserve">Theo </w:t>
            </w:r>
            <w:proofErr w:type="spellStart"/>
            <w:r w:rsidR="00D74034" w:rsidRPr="00133C0D">
              <w:t>Anh</w:t>
            </w:r>
            <w:proofErr w:type="spellEnd"/>
            <w:r w:rsidR="00D74034" w:rsidRPr="00133C0D">
              <w:t>/</w:t>
            </w:r>
            <w:proofErr w:type="spellStart"/>
            <w:r w:rsidR="00D74034" w:rsidRPr="00133C0D">
              <w:t>Chị</w:t>
            </w:r>
            <w:proofErr w:type="spellEnd"/>
            <w:r w:rsidRPr="00133C0D">
              <w:rPr>
                <w:lang w:val="vi-VN"/>
              </w:rPr>
              <w:t xml:space="preserve">, hệ màu trong thiết kế </w:t>
            </w:r>
            <w:r w:rsidR="00B27FD8" w:rsidRPr="00133C0D">
              <w:rPr>
                <w:lang w:val="vi-VN"/>
              </w:rPr>
              <w:t xml:space="preserve">web thômg dụng </w:t>
            </w:r>
            <w:r w:rsidR="00E62563" w:rsidRPr="00133C0D">
              <w:rPr>
                <w:lang w:val="vi-VN"/>
              </w:rPr>
              <w:t>gồm những mà</w:t>
            </w:r>
            <w:r w:rsidRPr="00133C0D">
              <w:rPr>
                <w:lang w:val="vi-VN"/>
              </w:rPr>
              <w:t>u nào sau đây: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D74034" w:rsidRPr="00133C0D" w:rsidTr="001A5F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4824E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Đỏ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(Red)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4824E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Xanh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(Green)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4824E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Xanh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(Blue)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4824E4" w:rsidP="00F16461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Tím 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(Magenta)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4034" w:rsidRPr="00133C0D" w:rsidTr="001A5F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195DF9" w:rsidRPr="00133C0D" w:rsidRDefault="00195DF9" w:rsidP="00195DF9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t> </w:t>
      </w: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hay </w:t>
      </w:r>
      <w:proofErr w:type="spellStart"/>
      <w:r w:rsidRPr="00133C0D">
        <w:rPr>
          <w:b/>
          <w:sz w:val="24"/>
          <w:szCs w:val="24"/>
        </w:rPr>
        <w:t>nhiều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95DF9" w:rsidRPr="00133C0D" w:rsidTr="00860D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1212CF">
            <w:pPr>
              <w:pStyle w:val="Heading1"/>
              <w:spacing w:after="188" w:line="360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vi-VN"/>
              </w:rPr>
            </w:pP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Anh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Chị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212CF"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logo của Tập đoàn Bưu chính Viễn thông Việt Nam (VNPT) được phối hợp bởi những màu nào dưới đây: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195DF9" w:rsidRPr="00133C0D" w:rsidTr="00860D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212CF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Cyan (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1212C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</w:t>
            </w:r>
            <w:r w:rsidR="001212CF"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212CF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Magenta (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tím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đỏ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1212C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</w:t>
            </w:r>
            <w:r w:rsidR="001212CF"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212CF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Yellow (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vàng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212CF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212CF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lack (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đen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195DF9" w:rsidRPr="00133C0D" w:rsidRDefault="00195DF9" w:rsidP="00195DF9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t> </w:t>
      </w: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hay </w:t>
      </w:r>
      <w:proofErr w:type="spellStart"/>
      <w:r w:rsidRPr="00133C0D">
        <w:rPr>
          <w:b/>
          <w:sz w:val="24"/>
          <w:szCs w:val="24"/>
        </w:rPr>
        <w:t>nhiều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95DF9" w:rsidRPr="00133C0D" w:rsidTr="00860D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742C1">
            <w:pPr>
              <w:pStyle w:val="NormalWeb"/>
              <w:rPr>
                <w:lang w:val="vi-VN"/>
              </w:rPr>
            </w:pP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cho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biết</w:t>
            </w:r>
            <w:proofErr w:type="spellEnd"/>
            <w:r w:rsidRPr="00133C0D">
              <w:t xml:space="preserve">: </w:t>
            </w:r>
            <w:r w:rsidR="008742C1" w:rsidRPr="00133C0D">
              <w:rPr>
                <w:lang w:val="vi-VN"/>
              </w:rPr>
              <w:t xml:space="preserve">Trong phần mềm </w:t>
            </w:r>
            <w:r w:rsidR="008742C1" w:rsidRPr="00133C0D">
              <w:rPr>
                <w:color w:val="000000" w:themeColor="text1"/>
              </w:rPr>
              <w:t>Adobe Photoshop </w:t>
            </w:r>
            <w:r w:rsidR="008742C1" w:rsidRPr="00133C0D">
              <w:rPr>
                <w:color w:val="000000" w:themeColor="text1"/>
                <w:lang w:val="vi-VN"/>
              </w:rPr>
              <w:t>có những công cụ nào có thể tạo vùng chọn cho đối tượng?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195DF9" w:rsidRPr="00133C0D" w:rsidTr="00860D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8742C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ectangular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marquee tool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8742C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olygonal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lasso tool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8742C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agic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wand tool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195DF9" w:rsidRPr="00133C0D" w:rsidTr="008742C1">
        <w:trPr>
          <w:cantSplit/>
          <w:trHeight w:val="453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8742C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ath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selection tool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195DF9" w:rsidRPr="00133C0D" w:rsidRDefault="00195DF9" w:rsidP="00195DF9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t> </w:t>
      </w: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hay </w:t>
      </w:r>
      <w:proofErr w:type="spellStart"/>
      <w:r w:rsidRPr="00133C0D">
        <w:rPr>
          <w:b/>
          <w:sz w:val="24"/>
          <w:szCs w:val="24"/>
        </w:rPr>
        <w:t>nhiều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95DF9" w:rsidRPr="00133C0D" w:rsidTr="00860D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3156B5">
            <w:pPr>
              <w:pStyle w:val="NormalWeb"/>
            </w:pP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cho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biết</w:t>
            </w:r>
            <w:proofErr w:type="spellEnd"/>
            <w:r w:rsidRPr="00133C0D">
              <w:t xml:space="preserve">: </w:t>
            </w:r>
            <w:proofErr w:type="spellStart"/>
            <w:r w:rsidR="00B02533" w:rsidRPr="00133C0D">
              <w:t>Những</w:t>
            </w:r>
            <w:proofErr w:type="spellEnd"/>
            <w:r w:rsidR="00B02533" w:rsidRPr="00133C0D">
              <w:t xml:space="preserve"> </w:t>
            </w:r>
            <w:proofErr w:type="spellStart"/>
            <w:r w:rsidR="00B02533" w:rsidRPr="00133C0D">
              <w:t>phần</w:t>
            </w:r>
            <w:proofErr w:type="spellEnd"/>
            <w:r w:rsidR="00B02533" w:rsidRPr="00133C0D">
              <w:t xml:space="preserve"> </w:t>
            </w:r>
            <w:proofErr w:type="spellStart"/>
            <w:r w:rsidR="00B02533" w:rsidRPr="00133C0D">
              <w:t>mềm</w:t>
            </w:r>
            <w:proofErr w:type="spellEnd"/>
            <w:r w:rsidR="00B02533" w:rsidRPr="00133C0D">
              <w:t xml:space="preserve"> </w:t>
            </w:r>
            <w:proofErr w:type="spellStart"/>
            <w:r w:rsidR="00B02533" w:rsidRPr="00133C0D">
              <w:t>dưới</w:t>
            </w:r>
            <w:proofErr w:type="spellEnd"/>
            <w:r w:rsidR="00B02533" w:rsidRPr="00133C0D">
              <w:t xml:space="preserve"> </w:t>
            </w:r>
            <w:proofErr w:type="spellStart"/>
            <w:r w:rsidR="00B02533" w:rsidRPr="00133C0D">
              <w:t>đây</w:t>
            </w:r>
            <w:proofErr w:type="spellEnd"/>
            <w:r w:rsidR="00B02533" w:rsidRPr="00133C0D">
              <w:t xml:space="preserve">, </w:t>
            </w:r>
            <w:proofErr w:type="spellStart"/>
            <w:r w:rsidR="00B02533" w:rsidRPr="00133C0D">
              <w:t>phần</w:t>
            </w:r>
            <w:proofErr w:type="spellEnd"/>
            <w:r w:rsidR="00B02533" w:rsidRPr="00133C0D">
              <w:t xml:space="preserve"> </w:t>
            </w:r>
            <w:proofErr w:type="spellStart"/>
            <w:r w:rsidR="00B02533" w:rsidRPr="00133C0D">
              <w:t>mềm</w:t>
            </w:r>
            <w:proofErr w:type="spellEnd"/>
            <w:r w:rsidR="00B02533" w:rsidRPr="00133C0D">
              <w:t xml:space="preserve"> </w:t>
            </w:r>
            <w:proofErr w:type="spellStart"/>
            <w:r w:rsidR="00B02533" w:rsidRPr="00133C0D">
              <w:t>nào</w:t>
            </w:r>
            <w:proofErr w:type="spellEnd"/>
            <w:r w:rsidR="00B02533" w:rsidRPr="00133C0D">
              <w:t xml:space="preserve"> </w:t>
            </w:r>
            <w:proofErr w:type="spellStart"/>
            <w:r w:rsidR="00B02533" w:rsidRPr="00133C0D">
              <w:t>thường</w:t>
            </w:r>
            <w:proofErr w:type="spellEnd"/>
            <w:r w:rsidR="00B02533" w:rsidRPr="00133C0D">
              <w:t xml:space="preserve"> </w:t>
            </w:r>
            <w:proofErr w:type="spellStart"/>
            <w:r w:rsidR="00B02533" w:rsidRPr="00133C0D">
              <w:t>dùng</w:t>
            </w:r>
            <w:proofErr w:type="spellEnd"/>
            <w:r w:rsidR="00B02533" w:rsidRPr="00133C0D">
              <w:t xml:space="preserve"> </w:t>
            </w:r>
            <w:proofErr w:type="spellStart"/>
            <w:r w:rsidR="00B02533" w:rsidRPr="00133C0D">
              <w:t>để</w:t>
            </w:r>
            <w:proofErr w:type="spellEnd"/>
            <w:r w:rsidR="00B02533" w:rsidRPr="00133C0D">
              <w:t xml:space="preserve"> </w:t>
            </w:r>
            <w:proofErr w:type="spellStart"/>
            <w:r w:rsidR="00B02533" w:rsidRPr="00133C0D">
              <w:t>dựng</w:t>
            </w:r>
            <w:proofErr w:type="spellEnd"/>
            <w:r w:rsidR="00B02533" w:rsidRPr="00133C0D">
              <w:t xml:space="preserve"> Video, </w:t>
            </w:r>
            <w:proofErr w:type="spellStart"/>
            <w:r w:rsidR="00B02533" w:rsidRPr="00133C0D">
              <w:t>dựng</w:t>
            </w:r>
            <w:proofErr w:type="spellEnd"/>
            <w:r w:rsidR="00B02533" w:rsidRPr="00133C0D">
              <w:t xml:space="preserve"> </w:t>
            </w:r>
            <w:proofErr w:type="spellStart"/>
            <w:r w:rsidR="00B02533" w:rsidRPr="00133C0D">
              <w:t>phim</w:t>
            </w:r>
            <w:proofErr w:type="spellEnd"/>
            <w:r w:rsidR="00B02533" w:rsidRPr="00133C0D"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195DF9" w:rsidRPr="00133C0D" w:rsidTr="00860D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5D38F5" w:rsidP="00860DAB">
            <w:pPr>
              <w:pStyle w:val="Cel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Adobe After Effects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5D38F5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</w:t>
            </w:r>
            <w:r w:rsidR="005D38F5" w:rsidRPr="00133C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95502B" w:rsidP="00860DAB">
            <w:pPr>
              <w:pStyle w:val="Cel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AutoCAD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95502B" w:rsidP="0095502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95DF9"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95502B" w:rsidP="00860DAB">
            <w:pPr>
              <w:pStyle w:val="Cel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Adobe Premiere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5D38F5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95502B" w:rsidRPr="00133C0D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5D38F5" w:rsidP="00860DAB">
            <w:pPr>
              <w:pStyle w:val="Cel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CorelDRAW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195DF9" w:rsidRPr="00133C0D" w:rsidRDefault="00195DF9" w:rsidP="00195DF9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t> </w:t>
      </w: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1 hay </w:t>
      </w:r>
      <w:proofErr w:type="spellStart"/>
      <w:r w:rsidRPr="00133C0D">
        <w:rPr>
          <w:b/>
          <w:sz w:val="24"/>
          <w:szCs w:val="24"/>
        </w:rPr>
        <w:t>nhiều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95DF9" w:rsidRPr="00133C0D" w:rsidTr="00860D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C02097">
            <w:pPr>
              <w:pStyle w:val="NormalWeb"/>
            </w:pP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cho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biết</w:t>
            </w:r>
            <w:proofErr w:type="spellEnd"/>
            <w:r w:rsidRPr="00133C0D">
              <w:t xml:space="preserve">: </w:t>
            </w:r>
            <w:proofErr w:type="spellStart"/>
            <w:r w:rsidR="004F68C8" w:rsidRPr="00133C0D">
              <w:t>trong</w:t>
            </w:r>
            <w:proofErr w:type="spellEnd"/>
            <w:r w:rsidR="004F68C8" w:rsidRPr="00133C0D">
              <w:t xml:space="preserve"> </w:t>
            </w:r>
            <w:proofErr w:type="spellStart"/>
            <w:r w:rsidR="004F68C8" w:rsidRPr="00133C0D">
              <w:t>phần</w:t>
            </w:r>
            <w:proofErr w:type="spellEnd"/>
            <w:r w:rsidR="004F68C8" w:rsidRPr="00133C0D">
              <w:t xml:space="preserve"> </w:t>
            </w:r>
            <w:proofErr w:type="spellStart"/>
            <w:r w:rsidR="004F68C8" w:rsidRPr="00133C0D">
              <w:t>mềm</w:t>
            </w:r>
            <w:proofErr w:type="spellEnd"/>
            <w:r w:rsidR="004F68C8" w:rsidRPr="00133C0D">
              <w:t xml:space="preserve"> Adobe Flash, </w:t>
            </w:r>
            <w:proofErr w:type="spellStart"/>
            <w:r w:rsidR="004F68C8" w:rsidRPr="00133C0D">
              <w:t>có</w:t>
            </w:r>
            <w:proofErr w:type="spellEnd"/>
            <w:r w:rsidR="004F68C8" w:rsidRPr="00133C0D">
              <w:t xml:space="preserve"> </w:t>
            </w:r>
            <w:proofErr w:type="spellStart"/>
            <w:r w:rsidR="004F68C8" w:rsidRPr="00133C0D">
              <w:t>thể</w:t>
            </w:r>
            <w:proofErr w:type="spellEnd"/>
            <w:r w:rsidR="004F68C8" w:rsidRPr="00133C0D">
              <w:t xml:space="preserve"> </w:t>
            </w:r>
            <w:r w:rsidR="000C520B" w:rsidRPr="00133C0D">
              <w:t xml:space="preserve">import </w:t>
            </w:r>
            <w:proofErr w:type="spellStart"/>
            <w:r w:rsidR="000C520B" w:rsidRPr="00133C0D">
              <w:t>những</w:t>
            </w:r>
            <w:proofErr w:type="spellEnd"/>
            <w:r w:rsidR="000C520B" w:rsidRPr="00133C0D">
              <w:t xml:space="preserve"> file </w:t>
            </w:r>
            <w:proofErr w:type="spellStart"/>
            <w:r w:rsidR="000C520B" w:rsidRPr="00133C0D">
              <w:t>có</w:t>
            </w:r>
            <w:proofErr w:type="spellEnd"/>
            <w:r w:rsidR="000C520B" w:rsidRPr="00133C0D">
              <w:t xml:space="preserve"> </w:t>
            </w:r>
            <w:proofErr w:type="spellStart"/>
            <w:r w:rsidR="000C520B" w:rsidRPr="00133C0D">
              <w:t>định</w:t>
            </w:r>
            <w:proofErr w:type="spellEnd"/>
            <w:r w:rsidR="000C520B" w:rsidRPr="00133C0D">
              <w:t xml:space="preserve"> </w:t>
            </w:r>
            <w:proofErr w:type="spellStart"/>
            <w:r w:rsidR="000C520B" w:rsidRPr="00133C0D">
              <w:t>dạng</w:t>
            </w:r>
            <w:proofErr w:type="spellEnd"/>
            <w:r w:rsidR="000C520B" w:rsidRPr="00133C0D">
              <w:t xml:space="preserve"> </w:t>
            </w:r>
            <w:proofErr w:type="spellStart"/>
            <w:r w:rsidR="000C520B" w:rsidRPr="00133C0D">
              <w:t>nào</w:t>
            </w:r>
            <w:proofErr w:type="spellEnd"/>
            <w:r w:rsidR="000C520B" w:rsidRPr="00133C0D">
              <w:t xml:space="preserve"> </w:t>
            </w:r>
            <w:proofErr w:type="spellStart"/>
            <w:r w:rsidR="000C520B" w:rsidRPr="00133C0D">
              <w:t>dưới</w:t>
            </w:r>
            <w:proofErr w:type="spellEnd"/>
            <w:r w:rsidR="000C520B" w:rsidRPr="00133C0D">
              <w:t xml:space="preserve"> </w:t>
            </w:r>
            <w:proofErr w:type="spellStart"/>
            <w:r w:rsidR="000C520B" w:rsidRPr="00133C0D">
              <w:t>đây</w:t>
            </w:r>
            <w:proofErr w:type="spellEnd"/>
            <w:r w:rsidR="000C520B" w:rsidRPr="00133C0D"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195DF9" w:rsidRPr="00133C0D" w:rsidTr="00860D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4E3782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.SWF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4E3782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.JPG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4E3782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F408C" w:rsidRPr="00133C0D">
              <w:rPr>
                <w:rFonts w:ascii="Times New Roman" w:hAnsi="Times New Roman" w:cs="Times New Roman"/>
                <w:sz w:val="24"/>
                <w:szCs w:val="24"/>
              </w:rPr>
              <w:t>TIFF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195DF9" w:rsidRPr="00133C0D" w:rsidTr="003B3FFD">
        <w:trPr>
          <w:cantSplit/>
          <w:trHeight w:val="309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3B3FFD" w:rsidP="008C342A">
            <w:pPr>
              <w:pStyle w:val="Heading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DXF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195DF9" w:rsidRPr="00133C0D" w:rsidRDefault="00195DF9" w:rsidP="00195DF9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t> </w:t>
      </w: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nhiều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95DF9" w:rsidRPr="00133C0D" w:rsidTr="00860D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17458F">
            <w:pPr>
              <w:pStyle w:val="NormalWeb"/>
            </w:pP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proofErr w:type="spellStart"/>
            <w:r w:rsidR="0017458F" w:rsidRPr="00133C0D">
              <w:t>cho</w:t>
            </w:r>
            <w:proofErr w:type="spellEnd"/>
            <w:r w:rsidR="0017458F" w:rsidRPr="00133C0D">
              <w:t xml:space="preserve"> </w:t>
            </w:r>
            <w:proofErr w:type="spellStart"/>
            <w:r w:rsidR="0017458F" w:rsidRPr="00133C0D">
              <w:t>biết</w:t>
            </w:r>
            <w:proofErr w:type="spellEnd"/>
            <w:r w:rsidR="0017458F" w:rsidRPr="00133C0D">
              <w:t xml:space="preserve">: </w:t>
            </w:r>
            <w:proofErr w:type="spellStart"/>
            <w:r w:rsidR="0017458F" w:rsidRPr="00133C0D">
              <w:t>trong</w:t>
            </w:r>
            <w:proofErr w:type="spellEnd"/>
            <w:r w:rsidR="0017458F" w:rsidRPr="00133C0D">
              <w:t xml:space="preserve"> 12 </w:t>
            </w:r>
            <w:proofErr w:type="spellStart"/>
            <w:r w:rsidR="0017458F" w:rsidRPr="00133C0D">
              <w:t>vòng</w:t>
            </w:r>
            <w:proofErr w:type="spellEnd"/>
            <w:r w:rsidR="0017458F" w:rsidRPr="00133C0D">
              <w:t xml:space="preserve"> </w:t>
            </w:r>
            <w:proofErr w:type="spellStart"/>
            <w:r w:rsidR="0017458F" w:rsidRPr="00133C0D">
              <w:t>tròn</w:t>
            </w:r>
            <w:proofErr w:type="spellEnd"/>
            <w:r w:rsidR="0017458F" w:rsidRPr="00133C0D">
              <w:t xml:space="preserve"> </w:t>
            </w:r>
            <w:proofErr w:type="spellStart"/>
            <w:r w:rsidR="0017458F" w:rsidRPr="00133C0D">
              <w:t>màu</w:t>
            </w:r>
            <w:proofErr w:type="spellEnd"/>
            <w:r w:rsidR="0017458F" w:rsidRPr="00133C0D">
              <w:t xml:space="preserve">, </w:t>
            </w:r>
            <w:proofErr w:type="spellStart"/>
            <w:r w:rsidR="0017458F" w:rsidRPr="00133C0D">
              <w:t>màu</w:t>
            </w:r>
            <w:proofErr w:type="spellEnd"/>
            <w:r w:rsidR="0017458F" w:rsidRPr="00133C0D">
              <w:t xml:space="preserve"> </w:t>
            </w:r>
            <w:proofErr w:type="spellStart"/>
            <w:r w:rsidR="0017458F" w:rsidRPr="00133C0D">
              <w:t>xám</w:t>
            </w:r>
            <w:proofErr w:type="spellEnd"/>
            <w:r w:rsidR="0017458F" w:rsidRPr="00133C0D">
              <w:t xml:space="preserve"> </w:t>
            </w:r>
            <w:proofErr w:type="spellStart"/>
            <w:r w:rsidR="00DD551E" w:rsidRPr="00133C0D">
              <w:t>và</w:t>
            </w:r>
            <w:proofErr w:type="spellEnd"/>
            <w:r w:rsidR="00DD551E" w:rsidRPr="00133C0D">
              <w:t xml:space="preserve"> </w:t>
            </w:r>
            <w:proofErr w:type="spellStart"/>
            <w:r w:rsidR="00DD551E" w:rsidRPr="00133C0D">
              <w:t>đen</w:t>
            </w:r>
            <w:proofErr w:type="spellEnd"/>
            <w:r w:rsidR="00DD551E" w:rsidRPr="00133C0D">
              <w:t xml:space="preserve"> </w:t>
            </w:r>
            <w:proofErr w:type="spellStart"/>
            <w:r w:rsidR="00DD551E" w:rsidRPr="00133C0D">
              <w:t>là</w:t>
            </w:r>
            <w:proofErr w:type="spellEnd"/>
            <w:r w:rsidR="00DD551E" w:rsidRPr="00133C0D">
              <w:t xml:space="preserve"> </w:t>
            </w:r>
            <w:proofErr w:type="spellStart"/>
            <w:r w:rsidR="00DD551E" w:rsidRPr="00133C0D">
              <w:t>sắc</w:t>
            </w:r>
            <w:proofErr w:type="spellEnd"/>
            <w:r w:rsidR="00DD551E" w:rsidRPr="00133C0D">
              <w:t xml:space="preserve"> </w:t>
            </w:r>
            <w:proofErr w:type="spellStart"/>
            <w:r w:rsidR="00DD551E" w:rsidRPr="00133C0D">
              <w:t>độ</w:t>
            </w:r>
            <w:proofErr w:type="spellEnd"/>
            <w:r w:rsidR="00DD551E" w:rsidRPr="00133C0D">
              <w:t xml:space="preserve"> </w:t>
            </w:r>
            <w:proofErr w:type="spellStart"/>
            <w:r w:rsidR="00DD551E" w:rsidRPr="00133C0D">
              <w:t>tăng</w:t>
            </w:r>
            <w:proofErr w:type="spellEnd"/>
            <w:r w:rsidR="00DD551E" w:rsidRPr="00133C0D">
              <w:t xml:space="preserve"> </w:t>
            </w:r>
            <w:proofErr w:type="spellStart"/>
            <w:r w:rsidR="00DD551E" w:rsidRPr="00133C0D">
              <w:t>tối</w:t>
            </w:r>
            <w:proofErr w:type="spellEnd"/>
            <w:r w:rsidR="00DD551E" w:rsidRPr="00133C0D">
              <w:t xml:space="preserve"> </w:t>
            </w:r>
            <w:proofErr w:type="spellStart"/>
            <w:r w:rsidR="00DD551E" w:rsidRPr="00133C0D">
              <w:t>đa</w:t>
            </w:r>
            <w:proofErr w:type="spellEnd"/>
            <w:r w:rsidR="00DD551E" w:rsidRPr="00133C0D">
              <w:t xml:space="preserve"> </w:t>
            </w:r>
            <w:proofErr w:type="spellStart"/>
            <w:r w:rsidR="00DD551E" w:rsidRPr="00133C0D">
              <w:t>của</w:t>
            </w:r>
            <w:proofErr w:type="spellEnd"/>
            <w:r w:rsidR="00DD551E" w:rsidRPr="00133C0D">
              <w:t xml:space="preserve"> </w:t>
            </w:r>
            <w:proofErr w:type="spellStart"/>
            <w:r w:rsidR="00DD551E" w:rsidRPr="00133C0D">
              <w:t>những</w:t>
            </w:r>
            <w:proofErr w:type="spellEnd"/>
            <w:r w:rsidR="00DD551E" w:rsidRPr="00133C0D">
              <w:t xml:space="preserve"> </w:t>
            </w:r>
            <w:proofErr w:type="spellStart"/>
            <w:r w:rsidR="00DD551E" w:rsidRPr="00133C0D">
              <w:t>màu</w:t>
            </w:r>
            <w:proofErr w:type="spellEnd"/>
            <w:r w:rsidR="00DD551E" w:rsidRPr="00133C0D">
              <w:t xml:space="preserve"> </w:t>
            </w:r>
            <w:proofErr w:type="spellStart"/>
            <w:r w:rsidR="00DD551E" w:rsidRPr="00133C0D">
              <w:t>nào</w:t>
            </w:r>
            <w:proofErr w:type="spellEnd"/>
            <w:r w:rsidR="00DD551E" w:rsidRPr="00133C0D">
              <w:t xml:space="preserve"> </w:t>
            </w:r>
            <w:proofErr w:type="spellStart"/>
            <w:r w:rsidR="00DD551E" w:rsidRPr="00133C0D">
              <w:t>dưới</w:t>
            </w:r>
            <w:proofErr w:type="spellEnd"/>
            <w:r w:rsidR="00DD551E" w:rsidRPr="00133C0D">
              <w:t xml:space="preserve"> </w:t>
            </w:r>
            <w:proofErr w:type="spellStart"/>
            <w:r w:rsidR="00DD551E" w:rsidRPr="00133C0D">
              <w:t>đây</w:t>
            </w:r>
            <w:proofErr w:type="spellEnd"/>
            <w:r w:rsidR="00DD551E" w:rsidRPr="00133C0D"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195DF9" w:rsidRPr="00133C0D" w:rsidTr="00860D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D43D4E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xanh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lam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DD551E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95DF9"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D43D4E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đen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D43D4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</w:t>
            </w:r>
            <w:r w:rsidR="00D43D4E" w:rsidRPr="00133C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D43D4E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đỏ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D43D4E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D43D4E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Màu</w:t>
            </w:r>
            <w:proofErr w:type="spellEnd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trắng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D43D4E" w:rsidRPr="00133C0D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7B6FF1" w:rsidRPr="00755D89" w:rsidRDefault="007B6FF1" w:rsidP="007B6FF1">
      <w:pPr>
        <w:pStyle w:val="Titl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C0D">
        <w:rPr>
          <w:sz w:val="24"/>
          <w:szCs w:val="24"/>
        </w:rPr>
        <w:t>Câu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hỏi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chọn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nhiều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đáp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án</w:t>
      </w:r>
      <w:proofErr w:type="spellEnd"/>
      <w:r w:rsidRPr="00133C0D">
        <w:rPr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755D89" w:rsidRPr="00133C0D" w:rsidTr="00362DB0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755D89">
            <w:pPr>
              <w:pStyle w:val="NormalWeb"/>
            </w:pPr>
            <w:proofErr w:type="spellStart"/>
            <w:r w:rsidRPr="00133C0D">
              <w:lastRenderedPageBreak/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cho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biết</w:t>
            </w:r>
            <w:proofErr w:type="spellEnd"/>
            <w:r w:rsidRPr="00133C0D">
              <w:t xml:space="preserve">: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755D89" w:rsidRPr="00133C0D" w:rsidTr="00362DB0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55D89" w:rsidRPr="00133C0D" w:rsidTr="00362DB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Ctrl+Z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</w:t>
            </w:r>
          </w:p>
        </w:tc>
      </w:tr>
      <w:tr w:rsidR="00755D89" w:rsidRPr="00133C0D" w:rsidTr="00362DB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Ctrl+Y</w:t>
            </w:r>
            <w:proofErr w:type="spellEnd"/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755D89" w:rsidRPr="00133C0D" w:rsidTr="00362DB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Undo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755D89" w:rsidRPr="00133C0D" w:rsidTr="00362DB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Repeating Entries Edit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755D89" w:rsidRPr="00133C0D" w:rsidTr="00362DB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55D89" w:rsidRPr="00133C0D" w:rsidTr="00362DB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55D89" w:rsidRPr="00133C0D" w:rsidTr="00362DB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55D89" w:rsidRPr="00133C0D" w:rsidTr="00362DB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55D89" w:rsidRPr="00133C0D" w:rsidTr="00362DB0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5D89" w:rsidRPr="00133C0D" w:rsidRDefault="00755D89" w:rsidP="00362DB0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755D89" w:rsidRPr="007B6FF1" w:rsidRDefault="00755D89" w:rsidP="00755D89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</w:p>
    <w:p w:rsidR="007B6FF1" w:rsidRPr="007B6FF1" w:rsidRDefault="007B6FF1" w:rsidP="007B6FF1">
      <w:pPr>
        <w:pStyle w:val="Titl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C0D">
        <w:rPr>
          <w:sz w:val="24"/>
          <w:szCs w:val="24"/>
        </w:rPr>
        <w:t>Câu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hỏi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chọn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nhiều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đáp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án</w:t>
      </w:r>
      <w:proofErr w:type="spellEnd"/>
      <w:r w:rsidRPr="00133C0D">
        <w:rPr>
          <w:sz w:val="24"/>
          <w:szCs w:val="24"/>
        </w:rPr>
        <w:t>:</w:t>
      </w:r>
    </w:p>
    <w:p w:rsidR="007B6FF1" w:rsidRPr="007B6FF1" w:rsidRDefault="007B6FF1" w:rsidP="007B6FF1">
      <w:pPr>
        <w:pStyle w:val="Titl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C0D">
        <w:rPr>
          <w:sz w:val="24"/>
          <w:szCs w:val="24"/>
        </w:rPr>
        <w:t>Câu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hỏi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chọn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nhiều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đáp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án</w:t>
      </w:r>
      <w:proofErr w:type="spellEnd"/>
      <w:r w:rsidRPr="00133C0D">
        <w:rPr>
          <w:sz w:val="24"/>
          <w:szCs w:val="24"/>
        </w:rPr>
        <w:t>:</w:t>
      </w:r>
    </w:p>
    <w:p w:rsidR="007B6FF1" w:rsidRPr="007B6FF1" w:rsidRDefault="007B6FF1" w:rsidP="007B6FF1">
      <w:pPr>
        <w:pStyle w:val="Titl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C0D">
        <w:rPr>
          <w:sz w:val="24"/>
          <w:szCs w:val="24"/>
        </w:rPr>
        <w:t>Câu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hỏi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chọn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nhiều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đáp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án</w:t>
      </w:r>
      <w:proofErr w:type="spellEnd"/>
      <w:r w:rsidRPr="00133C0D">
        <w:rPr>
          <w:sz w:val="24"/>
          <w:szCs w:val="24"/>
        </w:rPr>
        <w:t>:</w:t>
      </w:r>
    </w:p>
    <w:p w:rsidR="007B6FF1" w:rsidRPr="007B6FF1" w:rsidRDefault="007B6FF1" w:rsidP="007B6FF1">
      <w:pPr>
        <w:pStyle w:val="Titl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C0D">
        <w:rPr>
          <w:sz w:val="24"/>
          <w:szCs w:val="24"/>
        </w:rPr>
        <w:t>Câu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hỏi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chọn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nhiều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đáp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án</w:t>
      </w:r>
      <w:proofErr w:type="spellEnd"/>
      <w:r w:rsidRPr="00133C0D">
        <w:rPr>
          <w:sz w:val="24"/>
          <w:szCs w:val="24"/>
        </w:rPr>
        <w:t>:</w:t>
      </w:r>
    </w:p>
    <w:p w:rsidR="007B6FF1" w:rsidRDefault="007B6FF1" w:rsidP="007B6FF1">
      <w:pPr>
        <w:pStyle w:val="Titl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3C0D">
        <w:rPr>
          <w:sz w:val="24"/>
          <w:szCs w:val="24"/>
        </w:rPr>
        <w:t>Câu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hỏi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chọn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nhiều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đáp</w:t>
      </w:r>
      <w:proofErr w:type="spellEnd"/>
      <w:r w:rsidRPr="00133C0D">
        <w:rPr>
          <w:sz w:val="24"/>
          <w:szCs w:val="24"/>
        </w:rPr>
        <w:t xml:space="preserve"> </w:t>
      </w:r>
      <w:proofErr w:type="spellStart"/>
      <w:r w:rsidRPr="00133C0D">
        <w:rPr>
          <w:sz w:val="24"/>
          <w:szCs w:val="24"/>
        </w:rPr>
        <w:t>án</w:t>
      </w:r>
      <w:proofErr w:type="spellEnd"/>
      <w:r w:rsidRPr="00133C0D">
        <w:rPr>
          <w:sz w:val="24"/>
          <w:szCs w:val="24"/>
        </w:rPr>
        <w:t>:</w:t>
      </w:r>
    </w:p>
    <w:p w:rsidR="0009044B" w:rsidRPr="00133C0D" w:rsidRDefault="0009044B" w:rsidP="0009044B">
      <w:pPr>
        <w:pStyle w:val="Title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C0D">
        <w:rPr>
          <w:rFonts w:ascii="Times New Roman" w:hAnsi="Times New Roman" w:cs="Times New Roman"/>
          <w:sz w:val="24"/>
          <w:szCs w:val="24"/>
        </w:rPr>
        <w:t>CÂU HỎI TF</w:t>
      </w:r>
    </w:p>
    <w:p w:rsidR="006519FB" w:rsidRPr="00133C0D" w:rsidRDefault="006519FB" w:rsidP="00B11AA6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đúng</w:t>
      </w:r>
      <w:proofErr w:type="spellEnd"/>
      <w:r w:rsidRPr="00133C0D">
        <w:rPr>
          <w:b/>
          <w:sz w:val="24"/>
          <w:szCs w:val="24"/>
        </w:rPr>
        <w:t>/</w:t>
      </w:r>
      <w:proofErr w:type="spellStart"/>
      <w:r w:rsidRPr="00133C0D">
        <w:rPr>
          <w:b/>
          <w:sz w:val="24"/>
          <w:szCs w:val="24"/>
        </w:rPr>
        <w:t>sai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A5FAB" w:rsidRPr="00133C0D" w:rsidTr="007D39B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605EEE">
            <w:pPr>
              <w:pStyle w:val="NormalWeb"/>
              <w:rPr>
                <w:lang w:val="vi-VN"/>
              </w:rPr>
            </w:pPr>
            <w:proofErr w:type="spellStart"/>
            <w:r w:rsidRPr="00133C0D">
              <w:t>Anh</w:t>
            </w:r>
            <w:proofErr w:type="spellEnd"/>
            <w:r w:rsidRPr="00133C0D">
              <w:t>/</w:t>
            </w:r>
            <w:proofErr w:type="spellStart"/>
            <w:r w:rsidRPr="00133C0D">
              <w:t>Chị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cho</w:t>
            </w:r>
            <w:proofErr w:type="spellEnd"/>
            <w:r w:rsidRPr="00133C0D">
              <w:t xml:space="preserve"> </w:t>
            </w:r>
            <w:proofErr w:type="spellStart"/>
            <w:r w:rsidRPr="00133C0D">
              <w:t>biết</w:t>
            </w:r>
            <w:proofErr w:type="spellEnd"/>
            <w:r w:rsidRPr="00133C0D">
              <w:t xml:space="preserve">: </w:t>
            </w:r>
            <w:r w:rsidR="00605EEE" w:rsidRPr="00133C0D">
              <w:rPr>
                <w:lang w:val="vi-VN"/>
              </w:rPr>
              <w:t>Khi tiến hành in ấn một sản phẩm, các nhà thiết kế đồ họa thường chuyển từ hệ màu RGB sang CMYK, việc này đúng hay sai?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1A5FAB" w:rsidRPr="00133C0D" w:rsidTr="007D39B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A5FAB" w:rsidRPr="00133C0D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605EEE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</w:t>
            </w:r>
          </w:p>
        </w:tc>
      </w:tr>
      <w:tr w:rsidR="001A5FAB" w:rsidRPr="00133C0D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605EEE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1A5FAB" w:rsidRPr="00133C0D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A5FAB" w:rsidRPr="00133C0D" w:rsidTr="007D39B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7D39B4" w:rsidRPr="00133C0D" w:rsidRDefault="007D39B4" w:rsidP="007D39B4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đúng</w:t>
      </w:r>
      <w:proofErr w:type="spellEnd"/>
      <w:r w:rsidRPr="00133C0D">
        <w:rPr>
          <w:b/>
          <w:sz w:val="24"/>
          <w:szCs w:val="24"/>
        </w:rPr>
        <w:t>/</w:t>
      </w:r>
      <w:proofErr w:type="spellStart"/>
      <w:r w:rsidRPr="00133C0D">
        <w:rPr>
          <w:b/>
          <w:sz w:val="24"/>
          <w:szCs w:val="24"/>
        </w:rPr>
        <w:t>sai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7D39B4" w:rsidRPr="00133C0D" w:rsidTr="007D39B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4600C5" w:rsidP="004600C5">
            <w:pPr>
              <w:pStyle w:val="NormalWeb"/>
              <w:rPr>
                <w:lang w:val="vi-VN"/>
              </w:rPr>
            </w:pPr>
            <w:r w:rsidRPr="00133C0D">
              <w:rPr>
                <w:lang w:val="vi-VN"/>
              </w:rPr>
              <w:t xml:space="preserve">Anh /chị cho biết: Định nghĩa trắng và đen được gọi là sắc độ chứ không phải là màu, việc </w:t>
            </w:r>
            <w:r w:rsidR="0023393D" w:rsidRPr="00133C0D">
              <w:rPr>
                <w:lang w:val="vi-VN"/>
              </w:rPr>
              <w:t>định nghĩa này đúng hay sai?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7D39B4" w:rsidRPr="00133C0D" w:rsidTr="007D39B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D39B4" w:rsidRPr="00133C0D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23393D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</w:t>
            </w:r>
          </w:p>
        </w:tc>
      </w:tr>
      <w:tr w:rsidR="007D39B4" w:rsidRPr="00133C0D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23393D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bookmarkEnd w:id="0"/>
      <w:tr w:rsidR="007D39B4" w:rsidRPr="00133C0D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D39B4" w:rsidRPr="00133C0D" w:rsidTr="007D39B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BB040A" w:rsidRPr="00133C0D" w:rsidRDefault="00BB040A" w:rsidP="00BB040A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đúng</w:t>
      </w:r>
      <w:proofErr w:type="spellEnd"/>
      <w:r w:rsidRPr="00133C0D">
        <w:rPr>
          <w:b/>
          <w:sz w:val="24"/>
          <w:szCs w:val="24"/>
        </w:rPr>
        <w:t>/</w:t>
      </w:r>
      <w:proofErr w:type="spellStart"/>
      <w:r w:rsidRPr="00133C0D">
        <w:rPr>
          <w:b/>
          <w:sz w:val="24"/>
          <w:szCs w:val="24"/>
        </w:rPr>
        <w:t>sai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BB040A" w:rsidRPr="00133C0D" w:rsidTr="004F68C8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NormalWeb"/>
              <w:rPr>
                <w:lang w:val="vi-VN"/>
              </w:rPr>
            </w:pPr>
            <w:r w:rsidRPr="00133C0D">
              <w:rPr>
                <w:lang w:val="vi-VN"/>
              </w:rPr>
              <w:lastRenderedPageBreak/>
              <w:t xml:space="preserve">Anh /chị cho biết: </w:t>
            </w:r>
            <w:proofErr w:type="spellStart"/>
            <w:r w:rsidR="00894E09" w:rsidRPr="00133C0D">
              <w:t>màu</w:t>
            </w:r>
            <w:proofErr w:type="spellEnd"/>
            <w:r w:rsidR="00894E09" w:rsidRPr="00133C0D">
              <w:t xml:space="preserve"> </w:t>
            </w:r>
            <w:proofErr w:type="spellStart"/>
            <w:r w:rsidR="00894E09" w:rsidRPr="00133C0D">
              <w:t>sử</w:t>
            </w:r>
            <w:proofErr w:type="spellEnd"/>
            <w:r w:rsidR="00894E09" w:rsidRPr="00133C0D">
              <w:t xml:space="preserve"> </w:t>
            </w:r>
            <w:proofErr w:type="spellStart"/>
            <w:r w:rsidR="00894E09" w:rsidRPr="00133C0D">
              <w:t>dụng</w:t>
            </w:r>
            <w:proofErr w:type="spellEnd"/>
            <w:r w:rsidR="00894E09" w:rsidRPr="00133C0D">
              <w:t xml:space="preserve"> </w:t>
            </w:r>
            <w:proofErr w:type="spellStart"/>
            <w:r w:rsidR="00894E09" w:rsidRPr="00133C0D">
              <w:t>khi</w:t>
            </w:r>
            <w:proofErr w:type="spellEnd"/>
            <w:r w:rsidR="00894E09" w:rsidRPr="00133C0D">
              <w:t xml:space="preserve"> </w:t>
            </w:r>
            <w:proofErr w:type="spellStart"/>
            <w:r w:rsidR="00894E09" w:rsidRPr="00133C0D">
              <w:t>thiết</w:t>
            </w:r>
            <w:proofErr w:type="spellEnd"/>
            <w:r w:rsidR="00894E09" w:rsidRPr="00133C0D">
              <w:t xml:space="preserve"> </w:t>
            </w:r>
            <w:proofErr w:type="spellStart"/>
            <w:r w:rsidR="00894E09" w:rsidRPr="00133C0D">
              <w:t>kế</w:t>
            </w:r>
            <w:proofErr w:type="spellEnd"/>
            <w:r w:rsidR="00894E09" w:rsidRPr="00133C0D">
              <w:t xml:space="preserve"> web </w:t>
            </w:r>
            <w:proofErr w:type="spellStart"/>
            <w:r w:rsidR="00894E09" w:rsidRPr="00133C0D">
              <w:t>sẽ</w:t>
            </w:r>
            <w:proofErr w:type="spellEnd"/>
            <w:r w:rsidR="00894E09" w:rsidRPr="00133C0D">
              <w:t xml:space="preserve"> </w:t>
            </w:r>
            <w:proofErr w:type="spellStart"/>
            <w:r w:rsidR="00894E09" w:rsidRPr="00133C0D">
              <w:t>có</w:t>
            </w:r>
            <w:proofErr w:type="spellEnd"/>
            <w:r w:rsidR="00894E09" w:rsidRPr="00133C0D">
              <w:t xml:space="preserve"> </w:t>
            </w:r>
            <w:proofErr w:type="spellStart"/>
            <w:r w:rsidR="00894E09" w:rsidRPr="00133C0D">
              <w:t>dạng</w:t>
            </w:r>
            <w:proofErr w:type="spellEnd"/>
            <w:r w:rsidR="00894E09" w:rsidRPr="00133C0D">
              <w:t xml:space="preserve"> RGB </w:t>
            </w:r>
            <w:proofErr w:type="spellStart"/>
            <w:r w:rsidR="00894E09" w:rsidRPr="00133C0D">
              <w:t>với</w:t>
            </w:r>
            <w:proofErr w:type="spellEnd"/>
            <w:r w:rsidR="00894E09" w:rsidRPr="00133C0D">
              <w:t xml:space="preserve"> </w:t>
            </w:r>
            <w:proofErr w:type="spellStart"/>
            <w:r w:rsidR="00894E09" w:rsidRPr="00133C0D">
              <w:t>giá</w:t>
            </w:r>
            <w:proofErr w:type="spellEnd"/>
            <w:r w:rsidR="00894E09" w:rsidRPr="00133C0D">
              <w:t xml:space="preserve"> </w:t>
            </w:r>
            <w:proofErr w:type="spellStart"/>
            <w:r w:rsidR="00894E09" w:rsidRPr="00133C0D">
              <w:t>trị</w:t>
            </w:r>
            <w:proofErr w:type="spellEnd"/>
            <w:r w:rsidR="00894E09" w:rsidRPr="00133C0D">
              <w:t xml:space="preserve"> </w:t>
            </w:r>
            <w:proofErr w:type="spellStart"/>
            <w:r w:rsidR="00894E09" w:rsidRPr="00133C0D">
              <w:t>từ</w:t>
            </w:r>
            <w:proofErr w:type="spellEnd"/>
            <w:r w:rsidR="00894E09" w:rsidRPr="00133C0D">
              <w:t xml:space="preserve"> 000000 </w:t>
            </w:r>
            <w:proofErr w:type="spellStart"/>
            <w:r w:rsidR="00894E09" w:rsidRPr="00133C0D">
              <w:t>tới</w:t>
            </w:r>
            <w:proofErr w:type="spellEnd"/>
            <w:r w:rsidR="00894E09" w:rsidRPr="00133C0D">
              <w:t xml:space="preserve"> FFFFFF (</w:t>
            </w:r>
            <w:proofErr w:type="spellStart"/>
            <w:r w:rsidR="00894E09" w:rsidRPr="00133C0D">
              <w:t>đen</w:t>
            </w:r>
            <w:proofErr w:type="spellEnd"/>
            <w:r w:rsidR="00894E09" w:rsidRPr="00133C0D">
              <w:t xml:space="preserve"> </w:t>
            </w:r>
            <w:proofErr w:type="spellStart"/>
            <w:r w:rsidR="00894E09" w:rsidRPr="00133C0D">
              <w:t>tới</w:t>
            </w:r>
            <w:proofErr w:type="spellEnd"/>
            <w:r w:rsidR="00894E09" w:rsidRPr="00133C0D">
              <w:t xml:space="preserve"> </w:t>
            </w:r>
            <w:proofErr w:type="spellStart"/>
            <w:r w:rsidR="00894E09" w:rsidRPr="00133C0D">
              <w:t>trắng</w:t>
            </w:r>
            <w:proofErr w:type="spellEnd"/>
            <w:r w:rsidR="00894E09" w:rsidRPr="00133C0D">
              <w:t>)</w:t>
            </w:r>
            <w:r w:rsidR="00894E09" w:rsidRPr="00133C0D">
              <w:rPr>
                <w:lang w:val="vi-VN"/>
              </w:rPr>
              <w:t xml:space="preserve"> khái niệm đó đúng hay sai?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BB040A" w:rsidRPr="00133C0D" w:rsidTr="004F68C8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BB040A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</w:t>
            </w:r>
          </w:p>
        </w:tc>
      </w:tr>
      <w:tr w:rsidR="00BB040A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BB040A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040A" w:rsidRPr="00133C0D" w:rsidTr="004F68C8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BB040A" w:rsidRPr="00133C0D" w:rsidRDefault="00BB040A" w:rsidP="00BB040A">
      <w:pPr>
        <w:rPr>
          <w:sz w:val="24"/>
          <w:szCs w:val="24"/>
        </w:rPr>
      </w:pPr>
    </w:p>
    <w:p w:rsidR="00BB040A" w:rsidRPr="00133C0D" w:rsidRDefault="00BB040A" w:rsidP="00BB040A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đúng</w:t>
      </w:r>
      <w:proofErr w:type="spellEnd"/>
      <w:r w:rsidRPr="00133C0D">
        <w:rPr>
          <w:b/>
          <w:sz w:val="24"/>
          <w:szCs w:val="24"/>
        </w:rPr>
        <w:t>/</w:t>
      </w:r>
      <w:proofErr w:type="spellStart"/>
      <w:r w:rsidRPr="00133C0D">
        <w:rPr>
          <w:b/>
          <w:sz w:val="24"/>
          <w:szCs w:val="24"/>
        </w:rPr>
        <w:t>sai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BB040A" w:rsidRPr="00133C0D" w:rsidTr="004F68C8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811E8">
            <w:pPr>
              <w:pStyle w:val="NormalWeb"/>
              <w:rPr>
                <w:lang w:val="vi-VN"/>
              </w:rPr>
            </w:pPr>
            <w:r w:rsidRPr="00133C0D">
              <w:rPr>
                <w:lang w:val="vi-VN"/>
              </w:rPr>
              <w:t xml:space="preserve">Anh /chị cho biết: Định nghĩa </w:t>
            </w:r>
            <w:r w:rsidR="004811E8" w:rsidRPr="00133C0D">
              <w:rPr>
                <w:lang w:val="vi-VN"/>
              </w:rPr>
              <w:t>về màu tương phản l</w:t>
            </w:r>
            <w:r w:rsidR="004811E8" w:rsidRPr="00133C0D">
              <w:t xml:space="preserve">à </w:t>
            </w:r>
            <w:proofErr w:type="spellStart"/>
            <w:r w:rsidR="004811E8" w:rsidRPr="00133C0D">
              <w:t>sự</w:t>
            </w:r>
            <w:proofErr w:type="spellEnd"/>
            <w:r w:rsidR="004811E8" w:rsidRPr="00133C0D">
              <w:t xml:space="preserve"> </w:t>
            </w:r>
            <w:proofErr w:type="spellStart"/>
            <w:r w:rsidR="004811E8" w:rsidRPr="00133C0D">
              <w:t>tương</w:t>
            </w:r>
            <w:proofErr w:type="spellEnd"/>
            <w:r w:rsidR="004811E8" w:rsidRPr="00133C0D">
              <w:t xml:space="preserve"> </w:t>
            </w:r>
            <w:proofErr w:type="spellStart"/>
            <w:r w:rsidR="004811E8" w:rsidRPr="00133C0D">
              <w:t>quan</w:t>
            </w:r>
            <w:proofErr w:type="spellEnd"/>
            <w:r w:rsidR="004811E8" w:rsidRPr="00133C0D">
              <w:t xml:space="preserve"> </w:t>
            </w:r>
            <w:proofErr w:type="spellStart"/>
            <w:r w:rsidR="004811E8" w:rsidRPr="00133C0D">
              <w:t>các</w:t>
            </w:r>
            <w:proofErr w:type="spellEnd"/>
            <w:r w:rsidR="004811E8" w:rsidRPr="00133C0D">
              <w:t xml:space="preserve"> </w:t>
            </w:r>
            <w:proofErr w:type="spellStart"/>
            <w:r w:rsidR="004811E8" w:rsidRPr="00133C0D">
              <w:t>mảng</w:t>
            </w:r>
            <w:proofErr w:type="spellEnd"/>
            <w:r w:rsidR="004811E8" w:rsidRPr="00133C0D">
              <w:t xml:space="preserve"> </w:t>
            </w:r>
            <w:proofErr w:type="spellStart"/>
            <w:r w:rsidR="004811E8" w:rsidRPr="00133C0D">
              <w:t>màu</w:t>
            </w:r>
            <w:proofErr w:type="spellEnd"/>
            <w:r w:rsidR="004811E8" w:rsidRPr="00133C0D">
              <w:t xml:space="preserve"> </w:t>
            </w:r>
            <w:proofErr w:type="spellStart"/>
            <w:r w:rsidR="004811E8" w:rsidRPr="00133C0D">
              <w:t>có</w:t>
            </w:r>
            <w:proofErr w:type="spellEnd"/>
            <w:r w:rsidR="004811E8" w:rsidRPr="00133C0D">
              <w:t xml:space="preserve"> </w:t>
            </w:r>
            <w:proofErr w:type="spellStart"/>
            <w:r w:rsidR="004811E8" w:rsidRPr="00133C0D">
              <w:t>tính</w:t>
            </w:r>
            <w:proofErr w:type="spellEnd"/>
            <w:r w:rsidR="004811E8" w:rsidRPr="00133C0D">
              <w:t xml:space="preserve"> </w:t>
            </w:r>
            <w:proofErr w:type="spellStart"/>
            <w:r w:rsidR="004811E8" w:rsidRPr="00133C0D">
              <w:t>gợi</w:t>
            </w:r>
            <w:proofErr w:type="spellEnd"/>
            <w:r w:rsidR="004811E8" w:rsidRPr="00133C0D">
              <w:t xml:space="preserve"> </w:t>
            </w:r>
            <w:proofErr w:type="spellStart"/>
            <w:r w:rsidR="004811E8" w:rsidRPr="00133C0D">
              <w:t>nóng</w:t>
            </w:r>
            <w:proofErr w:type="spellEnd"/>
            <w:r w:rsidR="004811E8" w:rsidRPr="00133C0D">
              <w:t xml:space="preserve"> </w:t>
            </w:r>
            <w:proofErr w:type="spellStart"/>
            <w:r w:rsidR="004811E8" w:rsidRPr="00133C0D">
              <w:t>như</w:t>
            </w:r>
            <w:proofErr w:type="spellEnd"/>
            <w:r w:rsidR="004811E8" w:rsidRPr="00133C0D">
              <w:t xml:space="preserve"> </w:t>
            </w:r>
            <w:proofErr w:type="spellStart"/>
            <w:r w:rsidR="004811E8" w:rsidRPr="00133C0D">
              <w:t>vàng</w:t>
            </w:r>
            <w:proofErr w:type="spellEnd"/>
            <w:r w:rsidR="004811E8" w:rsidRPr="00133C0D">
              <w:t xml:space="preserve">, </w:t>
            </w:r>
            <w:proofErr w:type="spellStart"/>
            <w:r w:rsidR="004811E8" w:rsidRPr="00133C0D">
              <w:t>đỏ</w:t>
            </w:r>
            <w:proofErr w:type="spellEnd"/>
            <w:r w:rsidR="004811E8" w:rsidRPr="00133C0D">
              <w:t xml:space="preserve">, </w:t>
            </w:r>
            <w:proofErr w:type="spellStart"/>
            <w:r w:rsidR="004811E8" w:rsidRPr="00133C0D">
              <w:t>hồng</w:t>
            </w:r>
            <w:proofErr w:type="spellEnd"/>
            <w:r w:rsidR="004811E8" w:rsidRPr="00133C0D">
              <w:t xml:space="preserve">, </w:t>
            </w:r>
            <w:proofErr w:type="spellStart"/>
            <w:r w:rsidR="004811E8" w:rsidRPr="00133C0D">
              <w:t>nâu</w:t>
            </w:r>
            <w:proofErr w:type="spellEnd"/>
            <w:r w:rsidR="004811E8" w:rsidRPr="00133C0D">
              <w:t>...</w:t>
            </w:r>
            <w:proofErr w:type="spellStart"/>
            <w:r w:rsidR="004811E8" w:rsidRPr="00133C0D">
              <w:t>Màu</w:t>
            </w:r>
            <w:proofErr w:type="spellEnd"/>
            <w:r w:rsidR="004811E8" w:rsidRPr="00133C0D">
              <w:t xml:space="preserve"> </w:t>
            </w:r>
            <w:r w:rsidR="004811E8" w:rsidRPr="00133C0D">
              <w:rPr>
                <w:lang w:val="vi-VN"/>
              </w:rPr>
              <w:t>tương phản</w:t>
            </w:r>
            <w:r w:rsidR="004811E8" w:rsidRPr="00133C0D">
              <w:t xml:space="preserve"> </w:t>
            </w:r>
            <w:proofErr w:type="spellStart"/>
            <w:r w:rsidR="004811E8" w:rsidRPr="00133C0D">
              <w:t>tự</w:t>
            </w:r>
            <w:proofErr w:type="spellEnd"/>
            <w:r w:rsidR="004811E8" w:rsidRPr="00133C0D">
              <w:t xml:space="preserve"> </w:t>
            </w:r>
            <w:proofErr w:type="spellStart"/>
            <w:r w:rsidR="004811E8" w:rsidRPr="00133C0D">
              <w:t>mang</w:t>
            </w:r>
            <w:proofErr w:type="spellEnd"/>
            <w:r w:rsidR="004811E8" w:rsidRPr="00133C0D">
              <w:t xml:space="preserve"> </w:t>
            </w:r>
            <w:proofErr w:type="spellStart"/>
            <w:r w:rsidR="004811E8" w:rsidRPr="00133C0D">
              <w:t>trong</w:t>
            </w:r>
            <w:proofErr w:type="spellEnd"/>
            <w:r w:rsidR="004811E8" w:rsidRPr="00133C0D">
              <w:t xml:space="preserve"> </w:t>
            </w:r>
            <w:proofErr w:type="spellStart"/>
            <w:r w:rsidR="004811E8" w:rsidRPr="00133C0D">
              <w:t>nó</w:t>
            </w:r>
            <w:proofErr w:type="spellEnd"/>
            <w:r w:rsidR="004811E8" w:rsidRPr="00133C0D">
              <w:t xml:space="preserve"> </w:t>
            </w:r>
            <w:proofErr w:type="spellStart"/>
            <w:r w:rsidR="004811E8" w:rsidRPr="00133C0D">
              <w:t>sự</w:t>
            </w:r>
            <w:proofErr w:type="spellEnd"/>
            <w:r w:rsidR="004811E8" w:rsidRPr="00133C0D">
              <w:t xml:space="preserve"> </w:t>
            </w:r>
            <w:proofErr w:type="spellStart"/>
            <w:r w:rsidR="004811E8" w:rsidRPr="00133C0D">
              <w:t>lôi</w:t>
            </w:r>
            <w:proofErr w:type="spellEnd"/>
            <w:r w:rsidR="004811E8" w:rsidRPr="00133C0D">
              <w:t xml:space="preserve"> </w:t>
            </w:r>
            <w:proofErr w:type="spellStart"/>
            <w:r w:rsidR="004811E8" w:rsidRPr="00133C0D">
              <w:t>cuốn</w:t>
            </w:r>
            <w:proofErr w:type="spellEnd"/>
            <w:r w:rsidR="004811E8" w:rsidRPr="00133C0D">
              <w:t xml:space="preserve"> </w:t>
            </w:r>
            <w:proofErr w:type="spellStart"/>
            <w:r w:rsidR="004811E8" w:rsidRPr="00133C0D">
              <w:t>và</w:t>
            </w:r>
            <w:proofErr w:type="spellEnd"/>
            <w:r w:rsidR="004811E8" w:rsidRPr="00133C0D">
              <w:t xml:space="preserve"> </w:t>
            </w:r>
            <w:proofErr w:type="spellStart"/>
            <w:r w:rsidR="004811E8" w:rsidRPr="00133C0D">
              <w:t>gây</w:t>
            </w:r>
            <w:proofErr w:type="spellEnd"/>
            <w:r w:rsidR="004811E8" w:rsidRPr="00133C0D">
              <w:t xml:space="preserve"> </w:t>
            </w:r>
            <w:proofErr w:type="spellStart"/>
            <w:r w:rsidR="004811E8" w:rsidRPr="00133C0D">
              <w:t>chú</w:t>
            </w:r>
            <w:proofErr w:type="spellEnd"/>
            <w:r w:rsidR="004811E8" w:rsidRPr="00133C0D">
              <w:t xml:space="preserve"> ý, </w:t>
            </w:r>
            <w:proofErr w:type="spellStart"/>
            <w:r w:rsidR="004811E8" w:rsidRPr="00133C0D">
              <w:t>có</w:t>
            </w:r>
            <w:proofErr w:type="spellEnd"/>
            <w:r w:rsidR="004811E8" w:rsidRPr="00133C0D">
              <w:t xml:space="preserve"> </w:t>
            </w:r>
            <w:proofErr w:type="spellStart"/>
            <w:r w:rsidR="004811E8" w:rsidRPr="00133C0D">
              <w:t>tính</w:t>
            </w:r>
            <w:proofErr w:type="spellEnd"/>
            <w:r w:rsidR="004811E8" w:rsidRPr="00133C0D">
              <w:t xml:space="preserve"> </w:t>
            </w:r>
            <w:proofErr w:type="spellStart"/>
            <w:r w:rsidR="004811E8" w:rsidRPr="00133C0D">
              <w:t>phản</w:t>
            </w:r>
            <w:proofErr w:type="spellEnd"/>
            <w:r w:rsidR="004811E8" w:rsidRPr="00133C0D">
              <w:t xml:space="preserve"> </w:t>
            </w:r>
            <w:proofErr w:type="spellStart"/>
            <w:r w:rsidR="004811E8" w:rsidRPr="00133C0D">
              <w:t>chiếu</w:t>
            </w:r>
            <w:proofErr w:type="spellEnd"/>
            <w:r w:rsidR="004811E8" w:rsidRPr="00133C0D">
              <w:t xml:space="preserve"> </w:t>
            </w:r>
            <w:proofErr w:type="spellStart"/>
            <w:r w:rsidR="004811E8" w:rsidRPr="00133C0D">
              <w:t>cao</w:t>
            </w:r>
            <w:proofErr w:type="spellEnd"/>
            <w:r w:rsidR="004811E8" w:rsidRPr="00133C0D">
              <w:rPr>
                <w:lang w:val="vi-VN"/>
              </w:rPr>
              <w:t xml:space="preserve">, </w:t>
            </w:r>
            <w:r w:rsidRPr="00133C0D">
              <w:rPr>
                <w:lang w:val="vi-VN"/>
              </w:rPr>
              <w:t>việc định nghĩa này đúng hay sai?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BB040A" w:rsidRPr="00133C0D" w:rsidTr="004F68C8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BB040A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4811E8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BB040A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4811E8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</w:t>
            </w:r>
          </w:p>
        </w:tc>
      </w:tr>
      <w:tr w:rsidR="00BB040A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040A" w:rsidRPr="00133C0D" w:rsidTr="004F68C8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BB040A" w:rsidRPr="00133C0D" w:rsidRDefault="00BB040A" w:rsidP="00BB040A">
      <w:pPr>
        <w:rPr>
          <w:sz w:val="24"/>
          <w:szCs w:val="24"/>
        </w:rPr>
      </w:pPr>
    </w:p>
    <w:p w:rsidR="00925697" w:rsidRPr="00133C0D" w:rsidRDefault="00925697" w:rsidP="00925697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đúng</w:t>
      </w:r>
      <w:proofErr w:type="spellEnd"/>
      <w:r w:rsidRPr="00133C0D">
        <w:rPr>
          <w:b/>
          <w:sz w:val="24"/>
          <w:szCs w:val="24"/>
        </w:rPr>
        <w:t>/</w:t>
      </w:r>
      <w:proofErr w:type="spellStart"/>
      <w:r w:rsidRPr="00133C0D">
        <w:rPr>
          <w:b/>
          <w:sz w:val="24"/>
          <w:szCs w:val="24"/>
        </w:rPr>
        <w:t>sai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4996" w:type="pct"/>
        <w:tblInd w:w="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62"/>
        <w:gridCol w:w="3848"/>
        <w:gridCol w:w="4618"/>
        <w:gridCol w:w="770"/>
      </w:tblGrid>
      <w:tr w:rsidR="00925697" w:rsidRPr="00133C0D" w:rsidTr="00F779CE">
        <w:trPr>
          <w:cantSplit/>
          <w:tblHeader/>
        </w:trPr>
        <w:tc>
          <w:tcPr>
            <w:tcW w:w="922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F779CE" w:rsidP="00A71790">
            <w:pPr>
              <w:pStyle w:val="Heading3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Theo </w:t>
            </w:r>
            <w:r w:rsidR="00925697"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Anh /chị</w:t>
            </w:r>
            <w:r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, các phần mềm </w:t>
            </w:r>
            <w:r w:rsidR="00F955C2">
              <w:fldChar w:fldCharType="begin"/>
            </w:r>
            <w:r w:rsidR="00F955C2">
              <w:instrText>HYPERLINK "http://forum.vietdesigner.net/forums/after-effect/"</w:instrText>
            </w:r>
            <w:r w:rsidR="00F955C2">
              <w:fldChar w:fldCharType="separate"/>
            </w:r>
            <w:r w:rsidRPr="00133C0D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Adobe After Effects</w:t>
            </w:r>
            <w:r w:rsidR="00F955C2">
              <w:fldChar w:fldCharType="end"/>
            </w:r>
            <w:r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, </w:t>
            </w:r>
            <w:r w:rsidR="00F955C2">
              <w:fldChar w:fldCharType="begin"/>
            </w:r>
            <w:r w:rsidR="00F955C2">
              <w:instrText>HYPERLINK "http://forum.vietdesigner.net/forums/adobe-premiere/"</w:instrText>
            </w:r>
            <w:r w:rsidR="00F955C2">
              <w:fldChar w:fldCharType="separate"/>
            </w:r>
            <w:r w:rsidRPr="00133C0D">
              <w:rPr>
                <w:rStyle w:val="Hyperlink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Adobe Premiere</w:t>
            </w:r>
            <w:r w:rsidR="00F955C2">
              <w:fldChar w:fldCharType="end"/>
            </w:r>
            <w:r w:rsidR="00D13558"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không dùng </w:t>
            </w:r>
            <w:r w:rsidR="00A71790"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để</w:t>
            </w:r>
            <w:r w:rsidR="00E8312E"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dựng video và phim</w:t>
            </w:r>
            <w:r w:rsidR="00D13558"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, điều này đúng hay sai?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925697" w:rsidRPr="00133C0D" w:rsidTr="00F779CE">
        <w:trPr>
          <w:cantSplit/>
          <w:tblHeader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925697" w:rsidRPr="00133C0D" w:rsidTr="00F779CE">
        <w:trPr>
          <w:cantSplit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925697" w:rsidRPr="00133C0D" w:rsidTr="00F779CE">
        <w:trPr>
          <w:cantSplit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</w:t>
            </w:r>
          </w:p>
        </w:tc>
      </w:tr>
      <w:tr w:rsidR="00925697" w:rsidRPr="00133C0D" w:rsidTr="00F779CE">
        <w:trPr>
          <w:cantSplit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25697" w:rsidRPr="00133C0D" w:rsidTr="00F779CE">
        <w:trPr>
          <w:cantSplit/>
        </w:trPr>
        <w:tc>
          <w:tcPr>
            <w:tcW w:w="922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925697" w:rsidRPr="00133C0D" w:rsidRDefault="00925697" w:rsidP="00925697">
      <w:pPr>
        <w:rPr>
          <w:sz w:val="24"/>
          <w:szCs w:val="24"/>
        </w:rPr>
      </w:pPr>
    </w:p>
    <w:p w:rsidR="00E8312E" w:rsidRPr="00133C0D" w:rsidRDefault="00E8312E" w:rsidP="00E8312E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đúng</w:t>
      </w:r>
      <w:proofErr w:type="spellEnd"/>
      <w:r w:rsidRPr="00133C0D">
        <w:rPr>
          <w:b/>
          <w:sz w:val="24"/>
          <w:szCs w:val="24"/>
        </w:rPr>
        <w:t>/</w:t>
      </w:r>
      <w:proofErr w:type="spellStart"/>
      <w:r w:rsidRPr="00133C0D">
        <w:rPr>
          <w:b/>
          <w:sz w:val="24"/>
          <w:szCs w:val="24"/>
        </w:rPr>
        <w:t>sai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4996" w:type="pct"/>
        <w:tblInd w:w="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62"/>
        <w:gridCol w:w="3848"/>
        <w:gridCol w:w="4618"/>
        <w:gridCol w:w="770"/>
      </w:tblGrid>
      <w:tr w:rsidR="00E8312E" w:rsidRPr="00133C0D" w:rsidTr="004F68C8">
        <w:trPr>
          <w:cantSplit/>
          <w:tblHeader/>
        </w:trPr>
        <w:tc>
          <w:tcPr>
            <w:tcW w:w="922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E8312E">
            <w:pPr>
              <w:pStyle w:val="Heading3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Anh /chị cho biết: Tổ hợp phím tắt Ctrl+H trong phần mềm Adobe Photoshop sẽ giúp tô màu cho 1 đối tượng điều này đúng hay sai?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E8312E" w:rsidRPr="00133C0D" w:rsidTr="004F68C8">
        <w:trPr>
          <w:cantSplit/>
          <w:tblHeader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E8312E" w:rsidRPr="00133C0D" w:rsidTr="004F68C8">
        <w:trPr>
          <w:cantSplit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E8312E" w:rsidRPr="00133C0D" w:rsidTr="004F68C8">
        <w:trPr>
          <w:cantSplit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</w:t>
            </w:r>
          </w:p>
        </w:tc>
      </w:tr>
      <w:tr w:rsidR="00E8312E" w:rsidRPr="00133C0D" w:rsidTr="004F68C8">
        <w:trPr>
          <w:cantSplit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8312E" w:rsidRPr="00133C0D" w:rsidTr="004F68C8">
        <w:trPr>
          <w:cantSplit/>
        </w:trPr>
        <w:tc>
          <w:tcPr>
            <w:tcW w:w="922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CB6E56" w:rsidRPr="00133C0D" w:rsidRDefault="00CB6E56" w:rsidP="00CB6E56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đúng</w:t>
      </w:r>
      <w:proofErr w:type="spellEnd"/>
      <w:r w:rsidRPr="00133C0D">
        <w:rPr>
          <w:b/>
          <w:sz w:val="24"/>
          <w:szCs w:val="24"/>
        </w:rPr>
        <w:t>/</w:t>
      </w:r>
      <w:proofErr w:type="spellStart"/>
      <w:r w:rsidRPr="00133C0D">
        <w:rPr>
          <w:b/>
          <w:sz w:val="24"/>
          <w:szCs w:val="24"/>
        </w:rPr>
        <w:t>sai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4996" w:type="pct"/>
        <w:tblInd w:w="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62"/>
        <w:gridCol w:w="3848"/>
        <w:gridCol w:w="4618"/>
        <w:gridCol w:w="770"/>
      </w:tblGrid>
      <w:tr w:rsidR="00CB6E56" w:rsidRPr="00133C0D" w:rsidTr="00B03740">
        <w:trPr>
          <w:cantSplit/>
          <w:tblHeader/>
        </w:trPr>
        <w:tc>
          <w:tcPr>
            <w:tcW w:w="922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Heading3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lastRenderedPageBreak/>
              <w:t>Anh /chị cho biết: Tổ hợp phím tắt Ctrl+H trong phần mềm Adobe Photoshop sẽ giúp tô màu cho 1 đối tượng điều này đúng hay sai?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CB6E56" w:rsidRPr="00133C0D" w:rsidTr="00B03740">
        <w:trPr>
          <w:cantSplit/>
          <w:tblHeader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CB6E56" w:rsidRPr="00133C0D" w:rsidTr="00B03740">
        <w:trPr>
          <w:cantSplit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CB6E56" w:rsidRPr="00133C0D" w:rsidTr="00B03740">
        <w:trPr>
          <w:cantSplit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</w:t>
            </w:r>
          </w:p>
        </w:tc>
      </w:tr>
      <w:tr w:rsidR="00CB6E56" w:rsidRPr="00133C0D" w:rsidTr="00B03740">
        <w:trPr>
          <w:cantSplit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B6E56" w:rsidRPr="00133C0D" w:rsidTr="00B03740">
        <w:trPr>
          <w:cantSplit/>
        </w:trPr>
        <w:tc>
          <w:tcPr>
            <w:tcW w:w="922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7B6FF1" w:rsidRDefault="007B6FF1" w:rsidP="007B6FF1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đúng</w:t>
      </w:r>
      <w:proofErr w:type="spellEnd"/>
      <w:r w:rsidRPr="00133C0D">
        <w:rPr>
          <w:b/>
          <w:sz w:val="24"/>
          <w:szCs w:val="24"/>
        </w:rPr>
        <w:t>/</w:t>
      </w:r>
      <w:proofErr w:type="spellStart"/>
      <w:r w:rsidRPr="00133C0D">
        <w:rPr>
          <w:b/>
          <w:sz w:val="24"/>
          <w:szCs w:val="24"/>
        </w:rPr>
        <w:t>sai</w:t>
      </w:r>
      <w:proofErr w:type="spellEnd"/>
      <w:r w:rsidRPr="00133C0D">
        <w:rPr>
          <w:b/>
          <w:sz w:val="24"/>
          <w:szCs w:val="24"/>
        </w:rPr>
        <w:t>:</w:t>
      </w:r>
    </w:p>
    <w:tbl>
      <w:tblPr>
        <w:tblW w:w="4996" w:type="pct"/>
        <w:tblInd w:w="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62"/>
        <w:gridCol w:w="3848"/>
        <w:gridCol w:w="4618"/>
        <w:gridCol w:w="770"/>
      </w:tblGrid>
      <w:tr w:rsidR="00D569AF" w:rsidRPr="00133C0D" w:rsidTr="00197A3F">
        <w:trPr>
          <w:cantSplit/>
          <w:tblHeader/>
        </w:trPr>
        <w:tc>
          <w:tcPr>
            <w:tcW w:w="922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9AF" w:rsidRPr="00D569AF" w:rsidRDefault="00D569AF" w:rsidP="00D569AF">
            <w:pPr>
              <w:pStyle w:val="Default"/>
              <w:rPr>
                <w:sz w:val="26"/>
                <w:szCs w:val="26"/>
              </w:rPr>
            </w:pPr>
            <w:r w:rsidRPr="00133C0D">
              <w:rPr>
                <w:color w:val="000000" w:themeColor="text1"/>
                <w:lang w:val="vi-VN"/>
              </w:rPr>
              <w:t xml:space="preserve">Anh /chị cho biết: </w:t>
            </w:r>
            <w:r w:rsidRPr="00D569AF">
              <w:rPr>
                <w:color w:val="000000" w:themeColor="text1"/>
                <w:sz w:val="26"/>
                <w:szCs w:val="26"/>
              </w:rPr>
              <w:t xml:space="preserve">Tag </w:t>
            </w:r>
            <w:r w:rsidRPr="00D569AF">
              <w:rPr>
                <w:sz w:val="26"/>
                <w:szCs w:val="26"/>
              </w:rPr>
              <w:t xml:space="preserve">&lt;underline&gt;  </w:t>
            </w:r>
            <w:proofErr w:type="spellStart"/>
            <w:r w:rsidRPr="00D569AF">
              <w:rPr>
                <w:sz w:val="26"/>
                <w:szCs w:val="26"/>
              </w:rPr>
              <w:t>trong</w:t>
            </w:r>
            <w:proofErr w:type="spellEnd"/>
            <w:r w:rsidRPr="00D569AF">
              <w:rPr>
                <w:sz w:val="26"/>
                <w:szCs w:val="26"/>
              </w:rPr>
              <w:t xml:space="preserve"> file HTML </w:t>
            </w:r>
            <w:proofErr w:type="spellStart"/>
            <w:r w:rsidRPr="00D569AF">
              <w:rPr>
                <w:sz w:val="26"/>
                <w:szCs w:val="26"/>
              </w:rPr>
              <w:t>dùng</w:t>
            </w:r>
            <w:proofErr w:type="spellEnd"/>
            <w:r w:rsidRPr="00D569AF">
              <w:rPr>
                <w:sz w:val="26"/>
                <w:szCs w:val="26"/>
              </w:rPr>
              <w:t xml:space="preserve"> </w:t>
            </w:r>
            <w:proofErr w:type="spellStart"/>
            <w:r w:rsidRPr="00D569AF">
              <w:rPr>
                <w:sz w:val="26"/>
                <w:szCs w:val="26"/>
              </w:rPr>
              <w:t>để</w:t>
            </w:r>
            <w:proofErr w:type="spellEnd"/>
            <w:r w:rsidRPr="00D569AF">
              <w:rPr>
                <w:sz w:val="26"/>
                <w:szCs w:val="26"/>
              </w:rPr>
              <w:t xml:space="preserve"> </w:t>
            </w:r>
            <w:proofErr w:type="spellStart"/>
            <w:r w:rsidRPr="00D569AF">
              <w:rPr>
                <w:sz w:val="26"/>
                <w:szCs w:val="26"/>
              </w:rPr>
              <w:t>tạo</w:t>
            </w:r>
            <w:proofErr w:type="spellEnd"/>
            <w:r w:rsidRPr="00D569AF">
              <w:rPr>
                <w:sz w:val="26"/>
                <w:szCs w:val="26"/>
              </w:rPr>
              <w:t xml:space="preserve"> </w:t>
            </w:r>
            <w:proofErr w:type="spellStart"/>
            <w:r w:rsidRPr="00D569AF">
              <w:rPr>
                <w:sz w:val="26"/>
                <w:szCs w:val="26"/>
              </w:rPr>
              <w:t>chữ</w:t>
            </w:r>
            <w:proofErr w:type="spellEnd"/>
            <w:r w:rsidRPr="00D569AF">
              <w:rPr>
                <w:sz w:val="26"/>
                <w:szCs w:val="26"/>
              </w:rPr>
              <w:t xml:space="preserve"> </w:t>
            </w:r>
            <w:proofErr w:type="spellStart"/>
            <w:r w:rsidRPr="00D569AF">
              <w:rPr>
                <w:sz w:val="26"/>
                <w:szCs w:val="26"/>
              </w:rPr>
              <w:t>gạch</w:t>
            </w:r>
            <w:proofErr w:type="spellEnd"/>
            <w:r w:rsidRPr="00D569AF">
              <w:rPr>
                <w:sz w:val="26"/>
                <w:szCs w:val="26"/>
              </w:rPr>
              <w:t xml:space="preserve"> </w:t>
            </w:r>
            <w:proofErr w:type="spellStart"/>
            <w:r w:rsidRPr="00D569AF">
              <w:rPr>
                <w:sz w:val="26"/>
                <w:szCs w:val="26"/>
              </w:rPr>
              <w:t>chân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r w:rsidRPr="00D569AF">
              <w:rPr>
                <w:color w:val="000000" w:themeColor="text1"/>
                <w:sz w:val="26"/>
                <w:szCs w:val="26"/>
                <w:lang w:val="vi-VN"/>
              </w:rPr>
              <w:t>điều này đúng hay sai?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9AF" w:rsidRPr="00133C0D" w:rsidRDefault="00D569AF" w:rsidP="00197A3F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D569AF" w:rsidRPr="00133C0D" w:rsidTr="00197A3F">
        <w:trPr>
          <w:cantSplit/>
          <w:tblHeader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9AF" w:rsidRPr="00133C0D" w:rsidRDefault="00D569AF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9AF" w:rsidRPr="00133C0D" w:rsidRDefault="00D569AF" w:rsidP="00197A3F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9AF" w:rsidRPr="00133C0D" w:rsidRDefault="00D569AF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9AF" w:rsidRPr="00133C0D" w:rsidRDefault="00D569AF" w:rsidP="00197A3F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D569AF" w:rsidRPr="00133C0D" w:rsidTr="00197A3F">
        <w:trPr>
          <w:cantSplit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9AF" w:rsidRPr="00133C0D" w:rsidRDefault="00D569AF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9AF" w:rsidRPr="00133C0D" w:rsidRDefault="00D569AF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9AF" w:rsidRPr="00133C0D" w:rsidRDefault="00D569AF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9AF" w:rsidRPr="00133C0D" w:rsidRDefault="00D569AF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D569AF" w:rsidRPr="00133C0D" w:rsidTr="00197A3F">
        <w:trPr>
          <w:cantSplit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9AF" w:rsidRPr="00133C0D" w:rsidRDefault="00D569AF" w:rsidP="00197A3F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9AF" w:rsidRPr="00133C0D" w:rsidRDefault="00D569AF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9AF" w:rsidRPr="00133C0D" w:rsidRDefault="00D569AF" w:rsidP="00197A3F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9AF" w:rsidRPr="00133C0D" w:rsidRDefault="00D569AF" w:rsidP="00197A3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</w:t>
            </w:r>
          </w:p>
        </w:tc>
      </w:tr>
      <w:tr w:rsidR="00D569AF" w:rsidRPr="00133C0D" w:rsidTr="00197A3F">
        <w:trPr>
          <w:cantSplit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9AF" w:rsidRPr="00133C0D" w:rsidRDefault="00D569AF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9AF" w:rsidRPr="00133C0D" w:rsidRDefault="00D569AF" w:rsidP="00197A3F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9AF" w:rsidRPr="00133C0D" w:rsidRDefault="00D569AF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9AF" w:rsidRPr="00133C0D" w:rsidRDefault="00D569AF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569AF" w:rsidRPr="00133C0D" w:rsidTr="00197A3F">
        <w:trPr>
          <w:cantSplit/>
        </w:trPr>
        <w:tc>
          <w:tcPr>
            <w:tcW w:w="922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9AF" w:rsidRPr="00133C0D" w:rsidRDefault="00D569AF" w:rsidP="00197A3F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69AF" w:rsidRPr="00133C0D" w:rsidRDefault="00D569AF" w:rsidP="00197A3F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D569AF" w:rsidRPr="00133C0D" w:rsidRDefault="00D569AF" w:rsidP="00D569AF">
      <w:pPr>
        <w:pStyle w:val="BodyTextIndent"/>
        <w:ind w:left="0"/>
        <w:rPr>
          <w:b/>
          <w:sz w:val="24"/>
          <w:szCs w:val="24"/>
        </w:rPr>
      </w:pPr>
    </w:p>
    <w:p w:rsidR="007B6FF1" w:rsidRPr="00133C0D" w:rsidRDefault="007B6FF1" w:rsidP="007B6FF1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đúng</w:t>
      </w:r>
      <w:proofErr w:type="spellEnd"/>
      <w:r w:rsidRPr="00133C0D">
        <w:rPr>
          <w:b/>
          <w:sz w:val="24"/>
          <w:szCs w:val="24"/>
        </w:rPr>
        <w:t>/</w:t>
      </w:r>
      <w:proofErr w:type="spellStart"/>
      <w:r w:rsidRPr="00133C0D">
        <w:rPr>
          <w:b/>
          <w:sz w:val="24"/>
          <w:szCs w:val="24"/>
        </w:rPr>
        <w:t>sai</w:t>
      </w:r>
      <w:proofErr w:type="spellEnd"/>
      <w:r w:rsidRPr="00133C0D">
        <w:rPr>
          <w:b/>
          <w:sz w:val="24"/>
          <w:szCs w:val="24"/>
        </w:rPr>
        <w:t>:</w:t>
      </w:r>
    </w:p>
    <w:p w:rsidR="007B6FF1" w:rsidRPr="00133C0D" w:rsidRDefault="007B6FF1" w:rsidP="007B6FF1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đúng</w:t>
      </w:r>
      <w:proofErr w:type="spellEnd"/>
      <w:r w:rsidRPr="00133C0D">
        <w:rPr>
          <w:b/>
          <w:sz w:val="24"/>
          <w:szCs w:val="24"/>
        </w:rPr>
        <w:t>/</w:t>
      </w:r>
      <w:proofErr w:type="spellStart"/>
      <w:r w:rsidRPr="00133C0D">
        <w:rPr>
          <w:b/>
          <w:sz w:val="24"/>
          <w:szCs w:val="24"/>
        </w:rPr>
        <w:t>sai</w:t>
      </w:r>
      <w:proofErr w:type="spellEnd"/>
      <w:r w:rsidRPr="00133C0D">
        <w:rPr>
          <w:b/>
          <w:sz w:val="24"/>
          <w:szCs w:val="24"/>
        </w:rPr>
        <w:t>:</w:t>
      </w:r>
    </w:p>
    <w:p w:rsidR="007B6FF1" w:rsidRPr="00133C0D" w:rsidRDefault="007B6FF1" w:rsidP="007B6FF1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đúng</w:t>
      </w:r>
      <w:proofErr w:type="spellEnd"/>
      <w:r w:rsidRPr="00133C0D">
        <w:rPr>
          <w:b/>
          <w:sz w:val="24"/>
          <w:szCs w:val="24"/>
        </w:rPr>
        <w:t>/</w:t>
      </w:r>
      <w:proofErr w:type="spellStart"/>
      <w:r w:rsidRPr="00133C0D">
        <w:rPr>
          <w:b/>
          <w:sz w:val="24"/>
          <w:szCs w:val="24"/>
        </w:rPr>
        <w:t>sai</w:t>
      </w:r>
      <w:proofErr w:type="spellEnd"/>
      <w:r w:rsidRPr="00133C0D">
        <w:rPr>
          <w:b/>
          <w:sz w:val="24"/>
          <w:szCs w:val="24"/>
        </w:rPr>
        <w:t>:</w:t>
      </w:r>
    </w:p>
    <w:p w:rsidR="007B6FF1" w:rsidRPr="00133C0D" w:rsidRDefault="007B6FF1" w:rsidP="007B6FF1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133C0D">
        <w:rPr>
          <w:b/>
          <w:sz w:val="24"/>
          <w:szCs w:val="24"/>
        </w:rPr>
        <w:t>Câu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hỏi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chọn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đáp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án</w:t>
      </w:r>
      <w:proofErr w:type="spellEnd"/>
      <w:r w:rsidRPr="00133C0D">
        <w:rPr>
          <w:b/>
          <w:sz w:val="24"/>
          <w:szCs w:val="24"/>
        </w:rPr>
        <w:t xml:space="preserve"> </w:t>
      </w:r>
      <w:proofErr w:type="spellStart"/>
      <w:r w:rsidRPr="00133C0D">
        <w:rPr>
          <w:b/>
          <w:sz w:val="24"/>
          <w:szCs w:val="24"/>
        </w:rPr>
        <w:t>đúng</w:t>
      </w:r>
      <w:proofErr w:type="spellEnd"/>
      <w:r w:rsidRPr="00133C0D">
        <w:rPr>
          <w:b/>
          <w:sz w:val="24"/>
          <w:szCs w:val="24"/>
        </w:rPr>
        <w:t>/</w:t>
      </w:r>
      <w:proofErr w:type="spellStart"/>
      <w:r w:rsidRPr="00133C0D">
        <w:rPr>
          <w:b/>
          <w:sz w:val="24"/>
          <w:szCs w:val="24"/>
        </w:rPr>
        <w:t>sai</w:t>
      </w:r>
      <w:proofErr w:type="spellEnd"/>
      <w:r w:rsidRPr="00133C0D">
        <w:rPr>
          <w:b/>
          <w:sz w:val="24"/>
          <w:szCs w:val="24"/>
        </w:rPr>
        <w:t>:</w:t>
      </w:r>
    </w:p>
    <w:p w:rsidR="0009044B" w:rsidRPr="007B6FF1" w:rsidRDefault="0009044B" w:rsidP="007B6FF1">
      <w:pPr>
        <w:pStyle w:val="ListParagraph"/>
        <w:numPr>
          <w:ilvl w:val="0"/>
          <w:numId w:val="15"/>
        </w:numPr>
        <w:rPr>
          <w:sz w:val="24"/>
          <w:szCs w:val="24"/>
        </w:rPr>
      </w:pPr>
    </w:p>
    <w:sectPr w:rsidR="0009044B" w:rsidRPr="007B6FF1" w:rsidSect="002E4A8B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74A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5E101"/>
    <w:multiLevelType w:val="multilevel"/>
    <w:tmpl w:val="D14AA99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F5E102"/>
    <w:multiLevelType w:val="multilevel"/>
    <w:tmpl w:val="4F805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5E104"/>
    <w:multiLevelType w:val="multilevel"/>
    <w:tmpl w:val="913C39A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F5E106"/>
    <w:multiLevelType w:val="multilevel"/>
    <w:tmpl w:val="10A4D3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F5E107"/>
    <w:multiLevelType w:val="multilevel"/>
    <w:tmpl w:val="7BB4285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5E10A"/>
    <w:multiLevelType w:val="multilevel"/>
    <w:tmpl w:val="EA72ABA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5F5E10D"/>
    <w:multiLevelType w:val="multilevel"/>
    <w:tmpl w:val="C7DCCA7A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5F5E111"/>
    <w:multiLevelType w:val="multilevel"/>
    <w:tmpl w:val="65A4B546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AB0258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CF0E63"/>
    <w:multiLevelType w:val="multilevel"/>
    <w:tmpl w:val="2078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E17316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F320C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1C4CAD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BE019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63553B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0840E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106BB4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AA2F48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011AE1"/>
    <w:multiLevelType w:val="hybridMultilevel"/>
    <w:tmpl w:val="2F8C5C68"/>
    <w:lvl w:ilvl="0" w:tplc="E15628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B16140F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02358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C2320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431822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740BB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5C1A68"/>
    <w:multiLevelType w:val="hybridMultilevel"/>
    <w:tmpl w:val="411A0D82"/>
    <w:lvl w:ilvl="0" w:tplc="1EB2E1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7C80E7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E81B14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177C9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13592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0"/>
  </w:num>
  <w:num w:numId="12">
    <w:abstractNumId w:val="26"/>
  </w:num>
  <w:num w:numId="13">
    <w:abstractNumId w:val="19"/>
  </w:num>
  <w:num w:numId="14">
    <w:abstractNumId w:val="12"/>
  </w:num>
  <w:num w:numId="15">
    <w:abstractNumId w:val="29"/>
  </w:num>
  <w:num w:numId="16">
    <w:abstractNumId w:val="25"/>
  </w:num>
  <w:num w:numId="17">
    <w:abstractNumId w:val="22"/>
  </w:num>
  <w:num w:numId="18">
    <w:abstractNumId w:val="23"/>
  </w:num>
  <w:num w:numId="19">
    <w:abstractNumId w:val="10"/>
  </w:num>
  <w:num w:numId="20">
    <w:abstractNumId w:val="17"/>
  </w:num>
  <w:num w:numId="21">
    <w:abstractNumId w:val="18"/>
  </w:num>
  <w:num w:numId="22">
    <w:abstractNumId w:val="16"/>
  </w:num>
  <w:num w:numId="23">
    <w:abstractNumId w:val="24"/>
  </w:num>
  <w:num w:numId="24">
    <w:abstractNumId w:val="27"/>
  </w:num>
  <w:num w:numId="25">
    <w:abstractNumId w:val="21"/>
  </w:num>
  <w:num w:numId="26">
    <w:abstractNumId w:val="30"/>
  </w:num>
  <w:num w:numId="27">
    <w:abstractNumId w:val="13"/>
  </w:num>
  <w:num w:numId="28">
    <w:abstractNumId w:val="15"/>
  </w:num>
  <w:num w:numId="29">
    <w:abstractNumId w:val="11"/>
  </w:num>
  <w:num w:numId="30">
    <w:abstractNumId w:val="14"/>
  </w:num>
  <w:num w:numId="31">
    <w:abstractNumId w:val="2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attachedTemplate r:id="rId1"/>
  <w:defaultTabStop w:val="720"/>
  <w:characterSpacingControl w:val="doNotCompress"/>
  <w:compat/>
  <w:rsids>
    <w:rsidRoot w:val="002578F2"/>
    <w:rsid w:val="00000B89"/>
    <w:rsid w:val="000471EC"/>
    <w:rsid w:val="00053AA4"/>
    <w:rsid w:val="0009044B"/>
    <w:rsid w:val="000951B0"/>
    <w:rsid w:val="000A09F0"/>
    <w:rsid w:val="000C520B"/>
    <w:rsid w:val="000F408C"/>
    <w:rsid w:val="000F5AD5"/>
    <w:rsid w:val="00116C67"/>
    <w:rsid w:val="001212CF"/>
    <w:rsid w:val="00133C0D"/>
    <w:rsid w:val="00146C91"/>
    <w:rsid w:val="00155D0D"/>
    <w:rsid w:val="001731B8"/>
    <w:rsid w:val="0017458F"/>
    <w:rsid w:val="00186A21"/>
    <w:rsid w:val="0019405A"/>
    <w:rsid w:val="00195DF9"/>
    <w:rsid w:val="001A5FAB"/>
    <w:rsid w:val="001B0AE2"/>
    <w:rsid w:val="001C62F1"/>
    <w:rsid w:val="001D64D1"/>
    <w:rsid w:val="001F0A0D"/>
    <w:rsid w:val="00206B0C"/>
    <w:rsid w:val="00220C78"/>
    <w:rsid w:val="0023393D"/>
    <w:rsid w:val="002578F2"/>
    <w:rsid w:val="00265B56"/>
    <w:rsid w:val="0026648F"/>
    <w:rsid w:val="00266921"/>
    <w:rsid w:val="00296C87"/>
    <w:rsid w:val="002A6834"/>
    <w:rsid w:val="002B5EF9"/>
    <w:rsid w:val="002D1E5F"/>
    <w:rsid w:val="002E4A8B"/>
    <w:rsid w:val="002E5EAF"/>
    <w:rsid w:val="003156B5"/>
    <w:rsid w:val="00327A09"/>
    <w:rsid w:val="003A0355"/>
    <w:rsid w:val="003B3FFD"/>
    <w:rsid w:val="003D3ECB"/>
    <w:rsid w:val="003D7397"/>
    <w:rsid w:val="003F2F1C"/>
    <w:rsid w:val="00421813"/>
    <w:rsid w:val="00441DFA"/>
    <w:rsid w:val="004600C5"/>
    <w:rsid w:val="004811E8"/>
    <w:rsid w:val="004824E4"/>
    <w:rsid w:val="004E3782"/>
    <w:rsid w:val="004F1460"/>
    <w:rsid w:val="004F68C8"/>
    <w:rsid w:val="004F78FB"/>
    <w:rsid w:val="00525D0E"/>
    <w:rsid w:val="00526076"/>
    <w:rsid w:val="00532C25"/>
    <w:rsid w:val="00540767"/>
    <w:rsid w:val="005434F2"/>
    <w:rsid w:val="00555B48"/>
    <w:rsid w:val="005568A6"/>
    <w:rsid w:val="005664AE"/>
    <w:rsid w:val="00596F8F"/>
    <w:rsid w:val="005B4557"/>
    <w:rsid w:val="005D38F5"/>
    <w:rsid w:val="005F794B"/>
    <w:rsid w:val="00605A61"/>
    <w:rsid w:val="00605EEE"/>
    <w:rsid w:val="006129B4"/>
    <w:rsid w:val="006155F4"/>
    <w:rsid w:val="006173B4"/>
    <w:rsid w:val="00625720"/>
    <w:rsid w:val="006519FB"/>
    <w:rsid w:val="00653E5D"/>
    <w:rsid w:val="00687F76"/>
    <w:rsid w:val="006C645E"/>
    <w:rsid w:val="006E14FB"/>
    <w:rsid w:val="006E59E9"/>
    <w:rsid w:val="006F35EB"/>
    <w:rsid w:val="0071794F"/>
    <w:rsid w:val="00744CD8"/>
    <w:rsid w:val="007450A8"/>
    <w:rsid w:val="00755D89"/>
    <w:rsid w:val="00756D68"/>
    <w:rsid w:val="007A6391"/>
    <w:rsid w:val="007B6FF1"/>
    <w:rsid w:val="007D39B4"/>
    <w:rsid w:val="007D4C3A"/>
    <w:rsid w:val="007E3829"/>
    <w:rsid w:val="00806C8C"/>
    <w:rsid w:val="0082619B"/>
    <w:rsid w:val="0082797A"/>
    <w:rsid w:val="00841F47"/>
    <w:rsid w:val="00860DAB"/>
    <w:rsid w:val="008742C1"/>
    <w:rsid w:val="00894E09"/>
    <w:rsid w:val="008A0466"/>
    <w:rsid w:val="008C342A"/>
    <w:rsid w:val="008F4D38"/>
    <w:rsid w:val="00905E6A"/>
    <w:rsid w:val="00916F90"/>
    <w:rsid w:val="00917E12"/>
    <w:rsid w:val="00925697"/>
    <w:rsid w:val="00953770"/>
    <w:rsid w:val="009542D2"/>
    <w:rsid w:val="0095502B"/>
    <w:rsid w:val="00975917"/>
    <w:rsid w:val="009929EA"/>
    <w:rsid w:val="009A30F3"/>
    <w:rsid w:val="009A625F"/>
    <w:rsid w:val="009B7EAF"/>
    <w:rsid w:val="009C1A21"/>
    <w:rsid w:val="009D781A"/>
    <w:rsid w:val="009F3418"/>
    <w:rsid w:val="009F7280"/>
    <w:rsid w:val="00A12123"/>
    <w:rsid w:val="00A17902"/>
    <w:rsid w:val="00A3570A"/>
    <w:rsid w:val="00A64789"/>
    <w:rsid w:val="00A71790"/>
    <w:rsid w:val="00A87F03"/>
    <w:rsid w:val="00AA1629"/>
    <w:rsid w:val="00AA4B75"/>
    <w:rsid w:val="00AC6C79"/>
    <w:rsid w:val="00AD279F"/>
    <w:rsid w:val="00AD3598"/>
    <w:rsid w:val="00B02533"/>
    <w:rsid w:val="00B11AA6"/>
    <w:rsid w:val="00B25F3C"/>
    <w:rsid w:val="00B27FD8"/>
    <w:rsid w:val="00B3550D"/>
    <w:rsid w:val="00B45B55"/>
    <w:rsid w:val="00B50B62"/>
    <w:rsid w:val="00BB040A"/>
    <w:rsid w:val="00BC41CD"/>
    <w:rsid w:val="00BE43E9"/>
    <w:rsid w:val="00C02097"/>
    <w:rsid w:val="00C10763"/>
    <w:rsid w:val="00C256DB"/>
    <w:rsid w:val="00C33407"/>
    <w:rsid w:val="00C64747"/>
    <w:rsid w:val="00C67855"/>
    <w:rsid w:val="00C72379"/>
    <w:rsid w:val="00C90AFC"/>
    <w:rsid w:val="00CB6E56"/>
    <w:rsid w:val="00CC0BAE"/>
    <w:rsid w:val="00D07C0D"/>
    <w:rsid w:val="00D122F4"/>
    <w:rsid w:val="00D13558"/>
    <w:rsid w:val="00D1764C"/>
    <w:rsid w:val="00D317C8"/>
    <w:rsid w:val="00D43D4E"/>
    <w:rsid w:val="00D569AF"/>
    <w:rsid w:val="00D74034"/>
    <w:rsid w:val="00D93192"/>
    <w:rsid w:val="00DD551E"/>
    <w:rsid w:val="00E13CFF"/>
    <w:rsid w:val="00E44695"/>
    <w:rsid w:val="00E4533F"/>
    <w:rsid w:val="00E55EE7"/>
    <w:rsid w:val="00E62563"/>
    <w:rsid w:val="00E8312E"/>
    <w:rsid w:val="00E86288"/>
    <w:rsid w:val="00E94533"/>
    <w:rsid w:val="00EA50F2"/>
    <w:rsid w:val="00EB0DC7"/>
    <w:rsid w:val="00EC6B29"/>
    <w:rsid w:val="00EE18B2"/>
    <w:rsid w:val="00F054C1"/>
    <w:rsid w:val="00F16461"/>
    <w:rsid w:val="00F22711"/>
    <w:rsid w:val="00F255CF"/>
    <w:rsid w:val="00F57F46"/>
    <w:rsid w:val="00F67B80"/>
    <w:rsid w:val="00F73578"/>
    <w:rsid w:val="00F779CE"/>
    <w:rsid w:val="00F84F5F"/>
    <w:rsid w:val="00F955C2"/>
    <w:rsid w:val="00FA080F"/>
    <w:rsid w:val="00FA0E22"/>
    <w:rsid w:val="00FC3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0AFC"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rsid w:val="00C90AFC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rsid w:val="00C90AFC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rsid w:val="00C90AFC"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rsid w:val="00C90AFC"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rsid w:val="00C90AFC"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90AFC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sid w:val="00C90AFC"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sid w:val="00C90AFC"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sid w:val="00C90AFC"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sid w:val="00C90AFC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sid w:val="00C90AFC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sid w:val="00C90AFC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rsid w:val="00C90AFC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rsid w:val="00C90AFC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rsid w:val="00C90AFC"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rsid w:val="00C90AFC"/>
  </w:style>
  <w:style w:type="character" w:customStyle="1" w:styleId="FootnoteTextChar">
    <w:name w:val="Footnote Text Char"/>
    <w:link w:val="FootnoteText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rsid w:val="00C90AFC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rsid w:val="00C90AFC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rsid w:val="00C90AFC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rsid w:val="00C90AFC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rsid w:val="00C90AFC"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rsid w:val="00C90AFC"/>
    <w:pPr>
      <w:numPr>
        <w:numId w:val="3"/>
      </w:numPr>
      <w:spacing w:before="0" w:after="0"/>
    </w:pPr>
  </w:style>
  <w:style w:type="paragraph" w:styleId="ListNumber">
    <w:name w:val="List Number"/>
    <w:basedOn w:val="Normal"/>
    <w:rsid w:val="00C90AFC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rsid w:val="00C90AFC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rsid w:val="00C90AFC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rsid w:val="00C90AFC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rsid w:val="00C90AFC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rsid w:val="00C90AFC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rsid w:val="00C90AFC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rsid w:val="00C90AFC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locked/>
    <w:rsid w:val="00C90AFC"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rsid w:val="00C90AFC"/>
    <w:pPr>
      <w:spacing w:before="0" w:after="0"/>
      <w:ind w:left="360"/>
    </w:pPr>
  </w:style>
  <w:style w:type="paragraph" w:styleId="ListContinue2">
    <w:name w:val="List Continue 2"/>
    <w:basedOn w:val="Normal"/>
    <w:rsid w:val="00C90AFC"/>
    <w:pPr>
      <w:spacing w:before="0" w:after="0"/>
      <w:ind w:left="720"/>
    </w:pPr>
  </w:style>
  <w:style w:type="paragraph" w:styleId="ListContinue3">
    <w:name w:val="List Continue 3"/>
    <w:basedOn w:val="Normal"/>
    <w:rsid w:val="00C90AFC"/>
    <w:pPr>
      <w:spacing w:before="0" w:after="0"/>
      <w:ind w:left="1080"/>
    </w:pPr>
  </w:style>
  <w:style w:type="paragraph" w:styleId="ListContinue4">
    <w:name w:val="List Continue 4"/>
    <w:basedOn w:val="Normal"/>
    <w:rsid w:val="00C90AFC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rsid w:val="00C90AFC"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sid w:val="00C90AFC"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rsid w:val="00C90AFC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rsid w:val="00C90AFC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rsid w:val="00C90AFC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rsid w:val="00C90AFC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rsid w:val="00C90AFC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C90AFC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rsid w:val="00C90AFC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rsid w:val="00C90AFC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rsid w:val="00C90AFC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rsid w:val="00C90AFC"/>
    <w:pPr>
      <w:ind w:firstLine="0"/>
    </w:pPr>
  </w:style>
  <w:style w:type="paragraph" w:customStyle="1" w:styleId="BlockQuote">
    <w:name w:val="Block Quote"/>
    <w:rsid w:val="00C90AFC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rsid w:val="00C90AFC"/>
    <w:pPr>
      <w:keepNext/>
      <w:spacing w:line="240" w:lineRule="auto"/>
      <w:ind w:firstLine="0"/>
      <w:jc w:val="left"/>
    </w:pPr>
  </w:style>
  <w:style w:type="paragraph" w:customStyle="1" w:styleId="QFNormal">
    <w:name w:val="QF Normal"/>
    <w:rsid w:val="00C90AFC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rsid w:val="00C90AFC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rsid w:val="00C90AFC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rsid w:val="00C90AF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rsid w:val="00C90AF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rsid w:val="00C90AF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rsid w:val="00C90AFC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rsid w:val="00C90AFC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rsid w:val="00C90AFC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rsid w:val="00C90AFC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sid w:val="00C90AFC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rsid w:val="00C90AFC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rsid w:val="00C90AFC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rsid w:val="00C90AFC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rsid w:val="00C90AFC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rsid w:val="00C90AFC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sid w:val="00C90AFC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  <w:style w:type="character" w:customStyle="1" w:styleId="tooltip">
    <w:name w:val="tooltip"/>
    <w:basedOn w:val="DefaultParagraphFont"/>
    <w:rsid w:val="00E44695"/>
  </w:style>
  <w:style w:type="paragraph" w:styleId="ListParagraph">
    <w:name w:val="List Paragraph"/>
    <w:basedOn w:val="Normal"/>
    <w:uiPriority w:val="34"/>
    <w:qFormat/>
    <w:rsid w:val="007B6FF1"/>
    <w:pPr>
      <w:ind w:left="720"/>
      <w:contextualSpacing/>
    </w:pPr>
  </w:style>
  <w:style w:type="paragraph" w:customStyle="1" w:styleId="Default">
    <w:name w:val="Default"/>
    <w:rsid w:val="009929E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locked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  <w:jc w:val="left"/>
    </w:pPr>
  </w:style>
  <w:style w:type="paragraph" w:customStyle="1" w:styleId="QFNormal">
    <w:name w:val="QF Normal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0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2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47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0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5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0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89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83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reldraw_graphics_suite_1.vi.downloadastro.co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\HOCTAP\DAOTAO\moodle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549</TotalTime>
  <Pages>15</Pages>
  <Words>2789</Words>
  <Characters>15903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/>
  <LinksUpToDate>false</LinksUpToDate>
  <CharactersWithSpaces>18655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huy</cp:lastModifiedBy>
  <cp:revision>102</cp:revision>
  <cp:lastPrinted>2009-03-13T16:29:00Z</cp:lastPrinted>
  <dcterms:created xsi:type="dcterms:W3CDTF">2016-04-03T02:14:00Z</dcterms:created>
  <dcterms:modified xsi:type="dcterms:W3CDTF">2016-05-21T12:07:00Z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CourseID">
    <vt:lpwstr>7</vt:lpwstr>
  </property>
  <property fmtid="{D5CDD505-2E9C-101B-9397-08002B2CF9AE}" pid="3" name="moodleURL">
    <vt:lpwstr>http://10.147.113.36/</vt:lpwstr>
  </property>
  <property fmtid="{D5CDD505-2E9C-101B-9397-08002B2CF9AE}" pid="4" name="DC.Type">
    <vt:lpwstr>Question</vt:lpwstr>
  </property>
  <property fmtid="{D5CDD505-2E9C-101B-9397-08002B2CF9AE}" pid="5" name="moodleQuestionSeqNum">
    <vt:lpwstr>257</vt:lpwstr>
  </property>
  <property fmtid="{D5CDD505-2E9C-101B-9397-08002B2CF9AE}" pid="6" name="yawcToolbarBehaviour">
    <vt:lpwstr>doNothing</vt:lpwstr>
  </property>
</Properties>
</file>